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F" w:rsidRDefault="00205E24" w:rsidP="00205E24">
      <w:pPr>
        <w:pStyle w:val="1"/>
        <w:rPr>
          <w:rFonts w:hint="eastAsia"/>
        </w:rPr>
      </w:pPr>
      <w:r>
        <w:rPr>
          <w:rFonts w:hint="eastAsia"/>
        </w:rPr>
        <w:t>Numerical Analysis</w:t>
      </w:r>
    </w:p>
    <w:p w:rsidR="00205E24" w:rsidRDefault="00205E24" w:rsidP="00205E24">
      <w:pPr>
        <w:pStyle w:val="1"/>
      </w:pPr>
      <w:r>
        <w:t>Homework 11. Diode Networks</w:t>
      </w:r>
    </w:p>
    <w:p w:rsidR="00205E24" w:rsidRDefault="00205E24" w:rsidP="00205E24">
      <w:pPr>
        <w:pStyle w:val="1"/>
      </w:pPr>
      <w:proofErr w:type="gramStart"/>
      <w:r>
        <w:t>102061125</w:t>
      </w:r>
      <w:proofErr w:type="gramEnd"/>
      <w:r>
        <w:t xml:space="preserve"> </w:t>
      </w:r>
      <w:proofErr w:type="spellStart"/>
      <w:r>
        <w:t>Kuan</w:t>
      </w:r>
      <w:proofErr w:type="spellEnd"/>
      <w:r>
        <w:t>-Chun Chen</w:t>
      </w:r>
    </w:p>
    <w:p w:rsidR="00205E24" w:rsidRDefault="00205E24" w:rsidP="00B85377">
      <w:pPr>
        <w:pStyle w:val="2"/>
        <w:numPr>
          <w:ilvl w:val="0"/>
          <w:numId w:val="1"/>
        </w:numPr>
        <w:spacing w:before="360"/>
        <w:rPr>
          <w:rFonts w:hint="eastAsia"/>
        </w:rPr>
      </w:pPr>
      <w:r>
        <w:rPr>
          <w:rFonts w:hint="eastAsia"/>
        </w:rPr>
        <w:t>Objective</w:t>
      </w:r>
    </w:p>
    <w:p w:rsidR="00205E24" w:rsidRDefault="00205E24" w:rsidP="00205E24">
      <w:pPr>
        <w:pStyle w:val="a7"/>
      </w:pPr>
      <w:r>
        <w:rPr>
          <w:rFonts w:hint="eastAsia"/>
        </w:rPr>
        <w:t xml:space="preserve">Diode </w:t>
      </w:r>
      <w:r>
        <w:t>is one of the most important elements in electronic circuits.</w:t>
      </w:r>
    </w:p>
    <w:p w:rsidR="00205E24" w:rsidRDefault="00205E24" w:rsidP="00205E24">
      <w:pPr>
        <w:pStyle w:val="a7"/>
        <w:spacing w:before="240" w:after="240"/>
        <w:jc w:val="center"/>
      </w:pPr>
      <w:r>
        <w:rPr>
          <w:noProof/>
        </w:rPr>
        <w:drawing>
          <wp:inline distT="0" distB="0" distL="0" distR="0">
            <wp:extent cx="940279" cy="660349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450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076" cy="6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24" w:rsidRDefault="00205E24" w:rsidP="00205E24">
      <w:pPr>
        <w:pStyle w:val="a7"/>
      </w:pPr>
      <w:r>
        <w:rPr>
          <w:rFonts w:hint="eastAsia"/>
        </w:rPr>
        <w:t xml:space="preserve">In this homework, </w:t>
      </w:r>
      <w:r>
        <w:t>I will solve the diode network below,</w:t>
      </w:r>
    </w:p>
    <w:p w:rsidR="00205E24" w:rsidRDefault="00205E24" w:rsidP="00205E24">
      <w:pPr>
        <w:pStyle w:val="a7"/>
        <w:spacing w:before="240" w:after="240"/>
        <w:jc w:val="center"/>
      </w:pPr>
      <w:r>
        <w:rPr>
          <w:noProof/>
        </w:rPr>
        <w:drawing>
          <wp:inline distT="0" distB="0" distL="0" distR="0">
            <wp:extent cx="2191110" cy="17609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45B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98" cy="17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24" w:rsidRDefault="00205E24" w:rsidP="00205E24">
      <w:pPr>
        <w:pStyle w:val="a7"/>
      </w:pPr>
      <w:r>
        <w:rPr>
          <w:rFonts w:hint="eastAsia"/>
        </w:rPr>
        <w:t>The</w:t>
      </w:r>
      <w:r>
        <w:t xml:space="preserve"> equation describing the diode current as a function of diode voltage is:</w:t>
      </w:r>
    </w:p>
    <w:p w:rsidR="00205E24" w:rsidRDefault="00205E24" w:rsidP="00D877C5">
      <w:pPr>
        <w:pStyle w:val="a7"/>
        <w:spacing w:before="240" w:after="24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i/>
                      </w:rPr>
                      <w:sym w:font="Symbol" w:char="F046"/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>
        <w:t>,</w:t>
      </w:r>
    </w:p>
    <w:p w:rsidR="00205E24" w:rsidRDefault="00205E24" w:rsidP="00205E24">
      <w:pPr>
        <w:pStyle w:val="a7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is </w:t>
      </w:r>
      <w:r>
        <w:t>a constant known as the saturation current and</w:t>
      </w:r>
    </w:p>
    <w:p w:rsidR="00205E24" w:rsidRDefault="00205E24" w:rsidP="00D877C5">
      <w:pPr>
        <w:pStyle w:val="a7"/>
        <w:spacing w:before="240" w:after="240"/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46"/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46"/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</m:oMath>
      <w:r w:rsidR="00D877C5">
        <w:rPr>
          <w:rFonts w:hint="eastAsia"/>
        </w:rPr>
        <w:t>,</w:t>
      </w:r>
    </w:p>
    <w:p w:rsidR="00D877C5" w:rsidRDefault="00D877C5" w:rsidP="00205E24">
      <w:pPr>
        <w:pStyle w:val="a7"/>
      </w:pPr>
      <w:r>
        <w:t>Is the built-in potential and is a function of temperature. For this homework, we set</w:t>
      </w:r>
    </w:p>
    <w:p w:rsidR="00D877C5" w:rsidRDefault="00D877C5" w:rsidP="00D877C5">
      <w:pPr>
        <w:pStyle w:val="a7"/>
        <w:spacing w:before="240" w:after="24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Amps,</w:t>
      </w:r>
    </w:p>
    <w:p w:rsidR="00D877C5" w:rsidRDefault="00D877C5" w:rsidP="00D877C5">
      <w:pPr>
        <w:pStyle w:val="a7"/>
        <w:spacing w:after="24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46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=0.026</m:t>
        </m:r>
      </m:oMath>
      <w:r>
        <w:rPr>
          <w:rFonts w:hint="eastAsia"/>
        </w:rPr>
        <w:t xml:space="preserve"> Volts.</w:t>
      </w:r>
    </w:p>
    <w:p w:rsidR="00D877C5" w:rsidRDefault="00D877C5">
      <w:pPr>
        <w:widowControl/>
        <w:rPr>
          <w:rFonts w:ascii="Garamond" w:eastAsia="標楷體" w:hAnsi="Garamond"/>
        </w:rPr>
      </w:pPr>
      <w:r>
        <w:br w:type="page"/>
      </w:r>
    </w:p>
    <w:p w:rsidR="00D877C5" w:rsidRDefault="00D877C5" w:rsidP="00B85377">
      <w:pPr>
        <w:pStyle w:val="2"/>
        <w:numPr>
          <w:ilvl w:val="0"/>
          <w:numId w:val="1"/>
        </w:numPr>
        <w:spacing w:before="360"/>
        <w:rPr>
          <w:rFonts w:hint="eastAsia"/>
        </w:rPr>
      </w:pPr>
      <w:r>
        <w:rPr>
          <w:rFonts w:hint="eastAsia"/>
        </w:rPr>
        <w:lastRenderedPageBreak/>
        <w:t>Approach</w:t>
      </w:r>
    </w:p>
    <w:p w:rsidR="0048341A" w:rsidRDefault="0048341A" w:rsidP="009F6595">
      <w:pPr>
        <w:pStyle w:val="3"/>
        <w:numPr>
          <w:ilvl w:val="1"/>
          <w:numId w:val="1"/>
        </w:numPr>
        <w:spacing w:before="180"/>
        <w:ind w:left="709" w:hanging="709"/>
      </w:pPr>
      <w:r>
        <w:rPr>
          <w:rFonts w:hint="eastAsia"/>
        </w:rPr>
        <w:t>Problem 1.</w:t>
      </w:r>
    </w:p>
    <w:p w:rsidR="00BB6D6F" w:rsidRPr="00BB6D6F" w:rsidRDefault="00BB6D6F" w:rsidP="009F6595">
      <w:pPr>
        <w:pStyle w:val="a7"/>
        <w:numPr>
          <w:ilvl w:val="2"/>
          <w:numId w:val="1"/>
        </w:numPr>
        <w:spacing w:after="240"/>
        <w:ind w:left="709" w:hanging="709"/>
        <w:rPr>
          <w:b/>
          <w:sz w:val="28"/>
        </w:rPr>
      </w:pPr>
      <w:r w:rsidRPr="00BB6D6F">
        <w:rPr>
          <w:b/>
          <w:sz w:val="28"/>
        </w:rPr>
        <w:t>Model the system</w:t>
      </w:r>
    </w:p>
    <w:p w:rsidR="00D877C5" w:rsidRDefault="00D877C5" w:rsidP="00D877C5">
      <w:pPr>
        <w:pStyle w:val="a7"/>
        <w:rPr>
          <w:rFonts w:hint="eastAsia"/>
        </w:rPr>
      </w:pPr>
      <w:r>
        <w:rPr>
          <w:rFonts w:hint="eastAsia"/>
        </w:rPr>
        <w:t xml:space="preserve">Apply KCL at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node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</w:p>
    <w:p w:rsidR="00D877C5" w:rsidRDefault="00D877C5" w:rsidP="0048341A">
      <w:pPr>
        <w:pStyle w:val="a7"/>
        <w:spacing w:before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V-v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D877C5" w:rsidRDefault="00D877C5" w:rsidP="0048341A">
      <w:pPr>
        <w:pStyle w:val="a7"/>
        <w:spacing w:before="240" w:after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48341A" w:rsidRDefault="004B158D" w:rsidP="00BB0901">
      <w:pPr>
        <w:pStyle w:val="a7"/>
        <w:rPr>
          <w:rFonts w:hint="eastAsia"/>
        </w:rPr>
      </w:pPr>
      <w: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and t</w:t>
      </w:r>
      <w:r w:rsidR="0048341A">
        <w:rPr>
          <w:rFonts w:hint="eastAsia"/>
        </w:rPr>
        <w:t xml:space="preserve">hen the problem becomes to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48341A">
        <w:rPr>
          <w:rFonts w:hint="eastAsia"/>
        </w:rPr>
        <w:t>such that</w:t>
      </w:r>
    </w:p>
    <w:p w:rsidR="0048341A" w:rsidRDefault="0048341A" w:rsidP="0048341A">
      <w:pPr>
        <w:pStyle w:val="a7"/>
        <w:spacing w:before="240" w:after="240"/>
        <w:ind w:leftChars="1004" w:left="24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V-v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hint="eastAsia"/>
        </w:rPr>
        <w:t>,</w:t>
      </w:r>
    </w:p>
    <w:p w:rsidR="0048341A" w:rsidRPr="0048341A" w:rsidRDefault="0048341A" w:rsidP="0048341A">
      <w:pPr>
        <w:pStyle w:val="a7"/>
        <w:spacing w:before="240" w:after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hint="eastAsia"/>
        </w:rPr>
        <w:t>,</w:t>
      </w:r>
    </w:p>
    <w:p w:rsidR="0048341A" w:rsidRDefault="0048341A" w:rsidP="0048341A">
      <w:pPr>
        <w:pStyle w:val="a7"/>
        <w:spacing w:before="240" w:after="240"/>
        <w:ind w:leftChars="1004" w:left="241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48341A" w:rsidRDefault="0048341A" w:rsidP="0048341A">
      <w:pPr>
        <w:pStyle w:val="a7"/>
      </w:pPr>
      <w:proofErr w:type="gramStart"/>
      <w:r>
        <w:t>w</w:t>
      </w:r>
      <w:r>
        <w:rPr>
          <w:rFonts w:hint="eastAsia"/>
        </w:rPr>
        <w:t xml:space="preserve">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 w:hint="eastAsia"/>
          </w:rPr>
          <w:sym w:font="Symbol" w:char="F0CE"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 and is a 2-dimension</w:t>
      </w:r>
      <w:r>
        <w:t>al</w:t>
      </w:r>
      <w:r>
        <w:rPr>
          <w:rFonts w:hint="eastAsia"/>
        </w:rPr>
        <w:t xml:space="preserve"> nonlinear </w:t>
      </w:r>
      <w:r>
        <w:t xml:space="preserve">system </w:t>
      </w:r>
      <w:r>
        <w:rPr>
          <w:rFonts w:hint="eastAsia"/>
        </w:rPr>
        <w:t>problem.</w:t>
      </w:r>
    </w:p>
    <w:p w:rsidR="00AA1301" w:rsidRDefault="00AA1301" w:rsidP="0048341A">
      <w:pPr>
        <w:pStyle w:val="a7"/>
      </w:pPr>
    </w:p>
    <w:p w:rsidR="00AA1301" w:rsidRDefault="00AA1301" w:rsidP="0048341A">
      <w:pPr>
        <w:pStyle w:val="a7"/>
      </w:pPr>
      <w:r>
        <w:t>Define Jacobian matrix,</w:t>
      </w:r>
    </w:p>
    <w:p w:rsidR="00AA1301" w:rsidRDefault="00AA1301" w:rsidP="00AB6B26">
      <w:pPr>
        <w:pStyle w:val="a7"/>
        <w:spacing w:before="240" w:after="24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.</w:t>
      </w:r>
    </w:p>
    <w:p w:rsidR="00AA1301" w:rsidRDefault="00AA1301" w:rsidP="0048341A">
      <w:pPr>
        <w:pStyle w:val="a7"/>
      </w:pPr>
      <w:r>
        <w:t xml:space="preserve">For the 2-dimensional problem </w:t>
      </w:r>
      <w:proofErr w:type="gramStart"/>
      <w:r>
        <w:t>above ,</w:t>
      </w:r>
      <w:proofErr w:type="gramEnd"/>
      <w:r>
        <w:t xml:space="preserve"> we have</w:t>
      </w:r>
    </w:p>
    <w:p w:rsidR="00AA1301" w:rsidRDefault="00AA1301" w:rsidP="00AB6B26">
      <w:pPr>
        <w:pStyle w:val="a7"/>
        <w:spacing w:before="240" w:after="24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AB6B26">
        <w:rPr>
          <w:rFonts w:hint="eastAsia"/>
        </w:rPr>
        <w:t>.</w:t>
      </w:r>
    </w:p>
    <w:p w:rsidR="009F4433" w:rsidRDefault="009F4433" w:rsidP="009F4433">
      <w:pPr>
        <w:pStyle w:val="a7"/>
      </w:pPr>
      <w:r>
        <w:rPr>
          <w:rFonts w:hint="eastAsia"/>
        </w:rPr>
        <w:t>Newton</w:t>
      </w:r>
      <w:r>
        <w:t>’s iteration is</w:t>
      </w:r>
    </w:p>
    <w:p w:rsidR="009F4433" w:rsidRDefault="009F4433" w:rsidP="009F4433">
      <w:pPr>
        <w:pStyle w:val="a7"/>
        <w:spacing w:before="240" w:after="24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(k+1)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∙F(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56180D" w:rsidRDefault="0056180D" w:rsidP="0056180D">
      <w:pPr>
        <w:pStyle w:val="a7"/>
      </w:pPr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 xml:space="preserve">can be written </w:t>
      </w:r>
      <w:r>
        <w:t>as</w:t>
      </w:r>
      <w:proofErr w:type="gramEnd"/>
    </w:p>
    <w:p w:rsidR="0056180D" w:rsidRDefault="0056180D" w:rsidP="0056180D">
      <w:pPr>
        <w:pStyle w:val="a7"/>
        <w:spacing w:before="24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5919DA" w:rsidRDefault="0056180D" w:rsidP="0056180D">
      <w:pPr>
        <w:pStyle w:val="a7"/>
        <w:spacing w:before="240" w:after="24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.</w:t>
      </w:r>
    </w:p>
    <w:p w:rsidR="005919DA" w:rsidRDefault="005919DA">
      <w:pPr>
        <w:widowControl/>
        <w:rPr>
          <w:rFonts w:ascii="Garamond" w:eastAsia="標楷體" w:hAnsi="Garamond"/>
        </w:rPr>
      </w:pPr>
      <w:r>
        <w:br w:type="page"/>
      </w:r>
    </w:p>
    <w:p w:rsidR="0056180D" w:rsidRDefault="005919DA" w:rsidP="009F6595">
      <w:pPr>
        <w:pStyle w:val="a7"/>
        <w:numPr>
          <w:ilvl w:val="2"/>
          <w:numId w:val="1"/>
        </w:numPr>
        <w:spacing w:after="240"/>
        <w:ind w:left="709" w:hanging="709"/>
        <w:rPr>
          <w:b/>
          <w:sz w:val="28"/>
        </w:rPr>
      </w:pPr>
      <w:r w:rsidRPr="005919DA">
        <w:rPr>
          <w:rFonts w:hint="eastAsia"/>
          <w:b/>
          <w:sz w:val="28"/>
        </w:rPr>
        <w:lastRenderedPageBreak/>
        <w:t>Algo</w:t>
      </w:r>
      <w:r w:rsidRPr="005919DA">
        <w:rPr>
          <w:b/>
          <w:sz w:val="28"/>
        </w:rPr>
        <w:t>rithm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6A88" w:rsidRPr="00276A88" w:rsidTr="00276A88">
        <w:tc>
          <w:tcPr>
            <w:tcW w:w="8296" w:type="dxa"/>
          </w:tcPr>
          <w:p w:rsidR="00276A88" w:rsidRPr="00276A88" w:rsidRDefault="00276A88" w:rsidP="00276A88">
            <w:pPr>
              <w:pStyle w:val="a7"/>
              <w:rPr>
                <w:b/>
              </w:rPr>
            </w:pPr>
            <w:r w:rsidRPr="00276A88">
              <w:rPr>
                <w:b/>
              </w:rPr>
              <w:t>Algorithm. Cyclic Jacobian Updates</w:t>
            </w:r>
          </w:p>
        </w:tc>
      </w:tr>
      <w:tr w:rsidR="00276A88" w:rsidRPr="00276A88" w:rsidTr="00276A88">
        <w:tc>
          <w:tcPr>
            <w:tcW w:w="8296" w:type="dxa"/>
          </w:tcPr>
          <w:p w:rsidR="00276A88" w:rsidRPr="00F57919" w:rsidRDefault="00276A88" w:rsidP="00F57919">
            <w:pPr>
              <w:pStyle w:val="a7"/>
              <w:spacing w:line="400" w:lineRule="exact"/>
            </w:pPr>
            <w:r w:rsidRPr="00F57919"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p>
            </m:oMath>
            <w:r w:rsidRPr="00F57919">
              <w:t xml:space="preserve"> and a small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є≥0</m:t>
              </m:r>
            </m:oMath>
            <w:r w:rsidRPr="00F57919">
              <w:t>, let</w:t>
            </w:r>
          </w:p>
          <w:p w:rsidR="00276A88" w:rsidRPr="00F57919" w:rsidRDefault="00F57919" w:rsidP="00F57919">
            <w:pPr>
              <w:pStyle w:val="a7"/>
              <w:spacing w:line="400" w:lineRule="exact"/>
              <w:ind w:leftChars="190" w:left="456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k=0,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=1+є</m:t>
              </m:r>
            </m:oMath>
            <w:r w:rsidR="00276A88" w:rsidRPr="00F57919">
              <w:t>,</w:t>
            </w:r>
          </w:p>
          <w:p w:rsidR="00276A88" w:rsidRPr="00F57919" w:rsidRDefault="009010E2" w:rsidP="00F57919">
            <w:pPr>
              <w:pStyle w:val="a7"/>
              <w:spacing w:line="400" w:lineRule="exact"/>
              <w:ind w:leftChars="190" w:left="456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while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err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 є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do</m:t>
                </m:r>
              </m:oMath>
            </m:oMathPara>
          </w:p>
          <w:p w:rsidR="00276A88" w:rsidRPr="00F57919" w:rsidRDefault="00F57919" w:rsidP="00F57919">
            <w:pPr>
              <w:pStyle w:val="a7"/>
              <w:spacing w:line="400" w:lineRule="exact"/>
              <w:ind w:leftChars="368" w:left="88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evaluate 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276A88" w:rsidRPr="00F57919">
              <w:t>,</w:t>
            </w:r>
          </w:p>
          <w:p w:rsidR="009010E2" w:rsidRPr="009010E2" w:rsidRDefault="009010E2" w:rsidP="00F57919">
            <w:pPr>
              <w:pStyle w:val="a7"/>
              <w:spacing w:line="400" w:lineRule="exact"/>
              <w:ind w:leftChars="368" w:left="883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k%p==0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do</m:t>
                </m:r>
              </m:oMath>
            </m:oMathPara>
          </w:p>
          <w:p w:rsidR="00276A88" w:rsidRDefault="00F57919" w:rsidP="009010E2">
            <w:pPr>
              <w:pStyle w:val="a7"/>
              <w:spacing w:line="400" w:lineRule="exact"/>
              <w:ind w:leftChars="547" w:left="131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evaluate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oMath>
            <w:r w:rsidR="00276A88" w:rsidRPr="00F57919">
              <w:t>,</w:t>
            </w:r>
          </w:p>
          <w:p w:rsidR="009010E2" w:rsidRPr="009010E2" w:rsidRDefault="009010E2" w:rsidP="009010E2">
            <w:pPr>
              <w:pStyle w:val="a7"/>
              <w:spacing w:line="400" w:lineRule="exact"/>
              <w:ind w:leftChars="370" w:left="888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end if</m:t>
                </m:r>
              </m:oMath>
            </m:oMathPara>
          </w:p>
          <w:p w:rsidR="00276A88" w:rsidRPr="00F57919" w:rsidRDefault="00F57919" w:rsidP="00F57919">
            <w:pPr>
              <w:pStyle w:val="a7"/>
              <w:spacing w:line="400" w:lineRule="exact"/>
              <w:ind w:leftChars="368" w:left="88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solve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∙δv=-F(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276A88" w:rsidRPr="00F57919">
              <w:t>,</w:t>
            </w:r>
          </w:p>
          <w:p w:rsidR="00276A88" w:rsidRPr="00F57919" w:rsidRDefault="00276A88" w:rsidP="00F57919">
            <w:pPr>
              <w:pStyle w:val="a7"/>
              <w:tabs>
                <w:tab w:val="left" w:pos="7023"/>
              </w:tabs>
              <w:spacing w:line="400" w:lineRule="exact"/>
              <w:ind w:leftChars="368" w:left="883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(k+1)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(k)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+δv</m:t>
              </m:r>
            </m:oMath>
            <w:r w:rsidRPr="00F57919">
              <w:t>,</w:t>
            </w:r>
          </w:p>
          <w:p w:rsidR="00276A88" w:rsidRPr="00F57919" w:rsidRDefault="00F57919" w:rsidP="00F57919">
            <w:pPr>
              <w:pStyle w:val="a7"/>
              <w:tabs>
                <w:tab w:val="left" w:pos="7023"/>
              </w:tabs>
              <w:spacing w:line="400" w:lineRule="exact"/>
              <w:ind w:leftChars="368" w:left="883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k=k+1</m:t>
              </m:r>
            </m:oMath>
            <w:r w:rsidR="00276A88" w:rsidRPr="00F57919">
              <w:t>,</w:t>
            </w:r>
          </w:p>
          <w:p w:rsidR="00276A88" w:rsidRPr="00F57919" w:rsidRDefault="00276A88" w:rsidP="00F57919">
            <w:pPr>
              <w:pStyle w:val="a7"/>
              <w:tabs>
                <w:tab w:val="left" w:pos="7023"/>
              </w:tabs>
              <w:spacing w:line="400" w:lineRule="exact"/>
              <w:ind w:leftChars="368" w:left="883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(k)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 w:rsidRPr="00F57919">
              <w:t>,</w:t>
            </w:r>
          </w:p>
          <w:p w:rsidR="00276A88" w:rsidRPr="009010E2" w:rsidRDefault="009010E2" w:rsidP="009010E2">
            <w:pPr>
              <w:pStyle w:val="a7"/>
              <w:tabs>
                <w:tab w:val="left" w:pos="7023"/>
              </w:tabs>
              <w:spacing w:line="400" w:lineRule="exact"/>
              <w:ind w:leftChars="190" w:left="456"/>
              <w:rPr>
                <w:b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end while</m:t>
                </m:r>
              </m:oMath>
            </m:oMathPara>
          </w:p>
        </w:tc>
      </w:tr>
    </w:tbl>
    <w:p w:rsidR="00F57919" w:rsidRDefault="00F57919" w:rsidP="00F57919">
      <w:pPr>
        <w:pStyle w:val="a7"/>
        <w:spacing w:before="240"/>
      </w:pPr>
      <w:r>
        <w:rPr>
          <w:rFonts w:hint="eastAsia"/>
        </w:rPr>
        <w:t xml:space="preserve">In case </w:t>
      </w:r>
      <w:r>
        <w:t>that explicit Jacobian matrix is difficult to evaluate, then the Jacobian can approximate numerically</w:t>
      </w:r>
    </w:p>
    <w:p w:rsidR="00F57919" w:rsidRDefault="00F57919" w:rsidP="00D24EF9">
      <w:pPr>
        <w:pStyle w:val="a7"/>
        <w:spacing w:before="240" w:after="24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den>
        </m:f>
      </m:oMath>
      <w:r>
        <w:rPr>
          <w:rFonts w:hint="eastAsia"/>
        </w:rPr>
        <w:t>.</w:t>
      </w:r>
    </w:p>
    <w:p w:rsidR="00F57919" w:rsidRDefault="00F57919" w:rsidP="00F57919">
      <w:pPr>
        <w:pStyle w:val="a7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is the j-th unit vector of the space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is a small increment at iteration </w:t>
      </w:r>
      <w:r w:rsidRPr="00D24EF9">
        <w:rPr>
          <w:rFonts w:hint="eastAsia"/>
        </w:rPr>
        <w:t>k</w:t>
      </w:r>
      <w:r>
        <w:rPr>
          <w:rFonts w:hint="eastAsia"/>
        </w:rPr>
        <w:t>.</w:t>
      </w:r>
    </w:p>
    <w:p w:rsidR="002D3681" w:rsidRDefault="002D3681" w:rsidP="00F57919">
      <w:pPr>
        <w:pStyle w:val="a7"/>
      </w:pPr>
    </w:p>
    <w:p w:rsidR="002D3681" w:rsidRPr="002D3681" w:rsidRDefault="002D3681" w:rsidP="009F6595">
      <w:pPr>
        <w:pStyle w:val="3"/>
        <w:numPr>
          <w:ilvl w:val="1"/>
          <w:numId w:val="1"/>
        </w:numPr>
        <w:spacing w:before="180"/>
        <w:ind w:left="709" w:hanging="709"/>
        <w:rPr>
          <w:rFonts w:hint="eastAsia"/>
        </w:rPr>
      </w:pPr>
      <w:r w:rsidRPr="002D3681">
        <w:rPr>
          <w:rFonts w:hint="eastAsia"/>
        </w:rPr>
        <w:t>Problem 2.</w:t>
      </w:r>
    </w:p>
    <w:p w:rsidR="002D3681" w:rsidRDefault="002D3681" w:rsidP="009F6595">
      <w:pPr>
        <w:pStyle w:val="a7"/>
        <w:numPr>
          <w:ilvl w:val="2"/>
          <w:numId w:val="1"/>
        </w:numPr>
        <w:spacing w:after="240"/>
        <w:ind w:left="709" w:hanging="709"/>
        <w:rPr>
          <w:b/>
          <w:sz w:val="28"/>
        </w:rPr>
      </w:pPr>
      <w:r w:rsidRPr="002D3681">
        <w:rPr>
          <w:rFonts w:hint="eastAsia"/>
          <w:b/>
          <w:sz w:val="28"/>
        </w:rPr>
        <w:t>Mod</w:t>
      </w:r>
      <w:r w:rsidRPr="002D3681">
        <w:rPr>
          <w:b/>
          <w:sz w:val="28"/>
        </w:rPr>
        <w:t>el the system</w:t>
      </w:r>
    </w:p>
    <w:p w:rsidR="00DF5F38" w:rsidRPr="00DF5F38" w:rsidRDefault="00DF5F38" w:rsidP="00DF5F38">
      <w:pPr>
        <w:pStyle w:val="a7"/>
        <w:rPr>
          <w:rStyle w:val="fontstyle01"/>
          <w:rFonts w:ascii="Garamond" w:hAnsi="Garamond"/>
          <w:i w:val="0"/>
          <w:iCs w:val="0"/>
          <w:color w:val="auto"/>
          <w:sz w:val="24"/>
          <w:szCs w:val="24"/>
        </w:rPr>
      </w:pPr>
      <w:r>
        <w:rPr>
          <w:rStyle w:val="fontstyle01"/>
          <w:rFonts w:ascii="Garamond" w:hAnsi="Garamond" w:hint="eastAsia"/>
          <w:i w:val="0"/>
          <w:iCs w:val="0"/>
          <w:color w:val="auto"/>
          <w:sz w:val="24"/>
          <w:szCs w:val="24"/>
        </w:rPr>
        <w:t xml:space="preserve">Suppose </w:t>
      </w:r>
      <w:r>
        <w:rPr>
          <w:rStyle w:val="fontstyle01"/>
          <w:rFonts w:ascii="Garamond" w:hAnsi="Garamond"/>
          <w:i w:val="0"/>
          <w:iCs w:val="0"/>
          <w:color w:val="auto"/>
          <w:sz w:val="24"/>
          <w:szCs w:val="24"/>
        </w:rPr>
        <w:t xml:space="preserve">the temperature for each diode is 300K when </w:t>
      </w:r>
      <m:oMath>
        <m:r>
          <m:rPr>
            <m:sty m:val="p"/>
          </m:rPr>
          <w:rPr>
            <w:rStyle w:val="fontstyle01"/>
            <w:rFonts w:ascii="Cambria Math" w:hAnsi="Cambria Math"/>
            <w:color w:val="auto"/>
            <w:sz w:val="24"/>
            <w:szCs w:val="24"/>
          </w:rPr>
          <m:t>V=0</m:t>
        </m:r>
      </m:oMath>
      <w:r>
        <w:rPr>
          <w:rStyle w:val="fontstyle01"/>
          <w:rFonts w:ascii="Garamond" w:hAnsi="Garamond"/>
          <w:i w:val="0"/>
          <w:iCs w:val="0"/>
          <w:color w:val="auto"/>
          <w:sz w:val="24"/>
          <w:szCs w:val="24"/>
        </w:rPr>
        <w:t xml:space="preserve"> </w:t>
      </w:r>
      <w:proofErr w:type="gramStart"/>
      <w:r>
        <w:rPr>
          <w:rStyle w:val="fontstyle01"/>
          <w:rFonts w:ascii="Garamond" w:hAnsi="Garamond"/>
          <w:i w:val="0"/>
          <w:iCs w:val="0"/>
          <w:color w:val="auto"/>
          <w:sz w:val="24"/>
          <w:szCs w:val="24"/>
        </w:rPr>
        <w:t>Volts,</w:t>
      </w:r>
      <w:proofErr w:type="gramEnd"/>
      <w:r>
        <w:rPr>
          <w:rStyle w:val="fontstyle01"/>
          <w:rFonts w:ascii="Garamond" w:hAnsi="Garamond"/>
          <w:i w:val="0"/>
          <w:iCs w:val="0"/>
          <w:color w:val="auto"/>
          <w:sz w:val="24"/>
          <w:szCs w:val="24"/>
        </w:rPr>
        <w:t xml:space="preserve"> and it will heat up when current flows through the diode with</w:t>
      </w:r>
    </w:p>
    <w:p w:rsidR="00DF5F38" w:rsidRPr="00DF5F38" w:rsidRDefault="00DF5F38" w:rsidP="00DF5F38">
      <w:pPr>
        <w:pStyle w:val="a7"/>
        <w:spacing w:before="240" w:after="240"/>
        <w:jc w:val="center"/>
      </w:pPr>
      <m:oMath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Style w:val="fontstyle31"/>
            <w:rFonts w:ascii="Cambria Math" w:hAnsi="Cambria Math"/>
            <w:sz w:val="24"/>
            <w:szCs w:val="24"/>
          </w:rPr>
          <m:t>=300+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>,</w:t>
      </w:r>
    </w:p>
    <w:p w:rsidR="00DF5F38" w:rsidRDefault="00DF5F38" w:rsidP="00DF5F38">
      <w:pPr>
        <w:pStyle w:val="a7"/>
        <w:rPr>
          <w:rStyle w:val="fontstyle01"/>
          <w:rFonts w:ascii="Garamond" w:hAnsi="Garamond"/>
          <w:i w:val="0"/>
          <w:iCs w:val="0"/>
          <w:sz w:val="24"/>
          <w:szCs w:val="24"/>
        </w:rPr>
      </w:pPr>
      <w:proofErr w:type="gramStart"/>
      <w:r>
        <w:t>w</w:t>
      </w:r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Style w:val="fontstyle11"/>
          <w:rFonts w:ascii="Garamond" w:hAnsi="Garamond" w:hint="eastAsia"/>
          <w:i w:val="0"/>
          <w:iCs w:val="0"/>
          <w:sz w:val="24"/>
          <w:szCs w:val="24"/>
        </w:rPr>
        <w:t xml:space="preserve"> </w:t>
      </w:r>
      <w:r>
        <w:rPr>
          <w:rStyle w:val="fontstyle11"/>
          <w:rFonts w:ascii="Garamond" w:hAnsi="Garamond"/>
          <w:i w:val="0"/>
          <w:iCs w:val="0"/>
          <w:sz w:val="24"/>
          <w:szCs w:val="24"/>
        </w:rPr>
        <w:t xml:space="preserve">is the current flows through the diode, </w:t>
      </w:r>
      <m:oMath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 xml:space="preserve"> is the </w:t>
      </w:r>
      <w:r>
        <w:rPr>
          <w:rStyle w:val="fontstyle01"/>
          <w:rFonts w:ascii="Garamond" w:hAnsi="Garamond"/>
          <w:i w:val="0"/>
          <w:iCs w:val="0"/>
          <w:sz w:val="24"/>
          <w:szCs w:val="24"/>
        </w:rPr>
        <w:t xml:space="preserve">voltage across the diode, </w:t>
      </w:r>
      <w:r w:rsidR="0026613E">
        <w:rPr>
          <w:rStyle w:val="fontstyle01"/>
          <w:rFonts w:ascii="Garamond" w:hAnsi="Garamond"/>
          <w:i w:val="0"/>
          <w:iCs w:val="0"/>
          <w:sz w:val="24"/>
          <w:szCs w:val="24"/>
        </w:rPr>
        <w:br/>
      </w:r>
      <w:r>
        <w:rPr>
          <w:rStyle w:val="fontstyle01"/>
          <w:rFonts w:ascii="Garamond" w:hAnsi="Garamond"/>
          <w:i w:val="0"/>
          <w:iCs w:val="0"/>
          <w:sz w:val="24"/>
          <w:szCs w:val="24"/>
        </w:rPr>
        <w:t xml:space="preserve">and </w:t>
      </w:r>
      <m:oMath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=2</m:t>
        </m:r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>.</w:t>
      </w:r>
    </w:p>
    <w:p w:rsidR="00DF5F38" w:rsidRDefault="00DF5F38">
      <w:pPr>
        <w:widowControl/>
        <w:rPr>
          <w:rStyle w:val="fontstyle01"/>
          <w:rFonts w:ascii="Garamond" w:eastAsia="標楷體" w:hAnsi="Garamond"/>
          <w:i w:val="0"/>
          <w:iCs w:val="0"/>
          <w:sz w:val="24"/>
          <w:szCs w:val="24"/>
        </w:rPr>
      </w:pPr>
      <w:r>
        <w:rPr>
          <w:rStyle w:val="fontstyle01"/>
          <w:rFonts w:ascii="Garamond" w:hAnsi="Garamond"/>
          <w:i w:val="0"/>
          <w:iCs w:val="0"/>
          <w:sz w:val="24"/>
          <w:szCs w:val="24"/>
        </w:rPr>
        <w:br w:type="page"/>
      </w:r>
    </w:p>
    <w:p w:rsidR="00DF5F38" w:rsidRDefault="00DF5F38" w:rsidP="00DF5F38">
      <w:pPr>
        <w:pStyle w:val="a7"/>
        <w:rPr>
          <w:rFonts w:hint="eastAsia"/>
        </w:rPr>
      </w:pPr>
      <w:r>
        <w:rPr>
          <w:rFonts w:hint="eastAsia"/>
        </w:rPr>
        <w:lastRenderedPageBreak/>
        <w:t xml:space="preserve">Apply KCL at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node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</w:p>
    <w:p w:rsidR="00DF5F38" w:rsidRDefault="00DF5F38" w:rsidP="00DF5F38">
      <w:pPr>
        <w:pStyle w:val="a7"/>
        <w:spacing w:before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V-v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DF5F38" w:rsidRDefault="00DF5F38" w:rsidP="00DF5F38">
      <w:pPr>
        <w:pStyle w:val="a7"/>
        <w:spacing w:before="240" w:after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1D508E" w:rsidRDefault="001D508E" w:rsidP="00DF5F38">
      <w:pPr>
        <w:pStyle w:val="a7"/>
        <w:rPr>
          <w:rFonts w:hint="eastAsia"/>
        </w:rPr>
      </w:pPr>
      <w:r>
        <w:rPr>
          <w:rFonts w:hint="eastAsia"/>
        </w:rPr>
        <w:t>For each diode temperature,</w:t>
      </w:r>
    </w:p>
    <w:p w:rsidR="001D508E" w:rsidRPr="001D508E" w:rsidRDefault="001D508E" w:rsidP="001D508E">
      <w:pPr>
        <w:pStyle w:val="a7"/>
        <w:spacing w:before="240"/>
        <w:ind w:leftChars="1004" w:left="2410"/>
        <w:rPr>
          <w:rStyle w:val="fontstyle01"/>
          <w:rFonts w:ascii="Garamond" w:hAnsi="Garamond"/>
          <w:i w:val="0"/>
          <w:iCs w:val="0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Style w:val="fontstyle31"/>
            <w:rFonts w:ascii="Cambria Math" w:hAnsi="Cambria Math"/>
            <w:sz w:val="24"/>
            <w:szCs w:val="24"/>
          </w:rPr>
          <m:t>=300+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(V-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)</m:t>
        </m:r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>,</w:t>
      </w:r>
    </w:p>
    <w:p w:rsidR="001D508E" w:rsidRPr="001D508E" w:rsidRDefault="001D508E" w:rsidP="001D508E">
      <w:pPr>
        <w:pStyle w:val="a7"/>
        <w:spacing w:before="240"/>
        <w:ind w:leftChars="1004" w:left="2410"/>
        <w:rPr>
          <w:rStyle w:val="fontstyle01"/>
          <w:rFonts w:ascii="Garamond" w:hAnsi="Garamond"/>
          <w:i w:val="0"/>
          <w:iCs w:val="0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Style w:val="fontstyle31"/>
            <w:rFonts w:ascii="Cambria Math" w:hAnsi="Cambria Math"/>
            <w:sz w:val="24"/>
            <w:szCs w:val="24"/>
          </w:rPr>
          <m:t>=300+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(-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)</m:t>
        </m:r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>,</w:t>
      </w:r>
    </w:p>
    <w:p w:rsidR="001D508E" w:rsidRPr="001D508E" w:rsidRDefault="001D508E" w:rsidP="001D508E">
      <w:pPr>
        <w:pStyle w:val="a7"/>
        <w:spacing w:before="240"/>
        <w:ind w:leftChars="1004" w:left="2410"/>
        <w:rPr>
          <w:rStyle w:val="fontstyle01"/>
          <w:rFonts w:ascii="Garamond" w:hAnsi="Garamond"/>
          <w:i w:val="0"/>
          <w:iCs w:val="0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Style w:val="fontstyle31"/>
            <w:rFonts w:ascii="Cambria Math" w:hAnsi="Cambria Math"/>
            <w:sz w:val="24"/>
            <w:szCs w:val="24"/>
          </w:rPr>
          <m:t>=300+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·(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-V)</m:t>
        </m:r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>,</w:t>
      </w:r>
    </w:p>
    <w:p w:rsidR="001D508E" w:rsidRDefault="001D508E" w:rsidP="001D508E">
      <w:pPr>
        <w:pStyle w:val="a7"/>
        <w:spacing w:before="240" w:after="240"/>
        <w:ind w:leftChars="1004" w:left="2410"/>
        <w:rPr>
          <w:rFonts w:hint="eastAsia"/>
        </w:rPr>
      </w:pPr>
      <m:oMath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Style w:val="fontstyle31"/>
            <w:rFonts w:ascii="Cambria Math" w:hAnsi="Cambria Math"/>
            <w:sz w:val="24"/>
            <w:szCs w:val="24"/>
          </w:rPr>
          <m:t>=300+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Style w:val="fontstyle01"/>
          <w:rFonts w:ascii="Garamond" w:hAnsi="Garamond" w:hint="eastAsia"/>
          <w:i w:val="0"/>
          <w:iCs w:val="0"/>
          <w:sz w:val="24"/>
          <w:szCs w:val="24"/>
        </w:rPr>
        <w:t>.</w:t>
      </w:r>
    </w:p>
    <w:p w:rsidR="00DF5F38" w:rsidRDefault="00DF5F38" w:rsidP="00DF5F38">
      <w:pPr>
        <w:pStyle w:val="a7"/>
        <w:rPr>
          <w:rFonts w:hint="eastAsia"/>
        </w:rPr>
      </w:pPr>
      <w: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,T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and t</w:t>
      </w:r>
      <w:r>
        <w:rPr>
          <w:rFonts w:hint="eastAsia"/>
        </w:rPr>
        <w:t xml:space="preserve">hen the problem becomes to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such that</w:t>
      </w:r>
    </w:p>
    <w:p w:rsidR="00DF5F38" w:rsidRDefault="00DF5F38" w:rsidP="00DF5F38">
      <w:pPr>
        <w:pStyle w:val="a7"/>
        <w:spacing w:before="240" w:after="240"/>
        <w:ind w:leftChars="1004" w:left="24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V-v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hint="eastAsia"/>
        </w:rPr>
        <w:t>,</w:t>
      </w:r>
    </w:p>
    <w:p w:rsidR="00DF5F38" w:rsidRDefault="00DF5F38" w:rsidP="00DF5F38">
      <w:pPr>
        <w:pStyle w:val="a7"/>
        <w:spacing w:before="240" w:after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46"/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hint="eastAsia"/>
        </w:rPr>
        <w:t>,</w:t>
      </w:r>
    </w:p>
    <w:p w:rsidR="001D508E" w:rsidRDefault="001D508E" w:rsidP="001D508E">
      <w:pPr>
        <w:pStyle w:val="a7"/>
        <w:spacing w:before="240" w:after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-(</m:t>
        </m:r>
        <m:r>
          <w:rPr>
            <w:rStyle w:val="fontstyle31"/>
            <w:rFonts w:ascii="Cambria Math" w:hAnsi="Cambria Math"/>
            <w:sz w:val="24"/>
            <w:szCs w:val="24"/>
          </w:rPr>
          <m:t>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(V-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1D508E" w:rsidRDefault="001D508E" w:rsidP="001D508E">
      <w:pPr>
        <w:pStyle w:val="a7"/>
        <w:spacing w:before="240" w:after="240"/>
        <w:ind w:leftChars="1004" w:left="24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-(</m:t>
        </m:r>
        <m:r>
          <w:rPr>
            <w:rStyle w:val="fontstyle31"/>
            <w:rFonts w:ascii="Cambria Math" w:hAnsi="Cambria Math"/>
            <w:sz w:val="24"/>
            <w:szCs w:val="24"/>
          </w:rPr>
          <m:t>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(-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1D508E" w:rsidRDefault="001D508E" w:rsidP="001D508E">
      <w:pPr>
        <w:pStyle w:val="a7"/>
        <w:spacing w:before="240" w:after="240"/>
        <w:ind w:leftChars="1004" w:left="241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Style w:val="fontstyle31"/>
                <w:rFonts w:ascii="Cambria Math" w:hAnsi="Cambria Math"/>
                <w:sz w:val="24"/>
                <w:szCs w:val="24"/>
              </w:rPr>
              <m:t>300+</m:t>
            </m:r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κ</m:t>
            </m:r>
            <m:r>
              <m:rPr>
                <m:sty m:val="p"/>
              </m:rPr>
              <w:rPr>
                <w:rStyle w:val="fontstyle41"/>
                <w:rFonts w:ascii="Cambria Math" w:hAnsi="Cambria Math"/>
                <w:sz w:val="24"/>
                <w:szCs w:val="24"/>
              </w:rPr>
              <m:t>·</m:t>
            </m:r>
            <m:sSub>
              <m:sSubPr>
                <m:ctrlPr>
                  <w:rPr>
                    <w:rStyle w:val="fontstyle11"/>
                    <w:rFonts w:ascii="Cambria Math" w:hAnsi="Cambria Math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Style w:val="fontstyle41"/>
                <w:rFonts w:ascii="Cambria Math" w:hAnsi="Cambria Math"/>
                <w:sz w:val="24"/>
                <w:szCs w:val="24"/>
              </w:rPr>
              <m:t>·(</m:t>
            </m:r>
            <m:sSub>
              <m:sSubPr>
                <m:ctrlPr>
                  <w:rPr>
                    <w:rStyle w:val="fontstyle01"/>
                    <w:rFonts w:ascii="Cambria Math" w:hAnsi="Cambria Math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Style w:val="fontstyle01"/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-V)</m:t>
            </m:r>
          </m:e>
        </m:d>
      </m:oMath>
      <w:r>
        <w:rPr>
          <w:rFonts w:hint="eastAsia"/>
        </w:rPr>
        <w:t>,</w:t>
      </w:r>
    </w:p>
    <w:p w:rsidR="001D508E" w:rsidRPr="001D508E" w:rsidRDefault="001D508E" w:rsidP="001D508E">
      <w:pPr>
        <w:pStyle w:val="a7"/>
        <w:spacing w:before="240" w:after="240"/>
        <w:ind w:leftChars="1004" w:left="24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-(</m:t>
        </m:r>
        <m:r>
          <w:rPr>
            <w:rStyle w:val="fontstyle31"/>
            <w:rFonts w:ascii="Cambria Math" w:hAnsi="Cambria Math"/>
            <w:sz w:val="24"/>
            <w:szCs w:val="24"/>
          </w:rPr>
          <m:t>300+</m:t>
        </m:r>
        <m:r>
          <m:rPr>
            <m:sty m:val="p"/>
          </m:rPr>
          <w:rPr>
            <w:rStyle w:val="fontstyle01"/>
            <w:rFonts w:ascii="Cambria Math" w:hAnsi="Cambria Math"/>
            <w:sz w:val="24"/>
            <w:szCs w:val="24"/>
          </w:rPr>
          <m:t>κ</m:t>
        </m:r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Style w:val="fontstyle41"/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Style w:val="fontstyle01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DF5F38" w:rsidRDefault="00DF5F38" w:rsidP="00DF5F38">
      <w:pPr>
        <w:pStyle w:val="a7"/>
        <w:spacing w:before="240" w:after="240"/>
        <w:ind w:leftChars="1004" w:left="241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1525FB" w:rsidRDefault="001525FB" w:rsidP="001525FB">
      <w:pPr>
        <w:pStyle w:val="a7"/>
      </w:pPr>
      <w:r>
        <w:t>Define Jacobian matrix,</w:t>
      </w:r>
    </w:p>
    <w:p w:rsidR="001525FB" w:rsidRDefault="001525FB" w:rsidP="001525FB">
      <w:pPr>
        <w:pStyle w:val="a7"/>
        <w:spacing w:before="240" w:after="24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>.</w:t>
      </w:r>
    </w:p>
    <w:p w:rsidR="001525FB" w:rsidRDefault="001525FB" w:rsidP="001525FB">
      <w:pPr>
        <w:pStyle w:val="a7"/>
      </w:pPr>
      <w:r>
        <w:rPr>
          <w:rFonts w:hint="eastAsia"/>
        </w:rPr>
        <w:t>Newton</w:t>
      </w:r>
      <w:r>
        <w:t>’s iteration is</w:t>
      </w:r>
    </w:p>
    <w:p w:rsidR="001525FB" w:rsidRDefault="001525FB" w:rsidP="001525FB">
      <w:pPr>
        <w:pStyle w:val="a7"/>
        <w:spacing w:before="240"/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δv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BD112F" w:rsidRDefault="001525FB" w:rsidP="0072283D">
      <w:pPr>
        <w:pStyle w:val="a7"/>
        <w:spacing w:before="240" w:after="24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.</w:t>
      </w:r>
    </w:p>
    <w:p w:rsidR="002D3681" w:rsidRPr="00BD112F" w:rsidRDefault="00BD112F" w:rsidP="009F6595">
      <w:pPr>
        <w:pStyle w:val="a7"/>
        <w:numPr>
          <w:ilvl w:val="2"/>
          <w:numId w:val="1"/>
        </w:numPr>
        <w:spacing w:after="240"/>
        <w:ind w:left="709" w:hanging="709"/>
        <w:rPr>
          <w:rFonts w:hint="eastAsia"/>
          <w:b/>
          <w:sz w:val="28"/>
        </w:rPr>
      </w:pPr>
      <w:r w:rsidRPr="00BD112F">
        <w:rPr>
          <w:rFonts w:hint="eastAsia"/>
          <w:b/>
          <w:sz w:val="28"/>
        </w:rPr>
        <w:t>Algorithm</w:t>
      </w:r>
    </w:p>
    <w:p w:rsidR="00C307EE" w:rsidRDefault="00BD112F" w:rsidP="00C307EE">
      <w:pPr>
        <w:pStyle w:val="a7"/>
      </w:pPr>
      <w:r>
        <w:rPr>
          <w:rFonts w:hint="eastAsia"/>
        </w:rPr>
        <w:t xml:space="preserve">Same as </w:t>
      </w:r>
      <w:r w:rsidR="007855EB">
        <w:rPr>
          <w:rFonts w:hint="eastAsia"/>
        </w:rPr>
        <w:t>session 2.1.2</w:t>
      </w:r>
      <w:r w:rsidR="00C307EE">
        <w:rPr>
          <w:rFonts w:hint="eastAsia"/>
        </w:rPr>
        <w:t>.</w:t>
      </w:r>
    </w:p>
    <w:p w:rsidR="00C307EE" w:rsidRDefault="00C307EE">
      <w:pPr>
        <w:widowControl/>
        <w:rPr>
          <w:rFonts w:ascii="Garamond" w:eastAsia="標楷體" w:hAnsi="Garamond"/>
        </w:rPr>
      </w:pPr>
      <w:r>
        <w:br w:type="page"/>
      </w:r>
    </w:p>
    <w:p w:rsidR="00BD112F" w:rsidRDefault="00C307EE" w:rsidP="00B85377">
      <w:pPr>
        <w:pStyle w:val="2"/>
        <w:numPr>
          <w:ilvl w:val="0"/>
          <w:numId w:val="1"/>
        </w:numPr>
        <w:spacing w:before="360"/>
      </w:pPr>
      <w:r>
        <w:rPr>
          <w:rFonts w:hint="eastAsia"/>
        </w:rPr>
        <w:lastRenderedPageBreak/>
        <w:t>Results</w:t>
      </w:r>
    </w:p>
    <w:p w:rsidR="005E35EF" w:rsidRDefault="00E630FC" w:rsidP="0026613E">
      <w:pPr>
        <w:pStyle w:val="3"/>
        <w:numPr>
          <w:ilvl w:val="1"/>
          <w:numId w:val="1"/>
        </w:numPr>
        <w:spacing w:before="180"/>
        <w:ind w:left="709" w:hanging="709"/>
      </w:pPr>
      <w:r>
        <w:rPr>
          <w:rFonts w:hint="eastAsia"/>
        </w:rPr>
        <w:t xml:space="preserve">Voltages, </w:t>
      </w:r>
      <w:r w:rsidR="005E35EF">
        <w:rPr>
          <w:rFonts w:hint="eastAsia"/>
        </w:rPr>
        <w:t>currents</w:t>
      </w:r>
      <w:r>
        <w:t xml:space="preserve"> and temperatures</w:t>
      </w:r>
    </w:p>
    <w:p w:rsidR="005E35EF" w:rsidRPr="005E35EF" w:rsidRDefault="005E35EF" w:rsidP="0026613E">
      <w:pPr>
        <w:pStyle w:val="a7"/>
        <w:numPr>
          <w:ilvl w:val="2"/>
          <w:numId w:val="1"/>
        </w:numPr>
        <w:spacing w:after="240"/>
        <w:ind w:left="709" w:hanging="709"/>
        <w:rPr>
          <w:rFonts w:hint="eastAsia"/>
          <w:b/>
          <w:sz w:val="28"/>
        </w:rPr>
      </w:pPr>
      <w:r w:rsidRPr="005E35EF">
        <w:rPr>
          <w:b/>
          <w:sz w:val="28"/>
        </w:rPr>
        <w:t>Problem 1.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34D01" w:rsidRPr="0068046A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5E35EF">
            <w:pPr>
              <w:widowControl/>
              <w:jc w:val="center"/>
              <w:rPr>
                <w:rFonts w:eastAsia="新細明體"/>
                <w:color w:val="000000"/>
              </w:rPr>
            </w:pPr>
            <w:r w:rsidRPr="005E35EF">
              <w:rPr>
                <w:rFonts w:hint="eastAsia"/>
                <w:color w:val="000000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4D01" w:rsidRPr="005E35EF" w:rsidRDefault="00834D01" w:rsidP="00834D01">
            <w:pPr>
              <w:rPr>
                <w:rFonts w:hint="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sub>
                </m:sSub>
              </m:oMath>
            </m:oMathPara>
          </w:p>
        </w:tc>
      </w:tr>
      <w:tr w:rsidR="0068046A" w:rsidRPr="0068046A" w:rsidTr="005E35E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0.886308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0.113692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78.2617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78.2617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77.2617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0.866931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0.113069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76.3862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76.3862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75.3862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0.847568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0.112432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74.5136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74.5136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73.5136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0.82822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72.6439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72.6439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71.6439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0.808887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0.111113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70.7774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70.7774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69.7774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0.789571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0.110429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68.9142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68.9142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67.9142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0.770272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0.109728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67.0544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67.0544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66.0544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0.750991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0.109009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64.1982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0.731729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0.108271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62.3458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0.712487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0.107513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60.4974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0.693266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0.106734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59.6531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59.6531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58.6531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0.674066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0.105934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57.8133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57.8133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56.8133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0.654891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0.105109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55.9781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55.9781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54.9781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0.63574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54.1479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54.1479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53.1479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0.616614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0.103386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52.3229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52.3229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51.3229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0.597517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0.102483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50.5034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50.5034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49.5034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0.578449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0.101551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48.6898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48.6898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47.6898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0.559412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0.100588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46.8825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46.8825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45.8825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0.540409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0.099591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44.0818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0.521441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0.098559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43.2883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43.2883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42.2883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0.502511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0.097489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41.5023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41.5023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40.5023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0.483622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0.096378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39.7245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39.7245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38.7245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0.464777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0.095223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37.9554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37.9554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36.9554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0.445979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0.094021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35.1958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0.427232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0.092769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34.4463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34.4463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33.4463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0.408539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0.091461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32.7078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32.7078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31.7078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0.389906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0.090094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30.9812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30.9812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29.9812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0.371338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0.088662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29.2676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29.2676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28.2676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0.35284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27.5681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27.5681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26.5681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0.33442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25.884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25.884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24.884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0.316085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0.083915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23.2169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0.297842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0.082158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22.5685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22.5685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21.5685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0.279703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0.080297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20.9406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20.9406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19.9406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0.261678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0.078322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19.3356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19.3356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18.3357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0.243781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0.076219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16.7561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0.226025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0.073975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16.2048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16.2048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15.205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0.208429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0.071571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13.6858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0.191012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0.068988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12.2025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0.173799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0.066201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10.7598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0.156816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0.063184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9.36315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0.140095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0.059905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9.01447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9.01447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8.01904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0.123675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0.056325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7.72638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7.72638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6.73498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0.107599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0.052401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6.50387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-0.98405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-0.98405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6.50387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5.51982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5.35489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5.35489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4.38403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3.34002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0.062013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0.037987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3.31047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3.31047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2.40255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0.047946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0.032054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1.58917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0.034602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0.025398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0.920349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0.022093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0.017907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0.41868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0.010531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0.009469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0.106273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-0.00947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0.106273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0.41868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0.920349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-0.03205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1.58917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3.31047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3.31047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2.40255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4.28768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3.34002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-0.04808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-0.09192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5.35489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5.35489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4.38403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-0.98405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6.50387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6.50387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-0.98405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5.51982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-0.05633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-0.12368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7.72638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7.72638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6.73498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9.01447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9.01447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8.01904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-0.15682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9.36315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10.7598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-0.19101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13.2018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12.2025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-0.20843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13.6858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-0.22603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16.2048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16.2048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15.205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-0.24378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16.7561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-0.07832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-0.26168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19.3356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19.3356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18.3357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-0.2797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20.9406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20.9406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19.9406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-0.08216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-0.29784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22.5685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22.5685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21.5685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-0.4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-0.31609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23.2169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25.884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25.884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24.884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-0.35284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27.5681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27.5681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26.5681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-0.08866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-0.37134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29.2676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29.2676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28.2676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-0.38991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30.9812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30.9812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29.9812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-0.40854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32.7078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32.7078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31.7078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-0.09277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-0.42723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34.4463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34.4463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33.4463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-0.09402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-0.44598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36.1958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35.1958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-0.09522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37.9554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37.9554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36.9554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-0.48362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39.7245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39.7245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38.7245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-0.50251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41.5023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41.5023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40.5023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-0.09856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-0.52144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43.2883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43.2883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42.2883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-0.54041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44.0818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-0.10059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-0.55941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46.8825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46.8825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45.8825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-0.57845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48.6898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48.6898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47.6898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-0.59752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50.5034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50.5034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49.5034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-0.10339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-0.61661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52.3229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52.3229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51.3229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-0.63574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54.1479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54.1479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53.1479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-0.65489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55.9781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55.9781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54.9781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-0.10593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-0.67407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57.8133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57.8133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56.8133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-0.69327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59.6531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59.6531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58.6531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-0.10751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-0.71249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61.4974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60.4974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62.3458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-0.75099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64.1982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-0.10973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-0.77027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67.0544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67.0544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66.0544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-0.11043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-0.78957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68.9142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68.9142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67.9142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-0.80889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70.7774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70.7774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69.7774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-0.82822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72.6439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72.6439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71.6439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74.5136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74.5136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73.5136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-0.86693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76.3862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76.3862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75.3862</w:t>
            </w:r>
          </w:p>
        </w:tc>
      </w:tr>
      <w:tr w:rsidR="0068046A" w:rsidRPr="0068046A" w:rsidTr="0068046A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-0.11369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-0.88631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78.2617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78.2617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46A" w:rsidRPr="0068046A" w:rsidRDefault="0068046A" w:rsidP="0068046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68046A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77.2617</w:t>
            </w:r>
          </w:p>
        </w:tc>
      </w:tr>
    </w:tbl>
    <w:p w:rsidR="00491F26" w:rsidRDefault="00491F26" w:rsidP="00C307EE">
      <w:pPr>
        <w:pStyle w:val="a7"/>
      </w:pPr>
    </w:p>
    <w:p w:rsidR="00491F26" w:rsidRDefault="00491F26">
      <w:pPr>
        <w:widowControl/>
        <w:rPr>
          <w:rFonts w:ascii="Garamond" w:eastAsia="標楷體" w:hAnsi="Garamond"/>
        </w:rPr>
      </w:pPr>
      <w:r>
        <w:br w:type="page"/>
      </w:r>
    </w:p>
    <w:p w:rsidR="005E35EF" w:rsidRPr="005E35EF" w:rsidRDefault="005E35EF" w:rsidP="0026613E">
      <w:pPr>
        <w:pStyle w:val="a7"/>
        <w:numPr>
          <w:ilvl w:val="2"/>
          <w:numId w:val="1"/>
        </w:numPr>
        <w:spacing w:after="240"/>
        <w:ind w:left="709" w:hanging="709"/>
        <w:rPr>
          <w:rFonts w:hint="eastAsia"/>
          <w:b/>
          <w:sz w:val="28"/>
        </w:rPr>
      </w:pPr>
      <w:r w:rsidRPr="005E35EF">
        <w:rPr>
          <w:rFonts w:hint="eastAsia"/>
          <w:b/>
          <w:sz w:val="28"/>
        </w:rPr>
        <w:lastRenderedPageBreak/>
        <w:t>Problem 2.</w:t>
      </w:r>
    </w:p>
    <w:tbl>
      <w:tblPr>
        <w:tblW w:w="86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eastAsia="新細明體"/>
                <w:color w:val="000000"/>
                <w:sz w:val="20"/>
                <w:szCs w:val="20"/>
              </w:rPr>
            </w:pPr>
            <w:r w:rsidRPr="005E35EF">
              <w:rPr>
                <w:rFonts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0.879755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0.120245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76.9511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76.9511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75.9511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0.870188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0.119812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76.0377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76.0377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75.0377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0.860624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0.119376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75.1247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75.1247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74.1247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0.851062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0.118938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74.2124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74.2124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73.2124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0.841503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0.118497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73.3006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73.3006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72.3006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0.831947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0.118053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72.3893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72.3893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71.3893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0.822393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0.117607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71.4786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71.4786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70.4786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0.812843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0.117157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70.5686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70.5686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69.5686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0.803296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0.116704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69.6591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69.6591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68.6591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0.793752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0.116248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68.7503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68.7503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67.7503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0.784211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0.115789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67.8421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67.8421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66.8421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0.774673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0.115327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66.9347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66.9347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65.9347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0.765139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0.114861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66.0279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66.0279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65.0279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0.755609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0.114391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64.1218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0.746082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0.113918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64.2164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64.2164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63.2164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0.736559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0.113441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62.3118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0.72704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61.408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0.717525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0.112475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60.505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0.708014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0.111986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60.6028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60.6028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59.6028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0.698508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0.111492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59.7015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59.7015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58.7015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0.689005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0.110995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58.8011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58.8011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57.8011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0.679508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0.110492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57.9015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57.9015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56.9015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0.670015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0.109985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57.0029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57.0029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56.0029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0.660526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0.109474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56.1053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56.1053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55.1053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0.651043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0.108957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55.2086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55.2086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54.2086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0.641565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0.108435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53.313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0.632092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0.107908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53.4185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53.4185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52.4185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0.622625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0.107375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51.525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0.613164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51.6327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51.6327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50.6327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0.603708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0.106292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50.7416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50.7416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49.7416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0.594258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0.105742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49.8517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49.8517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48.8517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0.584815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0.105185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47.963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0.575378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0.104622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47.0756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0.565948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0.104052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47.1896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47.1896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46.1896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0.556525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0.103475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45.305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0.547109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0.102891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45.4218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45.4218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44.4218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0.537701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0.102299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44.5401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44.5401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43.5401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42.66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0.518907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0.101093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42.7815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42.7815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41.7815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0.509523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0.100477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41.9046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41.9046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40.9046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0.500148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0.099852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41.0295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41.0295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40.0295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0.490781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0.099219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40.1562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40.1562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39.1562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0.481424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0.098576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39.2848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39.2848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38.2848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0.472076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0.097924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38.4153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38.4153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37.4153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0.462739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0.097261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37.5478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37.5478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36.5478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0.453412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0.096588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36.6824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36.6824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35.6824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0.444096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0.095904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35.8193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35.8193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34.8193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0.434792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0.095208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34.9584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34.9584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33.9584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0.425499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0.094501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34.0999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34.0999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33.0999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0.416219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0.093781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33.2439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33.2439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32.2439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0.406952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0.093048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32.3905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32.3905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31.3905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0.397699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0.092301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31.5397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31.5397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30.5397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0.388459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0.091541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30.6919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30.6919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29.6919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0.379235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0.090765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29.847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29.847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28.847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0.370026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0.089974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29.0052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29.0052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28.0052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0.360833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0.089167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28.1666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28.1666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27.1666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0.351657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0.088343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27.3314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27.3314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26.3314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0.342499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0.087501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26.4999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26.4999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25.4999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0.33336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24.672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0.324241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0.085759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24.8481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24.8481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23.8481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0.315142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0.084858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24.0283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24.0283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23.0283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0.306065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0.083935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23.2129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23.2129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22.2129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0.297011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0.08299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22.4021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22.4021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21.4021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0.287981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21.5961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21.5961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20.5961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0.278976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20.7952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20.7952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19.7952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0.269998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0.080002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18.9997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0.261049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0.078951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19.2098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19.2098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18.2099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0.25213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17.4261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0.243243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0.076757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17.6485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17.6485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16.6486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0.23439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0.07561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16.8778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16.8778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15.8779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0.225572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0.074428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16.1142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16.1142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15.1144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0.216792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0.073208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15.3582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15.3582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14.3585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0.208053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0.071947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13.6106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0.199357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0.070643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13.8709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13.8709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12.8714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0.190707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0.069294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13.1406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13.1406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12.1413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0.182105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0.067895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12.4201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12.4201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11.421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0.173555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0.066445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10.7111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0.165062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0.064939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10.0123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0.156627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0.063373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9.32542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0.148256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0.061744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9.64791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9.64791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8.65126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0.139954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0.060046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8.98612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8.98612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7.99074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0.131724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0.058276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8.33848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8.33848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7.34482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0.123573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0.056427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7.70591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7.70591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6.71457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0.115506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0.054494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7.08935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-0.98819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-0.98819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7.08935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6.10115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0.107529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0.052471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6.48978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6.48978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5.50582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0.09965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5.90824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5.90824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4.92995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0.091875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0.048125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5.34577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5.34577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4.37502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0.084213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0.045787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4.80341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4.80341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3.84268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0.076674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0.043327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3.33469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0.069265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0.040735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3.78326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-0.93025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-0.93025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3.78326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2.853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0.061999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0.038001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3.30753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3.30753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2.39974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0.054886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0.035114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2.85601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2.85601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1.97721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2.42963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2.42963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1.58792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0.041173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0.028827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2.02923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2.02923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1.23454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0.919921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0.028235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0.021765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1.30934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1.30934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0.646967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0.022093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0.017907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0.41859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0.016188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0.013812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0.700984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0.700984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0.237546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0.010531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0.009469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0.106267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0.005133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0.004867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0.205841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0.205841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0.026673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-0.00487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-0.00513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0.205841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0.205841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0.026673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-0.00947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0.439318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0.106267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0.700984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0.700984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0.237546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0.991028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0.41859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-0.02823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1.30934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1.30934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0.646967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1.65558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-0.73566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0.919921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-0.02883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2.02923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2.02923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1.23454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-0.04794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2.42963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2.42963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1.58792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-0.05489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2.85601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2.85601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1.97721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3.30753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3.30753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-0.90779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2.39974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-0.06927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-0.93025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3.78326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3.78326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-0.93025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2.853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-0.12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4.28222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3.33469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-0.04579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4.80341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4.80341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-0.96073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3.84268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5.34577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5.34577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4.37502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-0.09965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5.90824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5.90824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4.92995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6.48978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6.48978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5.50582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-0.05449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-0.11551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-0.98819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7.08935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7.08935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-0.98819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6.10115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-0.05643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-0.12357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7.70591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7.70591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6.71457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-0.05828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-0.13172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8.33848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8.33848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7.34482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-0.13995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8.98612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8.98612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7.99074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-0.14826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9.64791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9.64791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8.65126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-0.06337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-0.15663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9.32542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-0.06494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-0.16506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10.0123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11.7098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10.7111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-0.18211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12.4201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12.4201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11.421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-0.06929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-0.19071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13.1406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13.1406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12.1413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-0.07064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-0.19936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13.8709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13.8709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12.8714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-0.20805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14.6103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13.6106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-0.21679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15.3582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15.3582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14.3585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-0.07443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-0.22557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16.1142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16.1142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15.1144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-0.07561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-0.23439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16.8778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16.8778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15.8779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-0.24324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17.6485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17.6485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16.6486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-0.25213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17.4261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-0.07895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-0.26105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19.2098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19.2098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18.2099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18.9997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-0.27898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20.7952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20.7952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19.7952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-0.08202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-0.28798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21.5961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21.5961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20.5961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-0.08299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-0.29701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22.4021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22.4021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21.4021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-0.08394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-0.30607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23.2129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23.2129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22.2129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-0.31514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24.0283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24.0283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23.0283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-0.32424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24.8481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24.8481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23.8481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-0.33336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24.672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-0.3425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26.4999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26.4999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25.4999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-0.08834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-0.35166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27.3314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27.3314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26.3314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-0.36083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28.1666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28.1666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27.1666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-0.37003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29.0052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29.0052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28.0052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-0.09077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-0.37924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29.847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29.847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28.847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-0.38846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30.6919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30.6919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29.6919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-0.3977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31.5397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31.5397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30.5397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-0.5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32.3905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32.3905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31.3905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-0.41622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33.2439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33.2439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32.2439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34.0999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34.0999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33.0999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-0.43479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34.9584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34.9584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33.9584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35.8193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35.8193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34.8193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-0.09659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-0.45341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36.6824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36.6824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35.6824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-0.46274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37.5478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37.5478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36.5478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-0.47208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38.4153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38.4153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37.4153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-0.09858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-0.48142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39.2848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39.2848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38.2848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-0.49078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40.1562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40.1562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39.1562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-0.09985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-0.50015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41.0295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41.0295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40.0295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-0.10048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-0.50952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41.9046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41.9046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40.9046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-0.51891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42.7815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42.7815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41.7815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42.66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44.5401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44.5401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43.5401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-0.10289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-0.54711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45.4218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45.4218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44.4218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-0.10348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-0.55653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45.305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-0.10405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-0.56595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47.1896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47.1896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46.1896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-0.10462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-0.57538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48.0756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47.0756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-0.10519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-0.58482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47.963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-0.10574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-0.59426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49.8517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49.8517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48.8517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-0.10629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-0.60371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50.7416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50.7416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49.7416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-0.10684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-0.61316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51.6327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51.6327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50.6327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-0.10738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-0.62263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51.525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-0.10791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-0.63209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53.4185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53.4185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52.4185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-0.10844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-0.64157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53.313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-0.10896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-0.65104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55.2086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55.2086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54.2086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-0.10947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56.1053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56.1053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55.1053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-0.10999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-0.67002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57.0029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57.0029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56.0029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-0.11049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-0.67951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57.9015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57.9015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56.9015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-0.68901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58.8011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58.8011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57.8011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-0.69851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59.7015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59.7015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58.7015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-0.70801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60.6028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60.6028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59.6028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-0.11248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-0.71753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60.505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-0.72704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61.408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-0.73656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63.3118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62.3118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-0.74608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64.2164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64.2164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63.2164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-0.75561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65.1218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64.1218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-0.88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-0.76514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66.0279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66.0279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65.0279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-0.77467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66.9347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66.9347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65.9347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-0.11579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-0.78421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67.8421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67.8421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66.8421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-0.11625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-0.79375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68.7503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68.7503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67.7503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69.6591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69.6591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68.6591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-0.81284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70.5686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70.5686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69.5686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-0.82239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71.4786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71.4786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70.4786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-0.83195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72.3893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72.3893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71.3893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73.3006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73.3006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72.3006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-0.85106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74.2124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74.2124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73.2124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-0.86062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75.1247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75.1247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74.1247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76.0377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76.0377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75.0377</w:t>
            </w:r>
          </w:p>
        </w:tc>
      </w:tr>
      <w:tr w:rsidR="005E35EF" w:rsidRPr="005E35EF" w:rsidTr="005E35EF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-0.12025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76.9511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76.9511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5EF" w:rsidRPr="005E35EF" w:rsidRDefault="005E35EF" w:rsidP="005E35E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5E35EF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75.9511</w:t>
            </w:r>
          </w:p>
        </w:tc>
      </w:tr>
    </w:tbl>
    <w:p w:rsidR="0068046A" w:rsidRDefault="0068046A" w:rsidP="00C307EE">
      <w:pPr>
        <w:pStyle w:val="a7"/>
      </w:pPr>
    </w:p>
    <w:tbl>
      <w:tblPr>
        <w:tblW w:w="5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318.506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318.506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318.22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317.936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317.653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317.372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317.092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316.813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316.535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316.535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316.259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315.984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315.711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315.711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315.439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315.168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314.899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314.631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314.631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314.364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314.099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313.836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313.573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313.313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313.053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312.795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312.539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312.284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312.031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311.779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311.529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311.28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311.033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310.787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310.543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310.06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309.82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309.583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309.347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309.113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308.88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308.65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308.421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308.194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308.194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307.969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307.969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307.745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307.745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307.524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307.304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307.086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306.87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306.657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306.445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306.445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306.235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306.028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305.822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305.619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305.418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305.219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305.023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304.829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304.638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304.448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304.448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304.262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304.078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303.897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303.718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303.543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303.37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303.033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302.87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302.709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302.552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302.552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302.399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302.249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302.102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301.96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301.821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301.556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301.191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300.972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300.515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300.371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300.308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300.251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300.201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300.156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300.007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300.015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300.025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300.037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300.051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300.065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300.081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300.096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300.113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300.129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300.145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300.162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300.178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300.195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300.212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300.228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300.245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300.262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300.279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300.296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300.312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300.347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300.364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300.381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300.399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300.416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302.249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300.433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300.451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302.552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302.552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300.469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300.486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302.87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300.504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300.522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300.558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-0.37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300.576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300.594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303.897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300.612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304.078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300.648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304.448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304.448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300.667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300.685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304.829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300.703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300.722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305.219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300.758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300.777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305.822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300.795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306.028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300.814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300.832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306.445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306.445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300.851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306.657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306.87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300.888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307.086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300.907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300.925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300.944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307.745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307.745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300.963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307.969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307.969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300.982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308.194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308.194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301.019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301.038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308.88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301.057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301.075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301.094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301.113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309.82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301.132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301.151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301.189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310.787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301.207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301.226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301.245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311.529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301.264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lastRenderedPageBreak/>
              <w:t>-0.75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311.779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301.283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301.302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301.321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312.795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301.359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301.378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313.313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301.397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313.573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301.416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313.836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301.435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301.454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314.364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301.473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314.631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314.631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301.492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314.899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301.511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301.549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315.711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315.711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301.568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315.984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301.588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316.259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301.607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316.535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316.535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301.626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316.813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301.645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301.664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301.683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317.653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301.702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317.936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301.721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301.74</w:t>
            </w:r>
          </w:p>
        </w:tc>
      </w:tr>
      <w:tr w:rsidR="00E630FC" w:rsidRPr="00E630FC" w:rsidTr="00E630FC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318.506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0FC" w:rsidRPr="00E630FC" w:rsidRDefault="00E630FC" w:rsidP="00E630F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E630FC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301.76</w:t>
            </w:r>
          </w:p>
        </w:tc>
      </w:tr>
    </w:tbl>
    <w:p w:rsidR="00491F26" w:rsidRDefault="00491F26" w:rsidP="00C307EE">
      <w:pPr>
        <w:pStyle w:val="a7"/>
      </w:pPr>
    </w:p>
    <w:p w:rsidR="00491F26" w:rsidRDefault="00491F26">
      <w:pPr>
        <w:widowControl/>
        <w:rPr>
          <w:rFonts w:ascii="Garamond" w:eastAsia="標楷體" w:hAnsi="Garamond"/>
        </w:rPr>
      </w:pPr>
      <w:r>
        <w:br w:type="page"/>
      </w:r>
    </w:p>
    <w:p w:rsidR="00C307EE" w:rsidRDefault="00472DCB" w:rsidP="0026613E">
      <w:pPr>
        <w:pStyle w:val="3"/>
        <w:numPr>
          <w:ilvl w:val="1"/>
          <w:numId w:val="1"/>
        </w:numPr>
        <w:spacing w:before="180"/>
        <w:ind w:left="709" w:hanging="709"/>
        <w:rPr>
          <w:rFonts w:hint="eastAsia"/>
        </w:rPr>
      </w:pPr>
      <w:r>
        <w:rPr>
          <w:rFonts w:hint="eastAsia"/>
        </w:rPr>
        <w:lastRenderedPageBreak/>
        <w:t>Plot</w:t>
      </w:r>
    </w:p>
    <w:p w:rsidR="00472DCB" w:rsidRDefault="00A41A40" w:rsidP="0026613E">
      <w:pPr>
        <w:pStyle w:val="a7"/>
        <w:numPr>
          <w:ilvl w:val="2"/>
          <w:numId w:val="1"/>
        </w:numPr>
        <w:spacing w:after="240"/>
        <w:ind w:left="709" w:hanging="709"/>
        <w:rPr>
          <w:b/>
          <w:sz w:val="28"/>
        </w:rPr>
      </w:pPr>
      <w:r w:rsidRPr="00A41A40">
        <w:rPr>
          <w:rFonts w:hint="eastAsia"/>
          <w:b/>
          <w:sz w:val="28"/>
        </w:rPr>
        <w:t>Problem 1.</w:t>
      </w:r>
    </w:p>
    <w:p w:rsidR="00A361D7" w:rsidRPr="00A41A40" w:rsidRDefault="00A361D7" w:rsidP="00BF0F61">
      <w:pPr>
        <w:pStyle w:val="a7"/>
        <w:numPr>
          <w:ilvl w:val="0"/>
          <w:numId w:val="2"/>
        </w:numPr>
        <w:spacing w:after="240"/>
        <w:rPr>
          <w:rFonts w:hint="eastAsia"/>
          <w:b/>
          <w:sz w:val="28"/>
        </w:rPr>
      </w:pPr>
      <w:r>
        <w:rPr>
          <w:b/>
          <w:sz w:val="28"/>
        </w:rPr>
        <w:t>Voltages</w:t>
      </w:r>
    </w:p>
    <w:p w:rsidR="00A41A40" w:rsidRDefault="00A41A40" w:rsidP="00C41E5E">
      <w:pPr>
        <w:pStyle w:val="a7"/>
        <w:jc w:val="center"/>
      </w:pPr>
      <w:r>
        <w:rPr>
          <w:noProof/>
        </w:rPr>
        <w:drawing>
          <wp:inline distT="0" distB="0" distL="0" distR="0" wp14:anchorId="2998A638" wp14:editId="282EF61B">
            <wp:extent cx="3960000" cy="2393407"/>
            <wp:effectExtent l="0" t="0" r="2540" b="6985"/>
            <wp:docPr id="5" name="圖表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F0F61" w:rsidRDefault="00BF0F61" w:rsidP="00C41E5E">
      <w:pPr>
        <w:pStyle w:val="a7"/>
        <w:jc w:val="center"/>
        <w:rPr>
          <w:rFonts w:hint="eastAsia"/>
        </w:rPr>
      </w:pPr>
    </w:p>
    <w:p w:rsidR="00A361D7" w:rsidRPr="00A361D7" w:rsidRDefault="00A361D7" w:rsidP="00BF0F61">
      <w:pPr>
        <w:pStyle w:val="a7"/>
        <w:numPr>
          <w:ilvl w:val="0"/>
          <w:numId w:val="2"/>
        </w:numPr>
        <w:spacing w:before="240" w:after="240"/>
        <w:rPr>
          <w:b/>
          <w:sz w:val="28"/>
        </w:rPr>
      </w:pPr>
      <w:r w:rsidRPr="00A361D7">
        <w:rPr>
          <w:rFonts w:hint="eastAsia"/>
          <w:b/>
          <w:sz w:val="28"/>
        </w:rPr>
        <w:t>Current</w:t>
      </w:r>
      <w:r>
        <w:rPr>
          <w:b/>
          <w:sz w:val="28"/>
        </w:rPr>
        <w:t>s</w:t>
      </w:r>
    </w:p>
    <w:p w:rsidR="00C41E5E" w:rsidRDefault="00B26DE5" w:rsidP="00B26DE5">
      <w:pPr>
        <w:pStyle w:val="a7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0</wp:posOffset>
            </wp:positionV>
            <wp:extent cx="3528000" cy="2209800"/>
            <wp:effectExtent l="0" t="0" r="15875" b="0"/>
            <wp:wrapSquare wrapText="bothSides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0</wp:posOffset>
            </wp:positionV>
            <wp:extent cx="3528000" cy="2210400"/>
            <wp:effectExtent l="0" t="0" r="15875" b="0"/>
            <wp:wrapSquare wrapText="bothSides"/>
            <wp:docPr id="8" name="圖表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E5E" w:rsidRDefault="00C41E5E" w:rsidP="00C41E5E">
      <w:pPr>
        <w:pStyle w:val="a7"/>
        <w:jc w:val="center"/>
      </w:pPr>
      <w:r>
        <w:rPr>
          <w:noProof/>
        </w:rPr>
        <w:drawing>
          <wp:inline distT="0" distB="0" distL="0" distR="0" wp14:anchorId="53FD4D47" wp14:editId="58ECD461">
            <wp:extent cx="3960000" cy="2376000"/>
            <wp:effectExtent l="0" t="0" r="2540" b="5715"/>
            <wp:docPr id="9" name="圖表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1E5E" w:rsidRDefault="00C41E5E" w:rsidP="00BF0F61">
      <w:pPr>
        <w:pStyle w:val="a7"/>
        <w:numPr>
          <w:ilvl w:val="2"/>
          <w:numId w:val="1"/>
        </w:numPr>
        <w:spacing w:before="240" w:after="240"/>
        <w:ind w:left="709" w:hanging="709"/>
        <w:rPr>
          <w:b/>
          <w:sz w:val="28"/>
        </w:rPr>
      </w:pPr>
      <w:r w:rsidRPr="00C41E5E">
        <w:rPr>
          <w:rFonts w:hint="eastAsia"/>
          <w:b/>
          <w:sz w:val="28"/>
        </w:rPr>
        <w:lastRenderedPageBreak/>
        <w:t>Problem 2.</w:t>
      </w:r>
    </w:p>
    <w:p w:rsidR="00A361D7" w:rsidRPr="00C41E5E" w:rsidRDefault="00A361D7" w:rsidP="00BF0F61">
      <w:pPr>
        <w:pStyle w:val="a7"/>
        <w:numPr>
          <w:ilvl w:val="0"/>
          <w:numId w:val="2"/>
        </w:numPr>
        <w:spacing w:before="240" w:after="240"/>
        <w:rPr>
          <w:rFonts w:hint="eastAsia"/>
          <w:b/>
          <w:sz w:val="28"/>
        </w:rPr>
      </w:pPr>
      <w:r>
        <w:rPr>
          <w:b/>
          <w:sz w:val="28"/>
        </w:rPr>
        <w:t>Voltages</w:t>
      </w:r>
    </w:p>
    <w:p w:rsidR="00B26DE5" w:rsidRDefault="00B26DE5" w:rsidP="00B26DE5">
      <w:pPr>
        <w:pStyle w:val="a7"/>
        <w:jc w:val="center"/>
      </w:pPr>
      <w:r>
        <w:rPr>
          <w:noProof/>
        </w:rPr>
        <w:drawing>
          <wp:inline distT="0" distB="0" distL="0" distR="0" wp14:anchorId="689A412D" wp14:editId="5E3DA8B1">
            <wp:extent cx="3960000" cy="2376000"/>
            <wp:effectExtent l="0" t="0" r="2540" b="5715"/>
            <wp:docPr id="10" name="圖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F0F61" w:rsidRDefault="00BF0F61" w:rsidP="00B26DE5">
      <w:pPr>
        <w:pStyle w:val="a7"/>
        <w:jc w:val="center"/>
        <w:rPr>
          <w:rFonts w:hint="eastAsia"/>
        </w:rPr>
      </w:pPr>
    </w:p>
    <w:p w:rsidR="00B26DE5" w:rsidRPr="00A361D7" w:rsidRDefault="00A361D7" w:rsidP="00BF0F61">
      <w:pPr>
        <w:pStyle w:val="a7"/>
        <w:numPr>
          <w:ilvl w:val="0"/>
          <w:numId w:val="2"/>
        </w:numPr>
        <w:spacing w:before="240" w:after="240"/>
        <w:rPr>
          <w:rFonts w:hint="eastAsia"/>
          <w:b/>
          <w:sz w:val="28"/>
        </w:rPr>
      </w:pPr>
      <w:r w:rsidRPr="00A361D7">
        <w:rPr>
          <w:rFonts w:hint="eastAsia"/>
          <w:b/>
          <w:sz w:val="28"/>
        </w:rPr>
        <w:t>Currents</w:t>
      </w:r>
    </w:p>
    <w:p w:rsidR="00B26DE5" w:rsidRDefault="00B26DE5" w:rsidP="00B26DE5">
      <w:pPr>
        <w:pStyle w:val="a7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2860675</wp:posOffset>
            </wp:positionH>
            <wp:positionV relativeFrom="paragraph">
              <wp:posOffset>0</wp:posOffset>
            </wp:positionV>
            <wp:extent cx="3527425" cy="2209800"/>
            <wp:effectExtent l="0" t="0" r="15875" b="0"/>
            <wp:wrapSquare wrapText="bothSides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-669925</wp:posOffset>
            </wp:positionH>
            <wp:positionV relativeFrom="paragraph">
              <wp:posOffset>0</wp:posOffset>
            </wp:positionV>
            <wp:extent cx="3527425" cy="2209800"/>
            <wp:effectExtent l="0" t="0" r="15875" b="0"/>
            <wp:wrapSquare wrapText="bothSides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D3C" w:rsidRDefault="00B26DE5" w:rsidP="00B26DE5">
      <w:pPr>
        <w:pStyle w:val="a7"/>
        <w:jc w:val="center"/>
      </w:pPr>
      <w:r>
        <w:rPr>
          <w:noProof/>
        </w:rPr>
        <w:drawing>
          <wp:inline distT="0" distB="0" distL="0" distR="0" wp14:anchorId="42C26E8A" wp14:editId="799BBBDD">
            <wp:extent cx="3960000" cy="2376000"/>
            <wp:effectExtent l="0" t="0" r="2540" b="5715"/>
            <wp:docPr id="4" name="圖表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F0F61" w:rsidRDefault="00BF0F61" w:rsidP="00B26DE5">
      <w:pPr>
        <w:pStyle w:val="a7"/>
        <w:jc w:val="center"/>
        <w:rPr>
          <w:rFonts w:hint="eastAsia"/>
        </w:rPr>
      </w:pPr>
    </w:p>
    <w:p w:rsidR="00564D3C" w:rsidRPr="00A361D7" w:rsidRDefault="003B464F" w:rsidP="00BF0F61">
      <w:pPr>
        <w:pStyle w:val="a7"/>
        <w:numPr>
          <w:ilvl w:val="0"/>
          <w:numId w:val="2"/>
        </w:numPr>
        <w:spacing w:before="240" w:after="24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361950</wp:posOffset>
            </wp:positionV>
            <wp:extent cx="3527425" cy="2209800"/>
            <wp:effectExtent l="0" t="0" r="15875" b="0"/>
            <wp:wrapSquare wrapText="bothSides"/>
            <wp:docPr id="12" name="圖表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361950</wp:posOffset>
            </wp:positionV>
            <wp:extent cx="3528000" cy="2210400"/>
            <wp:effectExtent l="0" t="0" r="15875" b="0"/>
            <wp:wrapSquare wrapText="bothSides"/>
            <wp:docPr id="13" name="圖表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A361D7" w:rsidRPr="00A361D7">
        <w:rPr>
          <w:rFonts w:hint="eastAsia"/>
          <w:b/>
          <w:sz w:val="28"/>
        </w:rPr>
        <w:t>Temperature</w:t>
      </w:r>
      <w:bookmarkStart w:id="0" w:name="_GoBack"/>
      <w:bookmarkEnd w:id="0"/>
    </w:p>
    <w:p w:rsidR="00564D3C" w:rsidRPr="00C41E5E" w:rsidRDefault="00564D3C" w:rsidP="00564D3C">
      <w:pPr>
        <w:pStyle w:val="a7"/>
        <w:rPr>
          <w:rFonts w:hint="eastAsia"/>
        </w:rPr>
      </w:pPr>
    </w:p>
    <w:p w:rsidR="00F72072" w:rsidRDefault="00F72072" w:rsidP="00B85377">
      <w:pPr>
        <w:pStyle w:val="2"/>
        <w:numPr>
          <w:ilvl w:val="0"/>
          <w:numId w:val="1"/>
        </w:numPr>
        <w:spacing w:before="360"/>
        <w:rPr>
          <w:rFonts w:hint="eastAsia"/>
        </w:rPr>
      </w:pPr>
      <w:r>
        <w:rPr>
          <w:rFonts w:hint="eastAsia"/>
        </w:rPr>
        <w:t>Observations</w:t>
      </w:r>
    </w:p>
    <w:p w:rsidR="00BF0F61" w:rsidRDefault="00BF0F61" w:rsidP="00BF0F61">
      <w:pPr>
        <w:pStyle w:val="a7"/>
        <w:numPr>
          <w:ilvl w:val="0"/>
          <w:numId w:val="2"/>
        </w:numPr>
      </w:pPr>
      <w:r>
        <w:rPr>
          <w:rFonts w:hint="eastAsia"/>
        </w:rPr>
        <w:t>Both problem 1 and problem 2</w:t>
      </w:r>
    </w:p>
    <w:p w:rsidR="00F72072" w:rsidRDefault="00BF0F61" w:rsidP="00B61346">
      <w:pPr>
        <w:pStyle w:val="a7"/>
        <w:numPr>
          <w:ilvl w:val="1"/>
          <w:numId w:val="2"/>
        </w:numPr>
        <w:spacing w:before="240"/>
      </w:pPr>
      <w:r>
        <w:rPr>
          <w:rFonts w:hint="eastAsia"/>
        </w:rPr>
        <w:t xml:space="preserve">The voltage of node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node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have opposite trends.</w:t>
      </w:r>
    </w:p>
    <w:p w:rsidR="00BF0F61" w:rsidRDefault="00BF0F61" w:rsidP="00B61346">
      <w:pPr>
        <w:pStyle w:val="a7"/>
        <w:numPr>
          <w:ilvl w:val="1"/>
          <w:numId w:val="2"/>
        </w:numPr>
        <w:spacing w:before="240"/>
      </w:pPr>
      <w:r>
        <w:t xml:space="preserve">The current and the temperature of diode 1 and diode 4 have same trends; </w:t>
      </w:r>
      <w:r>
        <w:br/>
        <w:t>the current and the temperature of diode 2 and diode 3 have same trends.</w:t>
      </w:r>
      <w:r w:rsidR="0086233F">
        <w:br/>
      </w:r>
      <w:r w:rsidR="0086233F">
        <w:rPr>
          <w:rFonts w:hint="eastAsia"/>
        </w:rPr>
        <w:t>The former and the latter</w:t>
      </w:r>
      <w:r w:rsidR="0086233F">
        <w:t xml:space="preserve"> have opposite trends.</w:t>
      </w:r>
    </w:p>
    <w:p w:rsidR="0086233F" w:rsidRPr="00C307EE" w:rsidRDefault="0086233F" w:rsidP="00B61346">
      <w:pPr>
        <w:pStyle w:val="a7"/>
        <w:numPr>
          <w:ilvl w:val="1"/>
          <w:numId w:val="2"/>
        </w:numPr>
        <w:spacing w:before="240"/>
      </w:pPr>
      <w:r>
        <w:t xml:space="preserve">The current trend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is symmetric.</w:t>
      </w:r>
    </w:p>
    <w:sectPr w:rsidR="0086233F" w:rsidRPr="00C307EE" w:rsidSect="00B26D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MI9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464E"/>
    <w:multiLevelType w:val="hybridMultilevel"/>
    <w:tmpl w:val="DE526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FF5567"/>
    <w:multiLevelType w:val="multilevel"/>
    <w:tmpl w:val="B860AA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24"/>
    <w:rsid w:val="00024790"/>
    <w:rsid w:val="000468BA"/>
    <w:rsid w:val="001525FB"/>
    <w:rsid w:val="001D508E"/>
    <w:rsid w:val="00205E24"/>
    <w:rsid w:val="0024668E"/>
    <w:rsid w:val="0026613E"/>
    <w:rsid w:val="00276A88"/>
    <w:rsid w:val="00281A63"/>
    <w:rsid w:val="002D3681"/>
    <w:rsid w:val="003B464F"/>
    <w:rsid w:val="00472DCB"/>
    <w:rsid w:val="004811BB"/>
    <w:rsid w:val="0048341A"/>
    <w:rsid w:val="00491F26"/>
    <w:rsid w:val="004B158D"/>
    <w:rsid w:val="00550E31"/>
    <w:rsid w:val="0056180D"/>
    <w:rsid w:val="00564D3C"/>
    <w:rsid w:val="005919DA"/>
    <w:rsid w:val="005E35EF"/>
    <w:rsid w:val="0068046A"/>
    <w:rsid w:val="0072283D"/>
    <w:rsid w:val="007665A2"/>
    <w:rsid w:val="007855EB"/>
    <w:rsid w:val="00834D01"/>
    <w:rsid w:val="0086233F"/>
    <w:rsid w:val="009010E2"/>
    <w:rsid w:val="0094636B"/>
    <w:rsid w:val="009A4264"/>
    <w:rsid w:val="009D7B9A"/>
    <w:rsid w:val="009F4433"/>
    <w:rsid w:val="009F6595"/>
    <w:rsid w:val="00A361D7"/>
    <w:rsid w:val="00A41A40"/>
    <w:rsid w:val="00A81FE9"/>
    <w:rsid w:val="00AA1301"/>
    <w:rsid w:val="00AB6B26"/>
    <w:rsid w:val="00AC7F5B"/>
    <w:rsid w:val="00B12521"/>
    <w:rsid w:val="00B26DE5"/>
    <w:rsid w:val="00B61346"/>
    <w:rsid w:val="00B85377"/>
    <w:rsid w:val="00BB0901"/>
    <w:rsid w:val="00BB6D6F"/>
    <w:rsid w:val="00BD112F"/>
    <w:rsid w:val="00BE06BD"/>
    <w:rsid w:val="00BF0F61"/>
    <w:rsid w:val="00C307EE"/>
    <w:rsid w:val="00C41E5E"/>
    <w:rsid w:val="00D10433"/>
    <w:rsid w:val="00D24EF9"/>
    <w:rsid w:val="00D63559"/>
    <w:rsid w:val="00D877C5"/>
    <w:rsid w:val="00DE3008"/>
    <w:rsid w:val="00DF5F38"/>
    <w:rsid w:val="00E5590F"/>
    <w:rsid w:val="00E630FC"/>
    <w:rsid w:val="00EA2F8D"/>
    <w:rsid w:val="00F57919"/>
    <w:rsid w:val="00F72072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6932"/>
  <w15:chartTrackingRefBased/>
  <w15:docId w15:val="{717BF488-27E2-4C33-BED8-7CCDDA0F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1FE9"/>
    <w:pPr>
      <w:widowControl w:val="0"/>
    </w:pPr>
    <w:rPr>
      <w:rFonts w:eastAsia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E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A81FE9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81FE9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A81FE9"/>
    <w:rPr>
      <w:rFonts w:eastAsia="Garamond"/>
      <w:b/>
      <w:sz w:val="32"/>
    </w:rPr>
  </w:style>
  <w:style w:type="paragraph" w:customStyle="1" w:styleId="1">
    <w:name w:val="自訂標題1"/>
    <w:basedOn w:val="a"/>
    <w:qFormat/>
    <w:rsid w:val="00A81FE9"/>
    <w:pPr>
      <w:adjustRightInd w:val="0"/>
      <w:snapToGrid w:val="0"/>
      <w:spacing w:line="360" w:lineRule="auto"/>
      <w:jc w:val="center"/>
    </w:pPr>
    <w:rPr>
      <w:rFonts w:ascii="Garamond" w:eastAsia="標楷體" w:hAnsi="Garamond"/>
      <w:b/>
      <w:sz w:val="36"/>
    </w:rPr>
  </w:style>
  <w:style w:type="paragraph" w:customStyle="1" w:styleId="2">
    <w:name w:val="自訂標題2"/>
    <w:basedOn w:val="a"/>
    <w:qFormat/>
    <w:rsid w:val="00EA2F8D"/>
    <w:pPr>
      <w:adjustRightInd w:val="0"/>
      <w:snapToGrid w:val="0"/>
      <w:spacing w:beforeLines="100" w:before="100" w:line="360" w:lineRule="auto"/>
    </w:pPr>
    <w:rPr>
      <w:rFonts w:ascii="Garamond" w:eastAsia="標楷體" w:hAnsi="Garamond"/>
      <w:b/>
      <w:sz w:val="32"/>
    </w:rPr>
  </w:style>
  <w:style w:type="paragraph" w:customStyle="1" w:styleId="3">
    <w:name w:val="自訂標題3"/>
    <w:basedOn w:val="2"/>
    <w:qFormat/>
    <w:rsid w:val="00024790"/>
    <w:pPr>
      <w:spacing w:beforeLines="50" w:before="50"/>
    </w:pPr>
    <w:rPr>
      <w:sz w:val="28"/>
    </w:rPr>
  </w:style>
  <w:style w:type="paragraph" w:customStyle="1" w:styleId="a7">
    <w:name w:val="自訂內文"/>
    <w:basedOn w:val="3"/>
    <w:qFormat/>
    <w:rsid w:val="00EA2F8D"/>
    <w:pPr>
      <w:spacing w:beforeLines="0" w:before="0" w:line="240" w:lineRule="auto"/>
    </w:pPr>
    <w:rPr>
      <w:b w:val="0"/>
      <w:sz w:val="24"/>
    </w:rPr>
  </w:style>
  <w:style w:type="paragraph" w:customStyle="1" w:styleId="a8">
    <w:name w:val="自訂標號"/>
    <w:basedOn w:val="a7"/>
    <w:qFormat/>
    <w:rsid w:val="00A81FE9"/>
    <w:pPr>
      <w:spacing w:beforeLines="50" w:before="180" w:afterLines="100" w:after="360"/>
      <w:jc w:val="center"/>
    </w:pPr>
  </w:style>
  <w:style w:type="paragraph" w:styleId="a9">
    <w:name w:val="header"/>
    <w:basedOn w:val="a"/>
    <w:link w:val="aa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81FE9"/>
    <w:rPr>
      <w:rFonts w:eastAsia="Garamond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8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81FE9"/>
    <w:rPr>
      <w:rFonts w:eastAsia="Garamond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A81FE9"/>
    <w:rPr>
      <w:sz w:val="20"/>
      <w:szCs w:val="20"/>
    </w:rPr>
  </w:style>
  <w:style w:type="character" w:styleId="ae">
    <w:name w:val="Placeholder Text"/>
    <w:basedOn w:val="a0"/>
    <w:uiPriority w:val="99"/>
    <w:semiHidden/>
    <w:rsid w:val="00205E24"/>
    <w:rPr>
      <w:color w:val="808080"/>
    </w:rPr>
  </w:style>
  <w:style w:type="character" w:customStyle="1" w:styleId="fontstyle01">
    <w:name w:val="fontstyle01"/>
    <w:basedOn w:val="a0"/>
    <w:rsid w:val="00AA1301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table" w:styleId="af">
    <w:name w:val="Table Grid"/>
    <w:basedOn w:val="a1"/>
    <w:uiPriority w:val="39"/>
    <w:rsid w:val="00276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DF5F38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DF5F3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DF5F38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chart" Target="charts/chart5.xml"/><Relationship Id="rId5" Type="http://schemas.openxmlformats.org/officeDocument/2006/relationships/image" Target="media/image1.tmp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896;&#37406;\Documents\&#33258;&#35330;%20Office%20&#31684;&#26412;\Re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11\document\hw11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Node</a:t>
            </a:r>
            <a:r>
              <a:rPr lang="en-US" altLang="zh-TW" baseline="0"/>
              <a:t> Voltages vs. Input Voltage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第一題!$B$1</c:f>
              <c:strCache>
                <c:ptCount val="1"/>
                <c:pt idx="0">
                  <c:v>v1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第一題!$B$2:$B$102</c:f>
              <c:numCache>
                <c:formatCode>General</c:formatCode>
                <c:ptCount val="101"/>
                <c:pt idx="0">
                  <c:v>0.88630799999999998</c:v>
                </c:pt>
                <c:pt idx="1">
                  <c:v>0.86693100000000001</c:v>
                </c:pt>
                <c:pt idx="2">
                  <c:v>0.84756799999999999</c:v>
                </c:pt>
                <c:pt idx="3">
                  <c:v>0.82821999999999996</c:v>
                </c:pt>
                <c:pt idx="4">
                  <c:v>0.80888700000000002</c:v>
                </c:pt>
                <c:pt idx="5">
                  <c:v>0.78957100000000002</c:v>
                </c:pt>
                <c:pt idx="6">
                  <c:v>0.77027199999999996</c:v>
                </c:pt>
                <c:pt idx="7">
                  <c:v>0.75099099999999996</c:v>
                </c:pt>
                <c:pt idx="8">
                  <c:v>0.73172899999999996</c:v>
                </c:pt>
                <c:pt idx="9">
                  <c:v>0.71248699999999998</c:v>
                </c:pt>
                <c:pt idx="10">
                  <c:v>0.69326600000000005</c:v>
                </c:pt>
                <c:pt idx="11">
                  <c:v>0.67406600000000005</c:v>
                </c:pt>
                <c:pt idx="12">
                  <c:v>0.654891</c:v>
                </c:pt>
                <c:pt idx="13">
                  <c:v>0.63573999999999997</c:v>
                </c:pt>
                <c:pt idx="14">
                  <c:v>0.616614</c:v>
                </c:pt>
                <c:pt idx="15">
                  <c:v>0.59751699999999996</c:v>
                </c:pt>
                <c:pt idx="16">
                  <c:v>0.57844899999999999</c:v>
                </c:pt>
                <c:pt idx="17">
                  <c:v>0.55941200000000002</c:v>
                </c:pt>
                <c:pt idx="18">
                  <c:v>0.54040900000000003</c:v>
                </c:pt>
                <c:pt idx="19">
                  <c:v>0.52144100000000004</c:v>
                </c:pt>
                <c:pt idx="20">
                  <c:v>0.50251100000000004</c:v>
                </c:pt>
                <c:pt idx="21">
                  <c:v>0.483622</c:v>
                </c:pt>
                <c:pt idx="22">
                  <c:v>0.464777</c:v>
                </c:pt>
                <c:pt idx="23">
                  <c:v>0.44597900000000001</c:v>
                </c:pt>
                <c:pt idx="24">
                  <c:v>0.427232</c:v>
                </c:pt>
                <c:pt idx="25">
                  <c:v>0.40853899999999999</c:v>
                </c:pt>
                <c:pt idx="26">
                  <c:v>0.38990599999999997</c:v>
                </c:pt>
                <c:pt idx="27">
                  <c:v>0.371338</c:v>
                </c:pt>
                <c:pt idx="28">
                  <c:v>0.35283999999999999</c:v>
                </c:pt>
                <c:pt idx="29">
                  <c:v>0.33442</c:v>
                </c:pt>
                <c:pt idx="30">
                  <c:v>0.316085</c:v>
                </c:pt>
                <c:pt idx="31">
                  <c:v>0.297842</c:v>
                </c:pt>
                <c:pt idx="32">
                  <c:v>0.27970299999999998</c:v>
                </c:pt>
                <c:pt idx="33">
                  <c:v>0.26167800000000002</c:v>
                </c:pt>
                <c:pt idx="34">
                  <c:v>0.243781</c:v>
                </c:pt>
                <c:pt idx="35">
                  <c:v>0.226025</c:v>
                </c:pt>
                <c:pt idx="36">
                  <c:v>0.208429</c:v>
                </c:pt>
                <c:pt idx="37">
                  <c:v>0.19101199999999999</c:v>
                </c:pt>
                <c:pt idx="38">
                  <c:v>0.17379900000000001</c:v>
                </c:pt>
                <c:pt idx="39">
                  <c:v>0.15681600000000001</c:v>
                </c:pt>
                <c:pt idx="40">
                  <c:v>0.140095</c:v>
                </c:pt>
                <c:pt idx="41">
                  <c:v>0.12367499999999999</c:v>
                </c:pt>
                <c:pt idx="42">
                  <c:v>0.107599</c:v>
                </c:pt>
                <c:pt idx="43">
                  <c:v>9.1920199999999994E-2</c:v>
                </c:pt>
                <c:pt idx="44">
                  <c:v>7.6700099999999993E-2</c:v>
                </c:pt>
                <c:pt idx="45">
                  <c:v>6.20128E-2</c:v>
                </c:pt>
                <c:pt idx="46">
                  <c:v>4.79459E-2</c:v>
                </c:pt>
                <c:pt idx="47">
                  <c:v>3.4601699999999999E-2</c:v>
                </c:pt>
                <c:pt idx="48">
                  <c:v>2.2093399999999999E-2</c:v>
                </c:pt>
                <c:pt idx="49">
                  <c:v>1.05314E-2</c:v>
                </c:pt>
                <c:pt idx="50">
                  <c:v>0</c:v>
                </c:pt>
                <c:pt idx="51">
                  <c:v>-9.4686400000000004E-3</c:v>
                </c:pt>
                <c:pt idx="52">
                  <c:v>-1.7906600000000002E-2</c:v>
                </c:pt>
                <c:pt idx="53">
                  <c:v>-2.5398299999999999E-2</c:v>
                </c:pt>
                <c:pt idx="54">
                  <c:v>-3.2054100000000002E-2</c:v>
                </c:pt>
                <c:pt idx="55">
                  <c:v>-3.7987199999999999E-2</c:v>
                </c:pt>
                <c:pt idx="56">
                  <c:v>-4.3299900000000002E-2</c:v>
                </c:pt>
                <c:pt idx="57">
                  <c:v>-4.8079799999999999E-2</c:v>
                </c:pt>
                <c:pt idx="58">
                  <c:v>-5.24009E-2</c:v>
                </c:pt>
                <c:pt idx="59">
                  <c:v>-5.6325100000000003E-2</c:v>
                </c:pt>
                <c:pt idx="60">
                  <c:v>-5.9904800000000001E-2</c:v>
                </c:pt>
                <c:pt idx="61">
                  <c:v>-6.3184299999999999E-2</c:v>
                </c:pt>
                <c:pt idx="62">
                  <c:v>-6.6201200000000002E-2</c:v>
                </c:pt>
                <c:pt idx="63">
                  <c:v>-6.8987599999999996E-2</c:v>
                </c:pt>
                <c:pt idx="64">
                  <c:v>-7.1571099999999999E-2</c:v>
                </c:pt>
                <c:pt idx="65">
                  <c:v>-7.3974999999999999E-2</c:v>
                </c:pt>
                <c:pt idx="66">
                  <c:v>-7.6219400000000007E-2</c:v>
                </c:pt>
                <c:pt idx="67">
                  <c:v>-7.8321699999999994E-2</c:v>
                </c:pt>
                <c:pt idx="68">
                  <c:v>-8.0296800000000002E-2</c:v>
                </c:pt>
                <c:pt idx="69">
                  <c:v>-8.2157599999999997E-2</c:v>
                </c:pt>
                <c:pt idx="70">
                  <c:v>-8.3915400000000001E-2</c:v>
                </c:pt>
                <c:pt idx="71">
                  <c:v>-8.5579799999999998E-2</c:v>
                </c:pt>
                <c:pt idx="72">
                  <c:v>-8.7159500000000001E-2</c:v>
                </c:pt>
                <c:pt idx="73">
                  <c:v>-8.8662000000000005E-2</c:v>
                </c:pt>
                <c:pt idx="74">
                  <c:v>-9.0093900000000005E-2</c:v>
                </c:pt>
                <c:pt idx="75">
                  <c:v>-9.1461000000000001E-2</c:v>
                </c:pt>
                <c:pt idx="76">
                  <c:v>-9.2768500000000004E-2</c:v>
                </c:pt>
                <c:pt idx="77">
                  <c:v>-9.4021099999999996E-2</c:v>
                </c:pt>
                <c:pt idx="78">
                  <c:v>-9.5222899999999999E-2</c:v>
                </c:pt>
                <c:pt idx="79">
                  <c:v>-9.6377599999999994E-2</c:v>
                </c:pt>
                <c:pt idx="80">
                  <c:v>-9.7488500000000006E-2</c:v>
                </c:pt>
                <c:pt idx="81">
                  <c:v>-9.8558699999999999E-2</c:v>
                </c:pt>
                <c:pt idx="82">
                  <c:v>-9.9590899999999996E-2</c:v>
                </c:pt>
                <c:pt idx="83">
                  <c:v>-0.100588</c:v>
                </c:pt>
                <c:pt idx="84">
                  <c:v>-0.101551</c:v>
                </c:pt>
                <c:pt idx="85">
                  <c:v>-0.102483</c:v>
                </c:pt>
                <c:pt idx="86">
                  <c:v>-0.10338600000000001</c:v>
                </c:pt>
                <c:pt idx="87">
                  <c:v>-0.10426000000000001</c:v>
                </c:pt>
                <c:pt idx="88">
                  <c:v>-0.10510899999999999</c:v>
                </c:pt>
                <c:pt idx="89">
                  <c:v>-0.105934</c:v>
                </c:pt>
                <c:pt idx="90">
                  <c:v>-0.106734</c:v>
                </c:pt>
                <c:pt idx="91">
                  <c:v>-0.107513</c:v>
                </c:pt>
                <c:pt idx="92">
                  <c:v>-0.10827100000000001</c:v>
                </c:pt>
                <c:pt idx="93">
                  <c:v>-0.10900899999999999</c:v>
                </c:pt>
                <c:pt idx="94">
                  <c:v>-0.10972800000000001</c:v>
                </c:pt>
                <c:pt idx="95">
                  <c:v>-0.110429</c:v>
                </c:pt>
                <c:pt idx="96">
                  <c:v>-0.111113</c:v>
                </c:pt>
                <c:pt idx="97">
                  <c:v>-0.11178</c:v>
                </c:pt>
                <c:pt idx="98">
                  <c:v>-0.112432</c:v>
                </c:pt>
                <c:pt idx="99">
                  <c:v>-0.113069</c:v>
                </c:pt>
                <c:pt idx="100">
                  <c:v>-0.113692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8B-496F-A191-BA457EECB1EF}"/>
            </c:ext>
          </c:extLst>
        </c:ser>
        <c:ser>
          <c:idx val="1"/>
          <c:order val="1"/>
          <c:tx>
            <c:strRef>
              <c:f>第一題!$C$1</c:f>
              <c:strCache>
                <c:ptCount val="1"/>
                <c:pt idx="0">
                  <c:v>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第一題!$C$2:$C$102</c:f>
              <c:numCache>
                <c:formatCode>General</c:formatCode>
                <c:ptCount val="101"/>
                <c:pt idx="0">
                  <c:v>0.113692</c:v>
                </c:pt>
                <c:pt idx="1">
                  <c:v>0.113069</c:v>
                </c:pt>
                <c:pt idx="2">
                  <c:v>0.112432</c:v>
                </c:pt>
                <c:pt idx="3">
                  <c:v>0.11178</c:v>
                </c:pt>
                <c:pt idx="4">
                  <c:v>0.111113</c:v>
                </c:pt>
                <c:pt idx="5">
                  <c:v>0.110429</c:v>
                </c:pt>
                <c:pt idx="6">
                  <c:v>0.10972800000000001</c:v>
                </c:pt>
                <c:pt idx="7">
                  <c:v>0.10900899999999999</c:v>
                </c:pt>
                <c:pt idx="8">
                  <c:v>0.10827100000000001</c:v>
                </c:pt>
                <c:pt idx="9">
                  <c:v>0.107513</c:v>
                </c:pt>
                <c:pt idx="10">
                  <c:v>0.106734</c:v>
                </c:pt>
                <c:pt idx="11">
                  <c:v>0.105934</c:v>
                </c:pt>
                <c:pt idx="12">
                  <c:v>0.10510899999999999</c:v>
                </c:pt>
                <c:pt idx="13">
                  <c:v>0.10426000000000001</c:v>
                </c:pt>
                <c:pt idx="14">
                  <c:v>0.10338600000000001</c:v>
                </c:pt>
                <c:pt idx="15">
                  <c:v>0.102483</c:v>
                </c:pt>
                <c:pt idx="16">
                  <c:v>0.101551</c:v>
                </c:pt>
                <c:pt idx="17">
                  <c:v>0.100588</c:v>
                </c:pt>
                <c:pt idx="18">
                  <c:v>9.9590899999999996E-2</c:v>
                </c:pt>
                <c:pt idx="19">
                  <c:v>9.8558699999999999E-2</c:v>
                </c:pt>
                <c:pt idx="20">
                  <c:v>9.7488500000000006E-2</c:v>
                </c:pt>
                <c:pt idx="21">
                  <c:v>9.6377599999999994E-2</c:v>
                </c:pt>
                <c:pt idx="22">
                  <c:v>9.5222899999999999E-2</c:v>
                </c:pt>
                <c:pt idx="23">
                  <c:v>9.4021099999999996E-2</c:v>
                </c:pt>
                <c:pt idx="24">
                  <c:v>9.2768500000000004E-2</c:v>
                </c:pt>
                <c:pt idx="25">
                  <c:v>9.1461000000000001E-2</c:v>
                </c:pt>
                <c:pt idx="26">
                  <c:v>9.0093900000000005E-2</c:v>
                </c:pt>
                <c:pt idx="27">
                  <c:v>8.8662000000000005E-2</c:v>
                </c:pt>
                <c:pt idx="28">
                  <c:v>8.7159500000000001E-2</c:v>
                </c:pt>
                <c:pt idx="29">
                  <c:v>8.5579799999999998E-2</c:v>
                </c:pt>
                <c:pt idx="30">
                  <c:v>8.3915400000000001E-2</c:v>
                </c:pt>
                <c:pt idx="31">
                  <c:v>8.2157599999999997E-2</c:v>
                </c:pt>
                <c:pt idx="32">
                  <c:v>8.0296800000000002E-2</c:v>
                </c:pt>
                <c:pt idx="33">
                  <c:v>7.8321699999999994E-2</c:v>
                </c:pt>
                <c:pt idx="34">
                  <c:v>7.6219400000000007E-2</c:v>
                </c:pt>
                <c:pt idx="35">
                  <c:v>7.3974999999999999E-2</c:v>
                </c:pt>
                <c:pt idx="36">
                  <c:v>7.1571099999999999E-2</c:v>
                </c:pt>
                <c:pt idx="37">
                  <c:v>6.8987599999999996E-2</c:v>
                </c:pt>
                <c:pt idx="38">
                  <c:v>6.6201200000000002E-2</c:v>
                </c:pt>
                <c:pt idx="39">
                  <c:v>6.3184299999999999E-2</c:v>
                </c:pt>
                <c:pt idx="40">
                  <c:v>5.9904800000000001E-2</c:v>
                </c:pt>
                <c:pt idx="41">
                  <c:v>5.6325100000000003E-2</c:v>
                </c:pt>
                <c:pt idx="42">
                  <c:v>5.24009E-2</c:v>
                </c:pt>
                <c:pt idx="43">
                  <c:v>4.8079799999999999E-2</c:v>
                </c:pt>
                <c:pt idx="44">
                  <c:v>4.3299900000000002E-2</c:v>
                </c:pt>
                <c:pt idx="45">
                  <c:v>3.7987199999999999E-2</c:v>
                </c:pt>
                <c:pt idx="46">
                  <c:v>3.2054100000000002E-2</c:v>
                </c:pt>
                <c:pt idx="47">
                  <c:v>2.5398299999999999E-2</c:v>
                </c:pt>
                <c:pt idx="48">
                  <c:v>1.7906600000000002E-2</c:v>
                </c:pt>
                <c:pt idx="49">
                  <c:v>9.4686400000000004E-3</c:v>
                </c:pt>
                <c:pt idx="50">
                  <c:v>0</c:v>
                </c:pt>
                <c:pt idx="51">
                  <c:v>-1.05314E-2</c:v>
                </c:pt>
                <c:pt idx="52">
                  <c:v>-2.2093399999999999E-2</c:v>
                </c:pt>
                <c:pt idx="53">
                  <c:v>-3.4601699999999999E-2</c:v>
                </c:pt>
                <c:pt idx="54">
                  <c:v>-4.79459E-2</c:v>
                </c:pt>
                <c:pt idx="55">
                  <c:v>-6.20128E-2</c:v>
                </c:pt>
                <c:pt idx="56">
                  <c:v>-7.6700099999999993E-2</c:v>
                </c:pt>
                <c:pt idx="57">
                  <c:v>-9.1920199999999994E-2</c:v>
                </c:pt>
                <c:pt idx="58">
                  <c:v>-0.107599</c:v>
                </c:pt>
                <c:pt idx="59">
                  <c:v>-0.12367499999999999</c:v>
                </c:pt>
                <c:pt idx="60">
                  <c:v>-0.140095</c:v>
                </c:pt>
                <c:pt idx="61">
                  <c:v>-0.15681600000000001</c:v>
                </c:pt>
                <c:pt idx="62">
                  <c:v>-0.17379900000000001</c:v>
                </c:pt>
                <c:pt idx="63">
                  <c:v>-0.19101199999999999</c:v>
                </c:pt>
                <c:pt idx="64">
                  <c:v>-0.208429</c:v>
                </c:pt>
                <c:pt idx="65">
                  <c:v>-0.226025</c:v>
                </c:pt>
                <c:pt idx="66">
                  <c:v>-0.243781</c:v>
                </c:pt>
                <c:pt idx="67">
                  <c:v>-0.26167800000000002</c:v>
                </c:pt>
                <c:pt idx="68">
                  <c:v>-0.27970299999999998</c:v>
                </c:pt>
                <c:pt idx="69">
                  <c:v>-0.297842</c:v>
                </c:pt>
                <c:pt idx="70">
                  <c:v>-0.316085</c:v>
                </c:pt>
                <c:pt idx="71">
                  <c:v>-0.33442</c:v>
                </c:pt>
                <c:pt idx="72">
                  <c:v>-0.35283999999999999</c:v>
                </c:pt>
                <c:pt idx="73">
                  <c:v>-0.371338</c:v>
                </c:pt>
                <c:pt idx="74">
                  <c:v>-0.38990599999999997</c:v>
                </c:pt>
                <c:pt idx="75">
                  <c:v>-0.40853899999999999</c:v>
                </c:pt>
                <c:pt idx="76">
                  <c:v>-0.427232</c:v>
                </c:pt>
                <c:pt idx="77">
                  <c:v>-0.44597900000000001</c:v>
                </c:pt>
                <c:pt idx="78">
                  <c:v>-0.464777</c:v>
                </c:pt>
                <c:pt idx="79">
                  <c:v>-0.483622</c:v>
                </c:pt>
                <c:pt idx="80">
                  <c:v>-0.50251100000000004</c:v>
                </c:pt>
                <c:pt idx="81">
                  <c:v>-0.52144100000000004</c:v>
                </c:pt>
                <c:pt idx="82">
                  <c:v>-0.54040900000000003</c:v>
                </c:pt>
                <c:pt idx="83">
                  <c:v>-0.55941200000000002</c:v>
                </c:pt>
                <c:pt idx="84">
                  <c:v>-0.57844899999999999</c:v>
                </c:pt>
                <c:pt idx="85">
                  <c:v>-0.59751699999999996</c:v>
                </c:pt>
                <c:pt idx="86">
                  <c:v>-0.616614</c:v>
                </c:pt>
                <c:pt idx="87">
                  <c:v>-0.63573999999999997</c:v>
                </c:pt>
                <c:pt idx="88">
                  <c:v>-0.654891</c:v>
                </c:pt>
                <c:pt idx="89">
                  <c:v>-0.67406600000000005</c:v>
                </c:pt>
                <c:pt idx="90">
                  <c:v>-0.69326600000000005</c:v>
                </c:pt>
                <c:pt idx="91">
                  <c:v>-0.71248699999999998</c:v>
                </c:pt>
                <c:pt idx="92">
                  <c:v>-0.73172899999999996</c:v>
                </c:pt>
                <c:pt idx="93">
                  <c:v>-0.75099099999999996</c:v>
                </c:pt>
                <c:pt idx="94">
                  <c:v>-0.77027199999999996</c:v>
                </c:pt>
                <c:pt idx="95">
                  <c:v>-0.78957100000000002</c:v>
                </c:pt>
                <c:pt idx="96">
                  <c:v>-0.80888700000000002</c:v>
                </c:pt>
                <c:pt idx="97">
                  <c:v>-0.82821999999999996</c:v>
                </c:pt>
                <c:pt idx="98">
                  <c:v>-0.84756799999999999</c:v>
                </c:pt>
                <c:pt idx="99">
                  <c:v>-0.86693100000000001</c:v>
                </c:pt>
                <c:pt idx="100">
                  <c:v>-0.88630799999999998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8B-496F-A191-BA457EECB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295616"/>
        <c:axId val="523293320"/>
      </c:scatterChart>
      <c:valAx>
        <c:axId val="523295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</a:t>
                </a:r>
                <a:r>
                  <a:rPr lang="en-US" altLang="zh-TW"/>
                  <a:t>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3293320"/>
        <c:crossesAt val="-1"/>
        <c:crossBetween val="midCat"/>
      </c:valAx>
      <c:valAx>
        <c:axId val="52329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Node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3295616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/>
              <a:t>Diode</a:t>
            </a:r>
            <a:r>
              <a:rPr lang="en-US" altLang="zh-TW" sz="1400" baseline="0"/>
              <a:t> Temperature vs. Input Voltage</a:t>
            </a:r>
            <a:endParaRPr lang="zh-TW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第二題!$M$1</c:f>
              <c:strCache>
                <c:ptCount val="1"/>
                <c:pt idx="0">
                  <c:v>T2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第二題!$K$2:$K$202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第二題!$M$2:$M$202</c:f>
              <c:numCache>
                <c:formatCode>General</c:formatCode>
                <c:ptCount val="201"/>
                <c:pt idx="0">
                  <c:v>301.76</c:v>
                </c:pt>
                <c:pt idx="1">
                  <c:v>301.74</c:v>
                </c:pt>
                <c:pt idx="2">
                  <c:v>301.721</c:v>
                </c:pt>
                <c:pt idx="3">
                  <c:v>301.702</c:v>
                </c:pt>
                <c:pt idx="4">
                  <c:v>301.68299999999999</c:v>
                </c:pt>
                <c:pt idx="5">
                  <c:v>301.66399999999999</c:v>
                </c:pt>
                <c:pt idx="6">
                  <c:v>301.64499999999998</c:v>
                </c:pt>
                <c:pt idx="7">
                  <c:v>301.62599999999998</c:v>
                </c:pt>
                <c:pt idx="8">
                  <c:v>301.60700000000003</c:v>
                </c:pt>
                <c:pt idx="9">
                  <c:v>301.58800000000002</c:v>
                </c:pt>
                <c:pt idx="10">
                  <c:v>301.56799999999998</c:v>
                </c:pt>
                <c:pt idx="11">
                  <c:v>301.54899999999998</c:v>
                </c:pt>
                <c:pt idx="12">
                  <c:v>301.52999999999997</c:v>
                </c:pt>
                <c:pt idx="13">
                  <c:v>301.51100000000002</c:v>
                </c:pt>
                <c:pt idx="14">
                  <c:v>301.49200000000002</c:v>
                </c:pt>
                <c:pt idx="15">
                  <c:v>301.47300000000001</c:v>
                </c:pt>
                <c:pt idx="16">
                  <c:v>301.45400000000001</c:v>
                </c:pt>
                <c:pt idx="17">
                  <c:v>301.435</c:v>
                </c:pt>
                <c:pt idx="18">
                  <c:v>301.416</c:v>
                </c:pt>
                <c:pt idx="19">
                  <c:v>301.39699999999999</c:v>
                </c:pt>
                <c:pt idx="20">
                  <c:v>301.37799999999999</c:v>
                </c:pt>
                <c:pt idx="21">
                  <c:v>301.35899999999998</c:v>
                </c:pt>
                <c:pt idx="22">
                  <c:v>301.33999999999997</c:v>
                </c:pt>
                <c:pt idx="23">
                  <c:v>301.32100000000003</c:v>
                </c:pt>
                <c:pt idx="24">
                  <c:v>301.30200000000002</c:v>
                </c:pt>
                <c:pt idx="25">
                  <c:v>301.28300000000002</c:v>
                </c:pt>
                <c:pt idx="26">
                  <c:v>301.26400000000001</c:v>
                </c:pt>
                <c:pt idx="27">
                  <c:v>301.245</c:v>
                </c:pt>
                <c:pt idx="28">
                  <c:v>301.226</c:v>
                </c:pt>
                <c:pt idx="29">
                  <c:v>301.20699999999999</c:v>
                </c:pt>
                <c:pt idx="30">
                  <c:v>301.18900000000002</c:v>
                </c:pt>
                <c:pt idx="31">
                  <c:v>301.17</c:v>
                </c:pt>
                <c:pt idx="32">
                  <c:v>301.15100000000001</c:v>
                </c:pt>
                <c:pt idx="33">
                  <c:v>301.13200000000001</c:v>
                </c:pt>
                <c:pt idx="34">
                  <c:v>301.113</c:v>
                </c:pt>
                <c:pt idx="35">
                  <c:v>301.09399999999999</c:v>
                </c:pt>
                <c:pt idx="36">
                  <c:v>301.07499999999999</c:v>
                </c:pt>
                <c:pt idx="37">
                  <c:v>301.05700000000002</c:v>
                </c:pt>
                <c:pt idx="38">
                  <c:v>301.03800000000001</c:v>
                </c:pt>
                <c:pt idx="39">
                  <c:v>301.01900000000001</c:v>
                </c:pt>
                <c:pt idx="40">
                  <c:v>301</c:v>
                </c:pt>
                <c:pt idx="41">
                  <c:v>300.98200000000003</c:v>
                </c:pt>
                <c:pt idx="42">
                  <c:v>300.96300000000002</c:v>
                </c:pt>
                <c:pt idx="43">
                  <c:v>300.94400000000002</c:v>
                </c:pt>
                <c:pt idx="44">
                  <c:v>300.92500000000001</c:v>
                </c:pt>
                <c:pt idx="45">
                  <c:v>300.90699999999998</c:v>
                </c:pt>
                <c:pt idx="46">
                  <c:v>300.88799999999998</c:v>
                </c:pt>
                <c:pt idx="47">
                  <c:v>300.87</c:v>
                </c:pt>
                <c:pt idx="48">
                  <c:v>300.851</c:v>
                </c:pt>
                <c:pt idx="49">
                  <c:v>300.83199999999999</c:v>
                </c:pt>
                <c:pt idx="50">
                  <c:v>300.81400000000002</c:v>
                </c:pt>
                <c:pt idx="51">
                  <c:v>300.79500000000002</c:v>
                </c:pt>
                <c:pt idx="52">
                  <c:v>300.77699999999999</c:v>
                </c:pt>
                <c:pt idx="53">
                  <c:v>300.75799999999998</c:v>
                </c:pt>
                <c:pt idx="54">
                  <c:v>300.74</c:v>
                </c:pt>
                <c:pt idx="55">
                  <c:v>300.72199999999998</c:v>
                </c:pt>
                <c:pt idx="56">
                  <c:v>300.70299999999997</c:v>
                </c:pt>
                <c:pt idx="57">
                  <c:v>300.685</c:v>
                </c:pt>
                <c:pt idx="58">
                  <c:v>300.66699999999997</c:v>
                </c:pt>
                <c:pt idx="59">
                  <c:v>300.64800000000002</c:v>
                </c:pt>
                <c:pt idx="60">
                  <c:v>300.63</c:v>
                </c:pt>
                <c:pt idx="61">
                  <c:v>300.61200000000002</c:v>
                </c:pt>
                <c:pt idx="62">
                  <c:v>300.59399999999999</c:v>
                </c:pt>
                <c:pt idx="63">
                  <c:v>300.57600000000002</c:v>
                </c:pt>
                <c:pt idx="64">
                  <c:v>300.55799999999999</c:v>
                </c:pt>
                <c:pt idx="65">
                  <c:v>300.54000000000002</c:v>
                </c:pt>
                <c:pt idx="66">
                  <c:v>300.52199999999999</c:v>
                </c:pt>
                <c:pt idx="67">
                  <c:v>300.50400000000002</c:v>
                </c:pt>
                <c:pt idx="68">
                  <c:v>300.48599999999999</c:v>
                </c:pt>
                <c:pt idx="69">
                  <c:v>300.46899999999999</c:v>
                </c:pt>
                <c:pt idx="70">
                  <c:v>300.45100000000002</c:v>
                </c:pt>
                <c:pt idx="71">
                  <c:v>300.43299999999999</c:v>
                </c:pt>
                <c:pt idx="72">
                  <c:v>300.416</c:v>
                </c:pt>
                <c:pt idx="73">
                  <c:v>300.399</c:v>
                </c:pt>
                <c:pt idx="74">
                  <c:v>300.38099999999997</c:v>
                </c:pt>
                <c:pt idx="75">
                  <c:v>300.36399999999998</c:v>
                </c:pt>
                <c:pt idx="76">
                  <c:v>300.34699999999998</c:v>
                </c:pt>
                <c:pt idx="77">
                  <c:v>300.33</c:v>
                </c:pt>
                <c:pt idx="78">
                  <c:v>300.31200000000001</c:v>
                </c:pt>
                <c:pt idx="79">
                  <c:v>300.29599999999999</c:v>
                </c:pt>
                <c:pt idx="80">
                  <c:v>300.279</c:v>
                </c:pt>
                <c:pt idx="81">
                  <c:v>300.262</c:v>
                </c:pt>
                <c:pt idx="82">
                  <c:v>300.245</c:v>
                </c:pt>
                <c:pt idx="83">
                  <c:v>300.22800000000001</c:v>
                </c:pt>
                <c:pt idx="84">
                  <c:v>300.21199999999999</c:v>
                </c:pt>
                <c:pt idx="85">
                  <c:v>300.19499999999999</c:v>
                </c:pt>
                <c:pt idx="86">
                  <c:v>300.178</c:v>
                </c:pt>
                <c:pt idx="87">
                  <c:v>300.16199999999998</c:v>
                </c:pt>
                <c:pt idx="88">
                  <c:v>300.14499999999998</c:v>
                </c:pt>
                <c:pt idx="89">
                  <c:v>300.12900000000002</c:v>
                </c:pt>
                <c:pt idx="90">
                  <c:v>300.113</c:v>
                </c:pt>
                <c:pt idx="91">
                  <c:v>300.096</c:v>
                </c:pt>
                <c:pt idx="92">
                  <c:v>300.08100000000002</c:v>
                </c:pt>
                <c:pt idx="93">
                  <c:v>300.065</c:v>
                </c:pt>
                <c:pt idx="94">
                  <c:v>300.05099999999999</c:v>
                </c:pt>
                <c:pt idx="95">
                  <c:v>300.03699999999998</c:v>
                </c:pt>
                <c:pt idx="96">
                  <c:v>300.02499999999998</c:v>
                </c:pt>
                <c:pt idx="97">
                  <c:v>300.01499999999999</c:v>
                </c:pt>
                <c:pt idx="98">
                  <c:v>300.00700000000001</c:v>
                </c:pt>
                <c:pt idx="99">
                  <c:v>300.00200000000001</c:v>
                </c:pt>
                <c:pt idx="100">
                  <c:v>300</c:v>
                </c:pt>
                <c:pt idx="101">
                  <c:v>300.00200000000001</c:v>
                </c:pt>
                <c:pt idx="102">
                  <c:v>300.00799999999998</c:v>
                </c:pt>
                <c:pt idx="103">
                  <c:v>300.01900000000001</c:v>
                </c:pt>
                <c:pt idx="104">
                  <c:v>300.03500000000003</c:v>
                </c:pt>
                <c:pt idx="105">
                  <c:v>300.05700000000002</c:v>
                </c:pt>
                <c:pt idx="106">
                  <c:v>300.084</c:v>
                </c:pt>
                <c:pt idx="107">
                  <c:v>300.11700000000002</c:v>
                </c:pt>
                <c:pt idx="108">
                  <c:v>300.15600000000001</c:v>
                </c:pt>
                <c:pt idx="109">
                  <c:v>300.20100000000002</c:v>
                </c:pt>
                <c:pt idx="110">
                  <c:v>300.25099999999998</c:v>
                </c:pt>
                <c:pt idx="111">
                  <c:v>300.30799999999999</c:v>
                </c:pt>
                <c:pt idx="112">
                  <c:v>300.37099999999998</c:v>
                </c:pt>
                <c:pt idx="113">
                  <c:v>300.44</c:v>
                </c:pt>
                <c:pt idx="114">
                  <c:v>300.51499999999999</c:v>
                </c:pt>
                <c:pt idx="115">
                  <c:v>300.59500000000003</c:v>
                </c:pt>
                <c:pt idx="116">
                  <c:v>300.68099999999998</c:v>
                </c:pt>
                <c:pt idx="117">
                  <c:v>300.77300000000002</c:v>
                </c:pt>
                <c:pt idx="118">
                  <c:v>300.87</c:v>
                </c:pt>
                <c:pt idx="119">
                  <c:v>300.97199999999998</c:v>
                </c:pt>
                <c:pt idx="120">
                  <c:v>301.07900000000001</c:v>
                </c:pt>
                <c:pt idx="121">
                  <c:v>301.19099999999997</c:v>
                </c:pt>
                <c:pt idx="122">
                  <c:v>301.30799999999999</c:v>
                </c:pt>
                <c:pt idx="123">
                  <c:v>301.43</c:v>
                </c:pt>
                <c:pt idx="124">
                  <c:v>301.55599999999998</c:v>
                </c:pt>
                <c:pt idx="125">
                  <c:v>301.68700000000001</c:v>
                </c:pt>
                <c:pt idx="126">
                  <c:v>301.82100000000003</c:v>
                </c:pt>
                <c:pt idx="127">
                  <c:v>301.95999999999998</c:v>
                </c:pt>
                <c:pt idx="128">
                  <c:v>302.10199999999998</c:v>
                </c:pt>
                <c:pt idx="129">
                  <c:v>302.24900000000002</c:v>
                </c:pt>
                <c:pt idx="130">
                  <c:v>302.399</c:v>
                </c:pt>
                <c:pt idx="131">
                  <c:v>302.55200000000002</c:v>
                </c:pt>
                <c:pt idx="132">
                  <c:v>302.709</c:v>
                </c:pt>
                <c:pt idx="133">
                  <c:v>302.87</c:v>
                </c:pt>
                <c:pt idx="134">
                  <c:v>303.03300000000002</c:v>
                </c:pt>
                <c:pt idx="135">
                  <c:v>303.2</c:v>
                </c:pt>
                <c:pt idx="136">
                  <c:v>303.37</c:v>
                </c:pt>
                <c:pt idx="137">
                  <c:v>303.54300000000001</c:v>
                </c:pt>
                <c:pt idx="138">
                  <c:v>303.71800000000002</c:v>
                </c:pt>
                <c:pt idx="139">
                  <c:v>303.89699999999999</c:v>
                </c:pt>
                <c:pt idx="140">
                  <c:v>304.07799999999997</c:v>
                </c:pt>
                <c:pt idx="141">
                  <c:v>304.262</c:v>
                </c:pt>
                <c:pt idx="142">
                  <c:v>304.44799999999998</c:v>
                </c:pt>
                <c:pt idx="143">
                  <c:v>304.63799999999998</c:v>
                </c:pt>
                <c:pt idx="144">
                  <c:v>304.82900000000001</c:v>
                </c:pt>
                <c:pt idx="145">
                  <c:v>305.02300000000002</c:v>
                </c:pt>
                <c:pt idx="146">
                  <c:v>305.21899999999999</c:v>
                </c:pt>
                <c:pt idx="147">
                  <c:v>305.41800000000001</c:v>
                </c:pt>
                <c:pt idx="148">
                  <c:v>305.61900000000003</c:v>
                </c:pt>
                <c:pt idx="149">
                  <c:v>305.822</c:v>
                </c:pt>
                <c:pt idx="150">
                  <c:v>306.02800000000002</c:v>
                </c:pt>
                <c:pt idx="151">
                  <c:v>306.23500000000001</c:v>
                </c:pt>
                <c:pt idx="152">
                  <c:v>306.44499999999999</c:v>
                </c:pt>
                <c:pt idx="153">
                  <c:v>306.65699999999998</c:v>
                </c:pt>
                <c:pt idx="154">
                  <c:v>306.87</c:v>
                </c:pt>
                <c:pt idx="155">
                  <c:v>307.08600000000001</c:v>
                </c:pt>
                <c:pt idx="156">
                  <c:v>307.30399999999997</c:v>
                </c:pt>
                <c:pt idx="157">
                  <c:v>307.524</c:v>
                </c:pt>
                <c:pt idx="158">
                  <c:v>307.745</c:v>
                </c:pt>
                <c:pt idx="159">
                  <c:v>307.96899999999999</c:v>
                </c:pt>
                <c:pt idx="160">
                  <c:v>308.19400000000002</c:v>
                </c:pt>
                <c:pt idx="161">
                  <c:v>308.42099999999999</c:v>
                </c:pt>
                <c:pt idx="162">
                  <c:v>308.64999999999998</c:v>
                </c:pt>
                <c:pt idx="163">
                  <c:v>308.88</c:v>
                </c:pt>
                <c:pt idx="164">
                  <c:v>309.113</c:v>
                </c:pt>
                <c:pt idx="165">
                  <c:v>309.34699999999998</c:v>
                </c:pt>
                <c:pt idx="166">
                  <c:v>309.58300000000003</c:v>
                </c:pt>
                <c:pt idx="167">
                  <c:v>309.82</c:v>
                </c:pt>
                <c:pt idx="168">
                  <c:v>310.06</c:v>
                </c:pt>
                <c:pt idx="169">
                  <c:v>310.3</c:v>
                </c:pt>
                <c:pt idx="170">
                  <c:v>310.54300000000001</c:v>
                </c:pt>
                <c:pt idx="171">
                  <c:v>310.78699999999998</c:v>
                </c:pt>
                <c:pt idx="172">
                  <c:v>311.03300000000002</c:v>
                </c:pt>
                <c:pt idx="173">
                  <c:v>311.27999999999997</c:v>
                </c:pt>
                <c:pt idx="174">
                  <c:v>311.529</c:v>
                </c:pt>
                <c:pt idx="175">
                  <c:v>311.779</c:v>
                </c:pt>
                <c:pt idx="176">
                  <c:v>312.03100000000001</c:v>
                </c:pt>
                <c:pt idx="177">
                  <c:v>312.28399999999999</c:v>
                </c:pt>
                <c:pt idx="178">
                  <c:v>312.53899999999999</c:v>
                </c:pt>
                <c:pt idx="179">
                  <c:v>312.79500000000002</c:v>
                </c:pt>
                <c:pt idx="180">
                  <c:v>313.053</c:v>
                </c:pt>
                <c:pt idx="181">
                  <c:v>313.31299999999999</c:v>
                </c:pt>
                <c:pt idx="182">
                  <c:v>313.57299999999998</c:v>
                </c:pt>
                <c:pt idx="183">
                  <c:v>313.83600000000001</c:v>
                </c:pt>
                <c:pt idx="184">
                  <c:v>314.09899999999999</c:v>
                </c:pt>
                <c:pt idx="185">
                  <c:v>314.36399999999998</c:v>
                </c:pt>
                <c:pt idx="186">
                  <c:v>314.63099999999997</c:v>
                </c:pt>
                <c:pt idx="187">
                  <c:v>314.899</c:v>
                </c:pt>
                <c:pt idx="188">
                  <c:v>315.16800000000001</c:v>
                </c:pt>
                <c:pt idx="189">
                  <c:v>315.43900000000002</c:v>
                </c:pt>
                <c:pt idx="190">
                  <c:v>315.71100000000001</c:v>
                </c:pt>
                <c:pt idx="191">
                  <c:v>315.98399999999998</c:v>
                </c:pt>
                <c:pt idx="192">
                  <c:v>316.25900000000001</c:v>
                </c:pt>
                <c:pt idx="193">
                  <c:v>316.53500000000003</c:v>
                </c:pt>
                <c:pt idx="194">
                  <c:v>316.81299999999999</c:v>
                </c:pt>
                <c:pt idx="195">
                  <c:v>317.09199999999998</c:v>
                </c:pt>
                <c:pt idx="196">
                  <c:v>317.37200000000001</c:v>
                </c:pt>
                <c:pt idx="197">
                  <c:v>317.65300000000002</c:v>
                </c:pt>
                <c:pt idx="198">
                  <c:v>317.93599999999998</c:v>
                </c:pt>
                <c:pt idx="199">
                  <c:v>318.22000000000003</c:v>
                </c:pt>
                <c:pt idx="200">
                  <c:v>318.50599999999997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6F-4804-852D-31949DD386B8}"/>
            </c:ext>
          </c:extLst>
        </c:ser>
        <c:ser>
          <c:idx val="1"/>
          <c:order val="1"/>
          <c:tx>
            <c:strRef>
              <c:f>第二題!$N$1</c:f>
              <c:strCache>
                <c:ptCount val="1"/>
                <c:pt idx="0">
                  <c:v>T3</c:v>
                </c:pt>
              </c:strCache>
            </c:strRef>
          </c:tx>
          <c:spPr>
            <a:ln w="19050" cap="rnd">
              <a:solidFill>
                <a:srgbClr val="00FF00"/>
              </a:solidFill>
              <a:prstDash val="dash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第二題!$K$2:$K$202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第二題!$N$2:$N$202</c:f>
              <c:numCache>
                <c:formatCode>General</c:formatCode>
                <c:ptCount val="201"/>
                <c:pt idx="0">
                  <c:v>301.76</c:v>
                </c:pt>
                <c:pt idx="1">
                  <c:v>301.74</c:v>
                </c:pt>
                <c:pt idx="2">
                  <c:v>301.721</c:v>
                </c:pt>
                <c:pt idx="3">
                  <c:v>301.702</c:v>
                </c:pt>
                <c:pt idx="4">
                  <c:v>301.68299999999999</c:v>
                </c:pt>
                <c:pt idx="5">
                  <c:v>301.66399999999999</c:v>
                </c:pt>
                <c:pt idx="6">
                  <c:v>301.64499999999998</c:v>
                </c:pt>
                <c:pt idx="7">
                  <c:v>301.62599999999998</c:v>
                </c:pt>
                <c:pt idx="8">
                  <c:v>301.60700000000003</c:v>
                </c:pt>
                <c:pt idx="9">
                  <c:v>301.58800000000002</c:v>
                </c:pt>
                <c:pt idx="10">
                  <c:v>301.56799999999998</c:v>
                </c:pt>
                <c:pt idx="11">
                  <c:v>301.54899999999998</c:v>
                </c:pt>
                <c:pt idx="12">
                  <c:v>301.52999999999997</c:v>
                </c:pt>
                <c:pt idx="13">
                  <c:v>301.51100000000002</c:v>
                </c:pt>
                <c:pt idx="14">
                  <c:v>301.49200000000002</c:v>
                </c:pt>
                <c:pt idx="15">
                  <c:v>301.47300000000001</c:v>
                </c:pt>
                <c:pt idx="16">
                  <c:v>301.45400000000001</c:v>
                </c:pt>
                <c:pt idx="17">
                  <c:v>301.435</c:v>
                </c:pt>
                <c:pt idx="18">
                  <c:v>301.416</c:v>
                </c:pt>
                <c:pt idx="19">
                  <c:v>301.39699999999999</c:v>
                </c:pt>
                <c:pt idx="20">
                  <c:v>301.37799999999999</c:v>
                </c:pt>
                <c:pt idx="21">
                  <c:v>301.35899999999998</c:v>
                </c:pt>
                <c:pt idx="22">
                  <c:v>301.33999999999997</c:v>
                </c:pt>
                <c:pt idx="23">
                  <c:v>301.32100000000003</c:v>
                </c:pt>
                <c:pt idx="24">
                  <c:v>301.30200000000002</c:v>
                </c:pt>
                <c:pt idx="25">
                  <c:v>301.28300000000002</c:v>
                </c:pt>
                <c:pt idx="26">
                  <c:v>301.26400000000001</c:v>
                </c:pt>
                <c:pt idx="27">
                  <c:v>301.245</c:v>
                </c:pt>
                <c:pt idx="28">
                  <c:v>301.226</c:v>
                </c:pt>
                <c:pt idx="29">
                  <c:v>301.20699999999999</c:v>
                </c:pt>
                <c:pt idx="30">
                  <c:v>301.18900000000002</c:v>
                </c:pt>
                <c:pt idx="31">
                  <c:v>301.17</c:v>
                </c:pt>
                <c:pt idx="32">
                  <c:v>301.15100000000001</c:v>
                </c:pt>
                <c:pt idx="33">
                  <c:v>301.13200000000001</c:v>
                </c:pt>
                <c:pt idx="34">
                  <c:v>301.113</c:v>
                </c:pt>
                <c:pt idx="35">
                  <c:v>301.09399999999999</c:v>
                </c:pt>
                <c:pt idx="36">
                  <c:v>301.07499999999999</c:v>
                </c:pt>
                <c:pt idx="37">
                  <c:v>301.05700000000002</c:v>
                </c:pt>
                <c:pt idx="38">
                  <c:v>301.03800000000001</c:v>
                </c:pt>
                <c:pt idx="39">
                  <c:v>301.01900000000001</c:v>
                </c:pt>
                <c:pt idx="40">
                  <c:v>301</c:v>
                </c:pt>
                <c:pt idx="41">
                  <c:v>300.98200000000003</c:v>
                </c:pt>
                <c:pt idx="42">
                  <c:v>300.96300000000002</c:v>
                </c:pt>
                <c:pt idx="43">
                  <c:v>300.94400000000002</c:v>
                </c:pt>
                <c:pt idx="44">
                  <c:v>300.92500000000001</c:v>
                </c:pt>
                <c:pt idx="45">
                  <c:v>300.90699999999998</c:v>
                </c:pt>
                <c:pt idx="46">
                  <c:v>300.88799999999998</c:v>
                </c:pt>
                <c:pt idx="47">
                  <c:v>300.87</c:v>
                </c:pt>
                <c:pt idx="48">
                  <c:v>300.851</c:v>
                </c:pt>
                <c:pt idx="49">
                  <c:v>300.83199999999999</c:v>
                </c:pt>
                <c:pt idx="50">
                  <c:v>300.81400000000002</c:v>
                </c:pt>
                <c:pt idx="51">
                  <c:v>300.79500000000002</c:v>
                </c:pt>
                <c:pt idx="52">
                  <c:v>300.77699999999999</c:v>
                </c:pt>
                <c:pt idx="53">
                  <c:v>300.75799999999998</c:v>
                </c:pt>
                <c:pt idx="54">
                  <c:v>300.74</c:v>
                </c:pt>
                <c:pt idx="55">
                  <c:v>300.72199999999998</c:v>
                </c:pt>
                <c:pt idx="56">
                  <c:v>300.70299999999997</c:v>
                </c:pt>
                <c:pt idx="57">
                  <c:v>300.685</c:v>
                </c:pt>
                <c:pt idx="58">
                  <c:v>300.66699999999997</c:v>
                </c:pt>
                <c:pt idx="59">
                  <c:v>300.64800000000002</c:v>
                </c:pt>
                <c:pt idx="60">
                  <c:v>300.63</c:v>
                </c:pt>
                <c:pt idx="61">
                  <c:v>300.61200000000002</c:v>
                </c:pt>
                <c:pt idx="62">
                  <c:v>300.59399999999999</c:v>
                </c:pt>
                <c:pt idx="63">
                  <c:v>300.57600000000002</c:v>
                </c:pt>
                <c:pt idx="64">
                  <c:v>300.55799999999999</c:v>
                </c:pt>
                <c:pt idx="65">
                  <c:v>300.54000000000002</c:v>
                </c:pt>
                <c:pt idx="66">
                  <c:v>300.52199999999999</c:v>
                </c:pt>
                <c:pt idx="67">
                  <c:v>300.50400000000002</c:v>
                </c:pt>
                <c:pt idx="68">
                  <c:v>300.48599999999999</c:v>
                </c:pt>
                <c:pt idx="69">
                  <c:v>300.46899999999999</c:v>
                </c:pt>
                <c:pt idx="70">
                  <c:v>300.45100000000002</c:v>
                </c:pt>
                <c:pt idx="71">
                  <c:v>300.43299999999999</c:v>
                </c:pt>
                <c:pt idx="72">
                  <c:v>300.416</c:v>
                </c:pt>
                <c:pt idx="73">
                  <c:v>300.399</c:v>
                </c:pt>
                <c:pt idx="74">
                  <c:v>300.38099999999997</c:v>
                </c:pt>
                <c:pt idx="75">
                  <c:v>300.36399999999998</c:v>
                </c:pt>
                <c:pt idx="76">
                  <c:v>300.34699999999998</c:v>
                </c:pt>
                <c:pt idx="77">
                  <c:v>300.33</c:v>
                </c:pt>
                <c:pt idx="78">
                  <c:v>300.31200000000001</c:v>
                </c:pt>
                <c:pt idx="79">
                  <c:v>300.29599999999999</c:v>
                </c:pt>
                <c:pt idx="80">
                  <c:v>300.279</c:v>
                </c:pt>
                <c:pt idx="81">
                  <c:v>300.262</c:v>
                </c:pt>
                <c:pt idx="82">
                  <c:v>300.245</c:v>
                </c:pt>
                <c:pt idx="83">
                  <c:v>300.22800000000001</c:v>
                </c:pt>
                <c:pt idx="84">
                  <c:v>300.21199999999999</c:v>
                </c:pt>
                <c:pt idx="85">
                  <c:v>300.19499999999999</c:v>
                </c:pt>
                <c:pt idx="86">
                  <c:v>300.178</c:v>
                </c:pt>
                <c:pt idx="87">
                  <c:v>300.16199999999998</c:v>
                </c:pt>
                <c:pt idx="88">
                  <c:v>300.14499999999998</c:v>
                </c:pt>
                <c:pt idx="89">
                  <c:v>300.12900000000002</c:v>
                </c:pt>
                <c:pt idx="90">
                  <c:v>300.113</c:v>
                </c:pt>
                <c:pt idx="91">
                  <c:v>300.096</c:v>
                </c:pt>
                <c:pt idx="92">
                  <c:v>300.08100000000002</c:v>
                </c:pt>
                <c:pt idx="93">
                  <c:v>300.065</c:v>
                </c:pt>
                <c:pt idx="94">
                  <c:v>300.05099999999999</c:v>
                </c:pt>
                <c:pt idx="95">
                  <c:v>300.03699999999998</c:v>
                </c:pt>
                <c:pt idx="96">
                  <c:v>300.02499999999998</c:v>
                </c:pt>
                <c:pt idx="97">
                  <c:v>300.01499999999999</c:v>
                </c:pt>
                <c:pt idx="98">
                  <c:v>300.00700000000001</c:v>
                </c:pt>
                <c:pt idx="99">
                  <c:v>300.00200000000001</c:v>
                </c:pt>
                <c:pt idx="100">
                  <c:v>300</c:v>
                </c:pt>
                <c:pt idx="101">
                  <c:v>300.00200000000001</c:v>
                </c:pt>
                <c:pt idx="102">
                  <c:v>300.00799999999998</c:v>
                </c:pt>
                <c:pt idx="103">
                  <c:v>300.01900000000001</c:v>
                </c:pt>
                <c:pt idx="104">
                  <c:v>300.03500000000003</c:v>
                </c:pt>
                <c:pt idx="105">
                  <c:v>300.05700000000002</c:v>
                </c:pt>
                <c:pt idx="106">
                  <c:v>300.084</c:v>
                </c:pt>
                <c:pt idx="107">
                  <c:v>300.11700000000002</c:v>
                </c:pt>
                <c:pt idx="108">
                  <c:v>300.15600000000001</c:v>
                </c:pt>
                <c:pt idx="109">
                  <c:v>300.20100000000002</c:v>
                </c:pt>
                <c:pt idx="110">
                  <c:v>300.25099999999998</c:v>
                </c:pt>
                <c:pt idx="111">
                  <c:v>300.30799999999999</c:v>
                </c:pt>
                <c:pt idx="112">
                  <c:v>300.37099999999998</c:v>
                </c:pt>
                <c:pt idx="113">
                  <c:v>300.44</c:v>
                </c:pt>
                <c:pt idx="114">
                  <c:v>300.51499999999999</c:v>
                </c:pt>
                <c:pt idx="115">
                  <c:v>300.59500000000003</c:v>
                </c:pt>
                <c:pt idx="116">
                  <c:v>300.68099999999998</c:v>
                </c:pt>
                <c:pt idx="117">
                  <c:v>300.77300000000002</c:v>
                </c:pt>
                <c:pt idx="118">
                  <c:v>300.87</c:v>
                </c:pt>
                <c:pt idx="119">
                  <c:v>300.97199999999998</c:v>
                </c:pt>
                <c:pt idx="120">
                  <c:v>301.07900000000001</c:v>
                </c:pt>
                <c:pt idx="121">
                  <c:v>301.19099999999997</c:v>
                </c:pt>
                <c:pt idx="122">
                  <c:v>301.30799999999999</c:v>
                </c:pt>
                <c:pt idx="123">
                  <c:v>301.43</c:v>
                </c:pt>
                <c:pt idx="124">
                  <c:v>301.55599999999998</c:v>
                </c:pt>
                <c:pt idx="125">
                  <c:v>301.68700000000001</c:v>
                </c:pt>
                <c:pt idx="126">
                  <c:v>301.82100000000003</c:v>
                </c:pt>
                <c:pt idx="127">
                  <c:v>301.95999999999998</c:v>
                </c:pt>
                <c:pt idx="128">
                  <c:v>302.10199999999998</c:v>
                </c:pt>
                <c:pt idx="129">
                  <c:v>302.24900000000002</c:v>
                </c:pt>
                <c:pt idx="130">
                  <c:v>302.399</c:v>
                </c:pt>
                <c:pt idx="131">
                  <c:v>302.55200000000002</c:v>
                </c:pt>
                <c:pt idx="132">
                  <c:v>302.709</c:v>
                </c:pt>
                <c:pt idx="133">
                  <c:v>302.87</c:v>
                </c:pt>
                <c:pt idx="134">
                  <c:v>303.03300000000002</c:v>
                </c:pt>
                <c:pt idx="135">
                  <c:v>303.2</c:v>
                </c:pt>
                <c:pt idx="136">
                  <c:v>303.37</c:v>
                </c:pt>
                <c:pt idx="137">
                  <c:v>303.54300000000001</c:v>
                </c:pt>
                <c:pt idx="138">
                  <c:v>303.71800000000002</c:v>
                </c:pt>
                <c:pt idx="139">
                  <c:v>303.89699999999999</c:v>
                </c:pt>
                <c:pt idx="140">
                  <c:v>304.07799999999997</c:v>
                </c:pt>
                <c:pt idx="141">
                  <c:v>304.262</c:v>
                </c:pt>
                <c:pt idx="142">
                  <c:v>304.44799999999998</c:v>
                </c:pt>
                <c:pt idx="143">
                  <c:v>304.63799999999998</c:v>
                </c:pt>
                <c:pt idx="144">
                  <c:v>304.82900000000001</c:v>
                </c:pt>
                <c:pt idx="145">
                  <c:v>305.02300000000002</c:v>
                </c:pt>
                <c:pt idx="146">
                  <c:v>305.21899999999999</c:v>
                </c:pt>
                <c:pt idx="147">
                  <c:v>305.41800000000001</c:v>
                </c:pt>
                <c:pt idx="148">
                  <c:v>305.61900000000003</c:v>
                </c:pt>
                <c:pt idx="149">
                  <c:v>305.822</c:v>
                </c:pt>
                <c:pt idx="150">
                  <c:v>306.02800000000002</c:v>
                </c:pt>
                <c:pt idx="151">
                  <c:v>306.23500000000001</c:v>
                </c:pt>
                <c:pt idx="152">
                  <c:v>306.44499999999999</c:v>
                </c:pt>
                <c:pt idx="153">
                  <c:v>306.65699999999998</c:v>
                </c:pt>
                <c:pt idx="154">
                  <c:v>306.87</c:v>
                </c:pt>
                <c:pt idx="155">
                  <c:v>307.08600000000001</c:v>
                </c:pt>
                <c:pt idx="156">
                  <c:v>307.30399999999997</c:v>
                </c:pt>
                <c:pt idx="157">
                  <c:v>307.524</c:v>
                </c:pt>
                <c:pt idx="158">
                  <c:v>307.745</c:v>
                </c:pt>
                <c:pt idx="159">
                  <c:v>307.96899999999999</c:v>
                </c:pt>
                <c:pt idx="160">
                  <c:v>308.19400000000002</c:v>
                </c:pt>
                <c:pt idx="161">
                  <c:v>308.42099999999999</c:v>
                </c:pt>
                <c:pt idx="162">
                  <c:v>308.64999999999998</c:v>
                </c:pt>
                <c:pt idx="163">
                  <c:v>308.88</c:v>
                </c:pt>
                <c:pt idx="164">
                  <c:v>309.113</c:v>
                </c:pt>
                <c:pt idx="165">
                  <c:v>309.34699999999998</c:v>
                </c:pt>
                <c:pt idx="166">
                  <c:v>309.58300000000003</c:v>
                </c:pt>
                <c:pt idx="167">
                  <c:v>309.82</c:v>
                </c:pt>
                <c:pt idx="168">
                  <c:v>310.06</c:v>
                </c:pt>
                <c:pt idx="169">
                  <c:v>310.3</c:v>
                </c:pt>
                <c:pt idx="170">
                  <c:v>310.54300000000001</c:v>
                </c:pt>
                <c:pt idx="171">
                  <c:v>310.78699999999998</c:v>
                </c:pt>
                <c:pt idx="172">
                  <c:v>311.03300000000002</c:v>
                </c:pt>
                <c:pt idx="173">
                  <c:v>311.27999999999997</c:v>
                </c:pt>
                <c:pt idx="174">
                  <c:v>311.529</c:v>
                </c:pt>
                <c:pt idx="175">
                  <c:v>311.779</c:v>
                </c:pt>
                <c:pt idx="176">
                  <c:v>312.03100000000001</c:v>
                </c:pt>
                <c:pt idx="177">
                  <c:v>312.28399999999999</c:v>
                </c:pt>
                <c:pt idx="178">
                  <c:v>312.53899999999999</c:v>
                </c:pt>
                <c:pt idx="179">
                  <c:v>312.79500000000002</c:v>
                </c:pt>
                <c:pt idx="180">
                  <c:v>313.053</c:v>
                </c:pt>
                <c:pt idx="181">
                  <c:v>313.31299999999999</c:v>
                </c:pt>
                <c:pt idx="182">
                  <c:v>313.57299999999998</c:v>
                </c:pt>
                <c:pt idx="183">
                  <c:v>313.83600000000001</c:v>
                </c:pt>
                <c:pt idx="184">
                  <c:v>314.09899999999999</c:v>
                </c:pt>
                <c:pt idx="185">
                  <c:v>314.36399999999998</c:v>
                </c:pt>
                <c:pt idx="186">
                  <c:v>314.63099999999997</c:v>
                </c:pt>
                <c:pt idx="187">
                  <c:v>314.899</c:v>
                </c:pt>
                <c:pt idx="188">
                  <c:v>315.16800000000001</c:v>
                </c:pt>
                <c:pt idx="189">
                  <c:v>315.43900000000002</c:v>
                </c:pt>
                <c:pt idx="190">
                  <c:v>315.71100000000001</c:v>
                </c:pt>
                <c:pt idx="191">
                  <c:v>315.98399999999998</c:v>
                </c:pt>
                <c:pt idx="192">
                  <c:v>316.25900000000001</c:v>
                </c:pt>
                <c:pt idx="193">
                  <c:v>316.53500000000003</c:v>
                </c:pt>
                <c:pt idx="194">
                  <c:v>316.81299999999999</c:v>
                </c:pt>
                <c:pt idx="195">
                  <c:v>317.09199999999998</c:v>
                </c:pt>
                <c:pt idx="196">
                  <c:v>317.37200000000001</c:v>
                </c:pt>
                <c:pt idx="197">
                  <c:v>317.65300000000002</c:v>
                </c:pt>
                <c:pt idx="198">
                  <c:v>317.93599999999998</c:v>
                </c:pt>
                <c:pt idx="199">
                  <c:v>318.22000000000003</c:v>
                </c:pt>
                <c:pt idx="200">
                  <c:v>318.50599999999997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6F-4804-852D-31949DD38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264392"/>
        <c:axId val="360267016"/>
      </c:scatterChart>
      <c:valAx>
        <c:axId val="360264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67016"/>
        <c:crosses val="autoZero"/>
        <c:crossBetween val="midCat"/>
      </c:valAx>
      <c:valAx>
        <c:axId val="36026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Temperature</a:t>
                </a:r>
                <a:r>
                  <a:rPr lang="en-US" altLang="zh-TW" baseline="0"/>
                  <a:t> (K)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264392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Diode</a:t>
            </a:r>
            <a:r>
              <a:rPr lang="en-US" altLang="zh-TW" baseline="0"/>
              <a:t> Currents vs. Input Voltage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第一題!$D$1</c:f>
              <c:strCache>
                <c:ptCount val="1"/>
                <c:pt idx="0">
                  <c:v>i1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第一題!$D$2:$D$102</c:f>
              <c:numCache>
                <c:formatCode>General</c:formatCode>
                <c:ptCount val="101"/>
                <c:pt idx="0">
                  <c:v>78.261700000000005</c:v>
                </c:pt>
                <c:pt idx="1">
                  <c:v>76.386200000000002</c:v>
                </c:pt>
                <c:pt idx="2">
                  <c:v>74.513599999999997</c:v>
                </c:pt>
                <c:pt idx="3">
                  <c:v>72.643900000000002</c:v>
                </c:pt>
                <c:pt idx="4">
                  <c:v>70.7774</c:v>
                </c:pt>
                <c:pt idx="5">
                  <c:v>68.914199999999994</c:v>
                </c:pt>
                <c:pt idx="6">
                  <c:v>67.054400000000001</c:v>
                </c:pt>
                <c:pt idx="7">
                  <c:v>65.1982</c:v>
                </c:pt>
                <c:pt idx="8">
                  <c:v>63.345799999999997</c:v>
                </c:pt>
                <c:pt idx="9">
                  <c:v>61.497399999999999</c:v>
                </c:pt>
                <c:pt idx="10">
                  <c:v>59.653100000000002</c:v>
                </c:pt>
                <c:pt idx="11">
                  <c:v>57.813299999999998</c:v>
                </c:pt>
                <c:pt idx="12">
                  <c:v>55.978099999999998</c:v>
                </c:pt>
                <c:pt idx="13">
                  <c:v>54.1479</c:v>
                </c:pt>
                <c:pt idx="14">
                  <c:v>52.322899999999997</c:v>
                </c:pt>
                <c:pt idx="15">
                  <c:v>50.503399999999999</c:v>
                </c:pt>
                <c:pt idx="16">
                  <c:v>48.689799999999998</c:v>
                </c:pt>
                <c:pt idx="17">
                  <c:v>46.8825</c:v>
                </c:pt>
                <c:pt idx="18">
                  <c:v>45.081800000000001</c:v>
                </c:pt>
                <c:pt idx="19">
                  <c:v>43.2883</c:v>
                </c:pt>
                <c:pt idx="20">
                  <c:v>41.502299999999998</c:v>
                </c:pt>
                <c:pt idx="21">
                  <c:v>39.724499999999999</c:v>
                </c:pt>
                <c:pt idx="22">
                  <c:v>37.955399999999997</c:v>
                </c:pt>
                <c:pt idx="23">
                  <c:v>36.195799999999998</c:v>
                </c:pt>
                <c:pt idx="24">
                  <c:v>34.446300000000001</c:v>
                </c:pt>
                <c:pt idx="25">
                  <c:v>32.707799999999999</c:v>
                </c:pt>
                <c:pt idx="26">
                  <c:v>30.981200000000001</c:v>
                </c:pt>
                <c:pt idx="27">
                  <c:v>29.267600000000002</c:v>
                </c:pt>
                <c:pt idx="28">
                  <c:v>27.568100000000001</c:v>
                </c:pt>
                <c:pt idx="29">
                  <c:v>25.884</c:v>
                </c:pt>
                <c:pt idx="30">
                  <c:v>24.216899999999999</c:v>
                </c:pt>
                <c:pt idx="31">
                  <c:v>22.5685</c:v>
                </c:pt>
                <c:pt idx="32">
                  <c:v>20.9406</c:v>
                </c:pt>
                <c:pt idx="33">
                  <c:v>19.335599999999999</c:v>
                </c:pt>
                <c:pt idx="34">
                  <c:v>17.756</c:v>
                </c:pt>
                <c:pt idx="35">
                  <c:v>16.204799999999999</c:v>
                </c:pt>
                <c:pt idx="36">
                  <c:v>14.685499999999999</c:v>
                </c:pt>
                <c:pt idx="37">
                  <c:v>13.2018</c:v>
                </c:pt>
                <c:pt idx="38">
                  <c:v>11.7585</c:v>
                </c:pt>
                <c:pt idx="39">
                  <c:v>10.3607</c:v>
                </c:pt>
                <c:pt idx="40">
                  <c:v>9.0144699999999993</c:v>
                </c:pt>
                <c:pt idx="41">
                  <c:v>7.7263799999999998</c:v>
                </c:pt>
                <c:pt idx="42">
                  <c:v>6.50387</c:v>
                </c:pt>
                <c:pt idx="43">
                  <c:v>5.3548900000000001</c:v>
                </c:pt>
                <c:pt idx="44">
                  <c:v>4.2876799999999999</c:v>
                </c:pt>
                <c:pt idx="45">
                  <c:v>3.31047</c:v>
                </c:pt>
                <c:pt idx="46">
                  <c:v>2.431</c:v>
                </c:pt>
                <c:pt idx="47">
                  <c:v>1.6560900000000001</c:v>
                </c:pt>
                <c:pt idx="48">
                  <c:v>0.99115600000000004</c:v>
                </c:pt>
                <c:pt idx="49">
                  <c:v>0.43933100000000003</c:v>
                </c:pt>
                <c:pt idx="50">
                  <c:v>0</c:v>
                </c:pt>
                <c:pt idx="51">
                  <c:v>-0.33305800000000002</c:v>
                </c:pt>
                <c:pt idx="52">
                  <c:v>-0.57247700000000001</c:v>
                </c:pt>
                <c:pt idx="53">
                  <c:v>-0.73574399999999995</c:v>
                </c:pt>
                <c:pt idx="54">
                  <c:v>-0.84182800000000002</c:v>
                </c:pt>
                <c:pt idx="55">
                  <c:v>-0.90792099999999998</c:v>
                </c:pt>
                <c:pt idx="56">
                  <c:v>-0.94766099999999998</c:v>
                </c:pt>
                <c:pt idx="57">
                  <c:v>-0.97085299999999997</c:v>
                </c:pt>
                <c:pt idx="58">
                  <c:v>-0.98405200000000004</c:v>
                </c:pt>
                <c:pt idx="59">
                  <c:v>-0.99140600000000001</c:v>
                </c:pt>
                <c:pt idx="60">
                  <c:v>-0.99543000000000004</c:v>
                </c:pt>
                <c:pt idx="61">
                  <c:v>-0.99759799999999998</c:v>
                </c:pt>
                <c:pt idx="62">
                  <c:v>-0.99875000000000003</c:v>
                </c:pt>
                <c:pt idx="63">
                  <c:v>-0.99935499999999999</c:v>
                </c:pt>
                <c:pt idx="64">
                  <c:v>-0.99966999999999995</c:v>
                </c:pt>
                <c:pt idx="65">
                  <c:v>-0.99983200000000005</c:v>
                </c:pt>
                <c:pt idx="66">
                  <c:v>-0.999915</c:v>
                </c:pt>
                <c:pt idx="67">
                  <c:v>-0.99995699999999998</c:v>
                </c:pt>
                <c:pt idx="68">
                  <c:v>-0.99997899999999995</c:v>
                </c:pt>
                <c:pt idx="69">
                  <c:v>-0.99998900000000002</c:v>
                </c:pt>
                <c:pt idx="70">
                  <c:v>-0.99999499999999997</c:v>
                </c:pt>
                <c:pt idx="71">
                  <c:v>-0.99999700000000002</c:v>
                </c:pt>
                <c:pt idx="72">
                  <c:v>-0.99999899999999997</c:v>
                </c:pt>
                <c:pt idx="73">
                  <c:v>-0.99999899999999997</c:v>
                </c:pt>
                <c:pt idx="74">
                  <c:v>-1</c:v>
                </c:pt>
                <c:pt idx="75">
                  <c:v>-1</c:v>
                </c:pt>
                <c:pt idx="76">
                  <c:v>-1</c:v>
                </c:pt>
                <c:pt idx="77">
                  <c:v>-1</c:v>
                </c:pt>
                <c:pt idx="78">
                  <c:v>-1</c:v>
                </c:pt>
                <c:pt idx="79">
                  <c:v>-1</c:v>
                </c:pt>
                <c:pt idx="80">
                  <c:v>-1</c:v>
                </c:pt>
                <c:pt idx="81">
                  <c:v>-1</c:v>
                </c:pt>
                <c:pt idx="82">
                  <c:v>-1</c:v>
                </c:pt>
                <c:pt idx="83">
                  <c:v>-1</c:v>
                </c:pt>
                <c:pt idx="84">
                  <c:v>-1</c:v>
                </c:pt>
                <c:pt idx="85">
                  <c:v>-1</c:v>
                </c:pt>
                <c:pt idx="86">
                  <c:v>-1</c:v>
                </c:pt>
                <c:pt idx="87">
                  <c:v>-1</c:v>
                </c:pt>
                <c:pt idx="88">
                  <c:v>-1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-1</c:v>
                </c:pt>
                <c:pt idx="94">
                  <c:v>-1</c:v>
                </c:pt>
                <c:pt idx="95">
                  <c:v>-1</c:v>
                </c:pt>
                <c:pt idx="96">
                  <c:v>-1</c:v>
                </c:pt>
                <c:pt idx="97">
                  <c:v>-1</c:v>
                </c:pt>
                <c:pt idx="98">
                  <c:v>-1</c:v>
                </c:pt>
                <c:pt idx="99">
                  <c:v>-1</c:v>
                </c:pt>
                <c:pt idx="100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3E-4765-8753-E1474D704935}"/>
            </c:ext>
          </c:extLst>
        </c:ser>
        <c:ser>
          <c:idx val="3"/>
          <c:order val="1"/>
          <c:tx>
            <c:strRef>
              <c:f>第一題!$G$1</c:f>
              <c:strCache>
                <c:ptCount val="1"/>
                <c:pt idx="0">
                  <c:v>i4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dash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第一題!$G$2:$G$102</c:f>
              <c:numCache>
                <c:formatCode>General</c:formatCode>
                <c:ptCount val="101"/>
                <c:pt idx="0">
                  <c:v>78.261700000000005</c:v>
                </c:pt>
                <c:pt idx="1">
                  <c:v>76.386200000000002</c:v>
                </c:pt>
                <c:pt idx="2">
                  <c:v>74.513599999999997</c:v>
                </c:pt>
                <c:pt idx="3">
                  <c:v>72.643900000000002</c:v>
                </c:pt>
                <c:pt idx="4">
                  <c:v>70.7774</c:v>
                </c:pt>
                <c:pt idx="5">
                  <c:v>68.914199999999994</c:v>
                </c:pt>
                <c:pt idx="6">
                  <c:v>67.054400000000001</c:v>
                </c:pt>
                <c:pt idx="7">
                  <c:v>65.1982</c:v>
                </c:pt>
                <c:pt idx="8">
                  <c:v>63.345799999999997</c:v>
                </c:pt>
                <c:pt idx="9">
                  <c:v>61.497399999999999</c:v>
                </c:pt>
                <c:pt idx="10">
                  <c:v>59.653100000000002</c:v>
                </c:pt>
                <c:pt idx="11">
                  <c:v>57.813299999999998</c:v>
                </c:pt>
                <c:pt idx="12">
                  <c:v>55.978099999999998</c:v>
                </c:pt>
                <c:pt idx="13">
                  <c:v>54.1479</c:v>
                </c:pt>
                <c:pt idx="14">
                  <c:v>52.322899999999997</c:v>
                </c:pt>
                <c:pt idx="15">
                  <c:v>50.503399999999999</c:v>
                </c:pt>
                <c:pt idx="16">
                  <c:v>48.689799999999998</c:v>
                </c:pt>
                <c:pt idx="17">
                  <c:v>46.8825</c:v>
                </c:pt>
                <c:pt idx="18">
                  <c:v>45.081800000000001</c:v>
                </c:pt>
                <c:pt idx="19">
                  <c:v>43.2883</c:v>
                </c:pt>
                <c:pt idx="20">
                  <c:v>41.502299999999998</c:v>
                </c:pt>
                <c:pt idx="21">
                  <c:v>39.724499999999999</c:v>
                </c:pt>
                <c:pt idx="22">
                  <c:v>37.955399999999997</c:v>
                </c:pt>
                <c:pt idx="23">
                  <c:v>36.195799999999998</c:v>
                </c:pt>
                <c:pt idx="24">
                  <c:v>34.446300000000001</c:v>
                </c:pt>
                <c:pt idx="25">
                  <c:v>32.707799999999999</c:v>
                </c:pt>
                <c:pt idx="26">
                  <c:v>30.981200000000001</c:v>
                </c:pt>
                <c:pt idx="27">
                  <c:v>29.267600000000002</c:v>
                </c:pt>
                <c:pt idx="28">
                  <c:v>27.568100000000001</c:v>
                </c:pt>
                <c:pt idx="29">
                  <c:v>25.884</c:v>
                </c:pt>
                <c:pt idx="30">
                  <c:v>24.216899999999999</c:v>
                </c:pt>
                <c:pt idx="31">
                  <c:v>22.5685</c:v>
                </c:pt>
                <c:pt idx="32">
                  <c:v>20.9406</c:v>
                </c:pt>
                <c:pt idx="33">
                  <c:v>19.335599999999999</c:v>
                </c:pt>
                <c:pt idx="34">
                  <c:v>17.756</c:v>
                </c:pt>
                <c:pt idx="35">
                  <c:v>16.204799999999999</c:v>
                </c:pt>
                <c:pt idx="36">
                  <c:v>14.685499999999999</c:v>
                </c:pt>
                <c:pt idx="37">
                  <c:v>13.2018</c:v>
                </c:pt>
                <c:pt idx="38">
                  <c:v>11.7585</c:v>
                </c:pt>
                <c:pt idx="39">
                  <c:v>10.3607</c:v>
                </c:pt>
                <c:pt idx="40">
                  <c:v>9.0144699999999993</c:v>
                </c:pt>
                <c:pt idx="41">
                  <c:v>7.7263799999999998</c:v>
                </c:pt>
                <c:pt idx="42">
                  <c:v>6.50387</c:v>
                </c:pt>
                <c:pt idx="43">
                  <c:v>5.3548900000000001</c:v>
                </c:pt>
                <c:pt idx="44">
                  <c:v>4.2876799999999999</c:v>
                </c:pt>
                <c:pt idx="45">
                  <c:v>3.31047</c:v>
                </c:pt>
                <c:pt idx="46">
                  <c:v>2.431</c:v>
                </c:pt>
                <c:pt idx="47">
                  <c:v>1.6560900000000001</c:v>
                </c:pt>
                <c:pt idx="48">
                  <c:v>0.99115600000000004</c:v>
                </c:pt>
                <c:pt idx="49">
                  <c:v>0.43933100000000003</c:v>
                </c:pt>
                <c:pt idx="50">
                  <c:v>0</c:v>
                </c:pt>
                <c:pt idx="51">
                  <c:v>-0.33305800000000002</c:v>
                </c:pt>
                <c:pt idx="52">
                  <c:v>-0.57247700000000001</c:v>
                </c:pt>
                <c:pt idx="53">
                  <c:v>-0.73574399999999995</c:v>
                </c:pt>
                <c:pt idx="54">
                  <c:v>-0.84182800000000002</c:v>
                </c:pt>
                <c:pt idx="55">
                  <c:v>-0.90792099999999998</c:v>
                </c:pt>
                <c:pt idx="56">
                  <c:v>-0.94766099999999998</c:v>
                </c:pt>
                <c:pt idx="57">
                  <c:v>-0.97085299999999997</c:v>
                </c:pt>
                <c:pt idx="58">
                  <c:v>-0.98405200000000004</c:v>
                </c:pt>
                <c:pt idx="59">
                  <c:v>-0.99140600000000001</c:v>
                </c:pt>
                <c:pt idx="60">
                  <c:v>-0.99543000000000004</c:v>
                </c:pt>
                <c:pt idx="61">
                  <c:v>-0.99759799999999998</c:v>
                </c:pt>
                <c:pt idx="62">
                  <c:v>-0.99875000000000003</c:v>
                </c:pt>
                <c:pt idx="63">
                  <c:v>-0.99935499999999999</c:v>
                </c:pt>
                <c:pt idx="64">
                  <c:v>-0.99966999999999995</c:v>
                </c:pt>
                <c:pt idx="65">
                  <c:v>-0.99983200000000005</c:v>
                </c:pt>
                <c:pt idx="66">
                  <c:v>-0.999915</c:v>
                </c:pt>
                <c:pt idx="67">
                  <c:v>-0.99995699999999998</c:v>
                </c:pt>
                <c:pt idx="68">
                  <c:v>-0.99997899999999995</c:v>
                </c:pt>
                <c:pt idx="69">
                  <c:v>-0.99998900000000002</c:v>
                </c:pt>
                <c:pt idx="70">
                  <c:v>-0.99999499999999997</c:v>
                </c:pt>
                <c:pt idx="71">
                  <c:v>-0.99999700000000002</c:v>
                </c:pt>
                <c:pt idx="72">
                  <c:v>-0.99999899999999997</c:v>
                </c:pt>
                <c:pt idx="73">
                  <c:v>-0.99999899999999997</c:v>
                </c:pt>
                <c:pt idx="74">
                  <c:v>-1</c:v>
                </c:pt>
                <c:pt idx="75">
                  <c:v>-1</c:v>
                </c:pt>
                <c:pt idx="76">
                  <c:v>-1</c:v>
                </c:pt>
                <c:pt idx="77">
                  <c:v>-1</c:v>
                </c:pt>
                <c:pt idx="78">
                  <c:v>-1</c:v>
                </c:pt>
                <c:pt idx="79">
                  <c:v>-1</c:v>
                </c:pt>
                <c:pt idx="80">
                  <c:v>-1</c:v>
                </c:pt>
                <c:pt idx="81">
                  <c:v>-1</c:v>
                </c:pt>
                <c:pt idx="82">
                  <c:v>-1</c:v>
                </c:pt>
                <c:pt idx="83">
                  <c:v>-1</c:v>
                </c:pt>
                <c:pt idx="84">
                  <c:v>-1</c:v>
                </c:pt>
                <c:pt idx="85">
                  <c:v>-1</c:v>
                </c:pt>
                <c:pt idx="86">
                  <c:v>-1</c:v>
                </c:pt>
                <c:pt idx="87">
                  <c:v>-1</c:v>
                </c:pt>
                <c:pt idx="88">
                  <c:v>-1</c:v>
                </c:pt>
                <c:pt idx="89">
                  <c:v>-1</c:v>
                </c:pt>
                <c:pt idx="90">
                  <c:v>-1</c:v>
                </c:pt>
                <c:pt idx="91">
                  <c:v>-1</c:v>
                </c:pt>
                <c:pt idx="92">
                  <c:v>-1</c:v>
                </c:pt>
                <c:pt idx="93">
                  <c:v>-1</c:v>
                </c:pt>
                <c:pt idx="94">
                  <c:v>-1</c:v>
                </c:pt>
                <c:pt idx="95">
                  <c:v>-1</c:v>
                </c:pt>
                <c:pt idx="96">
                  <c:v>-1</c:v>
                </c:pt>
                <c:pt idx="97">
                  <c:v>-1</c:v>
                </c:pt>
                <c:pt idx="98">
                  <c:v>-1</c:v>
                </c:pt>
                <c:pt idx="99">
                  <c:v>-1</c:v>
                </c:pt>
                <c:pt idx="100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3E-4765-8753-E1474D704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754768"/>
        <c:axId val="529755424"/>
      </c:scatterChart>
      <c:valAx>
        <c:axId val="529754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9755424"/>
        <c:crossesAt val="-10"/>
        <c:crossBetween val="midCat"/>
      </c:valAx>
      <c:valAx>
        <c:axId val="52975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Diode Current (Amps)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9754768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 b="1" i="0" baseline="0">
                <a:effectLst/>
              </a:rPr>
              <a:t>Diode Currents vs. Input Voltage</a:t>
            </a:r>
            <a:endParaRPr lang="zh-TW" altLang="zh-TW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第一題!$E$1</c:f>
              <c:strCache>
                <c:ptCount val="1"/>
                <c:pt idx="0">
                  <c:v>i2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第一題!$E$2:$E$102</c:f>
              <c:numCache>
                <c:formatCode>General</c:formatCode>
                <c:ptCount val="101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-1</c:v>
                </c:pt>
                <c:pt idx="21">
                  <c:v>-1</c:v>
                </c:pt>
                <c:pt idx="22">
                  <c:v>-1</c:v>
                </c:pt>
                <c:pt idx="23">
                  <c:v>-1</c:v>
                </c:pt>
                <c:pt idx="24">
                  <c:v>-1</c:v>
                </c:pt>
                <c:pt idx="25">
                  <c:v>-1</c:v>
                </c:pt>
                <c:pt idx="26">
                  <c:v>-1</c:v>
                </c:pt>
                <c:pt idx="27">
                  <c:v>-0.99999899999999997</c:v>
                </c:pt>
                <c:pt idx="28">
                  <c:v>-0.99999899999999997</c:v>
                </c:pt>
                <c:pt idx="29">
                  <c:v>-0.99999700000000002</c:v>
                </c:pt>
                <c:pt idx="30">
                  <c:v>-0.99999499999999997</c:v>
                </c:pt>
                <c:pt idx="31">
                  <c:v>-0.99998900000000002</c:v>
                </c:pt>
                <c:pt idx="32">
                  <c:v>-0.99997899999999995</c:v>
                </c:pt>
                <c:pt idx="33">
                  <c:v>-0.99995699999999998</c:v>
                </c:pt>
                <c:pt idx="34">
                  <c:v>-0.999915</c:v>
                </c:pt>
                <c:pt idx="35">
                  <c:v>-0.99983200000000005</c:v>
                </c:pt>
                <c:pt idx="36">
                  <c:v>-0.99966999999999995</c:v>
                </c:pt>
                <c:pt idx="37">
                  <c:v>-0.99935499999999999</c:v>
                </c:pt>
                <c:pt idx="38">
                  <c:v>-0.99875000000000003</c:v>
                </c:pt>
                <c:pt idx="39">
                  <c:v>-0.99759799999999998</c:v>
                </c:pt>
                <c:pt idx="40">
                  <c:v>-0.99543000000000004</c:v>
                </c:pt>
                <c:pt idx="41">
                  <c:v>-0.99140600000000001</c:v>
                </c:pt>
                <c:pt idx="42">
                  <c:v>-0.98405200000000004</c:v>
                </c:pt>
                <c:pt idx="43">
                  <c:v>-0.97085299999999997</c:v>
                </c:pt>
                <c:pt idx="44">
                  <c:v>-0.94766099999999998</c:v>
                </c:pt>
                <c:pt idx="45">
                  <c:v>-0.90792099999999998</c:v>
                </c:pt>
                <c:pt idx="46">
                  <c:v>-0.84182800000000002</c:v>
                </c:pt>
                <c:pt idx="47">
                  <c:v>-0.73574399999999995</c:v>
                </c:pt>
                <c:pt idx="48">
                  <c:v>-0.57247700000000001</c:v>
                </c:pt>
                <c:pt idx="49">
                  <c:v>-0.33305800000000002</c:v>
                </c:pt>
                <c:pt idx="50">
                  <c:v>0</c:v>
                </c:pt>
                <c:pt idx="51">
                  <c:v>0.43933100000000003</c:v>
                </c:pt>
                <c:pt idx="52">
                  <c:v>0.99115600000000004</c:v>
                </c:pt>
                <c:pt idx="53">
                  <c:v>1.6560900000000001</c:v>
                </c:pt>
                <c:pt idx="54">
                  <c:v>2.431</c:v>
                </c:pt>
                <c:pt idx="55">
                  <c:v>3.31047</c:v>
                </c:pt>
                <c:pt idx="56">
                  <c:v>4.2876799999999999</c:v>
                </c:pt>
                <c:pt idx="57">
                  <c:v>5.3548900000000001</c:v>
                </c:pt>
                <c:pt idx="58">
                  <c:v>6.50387</c:v>
                </c:pt>
                <c:pt idx="59">
                  <c:v>7.7263799999999998</c:v>
                </c:pt>
                <c:pt idx="60">
                  <c:v>9.0144699999999993</c:v>
                </c:pt>
                <c:pt idx="61">
                  <c:v>10.3607</c:v>
                </c:pt>
                <c:pt idx="62">
                  <c:v>11.7585</c:v>
                </c:pt>
                <c:pt idx="63">
                  <c:v>13.2018</c:v>
                </c:pt>
                <c:pt idx="64">
                  <c:v>14.685499999999999</c:v>
                </c:pt>
                <c:pt idx="65">
                  <c:v>16.204799999999999</c:v>
                </c:pt>
                <c:pt idx="66">
                  <c:v>17.756</c:v>
                </c:pt>
                <c:pt idx="67">
                  <c:v>19.335599999999999</c:v>
                </c:pt>
                <c:pt idx="68">
                  <c:v>20.9406</c:v>
                </c:pt>
                <c:pt idx="69">
                  <c:v>22.5685</c:v>
                </c:pt>
                <c:pt idx="70">
                  <c:v>24.216899999999999</c:v>
                </c:pt>
                <c:pt idx="71">
                  <c:v>25.884</c:v>
                </c:pt>
                <c:pt idx="72">
                  <c:v>27.568100000000001</c:v>
                </c:pt>
                <c:pt idx="73">
                  <c:v>29.267600000000002</c:v>
                </c:pt>
                <c:pt idx="74">
                  <c:v>30.981200000000001</c:v>
                </c:pt>
                <c:pt idx="75">
                  <c:v>32.707799999999999</c:v>
                </c:pt>
                <c:pt idx="76">
                  <c:v>34.446300000000001</c:v>
                </c:pt>
                <c:pt idx="77">
                  <c:v>36.195799999999998</c:v>
                </c:pt>
                <c:pt idx="78">
                  <c:v>37.955399999999997</c:v>
                </c:pt>
                <c:pt idx="79">
                  <c:v>39.724499999999999</c:v>
                </c:pt>
                <c:pt idx="80">
                  <c:v>41.502299999999998</c:v>
                </c:pt>
                <c:pt idx="81">
                  <c:v>43.2883</c:v>
                </c:pt>
                <c:pt idx="82">
                  <c:v>45.081800000000001</c:v>
                </c:pt>
                <c:pt idx="83">
                  <c:v>46.8825</c:v>
                </c:pt>
                <c:pt idx="84">
                  <c:v>48.689799999999998</c:v>
                </c:pt>
                <c:pt idx="85">
                  <c:v>50.503399999999999</c:v>
                </c:pt>
                <c:pt idx="86">
                  <c:v>52.322899999999997</c:v>
                </c:pt>
                <c:pt idx="87">
                  <c:v>54.1479</c:v>
                </c:pt>
                <c:pt idx="88">
                  <c:v>55.978099999999998</c:v>
                </c:pt>
                <c:pt idx="89">
                  <c:v>57.813299999999998</c:v>
                </c:pt>
                <c:pt idx="90">
                  <c:v>59.653100000000002</c:v>
                </c:pt>
                <c:pt idx="91">
                  <c:v>61.497399999999999</c:v>
                </c:pt>
                <c:pt idx="92">
                  <c:v>63.345799999999997</c:v>
                </c:pt>
                <c:pt idx="93">
                  <c:v>65.1982</c:v>
                </c:pt>
                <c:pt idx="94">
                  <c:v>67.054400000000001</c:v>
                </c:pt>
                <c:pt idx="95">
                  <c:v>68.914199999999994</c:v>
                </c:pt>
                <c:pt idx="96">
                  <c:v>70.7774</c:v>
                </c:pt>
                <c:pt idx="97">
                  <c:v>72.643900000000002</c:v>
                </c:pt>
                <c:pt idx="98">
                  <c:v>74.513599999999997</c:v>
                </c:pt>
                <c:pt idx="99">
                  <c:v>76.386200000000002</c:v>
                </c:pt>
                <c:pt idx="100">
                  <c:v>78.261700000000005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D7-426B-A321-227CE7ECE89C}"/>
            </c:ext>
          </c:extLst>
        </c:ser>
        <c:ser>
          <c:idx val="1"/>
          <c:order val="1"/>
          <c:tx>
            <c:strRef>
              <c:f>第一題!$F$1</c:f>
              <c:strCache>
                <c:ptCount val="1"/>
                <c:pt idx="0">
                  <c:v>i3</c:v>
                </c:pt>
              </c:strCache>
            </c:strRef>
          </c:tx>
          <c:spPr>
            <a:ln w="19050" cap="rnd">
              <a:solidFill>
                <a:srgbClr val="00FF00"/>
              </a:solidFill>
              <a:prstDash val="dash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第一題!$F$2:$F$102</c:f>
              <c:numCache>
                <c:formatCode>General</c:formatCode>
                <c:ptCount val="101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-1</c:v>
                </c:pt>
                <c:pt idx="21">
                  <c:v>-1</c:v>
                </c:pt>
                <c:pt idx="22">
                  <c:v>-1</c:v>
                </c:pt>
                <c:pt idx="23">
                  <c:v>-1</c:v>
                </c:pt>
                <c:pt idx="24">
                  <c:v>-1</c:v>
                </c:pt>
                <c:pt idx="25">
                  <c:v>-1</c:v>
                </c:pt>
                <c:pt idx="26">
                  <c:v>-1</c:v>
                </c:pt>
                <c:pt idx="27">
                  <c:v>-0.99999899999999997</c:v>
                </c:pt>
                <c:pt idx="28">
                  <c:v>-0.99999899999999997</c:v>
                </c:pt>
                <c:pt idx="29">
                  <c:v>-0.99999700000000002</c:v>
                </c:pt>
                <c:pt idx="30">
                  <c:v>-0.99999499999999997</c:v>
                </c:pt>
                <c:pt idx="31">
                  <c:v>-0.99998900000000002</c:v>
                </c:pt>
                <c:pt idx="32">
                  <c:v>-0.99997899999999995</c:v>
                </c:pt>
                <c:pt idx="33">
                  <c:v>-0.99995699999999998</c:v>
                </c:pt>
                <c:pt idx="34">
                  <c:v>-0.999915</c:v>
                </c:pt>
                <c:pt idx="35">
                  <c:v>-0.99983200000000005</c:v>
                </c:pt>
                <c:pt idx="36">
                  <c:v>-0.99966999999999995</c:v>
                </c:pt>
                <c:pt idx="37">
                  <c:v>-0.99935499999999999</c:v>
                </c:pt>
                <c:pt idx="38">
                  <c:v>-0.99875000000000003</c:v>
                </c:pt>
                <c:pt idx="39">
                  <c:v>-0.99759799999999998</c:v>
                </c:pt>
                <c:pt idx="40">
                  <c:v>-0.99543000000000004</c:v>
                </c:pt>
                <c:pt idx="41">
                  <c:v>-0.99140600000000001</c:v>
                </c:pt>
                <c:pt idx="42">
                  <c:v>-0.98405200000000004</c:v>
                </c:pt>
                <c:pt idx="43">
                  <c:v>-0.97085299999999997</c:v>
                </c:pt>
                <c:pt idx="44">
                  <c:v>-0.94766099999999998</c:v>
                </c:pt>
                <c:pt idx="45">
                  <c:v>-0.90792099999999998</c:v>
                </c:pt>
                <c:pt idx="46">
                  <c:v>-0.84182800000000002</c:v>
                </c:pt>
                <c:pt idx="47">
                  <c:v>-0.73574399999999995</c:v>
                </c:pt>
                <c:pt idx="48">
                  <c:v>-0.57247700000000001</c:v>
                </c:pt>
                <c:pt idx="49">
                  <c:v>-0.33305800000000002</c:v>
                </c:pt>
                <c:pt idx="50">
                  <c:v>0</c:v>
                </c:pt>
                <c:pt idx="51">
                  <c:v>0.43933100000000003</c:v>
                </c:pt>
                <c:pt idx="52">
                  <c:v>0.99115600000000004</c:v>
                </c:pt>
                <c:pt idx="53">
                  <c:v>1.6560900000000001</c:v>
                </c:pt>
                <c:pt idx="54">
                  <c:v>2.431</c:v>
                </c:pt>
                <c:pt idx="55">
                  <c:v>3.31047</c:v>
                </c:pt>
                <c:pt idx="56">
                  <c:v>4.2876799999999999</c:v>
                </c:pt>
                <c:pt idx="57">
                  <c:v>5.3548900000000001</c:v>
                </c:pt>
                <c:pt idx="58">
                  <c:v>6.50387</c:v>
                </c:pt>
                <c:pt idx="59">
                  <c:v>7.7263799999999998</c:v>
                </c:pt>
                <c:pt idx="60">
                  <c:v>9.0144699999999993</c:v>
                </c:pt>
                <c:pt idx="61">
                  <c:v>10.3607</c:v>
                </c:pt>
                <c:pt idx="62">
                  <c:v>11.7585</c:v>
                </c:pt>
                <c:pt idx="63">
                  <c:v>13.2018</c:v>
                </c:pt>
                <c:pt idx="64">
                  <c:v>14.685499999999999</c:v>
                </c:pt>
                <c:pt idx="65">
                  <c:v>16.204799999999999</c:v>
                </c:pt>
                <c:pt idx="66">
                  <c:v>17.756</c:v>
                </c:pt>
                <c:pt idx="67">
                  <c:v>19.335599999999999</c:v>
                </c:pt>
                <c:pt idx="68">
                  <c:v>20.9406</c:v>
                </c:pt>
                <c:pt idx="69">
                  <c:v>22.5685</c:v>
                </c:pt>
                <c:pt idx="70">
                  <c:v>24.216899999999999</c:v>
                </c:pt>
                <c:pt idx="71">
                  <c:v>25.884</c:v>
                </c:pt>
                <c:pt idx="72">
                  <c:v>27.568100000000001</c:v>
                </c:pt>
                <c:pt idx="73">
                  <c:v>29.267600000000002</c:v>
                </c:pt>
                <c:pt idx="74">
                  <c:v>30.981200000000001</c:v>
                </c:pt>
                <c:pt idx="75">
                  <c:v>32.707799999999999</c:v>
                </c:pt>
                <c:pt idx="76">
                  <c:v>34.446300000000001</c:v>
                </c:pt>
                <c:pt idx="77">
                  <c:v>36.195799999999998</c:v>
                </c:pt>
                <c:pt idx="78">
                  <c:v>37.955399999999997</c:v>
                </c:pt>
                <c:pt idx="79">
                  <c:v>39.724499999999999</c:v>
                </c:pt>
                <c:pt idx="80">
                  <c:v>41.502299999999998</c:v>
                </c:pt>
                <c:pt idx="81">
                  <c:v>43.2883</c:v>
                </c:pt>
                <c:pt idx="82">
                  <c:v>45.081800000000001</c:v>
                </c:pt>
                <c:pt idx="83">
                  <c:v>46.8825</c:v>
                </c:pt>
                <c:pt idx="84">
                  <c:v>48.689799999999998</c:v>
                </c:pt>
                <c:pt idx="85">
                  <c:v>50.503399999999999</c:v>
                </c:pt>
                <c:pt idx="86">
                  <c:v>52.322899999999997</c:v>
                </c:pt>
                <c:pt idx="87">
                  <c:v>54.1479</c:v>
                </c:pt>
                <c:pt idx="88">
                  <c:v>55.978099999999998</c:v>
                </c:pt>
                <c:pt idx="89">
                  <c:v>57.813299999999998</c:v>
                </c:pt>
                <c:pt idx="90">
                  <c:v>59.653100000000002</c:v>
                </c:pt>
                <c:pt idx="91">
                  <c:v>61.497399999999999</c:v>
                </c:pt>
                <c:pt idx="92">
                  <c:v>63.345799999999997</c:v>
                </c:pt>
                <c:pt idx="93">
                  <c:v>65.1982</c:v>
                </c:pt>
                <c:pt idx="94">
                  <c:v>67.054400000000001</c:v>
                </c:pt>
                <c:pt idx="95">
                  <c:v>68.914199999999994</c:v>
                </c:pt>
                <c:pt idx="96">
                  <c:v>70.7774</c:v>
                </c:pt>
                <c:pt idx="97">
                  <c:v>72.643900000000002</c:v>
                </c:pt>
                <c:pt idx="98">
                  <c:v>74.513599999999997</c:v>
                </c:pt>
                <c:pt idx="99">
                  <c:v>76.386200000000002</c:v>
                </c:pt>
                <c:pt idx="100">
                  <c:v>78.261700000000005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D7-426B-A321-227CE7ECE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587568"/>
        <c:axId val="535585272"/>
      </c:scatterChart>
      <c:valAx>
        <c:axId val="53558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585272"/>
        <c:crossesAt val="-10"/>
        <c:crossBetween val="midCat"/>
      </c:valAx>
      <c:valAx>
        <c:axId val="53558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Diode Current (Amps)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5587568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Resistor</a:t>
            </a:r>
            <a:r>
              <a:rPr lang="en-US" altLang="zh-TW" baseline="0"/>
              <a:t> Current vs. Input Voltage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第一題!$H$1</c:f>
              <c:strCache>
                <c:ptCount val="1"/>
                <c:pt idx="0">
                  <c:v>iR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第一題!$A$2:$A$102</c:f>
              <c:numCache>
                <c:formatCode>General</c:formatCode>
                <c:ptCount val="101"/>
                <c:pt idx="0">
                  <c:v>1</c:v>
                </c:pt>
                <c:pt idx="1">
                  <c:v>0.98</c:v>
                </c:pt>
                <c:pt idx="2">
                  <c:v>0.96</c:v>
                </c:pt>
                <c:pt idx="3">
                  <c:v>0.94</c:v>
                </c:pt>
                <c:pt idx="4">
                  <c:v>0.92</c:v>
                </c:pt>
                <c:pt idx="5">
                  <c:v>0.9</c:v>
                </c:pt>
                <c:pt idx="6">
                  <c:v>0.88</c:v>
                </c:pt>
                <c:pt idx="7">
                  <c:v>0.86</c:v>
                </c:pt>
                <c:pt idx="8">
                  <c:v>0.84</c:v>
                </c:pt>
                <c:pt idx="9">
                  <c:v>0.82</c:v>
                </c:pt>
                <c:pt idx="10">
                  <c:v>0.8</c:v>
                </c:pt>
                <c:pt idx="11">
                  <c:v>0.78</c:v>
                </c:pt>
                <c:pt idx="12">
                  <c:v>0.76</c:v>
                </c:pt>
                <c:pt idx="13">
                  <c:v>0.74</c:v>
                </c:pt>
                <c:pt idx="14">
                  <c:v>0.72</c:v>
                </c:pt>
                <c:pt idx="15">
                  <c:v>0.7</c:v>
                </c:pt>
                <c:pt idx="16">
                  <c:v>0.68</c:v>
                </c:pt>
                <c:pt idx="17">
                  <c:v>0.66</c:v>
                </c:pt>
                <c:pt idx="18">
                  <c:v>0.64</c:v>
                </c:pt>
                <c:pt idx="19">
                  <c:v>0.62</c:v>
                </c:pt>
                <c:pt idx="20">
                  <c:v>0.6</c:v>
                </c:pt>
                <c:pt idx="21">
                  <c:v>0.57999999999999996</c:v>
                </c:pt>
                <c:pt idx="22">
                  <c:v>0.56000000000000005</c:v>
                </c:pt>
                <c:pt idx="23">
                  <c:v>0.54</c:v>
                </c:pt>
                <c:pt idx="24">
                  <c:v>0.52</c:v>
                </c:pt>
                <c:pt idx="25">
                  <c:v>0.5</c:v>
                </c:pt>
                <c:pt idx="26">
                  <c:v>0.48</c:v>
                </c:pt>
                <c:pt idx="27">
                  <c:v>0.46</c:v>
                </c:pt>
                <c:pt idx="28">
                  <c:v>0.44</c:v>
                </c:pt>
                <c:pt idx="29">
                  <c:v>0.42</c:v>
                </c:pt>
                <c:pt idx="30">
                  <c:v>0.4</c:v>
                </c:pt>
                <c:pt idx="31">
                  <c:v>0.38</c:v>
                </c:pt>
                <c:pt idx="32">
                  <c:v>0.36</c:v>
                </c:pt>
                <c:pt idx="33">
                  <c:v>0.34</c:v>
                </c:pt>
                <c:pt idx="34">
                  <c:v>0.32</c:v>
                </c:pt>
                <c:pt idx="35">
                  <c:v>0.3</c:v>
                </c:pt>
                <c:pt idx="36">
                  <c:v>0.28000000000000003</c:v>
                </c:pt>
                <c:pt idx="37">
                  <c:v>0.26</c:v>
                </c:pt>
                <c:pt idx="38">
                  <c:v>0.24</c:v>
                </c:pt>
                <c:pt idx="39">
                  <c:v>0.22</c:v>
                </c:pt>
                <c:pt idx="40">
                  <c:v>0.2</c:v>
                </c:pt>
                <c:pt idx="41">
                  <c:v>0.18</c:v>
                </c:pt>
                <c:pt idx="42">
                  <c:v>0.16</c:v>
                </c:pt>
                <c:pt idx="43">
                  <c:v>0.14000000000000001</c:v>
                </c:pt>
                <c:pt idx="44">
                  <c:v>0.12</c:v>
                </c:pt>
                <c:pt idx="45">
                  <c:v>0.1</c:v>
                </c:pt>
                <c:pt idx="46">
                  <c:v>0.08</c:v>
                </c:pt>
                <c:pt idx="47">
                  <c:v>0.06</c:v>
                </c:pt>
                <c:pt idx="48">
                  <c:v>0.04</c:v>
                </c:pt>
                <c:pt idx="49">
                  <c:v>0.02</c:v>
                </c:pt>
                <c:pt idx="50">
                  <c:v>0</c:v>
                </c:pt>
                <c:pt idx="51">
                  <c:v>-0.02</c:v>
                </c:pt>
                <c:pt idx="52">
                  <c:v>-0.04</c:v>
                </c:pt>
                <c:pt idx="53">
                  <c:v>-0.06</c:v>
                </c:pt>
                <c:pt idx="54">
                  <c:v>-0.08</c:v>
                </c:pt>
                <c:pt idx="55">
                  <c:v>-0.1</c:v>
                </c:pt>
                <c:pt idx="56">
                  <c:v>-0.12</c:v>
                </c:pt>
                <c:pt idx="57">
                  <c:v>-0.14000000000000001</c:v>
                </c:pt>
                <c:pt idx="58">
                  <c:v>-0.16</c:v>
                </c:pt>
                <c:pt idx="59">
                  <c:v>-0.18</c:v>
                </c:pt>
                <c:pt idx="60">
                  <c:v>-0.2</c:v>
                </c:pt>
                <c:pt idx="61">
                  <c:v>-0.22</c:v>
                </c:pt>
                <c:pt idx="62">
                  <c:v>-0.24</c:v>
                </c:pt>
                <c:pt idx="63">
                  <c:v>-0.26</c:v>
                </c:pt>
                <c:pt idx="64">
                  <c:v>-0.28000000000000003</c:v>
                </c:pt>
                <c:pt idx="65">
                  <c:v>-0.3</c:v>
                </c:pt>
                <c:pt idx="66">
                  <c:v>-0.32</c:v>
                </c:pt>
                <c:pt idx="67">
                  <c:v>-0.34</c:v>
                </c:pt>
                <c:pt idx="68">
                  <c:v>-0.36</c:v>
                </c:pt>
                <c:pt idx="69">
                  <c:v>-0.38</c:v>
                </c:pt>
                <c:pt idx="70">
                  <c:v>-0.4</c:v>
                </c:pt>
                <c:pt idx="71">
                  <c:v>-0.42</c:v>
                </c:pt>
                <c:pt idx="72">
                  <c:v>-0.44</c:v>
                </c:pt>
                <c:pt idx="73">
                  <c:v>-0.46</c:v>
                </c:pt>
                <c:pt idx="74">
                  <c:v>-0.48</c:v>
                </c:pt>
                <c:pt idx="75">
                  <c:v>-0.5</c:v>
                </c:pt>
                <c:pt idx="76">
                  <c:v>-0.52</c:v>
                </c:pt>
                <c:pt idx="77">
                  <c:v>-0.54</c:v>
                </c:pt>
                <c:pt idx="78">
                  <c:v>-0.56000000000000005</c:v>
                </c:pt>
                <c:pt idx="79">
                  <c:v>-0.57999999999999996</c:v>
                </c:pt>
                <c:pt idx="80">
                  <c:v>-0.6</c:v>
                </c:pt>
                <c:pt idx="81">
                  <c:v>-0.62</c:v>
                </c:pt>
                <c:pt idx="82">
                  <c:v>-0.64</c:v>
                </c:pt>
                <c:pt idx="83">
                  <c:v>-0.66</c:v>
                </c:pt>
                <c:pt idx="84">
                  <c:v>-0.68</c:v>
                </c:pt>
                <c:pt idx="85">
                  <c:v>-0.7</c:v>
                </c:pt>
                <c:pt idx="86">
                  <c:v>-0.72</c:v>
                </c:pt>
                <c:pt idx="87">
                  <c:v>-0.74</c:v>
                </c:pt>
                <c:pt idx="88">
                  <c:v>-0.76</c:v>
                </c:pt>
                <c:pt idx="89">
                  <c:v>-0.78</c:v>
                </c:pt>
                <c:pt idx="90">
                  <c:v>-0.8</c:v>
                </c:pt>
                <c:pt idx="91">
                  <c:v>-0.82</c:v>
                </c:pt>
                <c:pt idx="92">
                  <c:v>-0.84</c:v>
                </c:pt>
                <c:pt idx="93">
                  <c:v>-0.86</c:v>
                </c:pt>
                <c:pt idx="94">
                  <c:v>-0.88</c:v>
                </c:pt>
                <c:pt idx="95">
                  <c:v>-0.9</c:v>
                </c:pt>
                <c:pt idx="96">
                  <c:v>-0.92</c:v>
                </c:pt>
                <c:pt idx="97">
                  <c:v>-0.94</c:v>
                </c:pt>
                <c:pt idx="98">
                  <c:v>-0.96</c:v>
                </c:pt>
                <c:pt idx="99">
                  <c:v>-0.98</c:v>
                </c:pt>
                <c:pt idx="100">
                  <c:v>-1</c:v>
                </c:pt>
              </c:numCache>
            </c:numRef>
          </c:xVal>
          <c:yVal>
            <c:numRef>
              <c:f>第一題!$H$2:$H$102</c:f>
              <c:numCache>
                <c:formatCode>General</c:formatCode>
                <c:ptCount val="101"/>
                <c:pt idx="0">
                  <c:v>77.261700000000005</c:v>
                </c:pt>
                <c:pt idx="1">
                  <c:v>75.386200000000002</c:v>
                </c:pt>
                <c:pt idx="2">
                  <c:v>73.513599999999997</c:v>
                </c:pt>
                <c:pt idx="3">
                  <c:v>71.643900000000002</c:v>
                </c:pt>
                <c:pt idx="4">
                  <c:v>69.7774</c:v>
                </c:pt>
                <c:pt idx="5">
                  <c:v>67.914199999999994</c:v>
                </c:pt>
                <c:pt idx="6">
                  <c:v>66.054400000000001</c:v>
                </c:pt>
                <c:pt idx="7">
                  <c:v>64.1982</c:v>
                </c:pt>
                <c:pt idx="8">
                  <c:v>62.345799999999997</c:v>
                </c:pt>
                <c:pt idx="9">
                  <c:v>60.497399999999999</c:v>
                </c:pt>
                <c:pt idx="10">
                  <c:v>58.653100000000002</c:v>
                </c:pt>
                <c:pt idx="11">
                  <c:v>56.813299999999998</c:v>
                </c:pt>
                <c:pt idx="12">
                  <c:v>54.978099999999998</c:v>
                </c:pt>
                <c:pt idx="13">
                  <c:v>53.1479</c:v>
                </c:pt>
                <c:pt idx="14">
                  <c:v>51.322899999999997</c:v>
                </c:pt>
                <c:pt idx="15">
                  <c:v>49.503399999999999</c:v>
                </c:pt>
                <c:pt idx="16">
                  <c:v>47.689799999999998</c:v>
                </c:pt>
                <c:pt idx="17">
                  <c:v>45.8825</c:v>
                </c:pt>
                <c:pt idx="18">
                  <c:v>44.081800000000001</c:v>
                </c:pt>
                <c:pt idx="19">
                  <c:v>42.2883</c:v>
                </c:pt>
                <c:pt idx="20">
                  <c:v>40.502299999999998</c:v>
                </c:pt>
                <c:pt idx="21">
                  <c:v>38.724499999999999</c:v>
                </c:pt>
                <c:pt idx="22">
                  <c:v>36.955399999999997</c:v>
                </c:pt>
                <c:pt idx="23">
                  <c:v>35.195799999999998</c:v>
                </c:pt>
                <c:pt idx="24">
                  <c:v>33.446300000000001</c:v>
                </c:pt>
                <c:pt idx="25">
                  <c:v>31.707799999999999</c:v>
                </c:pt>
                <c:pt idx="26">
                  <c:v>29.981200000000001</c:v>
                </c:pt>
                <c:pt idx="27">
                  <c:v>28.267600000000002</c:v>
                </c:pt>
                <c:pt idx="28">
                  <c:v>26.568100000000001</c:v>
                </c:pt>
                <c:pt idx="29">
                  <c:v>24.884</c:v>
                </c:pt>
                <c:pt idx="30">
                  <c:v>23.216899999999999</c:v>
                </c:pt>
                <c:pt idx="31">
                  <c:v>21.5685</c:v>
                </c:pt>
                <c:pt idx="32">
                  <c:v>19.9406</c:v>
                </c:pt>
                <c:pt idx="33">
                  <c:v>18.335699999999999</c:v>
                </c:pt>
                <c:pt idx="34">
                  <c:v>16.7561</c:v>
                </c:pt>
                <c:pt idx="35">
                  <c:v>15.205</c:v>
                </c:pt>
                <c:pt idx="36">
                  <c:v>13.6858</c:v>
                </c:pt>
                <c:pt idx="37">
                  <c:v>12.202500000000001</c:v>
                </c:pt>
                <c:pt idx="38">
                  <c:v>10.7598</c:v>
                </c:pt>
                <c:pt idx="39">
                  <c:v>9.3631499999999992</c:v>
                </c:pt>
                <c:pt idx="40">
                  <c:v>8.0190400000000004</c:v>
                </c:pt>
                <c:pt idx="41">
                  <c:v>6.7349800000000002</c:v>
                </c:pt>
                <c:pt idx="42">
                  <c:v>5.5198200000000002</c:v>
                </c:pt>
                <c:pt idx="43">
                  <c:v>4.3840300000000001</c:v>
                </c:pt>
                <c:pt idx="44">
                  <c:v>3.34002</c:v>
                </c:pt>
                <c:pt idx="45">
                  <c:v>2.4025500000000002</c:v>
                </c:pt>
                <c:pt idx="46">
                  <c:v>1.58917</c:v>
                </c:pt>
                <c:pt idx="47">
                  <c:v>0.92034899999999997</c:v>
                </c:pt>
                <c:pt idx="48">
                  <c:v>0.41868</c:v>
                </c:pt>
                <c:pt idx="49">
                  <c:v>0.10627300000000001</c:v>
                </c:pt>
                <c:pt idx="50">
                  <c:v>0</c:v>
                </c:pt>
                <c:pt idx="51">
                  <c:v>0.10627300000000001</c:v>
                </c:pt>
                <c:pt idx="52">
                  <c:v>0.41868</c:v>
                </c:pt>
                <c:pt idx="53">
                  <c:v>0.92034899999999997</c:v>
                </c:pt>
                <c:pt idx="54">
                  <c:v>1.58917</c:v>
                </c:pt>
                <c:pt idx="55">
                  <c:v>2.4025500000000002</c:v>
                </c:pt>
                <c:pt idx="56">
                  <c:v>3.34002</c:v>
                </c:pt>
                <c:pt idx="57">
                  <c:v>4.3840300000000001</c:v>
                </c:pt>
                <c:pt idx="58">
                  <c:v>5.5198200000000002</c:v>
                </c:pt>
                <c:pt idx="59">
                  <c:v>6.7349800000000002</c:v>
                </c:pt>
                <c:pt idx="60">
                  <c:v>8.0190400000000004</c:v>
                </c:pt>
                <c:pt idx="61">
                  <c:v>9.3631499999999992</c:v>
                </c:pt>
                <c:pt idx="62">
                  <c:v>10.7598</c:v>
                </c:pt>
                <c:pt idx="63">
                  <c:v>12.202500000000001</c:v>
                </c:pt>
                <c:pt idx="64">
                  <c:v>13.6858</c:v>
                </c:pt>
                <c:pt idx="65">
                  <c:v>15.205</c:v>
                </c:pt>
                <c:pt idx="66">
                  <c:v>16.7561</c:v>
                </c:pt>
                <c:pt idx="67">
                  <c:v>18.335699999999999</c:v>
                </c:pt>
                <c:pt idx="68">
                  <c:v>19.9406</c:v>
                </c:pt>
                <c:pt idx="69">
                  <c:v>21.5685</c:v>
                </c:pt>
                <c:pt idx="70">
                  <c:v>23.216899999999999</c:v>
                </c:pt>
                <c:pt idx="71">
                  <c:v>24.884</c:v>
                </c:pt>
                <c:pt idx="72">
                  <c:v>26.568100000000001</c:v>
                </c:pt>
                <c:pt idx="73">
                  <c:v>28.267600000000002</c:v>
                </c:pt>
                <c:pt idx="74">
                  <c:v>29.981200000000001</c:v>
                </c:pt>
                <c:pt idx="75">
                  <c:v>31.707799999999999</c:v>
                </c:pt>
                <c:pt idx="76">
                  <c:v>33.446300000000001</c:v>
                </c:pt>
                <c:pt idx="77">
                  <c:v>35.195799999999998</c:v>
                </c:pt>
                <c:pt idx="78">
                  <c:v>36.955399999999997</c:v>
                </c:pt>
                <c:pt idx="79">
                  <c:v>38.724499999999999</c:v>
                </c:pt>
                <c:pt idx="80">
                  <c:v>40.502299999999998</c:v>
                </c:pt>
                <c:pt idx="81">
                  <c:v>42.2883</c:v>
                </c:pt>
                <c:pt idx="82">
                  <c:v>44.081800000000001</c:v>
                </c:pt>
                <c:pt idx="83">
                  <c:v>45.8825</c:v>
                </c:pt>
                <c:pt idx="84">
                  <c:v>47.689799999999998</c:v>
                </c:pt>
                <c:pt idx="85">
                  <c:v>49.503399999999999</c:v>
                </c:pt>
                <c:pt idx="86">
                  <c:v>51.322899999999997</c:v>
                </c:pt>
                <c:pt idx="87">
                  <c:v>53.1479</c:v>
                </c:pt>
                <c:pt idx="88">
                  <c:v>54.978099999999998</c:v>
                </c:pt>
                <c:pt idx="89">
                  <c:v>56.813299999999998</c:v>
                </c:pt>
                <c:pt idx="90">
                  <c:v>58.653100000000002</c:v>
                </c:pt>
                <c:pt idx="91">
                  <c:v>60.497399999999999</c:v>
                </c:pt>
                <c:pt idx="92">
                  <c:v>62.345799999999997</c:v>
                </c:pt>
                <c:pt idx="93">
                  <c:v>64.1982</c:v>
                </c:pt>
                <c:pt idx="94">
                  <c:v>66.054400000000001</c:v>
                </c:pt>
                <c:pt idx="95">
                  <c:v>67.914199999999994</c:v>
                </c:pt>
                <c:pt idx="96">
                  <c:v>69.7774</c:v>
                </c:pt>
                <c:pt idx="97">
                  <c:v>71.643900000000002</c:v>
                </c:pt>
                <c:pt idx="98">
                  <c:v>73.513599999999997</c:v>
                </c:pt>
                <c:pt idx="99">
                  <c:v>75.386200000000002</c:v>
                </c:pt>
                <c:pt idx="100">
                  <c:v>77.261700000000005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DC-47DD-82CB-E9A2236A1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930080"/>
        <c:axId val="558928112"/>
      </c:scatterChart>
      <c:valAx>
        <c:axId val="55893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8928112"/>
        <c:crossesAt val="-0.1"/>
        <c:crossBetween val="midCat"/>
      </c:valAx>
      <c:valAx>
        <c:axId val="55892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Resistor</a:t>
                </a:r>
                <a:r>
                  <a:rPr lang="en-US" altLang="zh-TW" baseline="0"/>
                  <a:t> Current (Amps)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8930080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Node</a:t>
            </a:r>
            <a:r>
              <a:rPr lang="en-US" altLang="zh-TW" baseline="0"/>
              <a:t> Voltages vs. Input Voltage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第二題!$B$1</c:f>
              <c:strCache>
                <c:ptCount val="1"/>
                <c:pt idx="0">
                  <c:v>v1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第二題!$B$2:$B$202</c:f>
              <c:numCache>
                <c:formatCode>General</c:formatCode>
                <c:ptCount val="201"/>
                <c:pt idx="0">
                  <c:v>0.87975499999999995</c:v>
                </c:pt>
                <c:pt idx="1">
                  <c:v>0.87018799999999996</c:v>
                </c:pt>
                <c:pt idx="2">
                  <c:v>0.86062399999999994</c:v>
                </c:pt>
                <c:pt idx="3">
                  <c:v>0.85106199999999999</c:v>
                </c:pt>
                <c:pt idx="4">
                  <c:v>0.841503</c:v>
                </c:pt>
                <c:pt idx="5">
                  <c:v>0.83194699999999999</c:v>
                </c:pt>
                <c:pt idx="6">
                  <c:v>0.82239300000000004</c:v>
                </c:pt>
                <c:pt idx="7">
                  <c:v>0.81284299999999998</c:v>
                </c:pt>
                <c:pt idx="8">
                  <c:v>0.80329600000000001</c:v>
                </c:pt>
                <c:pt idx="9">
                  <c:v>0.79375200000000001</c:v>
                </c:pt>
                <c:pt idx="10">
                  <c:v>0.78421099999999999</c:v>
                </c:pt>
                <c:pt idx="11">
                  <c:v>0.77467299999999994</c:v>
                </c:pt>
                <c:pt idx="12">
                  <c:v>0.76513900000000001</c:v>
                </c:pt>
                <c:pt idx="13">
                  <c:v>0.75560899999999998</c:v>
                </c:pt>
                <c:pt idx="14">
                  <c:v>0.74608200000000002</c:v>
                </c:pt>
                <c:pt idx="15">
                  <c:v>0.73655899999999996</c:v>
                </c:pt>
                <c:pt idx="16">
                  <c:v>0.72704000000000002</c:v>
                </c:pt>
                <c:pt idx="17">
                  <c:v>0.71752499999999997</c:v>
                </c:pt>
                <c:pt idx="18">
                  <c:v>0.70801400000000003</c:v>
                </c:pt>
                <c:pt idx="19">
                  <c:v>0.69850800000000002</c:v>
                </c:pt>
                <c:pt idx="20">
                  <c:v>0.68900499999999998</c:v>
                </c:pt>
                <c:pt idx="21">
                  <c:v>0.679508</c:v>
                </c:pt>
                <c:pt idx="22">
                  <c:v>0.67001500000000003</c:v>
                </c:pt>
                <c:pt idx="23">
                  <c:v>0.66052599999999995</c:v>
                </c:pt>
                <c:pt idx="24">
                  <c:v>0.65104300000000004</c:v>
                </c:pt>
                <c:pt idx="25">
                  <c:v>0.64156500000000005</c:v>
                </c:pt>
                <c:pt idx="26">
                  <c:v>0.63209199999999999</c:v>
                </c:pt>
                <c:pt idx="27">
                  <c:v>0.62262499999999998</c:v>
                </c:pt>
                <c:pt idx="28">
                  <c:v>0.61316400000000004</c:v>
                </c:pt>
                <c:pt idx="29">
                  <c:v>0.60370800000000002</c:v>
                </c:pt>
                <c:pt idx="30">
                  <c:v>0.59425799999999995</c:v>
                </c:pt>
                <c:pt idx="31">
                  <c:v>0.58481499999999997</c:v>
                </c:pt>
                <c:pt idx="32">
                  <c:v>0.57537799999999995</c:v>
                </c:pt>
                <c:pt idx="33">
                  <c:v>0.56594800000000001</c:v>
                </c:pt>
                <c:pt idx="34">
                  <c:v>0.55652500000000005</c:v>
                </c:pt>
                <c:pt idx="35">
                  <c:v>0.54710899999999996</c:v>
                </c:pt>
                <c:pt idx="36">
                  <c:v>0.53770099999999998</c:v>
                </c:pt>
                <c:pt idx="37">
                  <c:v>0.52829999999999999</c:v>
                </c:pt>
                <c:pt idx="38">
                  <c:v>0.51890700000000001</c:v>
                </c:pt>
                <c:pt idx="39">
                  <c:v>0.50952299999999995</c:v>
                </c:pt>
                <c:pt idx="40">
                  <c:v>0.50014800000000004</c:v>
                </c:pt>
                <c:pt idx="41">
                  <c:v>0.49078100000000002</c:v>
                </c:pt>
                <c:pt idx="42">
                  <c:v>0.48142400000000002</c:v>
                </c:pt>
                <c:pt idx="43">
                  <c:v>0.472076</c:v>
                </c:pt>
                <c:pt idx="44">
                  <c:v>0.46273900000000001</c:v>
                </c:pt>
                <c:pt idx="45">
                  <c:v>0.45341199999999998</c:v>
                </c:pt>
                <c:pt idx="46">
                  <c:v>0.44409599999999999</c:v>
                </c:pt>
                <c:pt idx="47">
                  <c:v>0.43479200000000001</c:v>
                </c:pt>
                <c:pt idx="48">
                  <c:v>0.42549900000000002</c:v>
                </c:pt>
                <c:pt idx="49">
                  <c:v>0.41621900000000001</c:v>
                </c:pt>
                <c:pt idx="50">
                  <c:v>0.40695199999999998</c:v>
                </c:pt>
                <c:pt idx="51">
                  <c:v>0.39769900000000002</c:v>
                </c:pt>
                <c:pt idx="52">
                  <c:v>0.388459</c:v>
                </c:pt>
                <c:pt idx="53">
                  <c:v>0.37923499999999999</c:v>
                </c:pt>
                <c:pt idx="54">
                  <c:v>0.37002600000000002</c:v>
                </c:pt>
                <c:pt idx="55">
                  <c:v>0.36083300000000001</c:v>
                </c:pt>
                <c:pt idx="56">
                  <c:v>0.351657</c:v>
                </c:pt>
                <c:pt idx="57">
                  <c:v>0.342499</c:v>
                </c:pt>
                <c:pt idx="58">
                  <c:v>0.33335999999999999</c:v>
                </c:pt>
                <c:pt idx="59">
                  <c:v>0.324241</c:v>
                </c:pt>
                <c:pt idx="60">
                  <c:v>0.31514199999999998</c:v>
                </c:pt>
                <c:pt idx="61">
                  <c:v>0.30606499999999998</c:v>
                </c:pt>
                <c:pt idx="62">
                  <c:v>0.29701100000000002</c:v>
                </c:pt>
                <c:pt idx="63">
                  <c:v>0.28798099999999999</c:v>
                </c:pt>
                <c:pt idx="64">
                  <c:v>0.278976</c:v>
                </c:pt>
                <c:pt idx="65">
                  <c:v>0.26999800000000002</c:v>
                </c:pt>
                <c:pt idx="66">
                  <c:v>0.26104899999999998</c:v>
                </c:pt>
                <c:pt idx="67">
                  <c:v>0.25213000000000002</c:v>
                </c:pt>
                <c:pt idx="68">
                  <c:v>0.24324299999999999</c:v>
                </c:pt>
                <c:pt idx="69">
                  <c:v>0.23438999999999999</c:v>
                </c:pt>
                <c:pt idx="70">
                  <c:v>0.22557199999999999</c:v>
                </c:pt>
                <c:pt idx="71">
                  <c:v>0.21679200000000001</c:v>
                </c:pt>
                <c:pt idx="72">
                  <c:v>0.20805299999999999</c:v>
                </c:pt>
                <c:pt idx="73">
                  <c:v>0.19935700000000001</c:v>
                </c:pt>
                <c:pt idx="74">
                  <c:v>0.19070699999999999</c:v>
                </c:pt>
                <c:pt idx="75">
                  <c:v>0.18210499999999999</c:v>
                </c:pt>
                <c:pt idx="76">
                  <c:v>0.17355499999999999</c:v>
                </c:pt>
                <c:pt idx="77">
                  <c:v>0.16506199999999999</c:v>
                </c:pt>
                <c:pt idx="78">
                  <c:v>0.15662699999999999</c:v>
                </c:pt>
                <c:pt idx="79">
                  <c:v>0.148256</c:v>
                </c:pt>
                <c:pt idx="80">
                  <c:v>0.139954</c:v>
                </c:pt>
                <c:pt idx="81">
                  <c:v>0.13172400000000001</c:v>
                </c:pt>
                <c:pt idx="82">
                  <c:v>0.123573</c:v>
                </c:pt>
                <c:pt idx="83">
                  <c:v>0.115506</c:v>
                </c:pt>
                <c:pt idx="84">
                  <c:v>0.107529</c:v>
                </c:pt>
                <c:pt idx="85">
                  <c:v>9.9649699999999994E-2</c:v>
                </c:pt>
                <c:pt idx="86">
                  <c:v>9.1875100000000001E-2</c:v>
                </c:pt>
                <c:pt idx="87">
                  <c:v>8.4213399999999994E-2</c:v>
                </c:pt>
                <c:pt idx="88">
                  <c:v>7.6673500000000006E-2</c:v>
                </c:pt>
                <c:pt idx="89">
                  <c:v>6.9264999999999993E-2</c:v>
                </c:pt>
                <c:pt idx="90">
                  <c:v>6.1998699999999997E-2</c:v>
                </c:pt>
                <c:pt idx="91">
                  <c:v>5.48861E-2</c:v>
                </c:pt>
                <c:pt idx="92">
                  <c:v>4.7939599999999999E-2</c:v>
                </c:pt>
                <c:pt idx="93">
                  <c:v>4.11727E-2</c:v>
                </c:pt>
                <c:pt idx="94">
                  <c:v>3.4599600000000001E-2</c:v>
                </c:pt>
                <c:pt idx="95">
                  <c:v>2.8234800000000001E-2</c:v>
                </c:pt>
                <c:pt idx="96">
                  <c:v>2.2092899999999999E-2</c:v>
                </c:pt>
                <c:pt idx="97">
                  <c:v>1.6187699999999999E-2</c:v>
                </c:pt>
                <c:pt idx="98">
                  <c:v>1.05313E-2</c:v>
                </c:pt>
                <c:pt idx="99">
                  <c:v>5.1333699999999999E-3</c:v>
                </c:pt>
                <c:pt idx="100">
                  <c:v>0</c:v>
                </c:pt>
                <c:pt idx="101">
                  <c:v>-4.8666300000000003E-3</c:v>
                </c:pt>
                <c:pt idx="102">
                  <c:v>-9.4686700000000002E-3</c:v>
                </c:pt>
                <c:pt idx="103">
                  <c:v>-1.38123E-2</c:v>
                </c:pt>
                <c:pt idx="104">
                  <c:v>-1.7907099999999999E-2</c:v>
                </c:pt>
                <c:pt idx="105">
                  <c:v>-2.1765199999999998E-2</c:v>
                </c:pt>
                <c:pt idx="106">
                  <c:v>-2.54004E-2</c:v>
                </c:pt>
                <c:pt idx="107">
                  <c:v>-2.88273E-2</c:v>
                </c:pt>
                <c:pt idx="108">
                  <c:v>-3.2060400000000003E-2</c:v>
                </c:pt>
                <c:pt idx="109">
                  <c:v>-3.5113900000000003E-2</c:v>
                </c:pt>
                <c:pt idx="110">
                  <c:v>-3.8001300000000002E-2</c:v>
                </c:pt>
                <c:pt idx="111">
                  <c:v>-4.0735E-2</c:v>
                </c:pt>
                <c:pt idx="112">
                  <c:v>-4.3326499999999997E-2</c:v>
                </c:pt>
                <c:pt idx="113">
                  <c:v>-4.5786599999999997E-2</c:v>
                </c:pt>
                <c:pt idx="114">
                  <c:v>-4.8124899999999998E-2</c:v>
                </c:pt>
                <c:pt idx="115">
                  <c:v>-5.0350300000000001E-2</c:v>
                </c:pt>
                <c:pt idx="116">
                  <c:v>-5.2470900000000001E-2</c:v>
                </c:pt>
                <c:pt idx="117">
                  <c:v>-5.44942E-2</c:v>
                </c:pt>
                <c:pt idx="118">
                  <c:v>-5.6427199999999997E-2</c:v>
                </c:pt>
                <c:pt idx="119">
                  <c:v>-5.8275899999999999E-2</c:v>
                </c:pt>
                <c:pt idx="120">
                  <c:v>-6.0046299999999997E-2</c:v>
                </c:pt>
                <c:pt idx="121">
                  <c:v>-6.1743699999999999E-2</c:v>
                </c:pt>
                <c:pt idx="122">
                  <c:v>-6.3372899999999996E-2</c:v>
                </c:pt>
                <c:pt idx="123">
                  <c:v>-6.4938499999999996E-2</c:v>
                </c:pt>
                <c:pt idx="124">
                  <c:v>-6.6444600000000006E-2</c:v>
                </c:pt>
                <c:pt idx="125">
                  <c:v>-6.78951E-2</c:v>
                </c:pt>
                <c:pt idx="126">
                  <c:v>-6.9293499999999994E-2</c:v>
                </c:pt>
                <c:pt idx="127">
                  <c:v>-7.06431E-2</c:v>
                </c:pt>
                <c:pt idx="128">
                  <c:v>-7.1946899999999994E-2</c:v>
                </c:pt>
                <c:pt idx="129">
                  <c:v>-7.3207700000000001E-2</c:v>
                </c:pt>
                <c:pt idx="130">
                  <c:v>-7.4427999999999994E-2</c:v>
                </c:pt>
                <c:pt idx="131">
                  <c:v>-7.5610399999999994E-2</c:v>
                </c:pt>
                <c:pt idx="132">
                  <c:v>-7.6756900000000003E-2</c:v>
                </c:pt>
                <c:pt idx="133">
                  <c:v>-7.78697E-2</c:v>
                </c:pt>
                <c:pt idx="134">
                  <c:v>-7.8950699999999999E-2</c:v>
                </c:pt>
                <c:pt idx="135">
                  <c:v>-8.0001500000000003E-2</c:v>
                </c:pt>
                <c:pt idx="136">
                  <c:v>-8.1023899999999996E-2</c:v>
                </c:pt>
                <c:pt idx="137">
                  <c:v>-8.2019400000000006E-2</c:v>
                </c:pt>
                <c:pt idx="138">
                  <c:v>-8.2989499999999994E-2</c:v>
                </c:pt>
                <c:pt idx="139">
                  <c:v>-8.3935300000000004E-2</c:v>
                </c:pt>
                <c:pt idx="140">
                  <c:v>-8.4858299999999998E-2</c:v>
                </c:pt>
                <c:pt idx="141">
                  <c:v>-8.57594E-2</c:v>
                </c:pt>
                <c:pt idx="142">
                  <c:v>-8.6639900000000006E-2</c:v>
                </c:pt>
                <c:pt idx="143">
                  <c:v>-8.7500700000000001E-2</c:v>
                </c:pt>
                <c:pt idx="144">
                  <c:v>-8.8342799999999999E-2</c:v>
                </c:pt>
                <c:pt idx="145">
                  <c:v>-8.9166999999999996E-2</c:v>
                </c:pt>
                <c:pt idx="146">
                  <c:v>-8.9974200000000004E-2</c:v>
                </c:pt>
                <c:pt idx="147">
                  <c:v>-9.0765200000000004E-2</c:v>
                </c:pt>
                <c:pt idx="148">
                  <c:v>-9.15406E-2</c:v>
                </c:pt>
                <c:pt idx="149">
                  <c:v>-9.2301300000000003E-2</c:v>
                </c:pt>
                <c:pt idx="150">
                  <c:v>-9.3047699999999997E-2</c:v>
                </c:pt>
                <c:pt idx="151">
                  <c:v>-9.3780699999999995E-2</c:v>
                </c:pt>
                <c:pt idx="152">
                  <c:v>-9.4500600000000004E-2</c:v>
                </c:pt>
                <c:pt idx="153">
                  <c:v>-9.5208100000000004E-2</c:v>
                </c:pt>
                <c:pt idx="154">
                  <c:v>-9.5903699999999995E-2</c:v>
                </c:pt>
                <c:pt idx="155">
                  <c:v>-9.6587900000000004E-2</c:v>
                </c:pt>
                <c:pt idx="156">
                  <c:v>-9.7261E-2</c:v>
                </c:pt>
                <c:pt idx="157">
                  <c:v>-9.7923700000000002E-2</c:v>
                </c:pt>
                <c:pt idx="158">
                  <c:v>-9.8576200000000003E-2</c:v>
                </c:pt>
                <c:pt idx="159">
                  <c:v>-9.9219000000000002E-2</c:v>
                </c:pt>
                <c:pt idx="160">
                  <c:v>-9.9852399999999994E-2</c:v>
                </c:pt>
                <c:pt idx="161">
                  <c:v>-0.100477</c:v>
                </c:pt>
                <c:pt idx="162">
                  <c:v>-0.101093</c:v>
                </c:pt>
                <c:pt idx="163">
                  <c:v>-0.1017</c:v>
                </c:pt>
                <c:pt idx="164">
                  <c:v>-0.102299</c:v>
                </c:pt>
                <c:pt idx="165">
                  <c:v>-0.102891</c:v>
                </c:pt>
                <c:pt idx="166">
                  <c:v>-0.103475</c:v>
                </c:pt>
                <c:pt idx="167">
                  <c:v>-0.10405200000000001</c:v>
                </c:pt>
                <c:pt idx="168">
                  <c:v>-0.10462200000000001</c:v>
                </c:pt>
                <c:pt idx="169">
                  <c:v>-0.105185</c:v>
                </c:pt>
                <c:pt idx="170">
                  <c:v>-0.105742</c:v>
                </c:pt>
                <c:pt idx="171">
                  <c:v>-0.106292</c:v>
                </c:pt>
                <c:pt idx="172">
                  <c:v>-0.106836</c:v>
                </c:pt>
                <c:pt idx="173">
                  <c:v>-0.107375</c:v>
                </c:pt>
                <c:pt idx="174">
                  <c:v>-0.107908</c:v>
                </c:pt>
                <c:pt idx="175">
                  <c:v>-0.108435</c:v>
                </c:pt>
                <c:pt idx="176">
                  <c:v>-0.108957</c:v>
                </c:pt>
                <c:pt idx="177">
                  <c:v>-0.109474</c:v>
                </c:pt>
                <c:pt idx="178">
                  <c:v>-0.109985</c:v>
                </c:pt>
                <c:pt idx="179">
                  <c:v>-0.11049200000000001</c:v>
                </c:pt>
                <c:pt idx="180">
                  <c:v>-0.110995</c:v>
                </c:pt>
                <c:pt idx="181">
                  <c:v>-0.11149199999999999</c:v>
                </c:pt>
                <c:pt idx="182">
                  <c:v>-0.111986</c:v>
                </c:pt>
                <c:pt idx="183">
                  <c:v>-0.11247500000000001</c:v>
                </c:pt>
                <c:pt idx="184">
                  <c:v>-0.11296</c:v>
                </c:pt>
                <c:pt idx="185">
                  <c:v>-0.113441</c:v>
                </c:pt>
                <c:pt idx="186">
                  <c:v>-0.11391800000000001</c:v>
                </c:pt>
                <c:pt idx="187">
                  <c:v>-0.11439100000000001</c:v>
                </c:pt>
                <c:pt idx="188">
                  <c:v>-0.114861</c:v>
                </c:pt>
                <c:pt idx="189">
                  <c:v>-0.115327</c:v>
                </c:pt>
                <c:pt idx="190">
                  <c:v>-0.115789</c:v>
                </c:pt>
                <c:pt idx="191">
                  <c:v>-0.116248</c:v>
                </c:pt>
                <c:pt idx="192">
                  <c:v>-0.116704</c:v>
                </c:pt>
                <c:pt idx="193">
                  <c:v>-0.117157</c:v>
                </c:pt>
                <c:pt idx="194">
                  <c:v>-0.117607</c:v>
                </c:pt>
                <c:pt idx="195">
                  <c:v>-0.11805300000000001</c:v>
                </c:pt>
                <c:pt idx="196">
                  <c:v>-0.11849700000000001</c:v>
                </c:pt>
                <c:pt idx="197">
                  <c:v>-0.118938</c:v>
                </c:pt>
                <c:pt idx="198">
                  <c:v>-0.119376</c:v>
                </c:pt>
                <c:pt idx="199">
                  <c:v>-0.119812</c:v>
                </c:pt>
                <c:pt idx="200">
                  <c:v>-0.120245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34-4D0F-A859-68569510AC23}"/>
            </c:ext>
          </c:extLst>
        </c:ser>
        <c:ser>
          <c:idx val="1"/>
          <c:order val="1"/>
          <c:tx>
            <c:strRef>
              <c:f>第二題!$C$1</c:f>
              <c:strCache>
                <c:ptCount val="1"/>
                <c:pt idx="0">
                  <c:v>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第二題!$C$2:$C$202</c:f>
              <c:numCache>
                <c:formatCode>General</c:formatCode>
                <c:ptCount val="201"/>
                <c:pt idx="0">
                  <c:v>0.120245</c:v>
                </c:pt>
                <c:pt idx="1">
                  <c:v>0.119812</c:v>
                </c:pt>
                <c:pt idx="2">
                  <c:v>0.119376</c:v>
                </c:pt>
                <c:pt idx="3">
                  <c:v>0.118938</c:v>
                </c:pt>
                <c:pt idx="4">
                  <c:v>0.11849700000000001</c:v>
                </c:pt>
                <c:pt idx="5">
                  <c:v>0.11805300000000001</c:v>
                </c:pt>
                <c:pt idx="6">
                  <c:v>0.117607</c:v>
                </c:pt>
                <c:pt idx="7">
                  <c:v>0.117157</c:v>
                </c:pt>
                <c:pt idx="8">
                  <c:v>0.116704</c:v>
                </c:pt>
                <c:pt idx="9">
                  <c:v>0.116248</c:v>
                </c:pt>
                <c:pt idx="10">
                  <c:v>0.115789</c:v>
                </c:pt>
                <c:pt idx="11">
                  <c:v>0.115327</c:v>
                </c:pt>
                <c:pt idx="12">
                  <c:v>0.114861</c:v>
                </c:pt>
                <c:pt idx="13">
                  <c:v>0.11439100000000001</c:v>
                </c:pt>
                <c:pt idx="14">
                  <c:v>0.11391800000000001</c:v>
                </c:pt>
                <c:pt idx="15">
                  <c:v>0.113441</c:v>
                </c:pt>
                <c:pt idx="16">
                  <c:v>0.11296</c:v>
                </c:pt>
                <c:pt idx="17">
                  <c:v>0.11247500000000001</c:v>
                </c:pt>
                <c:pt idx="18">
                  <c:v>0.111986</c:v>
                </c:pt>
                <c:pt idx="19">
                  <c:v>0.11149199999999999</c:v>
                </c:pt>
                <c:pt idx="20">
                  <c:v>0.110995</c:v>
                </c:pt>
                <c:pt idx="21">
                  <c:v>0.11049200000000001</c:v>
                </c:pt>
                <c:pt idx="22">
                  <c:v>0.109985</c:v>
                </c:pt>
                <c:pt idx="23">
                  <c:v>0.109474</c:v>
                </c:pt>
                <c:pt idx="24">
                  <c:v>0.108957</c:v>
                </c:pt>
                <c:pt idx="25">
                  <c:v>0.108435</c:v>
                </c:pt>
                <c:pt idx="26">
                  <c:v>0.107908</c:v>
                </c:pt>
                <c:pt idx="27">
                  <c:v>0.107375</c:v>
                </c:pt>
                <c:pt idx="28">
                  <c:v>0.106836</c:v>
                </c:pt>
                <c:pt idx="29">
                  <c:v>0.106292</c:v>
                </c:pt>
                <c:pt idx="30">
                  <c:v>0.105742</c:v>
                </c:pt>
                <c:pt idx="31">
                  <c:v>0.105185</c:v>
                </c:pt>
                <c:pt idx="32">
                  <c:v>0.10462200000000001</c:v>
                </c:pt>
                <c:pt idx="33">
                  <c:v>0.10405200000000001</c:v>
                </c:pt>
                <c:pt idx="34">
                  <c:v>0.103475</c:v>
                </c:pt>
                <c:pt idx="35">
                  <c:v>0.102891</c:v>
                </c:pt>
                <c:pt idx="36">
                  <c:v>0.102299</c:v>
                </c:pt>
                <c:pt idx="37">
                  <c:v>0.1017</c:v>
                </c:pt>
                <c:pt idx="38">
                  <c:v>0.101093</c:v>
                </c:pt>
                <c:pt idx="39">
                  <c:v>0.100477</c:v>
                </c:pt>
                <c:pt idx="40">
                  <c:v>9.9852399999999994E-2</c:v>
                </c:pt>
                <c:pt idx="41">
                  <c:v>9.9219000000000002E-2</c:v>
                </c:pt>
                <c:pt idx="42">
                  <c:v>9.8576200000000003E-2</c:v>
                </c:pt>
                <c:pt idx="43">
                  <c:v>9.7923700000000002E-2</c:v>
                </c:pt>
                <c:pt idx="44">
                  <c:v>9.7261E-2</c:v>
                </c:pt>
                <c:pt idx="45">
                  <c:v>9.6587900000000004E-2</c:v>
                </c:pt>
                <c:pt idx="46">
                  <c:v>9.5903699999999995E-2</c:v>
                </c:pt>
                <c:pt idx="47">
                  <c:v>9.5208100000000004E-2</c:v>
                </c:pt>
                <c:pt idx="48">
                  <c:v>9.4500600000000004E-2</c:v>
                </c:pt>
                <c:pt idx="49">
                  <c:v>9.3780699999999995E-2</c:v>
                </c:pt>
                <c:pt idx="50">
                  <c:v>9.3047699999999997E-2</c:v>
                </c:pt>
                <c:pt idx="51">
                  <c:v>9.2301300000000003E-2</c:v>
                </c:pt>
                <c:pt idx="52">
                  <c:v>9.15406E-2</c:v>
                </c:pt>
                <c:pt idx="53">
                  <c:v>9.0765200000000004E-2</c:v>
                </c:pt>
                <c:pt idx="54">
                  <c:v>8.9974200000000004E-2</c:v>
                </c:pt>
                <c:pt idx="55">
                  <c:v>8.9166999999999996E-2</c:v>
                </c:pt>
                <c:pt idx="56">
                  <c:v>8.8342799999999999E-2</c:v>
                </c:pt>
                <c:pt idx="57">
                  <c:v>8.7500700000000001E-2</c:v>
                </c:pt>
                <c:pt idx="58">
                  <c:v>8.6639900000000006E-2</c:v>
                </c:pt>
                <c:pt idx="59">
                  <c:v>8.57594E-2</c:v>
                </c:pt>
                <c:pt idx="60">
                  <c:v>8.4858299999999998E-2</c:v>
                </c:pt>
                <c:pt idx="61">
                  <c:v>8.3935300000000004E-2</c:v>
                </c:pt>
                <c:pt idx="62">
                  <c:v>8.2989499999999994E-2</c:v>
                </c:pt>
                <c:pt idx="63">
                  <c:v>8.2019400000000006E-2</c:v>
                </c:pt>
                <c:pt idx="64">
                  <c:v>8.1023899999999996E-2</c:v>
                </c:pt>
                <c:pt idx="65">
                  <c:v>8.0001500000000003E-2</c:v>
                </c:pt>
                <c:pt idx="66">
                  <c:v>7.8950699999999999E-2</c:v>
                </c:pt>
                <c:pt idx="67">
                  <c:v>7.78697E-2</c:v>
                </c:pt>
                <c:pt idx="68">
                  <c:v>7.6756900000000003E-2</c:v>
                </c:pt>
                <c:pt idx="69">
                  <c:v>7.5610399999999994E-2</c:v>
                </c:pt>
                <c:pt idx="70">
                  <c:v>7.4427999999999994E-2</c:v>
                </c:pt>
                <c:pt idx="71">
                  <c:v>7.3207700000000001E-2</c:v>
                </c:pt>
                <c:pt idx="72">
                  <c:v>7.1946899999999994E-2</c:v>
                </c:pt>
                <c:pt idx="73">
                  <c:v>7.06431E-2</c:v>
                </c:pt>
                <c:pt idx="74">
                  <c:v>6.9293499999999994E-2</c:v>
                </c:pt>
                <c:pt idx="75">
                  <c:v>6.78951E-2</c:v>
                </c:pt>
                <c:pt idx="76">
                  <c:v>6.6444600000000006E-2</c:v>
                </c:pt>
                <c:pt idx="77">
                  <c:v>6.4938499999999996E-2</c:v>
                </c:pt>
                <c:pt idx="78">
                  <c:v>6.3372899999999996E-2</c:v>
                </c:pt>
                <c:pt idx="79">
                  <c:v>6.1743699999999999E-2</c:v>
                </c:pt>
                <c:pt idx="80">
                  <c:v>6.0046299999999997E-2</c:v>
                </c:pt>
                <c:pt idx="81">
                  <c:v>5.8275899999999999E-2</c:v>
                </c:pt>
                <c:pt idx="82">
                  <c:v>5.6427199999999997E-2</c:v>
                </c:pt>
                <c:pt idx="83">
                  <c:v>5.44942E-2</c:v>
                </c:pt>
                <c:pt idx="84">
                  <c:v>5.2470900000000001E-2</c:v>
                </c:pt>
                <c:pt idx="85">
                  <c:v>5.0350300000000001E-2</c:v>
                </c:pt>
                <c:pt idx="86">
                  <c:v>4.8124899999999998E-2</c:v>
                </c:pt>
                <c:pt idx="87">
                  <c:v>4.5786599999999997E-2</c:v>
                </c:pt>
                <c:pt idx="88">
                  <c:v>4.3326499999999997E-2</c:v>
                </c:pt>
                <c:pt idx="89">
                  <c:v>4.0735E-2</c:v>
                </c:pt>
                <c:pt idx="90">
                  <c:v>3.8001300000000002E-2</c:v>
                </c:pt>
                <c:pt idx="91">
                  <c:v>3.5113900000000003E-2</c:v>
                </c:pt>
                <c:pt idx="92">
                  <c:v>3.2060400000000003E-2</c:v>
                </c:pt>
                <c:pt idx="93">
                  <c:v>2.88273E-2</c:v>
                </c:pt>
                <c:pt idx="94">
                  <c:v>2.54004E-2</c:v>
                </c:pt>
                <c:pt idx="95">
                  <c:v>2.1765199999999998E-2</c:v>
                </c:pt>
                <c:pt idx="96">
                  <c:v>1.7907099999999999E-2</c:v>
                </c:pt>
                <c:pt idx="97">
                  <c:v>1.38123E-2</c:v>
                </c:pt>
                <c:pt idx="98">
                  <c:v>9.4686700000000002E-3</c:v>
                </c:pt>
                <c:pt idx="99">
                  <c:v>4.8666300000000003E-3</c:v>
                </c:pt>
                <c:pt idx="100">
                  <c:v>0</c:v>
                </c:pt>
                <c:pt idx="101">
                  <c:v>-5.1333699999999999E-3</c:v>
                </c:pt>
                <c:pt idx="102">
                  <c:v>-1.05313E-2</c:v>
                </c:pt>
                <c:pt idx="103">
                  <c:v>-1.6187699999999999E-2</c:v>
                </c:pt>
                <c:pt idx="104">
                  <c:v>-2.2092899999999999E-2</c:v>
                </c:pt>
                <c:pt idx="105">
                  <c:v>-2.8234800000000001E-2</c:v>
                </c:pt>
                <c:pt idx="106">
                  <c:v>-3.4599600000000001E-2</c:v>
                </c:pt>
                <c:pt idx="107">
                  <c:v>-4.11727E-2</c:v>
                </c:pt>
                <c:pt idx="108">
                  <c:v>-4.7939599999999999E-2</c:v>
                </c:pt>
                <c:pt idx="109">
                  <c:v>-5.48861E-2</c:v>
                </c:pt>
                <c:pt idx="110">
                  <c:v>-6.1998699999999997E-2</c:v>
                </c:pt>
                <c:pt idx="111">
                  <c:v>-6.9264999999999993E-2</c:v>
                </c:pt>
                <c:pt idx="112">
                  <c:v>-7.6673500000000006E-2</c:v>
                </c:pt>
                <c:pt idx="113">
                  <c:v>-8.4213399999999994E-2</c:v>
                </c:pt>
                <c:pt idx="114">
                  <c:v>-9.1875100000000001E-2</c:v>
                </c:pt>
                <c:pt idx="115">
                  <c:v>-9.9649699999999994E-2</c:v>
                </c:pt>
                <c:pt idx="116">
                  <c:v>-0.107529</c:v>
                </c:pt>
                <c:pt idx="117">
                  <c:v>-0.115506</c:v>
                </c:pt>
                <c:pt idx="118">
                  <c:v>-0.123573</c:v>
                </c:pt>
                <c:pt idx="119">
                  <c:v>-0.13172400000000001</c:v>
                </c:pt>
                <c:pt idx="120">
                  <c:v>-0.139954</c:v>
                </c:pt>
                <c:pt idx="121">
                  <c:v>-0.148256</c:v>
                </c:pt>
                <c:pt idx="122">
                  <c:v>-0.15662699999999999</c:v>
                </c:pt>
                <c:pt idx="123">
                  <c:v>-0.16506199999999999</c:v>
                </c:pt>
                <c:pt idx="124">
                  <c:v>-0.17355499999999999</c:v>
                </c:pt>
                <c:pt idx="125">
                  <c:v>-0.18210499999999999</c:v>
                </c:pt>
                <c:pt idx="126">
                  <c:v>-0.19070699999999999</c:v>
                </c:pt>
                <c:pt idx="127">
                  <c:v>-0.19935700000000001</c:v>
                </c:pt>
                <c:pt idx="128">
                  <c:v>-0.20805299999999999</c:v>
                </c:pt>
                <c:pt idx="129">
                  <c:v>-0.21679200000000001</c:v>
                </c:pt>
                <c:pt idx="130">
                  <c:v>-0.22557199999999999</c:v>
                </c:pt>
                <c:pt idx="131">
                  <c:v>-0.23438999999999999</c:v>
                </c:pt>
                <c:pt idx="132">
                  <c:v>-0.24324299999999999</c:v>
                </c:pt>
                <c:pt idx="133">
                  <c:v>-0.25213000000000002</c:v>
                </c:pt>
                <c:pt idx="134">
                  <c:v>-0.26104899999999998</c:v>
                </c:pt>
                <c:pt idx="135">
                  <c:v>-0.26999800000000002</c:v>
                </c:pt>
                <c:pt idx="136">
                  <c:v>-0.278976</c:v>
                </c:pt>
                <c:pt idx="137">
                  <c:v>-0.28798099999999999</c:v>
                </c:pt>
                <c:pt idx="138">
                  <c:v>-0.29701100000000002</c:v>
                </c:pt>
                <c:pt idx="139">
                  <c:v>-0.30606499999999998</c:v>
                </c:pt>
                <c:pt idx="140">
                  <c:v>-0.31514199999999998</c:v>
                </c:pt>
                <c:pt idx="141">
                  <c:v>-0.324241</c:v>
                </c:pt>
                <c:pt idx="142">
                  <c:v>-0.33335999999999999</c:v>
                </c:pt>
                <c:pt idx="143">
                  <c:v>-0.342499</c:v>
                </c:pt>
                <c:pt idx="144">
                  <c:v>-0.351657</c:v>
                </c:pt>
                <c:pt idx="145">
                  <c:v>-0.36083300000000001</c:v>
                </c:pt>
                <c:pt idx="146">
                  <c:v>-0.37002600000000002</c:v>
                </c:pt>
                <c:pt idx="147">
                  <c:v>-0.37923499999999999</c:v>
                </c:pt>
                <c:pt idx="148">
                  <c:v>-0.388459</c:v>
                </c:pt>
                <c:pt idx="149">
                  <c:v>-0.39769900000000002</c:v>
                </c:pt>
                <c:pt idx="150">
                  <c:v>-0.40695199999999998</c:v>
                </c:pt>
                <c:pt idx="151">
                  <c:v>-0.41621900000000001</c:v>
                </c:pt>
                <c:pt idx="152">
                  <c:v>-0.42549900000000002</c:v>
                </c:pt>
                <c:pt idx="153">
                  <c:v>-0.43479200000000001</c:v>
                </c:pt>
                <c:pt idx="154">
                  <c:v>-0.44409599999999999</c:v>
                </c:pt>
                <c:pt idx="155">
                  <c:v>-0.45341199999999998</c:v>
                </c:pt>
                <c:pt idx="156">
                  <c:v>-0.46273900000000001</c:v>
                </c:pt>
                <c:pt idx="157">
                  <c:v>-0.472076</c:v>
                </c:pt>
                <c:pt idx="158">
                  <c:v>-0.48142400000000002</c:v>
                </c:pt>
                <c:pt idx="159">
                  <c:v>-0.49078100000000002</c:v>
                </c:pt>
                <c:pt idx="160">
                  <c:v>-0.50014800000000004</c:v>
                </c:pt>
                <c:pt idx="161">
                  <c:v>-0.50952299999999995</c:v>
                </c:pt>
                <c:pt idx="162">
                  <c:v>-0.51890700000000001</c:v>
                </c:pt>
                <c:pt idx="163">
                  <c:v>-0.52829999999999999</c:v>
                </c:pt>
                <c:pt idx="164">
                  <c:v>-0.53770099999999998</c:v>
                </c:pt>
                <c:pt idx="165">
                  <c:v>-0.54710899999999996</c:v>
                </c:pt>
                <c:pt idx="166">
                  <c:v>-0.55652500000000005</c:v>
                </c:pt>
                <c:pt idx="167">
                  <c:v>-0.56594800000000001</c:v>
                </c:pt>
                <c:pt idx="168">
                  <c:v>-0.57537799999999995</c:v>
                </c:pt>
                <c:pt idx="169">
                  <c:v>-0.58481499999999997</c:v>
                </c:pt>
                <c:pt idx="170">
                  <c:v>-0.59425799999999995</c:v>
                </c:pt>
                <c:pt idx="171">
                  <c:v>-0.60370800000000002</c:v>
                </c:pt>
                <c:pt idx="172">
                  <c:v>-0.61316400000000004</c:v>
                </c:pt>
                <c:pt idx="173">
                  <c:v>-0.62262499999999998</c:v>
                </c:pt>
                <c:pt idx="174">
                  <c:v>-0.63209199999999999</c:v>
                </c:pt>
                <c:pt idx="175">
                  <c:v>-0.64156500000000005</c:v>
                </c:pt>
                <c:pt idx="176">
                  <c:v>-0.65104300000000004</c:v>
                </c:pt>
                <c:pt idx="177">
                  <c:v>-0.66052599999999995</c:v>
                </c:pt>
                <c:pt idx="178">
                  <c:v>-0.67001500000000003</c:v>
                </c:pt>
                <c:pt idx="179">
                  <c:v>-0.679508</c:v>
                </c:pt>
                <c:pt idx="180">
                  <c:v>-0.68900499999999998</c:v>
                </c:pt>
                <c:pt idx="181">
                  <c:v>-0.69850800000000002</c:v>
                </c:pt>
                <c:pt idx="182">
                  <c:v>-0.70801400000000003</c:v>
                </c:pt>
                <c:pt idx="183">
                  <c:v>-0.71752499999999997</c:v>
                </c:pt>
                <c:pt idx="184">
                  <c:v>-0.72704000000000002</c:v>
                </c:pt>
                <c:pt idx="185">
                  <c:v>-0.73655899999999996</c:v>
                </c:pt>
                <c:pt idx="186">
                  <c:v>-0.74608200000000002</c:v>
                </c:pt>
                <c:pt idx="187">
                  <c:v>-0.75560899999999998</c:v>
                </c:pt>
                <c:pt idx="188">
                  <c:v>-0.76513900000000001</c:v>
                </c:pt>
                <c:pt idx="189">
                  <c:v>-0.77467299999999994</c:v>
                </c:pt>
                <c:pt idx="190">
                  <c:v>-0.78421099999999999</c:v>
                </c:pt>
                <c:pt idx="191">
                  <c:v>-0.79375200000000001</c:v>
                </c:pt>
                <c:pt idx="192">
                  <c:v>-0.80329600000000001</c:v>
                </c:pt>
                <c:pt idx="193">
                  <c:v>-0.81284299999999998</c:v>
                </c:pt>
                <c:pt idx="194">
                  <c:v>-0.82239300000000004</c:v>
                </c:pt>
                <c:pt idx="195">
                  <c:v>-0.83194699999999999</c:v>
                </c:pt>
                <c:pt idx="196">
                  <c:v>-0.841503</c:v>
                </c:pt>
                <c:pt idx="197">
                  <c:v>-0.85106199999999999</c:v>
                </c:pt>
                <c:pt idx="198">
                  <c:v>-0.86062399999999994</c:v>
                </c:pt>
                <c:pt idx="199">
                  <c:v>-0.87018799999999996</c:v>
                </c:pt>
                <c:pt idx="200">
                  <c:v>-0.87975499999999995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34-4D0F-A859-68569510A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084160"/>
        <c:axId val="532086128"/>
      </c:scatterChart>
      <c:valAx>
        <c:axId val="53208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086128"/>
        <c:crossesAt val="-1"/>
        <c:crossBetween val="midCat"/>
      </c:valAx>
      <c:valAx>
        <c:axId val="53208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Node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084160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Diode</a:t>
            </a:r>
            <a:r>
              <a:rPr lang="en-US" altLang="zh-TW" baseline="0"/>
              <a:t> Current vs. Input Voltage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第二題!$E$1</c:f>
              <c:strCache>
                <c:ptCount val="1"/>
                <c:pt idx="0">
                  <c:v>i2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第二題!$E$2:$E$202</c:f>
              <c:numCache>
                <c:formatCode>General</c:formatCode>
                <c:ptCount val="201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-1</c:v>
                </c:pt>
                <c:pt idx="21">
                  <c:v>-1</c:v>
                </c:pt>
                <c:pt idx="22">
                  <c:v>-1</c:v>
                </c:pt>
                <c:pt idx="23">
                  <c:v>-1</c:v>
                </c:pt>
                <c:pt idx="24">
                  <c:v>-1</c:v>
                </c:pt>
                <c:pt idx="25">
                  <c:v>-1</c:v>
                </c:pt>
                <c:pt idx="26">
                  <c:v>-1</c:v>
                </c:pt>
                <c:pt idx="27">
                  <c:v>-1</c:v>
                </c:pt>
                <c:pt idx="28">
                  <c:v>-1</c:v>
                </c:pt>
                <c:pt idx="29">
                  <c:v>-1</c:v>
                </c:pt>
                <c:pt idx="30">
                  <c:v>-1</c:v>
                </c:pt>
                <c:pt idx="31">
                  <c:v>-1</c:v>
                </c:pt>
                <c:pt idx="32">
                  <c:v>-1</c:v>
                </c:pt>
                <c:pt idx="33">
                  <c:v>-1</c:v>
                </c:pt>
                <c:pt idx="34">
                  <c:v>-1</c:v>
                </c:pt>
                <c:pt idx="35">
                  <c:v>-1</c:v>
                </c:pt>
                <c:pt idx="36">
                  <c:v>-1</c:v>
                </c:pt>
                <c:pt idx="37">
                  <c:v>-1</c:v>
                </c:pt>
                <c:pt idx="38">
                  <c:v>-1</c:v>
                </c:pt>
                <c:pt idx="39">
                  <c:v>-1</c:v>
                </c:pt>
                <c:pt idx="40">
                  <c:v>-1</c:v>
                </c:pt>
                <c:pt idx="41">
                  <c:v>-1</c:v>
                </c:pt>
                <c:pt idx="42">
                  <c:v>-1</c:v>
                </c:pt>
                <c:pt idx="43">
                  <c:v>-1</c:v>
                </c:pt>
                <c:pt idx="44">
                  <c:v>-1</c:v>
                </c:pt>
                <c:pt idx="45">
                  <c:v>-1</c:v>
                </c:pt>
                <c:pt idx="46">
                  <c:v>-1</c:v>
                </c:pt>
                <c:pt idx="47">
                  <c:v>-1</c:v>
                </c:pt>
                <c:pt idx="48">
                  <c:v>-1</c:v>
                </c:pt>
                <c:pt idx="49">
                  <c:v>-1</c:v>
                </c:pt>
                <c:pt idx="50">
                  <c:v>-1</c:v>
                </c:pt>
                <c:pt idx="51">
                  <c:v>-1</c:v>
                </c:pt>
                <c:pt idx="52">
                  <c:v>-1</c:v>
                </c:pt>
                <c:pt idx="53">
                  <c:v>-1</c:v>
                </c:pt>
                <c:pt idx="54">
                  <c:v>-0.99999899999999997</c:v>
                </c:pt>
                <c:pt idx="55">
                  <c:v>-0.99999899999999997</c:v>
                </c:pt>
                <c:pt idx="56">
                  <c:v>-0.99999899999999997</c:v>
                </c:pt>
                <c:pt idx="57">
                  <c:v>-0.99999800000000005</c:v>
                </c:pt>
                <c:pt idx="58">
                  <c:v>-0.99999700000000002</c:v>
                </c:pt>
                <c:pt idx="59">
                  <c:v>-0.999996</c:v>
                </c:pt>
                <c:pt idx="60">
                  <c:v>-0.99999400000000005</c:v>
                </c:pt>
                <c:pt idx="61">
                  <c:v>-0.99999199999999999</c:v>
                </c:pt>
                <c:pt idx="62">
                  <c:v>-0.99998900000000002</c:v>
                </c:pt>
                <c:pt idx="63">
                  <c:v>-0.99998399999999998</c:v>
                </c:pt>
                <c:pt idx="64">
                  <c:v>-0.99997800000000003</c:v>
                </c:pt>
                <c:pt idx="65">
                  <c:v>-0.999969</c:v>
                </c:pt>
                <c:pt idx="66">
                  <c:v>-0.99995599999999996</c:v>
                </c:pt>
                <c:pt idx="67">
                  <c:v>-0.99993799999999999</c:v>
                </c:pt>
                <c:pt idx="68">
                  <c:v>-0.99991200000000002</c:v>
                </c:pt>
                <c:pt idx="69">
                  <c:v>-0.99987700000000002</c:v>
                </c:pt>
                <c:pt idx="70">
                  <c:v>-0.99982700000000002</c:v>
                </c:pt>
                <c:pt idx="71">
                  <c:v>-0.99975800000000004</c:v>
                </c:pt>
                <c:pt idx="72">
                  <c:v>-0.99966100000000002</c:v>
                </c:pt>
                <c:pt idx="73">
                  <c:v>-0.99952700000000005</c:v>
                </c:pt>
                <c:pt idx="74">
                  <c:v>-0.99934199999999995</c:v>
                </c:pt>
                <c:pt idx="75">
                  <c:v>-0.99908399999999997</c:v>
                </c:pt>
                <c:pt idx="76">
                  <c:v>-0.99872799999999995</c:v>
                </c:pt>
                <c:pt idx="77">
                  <c:v>-0.99823799999999996</c:v>
                </c:pt>
                <c:pt idx="78">
                  <c:v>-0.99756500000000004</c:v>
                </c:pt>
                <c:pt idx="79">
                  <c:v>-0.99664200000000003</c:v>
                </c:pt>
                <c:pt idx="80">
                  <c:v>-0.99538199999999999</c:v>
                </c:pt>
                <c:pt idx="81">
                  <c:v>-0.99366600000000005</c:v>
                </c:pt>
                <c:pt idx="82">
                  <c:v>-0.99133899999999997</c:v>
                </c:pt>
                <c:pt idx="83">
                  <c:v>-0.98819400000000002</c:v>
                </c:pt>
                <c:pt idx="84">
                  <c:v>-0.983962</c:v>
                </c:pt>
                <c:pt idx="85">
                  <c:v>-0.97829500000000003</c:v>
                </c:pt>
                <c:pt idx="86">
                  <c:v>-0.97074099999999997</c:v>
                </c:pt>
                <c:pt idx="87">
                  <c:v>-0.960727</c:v>
                </c:pt>
                <c:pt idx="88">
                  <c:v>-0.94753200000000004</c:v>
                </c:pt>
                <c:pt idx="89">
                  <c:v>-0.93025400000000003</c:v>
                </c:pt>
                <c:pt idx="90">
                  <c:v>-0.90778899999999996</c:v>
                </c:pt>
                <c:pt idx="91">
                  <c:v>-0.87880100000000005</c:v>
                </c:pt>
                <c:pt idx="92">
                  <c:v>-0.84171099999999999</c:v>
                </c:pt>
                <c:pt idx="93">
                  <c:v>-0.79468700000000003</c:v>
                </c:pt>
                <c:pt idx="94">
                  <c:v>-0.73566200000000004</c:v>
                </c:pt>
                <c:pt idx="95">
                  <c:v>-0.66237500000000005</c:v>
                </c:pt>
                <c:pt idx="96">
                  <c:v>-0.57243900000000003</c:v>
                </c:pt>
                <c:pt idx="97">
                  <c:v>-0.46343800000000002</c:v>
                </c:pt>
                <c:pt idx="98">
                  <c:v>-0.33305099999999999</c:v>
                </c:pt>
                <c:pt idx="99">
                  <c:v>-0.17916699999999999</c:v>
                </c:pt>
                <c:pt idx="100">
                  <c:v>0</c:v>
                </c:pt>
                <c:pt idx="101">
                  <c:v>0.205841</c:v>
                </c:pt>
                <c:pt idx="102">
                  <c:v>0.43931799999999999</c:v>
                </c:pt>
                <c:pt idx="103">
                  <c:v>0.70098400000000005</c:v>
                </c:pt>
                <c:pt idx="104">
                  <c:v>0.99102800000000002</c:v>
                </c:pt>
                <c:pt idx="105">
                  <c:v>1.3093399999999999</c:v>
                </c:pt>
                <c:pt idx="106">
                  <c:v>1.6555800000000001</c:v>
                </c:pt>
                <c:pt idx="107">
                  <c:v>2.0292300000000001</c:v>
                </c:pt>
                <c:pt idx="108">
                  <c:v>2.42963</c:v>
                </c:pt>
                <c:pt idx="109">
                  <c:v>2.8560099999999999</c:v>
                </c:pt>
                <c:pt idx="110">
                  <c:v>3.3075299999999999</c:v>
                </c:pt>
                <c:pt idx="111">
                  <c:v>3.7832599999999998</c:v>
                </c:pt>
                <c:pt idx="112">
                  <c:v>4.2822199999999997</c:v>
                </c:pt>
                <c:pt idx="113">
                  <c:v>4.8034100000000004</c:v>
                </c:pt>
                <c:pt idx="114">
                  <c:v>5.3457699999999999</c:v>
                </c:pt>
                <c:pt idx="115">
                  <c:v>5.9082400000000002</c:v>
                </c:pt>
                <c:pt idx="116">
                  <c:v>6.4897799999999997</c:v>
                </c:pt>
                <c:pt idx="117">
                  <c:v>7.0893499999999996</c:v>
                </c:pt>
                <c:pt idx="118">
                  <c:v>7.7059100000000003</c:v>
                </c:pt>
                <c:pt idx="119">
                  <c:v>8.3384800000000006</c:v>
                </c:pt>
                <c:pt idx="120">
                  <c:v>8.9861199999999997</c:v>
                </c:pt>
                <c:pt idx="121">
                  <c:v>9.6479099999999995</c:v>
                </c:pt>
                <c:pt idx="122">
                  <c:v>10.323</c:v>
                </c:pt>
                <c:pt idx="123">
                  <c:v>11.0105</c:v>
                </c:pt>
                <c:pt idx="124">
                  <c:v>11.7098</c:v>
                </c:pt>
                <c:pt idx="125">
                  <c:v>12.4201</c:v>
                </c:pt>
                <c:pt idx="126">
                  <c:v>13.140599999999999</c:v>
                </c:pt>
                <c:pt idx="127">
                  <c:v>13.870900000000001</c:v>
                </c:pt>
                <c:pt idx="128">
                  <c:v>14.610300000000001</c:v>
                </c:pt>
                <c:pt idx="129">
                  <c:v>15.3582</c:v>
                </c:pt>
                <c:pt idx="130">
                  <c:v>16.1142</c:v>
                </c:pt>
                <c:pt idx="131">
                  <c:v>16.877800000000001</c:v>
                </c:pt>
                <c:pt idx="132">
                  <c:v>17.648499999999999</c:v>
                </c:pt>
                <c:pt idx="133">
                  <c:v>18.425999999999998</c:v>
                </c:pt>
                <c:pt idx="134">
                  <c:v>19.209800000000001</c:v>
                </c:pt>
                <c:pt idx="135">
                  <c:v>19.999700000000001</c:v>
                </c:pt>
                <c:pt idx="136">
                  <c:v>20.795200000000001</c:v>
                </c:pt>
                <c:pt idx="137">
                  <c:v>21.5961</c:v>
                </c:pt>
                <c:pt idx="138">
                  <c:v>22.402100000000001</c:v>
                </c:pt>
                <c:pt idx="139">
                  <c:v>23.212900000000001</c:v>
                </c:pt>
                <c:pt idx="140">
                  <c:v>24.028300000000002</c:v>
                </c:pt>
                <c:pt idx="141">
                  <c:v>24.848099999999999</c:v>
                </c:pt>
                <c:pt idx="142">
                  <c:v>25.672000000000001</c:v>
                </c:pt>
                <c:pt idx="143">
                  <c:v>26.4999</c:v>
                </c:pt>
                <c:pt idx="144">
                  <c:v>27.331399999999999</c:v>
                </c:pt>
                <c:pt idx="145">
                  <c:v>28.166599999999999</c:v>
                </c:pt>
                <c:pt idx="146">
                  <c:v>29.005199999999999</c:v>
                </c:pt>
                <c:pt idx="147">
                  <c:v>29.847000000000001</c:v>
                </c:pt>
                <c:pt idx="148">
                  <c:v>30.6919</c:v>
                </c:pt>
                <c:pt idx="149">
                  <c:v>31.5397</c:v>
                </c:pt>
                <c:pt idx="150">
                  <c:v>32.390500000000003</c:v>
                </c:pt>
                <c:pt idx="151">
                  <c:v>33.243899999999996</c:v>
                </c:pt>
                <c:pt idx="152">
                  <c:v>34.099899999999998</c:v>
                </c:pt>
                <c:pt idx="153">
                  <c:v>34.958399999999997</c:v>
                </c:pt>
                <c:pt idx="154">
                  <c:v>35.819299999999998</c:v>
                </c:pt>
                <c:pt idx="155">
                  <c:v>36.682400000000001</c:v>
                </c:pt>
                <c:pt idx="156">
                  <c:v>37.547800000000002</c:v>
                </c:pt>
                <c:pt idx="157">
                  <c:v>38.415300000000002</c:v>
                </c:pt>
                <c:pt idx="158">
                  <c:v>39.284799999999997</c:v>
                </c:pt>
                <c:pt idx="159">
                  <c:v>40.156199999999998</c:v>
                </c:pt>
                <c:pt idx="160">
                  <c:v>41.029499999999999</c:v>
                </c:pt>
                <c:pt idx="161">
                  <c:v>41.904600000000002</c:v>
                </c:pt>
                <c:pt idx="162">
                  <c:v>42.781500000000001</c:v>
                </c:pt>
                <c:pt idx="163">
                  <c:v>43.66</c:v>
                </c:pt>
                <c:pt idx="164">
                  <c:v>44.540100000000002</c:v>
                </c:pt>
                <c:pt idx="165">
                  <c:v>45.421799999999998</c:v>
                </c:pt>
                <c:pt idx="166">
                  <c:v>46.305</c:v>
                </c:pt>
                <c:pt idx="167">
                  <c:v>47.189599999999999</c:v>
                </c:pt>
                <c:pt idx="168">
                  <c:v>48.075600000000001</c:v>
                </c:pt>
                <c:pt idx="169">
                  <c:v>48.963000000000001</c:v>
                </c:pt>
                <c:pt idx="170">
                  <c:v>49.851700000000001</c:v>
                </c:pt>
                <c:pt idx="171">
                  <c:v>50.741599999999998</c:v>
                </c:pt>
                <c:pt idx="172">
                  <c:v>51.6327</c:v>
                </c:pt>
                <c:pt idx="173">
                  <c:v>52.524999999999999</c:v>
                </c:pt>
                <c:pt idx="174">
                  <c:v>53.418500000000002</c:v>
                </c:pt>
                <c:pt idx="175">
                  <c:v>54.313000000000002</c:v>
                </c:pt>
                <c:pt idx="176">
                  <c:v>55.208599999999997</c:v>
                </c:pt>
                <c:pt idx="177">
                  <c:v>56.1053</c:v>
                </c:pt>
                <c:pt idx="178">
                  <c:v>57.002899999999997</c:v>
                </c:pt>
                <c:pt idx="179">
                  <c:v>57.901499999999999</c:v>
                </c:pt>
                <c:pt idx="180">
                  <c:v>58.801099999999998</c:v>
                </c:pt>
                <c:pt idx="181">
                  <c:v>59.701500000000003</c:v>
                </c:pt>
                <c:pt idx="182">
                  <c:v>60.602800000000002</c:v>
                </c:pt>
                <c:pt idx="183">
                  <c:v>61.505000000000003</c:v>
                </c:pt>
                <c:pt idx="184">
                  <c:v>62.408000000000001</c:v>
                </c:pt>
                <c:pt idx="185">
                  <c:v>63.311799999999998</c:v>
                </c:pt>
                <c:pt idx="186">
                  <c:v>64.216399999999993</c:v>
                </c:pt>
                <c:pt idx="187">
                  <c:v>65.121799999999993</c:v>
                </c:pt>
                <c:pt idx="188">
                  <c:v>66.027900000000002</c:v>
                </c:pt>
                <c:pt idx="189">
                  <c:v>66.934700000000007</c:v>
                </c:pt>
                <c:pt idx="190">
                  <c:v>67.842100000000002</c:v>
                </c:pt>
                <c:pt idx="191">
                  <c:v>68.750299999999996</c:v>
                </c:pt>
                <c:pt idx="192">
                  <c:v>69.659099999999995</c:v>
                </c:pt>
                <c:pt idx="193">
                  <c:v>70.568600000000004</c:v>
                </c:pt>
                <c:pt idx="194">
                  <c:v>71.4786</c:v>
                </c:pt>
                <c:pt idx="195">
                  <c:v>72.389300000000006</c:v>
                </c:pt>
                <c:pt idx="196">
                  <c:v>73.300600000000003</c:v>
                </c:pt>
                <c:pt idx="197">
                  <c:v>74.212400000000002</c:v>
                </c:pt>
                <c:pt idx="198">
                  <c:v>75.124700000000004</c:v>
                </c:pt>
                <c:pt idx="199">
                  <c:v>76.037700000000001</c:v>
                </c:pt>
                <c:pt idx="200">
                  <c:v>76.951099999999997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56-40B4-BFBE-51BA7F6EB592}"/>
            </c:ext>
          </c:extLst>
        </c:ser>
        <c:ser>
          <c:idx val="1"/>
          <c:order val="1"/>
          <c:tx>
            <c:strRef>
              <c:f>第二題!$F$1</c:f>
              <c:strCache>
                <c:ptCount val="1"/>
                <c:pt idx="0">
                  <c:v>i3</c:v>
                </c:pt>
              </c:strCache>
            </c:strRef>
          </c:tx>
          <c:spPr>
            <a:ln w="19050" cap="rnd">
              <a:solidFill>
                <a:srgbClr val="00FF00"/>
              </a:solidFill>
              <a:prstDash val="dash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第二題!$F$2:$F$202</c:f>
              <c:numCache>
                <c:formatCode>General</c:formatCode>
                <c:ptCount val="201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-1</c:v>
                </c:pt>
                <c:pt idx="20">
                  <c:v>-1</c:v>
                </c:pt>
                <c:pt idx="21">
                  <c:v>-1</c:v>
                </c:pt>
                <c:pt idx="22">
                  <c:v>-1</c:v>
                </c:pt>
                <c:pt idx="23">
                  <c:v>-1</c:v>
                </c:pt>
                <c:pt idx="24">
                  <c:v>-1</c:v>
                </c:pt>
                <c:pt idx="25">
                  <c:v>-1</c:v>
                </c:pt>
                <c:pt idx="26">
                  <c:v>-1</c:v>
                </c:pt>
                <c:pt idx="27">
                  <c:v>-1</c:v>
                </c:pt>
                <c:pt idx="28">
                  <c:v>-1</c:v>
                </c:pt>
                <c:pt idx="29">
                  <c:v>-1</c:v>
                </c:pt>
                <c:pt idx="30">
                  <c:v>-1</c:v>
                </c:pt>
                <c:pt idx="31">
                  <c:v>-1</c:v>
                </c:pt>
                <c:pt idx="32">
                  <c:v>-1</c:v>
                </c:pt>
                <c:pt idx="33">
                  <c:v>-1</c:v>
                </c:pt>
                <c:pt idx="34">
                  <c:v>-1</c:v>
                </c:pt>
                <c:pt idx="35">
                  <c:v>-1</c:v>
                </c:pt>
                <c:pt idx="36">
                  <c:v>-1</c:v>
                </c:pt>
                <c:pt idx="37">
                  <c:v>-1</c:v>
                </c:pt>
                <c:pt idx="38">
                  <c:v>-1</c:v>
                </c:pt>
                <c:pt idx="39">
                  <c:v>-1</c:v>
                </c:pt>
                <c:pt idx="40">
                  <c:v>-1</c:v>
                </c:pt>
                <c:pt idx="41">
                  <c:v>-1</c:v>
                </c:pt>
                <c:pt idx="42">
                  <c:v>-1</c:v>
                </c:pt>
                <c:pt idx="43">
                  <c:v>-1</c:v>
                </c:pt>
                <c:pt idx="44">
                  <c:v>-1</c:v>
                </c:pt>
                <c:pt idx="45">
                  <c:v>-1</c:v>
                </c:pt>
                <c:pt idx="46">
                  <c:v>-1</c:v>
                </c:pt>
                <c:pt idx="47">
                  <c:v>-1</c:v>
                </c:pt>
                <c:pt idx="48">
                  <c:v>-1</c:v>
                </c:pt>
                <c:pt idx="49">
                  <c:v>-1</c:v>
                </c:pt>
                <c:pt idx="50">
                  <c:v>-1</c:v>
                </c:pt>
                <c:pt idx="51">
                  <c:v>-1</c:v>
                </c:pt>
                <c:pt idx="52">
                  <c:v>-1</c:v>
                </c:pt>
                <c:pt idx="53">
                  <c:v>-1</c:v>
                </c:pt>
                <c:pt idx="54">
                  <c:v>-0.99999899999999997</c:v>
                </c:pt>
                <c:pt idx="55">
                  <c:v>-0.99999899999999997</c:v>
                </c:pt>
                <c:pt idx="56">
                  <c:v>-0.99999899999999997</c:v>
                </c:pt>
                <c:pt idx="57">
                  <c:v>-0.99999800000000005</c:v>
                </c:pt>
                <c:pt idx="58">
                  <c:v>-0.99999700000000002</c:v>
                </c:pt>
                <c:pt idx="59">
                  <c:v>-0.999996</c:v>
                </c:pt>
                <c:pt idx="60">
                  <c:v>-0.99999400000000005</c:v>
                </c:pt>
                <c:pt idx="61">
                  <c:v>-0.99999199999999999</c:v>
                </c:pt>
                <c:pt idx="62">
                  <c:v>-0.99998900000000002</c:v>
                </c:pt>
                <c:pt idx="63">
                  <c:v>-0.99998399999999998</c:v>
                </c:pt>
                <c:pt idx="64">
                  <c:v>-0.99997800000000003</c:v>
                </c:pt>
                <c:pt idx="65">
                  <c:v>-0.999969</c:v>
                </c:pt>
                <c:pt idx="66">
                  <c:v>-0.99995599999999996</c:v>
                </c:pt>
                <c:pt idx="67">
                  <c:v>-0.99993799999999999</c:v>
                </c:pt>
                <c:pt idx="68">
                  <c:v>-0.99991200000000002</c:v>
                </c:pt>
                <c:pt idx="69">
                  <c:v>-0.99987700000000002</c:v>
                </c:pt>
                <c:pt idx="70">
                  <c:v>-0.99982700000000002</c:v>
                </c:pt>
                <c:pt idx="71">
                  <c:v>-0.99975800000000004</c:v>
                </c:pt>
                <c:pt idx="72">
                  <c:v>-0.99966100000000002</c:v>
                </c:pt>
                <c:pt idx="73">
                  <c:v>-0.99952700000000005</c:v>
                </c:pt>
                <c:pt idx="74">
                  <c:v>-0.99934199999999995</c:v>
                </c:pt>
                <c:pt idx="75">
                  <c:v>-0.99908399999999997</c:v>
                </c:pt>
                <c:pt idx="76">
                  <c:v>-0.99872799999999995</c:v>
                </c:pt>
                <c:pt idx="77">
                  <c:v>-0.99823799999999996</c:v>
                </c:pt>
                <c:pt idx="78">
                  <c:v>-0.99756500000000004</c:v>
                </c:pt>
                <c:pt idx="79">
                  <c:v>-0.99664200000000003</c:v>
                </c:pt>
                <c:pt idx="80">
                  <c:v>-0.99538199999999999</c:v>
                </c:pt>
                <c:pt idx="81">
                  <c:v>-0.99366600000000005</c:v>
                </c:pt>
                <c:pt idx="82">
                  <c:v>-0.99133899999999997</c:v>
                </c:pt>
                <c:pt idx="83">
                  <c:v>-0.98819400000000002</c:v>
                </c:pt>
                <c:pt idx="84">
                  <c:v>-0.983962</c:v>
                </c:pt>
                <c:pt idx="85">
                  <c:v>-0.97829500000000003</c:v>
                </c:pt>
                <c:pt idx="86">
                  <c:v>-0.97074099999999997</c:v>
                </c:pt>
                <c:pt idx="87">
                  <c:v>-0.960727</c:v>
                </c:pt>
                <c:pt idx="88">
                  <c:v>-0.94753200000000004</c:v>
                </c:pt>
                <c:pt idx="89">
                  <c:v>-0.93025400000000003</c:v>
                </c:pt>
                <c:pt idx="90">
                  <c:v>-0.90778899999999996</c:v>
                </c:pt>
                <c:pt idx="91">
                  <c:v>-0.87880100000000005</c:v>
                </c:pt>
                <c:pt idx="92">
                  <c:v>-0.84171099999999999</c:v>
                </c:pt>
                <c:pt idx="93">
                  <c:v>-0.79468700000000003</c:v>
                </c:pt>
                <c:pt idx="94">
                  <c:v>-0.73566200000000004</c:v>
                </c:pt>
                <c:pt idx="95">
                  <c:v>-0.66237500000000005</c:v>
                </c:pt>
                <c:pt idx="96">
                  <c:v>-0.57243900000000003</c:v>
                </c:pt>
                <c:pt idx="97">
                  <c:v>-0.46343800000000002</c:v>
                </c:pt>
                <c:pt idx="98">
                  <c:v>-0.33305099999999999</c:v>
                </c:pt>
                <c:pt idx="99">
                  <c:v>-0.17916699999999999</c:v>
                </c:pt>
                <c:pt idx="100">
                  <c:v>0</c:v>
                </c:pt>
                <c:pt idx="101">
                  <c:v>0.205841</c:v>
                </c:pt>
                <c:pt idx="102">
                  <c:v>0.43931799999999999</c:v>
                </c:pt>
                <c:pt idx="103">
                  <c:v>0.70098400000000005</c:v>
                </c:pt>
                <c:pt idx="104">
                  <c:v>0.99102800000000002</c:v>
                </c:pt>
                <c:pt idx="105">
                  <c:v>1.3093399999999999</c:v>
                </c:pt>
                <c:pt idx="106">
                  <c:v>1.6555800000000001</c:v>
                </c:pt>
                <c:pt idx="107">
                  <c:v>2.0292300000000001</c:v>
                </c:pt>
                <c:pt idx="108">
                  <c:v>2.42963</c:v>
                </c:pt>
                <c:pt idx="109">
                  <c:v>2.8560099999999999</c:v>
                </c:pt>
                <c:pt idx="110">
                  <c:v>3.3075299999999999</c:v>
                </c:pt>
                <c:pt idx="111">
                  <c:v>3.7832599999999998</c:v>
                </c:pt>
                <c:pt idx="112">
                  <c:v>4.2822199999999997</c:v>
                </c:pt>
                <c:pt idx="113">
                  <c:v>4.8034100000000004</c:v>
                </c:pt>
                <c:pt idx="114">
                  <c:v>5.3457699999999999</c:v>
                </c:pt>
                <c:pt idx="115">
                  <c:v>5.9082400000000002</c:v>
                </c:pt>
                <c:pt idx="116">
                  <c:v>6.4897799999999997</c:v>
                </c:pt>
                <c:pt idx="117">
                  <c:v>7.0893499999999996</c:v>
                </c:pt>
                <c:pt idx="118">
                  <c:v>7.7059100000000003</c:v>
                </c:pt>
                <c:pt idx="119">
                  <c:v>8.3384800000000006</c:v>
                </c:pt>
                <c:pt idx="120">
                  <c:v>8.9861199999999997</c:v>
                </c:pt>
                <c:pt idx="121">
                  <c:v>9.6479099999999995</c:v>
                </c:pt>
                <c:pt idx="122">
                  <c:v>10.323</c:v>
                </c:pt>
                <c:pt idx="123">
                  <c:v>11.0105</c:v>
                </c:pt>
                <c:pt idx="124">
                  <c:v>11.7098</c:v>
                </c:pt>
                <c:pt idx="125">
                  <c:v>12.4201</c:v>
                </c:pt>
                <c:pt idx="126">
                  <c:v>13.140599999999999</c:v>
                </c:pt>
                <c:pt idx="127">
                  <c:v>13.870900000000001</c:v>
                </c:pt>
                <c:pt idx="128">
                  <c:v>14.610300000000001</c:v>
                </c:pt>
                <c:pt idx="129">
                  <c:v>15.3582</c:v>
                </c:pt>
                <c:pt idx="130">
                  <c:v>16.1142</c:v>
                </c:pt>
                <c:pt idx="131">
                  <c:v>16.877800000000001</c:v>
                </c:pt>
                <c:pt idx="132">
                  <c:v>17.648499999999999</c:v>
                </c:pt>
                <c:pt idx="133">
                  <c:v>18.425999999999998</c:v>
                </c:pt>
                <c:pt idx="134">
                  <c:v>19.209800000000001</c:v>
                </c:pt>
                <c:pt idx="135">
                  <c:v>19.999700000000001</c:v>
                </c:pt>
                <c:pt idx="136">
                  <c:v>20.795200000000001</c:v>
                </c:pt>
                <c:pt idx="137">
                  <c:v>21.5961</c:v>
                </c:pt>
                <c:pt idx="138">
                  <c:v>22.402100000000001</c:v>
                </c:pt>
                <c:pt idx="139">
                  <c:v>23.212900000000001</c:v>
                </c:pt>
                <c:pt idx="140">
                  <c:v>24.028300000000002</c:v>
                </c:pt>
                <c:pt idx="141">
                  <c:v>24.848099999999999</c:v>
                </c:pt>
                <c:pt idx="142">
                  <c:v>25.672000000000001</c:v>
                </c:pt>
                <c:pt idx="143">
                  <c:v>26.4999</c:v>
                </c:pt>
                <c:pt idx="144">
                  <c:v>27.331399999999999</c:v>
                </c:pt>
                <c:pt idx="145">
                  <c:v>28.166599999999999</c:v>
                </c:pt>
                <c:pt idx="146">
                  <c:v>29.005199999999999</c:v>
                </c:pt>
                <c:pt idx="147">
                  <c:v>29.847000000000001</c:v>
                </c:pt>
                <c:pt idx="148">
                  <c:v>30.6919</c:v>
                </c:pt>
                <c:pt idx="149">
                  <c:v>31.5397</c:v>
                </c:pt>
                <c:pt idx="150">
                  <c:v>32.390500000000003</c:v>
                </c:pt>
                <c:pt idx="151">
                  <c:v>33.243899999999996</c:v>
                </c:pt>
                <c:pt idx="152">
                  <c:v>34.099899999999998</c:v>
                </c:pt>
                <c:pt idx="153">
                  <c:v>34.958399999999997</c:v>
                </c:pt>
                <c:pt idx="154">
                  <c:v>35.819299999999998</c:v>
                </c:pt>
                <c:pt idx="155">
                  <c:v>36.682400000000001</c:v>
                </c:pt>
                <c:pt idx="156">
                  <c:v>37.547800000000002</c:v>
                </c:pt>
                <c:pt idx="157">
                  <c:v>38.415300000000002</c:v>
                </c:pt>
                <c:pt idx="158">
                  <c:v>39.284799999999997</c:v>
                </c:pt>
                <c:pt idx="159">
                  <c:v>40.156199999999998</c:v>
                </c:pt>
                <c:pt idx="160">
                  <c:v>41.029499999999999</c:v>
                </c:pt>
                <c:pt idx="161">
                  <c:v>41.904600000000002</c:v>
                </c:pt>
                <c:pt idx="162">
                  <c:v>42.781500000000001</c:v>
                </c:pt>
                <c:pt idx="163">
                  <c:v>43.66</c:v>
                </c:pt>
                <c:pt idx="164">
                  <c:v>44.540100000000002</c:v>
                </c:pt>
                <c:pt idx="165">
                  <c:v>45.421799999999998</c:v>
                </c:pt>
                <c:pt idx="166">
                  <c:v>46.305</c:v>
                </c:pt>
                <c:pt idx="167">
                  <c:v>47.189599999999999</c:v>
                </c:pt>
                <c:pt idx="168">
                  <c:v>48.075600000000001</c:v>
                </c:pt>
                <c:pt idx="169">
                  <c:v>48.963000000000001</c:v>
                </c:pt>
                <c:pt idx="170">
                  <c:v>49.851700000000001</c:v>
                </c:pt>
                <c:pt idx="171">
                  <c:v>50.741599999999998</c:v>
                </c:pt>
                <c:pt idx="172">
                  <c:v>51.6327</c:v>
                </c:pt>
                <c:pt idx="173">
                  <c:v>52.524999999999999</c:v>
                </c:pt>
                <c:pt idx="174">
                  <c:v>53.418500000000002</c:v>
                </c:pt>
                <c:pt idx="175">
                  <c:v>54.313000000000002</c:v>
                </c:pt>
                <c:pt idx="176">
                  <c:v>55.208599999999997</c:v>
                </c:pt>
                <c:pt idx="177">
                  <c:v>56.1053</c:v>
                </c:pt>
                <c:pt idx="178">
                  <c:v>57.002899999999997</c:v>
                </c:pt>
                <c:pt idx="179">
                  <c:v>57.901499999999999</c:v>
                </c:pt>
                <c:pt idx="180">
                  <c:v>58.801099999999998</c:v>
                </c:pt>
                <c:pt idx="181">
                  <c:v>59.701500000000003</c:v>
                </c:pt>
                <c:pt idx="182">
                  <c:v>60.602800000000002</c:v>
                </c:pt>
                <c:pt idx="183">
                  <c:v>61.505000000000003</c:v>
                </c:pt>
                <c:pt idx="184">
                  <c:v>62.408000000000001</c:v>
                </c:pt>
                <c:pt idx="185">
                  <c:v>63.311799999999998</c:v>
                </c:pt>
                <c:pt idx="186">
                  <c:v>64.216399999999993</c:v>
                </c:pt>
                <c:pt idx="187">
                  <c:v>65.121799999999993</c:v>
                </c:pt>
                <c:pt idx="188">
                  <c:v>66.027900000000002</c:v>
                </c:pt>
                <c:pt idx="189">
                  <c:v>66.934700000000007</c:v>
                </c:pt>
                <c:pt idx="190">
                  <c:v>67.842100000000002</c:v>
                </c:pt>
                <c:pt idx="191">
                  <c:v>68.750299999999996</c:v>
                </c:pt>
                <c:pt idx="192">
                  <c:v>69.659099999999995</c:v>
                </c:pt>
                <c:pt idx="193">
                  <c:v>70.568600000000004</c:v>
                </c:pt>
                <c:pt idx="194">
                  <c:v>71.4786</c:v>
                </c:pt>
                <c:pt idx="195">
                  <c:v>72.389300000000006</c:v>
                </c:pt>
                <c:pt idx="196">
                  <c:v>73.300600000000003</c:v>
                </c:pt>
                <c:pt idx="197">
                  <c:v>74.212400000000002</c:v>
                </c:pt>
                <c:pt idx="198">
                  <c:v>75.124700000000004</c:v>
                </c:pt>
                <c:pt idx="199">
                  <c:v>76.037700000000001</c:v>
                </c:pt>
                <c:pt idx="200">
                  <c:v>76.951099999999997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56-40B4-BFBE-51BA7F6EB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807488"/>
        <c:axId val="607804864"/>
      </c:scatterChart>
      <c:valAx>
        <c:axId val="60780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7804864"/>
        <c:crossesAt val="-10"/>
        <c:crossBetween val="midCat"/>
      </c:valAx>
      <c:valAx>
        <c:axId val="60780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Diode</a:t>
                </a:r>
                <a:r>
                  <a:rPr lang="en-US" altLang="zh-TW" baseline="0"/>
                  <a:t> Current (Amps)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7807488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Diode</a:t>
            </a:r>
            <a:r>
              <a:rPr lang="en-US" altLang="zh-TW" baseline="0"/>
              <a:t> Currents vs. Input Voltage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第二題!$D$1</c:f>
              <c:strCache>
                <c:ptCount val="1"/>
                <c:pt idx="0">
                  <c:v>i1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第二題!$D$2:$D$202</c:f>
              <c:numCache>
                <c:formatCode>General</c:formatCode>
                <c:ptCount val="201"/>
                <c:pt idx="0">
                  <c:v>76.951099999999997</c:v>
                </c:pt>
                <c:pt idx="1">
                  <c:v>76.037700000000001</c:v>
                </c:pt>
                <c:pt idx="2">
                  <c:v>75.124700000000004</c:v>
                </c:pt>
                <c:pt idx="3">
                  <c:v>74.212400000000002</c:v>
                </c:pt>
                <c:pt idx="4">
                  <c:v>73.300600000000003</c:v>
                </c:pt>
                <c:pt idx="5">
                  <c:v>72.389300000000006</c:v>
                </c:pt>
                <c:pt idx="6">
                  <c:v>71.4786</c:v>
                </c:pt>
                <c:pt idx="7">
                  <c:v>70.568600000000004</c:v>
                </c:pt>
                <c:pt idx="8">
                  <c:v>69.659099999999995</c:v>
                </c:pt>
                <c:pt idx="9">
                  <c:v>68.750299999999996</c:v>
                </c:pt>
                <c:pt idx="10">
                  <c:v>67.842100000000002</c:v>
                </c:pt>
                <c:pt idx="11">
                  <c:v>66.934700000000007</c:v>
                </c:pt>
                <c:pt idx="12">
                  <c:v>66.027900000000002</c:v>
                </c:pt>
                <c:pt idx="13">
                  <c:v>65.121799999999993</c:v>
                </c:pt>
                <c:pt idx="14">
                  <c:v>64.216399999999993</c:v>
                </c:pt>
                <c:pt idx="15">
                  <c:v>63.311799999999998</c:v>
                </c:pt>
                <c:pt idx="16">
                  <c:v>62.408000000000001</c:v>
                </c:pt>
                <c:pt idx="17">
                  <c:v>61.505000000000003</c:v>
                </c:pt>
                <c:pt idx="18">
                  <c:v>60.602800000000002</c:v>
                </c:pt>
                <c:pt idx="19">
                  <c:v>59.701500000000003</c:v>
                </c:pt>
                <c:pt idx="20">
                  <c:v>58.801099999999998</c:v>
                </c:pt>
                <c:pt idx="21">
                  <c:v>57.901499999999999</c:v>
                </c:pt>
                <c:pt idx="22">
                  <c:v>57.002899999999997</c:v>
                </c:pt>
                <c:pt idx="23">
                  <c:v>56.1053</c:v>
                </c:pt>
                <c:pt idx="24">
                  <c:v>55.208599999999997</c:v>
                </c:pt>
                <c:pt idx="25">
                  <c:v>54.313000000000002</c:v>
                </c:pt>
                <c:pt idx="26">
                  <c:v>53.418500000000002</c:v>
                </c:pt>
                <c:pt idx="27">
                  <c:v>52.524999999999999</c:v>
                </c:pt>
                <c:pt idx="28">
                  <c:v>51.6327</c:v>
                </c:pt>
                <c:pt idx="29">
                  <c:v>50.741599999999998</c:v>
                </c:pt>
                <c:pt idx="30">
                  <c:v>49.851700000000001</c:v>
                </c:pt>
                <c:pt idx="31">
                  <c:v>48.963000000000001</c:v>
                </c:pt>
                <c:pt idx="32">
                  <c:v>48.075600000000001</c:v>
                </c:pt>
                <c:pt idx="33">
                  <c:v>47.189599999999999</c:v>
                </c:pt>
                <c:pt idx="34">
                  <c:v>46.305</c:v>
                </c:pt>
                <c:pt idx="35">
                  <c:v>45.421799999999998</c:v>
                </c:pt>
                <c:pt idx="36">
                  <c:v>44.540100000000002</c:v>
                </c:pt>
                <c:pt idx="37">
                  <c:v>43.66</c:v>
                </c:pt>
                <c:pt idx="38">
                  <c:v>42.781500000000001</c:v>
                </c:pt>
                <c:pt idx="39">
                  <c:v>41.904600000000002</c:v>
                </c:pt>
                <c:pt idx="40">
                  <c:v>41.029499999999999</c:v>
                </c:pt>
                <c:pt idx="41">
                  <c:v>40.156199999999998</c:v>
                </c:pt>
                <c:pt idx="42">
                  <c:v>39.284799999999997</c:v>
                </c:pt>
                <c:pt idx="43">
                  <c:v>38.415300000000002</c:v>
                </c:pt>
                <c:pt idx="44">
                  <c:v>37.547800000000002</c:v>
                </c:pt>
                <c:pt idx="45">
                  <c:v>36.682400000000001</c:v>
                </c:pt>
                <c:pt idx="46">
                  <c:v>35.819299999999998</c:v>
                </c:pt>
                <c:pt idx="47">
                  <c:v>34.958399999999997</c:v>
                </c:pt>
                <c:pt idx="48">
                  <c:v>34.099899999999998</c:v>
                </c:pt>
                <c:pt idx="49">
                  <c:v>33.243899999999996</c:v>
                </c:pt>
                <c:pt idx="50">
                  <c:v>32.390500000000003</c:v>
                </c:pt>
                <c:pt idx="51">
                  <c:v>31.5397</c:v>
                </c:pt>
                <c:pt idx="52">
                  <c:v>30.6919</c:v>
                </c:pt>
                <c:pt idx="53">
                  <c:v>29.847000000000001</c:v>
                </c:pt>
                <c:pt idx="54">
                  <c:v>29.005199999999999</c:v>
                </c:pt>
                <c:pt idx="55">
                  <c:v>28.166599999999999</c:v>
                </c:pt>
                <c:pt idx="56">
                  <c:v>27.331399999999999</c:v>
                </c:pt>
                <c:pt idx="57">
                  <c:v>26.4999</c:v>
                </c:pt>
                <c:pt idx="58">
                  <c:v>25.672000000000001</c:v>
                </c:pt>
                <c:pt idx="59">
                  <c:v>24.848099999999999</c:v>
                </c:pt>
                <c:pt idx="60">
                  <c:v>24.028300000000002</c:v>
                </c:pt>
                <c:pt idx="61">
                  <c:v>23.212900000000001</c:v>
                </c:pt>
                <c:pt idx="62">
                  <c:v>22.402100000000001</c:v>
                </c:pt>
                <c:pt idx="63">
                  <c:v>21.5961</c:v>
                </c:pt>
                <c:pt idx="64">
                  <c:v>20.795200000000001</c:v>
                </c:pt>
                <c:pt idx="65">
                  <c:v>19.999700000000001</c:v>
                </c:pt>
                <c:pt idx="66">
                  <c:v>19.209800000000001</c:v>
                </c:pt>
                <c:pt idx="67">
                  <c:v>18.425999999999998</c:v>
                </c:pt>
                <c:pt idx="68">
                  <c:v>17.648499999999999</c:v>
                </c:pt>
                <c:pt idx="69">
                  <c:v>16.877800000000001</c:v>
                </c:pt>
                <c:pt idx="70">
                  <c:v>16.1142</c:v>
                </c:pt>
                <c:pt idx="71">
                  <c:v>15.3582</c:v>
                </c:pt>
                <c:pt idx="72">
                  <c:v>14.610300000000001</c:v>
                </c:pt>
                <c:pt idx="73">
                  <c:v>13.870900000000001</c:v>
                </c:pt>
                <c:pt idx="74">
                  <c:v>13.140599999999999</c:v>
                </c:pt>
                <c:pt idx="75">
                  <c:v>12.4201</c:v>
                </c:pt>
                <c:pt idx="76">
                  <c:v>11.7098</c:v>
                </c:pt>
                <c:pt idx="77">
                  <c:v>11.0105</c:v>
                </c:pt>
                <c:pt idx="78">
                  <c:v>10.323</c:v>
                </c:pt>
                <c:pt idx="79">
                  <c:v>9.6479099999999995</c:v>
                </c:pt>
                <c:pt idx="80">
                  <c:v>8.9861199999999997</c:v>
                </c:pt>
                <c:pt idx="81">
                  <c:v>8.3384800000000006</c:v>
                </c:pt>
                <c:pt idx="82">
                  <c:v>7.7059100000000003</c:v>
                </c:pt>
                <c:pt idx="83">
                  <c:v>7.0893499999999996</c:v>
                </c:pt>
                <c:pt idx="84">
                  <c:v>6.4897799999999997</c:v>
                </c:pt>
                <c:pt idx="85">
                  <c:v>5.9082400000000002</c:v>
                </c:pt>
                <c:pt idx="86">
                  <c:v>5.3457699999999999</c:v>
                </c:pt>
                <c:pt idx="87">
                  <c:v>4.8034100000000004</c:v>
                </c:pt>
                <c:pt idx="88">
                  <c:v>4.2822199999999997</c:v>
                </c:pt>
                <c:pt idx="89">
                  <c:v>3.7832599999999998</c:v>
                </c:pt>
                <c:pt idx="90">
                  <c:v>3.3075299999999999</c:v>
                </c:pt>
                <c:pt idx="91">
                  <c:v>2.8560099999999999</c:v>
                </c:pt>
                <c:pt idx="92">
                  <c:v>2.42963</c:v>
                </c:pt>
                <c:pt idx="93">
                  <c:v>2.0292300000000001</c:v>
                </c:pt>
                <c:pt idx="94">
                  <c:v>1.6555800000000001</c:v>
                </c:pt>
                <c:pt idx="95">
                  <c:v>1.3093399999999999</c:v>
                </c:pt>
                <c:pt idx="96">
                  <c:v>0.99102800000000002</c:v>
                </c:pt>
                <c:pt idx="97">
                  <c:v>0.70098400000000005</c:v>
                </c:pt>
                <c:pt idx="98">
                  <c:v>0.43931799999999999</c:v>
                </c:pt>
                <c:pt idx="99">
                  <c:v>0.205841</c:v>
                </c:pt>
                <c:pt idx="100">
                  <c:v>0</c:v>
                </c:pt>
                <c:pt idx="101">
                  <c:v>-0.17916699999999999</c:v>
                </c:pt>
                <c:pt idx="102">
                  <c:v>-0.33305099999999999</c:v>
                </c:pt>
                <c:pt idx="103">
                  <c:v>-0.46343800000000002</c:v>
                </c:pt>
                <c:pt idx="104">
                  <c:v>-0.57243900000000003</c:v>
                </c:pt>
                <c:pt idx="105">
                  <c:v>-0.66237500000000005</c:v>
                </c:pt>
                <c:pt idx="106">
                  <c:v>-0.73566200000000004</c:v>
                </c:pt>
                <c:pt idx="107">
                  <c:v>-0.79468700000000003</c:v>
                </c:pt>
                <c:pt idx="108">
                  <c:v>-0.84171099999999999</c:v>
                </c:pt>
                <c:pt idx="109">
                  <c:v>-0.87880100000000005</c:v>
                </c:pt>
                <c:pt idx="110">
                  <c:v>-0.90778899999999996</c:v>
                </c:pt>
                <c:pt idx="111">
                  <c:v>-0.93025400000000003</c:v>
                </c:pt>
                <c:pt idx="112">
                  <c:v>-0.94753200000000004</c:v>
                </c:pt>
                <c:pt idx="113">
                  <c:v>-0.960727</c:v>
                </c:pt>
                <c:pt idx="114">
                  <c:v>-0.97074099999999997</c:v>
                </c:pt>
                <c:pt idx="115">
                  <c:v>-0.97829500000000003</c:v>
                </c:pt>
                <c:pt idx="116">
                  <c:v>-0.983962</c:v>
                </c:pt>
                <c:pt idx="117">
                  <c:v>-0.98819400000000002</c:v>
                </c:pt>
                <c:pt idx="118">
                  <c:v>-0.99133899999999997</c:v>
                </c:pt>
                <c:pt idx="119">
                  <c:v>-0.99366600000000005</c:v>
                </c:pt>
                <c:pt idx="120">
                  <c:v>-0.99538199999999999</c:v>
                </c:pt>
                <c:pt idx="121">
                  <c:v>-0.99664200000000003</c:v>
                </c:pt>
                <c:pt idx="122">
                  <c:v>-0.99756500000000004</c:v>
                </c:pt>
                <c:pt idx="123">
                  <c:v>-0.99823799999999996</c:v>
                </c:pt>
                <c:pt idx="124">
                  <c:v>-0.99872799999999995</c:v>
                </c:pt>
                <c:pt idx="125">
                  <c:v>-0.99908399999999997</c:v>
                </c:pt>
                <c:pt idx="126">
                  <c:v>-0.99934199999999995</c:v>
                </c:pt>
                <c:pt idx="127">
                  <c:v>-0.99952700000000005</c:v>
                </c:pt>
                <c:pt idx="128">
                  <c:v>-0.99966100000000002</c:v>
                </c:pt>
                <c:pt idx="129">
                  <c:v>-0.99975800000000004</c:v>
                </c:pt>
                <c:pt idx="130">
                  <c:v>-0.99982700000000002</c:v>
                </c:pt>
                <c:pt idx="131">
                  <c:v>-0.99987700000000002</c:v>
                </c:pt>
                <c:pt idx="132">
                  <c:v>-0.99991200000000002</c:v>
                </c:pt>
                <c:pt idx="133">
                  <c:v>-0.99993799999999999</c:v>
                </c:pt>
                <c:pt idx="134">
                  <c:v>-0.99995599999999996</c:v>
                </c:pt>
                <c:pt idx="135">
                  <c:v>-0.999969</c:v>
                </c:pt>
                <c:pt idx="136">
                  <c:v>-0.99997800000000003</c:v>
                </c:pt>
                <c:pt idx="137">
                  <c:v>-0.99998399999999998</c:v>
                </c:pt>
                <c:pt idx="138">
                  <c:v>-0.99998900000000002</c:v>
                </c:pt>
                <c:pt idx="139">
                  <c:v>-0.99999199999999999</c:v>
                </c:pt>
                <c:pt idx="140">
                  <c:v>-0.99999400000000005</c:v>
                </c:pt>
                <c:pt idx="141">
                  <c:v>-0.999996</c:v>
                </c:pt>
                <c:pt idx="142">
                  <c:v>-0.99999700000000002</c:v>
                </c:pt>
                <c:pt idx="143">
                  <c:v>-0.99999800000000005</c:v>
                </c:pt>
                <c:pt idx="144">
                  <c:v>-0.99999899999999997</c:v>
                </c:pt>
                <c:pt idx="145">
                  <c:v>-0.99999899999999997</c:v>
                </c:pt>
                <c:pt idx="146">
                  <c:v>-0.99999899999999997</c:v>
                </c:pt>
                <c:pt idx="147">
                  <c:v>-1</c:v>
                </c:pt>
                <c:pt idx="148">
                  <c:v>-1</c:v>
                </c:pt>
                <c:pt idx="149">
                  <c:v>-1</c:v>
                </c:pt>
                <c:pt idx="150">
                  <c:v>-1</c:v>
                </c:pt>
                <c:pt idx="151">
                  <c:v>-1</c:v>
                </c:pt>
                <c:pt idx="152">
                  <c:v>-1</c:v>
                </c:pt>
                <c:pt idx="153">
                  <c:v>-1</c:v>
                </c:pt>
                <c:pt idx="154">
                  <c:v>-1</c:v>
                </c:pt>
                <c:pt idx="155">
                  <c:v>-1</c:v>
                </c:pt>
                <c:pt idx="156">
                  <c:v>-1</c:v>
                </c:pt>
                <c:pt idx="157">
                  <c:v>-1</c:v>
                </c:pt>
                <c:pt idx="158">
                  <c:v>-1</c:v>
                </c:pt>
                <c:pt idx="159">
                  <c:v>-1</c:v>
                </c:pt>
                <c:pt idx="160">
                  <c:v>-1</c:v>
                </c:pt>
                <c:pt idx="161">
                  <c:v>-1</c:v>
                </c:pt>
                <c:pt idx="162">
                  <c:v>-1</c:v>
                </c:pt>
                <c:pt idx="163">
                  <c:v>-1</c:v>
                </c:pt>
                <c:pt idx="164">
                  <c:v>-1</c:v>
                </c:pt>
                <c:pt idx="165">
                  <c:v>-1</c:v>
                </c:pt>
                <c:pt idx="166">
                  <c:v>-1</c:v>
                </c:pt>
                <c:pt idx="167">
                  <c:v>-1</c:v>
                </c:pt>
                <c:pt idx="168">
                  <c:v>-1</c:v>
                </c:pt>
                <c:pt idx="169">
                  <c:v>-1</c:v>
                </c:pt>
                <c:pt idx="170">
                  <c:v>-1</c:v>
                </c:pt>
                <c:pt idx="171">
                  <c:v>-1</c:v>
                </c:pt>
                <c:pt idx="172">
                  <c:v>-1</c:v>
                </c:pt>
                <c:pt idx="173">
                  <c:v>-1</c:v>
                </c:pt>
                <c:pt idx="174">
                  <c:v>-1</c:v>
                </c:pt>
                <c:pt idx="175">
                  <c:v>-1</c:v>
                </c:pt>
                <c:pt idx="176">
                  <c:v>-1</c:v>
                </c:pt>
                <c:pt idx="177">
                  <c:v>-1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-1</c:v>
                </c:pt>
                <c:pt idx="183">
                  <c:v>-1</c:v>
                </c:pt>
                <c:pt idx="184">
                  <c:v>-1</c:v>
                </c:pt>
                <c:pt idx="185">
                  <c:v>-1</c:v>
                </c:pt>
                <c:pt idx="186">
                  <c:v>-1</c:v>
                </c:pt>
                <c:pt idx="187">
                  <c:v>-1</c:v>
                </c:pt>
                <c:pt idx="188">
                  <c:v>-1</c:v>
                </c:pt>
                <c:pt idx="189">
                  <c:v>-1</c:v>
                </c:pt>
                <c:pt idx="190">
                  <c:v>-1</c:v>
                </c:pt>
                <c:pt idx="191">
                  <c:v>-1</c:v>
                </c:pt>
                <c:pt idx="192">
                  <c:v>-1</c:v>
                </c:pt>
                <c:pt idx="193">
                  <c:v>-1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-1</c:v>
                </c:pt>
                <c:pt idx="198">
                  <c:v>-1</c:v>
                </c:pt>
                <c:pt idx="199">
                  <c:v>-1</c:v>
                </c:pt>
                <c:pt idx="200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59-4FDC-AAB5-2D3195874B46}"/>
            </c:ext>
          </c:extLst>
        </c:ser>
        <c:ser>
          <c:idx val="1"/>
          <c:order val="1"/>
          <c:tx>
            <c:strRef>
              <c:f>第二題!$G$1</c:f>
              <c:strCache>
                <c:ptCount val="1"/>
                <c:pt idx="0">
                  <c:v>i4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dash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第二題!$G$2:$G$202</c:f>
              <c:numCache>
                <c:formatCode>General</c:formatCode>
                <c:ptCount val="201"/>
                <c:pt idx="0">
                  <c:v>76.951099999999997</c:v>
                </c:pt>
                <c:pt idx="1">
                  <c:v>76.037700000000001</c:v>
                </c:pt>
                <c:pt idx="2">
                  <c:v>75.124700000000004</c:v>
                </c:pt>
                <c:pt idx="3">
                  <c:v>74.212400000000002</c:v>
                </c:pt>
                <c:pt idx="4">
                  <c:v>73.300600000000003</c:v>
                </c:pt>
                <c:pt idx="5">
                  <c:v>72.389300000000006</c:v>
                </c:pt>
                <c:pt idx="6">
                  <c:v>71.4786</c:v>
                </c:pt>
                <c:pt idx="7">
                  <c:v>70.568600000000004</c:v>
                </c:pt>
                <c:pt idx="8">
                  <c:v>69.659099999999995</c:v>
                </c:pt>
                <c:pt idx="9">
                  <c:v>68.750299999999996</c:v>
                </c:pt>
                <c:pt idx="10">
                  <c:v>67.842100000000002</c:v>
                </c:pt>
                <c:pt idx="11">
                  <c:v>66.934700000000007</c:v>
                </c:pt>
                <c:pt idx="12">
                  <c:v>66.027900000000002</c:v>
                </c:pt>
                <c:pt idx="13">
                  <c:v>65.121799999999993</c:v>
                </c:pt>
                <c:pt idx="14">
                  <c:v>64.216399999999993</c:v>
                </c:pt>
                <c:pt idx="15">
                  <c:v>63.311799999999998</c:v>
                </c:pt>
                <c:pt idx="16">
                  <c:v>62.408000000000001</c:v>
                </c:pt>
                <c:pt idx="17">
                  <c:v>61.505000000000003</c:v>
                </c:pt>
                <c:pt idx="18">
                  <c:v>60.602800000000002</c:v>
                </c:pt>
                <c:pt idx="19">
                  <c:v>59.701500000000003</c:v>
                </c:pt>
                <c:pt idx="20">
                  <c:v>58.801099999999998</c:v>
                </c:pt>
                <c:pt idx="21">
                  <c:v>57.901499999999999</c:v>
                </c:pt>
                <c:pt idx="22">
                  <c:v>57.002899999999997</c:v>
                </c:pt>
                <c:pt idx="23">
                  <c:v>56.1053</c:v>
                </c:pt>
                <c:pt idx="24">
                  <c:v>55.208599999999997</c:v>
                </c:pt>
                <c:pt idx="25">
                  <c:v>54.313000000000002</c:v>
                </c:pt>
                <c:pt idx="26">
                  <c:v>53.418500000000002</c:v>
                </c:pt>
                <c:pt idx="27">
                  <c:v>52.524999999999999</c:v>
                </c:pt>
                <c:pt idx="28">
                  <c:v>51.6327</c:v>
                </c:pt>
                <c:pt idx="29">
                  <c:v>50.741599999999998</c:v>
                </c:pt>
                <c:pt idx="30">
                  <c:v>49.851700000000001</c:v>
                </c:pt>
                <c:pt idx="31">
                  <c:v>48.963000000000001</c:v>
                </c:pt>
                <c:pt idx="32">
                  <c:v>48.075600000000001</c:v>
                </c:pt>
                <c:pt idx="33">
                  <c:v>47.189599999999999</c:v>
                </c:pt>
                <c:pt idx="34">
                  <c:v>46.305</c:v>
                </c:pt>
                <c:pt idx="35">
                  <c:v>45.421799999999998</c:v>
                </c:pt>
                <c:pt idx="36">
                  <c:v>44.540100000000002</c:v>
                </c:pt>
                <c:pt idx="37">
                  <c:v>43.66</c:v>
                </c:pt>
                <c:pt idx="38">
                  <c:v>42.781500000000001</c:v>
                </c:pt>
                <c:pt idx="39">
                  <c:v>41.904600000000002</c:v>
                </c:pt>
                <c:pt idx="40">
                  <c:v>41.029499999999999</c:v>
                </c:pt>
                <c:pt idx="41">
                  <c:v>40.156199999999998</c:v>
                </c:pt>
                <c:pt idx="42">
                  <c:v>39.284799999999997</c:v>
                </c:pt>
                <c:pt idx="43">
                  <c:v>38.415300000000002</c:v>
                </c:pt>
                <c:pt idx="44">
                  <c:v>37.547800000000002</c:v>
                </c:pt>
                <c:pt idx="45">
                  <c:v>36.682400000000001</c:v>
                </c:pt>
                <c:pt idx="46">
                  <c:v>35.819299999999998</c:v>
                </c:pt>
                <c:pt idx="47">
                  <c:v>34.958399999999997</c:v>
                </c:pt>
                <c:pt idx="48">
                  <c:v>34.099899999999998</c:v>
                </c:pt>
                <c:pt idx="49">
                  <c:v>33.243899999999996</c:v>
                </c:pt>
                <c:pt idx="50">
                  <c:v>32.390500000000003</c:v>
                </c:pt>
                <c:pt idx="51">
                  <c:v>31.5397</c:v>
                </c:pt>
                <c:pt idx="52">
                  <c:v>30.6919</c:v>
                </c:pt>
                <c:pt idx="53">
                  <c:v>29.847000000000001</c:v>
                </c:pt>
                <c:pt idx="54">
                  <c:v>29.005199999999999</c:v>
                </c:pt>
                <c:pt idx="55">
                  <c:v>28.166599999999999</c:v>
                </c:pt>
                <c:pt idx="56">
                  <c:v>27.331399999999999</c:v>
                </c:pt>
                <c:pt idx="57">
                  <c:v>26.4999</c:v>
                </c:pt>
                <c:pt idx="58">
                  <c:v>25.672000000000001</c:v>
                </c:pt>
                <c:pt idx="59">
                  <c:v>24.848099999999999</c:v>
                </c:pt>
                <c:pt idx="60">
                  <c:v>24.028300000000002</c:v>
                </c:pt>
                <c:pt idx="61">
                  <c:v>23.212900000000001</c:v>
                </c:pt>
                <c:pt idx="62">
                  <c:v>22.402100000000001</c:v>
                </c:pt>
                <c:pt idx="63">
                  <c:v>21.5961</c:v>
                </c:pt>
                <c:pt idx="64">
                  <c:v>20.795200000000001</c:v>
                </c:pt>
                <c:pt idx="65">
                  <c:v>19.999700000000001</c:v>
                </c:pt>
                <c:pt idx="66">
                  <c:v>19.209800000000001</c:v>
                </c:pt>
                <c:pt idx="67">
                  <c:v>18.425999999999998</c:v>
                </c:pt>
                <c:pt idx="68">
                  <c:v>17.648499999999999</c:v>
                </c:pt>
                <c:pt idx="69">
                  <c:v>16.877800000000001</c:v>
                </c:pt>
                <c:pt idx="70">
                  <c:v>16.1142</c:v>
                </c:pt>
                <c:pt idx="71">
                  <c:v>15.3582</c:v>
                </c:pt>
                <c:pt idx="72">
                  <c:v>14.610300000000001</c:v>
                </c:pt>
                <c:pt idx="73">
                  <c:v>13.870900000000001</c:v>
                </c:pt>
                <c:pt idx="74">
                  <c:v>13.140599999999999</c:v>
                </c:pt>
                <c:pt idx="75">
                  <c:v>12.4201</c:v>
                </c:pt>
                <c:pt idx="76">
                  <c:v>11.7098</c:v>
                </c:pt>
                <c:pt idx="77">
                  <c:v>11.0105</c:v>
                </c:pt>
                <c:pt idx="78">
                  <c:v>10.323</c:v>
                </c:pt>
                <c:pt idx="79">
                  <c:v>9.6479099999999995</c:v>
                </c:pt>
                <c:pt idx="80">
                  <c:v>8.9861199999999997</c:v>
                </c:pt>
                <c:pt idx="81">
                  <c:v>8.3384800000000006</c:v>
                </c:pt>
                <c:pt idx="82">
                  <c:v>7.7059100000000003</c:v>
                </c:pt>
                <c:pt idx="83">
                  <c:v>7.0893499999999996</c:v>
                </c:pt>
                <c:pt idx="84">
                  <c:v>6.4897799999999997</c:v>
                </c:pt>
                <c:pt idx="85">
                  <c:v>5.9082400000000002</c:v>
                </c:pt>
                <c:pt idx="86">
                  <c:v>5.3457699999999999</c:v>
                </c:pt>
                <c:pt idx="87">
                  <c:v>4.8034100000000004</c:v>
                </c:pt>
                <c:pt idx="88">
                  <c:v>4.2822199999999997</c:v>
                </c:pt>
                <c:pt idx="89">
                  <c:v>3.7832599999999998</c:v>
                </c:pt>
                <c:pt idx="90">
                  <c:v>3.3075299999999999</c:v>
                </c:pt>
                <c:pt idx="91">
                  <c:v>2.8560099999999999</c:v>
                </c:pt>
                <c:pt idx="92">
                  <c:v>2.42963</c:v>
                </c:pt>
                <c:pt idx="93">
                  <c:v>2.0292300000000001</c:v>
                </c:pt>
                <c:pt idx="94">
                  <c:v>1.6555800000000001</c:v>
                </c:pt>
                <c:pt idx="95">
                  <c:v>1.3093399999999999</c:v>
                </c:pt>
                <c:pt idx="96">
                  <c:v>0.99102800000000002</c:v>
                </c:pt>
                <c:pt idx="97">
                  <c:v>0.70098400000000005</c:v>
                </c:pt>
                <c:pt idx="98">
                  <c:v>0.43931799999999999</c:v>
                </c:pt>
                <c:pt idx="99">
                  <c:v>0.205841</c:v>
                </c:pt>
                <c:pt idx="100">
                  <c:v>0</c:v>
                </c:pt>
                <c:pt idx="101">
                  <c:v>-0.17916699999999999</c:v>
                </c:pt>
                <c:pt idx="102">
                  <c:v>-0.33305099999999999</c:v>
                </c:pt>
                <c:pt idx="103">
                  <c:v>-0.46343800000000002</c:v>
                </c:pt>
                <c:pt idx="104">
                  <c:v>-0.57243900000000003</c:v>
                </c:pt>
                <c:pt idx="105">
                  <c:v>-0.66237500000000005</c:v>
                </c:pt>
                <c:pt idx="106">
                  <c:v>-0.73566200000000004</c:v>
                </c:pt>
                <c:pt idx="107">
                  <c:v>-0.79468700000000003</c:v>
                </c:pt>
                <c:pt idx="108">
                  <c:v>-0.84171099999999999</c:v>
                </c:pt>
                <c:pt idx="109">
                  <c:v>-0.87880100000000005</c:v>
                </c:pt>
                <c:pt idx="110">
                  <c:v>-0.90778899999999996</c:v>
                </c:pt>
                <c:pt idx="111">
                  <c:v>-0.93025400000000003</c:v>
                </c:pt>
                <c:pt idx="112">
                  <c:v>-0.94753200000000004</c:v>
                </c:pt>
                <c:pt idx="113">
                  <c:v>-0.960727</c:v>
                </c:pt>
                <c:pt idx="114">
                  <c:v>-0.97074099999999997</c:v>
                </c:pt>
                <c:pt idx="115">
                  <c:v>-0.97829500000000003</c:v>
                </c:pt>
                <c:pt idx="116">
                  <c:v>-0.983962</c:v>
                </c:pt>
                <c:pt idx="117">
                  <c:v>-0.98819400000000002</c:v>
                </c:pt>
                <c:pt idx="118">
                  <c:v>-0.99133899999999997</c:v>
                </c:pt>
                <c:pt idx="119">
                  <c:v>-0.99366600000000005</c:v>
                </c:pt>
                <c:pt idx="120">
                  <c:v>-0.99538199999999999</c:v>
                </c:pt>
                <c:pt idx="121">
                  <c:v>-0.99664200000000003</c:v>
                </c:pt>
                <c:pt idx="122">
                  <c:v>-0.99756500000000004</c:v>
                </c:pt>
                <c:pt idx="123">
                  <c:v>-0.99823799999999996</c:v>
                </c:pt>
                <c:pt idx="124">
                  <c:v>-0.99872799999999995</c:v>
                </c:pt>
                <c:pt idx="125">
                  <c:v>-0.99908399999999997</c:v>
                </c:pt>
                <c:pt idx="126">
                  <c:v>-0.99934199999999995</c:v>
                </c:pt>
                <c:pt idx="127">
                  <c:v>-0.99952700000000005</c:v>
                </c:pt>
                <c:pt idx="128">
                  <c:v>-0.99966100000000002</c:v>
                </c:pt>
                <c:pt idx="129">
                  <c:v>-0.99975800000000004</c:v>
                </c:pt>
                <c:pt idx="130">
                  <c:v>-0.99982700000000002</c:v>
                </c:pt>
                <c:pt idx="131">
                  <c:v>-0.99987700000000002</c:v>
                </c:pt>
                <c:pt idx="132">
                  <c:v>-0.99991200000000002</c:v>
                </c:pt>
                <c:pt idx="133">
                  <c:v>-0.99993799999999999</c:v>
                </c:pt>
                <c:pt idx="134">
                  <c:v>-0.99995599999999996</c:v>
                </c:pt>
                <c:pt idx="135">
                  <c:v>-0.999969</c:v>
                </c:pt>
                <c:pt idx="136">
                  <c:v>-0.99997800000000003</c:v>
                </c:pt>
                <c:pt idx="137">
                  <c:v>-0.99998399999999998</c:v>
                </c:pt>
                <c:pt idx="138">
                  <c:v>-0.99998900000000002</c:v>
                </c:pt>
                <c:pt idx="139">
                  <c:v>-0.99999199999999999</c:v>
                </c:pt>
                <c:pt idx="140">
                  <c:v>-0.99999400000000005</c:v>
                </c:pt>
                <c:pt idx="141">
                  <c:v>-0.999996</c:v>
                </c:pt>
                <c:pt idx="142">
                  <c:v>-0.99999700000000002</c:v>
                </c:pt>
                <c:pt idx="143">
                  <c:v>-0.99999800000000005</c:v>
                </c:pt>
                <c:pt idx="144">
                  <c:v>-0.99999899999999997</c:v>
                </c:pt>
                <c:pt idx="145">
                  <c:v>-0.99999899999999997</c:v>
                </c:pt>
                <c:pt idx="146">
                  <c:v>-0.99999899999999997</c:v>
                </c:pt>
                <c:pt idx="147">
                  <c:v>-1</c:v>
                </c:pt>
                <c:pt idx="148">
                  <c:v>-1</c:v>
                </c:pt>
                <c:pt idx="149">
                  <c:v>-1</c:v>
                </c:pt>
                <c:pt idx="150">
                  <c:v>-1</c:v>
                </c:pt>
                <c:pt idx="151">
                  <c:v>-1</c:v>
                </c:pt>
                <c:pt idx="152">
                  <c:v>-1</c:v>
                </c:pt>
                <c:pt idx="153">
                  <c:v>-1</c:v>
                </c:pt>
                <c:pt idx="154">
                  <c:v>-1</c:v>
                </c:pt>
                <c:pt idx="155">
                  <c:v>-1</c:v>
                </c:pt>
                <c:pt idx="156">
                  <c:v>-1</c:v>
                </c:pt>
                <c:pt idx="157">
                  <c:v>-1</c:v>
                </c:pt>
                <c:pt idx="158">
                  <c:v>-1</c:v>
                </c:pt>
                <c:pt idx="159">
                  <c:v>-1</c:v>
                </c:pt>
                <c:pt idx="160">
                  <c:v>-1</c:v>
                </c:pt>
                <c:pt idx="161">
                  <c:v>-1</c:v>
                </c:pt>
                <c:pt idx="162">
                  <c:v>-1</c:v>
                </c:pt>
                <c:pt idx="163">
                  <c:v>-1</c:v>
                </c:pt>
                <c:pt idx="164">
                  <c:v>-1</c:v>
                </c:pt>
                <c:pt idx="165">
                  <c:v>-1</c:v>
                </c:pt>
                <c:pt idx="166">
                  <c:v>-1</c:v>
                </c:pt>
                <c:pt idx="167">
                  <c:v>-1</c:v>
                </c:pt>
                <c:pt idx="168">
                  <c:v>-1</c:v>
                </c:pt>
                <c:pt idx="169">
                  <c:v>-1</c:v>
                </c:pt>
                <c:pt idx="170">
                  <c:v>-1</c:v>
                </c:pt>
                <c:pt idx="171">
                  <c:v>-1</c:v>
                </c:pt>
                <c:pt idx="172">
                  <c:v>-1</c:v>
                </c:pt>
                <c:pt idx="173">
                  <c:v>-1</c:v>
                </c:pt>
                <c:pt idx="174">
                  <c:v>-1</c:v>
                </c:pt>
                <c:pt idx="175">
                  <c:v>-1</c:v>
                </c:pt>
                <c:pt idx="176">
                  <c:v>-1</c:v>
                </c:pt>
                <c:pt idx="177">
                  <c:v>-1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-1</c:v>
                </c:pt>
                <c:pt idx="183">
                  <c:v>-1</c:v>
                </c:pt>
                <c:pt idx="184">
                  <c:v>-1</c:v>
                </c:pt>
                <c:pt idx="185">
                  <c:v>-1</c:v>
                </c:pt>
                <c:pt idx="186">
                  <c:v>-1</c:v>
                </c:pt>
                <c:pt idx="187">
                  <c:v>-1</c:v>
                </c:pt>
                <c:pt idx="188">
                  <c:v>-1</c:v>
                </c:pt>
                <c:pt idx="189">
                  <c:v>-1</c:v>
                </c:pt>
                <c:pt idx="190">
                  <c:v>-1</c:v>
                </c:pt>
                <c:pt idx="191">
                  <c:v>-1</c:v>
                </c:pt>
                <c:pt idx="192">
                  <c:v>-1</c:v>
                </c:pt>
                <c:pt idx="193">
                  <c:v>-1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-1</c:v>
                </c:pt>
                <c:pt idx="198">
                  <c:v>-1</c:v>
                </c:pt>
                <c:pt idx="199">
                  <c:v>-1</c:v>
                </c:pt>
                <c:pt idx="200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59-4FDC-AAB5-2D3195874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303368"/>
        <c:axId val="565309272"/>
      </c:scatterChart>
      <c:valAx>
        <c:axId val="565303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5309272"/>
        <c:crossesAt val="-10"/>
        <c:crossBetween val="midCat"/>
      </c:valAx>
      <c:valAx>
        <c:axId val="56530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Diode</a:t>
                </a:r>
                <a:r>
                  <a:rPr lang="en-US" altLang="zh-TW" baseline="0"/>
                  <a:t> Current (Amps)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5303368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Resistor</a:t>
            </a:r>
            <a:r>
              <a:rPr lang="en-US" altLang="zh-TW" baseline="0"/>
              <a:t> Current vs. Input Voltage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第二題!$H$1</c:f>
              <c:strCache>
                <c:ptCount val="1"/>
                <c:pt idx="0">
                  <c:v>iR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第二題!$A$2:$A$202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第二題!$H$2:$H$202</c:f>
              <c:numCache>
                <c:formatCode>General</c:formatCode>
                <c:ptCount val="201"/>
                <c:pt idx="0">
                  <c:v>75.951099999999997</c:v>
                </c:pt>
                <c:pt idx="1">
                  <c:v>75.037700000000001</c:v>
                </c:pt>
                <c:pt idx="2">
                  <c:v>74.124700000000004</c:v>
                </c:pt>
                <c:pt idx="3">
                  <c:v>73.212400000000002</c:v>
                </c:pt>
                <c:pt idx="4">
                  <c:v>72.300600000000003</c:v>
                </c:pt>
                <c:pt idx="5">
                  <c:v>71.389300000000006</c:v>
                </c:pt>
                <c:pt idx="6">
                  <c:v>70.4786</c:v>
                </c:pt>
                <c:pt idx="7">
                  <c:v>69.568600000000004</c:v>
                </c:pt>
                <c:pt idx="8">
                  <c:v>68.659099999999995</c:v>
                </c:pt>
                <c:pt idx="9">
                  <c:v>67.750299999999996</c:v>
                </c:pt>
                <c:pt idx="10">
                  <c:v>66.842100000000002</c:v>
                </c:pt>
                <c:pt idx="11">
                  <c:v>65.934700000000007</c:v>
                </c:pt>
                <c:pt idx="12">
                  <c:v>65.027900000000002</c:v>
                </c:pt>
                <c:pt idx="13">
                  <c:v>64.121799999999993</c:v>
                </c:pt>
                <c:pt idx="14">
                  <c:v>63.2164</c:v>
                </c:pt>
                <c:pt idx="15">
                  <c:v>62.311799999999998</c:v>
                </c:pt>
                <c:pt idx="16">
                  <c:v>61.408000000000001</c:v>
                </c:pt>
                <c:pt idx="17">
                  <c:v>60.505000000000003</c:v>
                </c:pt>
                <c:pt idx="18">
                  <c:v>59.602800000000002</c:v>
                </c:pt>
                <c:pt idx="19">
                  <c:v>58.701500000000003</c:v>
                </c:pt>
                <c:pt idx="20">
                  <c:v>57.801099999999998</c:v>
                </c:pt>
                <c:pt idx="21">
                  <c:v>56.901499999999999</c:v>
                </c:pt>
                <c:pt idx="22">
                  <c:v>56.002899999999997</c:v>
                </c:pt>
                <c:pt idx="23">
                  <c:v>55.1053</c:v>
                </c:pt>
                <c:pt idx="24">
                  <c:v>54.208599999999997</c:v>
                </c:pt>
                <c:pt idx="25">
                  <c:v>53.313000000000002</c:v>
                </c:pt>
                <c:pt idx="26">
                  <c:v>52.418500000000002</c:v>
                </c:pt>
                <c:pt idx="27">
                  <c:v>51.524999999999999</c:v>
                </c:pt>
                <c:pt idx="28">
                  <c:v>50.6327</c:v>
                </c:pt>
                <c:pt idx="29">
                  <c:v>49.741599999999998</c:v>
                </c:pt>
                <c:pt idx="30">
                  <c:v>48.851700000000001</c:v>
                </c:pt>
                <c:pt idx="31">
                  <c:v>47.963000000000001</c:v>
                </c:pt>
                <c:pt idx="32">
                  <c:v>47.075600000000001</c:v>
                </c:pt>
                <c:pt idx="33">
                  <c:v>46.189599999999999</c:v>
                </c:pt>
                <c:pt idx="34">
                  <c:v>45.305</c:v>
                </c:pt>
                <c:pt idx="35">
                  <c:v>44.421799999999998</c:v>
                </c:pt>
                <c:pt idx="36">
                  <c:v>43.540100000000002</c:v>
                </c:pt>
                <c:pt idx="37">
                  <c:v>42.66</c:v>
                </c:pt>
                <c:pt idx="38">
                  <c:v>41.781500000000001</c:v>
                </c:pt>
                <c:pt idx="39">
                  <c:v>40.904600000000002</c:v>
                </c:pt>
                <c:pt idx="40">
                  <c:v>40.029499999999999</c:v>
                </c:pt>
                <c:pt idx="41">
                  <c:v>39.156199999999998</c:v>
                </c:pt>
                <c:pt idx="42">
                  <c:v>38.284799999999997</c:v>
                </c:pt>
                <c:pt idx="43">
                  <c:v>37.415300000000002</c:v>
                </c:pt>
                <c:pt idx="44">
                  <c:v>36.547800000000002</c:v>
                </c:pt>
                <c:pt idx="45">
                  <c:v>35.682400000000001</c:v>
                </c:pt>
                <c:pt idx="46">
                  <c:v>34.819299999999998</c:v>
                </c:pt>
                <c:pt idx="47">
                  <c:v>33.958399999999997</c:v>
                </c:pt>
                <c:pt idx="48">
                  <c:v>33.099899999999998</c:v>
                </c:pt>
                <c:pt idx="49">
                  <c:v>32.243899999999996</c:v>
                </c:pt>
                <c:pt idx="50">
                  <c:v>31.390499999999999</c:v>
                </c:pt>
                <c:pt idx="51">
                  <c:v>30.5397</c:v>
                </c:pt>
                <c:pt idx="52">
                  <c:v>29.6919</c:v>
                </c:pt>
                <c:pt idx="53">
                  <c:v>28.847000000000001</c:v>
                </c:pt>
                <c:pt idx="54">
                  <c:v>28.005199999999999</c:v>
                </c:pt>
                <c:pt idx="55">
                  <c:v>27.166599999999999</c:v>
                </c:pt>
                <c:pt idx="56">
                  <c:v>26.331399999999999</c:v>
                </c:pt>
                <c:pt idx="57">
                  <c:v>25.4999</c:v>
                </c:pt>
                <c:pt idx="58">
                  <c:v>24.672000000000001</c:v>
                </c:pt>
                <c:pt idx="59">
                  <c:v>23.848099999999999</c:v>
                </c:pt>
                <c:pt idx="60">
                  <c:v>23.028300000000002</c:v>
                </c:pt>
                <c:pt idx="61">
                  <c:v>22.212900000000001</c:v>
                </c:pt>
                <c:pt idx="62">
                  <c:v>21.402100000000001</c:v>
                </c:pt>
                <c:pt idx="63">
                  <c:v>20.5961</c:v>
                </c:pt>
                <c:pt idx="64">
                  <c:v>19.795200000000001</c:v>
                </c:pt>
                <c:pt idx="65">
                  <c:v>18.999700000000001</c:v>
                </c:pt>
                <c:pt idx="66">
                  <c:v>18.209900000000001</c:v>
                </c:pt>
                <c:pt idx="67">
                  <c:v>17.426100000000002</c:v>
                </c:pt>
                <c:pt idx="68">
                  <c:v>16.648599999999998</c:v>
                </c:pt>
                <c:pt idx="69">
                  <c:v>15.8779</c:v>
                </c:pt>
                <c:pt idx="70">
                  <c:v>15.1144</c:v>
                </c:pt>
                <c:pt idx="71">
                  <c:v>14.358499999999999</c:v>
                </c:pt>
                <c:pt idx="72">
                  <c:v>13.6106</c:v>
                </c:pt>
                <c:pt idx="73">
                  <c:v>12.8714</c:v>
                </c:pt>
                <c:pt idx="74">
                  <c:v>12.141299999999999</c:v>
                </c:pt>
                <c:pt idx="75">
                  <c:v>11.420999999999999</c:v>
                </c:pt>
                <c:pt idx="76">
                  <c:v>10.7111</c:v>
                </c:pt>
                <c:pt idx="77">
                  <c:v>10.0123</c:v>
                </c:pt>
                <c:pt idx="78">
                  <c:v>9.3254199999999994</c:v>
                </c:pt>
                <c:pt idx="79">
                  <c:v>8.6512600000000006</c:v>
                </c:pt>
                <c:pt idx="80">
                  <c:v>7.9907399999999997</c:v>
                </c:pt>
                <c:pt idx="81">
                  <c:v>7.3448200000000003</c:v>
                </c:pt>
                <c:pt idx="82">
                  <c:v>6.7145700000000001</c:v>
                </c:pt>
                <c:pt idx="83">
                  <c:v>6.1011499999999996</c:v>
                </c:pt>
                <c:pt idx="84">
                  <c:v>5.5058199999999999</c:v>
                </c:pt>
                <c:pt idx="85">
                  <c:v>4.9299499999999998</c:v>
                </c:pt>
                <c:pt idx="86">
                  <c:v>4.3750200000000001</c:v>
                </c:pt>
                <c:pt idx="87">
                  <c:v>3.8426800000000001</c:v>
                </c:pt>
                <c:pt idx="88">
                  <c:v>3.3346900000000002</c:v>
                </c:pt>
                <c:pt idx="89">
                  <c:v>2.8530000000000002</c:v>
                </c:pt>
                <c:pt idx="90">
                  <c:v>2.39974</c:v>
                </c:pt>
                <c:pt idx="91">
                  <c:v>1.9772099999999999</c:v>
                </c:pt>
                <c:pt idx="92">
                  <c:v>1.58792</c:v>
                </c:pt>
                <c:pt idx="93">
                  <c:v>1.23454</c:v>
                </c:pt>
                <c:pt idx="94">
                  <c:v>0.91992099999999999</c:v>
                </c:pt>
                <c:pt idx="95">
                  <c:v>0.64696699999999996</c:v>
                </c:pt>
                <c:pt idx="96">
                  <c:v>0.41859000000000002</c:v>
                </c:pt>
                <c:pt idx="97">
                  <c:v>0.23754600000000001</c:v>
                </c:pt>
                <c:pt idx="98">
                  <c:v>0.106267</c:v>
                </c:pt>
                <c:pt idx="99">
                  <c:v>2.66733E-2</c:v>
                </c:pt>
                <c:pt idx="100">
                  <c:v>0</c:v>
                </c:pt>
                <c:pt idx="101">
                  <c:v>2.66733E-2</c:v>
                </c:pt>
                <c:pt idx="102">
                  <c:v>0.106267</c:v>
                </c:pt>
                <c:pt idx="103">
                  <c:v>0.23754600000000001</c:v>
                </c:pt>
                <c:pt idx="104">
                  <c:v>0.41859000000000002</c:v>
                </c:pt>
                <c:pt idx="105">
                  <c:v>0.64696699999999996</c:v>
                </c:pt>
                <c:pt idx="106">
                  <c:v>0.91992099999999999</c:v>
                </c:pt>
                <c:pt idx="107">
                  <c:v>1.23454</c:v>
                </c:pt>
                <c:pt idx="108">
                  <c:v>1.58792</c:v>
                </c:pt>
                <c:pt idx="109">
                  <c:v>1.9772099999999999</c:v>
                </c:pt>
                <c:pt idx="110">
                  <c:v>2.39974</c:v>
                </c:pt>
                <c:pt idx="111">
                  <c:v>2.8530000000000002</c:v>
                </c:pt>
                <c:pt idx="112">
                  <c:v>3.3346900000000002</c:v>
                </c:pt>
                <c:pt idx="113">
                  <c:v>3.8426800000000001</c:v>
                </c:pt>
                <c:pt idx="114">
                  <c:v>4.3750200000000001</c:v>
                </c:pt>
                <c:pt idx="115">
                  <c:v>4.9299499999999998</c:v>
                </c:pt>
                <c:pt idx="116">
                  <c:v>5.5058199999999999</c:v>
                </c:pt>
                <c:pt idx="117">
                  <c:v>6.1011499999999996</c:v>
                </c:pt>
                <c:pt idx="118">
                  <c:v>6.7145700000000001</c:v>
                </c:pt>
                <c:pt idx="119">
                  <c:v>7.3448200000000003</c:v>
                </c:pt>
                <c:pt idx="120">
                  <c:v>7.9907399999999997</c:v>
                </c:pt>
                <c:pt idx="121">
                  <c:v>8.6512600000000006</c:v>
                </c:pt>
                <c:pt idx="122">
                  <c:v>9.3254199999999994</c:v>
                </c:pt>
                <c:pt idx="123">
                  <c:v>10.0123</c:v>
                </c:pt>
                <c:pt idx="124">
                  <c:v>10.7111</c:v>
                </c:pt>
                <c:pt idx="125">
                  <c:v>11.420999999999999</c:v>
                </c:pt>
                <c:pt idx="126">
                  <c:v>12.141299999999999</c:v>
                </c:pt>
                <c:pt idx="127">
                  <c:v>12.8714</c:v>
                </c:pt>
                <c:pt idx="128">
                  <c:v>13.6106</c:v>
                </c:pt>
                <c:pt idx="129">
                  <c:v>14.358499999999999</c:v>
                </c:pt>
                <c:pt idx="130">
                  <c:v>15.1144</c:v>
                </c:pt>
                <c:pt idx="131">
                  <c:v>15.8779</c:v>
                </c:pt>
                <c:pt idx="132">
                  <c:v>16.648599999999998</c:v>
                </c:pt>
                <c:pt idx="133">
                  <c:v>17.426100000000002</c:v>
                </c:pt>
                <c:pt idx="134">
                  <c:v>18.209900000000001</c:v>
                </c:pt>
                <c:pt idx="135">
                  <c:v>18.999700000000001</c:v>
                </c:pt>
                <c:pt idx="136">
                  <c:v>19.795200000000001</c:v>
                </c:pt>
                <c:pt idx="137">
                  <c:v>20.5961</c:v>
                </c:pt>
                <c:pt idx="138">
                  <c:v>21.402100000000001</c:v>
                </c:pt>
                <c:pt idx="139">
                  <c:v>22.212900000000001</c:v>
                </c:pt>
                <c:pt idx="140">
                  <c:v>23.028300000000002</c:v>
                </c:pt>
                <c:pt idx="141">
                  <c:v>23.848099999999999</c:v>
                </c:pt>
                <c:pt idx="142">
                  <c:v>24.672000000000001</c:v>
                </c:pt>
                <c:pt idx="143">
                  <c:v>25.4999</c:v>
                </c:pt>
                <c:pt idx="144">
                  <c:v>26.331399999999999</c:v>
                </c:pt>
                <c:pt idx="145">
                  <c:v>27.166599999999999</c:v>
                </c:pt>
                <c:pt idx="146">
                  <c:v>28.005199999999999</c:v>
                </c:pt>
                <c:pt idx="147">
                  <c:v>28.847000000000001</c:v>
                </c:pt>
                <c:pt idx="148">
                  <c:v>29.6919</c:v>
                </c:pt>
                <c:pt idx="149">
                  <c:v>30.5397</c:v>
                </c:pt>
                <c:pt idx="150">
                  <c:v>31.390499999999999</c:v>
                </c:pt>
                <c:pt idx="151">
                  <c:v>32.243899999999996</c:v>
                </c:pt>
                <c:pt idx="152">
                  <c:v>33.099899999999998</c:v>
                </c:pt>
                <c:pt idx="153">
                  <c:v>33.958399999999997</c:v>
                </c:pt>
                <c:pt idx="154">
                  <c:v>34.819299999999998</c:v>
                </c:pt>
                <c:pt idx="155">
                  <c:v>35.682400000000001</c:v>
                </c:pt>
                <c:pt idx="156">
                  <c:v>36.547800000000002</c:v>
                </c:pt>
                <c:pt idx="157">
                  <c:v>37.415300000000002</c:v>
                </c:pt>
                <c:pt idx="158">
                  <c:v>38.284799999999997</c:v>
                </c:pt>
                <c:pt idx="159">
                  <c:v>39.156199999999998</c:v>
                </c:pt>
                <c:pt idx="160">
                  <c:v>40.029499999999999</c:v>
                </c:pt>
                <c:pt idx="161">
                  <c:v>40.904600000000002</c:v>
                </c:pt>
                <c:pt idx="162">
                  <c:v>41.781500000000001</c:v>
                </c:pt>
                <c:pt idx="163">
                  <c:v>42.66</c:v>
                </c:pt>
                <c:pt idx="164">
                  <c:v>43.540100000000002</c:v>
                </c:pt>
                <c:pt idx="165">
                  <c:v>44.421799999999998</c:v>
                </c:pt>
                <c:pt idx="166">
                  <c:v>45.305</c:v>
                </c:pt>
                <c:pt idx="167">
                  <c:v>46.189599999999999</c:v>
                </c:pt>
                <c:pt idx="168">
                  <c:v>47.075600000000001</c:v>
                </c:pt>
                <c:pt idx="169">
                  <c:v>47.963000000000001</c:v>
                </c:pt>
                <c:pt idx="170">
                  <c:v>48.851700000000001</c:v>
                </c:pt>
                <c:pt idx="171">
                  <c:v>49.741599999999998</c:v>
                </c:pt>
                <c:pt idx="172">
                  <c:v>50.6327</c:v>
                </c:pt>
                <c:pt idx="173">
                  <c:v>51.524999999999999</c:v>
                </c:pt>
                <c:pt idx="174">
                  <c:v>52.418500000000002</c:v>
                </c:pt>
                <c:pt idx="175">
                  <c:v>53.313000000000002</c:v>
                </c:pt>
                <c:pt idx="176">
                  <c:v>54.208599999999997</c:v>
                </c:pt>
                <c:pt idx="177">
                  <c:v>55.1053</c:v>
                </c:pt>
                <c:pt idx="178">
                  <c:v>56.002899999999997</c:v>
                </c:pt>
                <c:pt idx="179">
                  <c:v>56.901499999999999</c:v>
                </c:pt>
                <c:pt idx="180">
                  <c:v>57.801099999999998</c:v>
                </c:pt>
                <c:pt idx="181">
                  <c:v>58.701500000000003</c:v>
                </c:pt>
                <c:pt idx="182">
                  <c:v>59.602800000000002</c:v>
                </c:pt>
                <c:pt idx="183">
                  <c:v>60.505000000000003</c:v>
                </c:pt>
                <c:pt idx="184">
                  <c:v>61.408000000000001</c:v>
                </c:pt>
                <c:pt idx="185">
                  <c:v>62.311799999999998</c:v>
                </c:pt>
                <c:pt idx="186">
                  <c:v>63.2164</c:v>
                </c:pt>
                <c:pt idx="187">
                  <c:v>64.121799999999993</c:v>
                </c:pt>
                <c:pt idx="188">
                  <c:v>65.027900000000002</c:v>
                </c:pt>
                <c:pt idx="189">
                  <c:v>65.934700000000007</c:v>
                </c:pt>
                <c:pt idx="190">
                  <c:v>66.842100000000002</c:v>
                </c:pt>
                <c:pt idx="191">
                  <c:v>67.750299999999996</c:v>
                </c:pt>
                <c:pt idx="192">
                  <c:v>68.659099999999995</c:v>
                </c:pt>
                <c:pt idx="193">
                  <c:v>69.568600000000004</c:v>
                </c:pt>
                <c:pt idx="194">
                  <c:v>70.4786</c:v>
                </c:pt>
                <c:pt idx="195">
                  <c:v>71.389300000000006</c:v>
                </c:pt>
                <c:pt idx="196">
                  <c:v>72.300600000000003</c:v>
                </c:pt>
                <c:pt idx="197">
                  <c:v>73.212400000000002</c:v>
                </c:pt>
                <c:pt idx="198">
                  <c:v>74.124700000000004</c:v>
                </c:pt>
                <c:pt idx="199">
                  <c:v>75.037700000000001</c:v>
                </c:pt>
                <c:pt idx="200">
                  <c:v>75.951099999999997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36-4F65-9BA6-D49BA5634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481304"/>
        <c:axId val="360494096"/>
      </c:scatterChart>
      <c:valAx>
        <c:axId val="360481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494096"/>
        <c:crosses val="autoZero"/>
        <c:crossBetween val="midCat"/>
      </c:valAx>
      <c:valAx>
        <c:axId val="36049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Resistor</a:t>
                </a:r>
                <a:r>
                  <a:rPr lang="en-US" altLang="zh-TW" baseline="0"/>
                  <a:t> Current (Amps)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481304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/>
              <a:t>Diode</a:t>
            </a:r>
            <a:r>
              <a:rPr lang="en-US" altLang="zh-TW" sz="1400" baseline="0"/>
              <a:t> Temperature vs. Input Voltage</a:t>
            </a:r>
            <a:endParaRPr lang="zh-TW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第二題!$L$1</c:f>
              <c:strCache>
                <c:ptCount val="1"/>
                <c:pt idx="0">
                  <c:v>T1</c:v>
                </c:pt>
              </c:strCache>
            </c:strRef>
          </c:tx>
          <c:spPr>
            <a:ln w="19050" cap="rnd">
              <a:solidFill>
                <a:srgbClr val="0070C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第二題!$K$2:$K$202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第二題!$L$2:$L$202</c:f>
              <c:numCache>
                <c:formatCode>General</c:formatCode>
                <c:ptCount val="201"/>
                <c:pt idx="0">
                  <c:v>318.50599999999997</c:v>
                </c:pt>
                <c:pt idx="1">
                  <c:v>318.22000000000003</c:v>
                </c:pt>
                <c:pt idx="2">
                  <c:v>317.93599999999998</c:v>
                </c:pt>
                <c:pt idx="3">
                  <c:v>317.65300000000002</c:v>
                </c:pt>
                <c:pt idx="4">
                  <c:v>317.37200000000001</c:v>
                </c:pt>
                <c:pt idx="5">
                  <c:v>317.09199999999998</c:v>
                </c:pt>
                <c:pt idx="6">
                  <c:v>316.81299999999999</c:v>
                </c:pt>
                <c:pt idx="7">
                  <c:v>316.53500000000003</c:v>
                </c:pt>
                <c:pt idx="8">
                  <c:v>316.25900000000001</c:v>
                </c:pt>
                <c:pt idx="9">
                  <c:v>315.98399999999998</c:v>
                </c:pt>
                <c:pt idx="10">
                  <c:v>315.71100000000001</c:v>
                </c:pt>
                <c:pt idx="11">
                  <c:v>315.43900000000002</c:v>
                </c:pt>
                <c:pt idx="12">
                  <c:v>315.16800000000001</c:v>
                </c:pt>
                <c:pt idx="13">
                  <c:v>314.899</c:v>
                </c:pt>
                <c:pt idx="14">
                  <c:v>314.63099999999997</c:v>
                </c:pt>
                <c:pt idx="15">
                  <c:v>314.36399999999998</c:v>
                </c:pt>
                <c:pt idx="16">
                  <c:v>314.09899999999999</c:v>
                </c:pt>
                <c:pt idx="17">
                  <c:v>313.83600000000001</c:v>
                </c:pt>
                <c:pt idx="18">
                  <c:v>313.57299999999998</c:v>
                </c:pt>
                <c:pt idx="19">
                  <c:v>313.31299999999999</c:v>
                </c:pt>
                <c:pt idx="20">
                  <c:v>313.053</c:v>
                </c:pt>
                <c:pt idx="21">
                  <c:v>312.79500000000002</c:v>
                </c:pt>
                <c:pt idx="22">
                  <c:v>312.53899999999999</c:v>
                </c:pt>
                <c:pt idx="23">
                  <c:v>312.28399999999999</c:v>
                </c:pt>
                <c:pt idx="24">
                  <c:v>312.03100000000001</c:v>
                </c:pt>
                <c:pt idx="25">
                  <c:v>311.779</c:v>
                </c:pt>
                <c:pt idx="26">
                  <c:v>311.529</c:v>
                </c:pt>
                <c:pt idx="27">
                  <c:v>311.27999999999997</c:v>
                </c:pt>
                <c:pt idx="28">
                  <c:v>311.03300000000002</c:v>
                </c:pt>
                <c:pt idx="29">
                  <c:v>310.78699999999998</c:v>
                </c:pt>
                <c:pt idx="30">
                  <c:v>310.54300000000001</c:v>
                </c:pt>
                <c:pt idx="31">
                  <c:v>310.3</c:v>
                </c:pt>
                <c:pt idx="32">
                  <c:v>310.06</c:v>
                </c:pt>
                <c:pt idx="33">
                  <c:v>309.82</c:v>
                </c:pt>
                <c:pt idx="34">
                  <c:v>309.58300000000003</c:v>
                </c:pt>
                <c:pt idx="35">
                  <c:v>309.34699999999998</c:v>
                </c:pt>
                <c:pt idx="36">
                  <c:v>309.113</c:v>
                </c:pt>
                <c:pt idx="37">
                  <c:v>308.88</c:v>
                </c:pt>
                <c:pt idx="38">
                  <c:v>308.64999999999998</c:v>
                </c:pt>
                <c:pt idx="39">
                  <c:v>308.42099999999999</c:v>
                </c:pt>
                <c:pt idx="40">
                  <c:v>308.19400000000002</c:v>
                </c:pt>
                <c:pt idx="41">
                  <c:v>307.96899999999999</c:v>
                </c:pt>
                <c:pt idx="42">
                  <c:v>307.745</c:v>
                </c:pt>
                <c:pt idx="43">
                  <c:v>307.524</c:v>
                </c:pt>
                <c:pt idx="44">
                  <c:v>307.30399999999997</c:v>
                </c:pt>
                <c:pt idx="45">
                  <c:v>307.08600000000001</c:v>
                </c:pt>
                <c:pt idx="46">
                  <c:v>306.87</c:v>
                </c:pt>
                <c:pt idx="47">
                  <c:v>306.65699999999998</c:v>
                </c:pt>
                <c:pt idx="48">
                  <c:v>306.44499999999999</c:v>
                </c:pt>
                <c:pt idx="49">
                  <c:v>306.23500000000001</c:v>
                </c:pt>
                <c:pt idx="50">
                  <c:v>306.02800000000002</c:v>
                </c:pt>
                <c:pt idx="51">
                  <c:v>305.822</c:v>
                </c:pt>
                <c:pt idx="52">
                  <c:v>305.61900000000003</c:v>
                </c:pt>
                <c:pt idx="53">
                  <c:v>305.41800000000001</c:v>
                </c:pt>
                <c:pt idx="54">
                  <c:v>305.21899999999999</c:v>
                </c:pt>
                <c:pt idx="55">
                  <c:v>305.02300000000002</c:v>
                </c:pt>
                <c:pt idx="56">
                  <c:v>304.82900000000001</c:v>
                </c:pt>
                <c:pt idx="57">
                  <c:v>304.63799999999998</c:v>
                </c:pt>
                <c:pt idx="58">
                  <c:v>304.44799999999998</c:v>
                </c:pt>
                <c:pt idx="59">
                  <c:v>304.262</c:v>
                </c:pt>
                <c:pt idx="60">
                  <c:v>304.07799999999997</c:v>
                </c:pt>
                <c:pt idx="61">
                  <c:v>303.89699999999999</c:v>
                </c:pt>
                <c:pt idx="62">
                  <c:v>303.71800000000002</c:v>
                </c:pt>
                <c:pt idx="63">
                  <c:v>303.54300000000001</c:v>
                </c:pt>
                <c:pt idx="64">
                  <c:v>303.37</c:v>
                </c:pt>
                <c:pt idx="65">
                  <c:v>303.2</c:v>
                </c:pt>
                <c:pt idx="66">
                  <c:v>303.03300000000002</c:v>
                </c:pt>
                <c:pt idx="67">
                  <c:v>302.87</c:v>
                </c:pt>
                <c:pt idx="68">
                  <c:v>302.709</c:v>
                </c:pt>
                <c:pt idx="69">
                  <c:v>302.55200000000002</c:v>
                </c:pt>
                <c:pt idx="70">
                  <c:v>302.399</c:v>
                </c:pt>
                <c:pt idx="71">
                  <c:v>302.24900000000002</c:v>
                </c:pt>
                <c:pt idx="72">
                  <c:v>302.10199999999998</c:v>
                </c:pt>
                <c:pt idx="73">
                  <c:v>301.95999999999998</c:v>
                </c:pt>
                <c:pt idx="74">
                  <c:v>301.82100000000003</c:v>
                </c:pt>
                <c:pt idx="75">
                  <c:v>301.68700000000001</c:v>
                </c:pt>
                <c:pt idx="76">
                  <c:v>301.55599999999998</c:v>
                </c:pt>
                <c:pt idx="77">
                  <c:v>301.43</c:v>
                </c:pt>
                <c:pt idx="78">
                  <c:v>301.30799999999999</c:v>
                </c:pt>
                <c:pt idx="79">
                  <c:v>301.19099999999997</c:v>
                </c:pt>
                <c:pt idx="80">
                  <c:v>301.07900000000001</c:v>
                </c:pt>
                <c:pt idx="81">
                  <c:v>300.97199999999998</c:v>
                </c:pt>
                <c:pt idx="82">
                  <c:v>300.87</c:v>
                </c:pt>
                <c:pt idx="83">
                  <c:v>300.77300000000002</c:v>
                </c:pt>
                <c:pt idx="84">
                  <c:v>300.68099999999998</c:v>
                </c:pt>
                <c:pt idx="85">
                  <c:v>300.59500000000003</c:v>
                </c:pt>
                <c:pt idx="86">
                  <c:v>300.51499999999999</c:v>
                </c:pt>
                <c:pt idx="87">
                  <c:v>300.44</c:v>
                </c:pt>
                <c:pt idx="88">
                  <c:v>300.37099999999998</c:v>
                </c:pt>
                <c:pt idx="89">
                  <c:v>300.30799999999999</c:v>
                </c:pt>
                <c:pt idx="90">
                  <c:v>300.25099999999998</c:v>
                </c:pt>
                <c:pt idx="91">
                  <c:v>300.20100000000002</c:v>
                </c:pt>
                <c:pt idx="92">
                  <c:v>300.15600000000001</c:v>
                </c:pt>
                <c:pt idx="93">
                  <c:v>300.11700000000002</c:v>
                </c:pt>
                <c:pt idx="94">
                  <c:v>300.084</c:v>
                </c:pt>
                <c:pt idx="95">
                  <c:v>300.05700000000002</c:v>
                </c:pt>
                <c:pt idx="96">
                  <c:v>300.03500000000003</c:v>
                </c:pt>
                <c:pt idx="97">
                  <c:v>300.01900000000001</c:v>
                </c:pt>
                <c:pt idx="98">
                  <c:v>300.00799999999998</c:v>
                </c:pt>
                <c:pt idx="99">
                  <c:v>300.00200000000001</c:v>
                </c:pt>
                <c:pt idx="100">
                  <c:v>300</c:v>
                </c:pt>
                <c:pt idx="101">
                  <c:v>300.00200000000001</c:v>
                </c:pt>
                <c:pt idx="102">
                  <c:v>300.00700000000001</c:v>
                </c:pt>
                <c:pt idx="103">
                  <c:v>300.01499999999999</c:v>
                </c:pt>
                <c:pt idx="104">
                  <c:v>300.02499999999998</c:v>
                </c:pt>
                <c:pt idx="105">
                  <c:v>300.03699999999998</c:v>
                </c:pt>
                <c:pt idx="106">
                  <c:v>300.05099999999999</c:v>
                </c:pt>
                <c:pt idx="107">
                  <c:v>300.065</c:v>
                </c:pt>
                <c:pt idx="108">
                  <c:v>300.08100000000002</c:v>
                </c:pt>
                <c:pt idx="109">
                  <c:v>300.096</c:v>
                </c:pt>
                <c:pt idx="110">
                  <c:v>300.113</c:v>
                </c:pt>
                <c:pt idx="111">
                  <c:v>300.12900000000002</c:v>
                </c:pt>
                <c:pt idx="112">
                  <c:v>300.14499999999998</c:v>
                </c:pt>
                <c:pt idx="113">
                  <c:v>300.16199999999998</c:v>
                </c:pt>
                <c:pt idx="114">
                  <c:v>300.178</c:v>
                </c:pt>
                <c:pt idx="115">
                  <c:v>300.19499999999999</c:v>
                </c:pt>
                <c:pt idx="116">
                  <c:v>300.21199999999999</c:v>
                </c:pt>
                <c:pt idx="117">
                  <c:v>300.22800000000001</c:v>
                </c:pt>
                <c:pt idx="118">
                  <c:v>300.245</c:v>
                </c:pt>
                <c:pt idx="119">
                  <c:v>300.262</c:v>
                </c:pt>
                <c:pt idx="120">
                  <c:v>300.279</c:v>
                </c:pt>
                <c:pt idx="121">
                  <c:v>300.29599999999999</c:v>
                </c:pt>
                <c:pt idx="122">
                  <c:v>300.31200000000001</c:v>
                </c:pt>
                <c:pt idx="123">
                  <c:v>300.33</c:v>
                </c:pt>
                <c:pt idx="124">
                  <c:v>300.34699999999998</c:v>
                </c:pt>
                <c:pt idx="125">
                  <c:v>300.36399999999998</c:v>
                </c:pt>
                <c:pt idx="126">
                  <c:v>300.38099999999997</c:v>
                </c:pt>
                <c:pt idx="127">
                  <c:v>300.399</c:v>
                </c:pt>
                <c:pt idx="128">
                  <c:v>300.416</c:v>
                </c:pt>
                <c:pt idx="129">
                  <c:v>300.43299999999999</c:v>
                </c:pt>
                <c:pt idx="130">
                  <c:v>300.45100000000002</c:v>
                </c:pt>
                <c:pt idx="131">
                  <c:v>300.46899999999999</c:v>
                </c:pt>
                <c:pt idx="132">
                  <c:v>300.48599999999999</c:v>
                </c:pt>
                <c:pt idx="133">
                  <c:v>300.50400000000002</c:v>
                </c:pt>
                <c:pt idx="134">
                  <c:v>300.52199999999999</c:v>
                </c:pt>
                <c:pt idx="135">
                  <c:v>300.54000000000002</c:v>
                </c:pt>
                <c:pt idx="136">
                  <c:v>300.55799999999999</c:v>
                </c:pt>
                <c:pt idx="137">
                  <c:v>300.57600000000002</c:v>
                </c:pt>
                <c:pt idx="138">
                  <c:v>300.59399999999999</c:v>
                </c:pt>
                <c:pt idx="139">
                  <c:v>300.61200000000002</c:v>
                </c:pt>
                <c:pt idx="140">
                  <c:v>300.63</c:v>
                </c:pt>
                <c:pt idx="141">
                  <c:v>300.64800000000002</c:v>
                </c:pt>
                <c:pt idx="142">
                  <c:v>300.66699999999997</c:v>
                </c:pt>
                <c:pt idx="143">
                  <c:v>300.685</c:v>
                </c:pt>
                <c:pt idx="144">
                  <c:v>300.70299999999997</c:v>
                </c:pt>
                <c:pt idx="145">
                  <c:v>300.72199999999998</c:v>
                </c:pt>
                <c:pt idx="146">
                  <c:v>300.74</c:v>
                </c:pt>
                <c:pt idx="147">
                  <c:v>300.75799999999998</c:v>
                </c:pt>
                <c:pt idx="148">
                  <c:v>300.77699999999999</c:v>
                </c:pt>
                <c:pt idx="149">
                  <c:v>300.79500000000002</c:v>
                </c:pt>
                <c:pt idx="150">
                  <c:v>300.81400000000002</c:v>
                </c:pt>
                <c:pt idx="151">
                  <c:v>300.83199999999999</c:v>
                </c:pt>
                <c:pt idx="152">
                  <c:v>300.851</c:v>
                </c:pt>
                <c:pt idx="153">
                  <c:v>300.87</c:v>
                </c:pt>
                <c:pt idx="154">
                  <c:v>300.88799999999998</c:v>
                </c:pt>
                <c:pt idx="155">
                  <c:v>300.90699999999998</c:v>
                </c:pt>
                <c:pt idx="156">
                  <c:v>300.92500000000001</c:v>
                </c:pt>
                <c:pt idx="157">
                  <c:v>300.94400000000002</c:v>
                </c:pt>
                <c:pt idx="158">
                  <c:v>300.96300000000002</c:v>
                </c:pt>
                <c:pt idx="159">
                  <c:v>300.98200000000003</c:v>
                </c:pt>
                <c:pt idx="160">
                  <c:v>301</c:v>
                </c:pt>
                <c:pt idx="161">
                  <c:v>301.01900000000001</c:v>
                </c:pt>
                <c:pt idx="162">
                  <c:v>301.03800000000001</c:v>
                </c:pt>
                <c:pt idx="163">
                  <c:v>301.05700000000002</c:v>
                </c:pt>
                <c:pt idx="164">
                  <c:v>301.07499999999999</c:v>
                </c:pt>
                <c:pt idx="165">
                  <c:v>301.09399999999999</c:v>
                </c:pt>
                <c:pt idx="166">
                  <c:v>301.113</c:v>
                </c:pt>
                <c:pt idx="167">
                  <c:v>301.13200000000001</c:v>
                </c:pt>
                <c:pt idx="168">
                  <c:v>301.15100000000001</c:v>
                </c:pt>
                <c:pt idx="169">
                  <c:v>301.17</c:v>
                </c:pt>
                <c:pt idx="170">
                  <c:v>301.18900000000002</c:v>
                </c:pt>
                <c:pt idx="171">
                  <c:v>301.20699999999999</c:v>
                </c:pt>
                <c:pt idx="172">
                  <c:v>301.226</c:v>
                </c:pt>
                <c:pt idx="173">
                  <c:v>301.245</c:v>
                </c:pt>
                <c:pt idx="174">
                  <c:v>301.26400000000001</c:v>
                </c:pt>
                <c:pt idx="175">
                  <c:v>301.28300000000002</c:v>
                </c:pt>
                <c:pt idx="176">
                  <c:v>301.30200000000002</c:v>
                </c:pt>
                <c:pt idx="177">
                  <c:v>301.32100000000003</c:v>
                </c:pt>
                <c:pt idx="178">
                  <c:v>301.33999999999997</c:v>
                </c:pt>
                <c:pt idx="179">
                  <c:v>301.35899999999998</c:v>
                </c:pt>
                <c:pt idx="180">
                  <c:v>301.37799999999999</c:v>
                </c:pt>
                <c:pt idx="181">
                  <c:v>301.39699999999999</c:v>
                </c:pt>
                <c:pt idx="182">
                  <c:v>301.416</c:v>
                </c:pt>
                <c:pt idx="183">
                  <c:v>301.435</c:v>
                </c:pt>
                <c:pt idx="184">
                  <c:v>301.45400000000001</c:v>
                </c:pt>
                <c:pt idx="185">
                  <c:v>301.47300000000001</c:v>
                </c:pt>
                <c:pt idx="186">
                  <c:v>301.49200000000002</c:v>
                </c:pt>
                <c:pt idx="187">
                  <c:v>301.51100000000002</c:v>
                </c:pt>
                <c:pt idx="188">
                  <c:v>301.52999999999997</c:v>
                </c:pt>
                <c:pt idx="189">
                  <c:v>301.54899999999998</c:v>
                </c:pt>
                <c:pt idx="190">
                  <c:v>301.56799999999998</c:v>
                </c:pt>
                <c:pt idx="191">
                  <c:v>301.58800000000002</c:v>
                </c:pt>
                <c:pt idx="192">
                  <c:v>301.60700000000003</c:v>
                </c:pt>
                <c:pt idx="193">
                  <c:v>301.62599999999998</c:v>
                </c:pt>
                <c:pt idx="194">
                  <c:v>301.64499999999998</c:v>
                </c:pt>
                <c:pt idx="195">
                  <c:v>301.66399999999999</c:v>
                </c:pt>
                <c:pt idx="196">
                  <c:v>301.68299999999999</c:v>
                </c:pt>
                <c:pt idx="197">
                  <c:v>301.702</c:v>
                </c:pt>
                <c:pt idx="198">
                  <c:v>301.721</c:v>
                </c:pt>
                <c:pt idx="199">
                  <c:v>301.74</c:v>
                </c:pt>
                <c:pt idx="200">
                  <c:v>301.76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3B-40CC-88BB-16B9E989956D}"/>
            </c:ext>
          </c:extLst>
        </c:ser>
        <c:ser>
          <c:idx val="1"/>
          <c:order val="1"/>
          <c:tx>
            <c:strRef>
              <c:f>第二題!$O$1</c:f>
              <c:strCache>
                <c:ptCount val="1"/>
                <c:pt idx="0">
                  <c:v>T4</c:v>
                </c:pt>
              </c:strCache>
            </c:strRef>
          </c:tx>
          <c:spPr>
            <a:ln w="19050" cap="rnd">
              <a:solidFill>
                <a:srgbClr val="FFFF00"/>
              </a:solidFill>
              <a:prstDash val="dash"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第二題!$K$2:$K$202</c:f>
              <c:numCache>
                <c:formatCode>General</c:formatCode>
                <c:ptCount val="201"/>
                <c:pt idx="0">
                  <c:v>1</c:v>
                </c:pt>
                <c:pt idx="1">
                  <c:v>0.99</c:v>
                </c:pt>
                <c:pt idx="2">
                  <c:v>0.98</c:v>
                </c:pt>
                <c:pt idx="3">
                  <c:v>0.97</c:v>
                </c:pt>
                <c:pt idx="4">
                  <c:v>0.96</c:v>
                </c:pt>
                <c:pt idx="5">
                  <c:v>0.95</c:v>
                </c:pt>
                <c:pt idx="6">
                  <c:v>0.94</c:v>
                </c:pt>
                <c:pt idx="7">
                  <c:v>0.93</c:v>
                </c:pt>
                <c:pt idx="8">
                  <c:v>0.92</c:v>
                </c:pt>
                <c:pt idx="9">
                  <c:v>0.91</c:v>
                </c:pt>
                <c:pt idx="10">
                  <c:v>0.9</c:v>
                </c:pt>
                <c:pt idx="11">
                  <c:v>0.89</c:v>
                </c:pt>
                <c:pt idx="12">
                  <c:v>0.88</c:v>
                </c:pt>
                <c:pt idx="13">
                  <c:v>0.87</c:v>
                </c:pt>
                <c:pt idx="14">
                  <c:v>0.86</c:v>
                </c:pt>
                <c:pt idx="15">
                  <c:v>0.85</c:v>
                </c:pt>
                <c:pt idx="16">
                  <c:v>0.84</c:v>
                </c:pt>
                <c:pt idx="17">
                  <c:v>0.83</c:v>
                </c:pt>
                <c:pt idx="18">
                  <c:v>0.82</c:v>
                </c:pt>
                <c:pt idx="19">
                  <c:v>0.81</c:v>
                </c:pt>
                <c:pt idx="20">
                  <c:v>0.8</c:v>
                </c:pt>
                <c:pt idx="21">
                  <c:v>0.79</c:v>
                </c:pt>
                <c:pt idx="22">
                  <c:v>0.78</c:v>
                </c:pt>
                <c:pt idx="23">
                  <c:v>0.77</c:v>
                </c:pt>
                <c:pt idx="24">
                  <c:v>0.76</c:v>
                </c:pt>
                <c:pt idx="25">
                  <c:v>0.75</c:v>
                </c:pt>
                <c:pt idx="26">
                  <c:v>0.74</c:v>
                </c:pt>
                <c:pt idx="27">
                  <c:v>0.73</c:v>
                </c:pt>
                <c:pt idx="28">
                  <c:v>0.72</c:v>
                </c:pt>
                <c:pt idx="29">
                  <c:v>0.71</c:v>
                </c:pt>
                <c:pt idx="30">
                  <c:v>0.7</c:v>
                </c:pt>
                <c:pt idx="31">
                  <c:v>0.69</c:v>
                </c:pt>
                <c:pt idx="32">
                  <c:v>0.68</c:v>
                </c:pt>
                <c:pt idx="33">
                  <c:v>0.67</c:v>
                </c:pt>
                <c:pt idx="34">
                  <c:v>0.66</c:v>
                </c:pt>
                <c:pt idx="35">
                  <c:v>0.65</c:v>
                </c:pt>
                <c:pt idx="36">
                  <c:v>0.64</c:v>
                </c:pt>
                <c:pt idx="37">
                  <c:v>0.63</c:v>
                </c:pt>
                <c:pt idx="38">
                  <c:v>0.62</c:v>
                </c:pt>
                <c:pt idx="39">
                  <c:v>0.61</c:v>
                </c:pt>
                <c:pt idx="40">
                  <c:v>0.6</c:v>
                </c:pt>
                <c:pt idx="41">
                  <c:v>0.59</c:v>
                </c:pt>
                <c:pt idx="42">
                  <c:v>0.57999999999999996</c:v>
                </c:pt>
                <c:pt idx="43">
                  <c:v>0.56999999999999995</c:v>
                </c:pt>
                <c:pt idx="44">
                  <c:v>0.56000000000000005</c:v>
                </c:pt>
                <c:pt idx="45">
                  <c:v>0.55000000000000004</c:v>
                </c:pt>
                <c:pt idx="46">
                  <c:v>0.54</c:v>
                </c:pt>
                <c:pt idx="47">
                  <c:v>0.53</c:v>
                </c:pt>
                <c:pt idx="48">
                  <c:v>0.52</c:v>
                </c:pt>
                <c:pt idx="49">
                  <c:v>0.51</c:v>
                </c:pt>
                <c:pt idx="50">
                  <c:v>0.5</c:v>
                </c:pt>
                <c:pt idx="51">
                  <c:v>0.49</c:v>
                </c:pt>
                <c:pt idx="52">
                  <c:v>0.48</c:v>
                </c:pt>
                <c:pt idx="53">
                  <c:v>0.47</c:v>
                </c:pt>
                <c:pt idx="54">
                  <c:v>0.46</c:v>
                </c:pt>
                <c:pt idx="55">
                  <c:v>0.45</c:v>
                </c:pt>
                <c:pt idx="56">
                  <c:v>0.44</c:v>
                </c:pt>
                <c:pt idx="57">
                  <c:v>0.43</c:v>
                </c:pt>
                <c:pt idx="58">
                  <c:v>0.42</c:v>
                </c:pt>
                <c:pt idx="59">
                  <c:v>0.41</c:v>
                </c:pt>
                <c:pt idx="60">
                  <c:v>0.4</c:v>
                </c:pt>
                <c:pt idx="61">
                  <c:v>0.39</c:v>
                </c:pt>
                <c:pt idx="62">
                  <c:v>0.38</c:v>
                </c:pt>
                <c:pt idx="63">
                  <c:v>0.37</c:v>
                </c:pt>
                <c:pt idx="64">
                  <c:v>0.36</c:v>
                </c:pt>
                <c:pt idx="65">
                  <c:v>0.35</c:v>
                </c:pt>
                <c:pt idx="66">
                  <c:v>0.34</c:v>
                </c:pt>
                <c:pt idx="67">
                  <c:v>0.33</c:v>
                </c:pt>
                <c:pt idx="68">
                  <c:v>0.32</c:v>
                </c:pt>
                <c:pt idx="69">
                  <c:v>0.31</c:v>
                </c:pt>
                <c:pt idx="70">
                  <c:v>0.3</c:v>
                </c:pt>
                <c:pt idx="71">
                  <c:v>0.28999999999999998</c:v>
                </c:pt>
                <c:pt idx="72">
                  <c:v>0.28000000000000003</c:v>
                </c:pt>
                <c:pt idx="73">
                  <c:v>0.27</c:v>
                </c:pt>
                <c:pt idx="74">
                  <c:v>0.26</c:v>
                </c:pt>
                <c:pt idx="75">
                  <c:v>0.25</c:v>
                </c:pt>
                <c:pt idx="76">
                  <c:v>0.24</c:v>
                </c:pt>
                <c:pt idx="77">
                  <c:v>0.23</c:v>
                </c:pt>
                <c:pt idx="78">
                  <c:v>0.22</c:v>
                </c:pt>
                <c:pt idx="79">
                  <c:v>0.21</c:v>
                </c:pt>
                <c:pt idx="80">
                  <c:v>0.2</c:v>
                </c:pt>
                <c:pt idx="81">
                  <c:v>0.19</c:v>
                </c:pt>
                <c:pt idx="82">
                  <c:v>0.18</c:v>
                </c:pt>
                <c:pt idx="83">
                  <c:v>0.17</c:v>
                </c:pt>
                <c:pt idx="84">
                  <c:v>0.16</c:v>
                </c:pt>
                <c:pt idx="85">
                  <c:v>0.15</c:v>
                </c:pt>
                <c:pt idx="86">
                  <c:v>0.14000000000000001</c:v>
                </c:pt>
                <c:pt idx="87">
                  <c:v>0.13</c:v>
                </c:pt>
                <c:pt idx="88">
                  <c:v>0.12</c:v>
                </c:pt>
                <c:pt idx="89">
                  <c:v>0.11</c:v>
                </c:pt>
                <c:pt idx="90">
                  <c:v>0.1</c:v>
                </c:pt>
                <c:pt idx="91">
                  <c:v>0.09</c:v>
                </c:pt>
                <c:pt idx="92">
                  <c:v>0.08</c:v>
                </c:pt>
                <c:pt idx="93">
                  <c:v>7.0000000000000007E-2</c:v>
                </c:pt>
                <c:pt idx="94">
                  <c:v>0.06</c:v>
                </c:pt>
                <c:pt idx="95">
                  <c:v>0.05</c:v>
                </c:pt>
                <c:pt idx="96">
                  <c:v>0.04</c:v>
                </c:pt>
                <c:pt idx="97">
                  <c:v>0.03</c:v>
                </c:pt>
                <c:pt idx="98">
                  <c:v>0.02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-0.04</c:v>
                </c:pt>
                <c:pt idx="105">
                  <c:v>-0.05</c:v>
                </c:pt>
                <c:pt idx="106">
                  <c:v>-0.06</c:v>
                </c:pt>
                <c:pt idx="107">
                  <c:v>-7.0000000000000007E-2</c:v>
                </c:pt>
                <c:pt idx="108">
                  <c:v>-0.08</c:v>
                </c:pt>
                <c:pt idx="109">
                  <c:v>-0.09</c:v>
                </c:pt>
                <c:pt idx="110">
                  <c:v>-0.1</c:v>
                </c:pt>
                <c:pt idx="111">
                  <c:v>-0.11</c:v>
                </c:pt>
                <c:pt idx="112">
                  <c:v>-0.12</c:v>
                </c:pt>
                <c:pt idx="113">
                  <c:v>-0.13</c:v>
                </c:pt>
                <c:pt idx="114">
                  <c:v>-0.14000000000000001</c:v>
                </c:pt>
                <c:pt idx="115">
                  <c:v>-0.15</c:v>
                </c:pt>
                <c:pt idx="116">
                  <c:v>-0.16</c:v>
                </c:pt>
                <c:pt idx="117">
                  <c:v>-0.17</c:v>
                </c:pt>
                <c:pt idx="118">
                  <c:v>-0.18</c:v>
                </c:pt>
                <c:pt idx="119">
                  <c:v>-0.19</c:v>
                </c:pt>
                <c:pt idx="120">
                  <c:v>-0.2</c:v>
                </c:pt>
                <c:pt idx="121">
                  <c:v>-0.21</c:v>
                </c:pt>
                <c:pt idx="122">
                  <c:v>-0.22</c:v>
                </c:pt>
                <c:pt idx="123">
                  <c:v>-0.23</c:v>
                </c:pt>
                <c:pt idx="124">
                  <c:v>-0.24</c:v>
                </c:pt>
                <c:pt idx="125">
                  <c:v>-0.25</c:v>
                </c:pt>
                <c:pt idx="126">
                  <c:v>-0.26</c:v>
                </c:pt>
                <c:pt idx="127">
                  <c:v>-0.27</c:v>
                </c:pt>
                <c:pt idx="128">
                  <c:v>-0.28000000000000003</c:v>
                </c:pt>
                <c:pt idx="129">
                  <c:v>-0.28999999999999998</c:v>
                </c:pt>
                <c:pt idx="130">
                  <c:v>-0.3</c:v>
                </c:pt>
                <c:pt idx="131">
                  <c:v>-0.31</c:v>
                </c:pt>
                <c:pt idx="132">
                  <c:v>-0.32</c:v>
                </c:pt>
                <c:pt idx="133">
                  <c:v>-0.33</c:v>
                </c:pt>
                <c:pt idx="134">
                  <c:v>-0.34</c:v>
                </c:pt>
                <c:pt idx="135">
                  <c:v>-0.35</c:v>
                </c:pt>
                <c:pt idx="136">
                  <c:v>-0.36</c:v>
                </c:pt>
                <c:pt idx="137">
                  <c:v>-0.37</c:v>
                </c:pt>
                <c:pt idx="138">
                  <c:v>-0.38</c:v>
                </c:pt>
                <c:pt idx="139">
                  <c:v>-0.39</c:v>
                </c:pt>
                <c:pt idx="140">
                  <c:v>-0.4</c:v>
                </c:pt>
                <c:pt idx="141">
                  <c:v>-0.41</c:v>
                </c:pt>
                <c:pt idx="142">
                  <c:v>-0.42</c:v>
                </c:pt>
                <c:pt idx="143">
                  <c:v>-0.43</c:v>
                </c:pt>
                <c:pt idx="144">
                  <c:v>-0.44</c:v>
                </c:pt>
                <c:pt idx="145">
                  <c:v>-0.45</c:v>
                </c:pt>
                <c:pt idx="146">
                  <c:v>-0.46</c:v>
                </c:pt>
                <c:pt idx="147">
                  <c:v>-0.47</c:v>
                </c:pt>
                <c:pt idx="148">
                  <c:v>-0.48</c:v>
                </c:pt>
                <c:pt idx="149">
                  <c:v>-0.49</c:v>
                </c:pt>
                <c:pt idx="150">
                  <c:v>-0.5</c:v>
                </c:pt>
                <c:pt idx="151">
                  <c:v>-0.51</c:v>
                </c:pt>
                <c:pt idx="152">
                  <c:v>-0.52</c:v>
                </c:pt>
                <c:pt idx="153">
                  <c:v>-0.53</c:v>
                </c:pt>
                <c:pt idx="154">
                  <c:v>-0.54</c:v>
                </c:pt>
                <c:pt idx="155">
                  <c:v>-0.55000000000000004</c:v>
                </c:pt>
                <c:pt idx="156">
                  <c:v>-0.56000000000000005</c:v>
                </c:pt>
                <c:pt idx="157">
                  <c:v>-0.56999999999999995</c:v>
                </c:pt>
                <c:pt idx="158">
                  <c:v>-0.57999999999999996</c:v>
                </c:pt>
                <c:pt idx="159">
                  <c:v>-0.59</c:v>
                </c:pt>
                <c:pt idx="160">
                  <c:v>-0.6</c:v>
                </c:pt>
                <c:pt idx="161">
                  <c:v>-0.61</c:v>
                </c:pt>
                <c:pt idx="162">
                  <c:v>-0.62</c:v>
                </c:pt>
                <c:pt idx="163">
                  <c:v>-0.63</c:v>
                </c:pt>
                <c:pt idx="164">
                  <c:v>-0.64</c:v>
                </c:pt>
                <c:pt idx="165">
                  <c:v>-0.65</c:v>
                </c:pt>
                <c:pt idx="166">
                  <c:v>-0.66</c:v>
                </c:pt>
                <c:pt idx="167">
                  <c:v>-0.67</c:v>
                </c:pt>
                <c:pt idx="168">
                  <c:v>-0.68</c:v>
                </c:pt>
                <c:pt idx="169">
                  <c:v>-0.69</c:v>
                </c:pt>
                <c:pt idx="170">
                  <c:v>-0.7</c:v>
                </c:pt>
                <c:pt idx="171">
                  <c:v>-0.71</c:v>
                </c:pt>
                <c:pt idx="172">
                  <c:v>-0.72</c:v>
                </c:pt>
                <c:pt idx="173">
                  <c:v>-0.73</c:v>
                </c:pt>
                <c:pt idx="174">
                  <c:v>-0.74</c:v>
                </c:pt>
                <c:pt idx="175">
                  <c:v>-0.75</c:v>
                </c:pt>
                <c:pt idx="176">
                  <c:v>-0.76</c:v>
                </c:pt>
                <c:pt idx="177">
                  <c:v>-0.77</c:v>
                </c:pt>
                <c:pt idx="178">
                  <c:v>-0.78</c:v>
                </c:pt>
                <c:pt idx="179">
                  <c:v>-0.79</c:v>
                </c:pt>
                <c:pt idx="180">
                  <c:v>-0.8</c:v>
                </c:pt>
                <c:pt idx="181">
                  <c:v>-0.81</c:v>
                </c:pt>
                <c:pt idx="182">
                  <c:v>-0.82</c:v>
                </c:pt>
                <c:pt idx="183">
                  <c:v>-0.83</c:v>
                </c:pt>
                <c:pt idx="184">
                  <c:v>-0.84</c:v>
                </c:pt>
                <c:pt idx="185">
                  <c:v>-0.85</c:v>
                </c:pt>
                <c:pt idx="186">
                  <c:v>-0.86</c:v>
                </c:pt>
                <c:pt idx="187">
                  <c:v>-0.87</c:v>
                </c:pt>
                <c:pt idx="188">
                  <c:v>-0.88</c:v>
                </c:pt>
                <c:pt idx="189">
                  <c:v>-0.89</c:v>
                </c:pt>
                <c:pt idx="190">
                  <c:v>-0.9</c:v>
                </c:pt>
                <c:pt idx="191">
                  <c:v>-0.91</c:v>
                </c:pt>
                <c:pt idx="192">
                  <c:v>-0.92</c:v>
                </c:pt>
                <c:pt idx="193">
                  <c:v>-0.93</c:v>
                </c:pt>
                <c:pt idx="194">
                  <c:v>-0.94</c:v>
                </c:pt>
                <c:pt idx="195">
                  <c:v>-0.95</c:v>
                </c:pt>
                <c:pt idx="196">
                  <c:v>-0.96</c:v>
                </c:pt>
                <c:pt idx="197">
                  <c:v>-0.97</c:v>
                </c:pt>
                <c:pt idx="198">
                  <c:v>-0.98</c:v>
                </c:pt>
                <c:pt idx="199">
                  <c:v>-0.99</c:v>
                </c:pt>
                <c:pt idx="200">
                  <c:v>-1</c:v>
                </c:pt>
              </c:numCache>
            </c:numRef>
          </c:xVal>
          <c:yVal>
            <c:numRef>
              <c:f>第二題!$O$2:$O$202</c:f>
              <c:numCache>
                <c:formatCode>General</c:formatCode>
                <c:ptCount val="201"/>
                <c:pt idx="0">
                  <c:v>318.50599999999997</c:v>
                </c:pt>
                <c:pt idx="1">
                  <c:v>318.22000000000003</c:v>
                </c:pt>
                <c:pt idx="2">
                  <c:v>317.93599999999998</c:v>
                </c:pt>
                <c:pt idx="3">
                  <c:v>317.65300000000002</c:v>
                </c:pt>
                <c:pt idx="4">
                  <c:v>317.37200000000001</c:v>
                </c:pt>
                <c:pt idx="5">
                  <c:v>317.09199999999998</c:v>
                </c:pt>
                <c:pt idx="6">
                  <c:v>316.81299999999999</c:v>
                </c:pt>
                <c:pt idx="7">
                  <c:v>316.53500000000003</c:v>
                </c:pt>
                <c:pt idx="8">
                  <c:v>316.25900000000001</c:v>
                </c:pt>
                <c:pt idx="9">
                  <c:v>315.98399999999998</c:v>
                </c:pt>
                <c:pt idx="10">
                  <c:v>315.71100000000001</c:v>
                </c:pt>
                <c:pt idx="11">
                  <c:v>315.43900000000002</c:v>
                </c:pt>
                <c:pt idx="12">
                  <c:v>315.16800000000001</c:v>
                </c:pt>
                <c:pt idx="13">
                  <c:v>314.899</c:v>
                </c:pt>
                <c:pt idx="14">
                  <c:v>314.63099999999997</c:v>
                </c:pt>
                <c:pt idx="15">
                  <c:v>314.36399999999998</c:v>
                </c:pt>
                <c:pt idx="16">
                  <c:v>314.09899999999999</c:v>
                </c:pt>
                <c:pt idx="17">
                  <c:v>313.83600000000001</c:v>
                </c:pt>
                <c:pt idx="18">
                  <c:v>313.57299999999998</c:v>
                </c:pt>
                <c:pt idx="19">
                  <c:v>313.31299999999999</c:v>
                </c:pt>
                <c:pt idx="20">
                  <c:v>313.053</c:v>
                </c:pt>
                <c:pt idx="21">
                  <c:v>312.79500000000002</c:v>
                </c:pt>
                <c:pt idx="22">
                  <c:v>312.53899999999999</c:v>
                </c:pt>
                <c:pt idx="23">
                  <c:v>312.28399999999999</c:v>
                </c:pt>
                <c:pt idx="24">
                  <c:v>312.03100000000001</c:v>
                </c:pt>
                <c:pt idx="25">
                  <c:v>311.779</c:v>
                </c:pt>
                <c:pt idx="26">
                  <c:v>311.529</c:v>
                </c:pt>
                <c:pt idx="27">
                  <c:v>311.27999999999997</c:v>
                </c:pt>
                <c:pt idx="28">
                  <c:v>311.03300000000002</c:v>
                </c:pt>
                <c:pt idx="29">
                  <c:v>310.78699999999998</c:v>
                </c:pt>
                <c:pt idx="30">
                  <c:v>310.54300000000001</c:v>
                </c:pt>
                <c:pt idx="31">
                  <c:v>310.3</c:v>
                </c:pt>
                <c:pt idx="32">
                  <c:v>310.06</c:v>
                </c:pt>
                <c:pt idx="33">
                  <c:v>309.82</c:v>
                </c:pt>
                <c:pt idx="34">
                  <c:v>309.58300000000003</c:v>
                </c:pt>
                <c:pt idx="35">
                  <c:v>309.34699999999998</c:v>
                </c:pt>
                <c:pt idx="36">
                  <c:v>309.113</c:v>
                </c:pt>
                <c:pt idx="37">
                  <c:v>308.88</c:v>
                </c:pt>
                <c:pt idx="38">
                  <c:v>308.64999999999998</c:v>
                </c:pt>
                <c:pt idx="39">
                  <c:v>308.42099999999999</c:v>
                </c:pt>
                <c:pt idx="40">
                  <c:v>308.19400000000002</c:v>
                </c:pt>
                <c:pt idx="41">
                  <c:v>307.96899999999999</c:v>
                </c:pt>
                <c:pt idx="42">
                  <c:v>307.745</c:v>
                </c:pt>
                <c:pt idx="43">
                  <c:v>307.524</c:v>
                </c:pt>
                <c:pt idx="44">
                  <c:v>307.30399999999997</c:v>
                </c:pt>
                <c:pt idx="45">
                  <c:v>307.08600000000001</c:v>
                </c:pt>
                <c:pt idx="46">
                  <c:v>306.87</c:v>
                </c:pt>
                <c:pt idx="47">
                  <c:v>306.65699999999998</c:v>
                </c:pt>
                <c:pt idx="48">
                  <c:v>306.44499999999999</c:v>
                </c:pt>
                <c:pt idx="49">
                  <c:v>306.23500000000001</c:v>
                </c:pt>
                <c:pt idx="50">
                  <c:v>306.02800000000002</c:v>
                </c:pt>
                <c:pt idx="51">
                  <c:v>305.822</c:v>
                </c:pt>
                <c:pt idx="52">
                  <c:v>305.61900000000003</c:v>
                </c:pt>
                <c:pt idx="53">
                  <c:v>305.41800000000001</c:v>
                </c:pt>
                <c:pt idx="54">
                  <c:v>305.21899999999999</c:v>
                </c:pt>
                <c:pt idx="55">
                  <c:v>305.02300000000002</c:v>
                </c:pt>
                <c:pt idx="56">
                  <c:v>304.82900000000001</c:v>
                </c:pt>
                <c:pt idx="57">
                  <c:v>304.63799999999998</c:v>
                </c:pt>
                <c:pt idx="58">
                  <c:v>304.44799999999998</c:v>
                </c:pt>
                <c:pt idx="59">
                  <c:v>304.262</c:v>
                </c:pt>
                <c:pt idx="60">
                  <c:v>304.07799999999997</c:v>
                </c:pt>
                <c:pt idx="61">
                  <c:v>303.89699999999999</c:v>
                </c:pt>
                <c:pt idx="62">
                  <c:v>303.71800000000002</c:v>
                </c:pt>
                <c:pt idx="63">
                  <c:v>303.54300000000001</c:v>
                </c:pt>
                <c:pt idx="64">
                  <c:v>303.37</c:v>
                </c:pt>
                <c:pt idx="65">
                  <c:v>303.2</c:v>
                </c:pt>
                <c:pt idx="66">
                  <c:v>303.03300000000002</c:v>
                </c:pt>
                <c:pt idx="67">
                  <c:v>302.87</c:v>
                </c:pt>
                <c:pt idx="68">
                  <c:v>302.709</c:v>
                </c:pt>
                <c:pt idx="69">
                  <c:v>302.55200000000002</c:v>
                </c:pt>
                <c:pt idx="70">
                  <c:v>302.399</c:v>
                </c:pt>
                <c:pt idx="71">
                  <c:v>302.24900000000002</c:v>
                </c:pt>
                <c:pt idx="72">
                  <c:v>302.10199999999998</c:v>
                </c:pt>
                <c:pt idx="73">
                  <c:v>301.95999999999998</c:v>
                </c:pt>
                <c:pt idx="74">
                  <c:v>301.82100000000003</c:v>
                </c:pt>
                <c:pt idx="75">
                  <c:v>301.68700000000001</c:v>
                </c:pt>
                <c:pt idx="76">
                  <c:v>301.55599999999998</c:v>
                </c:pt>
                <c:pt idx="77">
                  <c:v>301.43</c:v>
                </c:pt>
                <c:pt idx="78">
                  <c:v>301.30799999999999</c:v>
                </c:pt>
                <c:pt idx="79">
                  <c:v>301.19099999999997</c:v>
                </c:pt>
                <c:pt idx="80">
                  <c:v>301.07900000000001</c:v>
                </c:pt>
                <c:pt idx="81">
                  <c:v>300.97199999999998</c:v>
                </c:pt>
                <c:pt idx="82">
                  <c:v>300.87</c:v>
                </c:pt>
                <c:pt idx="83">
                  <c:v>300.77300000000002</c:v>
                </c:pt>
                <c:pt idx="84">
                  <c:v>300.68099999999998</c:v>
                </c:pt>
                <c:pt idx="85">
                  <c:v>300.59500000000003</c:v>
                </c:pt>
                <c:pt idx="86">
                  <c:v>300.51499999999999</c:v>
                </c:pt>
                <c:pt idx="87">
                  <c:v>300.44</c:v>
                </c:pt>
                <c:pt idx="88">
                  <c:v>300.37099999999998</c:v>
                </c:pt>
                <c:pt idx="89">
                  <c:v>300.30799999999999</c:v>
                </c:pt>
                <c:pt idx="90">
                  <c:v>300.25099999999998</c:v>
                </c:pt>
                <c:pt idx="91">
                  <c:v>300.20100000000002</c:v>
                </c:pt>
                <c:pt idx="92">
                  <c:v>300.15600000000001</c:v>
                </c:pt>
                <c:pt idx="93">
                  <c:v>300.11700000000002</c:v>
                </c:pt>
                <c:pt idx="94">
                  <c:v>300.084</c:v>
                </c:pt>
                <c:pt idx="95">
                  <c:v>300.05700000000002</c:v>
                </c:pt>
                <c:pt idx="96">
                  <c:v>300.03500000000003</c:v>
                </c:pt>
                <c:pt idx="97">
                  <c:v>300.01900000000001</c:v>
                </c:pt>
                <c:pt idx="98">
                  <c:v>300.00799999999998</c:v>
                </c:pt>
                <c:pt idx="99">
                  <c:v>300.00200000000001</c:v>
                </c:pt>
                <c:pt idx="100">
                  <c:v>300</c:v>
                </c:pt>
                <c:pt idx="101">
                  <c:v>300.00200000000001</c:v>
                </c:pt>
                <c:pt idx="102">
                  <c:v>300.00700000000001</c:v>
                </c:pt>
                <c:pt idx="103">
                  <c:v>300.01499999999999</c:v>
                </c:pt>
                <c:pt idx="104">
                  <c:v>300.02499999999998</c:v>
                </c:pt>
                <c:pt idx="105">
                  <c:v>300.03699999999998</c:v>
                </c:pt>
                <c:pt idx="106">
                  <c:v>300.05099999999999</c:v>
                </c:pt>
                <c:pt idx="107">
                  <c:v>300.065</c:v>
                </c:pt>
                <c:pt idx="108">
                  <c:v>300.08100000000002</c:v>
                </c:pt>
                <c:pt idx="109">
                  <c:v>300.096</c:v>
                </c:pt>
                <c:pt idx="110">
                  <c:v>300.113</c:v>
                </c:pt>
                <c:pt idx="111">
                  <c:v>300.12900000000002</c:v>
                </c:pt>
                <c:pt idx="112">
                  <c:v>300.14499999999998</c:v>
                </c:pt>
                <c:pt idx="113">
                  <c:v>300.16199999999998</c:v>
                </c:pt>
                <c:pt idx="114">
                  <c:v>300.178</c:v>
                </c:pt>
                <c:pt idx="115">
                  <c:v>300.19499999999999</c:v>
                </c:pt>
                <c:pt idx="116">
                  <c:v>300.21199999999999</c:v>
                </c:pt>
                <c:pt idx="117">
                  <c:v>300.22800000000001</c:v>
                </c:pt>
                <c:pt idx="118">
                  <c:v>300.245</c:v>
                </c:pt>
                <c:pt idx="119">
                  <c:v>300.262</c:v>
                </c:pt>
                <c:pt idx="120">
                  <c:v>300.279</c:v>
                </c:pt>
                <c:pt idx="121">
                  <c:v>300.29599999999999</c:v>
                </c:pt>
                <c:pt idx="122">
                  <c:v>300.31200000000001</c:v>
                </c:pt>
                <c:pt idx="123">
                  <c:v>300.33</c:v>
                </c:pt>
                <c:pt idx="124">
                  <c:v>300.34699999999998</c:v>
                </c:pt>
                <c:pt idx="125">
                  <c:v>300.36399999999998</c:v>
                </c:pt>
                <c:pt idx="126">
                  <c:v>300.38099999999997</c:v>
                </c:pt>
                <c:pt idx="127">
                  <c:v>300.399</c:v>
                </c:pt>
                <c:pt idx="128">
                  <c:v>300.416</c:v>
                </c:pt>
                <c:pt idx="129">
                  <c:v>300.43299999999999</c:v>
                </c:pt>
                <c:pt idx="130">
                  <c:v>300.45100000000002</c:v>
                </c:pt>
                <c:pt idx="131">
                  <c:v>300.46899999999999</c:v>
                </c:pt>
                <c:pt idx="132">
                  <c:v>300.48599999999999</c:v>
                </c:pt>
                <c:pt idx="133">
                  <c:v>300.50400000000002</c:v>
                </c:pt>
                <c:pt idx="134">
                  <c:v>300.52199999999999</c:v>
                </c:pt>
                <c:pt idx="135">
                  <c:v>300.54000000000002</c:v>
                </c:pt>
                <c:pt idx="136">
                  <c:v>300.55799999999999</c:v>
                </c:pt>
                <c:pt idx="137">
                  <c:v>300.57600000000002</c:v>
                </c:pt>
                <c:pt idx="138">
                  <c:v>300.59399999999999</c:v>
                </c:pt>
                <c:pt idx="139">
                  <c:v>300.61200000000002</c:v>
                </c:pt>
                <c:pt idx="140">
                  <c:v>300.63</c:v>
                </c:pt>
                <c:pt idx="141">
                  <c:v>300.64800000000002</c:v>
                </c:pt>
                <c:pt idx="142">
                  <c:v>300.66699999999997</c:v>
                </c:pt>
                <c:pt idx="143">
                  <c:v>300.685</c:v>
                </c:pt>
                <c:pt idx="144">
                  <c:v>300.70299999999997</c:v>
                </c:pt>
                <c:pt idx="145">
                  <c:v>300.72199999999998</c:v>
                </c:pt>
                <c:pt idx="146">
                  <c:v>300.74</c:v>
                </c:pt>
                <c:pt idx="147">
                  <c:v>300.75799999999998</c:v>
                </c:pt>
                <c:pt idx="148">
                  <c:v>300.77699999999999</c:v>
                </c:pt>
                <c:pt idx="149">
                  <c:v>300.79500000000002</c:v>
                </c:pt>
                <c:pt idx="150">
                  <c:v>300.81400000000002</c:v>
                </c:pt>
                <c:pt idx="151">
                  <c:v>300.83199999999999</c:v>
                </c:pt>
                <c:pt idx="152">
                  <c:v>300.851</c:v>
                </c:pt>
                <c:pt idx="153">
                  <c:v>300.87</c:v>
                </c:pt>
                <c:pt idx="154">
                  <c:v>300.88799999999998</c:v>
                </c:pt>
                <c:pt idx="155">
                  <c:v>300.90699999999998</c:v>
                </c:pt>
                <c:pt idx="156">
                  <c:v>300.92500000000001</c:v>
                </c:pt>
                <c:pt idx="157">
                  <c:v>300.94400000000002</c:v>
                </c:pt>
                <c:pt idx="158">
                  <c:v>300.96300000000002</c:v>
                </c:pt>
                <c:pt idx="159">
                  <c:v>300.98200000000003</c:v>
                </c:pt>
                <c:pt idx="160">
                  <c:v>301</c:v>
                </c:pt>
                <c:pt idx="161">
                  <c:v>301.01900000000001</c:v>
                </c:pt>
                <c:pt idx="162">
                  <c:v>301.03800000000001</c:v>
                </c:pt>
                <c:pt idx="163">
                  <c:v>301.05700000000002</c:v>
                </c:pt>
                <c:pt idx="164">
                  <c:v>301.07499999999999</c:v>
                </c:pt>
                <c:pt idx="165">
                  <c:v>301.09399999999999</c:v>
                </c:pt>
                <c:pt idx="166">
                  <c:v>301.113</c:v>
                </c:pt>
                <c:pt idx="167">
                  <c:v>301.13200000000001</c:v>
                </c:pt>
                <c:pt idx="168">
                  <c:v>301.15100000000001</c:v>
                </c:pt>
                <c:pt idx="169">
                  <c:v>301.17</c:v>
                </c:pt>
                <c:pt idx="170">
                  <c:v>301.18900000000002</c:v>
                </c:pt>
                <c:pt idx="171">
                  <c:v>301.20699999999999</c:v>
                </c:pt>
                <c:pt idx="172">
                  <c:v>301.226</c:v>
                </c:pt>
                <c:pt idx="173">
                  <c:v>301.245</c:v>
                </c:pt>
                <c:pt idx="174">
                  <c:v>301.26400000000001</c:v>
                </c:pt>
                <c:pt idx="175">
                  <c:v>301.28300000000002</c:v>
                </c:pt>
                <c:pt idx="176">
                  <c:v>301.30200000000002</c:v>
                </c:pt>
                <c:pt idx="177">
                  <c:v>301.32100000000003</c:v>
                </c:pt>
                <c:pt idx="178">
                  <c:v>301.33999999999997</c:v>
                </c:pt>
                <c:pt idx="179">
                  <c:v>301.35899999999998</c:v>
                </c:pt>
                <c:pt idx="180">
                  <c:v>301.37799999999999</c:v>
                </c:pt>
                <c:pt idx="181">
                  <c:v>301.39699999999999</c:v>
                </c:pt>
                <c:pt idx="182">
                  <c:v>301.416</c:v>
                </c:pt>
                <c:pt idx="183">
                  <c:v>301.435</c:v>
                </c:pt>
                <c:pt idx="184">
                  <c:v>301.45400000000001</c:v>
                </c:pt>
                <c:pt idx="185">
                  <c:v>301.47300000000001</c:v>
                </c:pt>
                <c:pt idx="186">
                  <c:v>301.49200000000002</c:v>
                </c:pt>
                <c:pt idx="187">
                  <c:v>301.51100000000002</c:v>
                </c:pt>
                <c:pt idx="188">
                  <c:v>301.52999999999997</c:v>
                </c:pt>
                <c:pt idx="189">
                  <c:v>301.54899999999998</c:v>
                </c:pt>
                <c:pt idx="190">
                  <c:v>301.56799999999998</c:v>
                </c:pt>
                <c:pt idx="191">
                  <c:v>301.58800000000002</c:v>
                </c:pt>
                <c:pt idx="192">
                  <c:v>301.60700000000003</c:v>
                </c:pt>
                <c:pt idx="193">
                  <c:v>301.62599999999998</c:v>
                </c:pt>
                <c:pt idx="194">
                  <c:v>301.64499999999998</c:v>
                </c:pt>
                <c:pt idx="195">
                  <c:v>301.66399999999999</c:v>
                </c:pt>
                <c:pt idx="196">
                  <c:v>301.68299999999999</c:v>
                </c:pt>
                <c:pt idx="197">
                  <c:v>301.702</c:v>
                </c:pt>
                <c:pt idx="198">
                  <c:v>301.721</c:v>
                </c:pt>
                <c:pt idx="199">
                  <c:v>301.74</c:v>
                </c:pt>
                <c:pt idx="200">
                  <c:v>301.76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3B-40CC-88BB-16B9E9899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043824"/>
        <c:axId val="531045792"/>
      </c:scatterChart>
      <c:valAx>
        <c:axId val="531043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</a:t>
                </a:r>
                <a:r>
                  <a:rPr lang="en-US" altLang="zh-TW" baseline="0"/>
                  <a:t> Voltage (Volts)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1045792"/>
        <c:crosses val="autoZero"/>
        <c:crossBetween val="midCat"/>
      </c:valAx>
      <c:valAx>
        <c:axId val="53104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Temperature</a:t>
                </a:r>
                <a:r>
                  <a:rPr lang="en-US" altLang="zh-TW" baseline="0"/>
                  <a:t> (K)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1043824"/>
        <c:crossesAt val="-1.5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291</TotalTime>
  <Pages>21</Pages>
  <Words>4346</Words>
  <Characters>24774</Characters>
  <Application>Microsoft Office Word</Application>
  <DocSecurity>0</DocSecurity>
  <Lines>206</Lines>
  <Paragraphs>58</Paragraphs>
  <ScaleCrop>false</ScaleCrop>
  <Company/>
  <LinksUpToDate>false</LinksUpToDate>
  <CharactersWithSpaces>29062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40</cp:revision>
  <dcterms:created xsi:type="dcterms:W3CDTF">2017-05-16T02:26:00Z</dcterms:created>
  <dcterms:modified xsi:type="dcterms:W3CDTF">2017-05-16T07:17:00Z</dcterms:modified>
</cp:coreProperties>
</file>