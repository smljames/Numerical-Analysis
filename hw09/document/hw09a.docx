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90F" w:rsidRPr="00EF7A8A" w:rsidRDefault="00BF6BB0" w:rsidP="00BF6BB0">
      <w:pPr>
        <w:pStyle w:val="1"/>
      </w:pPr>
      <w:r w:rsidRPr="00EF7A8A">
        <w:t>Numerical Analysis</w:t>
      </w:r>
    </w:p>
    <w:p w:rsidR="00BF6BB0" w:rsidRPr="00EF7A8A" w:rsidRDefault="00BF6BB0" w:rsidP="00BF6BB0">
      <w:pPr>
        <w:pStyle w:val="1"/>
      </w:pPr>
      <w:r w:rsidRPr="00EF7A8A">
        <w:t>Homework 9. Spline Interpolations</w:t>
      </w:r>
    </w:p>
    <w:p w:rsidR="00BF6BB0" w:rsidRPr="00EF7A8A" w:rsidRDefault="00BF6BB0" w:rsidP="00BF6BB0">
      <w:pPr>
        <w:pStyle w:val="1"/>
      </w:pPr>
      <w:r w:rsidRPr="00EF7A8A">
        <w:t>102061125 Kuan-Chun Chen</w:t>
      </w:r>
    </w:p>
    <w:p w:rsidR="00BF6BB0" w:rsidRPr="00EF7A8A" w:rsidRDefault="00BF6BB0" w:rsidP="00EF7A8A">
      <w:pPr>
        <w:pStyle w:val="2"/>
        <w:numPr>
          <w:ilvl w:val="0"/>
          <w:numId w:val="1"/>
        </w:numPr>
        <w:spacing w:before="360"/>
      </w:pPr>
      <w:r w:rsidRPr="00EF7A8A">
        <w:t>Objective</w:t>
      </w:r>
    </w:p>
    <w:p w:rsidR="00BF6BB0" w:rsidRPr="00EF7A8A" w:rsidRDefault="00BF6BB0" w:rsidP="00BF6BB0">
      <w:pPr>
        <w:pStyle w:val="a7"/>
        <w:spacing w:after="180"/>
      </w:pPr>
      <w:r w:rsidRPr="00EF7A8A">
        <w:t>In this homework, I will find the functions that approximate the simulated waveform shown below.</w:t>
      </w:r>
    </w:p>
    <w:p w:rsidR="00BF6BB0" w:rsidRPr="00EF7A8A" w:rsidRDefault="00BF6BB0" w:rsidP="00BF6BB0">
      <w:pPr>
        <w:pStyle w:val="a7"/>
        <w:spacing w:after="180"/>
      </w:pPr>
    </w:p>
    <w:p w:rsidR="00BF6BB0" w:rsidRPr="00EF7A8A" w:rsidRDefault="00BF6BB0" w:rsidP="00BF6BB0">
      <w:pPr>
        <w:pStyle w:val="3"/>
        <w:keepNext/>
        <w:spacing w:before="180" w:after="180"/>
        <w:jc w:val="center"/>
      </w:pPr>
      <w:r w:rsidRPr="00EF7A8A">
        <w:rPr>
          <w:noProof/>
        </w:rPr>
        <w:drawing>
          <wp:inline distT="0" distB="0" distL="0" distR="0" wp14:anchorId="0FBD9393" wp14:editId="76D323AC">
            <wp:extent cx="3552825" cy="2352675"/>
            <wp:effectExtent l="0" t="0" r="9525" b="952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F6BB0" w:rsidRPr="00EF7A8A" w:rsidRDefault="00BF6BB0" w:rsidP="00BF6BB0">
      <w:pPr>
        <w:pStyle w:val="a8"/>
      </w:pPr>
      <w:r w:rsidRPr="00EF7A8A">
        <w:t xml:space="preserve">Figure </w:t>
      </w:r>
      <w:fldSimple w:instr=" SEQ Figure \* ARABIC ">
        <w:r w:rsidR="002A2A7F">
          <w:rPr>
            <w:noProof/>
          </w:rPr>
          <w:t>1</w:t>
        </w:r>
      </w:fldSimple>
      <w:r w:rsidRPr="00EF7A8A">
        <w:t>. A simulated waveform</w:t>
      </w:r>
    </w:p>
    <w:p w:rsidR="00BF6BB0" w:rsidRPr="00EF7A8A" w:rsidRDefault="00BF6BB0" w:rsidP="00BF6BB0">
      <w:pPr>
        <w:pStyle w:val="a7"/>
        <w:spacing w:after="180"/>
      </w:pPr>
      <w:r w:rsidRPr="00EF7A8A">
        <w:t>The data for this waveform are given in the file f301.dat. Other support points data for approximating the simulated waveform are given in f3.dat, f5.dat, f7.dat, f13.dat, and f21.dat.</w:t>
      </w:r>
    </w:p>
    <w:p w:rsidR="00865652" w:rsidRPr="00EF7A8A" w:rsidRDefault="00865652" w:rsidP="00EF7A8A">
      <w:pPr>
        <w:pStyle w:val="2"/>
        <w:numPr>
          <w:ilvl w:val="0"/>
          <w:numId w:val="1"/>
        </w:numPr>
        <w:spacing w:before="360"/>
      </w:pPr>
      <w:r w:rsidRPr="00EF7A8A">
        <w:t>Approach</w:t>
      </w:r>
    </w:p>
    <w:p w:rsidR="00865652" w:rsidRPr="00EF7A8A" w:rsidRDefault="00865652" w:rsidP="00865652">
      <w:pPr>
        <w:pStyle w:val="a7"/>
        <w:spacing w:after="180"/>
      </w:pPr>
      <w:r w:rsidRPr="00EF7A8A">
        <w:t>I implement the</w:t>
      </w:r>
      <w:r w:rsidR="00D03ECA">
        <w:t xml:space="preserve"> following functions for Spline</w:t>
      </w:r>
      <w:r w:rsidRPr="00EF7A8A">
        <w:t xml:space="preserve"> Interpolation.</w:t>
      </w:r>
    </w:p>
    <w:p w:rsidR="00865652" w:rsidRPr="00EF7A8A" w:rsidRDefault="00865652" w:rsidP="00865652">
      <w:pPr>
        <w:pStyle w:val="a7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void splineM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 xml:space="preserve">int N, VEC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&amp;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X, VEC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&amp;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Y, VEC &amp;M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;</m:t>
          </m:r>
        </m:oMath>
      </m:oMathPara>
    </w:p>
    <w:p w:rsidR="00865652" w:rsidRPr="00EF7A8A" w:rsidRDefault="00667AFB" w:rsidP="00865652">
      <w:pPr>
        <w:pStyle w:val="a7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double spline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 xml:space="preserve">double x, int N, VEC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&amp;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X, VEC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&amp;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Y, VEC &amp;M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;</m:t>
          </m:r>
        </m:oMath>
      </m:oMathPara>
    </w:p>
    <w:p w:rsidR="00FB34A4" w:rsidRPr="00EF7A8A" w:rsidRDefault="00FB34A4" w:rsidP="00FB34A4">
      <w:pPr>
        <w:pStyle w:val="a7"/>
        <w:spacing w:before="240"/>
      </w:pPr>
      <w:r w:rsidRPr="00EF7A8A">
        <w:t>For both functions</w:t>
      </w:r>
      <w:r w:rsidR="002C101C" w:rsidRPr="00EF7A8A">
        <w:t xml:space="preserve">, </w:t>
      </w:r>
      <w:r w:rsidR="002C101C" w:rsidRPr="00B27F0B">
        <w:rPr>
          <w:b/>
        </w:rPr>
        <w:t>X</w:t>
      </w:r>
      <w:r w:rsidR="002C101C" w:rsidRPr="00EF7A8A">
        <w:t xml:space="preserve"> and </w:t>
      </w:r>
      <w:r w:rsidR="002C101C" w:rsidRPr="00B27F0B">
        <w:rPr>
          <w:b/>
        </w:rPr>
        <w:t>Y</w:t>
      </w:r>
      <w:r w:rsidR="002C101C" w:rsidRPr="00EF7A8A">
        <w:t xml:space="preserve"> are two</w:t>
      </w:r>
      <w:r w:rsidR="002C101C" w:rsidRPr="00B27F0B">
        <w:rPr>
          <w:b/>
        </w:rPr>
        <w:t xml:space="preserve"> N</w:t>
      </w:r>
      <w:r w:rsidR="002C101C" w:rsidRPr="00EF7A8A">
        <w:t xml:space="preserve"> vectors that</w:t>
      </w:r>
      <w:r w:rsidRPr="00EF7A8A">
        <w:t xml:space="preserve"> contain the support points. The function </w:t>
      </w:r>
      <w:r w:rsidRPr="00EF7A8A">
        <w:rPr>
          <w:b/>
        </w:rPr>
        <w:t>splineM</w:t>
      </w:r>
      <w:r w:rsidRPr="00EF7A8A">
        <w:t xml:space="preserve"> calculates the momentum vectors </w:t>
      </w:r>
      <w:r w:rsidRPr="00EF7A8A">
        <w:rPr>
          <w:b/>
        </w:rPr>
        <w:t>M</w:t>
      </w:r>
      <w:r w:rsidRPr="00EF7A8A">
        <w:t xml:space="preserve"> that </w:t>
      </w:r>
      <w:r w:rsidRPr="00EF7A8A">
        <w:rPr>
          <w:b/>
        </w:rPr>
        <w:t>M[ i ]</w:t>
      </w:r>
      <w:r w:rsidRPr="00EF7A8A">
        <w:t xml:space="preserve"> is the second derivative at </w:t>
      </w:r>
      <w:r w:rsidRPr="00EF7A8A">
        <w:rPr>
          <w:b/>
        </w:rPr>
        <w:t>X[ i ]</w:t>
      </w:r>
      <w:r w:rsidR="002C101C" w:rsidRPr="00EF7A8A">
        <w:t xml:space="preserve">. Once the momentum vector is calculated, function </w:t>
      </w:r>
      <w:r w:rsidR="002C101C" w:rsidRPr="00EF7A8A">
        <w:rPr>
          <w:b/>
        </w:rPr>
        <w:t>spline</w:t>
      </w:r>
      <w:r w:rsidR="007E38D9" w:rsidRPr="00EF7A8A">
        <w:t xml:space="preserve"> applies</w:t>
      </w:r>
      <w:r w:rsidR="002C101C" w:rsidRPr="00EF7A8A">
        <w:t xml:space="preserve"> interpolation to find the value at point </w:t>
      </w:r>
      <w:proofErr w:type="gramStart"/>
      <w:r w:rsidR="002C101C" w:rsidRPr="00EF7A8A">
        <w:rPr>
          <w:b/>
        </w:rPr>
        <w:t>x</w:t>
      </w:r>
      <w:r w:rsidR="002C101C" w:rsidRPr="00EF7A8A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 xml:space="preserve"> 0 </m:t>
            </m:r>
          </m:e>
        </m:d>
        <m:r>
          <m:rPr>
            <m:sty m:val="b"/>
          </m:rPr>
          <w:rPr>
            <w:rFonts w:ascii="Cambria Math" w:hAnsi="Cambria Math"/>
          </w:rPr>
          <m:t>≤x≤X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 xml:space="preserve"> N-1 </m:t>
            </m:r>
          </m:e>
        </m:d>
      </m:oMath>
      <w:r w:rsidR="002C101C" w:rsidRPr="00EF7A8A">
        <w:t>.</w:t>
      </w:r>
      <w:proofErr w:type="gramEnd"/>
    </w:p>
    <w:p w:rsidR="00865652" w:rsidRPr="00EF7A8A" w:rsidRDefault="00865652" w:rsidP="00865652">
      <w:pPr>
        <w:widowControl/>
        <w:rPr>
          <w:rFonts w:ascii="Garamond" w:eastAsia="標楷體" w:hAnsi="Garamond"/>
        </w:rPr>
      </w:pPr>
      <w:r w:rsidRPr="00EF7A8A">
        <w:rPr>
          <w:rFonts w:ascii="Garamond" w:hAnsi="Garamond"/>
        </w:rPr>
        <w:br w:type="page"/>
      </w:r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65652" w:rsidRPr="00EF7A8A" w:rsidTr="00452A5D">
        <w:tc>
          <w:tcPr>
            <w:tcW w:w="9016" w:type="dxa"/>
            <w:tcBorders>
              <w:top w:val="single" w:sz="18" w:space="0" w:color="000000"/>
              <w:bottom w:val="single" w:sz="18" w:space="0" w:color="000000"/>
            </w:tcBorders>
          </w:tcPr>
          <w:p w:rsidR="00865652" w:rsidRPr="00EF7A8A" w:rsidRDefault="00865652" w:rsidP="000D2620">
            <w:pPr>
              <w:pStyle w:val="a7"/>
              <w:spacing w:beforeLines="15" w:before="54" w:afterLines="15" w:after="54"/>
              <w:rPr>
                <w:b/>
              </w:rPr>
            </w:pPr>
            <w:r w:rsidRPr="00EF7A8A">
              <w:rPr>
                <w:b/>
              </w:rPr>
              <w:lastRenderedPageBreak/>
              <w:t xml:space="preserve">Algorithm. </w:t>
            </w:r>
            <w:proofErr w:type="spellStart"/>
            <w:r w:rsidR="00810595" w:rsidRPr="00EF7A8A">
              <w:t>splineM</w:t>
            </w:r>
            <w:proofErr w:type="spellEnd"/>
          </w:p>
        </w:tc>
      </w:tr>
      <w:tr w:rsidR="00865652" w:rsidRPr="00EF7A8A" w:rsidTr="00452A5D">
        <w:tc>
          <w:tcPr>
            <w:tcW w:w="9016" w:type="dxa"/>
            <w:tcBorders>
              <w:top w:val="single" w:sz="18" w:space="0" w:color="000000"/>
              <w:bottom w:val="single" w:sz="18" w:space="0" w:color="000000"/>
            </w:tcBorders>
          </w:tcPr>
          <w:p w:rsidR="00810595" w:rsidRPr="00EF7A8A" w:rsidRDefault="00810595" w:rsidP="00F02990">
            <w:pPr>
              <w:pStyle w:val="a7"/>
              <w:ind w:left="1"/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void splineM</m:t>
                </m:r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int N, VEC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&amp;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X, VEC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&amp;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Y, VEC &amp;M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;</m:t>
                </m:r>
              </m:oMath>
            </m:oMathPara>
          </w:p>
          <w:p w:rsidR="00865652" w:rsidRPr="00EF7A8A" w:rsidRDefault="00865652" w:rsidP="00F02990">
            <w:pPr>
              <w:pStyle w:val="a7"/>
              <w:spacing w:before="240"/>
              <w:ind w:left="745" w:hangingChars="310" w:hanging="745"/>
            </w:pPr>
            <w:r w:rsidRPr="00EF7A8A">
              <w:rPr>
                <w:b/>
              </w:rPr>
              <w:t>Input</w:t>
            </w:r>
            <w:r w:rsidRPr="00EF7A8A">
              <w:t xml:space="preserve"> : </w:t>
            </w:r>
            <w:r w:rsidR="00810595" w:rsidRPr="00EF7A8A">
              <w:t>N, dimension of the vectors;</w:t>
            </w:r>
            <w:r w:rsidR="00810595" w:rsidRPr="00EF7A8A">
              <w:br/>
              <w:t>X</w:t>
            </w:r>
            <w:r w:rsidRPr="00EF7A8A">
              <w:t xml:space="preserve">, support points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0≤i≤n}</m:t>
              </m:r>
            </m:oMath>
            <w:r w:rsidRPr="00EF7A8A">
              <w:t xml:space="preserve"> on the x-axis;</w:t>
            </w:r>
            <w:r w:rsidRPr="00EF7A8A">
              <w:br/>
              <w:t xml:space="preserve">Y, support points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0≤i≤n}</m:t>
              </m:r>
            </m:oMath>
            <w:r w:rsidRPr="00EF7A8A">
              <w:t xml:space="preserve"> on the y-axis;</w:t>
            </w:r>
            <w:r w:rsidR="00810595" w:rsidRPr="00EF7A8A">
              <w:br/>
              <w:t>M, momentum vector;</w:t>
            </w:r>
          </w:p>
          <w:p w:rsidR="00865652" w:rsidRPr="00EF7A8A" w:rsidRDefault="00865652" w:rsidP="00BD3BFD">
            <w:pPr>
              <w:pStyle w:val="a7"/>
              <w:spacing w:after="180"/>
              <w:ind w:left="745" w:hangingChars="310" w:hanging="745"/>
            </w:pPr>
            <w:r w:rsidRPr="00EF7A8A">
              <w:rPr>
                <w:b/>
              </w:rPr>
              <w:t>Output</w:t>
            </w:r>
            <w:r w:rsidRPr="00EF7A8A">
              <w:t xml:space="preserve"> : </w:t>
            </w:r>
            <w:r w:rsidR="00810595" w:rsidRPr="00EF7A8A">
              <w:t>none;</w:t>
            </w:r>
          </w:p>
          <w:p w:rsidR="00B11311" w:rsidRPr="00EF7A8A" w:rsidRDefault="00B11311" w:rsidP="00BD3BFD">
            <w:pPr>
              <w:pStyle w:val="a7"/>
              <w:spacing w:after="180"/>
              <w:ind w:left="745" w:hangingChars="310" w:hanging="745"/>
              <w:rPr>
                <w:b/>
              </w:rPr>
            </w:pPr>
            <w:r w:rsidRPr="00EF7A8A">
              <w:rPr>
                <w:b/>
              </w:rPr>
              <w:t>Solve M vector</w:t>
            </w:r>
          </w:p>
          <w:p w:rsidR="00865652" w:rsidRPr="00EF7A8A" w:rsidRDefault="00865652" w:rsidP="00341288">
            <w:pPr>
              <w:pStyle w:val="a7"/>
              <w:spacing w:after="180"/>
              <w:jc w:val="center"/>
            </w:pPr>
            <w:r w:rsidRPr="00EF7A8A">
              <w:t>.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:rsidR="00341288" w:rsidRPr="00EF7A8A" w:rsidRDefault="00341288" w:rsidP="00341288">
            <w:pPr>
              <w:pStyle w:val="a7"/>
              <w:spacing w:after="180"/>
            </w:pPr>
            <w:r w:rsidRPr="00EF7A8A">
              <w:t>where</w:t>
            </w:r>
          </w:p>
          <w:p w:rsidR="00341288" w:rsidRPr="00EF7A8A" w:rsidRDefault="002A2A7F" w:rsidP="000E53FE">
            <w:pPr>
              <w:pStyle w:val="a7"/>
              <w:spacing w:line="276" w:lineRule="auto"/>
              <w:ind w:leftChars="726" w:left="1742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oMath>
            <w:r w:rsidR="00090F9E" w:rsidRPr="00EF7A8A">
              <w:t xml:space="preserve"> ,</w:t>
            </w:r>
            <w:r w:rsidR="002429E3" w:rsidRPr="00EF7A8A">
              <w:t xml:space="preserve"> </w:t>
            </w:r>
            <w:r w:rsidR="000E53FE" w:rsidRPr="00EF7A8A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den>
              </m:f>
            </m:oMath>
            <w:r w:rsidR="00090F9E" w:rsidRPr="00EF7A8A">
              <w:t xml:space="preserve"> </w:t>
            </w:r>
            <w:r w:rsidR="00EB1541">
              <w:t xml:space="preserve">               </w:t>
            </w:r>
            <w:r w:rsidR="00EC3E1A" w:rsidRPr="00EF7A8A">
              <w:t>,</w:t>
            </w:r>
          </w:p>
          <w:p w:rsidR="00090F9E" w:rsidRPr="00EF7A8A" w:rsidRDefault="002A2A7F" w:rsidP="000E53FE">
            <w:pPr>
              <w:pStyle w:val="a7"/>
              <w:spacing w:line="276" w:lineRule="auto"/>
              <w:ind w:leftChars="726" w:left="1742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den>
              </m:f>
            </m:oMath>
            <w:r w:rsidR="00090F9E" w:rsidRPr="00EF7A8A">
              <w:t xml:space="preserve"> </w:t>
            </w:r>
            <w:r w:rsidR="00F34783" w:rsidRPr="00EF7A8A">
              <w:t xml:space="preserve">  </w:t>
            </w:r>
            <w:r w:rsidR="00090F9E" w:rsidRPr="00EF7A8A">
              <w:t>,</w:t>
            </w:r>
            <w:r w:rsidR="002429E3" w:rsidRPr="00EF7A8A">
              <w:t xml:space="preserve"> </w:t>
            </w:r>
            <w:r w:rsidR="000E53FE" w:rsidRPr="00EF7A8A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oMath>
            <w:r w:rsidR="00090F9E" w:rsidRPr="00EF7A8A">
              <w:t xml:space="preserve"> </w:t>
            </w:r>
            <w:r w:rsidR="002D4357" w:rsidRPr="00EF7A8A">
              <w:t>,</w:t>
            </w:r>
          </w:p>
          <w:p w:rsidR="002D4357" w:rsidRPr="00EF7A8A" w:rsidRDefault="002A2A7F" w:rsidP="000E53FE">
            <w:pPr>
              <w:pStyle w:val="a7"/>
              <w:spacing w:before="240" w:line="276" w:lineRule="auto"/>
              <w:ind w:leftChars="726" w:left="1742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2D4357" w:rsidRPr="00EF7A8A">
              <w:t xml:space="preserve"> </w:t>
            </w:r>
            <w:r w:rsidR="00A34611" w:rsidRPr="00EF7A8A">
              <w:t xml:space="preserve">      </w:t>
            </w:r>
            <w:r w:rsidR="002D4357" w:rsidRPr="00EF7A8A">
              <w:t>,</w:t>
            </w:r>
            <w:r w:rsidR="000E53FE" w:rsidRPr="00EF7A8A">
              <w:t xml:space="preserve"> </w:t>
            </w:r>
            <w:r w:rsidR="002429E3" w:rsidRPr="00EF7A8A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2D4357" w:rsidRPr="00EF7A8A">
              <w:t xml:space="preserve"> </w:t>
            </w:r>
            <w:r w:rsidR="00EB1541">
              <w:t xml:space="preserve">                   </w:t>
            </w:r>
            <w:r w:rsidR="002D4357" w:rsidRPr="00EF7A8A">
              <w:t>,</w:t>
            </w:r>
          </w:p>
          <w:p w:rsidR="002D4357" w:rsidRPr="00EF7A8A" w:rsidRDefault="002A2A7F" w:rsidP="000E53FE">
            <w:pPr>
              <w:pStyle w:val="a7"/>
              <w:spacing w:line="276" w:lineRule="auto"/>
              <w:ind w:leftChars="726" w:left="1742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2D4357" w:rsidRPr="00EF7A8A">
              <w:t xml:space="preserve"> </w:t>
            </w:r>
            <w:r w:rsidR="00A34611" w:rsidRPr="00EF7A8A">
              <w:t xml:space="preserve">      </w:t>
            </w:r>
            <w:r w:rsidR="002D4357" w:rsidRPr="00EF7A8A">
              <w:t>,</w:t>
            </w:r>
            <w:r w:rsidR="000E53FE" w:rsidRPr="00EF7A8A">
              <w:t xml:space="preserve"> </w:t>
            </w:r>
            <w:r w:rsidR="002429E3" w:rsidRPr="00EF7A8A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2D4357" w:rsidRPr="00EF7A8A">
              <w:t xml:space="preserve"> </w:t>
            </w:r>
            <w:r w:rsidR="00EB1541">
              <w:t xml:space="preserve">                   </w:t>
            </w:r>
            <w:r w:rsidR="002D4357" w:rsidRPr="00EF7A8A">
              <w:t>.</w:t>
            </w:r>
          </w:p>
        </w:tc>
      </w:tr>
    </w:tbl>
    <w:p w:rsidR="00653FA7" w:rsidRPr="00EF7A8A" w:rsidRDefault="00653FA7" w:rsidP="00D3038C">
      <w:pPr>
        <w:widowControl/>
        <w:spacing w:after="240"/>
        <w:rPr>
          <w:rFonts w:ascii="Garamond" w:eastAsia="標楷體" w:hAnsi="Garamond"/>
        </w:rPr>
      </w:pPr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53FA7" w:rsidRPr="00EF7A8A" w:rsidTr="00452A5D">
        <w:tc>
          <w:tcPr>
            <w:tcW w:w="9016" w:type="dxa"/>
            <w:tcBorders>
              <w:top w:val="single" w:sz="18" w:space="0" w:color="000000"/>
              <w:bottom w:val="single" w:sz="18" w:space="0" w:color="000000"/>
            </w:tcBorders>
          </w:tcPr>
          <w:p w:rsidR="00653FA7" w:rsidRPr="00EF7A8A" w:rsidRDefault="00653FA7" w:rsidP="000D2620">
            <w:pPr>
              <w:pStyle w:val="a7"/>
              <w:spacing w:beforeLines="15" w:before="54" w:afterLines="15" w:after="54"/>
              <w:rPr>
                <w:b/>
              </w:rPr>
            </w:pPr>
            <w:r w:rsidRPr="00EF7A8A">
              <w:rPr>
                <w:b/>
              </w:rPr>
              <w:t xml:space="preserve">Algorithm. </w:t>
            </w:r>
            <w:r w:rsidRPr="00EF7A8A">
              <w:t>spline</w:t>
            </w:r>
          </w:p>
        </w:tc>
      </w:tr>
      <w:tr w:rsidR="00653FA7" w:rsidRPr="00EF7A8A" w:rsidTr="00452A5D">
        <w:tc>
          <w:tcPr>
            <w:tcW w:w="9016" w:type="dxa"/>
            <w:tcBorders>
              <w:top w:val="single" w:sz="18" w:space="0" w:color="000000"/>
              <w:bottom w:val="single" w:sz="18" w:space="0" w:color="000000"/>
            </w:tcBorders>
          </w:tcPr>
          <w:p w:rsidR="00653FA7" w:rsidRPr="00EF7A8A" w:rsidRDefault="00653FA7" w:rsidP="000D2620">
            <w:pPr>
              <w:pStyle w:val="a7"/>
              <w:ind w:left="1"/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double spline</m:t>
                </m:r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double x, int N, VEC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&amp;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X, VEC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&amp;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Y, VEC &amp;M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;</m:t>
                </m:r>
              </m:oMath>
            </m:oMathPara>
          </w:p>
          <w:p w:rsidR="00653FA7" w:rsidRPr="00EF7A8A" w:rsidRDefault="00653FA7" w:rsidP="000D2620">
            <w:pPr>
              <w:pStyle w:val="a7"/>
              <w:spacing w:before="240"/>
              <w:ind w:left="745" w:hangingChars="310" w:hanging="745"/>
            </w:pPr>
            <w:r w:rsidRPr="00EF7A8A">
              <w:rPr>
                <w:b/>
              </w:rPr>
              <w:t>Input</w:t>
            </w:r>
            <w:r w:rsidRPr="00EF7A8A">
              <w:t xml:space="preserve"> :</w:t>
            </w:r>
            <w:r w:rsidR="009267AC" w:rsidRPr="00EF7A8A">
              <w:t xml:space="preserve"> </w:t>
            </w:r>
            <w:r w:rsidR="009E511B" w:rsidRPr="00EF7A8A">
              <w:t>x, x-</w:t>
            </w:r>
            <w:r w:rsidRPr="00EF7A8A">
              <w:t>coordinate of the point we want to interpolate;</w:t>
            </w:r>
            <w:r w:rsidRPr="00EF7A8A">
              <w:br/>
              <w:t>N, dimension of the vectors;</w:t>
            </w:r>
            <w:r w:rsidRPr="00EF7A8A">
              <w:br/>
              <w:t xml:space="preserve">X, support points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0≤i≤n}</m:t>
              </m:r>
            </m:oMath>
            <w:r w:rsidRPr="00EF7A8A">
              <w:t xml:space="preserve"> on the x-axis;</w:t>
            </w:r>
            <w:r w:rsidRPr="00EF7A8A">
              <w:br/>
              <w:t xml:space="preserve">Y, support points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0≤i≤n}</m:t>
              </m:r>
            </m:oMath>
            <w:r w:rsidRPr="00EF7A8A">
              <w:t xml:space="preserve"> on the y-axis;</w:t>
            </w:r>
            <w:r w:rsidRPr="00EF7A8A">
              <w:br/>
              <w:t>M, momentum vector;</w:t>
            </w:r>
          </w:p>
          <w:p w:rsidR="00653FA7" w:rsidRPr="00EF7A8A" w:rsidRDefault="00653FA7" w:rsidP="000D2620">
            <w:pPr>
              <w:pStyle w:val="a7"/>
              <w:spacing w:after="180"/>
              <w:ind w:left="745" w:hangingChars="310" w:hanging="745"/>
            </w:pPr>
            <w:r w:rsidRPr="00EF7A8A">
              <w:rPr>
                <w:b/>
              </w:rPr>
              <w:t>Output</w:t>
            </w:r>
            <w:r w:rsidRPr="00EF7A8A">
              <w:t xml:space="preserve"> : </w:t>
            </w:r>
            <w:r w:rsidR="009E511B" w:rsidRPr="00EF7A8A">
              <w:t>y, y-</w:t>
            </w:r>
            <w:r w:rsidRPr="00EF7A8A">
              <w:t>coordinate of the point we want to interpolate;</w:t>
            </w:r>
          </w:p>
          <w:p w:rsidR="00653FA7" w:rsidRPr="00EF7A8A" w:rsidRDefault="00A1703D" w:rsidP="00F95991">
            <w:pPr>
              <w:pStyle w:val="a7"/>
              <w:spacing w:line="276" w:lineRule="auto"/>
              <w:jc w:val="center"/>
            </w:pPr>
            <m:oMath>
              <m: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for</m:t>
              </m:r>
              <m:r>
                <w:rPr>
                  <w:rFonts w:ascii="Cambria Math" w:hAnsi="Cambria Math"/>
                </w:rPr>
                <m:t xml:space="preserve"> x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CE"/>
              </m:r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oMath>
            <w:r w:rsidRPr="00EF7A8A">
              <w:t xml:space="preserve"> .</w:t>
            </w:r>
          </w:p>
          <w:p w:rsidR="00A1703D" w:rsidRPr="00EF7A8A" w:rsidRDefault="00A1703D" w:rsidP="00A1703D">
            <w:pPr>
              <w:pStyle w:val="a7"/>
              <w:spacing w:before="240" w:line="276" w:lineRule="auto"/>
            </w:pPr>
            <w:r w:rsidRPr="00EF7A8A">
              <w:t>where</w:t>
            </w:r>
          </w:p>
          <w:p w:rsidR="00A1703D" w:rsidRPr="00EF7A8A" w:rsidRDefault="00A1703D" w:rsidP="00F763F4">
            <w:pPr>
              <w:pStyle w:val="a7"/>
              <w:spacing w:line="276" w:lineRule="auto"/>
              <w:ind w:leftChars="1198" w:left="2875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oMath>
            <w:r w:rsidRPr="00EF7A8A">
              <w:t xml:space="preserve"> ,</w:t>
            </w:r>
          </w:p>
          <w:p w:rsidR="00A1703D" w:rsidRPr="00EF7A8A" w:rsidRDefault="00A1703D" w:rsidP="00F763F4">
            <w:pPr>
              <w:pStyle w:val="a7"/>
              <w:spacing w:line="276" w:lineRule="auto"/>
              <w:ind w:leftChars="1198" w:left="2875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Pr="00EF7A8A">
              <w:t xml:space="preserve"> ,</w:t>
            </w:r>
          </w:p>
          <w:p w:rsidR="00A1703D" w:rsidRPr="00EF7A8A" w:rsidRDefault="00A1703D" w:rsidP="00F763F4">
            <w:pPr>
              <w:pStyle w:val="a7"/>
              <w:spacing w:line="276" w:lineRule="auto"/>
              <w:ind w:leftChars="1198" w:left="2875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EF7A8A">
              <w:t xml:space="preserve"> ,</w:t>
            </w:r>
          </w:p>
          <w:p w:rsidR="00A1703D" w:rsidRPr="00EF7A8A" w:rsidRDefault="00A1703D" w:rsidP="00F763F4">
            <w:pPr>
              <w:pStyle w:val="a7"/>
              <w:spacing w:after="240" w:line="276" w:lineRule="auto"/>
              <w:ind w:leftChars="1198" w:left="2875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oMath>
            <w:r w:rsidRPr="00EF7A8A">
              <w:t xml:space="preserve"> .</w:t>
            </w:r>
          </w:p>
        </w:tc>
      </w:tr>
    </w:tbl>
    <w:p w:rsidR="00CA0A83" w:rsidRPr="00EF7A8A" w:rsidRDefault="00CA0A83" w:rsidP="00BF6BB0">
      <w:pPr>
        <w:pStyle w:val="a7"/>
      </w:pPr>
    </w:p>
    <w:p w:rsidR="00653FA7" w:rsidRPr="00EF7A8A" w:rsidRDefault="00CA0A83" w:rsidP="00EF7A8A">
      <w:pPr>
        <w:pStyle w:val="2"/>
        <w:numPr>
          <w:ilvl w:val="0"/>
          <w:numId w:val="1"/>
        </w:numPr>
        <w:spacing w:before="360"/>
      </w:pPr>
      <w:r w:rsidRPr="00EF7A8A">
        <w:br w:type="page"/>
      </w:r>
      <w:r w:rsidR="000C793E" w:rsidRPr="00EF7A8A">
        <w:lastRenderedPageBreak/>
        <w:t>Results</w:t>
      </w:r>
    </w:p>
    <w:p w:rsidR="000C793E" w:rsidRPr="00EF7A8A" w:rsidRDefault="00774C3A" w:rsidP="00EF7A8A">
      <w:pPr>
        <w:pStyle w:val="3"/>
        <w:numPr>
          <w:ilvl w:val="1"/>
          <w:numId w:val="1"/>
        </w:numPr>
        <w:spacing w:before="180"/>
      </w:pPr>
      <w:r w:rsidRPr="00EF7A8A">
        <w:t>Interpolated Values</w:t>
      </w:r>
    </w:p>
    <w:p w:rsidR="00EF7A8A" w:rsidRPr="00EF7A8A" w:rsidRDefault="00774C3A" w:rsidP="00114318">
      <w:pPr>
        <w:pStyle w:val="a7"/>
        <w:keepNext/>
        <w:spacing w:before="240"/>
        <w:jc w:val="center"/>
      </w:pPr>
      <w:r w:rsidRPr="00EF7A8A">
        <w:rPr>
          <w:noProof/>
        </w:rPr>
        <w:drawing>
          <wp:inline distT="0" distB="0" distL="0" distR="0" wp14:anchorId="29646E77" wp14:editId="342805E2">
            <wp:extent cx="4558553" cy="2786903"/>
            <wp:effectExtent l="0" t="0" r="13970" b="1397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74C3A" w:rsidRPr="00EF7A8A" w:rsidRDefault="00EF7A8A" w:rsidP="00EF7A8A">
      <w:pPr>
        <w:pStyle w:val="a8"/>
      </w:pPr>
      <w:r w:rsidRPr="00EF7A8A">
        <w:t xml:space="preserve">Figure </w:t>
      </w:r>
      <w:fldSimple w:instr=" SEQ Figure \* ARABIC ">
        <w:r w:rsidR="002A2A7F">
          <w:rPr>
            <w:noProof/>
          </w:rPr>
          <w:t>2</w:t>
        </w:r>
      </w:fldSimple>
      <w:r w:rsidRPr="00EF7A8A">
        <w:t xml:space="preserve">. Spline Interpolations with different support </w:t>
      </w:r>
      <w:proofErr w:type="gramStart"/>
      <w:r w:rsidRPr="00EF7A8A">
        <w:t>points</w:t>
      </w:r>
      <w:proofErr w:type="gramEnd"/>
      <w:r w:rsidRPr="00EF7A8A">
        <w:t xml:space="preserve"> data</w:t>
      </w:r>
    </w:p>
    <w:p w:rsidR="00774C3A" w:rsidRPr="00EF7A8A" w:rsidRDefault="00EF7A8A" w:rsidP="00114318">
      <w:pPr>
        <w:pStyle w:val="3"/>
        <w:numPr>
          <w:ilvl w:val="1"/>
          <w:numId w:val="1"/>
        </w:numPr>
        <w:spacing w:before="180" w:after="240"/>
      </w:pPr>
      <w:r w:rsidRPr="00EF7A8A">
        <w:t xml:space="preserve">Maximum Absolute </w:t>
      </w:r>
      <w:r w:rsidR="00774C3A" w:rsidRPr="00EF7A8A">
        <w:t>Error</w:t>
      </w:r>
    </w:p>
    <w:tbl>
      <w:tblPr>
        <w:tblW w:w="54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EF7A8A" w:rsidRPr="00EF7A8A" w:rsidTr="001011C5">
        <w:trPr>
          <w:trHeight w:val="330"/>
          <w:jc w:val="center"/>
        </w:trPr>
        <w:tc>
          <w:tcPr>
            <w:tcW w:w="1080" w:type="dxa"/>
            <w:shd w:val="clear" w:color="000000" w:fill="E7E6E6"/>
            <w:noWrap/>
            <w:vAlign w:val="center"/>
            <w:hideMark/>
          </w:tcPr>
          <w:p w:rsidR="00EF7A8A" w:rsidRPr="00EF7A8A" w:rsidRDefault="00EF7A8A" w:rsidP="00EF7A8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F7A8A">
              <w:rPr>
                <w:rFonts w:ascii="Garamond" w:eastAsia="新細明體" w:hAnsi="Garamond" w:cs="新細明體"/>
                <w:color w:val="000000"/>
                <w:kern w:val="0"/>
              </w:rPr>
              <w:t>f3</w:t>
            </w:r>
          </w:p>
        </w:tc>
        <w:tc>
          <w:tcPr>
            <w:tcW w:w="1080" w:type="dxa"/>
            <w:shd w:val="clear" w:color="000000" w:fill="E7E6E6"/>
            <w:noWrap/>
            <w:vAlign w:val="center"/>
            <w:hideMark/>
          </w:tcPr>
          <w:p w:rsidR="00EF7A8A" w:rsidRPr="00EF7A8A" w:rsidRDefault="00EF7A8A" w:rsidP="00EF7A8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F7A8A">
              <w:rPr>
                <w:rFonts w:ascii="Garamond" w:eastAsia="新細明體" w:hAnsi="Garamond" w:cs="新細明體"/>
                <w:color w:val="000000"/>
                <w:kern w:val="0"/>
              </w:rPr>
              <w:t>f5</w:t>
            </w:r>
          </w:p>
        </w:tc>
        <w:tc>
          <w:tcPr>
            <w:tcW w:w="1080" w:type="dxa"/>
            <w:shd w:val="clear" w:color="000000" w:fill="E7E6E6"/>
            <w:noWrap/>
            <w:vAlign w:val="center"/>
            <w:hideMark/>
          </w:tcPr>
          <w:p w:rsidR="00EF7A8A" w:rsidRPr="00EF7A8A" w:rsidRDefault="00EF7A8A" w:rsidP="00EF7A8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F7A8A">
              <w:rPr>
                <w:rFonts w:ascii="Garamond" w:eastAsia="新細明體" w:hAnsi="Garamond" w:cs="新細明體"/>
                <w:color w:val="000000"/>
                <w:kern w:val="0"/>
              </w:rPr>
              <w:t>f7</w:t>
            </w:r>
          </w:p>
        </w:tc>
        <w:tc>
          <w:tcPr>
            <w:tcW w:w="1080" w:type="dxa"/>
            <w:shd w:val="clear" w:color="000000" w:fill="E7E6E6"/>
            <w:noWrap/>
            <w:vAlign w:val="center"/>
            <w:hideMark/>
          </w:tcPr>
          <w:p w:rsidR="00EF7A8A" w:rsidRPr="00EF7A8A" w:rsidRDefault="00EF7A8A" w:rsidP="00EF7A8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F7A8A">
              <w:rPr>
                <w:rFonts w:ascii="Garamond" w:eastAsia="新細明體" w:hAnsi="Garamond" w:cs="新細明體"/>
                <w:color w:val="000000"/>
                <w:kern w:val="0"/>
              </w:rPr>
              <w:t>f13</w:t>
            </w:r>
          </w:p>
        </w:tc>
        <w:tc>
          <w:tcPr>
            <w:tcW w:w="1080" w:type="dxa"/>
            <w:shd w:val="clear" w:color="000000" w:fill="E7E6E6"/>
            <w:noWrap/>
            <w:vAlign w:val="center"/>
            <w:hideMark/>
          </w:tcPr>
          <w:p w:rsidR="00EF7A8A" w:rsidRPr="00EF7A8A" w:rsidRDefault="00EF7A8A" w:rsidP="00EF7A8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F7A8A">
              <w:rPr>
                <w:rFonts w:ascii="Garamond" w:eastAsia="新細明體" w:hAnsi="Garamond" w:cs="新細明體"/>
                <w:color w:val="000000"/>
                <w:kern w:val="0"/>
              </w:rPr>
              <w:t>f21</w:t>
            </w:r>
          </w:p>
        </w:tc>
      </w:tr>
      <w:tr w:rsidR="00EF7A8A" w:rsidRPr="00EF7A8A" w:rsidTr="001011C5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F7A8A" w:rsidRPr="00EF7A8A" w:rsidRDefault="00EF7A8A" w:rsidP="00EF7A8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F7A8A">
              <w:rPr>
                <w:rFonts w:ascii="Garamond" w:eastAsia="新細明體" w:hAnsi="Garamond" w:cs="新細明體"/>
                <w:color w:val="000000"/>
                <w:kern w:val="0"/>
              </w:rPr>
              <w:t>354.947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F7A8A" w:rsidRPr="00EF7A8A" w:rsidRDefault="00EF7A8A" w:rsidP="00EF7A8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F7A8A">
              <w:rPr>
                <w:rFonts w:ascii="Garamond" w:eastAsia="新細明體" w:hAnsi="Garamond" w:cs="新細明體"/>
                <w:color w:val="000000"/>
                <w:kern w:val="0"/>
              </w:rPr>
              <w:t>190.82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F7A8A" w:rsidRPr="00EF7A8A" w:rsidRDefault="00EF7A8A" w:rsidP="00EF7A8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F7A8A">
              <w:rPr>
                <w:rFonts w:ascii="Garamond" w:eastAsia="新細明體" w:hAnsi="Garamond" w:cs="新細明體"/>
                <w:color w:val="000000"/>
                <w:kern w:val="0"/>
              </w:rPr>
              <w:t>73.7436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F7A8A" w:rsidRPr="00EF7A8A" w:rsidRDefault="00EF7A8A" w:rsidP="00EF7A8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F7A8A">
              <w:rPr>
                <w:rFonts w:ascii="Garamond" w:eastAsia="新細明體" w:hAnsi="Garamond" w:cs="新細明體"/>
                <w:color w:val="000000"/>
                <w:kern w:val="0"/>
              </w:rPr>
              <w:t>29.0448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F7A8A" w:rsidRPr="00EF7A8A" w:rsidRDefault="00EF7A8A" w:rsidP="00EF7A8A">
            <w:pPr>
              <w:keepNext/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F7A8A">
              <w:rPr>
                <w:rFonts w:ascii="Garamond" w:eastAsia="新細明體" w:hAnsi="Garamond" w:cs="新細明體"/>
                <w:color w:val="000000"/>
                <w:kern w:val="0"/>
              </w:rPr>
              <w:t>19.6417</w:t>
            </w:r>
          </w:p>
        </w:tc>
      </w:tr>
    </w:tbl>
    <w:p w:rsidR="00EF7A8A" w:rsidRDefault="00EF7A8A" w:rsidP="00EF7A8A">
      <w:pPr>
        <w:pStyle w:val="a8"/>
      </w:pPr>
      <w:r>
        <w:t xml:space="preserve">Table </w:t>
      </w:r>
      <w:fldSimple w:instr=" SEQ Table \* ARABIC ">
        <w:r w:rsidR="002A2A7F">
          <w:rPr>
            <w:noProof/>
          </w:rPr>
          <w:t>1</w:t>
        </w:r>
      </w:fldSimple>
      <w:r>
        <w:t>. Maximum Absolute Error</w:t>
      </w:r>
    </w:p>
    <w:p w:rsidR="000C7902" w:rsidRDefault="000C7902" w:rsidP="000C7902">
      <w:pPr>
        <w:pStyle w:val="a8"/>
        <w:keepNext/>
      </w:pPr>
      <w:r>
        <w:rPr>
          <w:noProof/>
        </w:rPr>
        <w:drawing>
          <wp:inline distT="0" distB="0" distL="0" distR="0" wp14:anchorId="7D8DB455" wp14:editId="423C6435">
            <wp:extent cx="3905250" cy="2343150"/>
            <wp:effectExtent l="0" t="0" r="0" b="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C7902" w:rsidRDefault="000C7902" w:rsidP="000C7902">
      <w:pPr>
        <w:pStyle w:val="a8"/>
      </w:pPr>
      <w:r>
        <w:t xml:space="preserve">Figure </w:t>
      </w:r>
      <w:fldSimple w:instr=" SEQ Figure \* ARABIC ">
        <w:r w:rsidR="002A2A7F">
          <w:rPr>
            <w:noProof/>
          </w:rPr>
          <w:t>3</w:t>
        </w:r>
      </w:fldSimple>
      <w:r>
        <w:t>. Maximum Absolute Error</w:t>
      </w:r>
    </w:p>
    <w:p w:rsidR="00EF7A8A" w:rsidRDefault="00EF7A8A" w:rsidP="00EF7A8A">
      <w:pPr>
        <w:pStyle w:val="2"/>
        <w:numPr>
          <w:ilvl w:val="0"/>
          <w:numId w:val="1"/>
        </w:numPr>
        <w:spacing w:before="360"/>
      </w:pPr>
      <w:r>
        <w:rPr>
          <w:rFonts w:hint="eastAsia"/>
        </w:rPr>
        <w:lastRenderedPageBreak/>
        <w:t>Observations</w:t>
      </w:r>
    </w:p>
    <w:p w:rsidR="006B311E" w:rsidRDefault="006B311E" w:rsidP="006B311E">
      <w:pPr>
        <w:pStyle w:val="a7"/>
        <w:rPr>
          <w:rStyle w:val="fontstyle01"/>
        </w:rPr>
      </w:pPr>
      <w:r>
        <w:rPr>
          <w:rStyle w:val="fontstyle01"/>
        </w:rPr>
        <w:t>f301, the black waveform, is the data of the simulated waveform, and now I am going to</w:t>
      </w:r>
      <w:r>
        <w:rPr>
          <w:rStyle w:val="fontstyle01"/>
        </w:rPr>
        <w:t xml:space="preserve"> </w:t>
      </w:r>
      <w:r>
        <w:rPr>
          <w:rStyle w:val="fontstyle01"/>
        </w:rPr>
        <w:t>compare the other waveforms against it.</w:t>
      </w:r>
    </w:p>
    <w:p w:rsidR="006B311E" w:rsidRDefault="006B311E" w:rsidP="000A577C">
      <w:pPr>
        <w:pStyle w:val="a7"/>
        <w:rPr>
          <w:rStyle w:val="fontstyle01"/>
        </w:rPr>
      </w:pPr>
    </w:p>
    <w:p w:rsidR="006854DF" w:rsidRDefault="006854DF" w:rsidP="000A577C">
      <w:pPr>
        <w:pStyle w:val="a7"/>
      </w:pPr>
      <w:r>
        <w:t xml:space="preserve">We can see that if we have more support points, the interpolation curve will be more accurate on the whole range. </w:t>
      </w:r>
    </w:p>
    <w:p w:rsidR="006854DF" w:rsidRDefault="006854DF" w:rsidP="000A577C">
      <w:pPr>
        <w:pStyle w:val="a7"/>
      </w:pPr>
    </w:p>
    <w:p w:rsidR="00397746" w:rsidRDefault="00397746" w:rsidP="000A577C">
      <w:pPr>
        <w:pStyle w:val="a7"/>
      </w:pPr>
      <w:r>
        <w:rPr>
          <w:rFonts w:hint="eastAsia"/>
        </w:rPr>
        <w:t>This Figure</w:t>
      </w:r>
      <w:r w:rsidR="001011C5">
        <w:t xml:space="preserve"> 4</w:t>
      </w:r>
      <w:bookmarkStart w:id="0" w:name="_GoBack"/>
      <w:bookmarkEnd w:id="0"/>
      <w:r>
        <w:t xml:space="preserve"> shows the absolute error on the whole range.</w:t>
      </w:r>
    </w:p>
    <w:p w:rsidR="00397746" w:rsidRDefault="00397746" w:rsidP="00397746">
      <w:pPr>
        <w:keepNext/>
        <w:widowControl/>
        <w:spacing w:before="240"/>
        <w:jc w:val="center"/>
      </w:pPr>
      <w:r>
        <w:rPr>
          <w:noProof/>
        </w:rPr>
        <w:drawing>
          <wp:inline distT="0" distB="0" distL="0" distR="0" wp14:anchorId="4F9920B2" wp14:editId="45D4AB06">
            <wp:extent cx="4572000" cy="2743200"/>
            <wp:effectExtent l="0" t="0" r="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B311E" w:rsidRDefault="00397746" w:rsidP="00397746">
      <w:pPr>
        <w:pStyle w:val="a8"/>
      </w:pPr>
      <w:r>
        <w:t xml:space="preserve">Figure </w:t>
      </w:r>
      <w:fldSimple w:instr=" SEQ Figure \* ARABIC ">
        <w:r w:rsidR="002A2A7F">
          <w:rPr>
            <w:noProof/>
          </w:rPr>
          <w:t>4</w:t>
        </w:r>
      </w:fldSimple>
      <w:r>
        <w:t>. Absolute Error</w:t>
      </w:r>
    </w:p>
    <w:p w:rsidR="00397746" w:rsidRPr="006B311E" w:rsidRDefault="00397746" w:rsidP="00397746">
      <w:pPr>
        <w:pStyle w:val="a7"/>
        <w:rPr>
          <w:rFonts w:hint="eastAsia"/>
        </w:rPr>
      </w:pPr>
      <w:r>
        <w:rPr>
          <w:rFonts w:hint="eastAsia"/>
        </w:rPr>
        <w:t xml:space="preserve">The number of peaks </w:t>
      </w:r>
      <w:r>
        <w:t xml:space="preserve">is </w:t>
      </w:r>
      <w:r>
        <w:rPr>
          <w:rFonts w:hint="eastAsia"/>
        </w:rPr>
        <w:t xml:space="preserve">equal to </w:t>
      </w:r>
      <w:r>
        <w:t xml:space="preserve">the number of support points minus one. Moreover, not only the peak error </w:t>
      </w:r>
      <w:proofErr w:type="gramStart"/>
      <w:r>
        <w:t>but</w:t>
      </w:r>
      <w:proofErr w:type="gramEnd"/>
      <w:r>
        <w:t xml:space="preserve"> the whole range error decrease as support points increase.</w:t>
      </w:r>
    </w:p>
    <w:sectPr w:rsidR="00397746" w:rsidRPr="006B311E" w:rsidSect="00BF6BB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705FB"/>
    <w:multiLevelType w:val="multilevel"/>
    <w:tmpl w:val="A7D4F87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B0"/>
    <w:rsid w:val="00024790"/>
    <w:rsid w:val="000468BA"/>
    <w:rsid w:val="00085947"/>
    <w:rsid w:val="00090F9E"/>
    <w:rsid w:val="00097934"/>
    <w:rsid w:val="000A577C"/>
    <w:rsid w:val="000C7902"/>
    <w:rsid w:val="000C793E"/>
    <w:rsid w:val="000E53FE"/>
    <w:rsid w:val="000F6F06"/>
    <w:rsid w:val="001011C5"/>
    <w:rsid w:val="00114318"/>
    <w:rsid w:val="001A60FA"/>
    <w:rsid w:val="002429E3"/>
    <w:rsid w:val="0024668E"/>
    <w:rsid w:val="002A2A7F"/>
    <w:rsid w:val="002C101C"/>
    <w:rsid w:val="002D4357"/>
    <w:rsid w:val="00341288"/>
    <w:rsid w:val="00365367"/>
    <w:rsid w:val="00397746"/>
    <w:rsid w:val="00452A5D"/>
    <w:rsid w:val="004A1E11"/>
    <w:rsid w:val="00653FA7"/>
    <w:rsid w:val="00667AFB"/>
    <w:rsid w:val="006854DF"/>
    <w:rsid w:val="006B311E"/>
    <w:rsid w:val="00743ADF"/>
    <w:rsid w:val="00774C3A"/>
    <w:rsid w:val="007E38D9"/>
    <w:rsid w:val="007E442A"/>
    <w:rsid w:val="00807878"/>
    <w:rsid w:val="00810595"/>
    <w:rsid w:val="00865652"/>
    <w:rsid w:val="009267AC"/>
    <w:rsid w:val="00965C77"/>
    <w:rsid w:val="00994C23"/>
    <w:rsid w:val="009E511B"/>
    <w:rsid w:val="00A1703D"/>
    <w:rsid w:val="00A34611"/>
    <w:rsid w:val="00A60128"/>
    <w:rsid w:val="00A81FE9"/>
    <w:rsid w:val="00B11311"/>
    <w:rsid w:val="00B12521"/>
    <w:rsid w:val="00B27F0B"/>
    <w:rsid w:val="00B646B5"/>
    <w:rsid w:val="00B90AAA"/>
    <w:rsid w:val="00BD3BFD"/>
    <w:rsid w:val="00BE06BD"/>
    <w:rsid w:val="00BF6BB0"/>
    <w:rsid w:val="00CA0A83"/>
    <w:rsid w:val="00CE2656"/>
    <w:rsid w:val="00D03ECA"/>
    <w:rsid w:val="00D3038C"/>
    <w:rsid w:val="00D63559"/>
    <w:rsid w:val="00DE3008"/>
    <w:rsid w:val="00E1316E"/>
    <w:rsid w:val="00E203B5"/>
    <w:rsid w:val="00E5590F"/>
    <w:rsid w:val="00EA2F8D"/>
    <w:rsid w:val="00EB1541"/>
    <w:rsid w:val="00EC3E1A"/>
    <w:rsid w:val="00EE0AC6"/>
    <w:rsid w:val="00EF7A8A"/>
    <w:rsid w:val="00F02990"/>
    <w:rsid w:val="00F268A9"/>
    <w:rsid w:val="00F34783"/>
    <w:rsid w:val="00F763F4"/>
    <w:rsid w:val="00F95991"/>
    <w:rsid w:val="00F97EC1"/>
    <w:rsid w:val="00FA1FBF"/>
    <w:rsid w:val="00FB34A4"/>
    <w:rsid w:val="00FE0D19"/>
    <w:rsid w:val="00FF3090"/>
    <w:rsid w:val="00F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548D"/>
  <w15:chartTrackingRefBased/>
  <w15:docId w15:val="{F2F71EA5-5684-4F6C-9CAD-D279F928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81FE9"/>
    <w:pPr>
      <w:widowControl w:val="0"/>
    </w:pPr>
    <w:rPr>
      <w:rFonts w:eastAsia="Garamon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1FE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標題 字元"/>
    <w:basedOn w:val="a0"/>
    <w:link w:val="a3"/>
    <w:uiPriority w:val="10"/>
    <w:rsid w:val="00A81FE9"/>
    <w:rPr>
      <w:rFonts w:asciiTheme="majorHAnsi" w:eastAsia="Garamond" w:hAnsiTheme="majorHAnsi"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81FE9"/>
    <w:pPr>
      <w:spacing w:after="60"/>
      <w:jc w:val="center"/>
      <w:outlineLvl w:val="1"/>
    </w:pPr>
    <w:rPr>
      <w:b/>
      <w:sz w:val="32"/>
    </w:rPr>
  </w:style>
  <w:style w:type="character" w:customStyle="1" w:styleId="a6">
    <w:name w:val="副標題 字元"/>
    <w:basedOn w:val="a0"/>
    <w:link w:val="a5"/>
    <w:uiPriority w:val="11"/>
    <w:rsid w:val="00A81FE9"/>
    <w:rPr>
      <w:rFonts w:eastAsia="Garamond"/>
      <w:b/>
      <w:sz w:val="32"/>
    </w:rPr>
  </w:style>
  <w:style w:type="paragraph" w:customStyle="1" w:styleId="1">
    <w:name w:val="自訂標題1"/>
    <w:basedOn w:val="a"/>
    <w:qFormat/>
    <w:rsid w:val="00A81FE9"/>
    <w:pPr>
      <w:adjustRightInd w:val="0"/>
      <w:snapToGrid w:val="0"/>
      <w:spacing w:line="360" w:lineRule="auto"/>
      <w:jc w:val="center"/>
    </w:pPr>
    <w:rPr>
      <w:rFonts w:ascii="Garamond" w:eastAsia="標楷體" w:hAnsi="Garamond"/>
      <w:b/>
      <w:sz w:val="36"/>
    </w:rPr>
  </w:style>
  <w:style w:type="paragraph" w:customStyle="1" w:styleId="2">
    <w:name w:val="自訂標題2"/>
    <w:basedOn w:val="a"/>
    <w:qFormat/>
    <w:rsid w:val="00EA2F8D"/>
    <w:pPr>
      <w:adjustRightInd w:val="0"/>
      <w:snapToGrid w:val="0"/>
      <w:spacing w:beforeLines="100" w:before="100" w:line="360" w:lineRule="auto"/>
    </w:pPr>
    <w:rPr>
      <w:rFonts w:ascii="Garamond" w:eastAsia="標楷體" w:hAnsi="Garamond"/>
      <w:b/>
      <w:sz w:val="32"/>
    </w:rPr>
  </w:style>
  <w:style w:type="paragraph" w:customStyle="1" w:styleId="3">
    <w:name w:val="自訂標題3"/>
    <w:basedOn w:val="2"/>
    <w:qFormat/>
    <w:rsid w:val="00024790"/>
    <w:pPr>
      <w:spacing w:beforeLines="50" w:before="50"/>
    </w:pPr>
    <w:rPr>
      <w:sz w:val="28"/>
    </w:rPr>
  </w:style>
  <w:style w:type="paragraph" w:customStyle="1" w:styleId="a7">
    <w:name w:val="自訂內文"/>
    <w:basedOn w:val="3"/>
    <w:qFormat/>
    <w:rsid w:val="00EA2F8D"/>
    <w:pPr>
      <w:spacing w:beforeLines="0" w:before="0" w:line="240" w:lineRule="auto"/>
    </w:pPr>
    <w:rPr>
      <w:b w:val="0"/>
      <w:sz w:val="24"/>
    </w:rPr>
  </w:style>
  <w:style w:type="paragraph" w:customStyle="1" w:styleId="a8">
    <w:name w:val="自訂標號"/>
    <w:basedOn w:val="a7"/>
    <w:qFormat/>
    <w:rsid w:val="00A81FE9"/>
    <w:pPr>
      <w:spacing w:beforeLines="50" w:before="180" w:afterLines="100" w:after="360"/>
      <w:jc w:val="center"/>
    </w:pPr>
  </w:style>
  <w:style w:type="paragraph" w:styleId="a9">
    <w:name w:val="header"/>
    <w:basedOn w:val="a"/>
    <w:link w:val="aa"/>
    <w:uiPriority w:val="99"/>
    <w:unhideWhenUsed/>
    <w:rsid w:val="00A81F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A81FE9"/>
    <w:rPr>
      <w:rFonts w:eastAsia="Garamond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A81F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A81FE9"/>
    <w:rPr>
      <w:rFonts w:eastAsia="Garamond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A81FE9"/>
    <w:rPr>
      <w:sz w:val="20"/>
      <w:szCs w:val="20"/>
    </w:rPr>
  </w:style>
  <w:style w:type="table" w:styleId="ae">
    <w:name w:val="Table Grid"/>
    <w:basedOn w:val="a1"/>
    <w:uiPriority w:val="39"/>
    <w:rsid w:val="00865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743ADF"/>
    <w:rPr>
      <w:color w:val="808080"/>
    </w:rPr>
  </w:style>
  <w:style w:type="character" w:customStyle="1" w:styleId="fontstyle01">
    <w:name w:val="fontstyle01"/>
    <w:basedOn w:val="a0"/>
    <w:rsid w:val="006B311E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8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896;&#37406;\Documents\&#33258;&#35330;%20Office%20&#31684;&#26412;\Repor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8\document\hw08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9\document\hw09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9\document\hw09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9\document\hw09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Simulated</a:t>
            </a:r>
            <a:r>
              <a:rPr lang="en-US" altLang="zh-TW" baseline="0"/>
              <a:t> Waveform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工作表1!$G$2:$G$302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6.489E-3</c:v>
                </c:pt>
                <c:pt idx="2">
                  <c:v>6.437E-3</c:v>
                </c:pt>
                <c:pt idx="3">
                  <c:v>6.3839999999999999E-3</c:v>
                </c:pt>
                <c:pt idx="4">
                  <c:v>6.3299999999999997E-3</c:v>
                </c:pt>
                <c:pt idx="5">
                  <c:v>6.2760000000000003E-3</c:v>
                </c:pt>
                <c:pt idx="6">
                  <c:v>6.221E-3</c:v>
                </c:pt>
                <c:pt idx="7">
                  <c:v>6.1650000000000003E-3</c:v>
                </c:pt>
                <c:pt idx="8">
                  <c:v>6.1079999999999997E-3</c:v>
                </c:pt>
                <c:pt idx="9">
                  <c:v>6.051E-3</c:v>
                </c:pt>
                <c:pt idx="10">
                  <c:v>5.9940000000000002E-3</c:v>
                </c:pt>
                <c:pt idx="11">
                  <c:v>5.9350000000000002E-3</c:v>
                </c:pt>
                <c:pt idx="12">
                  <c:v>5.8770000000000003E-3</c:v>
                </c:pt>
                <c:pt idx="13">
                  <c:v>5.8170000000000001E-3</c:v>
                </c:pt>
                <c:pt idx="14">
                  <c:v>5.7580000000000001E-3</c:v>
                </c:pt>
                <c:pt idx="15">
                  <c:v>5.6979999999999999E-3</c:v>
                </c:pt>
                <c:pt idx="16">
                  <c:v>5.6369999999999996E-3</c:v>
                </c:pt>
                <c:pt idx="17">
                  <c:v>5.5760000000000002E-3</c:v>
                </c:pt>
                <c:pt idx="18">
                  <c:v>5.5149999999999999E-3</c:v>
                </c:pt>
                <c:pt idx="19">
                  <c:v>5.4530000000000004E-3</c:v>
                </c:pt>
                <c:pt idx="20">
                  <c:v>5.391E-3</c:v>
                </c:pt>
                <c:pt idx="21">
                  <c:v>5.3290000000000004E-3</c:v>
                </c:pt>
                <c:pt idx="22">
                  <c:v>5.2659999999999998E-3</c:v>
                </c:pt>
                <c:pt idx="23">
                  <c:v>5.2030000000000002E-3</c:v>
                </c:pt>
                <c:pt idx="24">
                  <c:v>5.1399999999999996E-3</c:v>
                </c:pt>
                <c:pt idx="25">
                  <c:v>5.0769999999999999E-3</c:v>
                </c:pt>
                <c:pt idx="26">
                  <c:v>-4.9059999999999997</c:v>
                </c:pt>
                <c:pt idx="27">
                  <c:v>-4.4180000000000001</c:v>
                </c:pt>
                <c:pt idx="28">
                  <c:v>-3.984</c:v>
                </c:pt>
                <c:pt idx="29">
                  <c:v>-3.5979999999999999</c:v>
                </c:pt>
                <c:pt idx="30">
                  <c:v>-3.2549999999999999</c:v>
                </c:pt>
                <c:pt idx="31">
                  <c:v>-2.9489999999999998</c:v>
                </c:pt>
                <c:pt idx="32">
                  <c:v>-2.6779999999999999</c:v>
                </c:pt>
                <c:pt idx="33">
                  <c:v>-2.4359999999999999</c:v>
                </c:pt>
                <c:pt idx="34">
                  <c:v>-2.2210000000000001</c:v>
                </c:pt>
                <c:pt idx="35">
                  <c:v>-2.0299999999999998</c:v>
                </c:pt>
                <c:pt idx="36">
                  <c:v>-1.86</c:v>
                </c:pt>
                <c:pt idx="37">
                  <c:v>-1.7090000000000001</c:v>
                </c:pt>
                <c:pt idx="38">
                  <c:v>-1.5740000000000001</c:v>
                </c:pt>
                <c:pt idx="39">
                  <c:v>-1.454</c:v>
                </c:pt>
                <c:pt idx="40">
                  <c:v>-1.3460000000000001</c:v>
                </c:pt>
                <c:pt idx="41">
                  <c:v>-1.248</c:v>
                </c:pt>
                <c:pt idx="42">
                  <c:v>-1.157</c:v>
                </c:pt>
                <c:pt idx="43">
                  <c:v>-1.0680000000000001</c:v>
                </c:pt>
                <c:pt idx="44">
                  <c:v>-0.97609999999999997</c:v>
                </c:pt>
                <c:pt idx="45">
                  <c:v>-0.875</c:v>
                </c:pt>
                <c:pt idx="46">
                  <c:v>-0.75870000000000004</c:v>
                </c:pt>
                <c:pt idx="47">
                  <c:v>-0.62339999999999995</c:v>
                </c:pt>
                <c:pt idx="48">
                  <c:v>-0.47120000000000001</c:v>
                </c:pt>
                <c:pt idx="49">
                  <c:v>-0.3</c:v>
                </c:pt>
                <c:pt idx="50">
                  <c:v>-0.1074</c:v>
                </c:pt>
                <c:pt idx="51">
                  <c:v>0.10290000000000001</c:v>
                </c:pt>
                <c:pt idx="52">
                  <c:v>0.3276</c:v>
                </c:pt>
                <c:pt idx="53">
                  <c:v>0.56369999999999998</c:v>
                </c:pt>
                <c:pt idx="54">
                  <c:v>0.80900000000000005</c:v>
                </c:pt>
                <c:pt idx="55">
                  <c:v>1.0620000000000001</c:v>
                </c:pt>
                <c:pt idx="56">
                  <c:v>1.321</c:v>
                </c:pt>
                <c:pt idx="57">
                  <c:v>1.5860000000000001</c:v>
                </c:pt>
                <c:pt idx="58">
                  <c:v>1.855</c:v>
                </c:pt>
                <c:pt idx="59">
                  <c:v>2.1280000000000001</c:v>
                </c:pt>
                <c:pt idx="60">
                  <c:v>2.4039999999999999</c:v>
                </c:pt>
                <c:pt idx="61">
                  <c:v>2.6840000000000002</c:v>
                </c:pt>
                <c:pt idx="62">
                  <c:v>2.9649999999999999</c:v>
                </c:pt>
                <c:pt idx="63">
                  <c:v>3.25</c:v>
                </c:pt>
                <c:pt idx="64">
                  <c:v>3.536</c:v>
                </c:pt>
                <c:pt idx="65">
                  <c:v>3.8250000000000002</c:v>
                </c:pt>
                <c:pt idx="66">
                  <c:v>4.1159999999999997</c:v>
                </c:pt>
                <c:pt idx="67">
                  <c:v>4.4089999999999998</c:v>
                </c:pt>
                <c:pt idx="68">
                  <c:v>4.7039999999999997</c:v>
                </c:pt>
                <c:pt idx="69">
                  <c:v>5.0019999999999998</c:v>
                </c:pt>
                <c:pt idx="70">
                  <c:v>5.3029999999999999</c:v>
                </c:pt>
                <c:pt idx="71">
                  <c:v>5.6829999999999998</c:v>
                </c:pt>
                <c:pt idx="72">
                  <c:v>5.9969999999999999</c:v>
                </c:pt>
                <c:pt idx="73">
                  <c:v>6.3230000000000004</c:v>
                </c:pt>
                <c:pt idx="74">
                  <c:v>6.66</c:v>
                </c:pt>
                <c:pt idx="75">
                  <c:v>7</c:v>
                </c:pt>
                <c:pt idx="76">
                  <c:v>7.3639999999999999</c:v>
                </c:pt>
                <c:pt idx="77">
                  <c:v>7.7430000000000003</c:v>
                </c:pt>
                <c:pt idx="78">
                  <c:v>8.1379999999999999</c:v>
                </c:pt>
                <c:pt idx="79">
                  <c:v>8.5540000000000003</c:v>
                </c:pt>
                <c:pt idx="80">
                  <c:v>8.99</c:v>
                </c:pt>
                <c:pt idx="81">
                  <c:v>9.452</c:v>
                </c:pt>
                <c:pt idx="82">
                  <c:v>9.9429999999999996</c:v>
                </c:pt>
                <c:pt idx="83">
                  <c:v>10.47</c:v>
                </c:pt>
                <c:pt idx="84">
                  <c:v>11.03</c:v>
                </c:pt>
                <c:pt idx="85">
                  <c:v>11.64</c:v>
                </c:pt>
                <c:pt idx="86">
                  <c:v>12.3</c:v>
                </c:pt>
                <c:pt idx="87">
                  <c:v>13.03</c:v>
                </c:pt>
                <c:pt idx="88">
                  <c:v>13.84</c:v>
                </c:pt>
                <c:pt idx="89">
                  <c:v>14.76</c:v>
                </c:pt>
                <c:pt idx="90">
                  <c:v>15.83</c:v>
                </c:pt>
                <c:pt idx="91">
                  <c:v>17.13</c:v>
                </c:pt>
                <c:pt idx="92">
                  <c:v>18.78</c:v>
                </c:pt>
                <c:pt idx="93">
                  <c:v>21.11</c:v>
                </c:pt>
                <c:pt idx="94">
                  <c:v>25.09</c:v>
                </c:pt>
                <c:pt idx="95">
                  <c:v>27.55</c:v>
                </c:pt>
                <c:pt idx="96">
                  <c:v>28.82</c:v>
                </c:pt>
                <c:pt idx="97">
                  <c:v>30.21</c:v>
                </c:pt>
                <c:pt idx="98">
                  <c:v>31.9</c:v>
                </c:pt>
                <c:pt idx="99">
                  <c:v>49.49</c:v>
                </c:pt>
                <c:pt idx="100">
                  <c:v>69.23</c:v>
                </c:pt>
                <c:pt idx="101">
                  <c:v>76.34</c:v>
                </c:pt>
                <c:pt idx="102">
                  <c:v>81.459999999999994</c:v>
                </c:pt>
                <c:pt idx="103">
                  <c:v>87.28</c:v>
                </c:pt>
                <c:pt idx="104">
                  <c:v>94.31</c:v>
                </c:pt>
                <c:pt idx="105">
                  <c:v>102.4</c:v>
                </c:pt>
                <c:pt idx="106">
                  <c:v>111.2</c:v>
                </c:pt>
                <c:pt idx="107">
                  <c:v>120.7</c:v>
                </c:pt>
                <c:pt idx="108">
                  <c:v>130.80000000000001</c:v>
                </c:pt>
                <c:pt idx="109">
                  <c:v>141.19999999999999</c:v>
                </c:pt>
                <c:pt idx="110">
                  <c:v>152.19999999999999</c:v>
                </c:pt>
                <c:pt idx="111">
                  <c:v>163.4</c:v>
                </c:pt>
                <c:pt idx="112">
                  <c:v>175</c:v>
                </c:pt>
                <c:pt idx="113">
                  <c:v>186.9</c:v>
                </c:pt>
                <c:pt idx="114">
                  <c:v>198.3</c:v>
                </c:pt>
                <c:pt idx="115">
                  <c:v>204.7</c:v>
                </c:pt>
                <c:pt idx="116">
                  <c:v>212</c:v>
                </c:pt>
                <c:pt idx="117">
                  <c:v>219.7</c:v>
                </c:pt>
                <c:pt idx="118">
                  <c:v>227.6</c:v>
                </c:pt>
                <c:pt idx="119">
                  <c:v>235.5</c:v>
                </c:pt>
                <c:pt idx="120">
                  <c:v>243.4</c:v>
                </c:pt>
                <c:pt idx="121">
                  <c:v>251.3</c:v>
                </c:pt>
                <c:pt idx="122">
                  <c:v>259.2</c:v>
                </c:pt>
                <c:pt idx="123">
                  <c:v>266.89999999999998</c:v>
                </c:pt>
                <c:pt idx="124">
                  <c:v>274.3</c:v>
                </c:pt>
                <c:pt idx="125">
                  <c:v>281.60000000000002</c:v>
                </c:pt>
                <c:pt idx="126">
                  <c:v>301.39999999999998</c:v>
                </c:pt>
                <c:pt idx="127">
                  <c:v>309.3</c:v>
                </c:pt>
                <c:pt idx="128">
                  <c:v>316.89999999999998</c:v>
                </c:pt>
                <c:pt idx="129">
                  <c:v>324.3</c:v>
                </c:pt>
                <c:pt idx="130">
                  <c:v>331.6</c:v>
                </c:pt>
                <c:pt idx="131">
                  <c:v>338.7</c:v>
                </c:pt>
                <c:pt idx="132">
                  <c:v>345.9</c:v>
                </c:pt>
                <c:pt idx="133">
                  <c:v>353.8</c:v>
                </c:pt>
                <c:pt idx="134">
                  <c:v>366.4</c:v>
                </c:pt>
                <c:pt idx="135">
                  <c:v>374</c:v>
                </c:pt>
                <c:pt idx="136">
                  <c:v>380.2</c:v>
                </c:pt>
                <c:pt idx="137">
                  <c:v>386.1</c:v>
                </c:pt>
                <c:pt idx="138">
                  <c:v>391.5</c:v>
                </c:pt>
                <c:pt idx="139">
                  <c:v>396.6</c:v>
                </c:pt>
                <c:pt idx="140">
                  <c:v>401.4</c:v>
                </c:pt>
                <c:pt idx="141">
                  <c:v>409.1</c:v>
                </c:pt>
                <c:pt idx="142">
                  <c:v>415.3</c:v>
                </c:pt>
                <c:pt idx="143">
                  <c:v>422.7</c:v>
                </c:pt>
                <c:pt idx="144">
                  <c:v>438.6</c:v>
                </c:pt>
                <c:pt idx="145">
                  <c:v>441.6</c:v>
                </c:pt>
                <c:pt idx="146">
                  <c:v>446.2</c:v>
                </c:pt>
                <c:pt idx="147">
                  <c:v>450.6</c:v>
                </c:pt>
                <c:pt idx="148">
                  <c:v>454.5</c:v>
                </c:pt>
                <c:pt idx="149">
                  <c:v>458.1</c:v>
                </c:pt>
                <c:pt idx="150">
                  <c:v>461.3</c:v>
                </c:pt>
                <c:pt idx="151">
                  <c:v>460.7</c:v>
                </c:pt>
                <c:pt idx="152">
                  <c:v>456.6</c:v>
                </c:pt>
                <c:pt idx="153">
                  <c:v>453.3</c:v>
                </c:pt>
                <c:pt idx="154">
                  <c:v>450.5</c:v>
                </c:pt>
                <c:pt idx="155">
                  <c:v>447.9</c:v>
                </c:pt>
                <c:pt idx="156">
                  <c:v>445.1</c:v>
                </c:pt>
                <c:pt idx="157">
                  <c:v>441.9</c:v>
                </c:pt>
                <c:pt idx="158">
                  <c:v>438</c:v>
                </c:pt>
                <c:pt idx="159">
                  <c:v>433.1</c:v>
                </c:pt>
                <c:pt idx="160">
                  <c:v>426.9</c:v>
                </c:pt>
                <c:pt idx="161">
                  <c:v>419.1</c:v>
                </c:pt>
                <c:pt idx="162">
                  <c:v>410.1</c:v>
                </c:pt>
                <c:pt idx="163">
                  <c:v>399.9</c:v>
                </c:pt>
                <c:pt idx="164">
                  <c:v>388.8</c:v>
                </c:pt>
                <c:pt idx="165">
                  <c:v>376.9</c:v>
                </c:pt>
                <c:pt idx="166">
                  <c:v>364.3</c:v>
                </c:pt>
                <c:pt idx="167">
                  <c:v>351</c:v>
                </c:pt>
                <c:pt idx="168">
                  <c:v>336.2</c:v>
                </c:pt>
                <c:pt idx="169">
                  <c:v>322.10000000000002</c:v>
                </c:pt>
                <c:pt idx="170">
                  <c:v>308.3</c:v>
                </c:pt>
                <c:pt idx="171">
                  <c:v>294.10000000000002</c:v>
                </c:pt>
                <c:pt idx="172">
                  <c:v>277.7</c:v>
                </c:pt>
                <c:pt idx="173">
                  <c:v>259.5</c:v>
                </c:pt>
                <c:pt idx="174">
                  <c:v>244.2</c:v>
                </c:pt>
                <c:pt idx="175">
                  <c:v>229.3</c:v>
                </c:pt>
                <c:pt idx="176">
                  <c:v>215</c:v>
                </c:pt>
                <c:pt idx="177">
                  <c:v>201.2</c:v>
                </c:pt>
                <c:pt idx="178">
                  <c:v>188.1</c:v>
                </c:pt>
                <c:pt idx="179">
                  <c:v>175.6</c:v>
                </c:pt>
                <c:pt idx="180">
                  <c:v>163.80000000000001</c:v>
                </c:pt>
                <c:pt idx="181">
                  <c:v>152.6</c:v>
                </c:pt>
                <c:pt idx="182">
                  <c:v>142.1</c:v>
                </c:pt>
                <c:pt idx="183">
                  <c:v>132.30000000000001</c:v>
                </c:pt>
                <c:pt idx="184">
                  <c:v>123.1</c:v>
                </c:pt>
                <c:pt idx="185">
                  <c:v>114.6</c:v>
                </c:pt>
                <c:pt idx="186">
                  <c:v>106.6</c:v>
                </c:pt>
                <c:pt idx="187">
                  <c:v>99.17</c:v>
                </c:pt>
                <c:pt idx="188">
                  <c:v>92.3</c:v>
                </c:pt>
                <c:pt idx="189">
                  <c:v>85.93</c:v>
                </c:pt>
                <c:pt idx="190">
                  <c:v>80.040000000000006</c:v>
                </c:pt>
                <c:pt idx="191">
                  <c:v>74.59</c:v>
                </c:pt>
                <c:pt idx="192">
                  <c:v>69.56</c:v>
                </c:pt>
                <c:pt idx="193">
                  <c:v>64.92</c:v>
                </c:pt>
                <c:pt idx="194">
                  <c:v>60.63</c:v>
                </c:pt>
                <c:pt idx="195">
                  <c:v>56.68</c:v>
                </c:pt>
                <c:pt idx="196">
                  <c:v>53.04</c:v>
                </c:pt>
                <c:pt idx="197">
                  <c:v>49.68</c:v>
                </c:pt>
                <c:pt idx="198">
                  <c:v>46.58</c:v>
                </c:pt>
                <c:pt idx="199">
                  <c:v>43.73</c:v>
                </c:pt>
                <c:pt idx="200">
                  <c:v>41.1</c:v>
                </c:pt>
                <c:pt idx="201">
                  <c:v>38.67</c:v>
                </c:pt>
                <c:pt idx="202">
                  <c:v>36.43</c:v>
                </c:pt>
                <c:pt idx="203">
                  <c:v>34.36</c:v>
                </c:pt>
                <c:pt idx="204">
                  <c:v>32.450000000000003</c:v>
                </c:pt>
                <c:pt idx="205">
                  <c:v>30.69</c:v>
                </c:pt>
                <c:pt idx="206">
                  <c:v>29.06</c:v>
                </c:pt>
                <c:pt idx="207">
                  <c:v>27.55</c:v>
                </c:pt>
                <c:pt idx="208">
                  <c:v>26.16</c:v>
                </c:pt>
                <c:pt idx="209">
                  <c:v>24.87</c:v>
                </c:pt>
                <c:pt idx="210">
                  <c:v>23.67</c:v>
                </c:pt>
                <c:pt idx="211">
                  <c:v>22.57</c:v>
                </c:pt>
                <c:pt idx="212">
                  <c:v>21.54</c:v>
                </c:pt>
                <c:pt idx="213">
                  <c:v>20.58</c:v>
                </c:pt>
                <c:pt idx="214">
                  <c:v>19.7</c:v>
                </c:pt>
                <c:pt idx="215">
                  <c:v>18.87</c:v>
                </c:pt>
                <c:pt idx="216">
                  <c:v>18.100000000000001</c:v>
                </c:pt>
                <c:pt idx="217">
                  <c:v>17.39</c:v>
                </c:pt>
                <c:pt idx="218">
                  <c:v>16.72</c:v>
                </c:pt>
                <c:pt idx="219">
                  <c:v>16.100000000000001</c:v>
                </c:pt>
                <c:pt idx="220">
                  <c:v>15.52</c:v>
                </c:pt>
                <c:pt idx="221">
                  <c:v>14.98</c:v>
                </c:pt>
                <c:pt idx="222">
                  <c:v>14.48</c:v>
                </c:pt>
                <c:pt idx="223">
                  <c:v>14</c:v>
                </c:pt>
                <c:pt idx="224">
                  <c:v>13.56</c:v>
                </c:pt>
                <c:pt idx="225">
                  <c:v>13.15</c:v>
                </c:pt>
                <c:pt idx="226">
                  <c:v>12.76</c:v>
                </c:pt>
                <c:pt idx="227">
                  <c:v>12.39</c:v>
                </c:pt>
                <c:pt idx="228">
                  <c:v>12.05</c:v>
                </c:pt>
                <c:pt idx="229">
                  <c:v>11.73</c:v>
                </c:pt>
                <c:pt idx="230">
                  <c:v>11.43</c:v>
                </c:pt>
                <c:pt idx="231">
                  <c:v>11.15</c:v>
                </c:pt>
                <c:pt idx="232">
                  <c:v>10.88</c:v>
                </c:pt>
                <c:pt idx="233">
                  <c:v>10.63</c:v>
                </c:pt>
                <c:pt idx="234">
                  <c:v>10.39</c:v>
                </c:pt>
                <c:pt idx="235">
                  <c:v>10.17</c:v>
                </c:pt>
                <c:pt idx="236">
                  <c:v>9.9619999999999997</c:v>
                </c:pt>
                <c:pt idx="237">
                  <c:v>9.7639999999999993</c:v>
                </c:pt>
                <c:pt idx="238">
                  <c:v>9.577</c:v>
                </c:pt>
                <c:pt idx="239">
                  <c:v>9.4009999999999998</c:v>
                </c:pt>
                <c:pt idx="240">
                  <c:v>9.234</c:v>
                </c:pt>
                <c:pt idx="241">
                  <c:v>9.077</c:v>
                </c:pt>
                <c:pt idx="242">
                  <c:v>8.9290000000000003</c:v>
                </c:pt>
                <c:pt idx="243">
                  <c:v>8.7880000000000003</c:v>
                </c:pt>
                <c:pt idx="244">
                  <c:v>8.6549999999999994</c:v>
                </c:pt>
                <c:pt idx="245">
                  <c:v>8.5289999999999999</c:v>
                </c:pt>
                <c:pt idx="246">
                  <c:v>8.41</c:v>
                </c:pt>
                <c:pt idx="247">
                  <c:v>8.2970000000000006</c:v>
                </c:pt>
                <c:pt idx="248">
                  <c:v>8.19</c:v>
                </c:pt>
                <c:pt idx="249">
                  <c:v>8.0879999999999992</c:v>
                </c:pt>
                <c:pt idx="250">
                  <c:v>7.992</c:v>
                </c:pt>
                <c:pt idx="251">
                  <c:v>7.9</c:v>
                </c:pt>
                <c:pt idx="252">
                  <c:v>7.8129999999999997</c:v>
                </c:pt>
                <c:pt idx="253">
                  <c:v>7.7309999999999999</c:v>
                </c:pt>
                <c:pt idx="254">
                  <c:v>7.6529999999999996</c:v>
                </c:pt>
                <c:pt idx="255">
                  <c:v>7.5780000000000003</c:v>
                </c:pt>
                <c:pt idx="256">
                  <c:v>7.5069999999999997</c:v>
                </c:pt>
                <c:pt idx="257">
                  <c:v>7.44</c:v>
                </c:pt>
                <c:pt idx="258">
                  <c:v>7.375</c:v>
                </c:pt>
                <c:pt idx="259">
                  <c:v>7.3140000000000001</c:v>
                </c:pt>
                <c:pt idx="260">
                  <c:v>7.2560000000000002</c:v>
                </c:pt>
                <c:pt idx="261">
                  <c:v>7.2</c:v>
                </c:pt>
                <c:pt idx="262">
                  <c:v>7.173</c:v>
                </c:pt>
                <c:pt idx="263">
                  <c:v>7.1609999999999996</c:v>
                </c:pt>
                <c:pt idx="264">
                  <c:v>7.1639999999999997</c:v>
                </c:pt>
                <c:pt idx="265">
                  <c:v>7.1779999999999999</c:v>
                </c:pt>
                <c:pt idx="266">
                  <c:v>7.202</c:v>
                </c:pt>
                <c:pt idx="267">
                  <c:v>7.2350000000000003</c:v>
                </c:pt>
                <c:pt idx="268">
                  <c:v>7.2759999999999998</c:v>
                </c:pt>
                <c:pt idx="269">
                  <c:v>7.3239999999999998</c:v>
                </c:pt>
                <c:pt idx="270">
                  <c:v>7.3780000000000001</c:v>
                </c:pt>
                <c:pt idx="271">
                  <c:v>7.4370000000000003</c:v>
                </c:pt>
                <c:pt idx="272">
                  <c:v>7.5</c:v>
                </c:pt>
                <c:pt idx="273">
                  <c:v>7.5679999999999996</c:v>
                </c:pt>
                <c:pt idx="274">
                  <c:v>7.6379999999999999</c:v>
                </c:pt>
                <c:pt idx="275">
                  <c:v>7.7110000000000003</c:v>
                </c:pt>
                <c:pt idx="276">
                  <c:v>7.7859999999999996</c:v>
                </c:pt>
                <c:pt idx="277">
                  <c:v>7.8639999999999999</c:v>
                </c:pt>
                <c:pt idx="278">
                  <c:v>7.9420000000000002</c:v>
                </c:pt>
                <c:pt idx="279">
                  <c:v>8.0220000000000002</c:v>
                </c:pt>
                <c:pt idx="280">
                  <c:v>8.1029999999999998</c:v>
                </c:pt>
                <c:pt idx="281">
                  <c:v>8.1850000000000005</c:v>
                </c:pt>
                <c:pt idx="282">
                  <c:v>8.2669999999999995</c:v>
                </c:pt>
                <c:pt idx="283">
                  <c:v>8.35</c:v>
                </c:pt>
                <c:pt idx="284">
                  <c:v>8.4329999999999998</c:v>
                </c:pt>
                <c:pt idx="285">
                  <c:v>8.5150000000000006</c:v>
                </c:pt>
                <c:pt idx="286">
                  <c:v>8.5980000000000008</c:v>
                </c:pt>
                <c:pt idx="287">
                  <c:v>8.68</c:v>
                </c:pt>
                <c:pt idx="288">
                  <c:v>8.7620000000000005</c:v>
                </c:pt>
                <c:pt idx="289">
                  <c:v>8.843</c:v>
                </c:pt>
                <c:pt idx="290">
                  <c:v>8.9239999999999995</c:v>
                </c:pt>
                <c:pt idx="291">
                  <c:v>9.0039999999999996</c:v>
                </c:pt>
                <c:pt idx="292">
                  <c:v>9.0830000000000002</c:v>
                </c:pt>
                <c:pt idx="293">
                  <c:v>9.1609999999999996</c:v>
                </c:pt>
                <c:pt idx="294">
                  <c:v>9.2390000000000008</c:v>
                </c:pt>
                <c:pt idx="295">
                  <c:v>9.3160000000000007</c:v>
                </c:pt>
                <c:pt idx="296">
                  <c:v>9.391</c:v>
                </c:pt>
                <c:pt idx="297">
                  <c:v>9.4659999999999993</c:v>
                </c:pt>
                <c:pt idx="298">
                  <c:v>9.5399999999999991</c:v>
                </c:pt>
                <c:pt idx="299">
                  <c:v>9.6129999999999995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16-4B4D-99D1-1339D2718D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0887984"/>
        <c:axId val="570886672"/>
      </c:scatterChart>
      <c:valAx>
        <c:axId val="570887984"/>
        <c:scaling>
          <c:orientation val="minMax"/>
          <c:min val="4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70886672"/>
        <c:crossesAt val="-100"/>
        <c:crossBetween val="midCat"/>
      </c:valAx>
      <c:valAx>
        <c:axId val="57088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y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70887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Spline</a:t>
            </a:r>
            <a:r>
              <a:rPr lang="en-US" altLang="zh-TW" baseline="0"/>
              <a:t> Interpolation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f3</c:v>
                </c:pt>
              </c:strCache>
            </c:strRef>
          </c:tx>
          <c:spPr>
            <a:ln w="1587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Pt>
            <c:idx val="147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0-6BC6-4F72-A9E5-E2662AECE203}"/>
              </c:ext>
            </c:extLst>
          </c:dPt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工作表1!$B$2:$B$302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4.6032799999999998</c:v>
                </c:pt>
                <c:pt idx="2">
                  <c:v>9.1996099999999998</c:v>
                </c:pt>
                <c:pt idx="3">
                  <c:v>13.7951</c:v>
                </c:pt>
                <c:pt idx="4">
                  <c:v>18.389399999999998</c:v>
                </c:pt>
                <c:pt idx="5">
                  <c:v>22.982099999999999</c:v>
                </c:pt>
                <c:pt idx="6">
                  <c:v>27.572800000000001</c:v>
                </c:pt>
                <c:pt idx="7">
                  <c:v>32.161000000000001</c:v>
                </c:pt>
                <c:pt idx="8">
                  <c:v>36.746400000000001</c:v>
                </c:pt>
                <c:pt idx="9">
                  <c:v>41.328499999999998</c:v>
                </c:pt>
                <c:pt idx="10">
                  <c:v>45.906999999999996</c:v>
                </c:pt>
                <c:pt idx="11">
                  <c:v>50.481400000000001</c:v>
                </c:pt>
                <c:pt idx="12">
                  <c:v>55.051400000000001</c:v>
                </c:pt>
                <c:pt idx="13">
                  <c:v>59.616399999999999</c:v>
                </c:pt>
                <c:pt idx="14">
                  <c:v>64.176299999999998</c:v>
                </c:pt>
                <c:pt idx="15">
                  <c:v>68.730400000000003</c:v>
                </c:pt>
                <c:pt idx="16">
                  <c:v>73.278400000000005</c:v>
                </c:pt>
                <c:pt idx="17">
                  <c:v>77.819999999999993</c:v>
                </c:pt>
                <c:pt idx="18">
                  <c:v>82.354699999999994</c:v>
                </c:pt>
                <c:pt idx="19">
                  <c:v>86.882000000000005</c:v>
                </c:pt>
                <c:pt idx="20">
                  <c:v>91.401700000000005</c:v>
                </c:pt>
                <c:pt idx="21">
                  <c:v>95.913200000000003</c:v>
                </c:pt>
                <c:pt idx="22">
                  <c:v>100.416</c:v>
                </c:pt>
                <c:pt idx="23">
                  <c:v>104.91</c:v>
                </c:pt>
                <c:pt idx="24">
                  <c:v>109.395</c:v>
                </c:pt>
                <c:pt idx="25">
                  <c:v>113.87</c:v>
                </c:pt>
                <c:pt idx="26">
                  <c:v>118.33499999999999</c:v>
                </c:pt>
                <c:pt idx="27">
                  <c:v>122.789</c:v>
                </c:pt>
                <c:pt idx="28">
                  <c:v>127.233</c:v>
                </c:pt>
                <c:pt idx="29">
                  <c:v>131.66499999999999</c:v>
                </c:pt>
                <c:pt idx="30">
                  <c:v>136.08500000000001</c:v>
                </c:pt>
                <c:pt idx="31">
                  <c:v>140.49299999999999</c:v>
                </c:pt>
                <c:pt idx="32">
                  <c:v>144.88800000000001</c:v>
                </c:pt>
                <c:pt idx="33">
                  <c:v>149.27099999999999</c:v>
                </c:pt>
                <c:pt idx="34">
                  <c:v>153.63999999999999</c:v>
                </c:pt>
                <c:pt idx="35">
                  <c:v>157.995</c:v>
                </c:pt>
                <c:pt idx="36">
                  <c:v>162.33699999999999</c:v>
                </c:pt>
                <c:pt idx="37">
                  <c:v>166.66300000000001</c:v>
                </c:pt>
                <c:pt idx="38">
                  <c:v>170.97499999999999</c:v>
                </c:pt>
                <c:pt idx="39">
                  <c:v>175.27099999999999</c:v>
                </c:pt>
                <c:pt idx="40">
                  <c:v>179.55099999999999</c:v>
                </c:pt>
                <c:pt idx="41">
                  <c:v>183.815</c:v>
                </c:pt>
                <c:pt idx="42">
                  <c:v>188.06200000000001</c:v>
                </c:pt>
                <c:pt idx="43">
                  <c:v>192.29300000000001</c:v>
                </c:pt>
                <c:pt idx="44">
                  <c:v>196.506</c:v>
                </c:pt>
                <c:pt idx="45">
                  <c:v>200.70099999999999</c:v>
                </c:pt>
                <c:pt idx="46">
                  <c:v>204.87700000000001</c:v>
                </c:pt>
                <c:pt idx="47">
                  <c:v>209.036</c:v>
                </c:pt>
                <c:pt idx="48">
                  <c:v>213.17500000000001</c:v>
                </c:pt>
                <c:pt idx="49">
                  <c:v>217.29400000000001</c:v>
                </c:pt>
                <c:pt idx="50">
                  <c:v>221.39400000000001</c:v>
                </c:pt>
                <c:pt idx="51">
                  <c:v>225.47300000000001</c:v>
                </c:pt>
                <c:pt idx="52">
                  <c:v>229.53200000000001</c:v>
                </c:pt>
                <c:pt idx="53">
                  <c:v>233.57</c:v>
                </c:pt>
                <c:pt idx="54">
                  <c:v>237.58600000000001</c:v>
                </c:pt>
                <c:pt idx="55">
                  <c:v>241.58</c:v>
                </c:pt>
                <c:pt idx="56">
                  <c:v>245.55199999999999</c:v>
                </c:pt>
                <c:pt idx="57">
                  <c:v>249.501</c:v>
                </c:pt>
                <c:pt idx="58">
                  <c:v>253.42699999999999</c:v>
                </c:pt>
                <c:pt idx="59">
                  <c:v>257.33</c:v>
                </c:pt>
                <c:pt idx="60">
                  <c:v>261.20800000000003</c:v>
                </c:pt>
                <c:pt idx="61">
                  <c:v>265.06299999999999</c:v>
                </c:pt>
                <c:pt idx="62">
                  <c:v>268.892</c:v>
                </c:pt>
                <c:pt idx="63">
                  <c:v>272.69600000000003</c:v>
                </c:pt>
                <c:pt idx="64">
                  <c:v>276.47500000000002</c:v>
                </c:pt>
                <c:pt idx="65">
                  <c:v>280.22800000000001</c:v>
                </c:pt>
                <c:pt idx="66">
                  <c:v>283.95400000000001</c:v>
                </c:pt>
                <c:pt idx="67">
                  <c:v>287.654</c:v>
                </c:pt>
                <c:pt idx="68">
                  <c:v>291.327</c:v>
                </c:pt>
                <c:pt idx="69">
                  <c:v>294.971</c:v>
                </c:pt>
                <c:pt idx="70">
                  <c:v>298.58800000000002</c:v>
                </c:pt>
                <c:pt idx="71">
                  <c:v>302.17700000000002</c:v>
                </c:pt>
                <c:pt idx="72">
                  <c:v>305.73599999999999</c:v>
                </c:pt>
                <c:pt idx="73">
                  <c:v>309.267</c:v>
                </c:pt>
                <c:pt idx="74">
                  <c:v>312.76799999999997</c:v>
                </c:pt>
                <c:pt idx="75">
                  <c:v>316.23899999999998</c:v>
                </c:pt>
                <c:pt idx="76">
                  <c:v>319.67899999999997</c:v>
                </c:pt>
                <c:pt idx="77">
                  <c:v>323.08800000000002</c:v>
                </c:pt>
                <c:pt idx="78">
                  <c:v>326.46699999999998</c:v>
                </c:pt>
                <c:pt idx="79">
                  <c:v>329.81299999999999</c:v>
                </c:pt>
                <c:pt idx="80">
                  <c:v>333.12799999999999</c:v>
                </c:pt>
                <c:pt idx="81">
                  <c:v>336.41</c:v>
                </c:pt>
                <c:pt idx="82">
                  <c:v>339.65899999999999</c:v>
                </c:pt>
                <c:pt idx="83">
                  <c:v>342.875</c:v>
                </c:pt>
                <c:pt idx="84">
                  <c:v>346.05799999999999</c:v>
                </c:pt>
                <c:pt idx="85">
                  <c:v>349.20600000000002</c:v>
                </c:pt>
                <c:pt idx="86">
                  <c:v>352.32</c:v>
                </c:pt>
                <c:pt idx="87">
                  <c:v>355.399</c:v>
                </c:pt>
                <c:pt idx="88">
                  <c:v>358.44200000000001</c:v>
                </c:pt>
                <c:pt idx="89">
                  <c:v>361.45</c:v>
                </c:pt>
                <c:pt idx="90">
                  <c:v>364.42200000000003</c:v>
                </c:pt>
                <c:pt idx="91">
                  <c:v>367.35700000000003</c:v>
                </c:pt>
                <c:pt idx="92">
                  <c:v>370.255</c:v>
                </c:pt>
                <c:pt idx="93">
                  <c:v>373.11599999999999</c:v>
                </c:pt>
                <c:pt idx="94">
                  <c:v>375.94</c:v>
                </c:pt>
                <c:pt idx="95">
                  <c:v>378.72500000000002</c:v>
                </c:pt>
                <c:pt idx="96">
                  <c:v>381.471</c:v>
                </c:pt>
                <c:pt idx="97">
                  <c:v>384.17899999999997</c:v>
                </c:pt>
                <c:pt idx="98">
                  <c:v>386.84699999999998</c:v>
                </c:pt>
                <c:pt idx="99">
                  <c:v>389.476</c:v>
                </c:pt>
                <c:pt idx="100">
                  <c:v>392.06400000000002</c:v>
                </c:pt>
                <c:pt idx="101">
                  <c:v>394.61200000000002</c:v>
                </c:pt>
                <c:pt idx="102">
                  <c:v>397.11900000000003</c:v>
                </c:pt>
                <c:pt idx="103">
                  <c:v>399.584</c:v>
                </c:pt>
                <c:pt idx="104">
                  <c:v>402.00799999999998</c:v>
                </c:pt>
                <c:pt idx="105">
                  <c:v>404.38900000000001</c:v>
                </c:pt>
                <c:pt idx="106">
                  <c:v>406.72800000000001</c:v>
                </c:pt>
                <c:pt idx="107">
                  <c:v>409.024</c:v>
                </c:pt>
                <c:pt idx="108">
                  <c:v>411.27600000000001</c:v>
                </c:pt>
                <c:pt idx="109">
                  <c:v>413.48500000000001</c:v>
                </c:pt>
                <c:pt idx="110">
                  <c:v>415.649</c:v>
                </c:pt>
                <c:pt idx="111">
                  <c:v>417.76900000000001</c:v>
                </c:pt>
                <c:pt idx="112">
                  <c:v>419.84300000000002</c:v>
                </c:pt>
                <c:pt idx="113">
                  <c:v>421.87299999999999</c:v>
                </c:pt>
                <c:pt idx="114">
                  <c:v>423.85599999999999</c:v>
                </c:pt>
                <c:pt idx="115">
                  <c:v>425.79300000000001</c:v>
                </c:pt>
                <c:pt idx="116">
                  <c:v>427.68400000000003</c:v>
                </c:pt>
                <c:pt idx="117">
                  <c:v>429.52699999999999</c:v>
                </c:pt>
                <c:pt idx="118">
                  <c:v>431.32299999999998</c:v>
                </c:pt>
                <c:pt idx="119">
                  <c:v>433.07100000000003</c:v>
                </c:pt>
                <c:pt idx="120">
                  <c:v>434.77100000000002</c:v>
                </c:pt>
                <c:pt idx="121">
                  <c:v>436.42200000000003</c:v>
                </c:pt>
                <c:pt idx="122">
                  <c:v>438.024</c:v>
                </c:pt>
                <c:pt idx="123">
                  <c:v>439.57600000000002</c:v>
                </c:pt>
                <c:pt idx="124">
                  <c:v>441.07900000000001</c:v>
                </c:pt>
                <c:pt idx="125">
                  <c:v>442.53100000000001</c:v>
                </c:pt>
                <c:pt idx="126">
                  <c:v>443.93299999999999</c:v>
                </c:pt>
                <c:pt idx="127">
                  <c:v>445.28300000000002</c:v>
                </c:pt>
                <c:pt idx="128">
                  <c:v>446.58199999999999</c:v>
                </c:pt>
                <c:pt idx="129">
                  <c:v>447.82900000000001</c:v>
                </c:pt>
                <c:pt idx="130">
                  <c:v>449.024</c:v>
                </c:pt>
                <c:pt idx="131">
                  <c:v>450.166</c:v>
                </c:pt>
                <c:pt idx="132">
                  <c:v>451.25400000000002</c:v>
                </c:pt>
                <c:pt idx="133">
                  <c:v>452.28899999999999</c:v>
                </c:pt>
                <c:pt idx="134">
                  <c:v>453.27100000000002</c:v>
                </c:pt>
                <c:pt idx="135">
                  <c:v>454.19799999999998</c:v>
                </c:pt>
                <c:pt idx="136">
                  <c:v>455.07</c:v>
                </c:pt>
                <c:pt idx="137">
                  <c:v>455.88600000000002</c:v>
                </c:pt>
                <c:pt idx="138">
                  <c:v>456.64800000000002</c:v>
                </c:pt>
                <c:pt idx="139">
                  <c:v>457.35300000000001</c:v>
                </c:pt>
                <c:pt idx="140">
                  <c:v>458.00200000000001</c:v>
                </c:pt>
                <c:pt idx="141">
                  <c:v>458.59399999999999</c:v>
                </c:pt>
                <c:pt idx="142">
                  <c:v>459.12900000000002</c:v>
                </c:pt>
                <c:pt idx="143">
                  <c:v>459.60599999999999</c:v>
                </c:pt>
                <c:pt idx="144">
                  <c:v>460.02600000000001</c:v>
                </c:pt>
                <c:pt idx="145">
                  <c:v>460.38600000000002</c:v>
                </c:pt>
                <c:pt idx="146">
                  <c:v>460.68799999999999</c:v>
                </c:pt>
                <c:pt idx="147">
                  <c:v>460.93099999999998</c:v>
                </c:pt>
                <c:pt idx="148">
                  <c:v>461.11399999999998</c:v>
                </c:pt>
                <c:pt idx="149">
                  <c:v>461.23700000000002</c:v>
                </c:pt>
                <c:pt idx="150">
                  <c:v>461.3</c:v>
                </c:pt>
                <c:pt idx="151">
                  <c:v>461.30200000000002</c:v>
                </c:pt>
                <c:pt idx="152">
                  <c:v>461.24299999999999</c:v>
                </c:pt>
                <c:pt idx="153">
                  <c:v>461.125</c:v>
                </c:pt>
                <c:pt idx="154">
                  <c:v>460.94600000000003</c:v>
                </c:pt>
                <c:pt idx="155">
                  <c:v>460.709</c:v>
                </c:pt>
                <c:pt idx="156">
                  <c:v>460.41300000000001</c:v>
                </c:pt>
                <c:pt idx="157">
                  <c:v>460.05799999999999</c:v>
                </c:pt>
                <c:pt idx="158">
                  <c:v>459.64499999999998</c:v>
                </c:pt>
                <c:pt idx="159">
                  <c:v>459.17500000000001</c:v>
                </c:pt>
                <c:pt idx="160">
                  <c:v>458.64699999999999</c:v>
                </c:pt>
                <c:pt idx="161">
                  <c:v>458.06299999999999</c:v>
                </c:pt>
                <c:pt idx="162">
                  <c:v>457.42200000000003</c:v>
                </c:pt>
                <c:pt idx="163">
                  <c:v>456.72500000000002</c:v>
                </c:pt>
                <c:pt idx="164">
                  <c:v>455.97300000000001</c:v>
                </c:pt>
                <c:pt idx="165">
                  <c:v>455.16500000000002</c:v>
                </c:pt>
                <c:pt idx="166">
                  <c:v>454.303</c:v>
                </c:pt>
                <c:pt idx="167">
                  <c:v>453.38600000000002</c:v>
                </c:pt>
                <c:pt idx="168">
                  <c:v>452.416</c:v>
                </c:pt>
                <c:pt idx="169">
                  <c:v>451.39100000000002</c:v>
                </c:pt>
                <c:pt idx="170">
                  <c:v>450.31400000000002</c:v>
                </c:pt>
                <c:pt idx="171">
                  <c:v>449.18400000000003</c:v>
                </c:pt>
                <c:pt idx="172">
                  <c:v>448.00099999999998</c:v>
                </c:pt>
                <c:pt idx="173">
                  <c:v>446.767</c:v>
                </c:pt>
                <c:pt idx="174">
                  <c:v>445.48099999999999</c:v>
                </c:pt>
                <c:pt idx="175">
                  <c:v>444.14400000000001</c:v>
                </c:pt>
                <c:pt idx="176">
                  <c:v>442.75599999999997</c:v>
                </c:pt>
                <c:pt idx="177">
                  <c:v>441.31799999999998</c:v>
                </c:pt>
                <c:pt idx="178">
                  <c:v>439.83</c:v>
                </c:pt>
                <c:pt idx="179">
                  <c:v>438.29300000000001</c:v>
                </c:pt>
                <c:pt idx="180">
                  <c:v>436.70600000000002</c:v>
                </c:pt>
                <c:pt idx="181">
                  <c:v>435.07100000000003</c:v>
                </c:pt>
                <c:pt idx="182">
                  <c:v>433.387</c:v>
                </c:pt>
                <c:pt idx="183">
                  <c:v>431.65600000000001</c:v>
                </c:pt>
                <c:pt idx="184">
                  <c:v>429.87700000000001</c:v>
                </c:pt>
                <c:pt idx="185">
                  <c:v>428.05099999999999</c:v>
                </c:pt>
                <c:pt idx="186">
                  <c:v>426.17899999999997</c:v>
                </c:pt>
                <c:pt idx="187">
                  <c:v>424.26</c:v>
                </c:pt>
                <c:pt idx="188">
                  <c:v>422.29500000000002</c:v>
                </c:pt>
                <c:pt idx="189">
                  <c:v>420.28500000000003</c:v>
                </c:pt>
                <c:pt idx="190">
                  <c:v>418.23</c:v>
                </c:pt>
                <c:pt idx="191">
                  <c:v>416.13</c:v>
                </c:pt>
                <c:pt idx="192">
                  <c:v>413.98599999999999</c:v>
                </c:pt>
                <c:pt idx="193">
                  <c:v>411.798</c:v>
                </c:pt>
                <c:pt idx="194">
                  <c:v>409.56700000000001</c:v>
                </c:pt>
                <c:pt idx="195">
                  <c:v>407.29199999999997</c:v>
                </c:pt>
                <c:pt idx="196">
                  <c:v>404.97500000000002</c:v>
                </c:pt>
                <c:pt idx="197">
                  <c:v>402.61599999999999</c:v>
                </c:pt>
                <c:pt idx="198">
                  <c:v>400.21600000000001</c:v>
                </c:pt>
                <c:pt idx="199">
                  <c:v>397.77300000000002</c:v>
                </c:pt>
                <c:pt idx="200">
                  <c:v>395.29</c:v>
                </c:pt>
                <c:pt idx="201">
                  <c:v>392.76600000000002</c:v>
                </c:pt>
                <c:pt idx="202">
                  <c:v>390.202</c:v>
                </c:pt>
                <c:pt idx="203">
                  <c:v>387.59800000000001</c:v>
                </c:pt>
                <c:pt idx="204">
                  <c:v>384.95499999999998</c:v>
                </c:pt>
                <c:pt idx="205">
                  <c:v>382.27300000000002</c:v>
                </c:pt>
                <c:pt idx="206">
                  <c:v>379.553</c:v>
                </c:pt>
                <c:pt idx="207">
                  <c:v>376.79399999999998</c:v>
                </c:pt>
                <c:pt idx="208">
                  <c:v>373.99700000000001</c:v>
                </c:pt>
                <c:pt idx="209">
                  <c:v>371.16399999999999</c:v>
                </c:pt>
                <c:pt idx="210">
                  <c:v>368.29300000000001</c:v>
                </c:pt>
                <c:pt idx="211">
                  <c:v>365.38600000000002</c:v>
                </c:pt>
                <c:pt idx="212">
                  <c:v>362.44200000000001</c:v>
                </c:pt>
                <c:pt idx="213">
                  <c:v>359.46300000000002</c:v>
                </c:pt>
                <c:pt idx="214">
                  <c:v>356.44900000000001</c:v>
                </c:pt>
                <c:pt idx="215">
                  <c:v>353.4</c:v>
                </c:pt>
                <c:pt idx="216">
                  <c:v>350.31599999999997</c:v>
                </c:pt>
                <c:pt idx="217">
                  <c:v>347.19799999999998</c:v>
                </c:pt>
                <c:pt idx="218">
                  <c:v>344.04700000000003</c:v>
                </c:pt>
                <c:pt idx="219">
                  <c:v>340.86200000000002</c:v>
                </c:pt>
                <c:pt idx="220">
                  <c:v>337.64400000000001</c:v>
                </c:pt>
                <c:pt idx="221">
                  <c:v>334.39400000000001</c:v>
                </c:pt>
                <c:pt idx="222">
                  <c:v>331.11200000000002</c:v>
                </c:pt>
                <c:pt idx="223">
                  <c:v>327.798</c:v>
                </c:pt>
                <c:pt idx="224">
                  <c:v>324.45299999999997</c:v>
                </c:pt>
                <c:pt idx="225">
                  <c:v>321.077</c:v>
                </c:pt>
                <c:pt idx="226">
                  <c:v>317.67099999999999</c:v>
                </c:pt>
                <c:pt idx="227">
                  <c:v>314.23500000000001</c:v>
                </c:pt>
                <c:pt idx="228">
                  <c:v>310.76900000000001</c:v>
                </c:pt>
                <c:pt idx="229">
                  <c:v>307.274</c:v>
                </c:pt>
                <c:pt idx="230">
                  <c:v>303.75</c:v>
                </c:pt>
                <c:pt idx="231">
                  <c:v>300.197</c:v>
                </c:pt>
                <c:pt idx="232">
                  <c:v>296.61700000000002</c:v>
                </c:pt>
                <c:pt idx="233">
                  <c:v>293.00900000000001</c:v>
                </c:pt>
                <c:pt idx="234">
                  <c:v>289.37400000000002</c:v>
                </c:pt>
                <c:pt idx="235">
                  <c:v>285.71199999999999</c:v>
                </c:pt>
                <c:pt idx="236">
                  <c:v>282.024</c:v>
                </c:pt>
                <c:pt idx="237">
                  <c:v>278.30900000000003</c:v>
                </c:pt>
                <c:pt idx="238">
                  <c:v>274.56900000000002</c:v>
                </c:pt>
                <c:pt idx="239">
                  <c:v>270.80500000000001</c:v>
                </c:pt>
                <c:pt idx="240">
                  <c:v>267.01499999999999</c:v>
                </c:pt>
                <c:pt idx="241">
                  <c:v>263.20100000000002</c:v>
                </c:pt>
                <c:pt idx="242">
                  <c:v>259.363</c:v>
                </c:pt>
                <c:pt idx="243">
                  <c:v>255.501</c:v>
                </c:pt>
                <c:pt idx="244">
                  <c:v>251.61699999999999</c:v>
                </c:pt>
                <c:pt idx="245">
                  <c:v>247.709</c:v>
                </c:pt>
                <c:pt idx="246">
                  <c:v>243.779</c:v>
                </c:pt>
                <c:pt idx="247">
                  <c:v>239.828</c:v>
                </c:pt>
                <c:pt idx="248">
                  <c:v>235.85499999999999</c:v>
                </c:pt>
                <c:pt idx="249">
                  <c:v>231.86</c:v>
                </c:pt>
                <c:pt idx="250">
                  <c:v>227.846</c:v>
                </c:pt>
                <c:pt idx="251">
                  <c:v>223.81</c:v>
                </c:pt>
                <c:pt idx="252">
                  <c:v>219.755</c:v>
                </c:pt>
                <c:pt idx="253">
                  <c:v>215.68100000000001</c:v>
                </c:pt>
                <c:pt idx="254">
                  <c:v>211.58699999999999</c:v>
                </c:pt>
                <c:pt idx="255">
                  <c:v>207.47499999999999</c:v>
                </c:pt>
                <c:pt idx="256">
                  <c:v>203.34399999999999</c:v>
                </c:pt>
                <c:pt idx="257">
                  <c:v>199.196</c:v>
                </c:pt>
                <c:pt idx="258">
                  <c:v>195.03</c:v>
                </c:pt>
                <c:pt idx="259">
                  <c:v>190.84700000000001</c:v>
                </c:pt>
                <c:pt idx="260">
                  <c:v>186.648</c:v>
                </c:pt>
                <c:pt idx="261">
                  <c:v>182.43199999999999</c:v>
                </c:pt>
                <c:pt idx="262">
                  <c:v>178.2</c:v>
                </c:pt>
                <c:pt idx="263">
                  <c:v>173.953</c:v>
                </c:pt>
                <c:pt idx="264">
                  <c:v>169.691</c:v>
                </c:pt>
                <c:pt idx="265">
                  <c:v>165.41499999999999</c:v>
                </c:pt>
                <c:pt idx="266">
                  <c:v>161.124</c:v>
                </c:pt>
                <c:pt idx="267">
                  <c:v>156.81899999999999</c:v>
                </c:pt>
                <c:pt idx="268">
                  <c:v>152.501</c:v>
                </c:pt>
                <c:pt idx="269">
                  <c:v>148.16999999999999</c:v>
                </c:pt>
                <c:pt idx="270">
                  <c:v>143.827</c:v>
                </c:pt>
                <c:pt idx="271">
                  <c:v>139.471</c:v>
                </c:pt>
                <c:pt idx="272">
                  <c:v>135.10400000000001</c:v>
                </c:pt>
                <c:pt idx="273">
                  <c:v>130.72499999999999</c:v>
                </c:pt>
                <c:pt idx="274">
                  <c:v>126.33499999999999</c:v>
                </c:pt>
                <c:pt idx="275">
                  <c:v>121.935</c:v>
                </c:pt>
                <c:pt idx="276">
                  <c:v>117.524</c:v>
                </c:pt>
                <c:pt idx="277">
                  <c:v>113.104</c:v>
                </c:pt>
                <c:pt idx="278">
                  <c:v>108.67400000000001</c:v>
                </c:pt>
                <c:pt idx="279">
                  <c:v>104.236</c:v>
                </c:pt>
                <c:pt idx="280">
                  <c:v>99.788799999999995</c:v>
                </c:pt>
                <c:pt idx="281">
                  <c:v>95.333699999999993</c:v>
                </c:pt>
                <c:pt idx="282">
                  <c:v>90.870800000000003</c:v>
                </c:pt>
                <c:pt idx="283">
                  <c:v>86.400700000000001</c:v>
                </c:pt>
                <c:pt idx="284">
                  <c:v>81.923599999999993</c:v>
                </c:pt>
                <c:pt idx="285">
                  <c:v>77.440100000000001</c:v>
                </c:pt>
                <c:pt idx="286">
                  <c:v>72.950500000000005</c:v>
                </c:pt>
                <c:pt idx="287">
                  <c:v>68.455200000000005</c:v>
                </c:pt>
                <c:pt idx="288">
                  <c:v>63.954599999999999</c:v>
                </c:pt>
                <c:pt idx="289">
                  <c:v>59.449199999999998</c:v>
                </c:pt>
                <c:pt idx="290">
                  <c:v>54.939300000000003</c:v>
                </c:pt>
                <c:pt idx="291">
                  <c:v>50.4253</c:v>
                </c:pt>
                <c:pt idx="292">
                  <c:v>45.907699999999998</c:v>
                </c:pt>
                <c:pt idx="293">
                  <c:v>41.386800000000001</c:v>
                </c:pt>
                <c:pt idx="294">
                  <c:v>36.863100000000003</c:v>
                </c:pt>
                <c:pt idx="295">
                  <c:v>32.337000000000003</c:v>
                </c:pt>
                <c:pt idx="296">
                  <c:v>27.808800000000002</c:v>
                </c:pt>
                <c:pt idx="297">
                  <c:v>23.279</c:v>
                </c:pt>
                <c:pt idx="298">
                  <c:v>18.748000000000001</c:v>
                </c:pt>
                <c:pt idx="299">
                  <c:v>14.216200000000001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BC6-4F72-A9E5-E2662AECE203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f5</c:v>
                </c:pt>
              </c:strCache>
            </c:strRef>
          </c:tx>
          <c:spPr>
            <a:ln w="1587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工作表1!$C$2:$C$302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-2.4626299999999999</c:v>
                </c:pt>
                <c:pt idx="2">
                  <c:v>-4.9290799999999999</c:v>
                </c:pt>
                <c:pt idx="3">
                  <c:v>-7.3900499999999996</c:v>
                </c:pt>
                <c:pt idx="4">
                  <c:v>-9.8428199999999997</c:v>
                </c:pt>
                <c:pt idx="5">
                  <c:v>-12.284700000000001</c:v>
                </c:pt>
                <c:pt idx="6">
                  <c:v>-14.7128</c:v>
                </c:pt>
                <c:pt idx="7">
                  <c:v>-17.124600000000001</c:v>
                </c:pt>
                <c:pt idx="8">
                  <c:v>-19.517199999999999</c:v>
                </c:pt>
                <c:pt idx="9">
                  <c:v>-21.888000000000002</c:v>
                </c:pt>
                <c:pt idx="10">
                  <c:v>-24.234100000000002</c:v>
                </c:pt>
                <c:pt idx="11">
                  <c:v>-26.553000000000001</c:v>
                </c:pt>
                <c:pt idx="12">
                  <c:v>-28.841699999999999</c:v>
                </c:pt>
                <c:pt idx="13">
                  <c:v>-31.0977</c:v>
                </c:pt>
                <c:pt idx="14">
                  <c:v>-33.318100000000001</c:v>
                </c:pt>
                <c:pt idx="15">
                  <c:v>-35.5002</c:v>
                </c:pt>
                <c:pt idx="16">
                  <c:v>-37.641300000000001</c:v>
                </c:pt>
                <c:pt idx="17">
                  <c:v>-39.738700000000001</c:v>
                </c:pt>
                <c:pt idx="18">
                  <c:v>-41.7896</c:v>
                </c:pt>
                <c:pt idx="19">
                  <c:v>-43.7913</c:v>
                </c:pt>
                <c:pt idx="20">
                  <c:v>-45.741100000000003</c:v>
                </c:pt>
                <c:pt idx="21">
                  <c:v>-47.636200000000002</c:v>
                </c:pt>
                <c:pt idx="22">
                  <c:v>-49.4739</c:v>
                </c:pt>
                <c:pt idx="23">
                  <c:v>-51.251399999999997</c:v>
                </c:pt>
                <c:pt idx="24">
                  <c:v>-52.966099999999997</c:v>
                </c:pt>
                <c:pt idx="25">
                  <c:v>-54.615099999999998</c:v>
                </c:pt>
                <c:pt idx="26">
                  <c:v>-56.195799999999998</c:v>
                </c:pt>
                <c:pt idx="27">
                  <c:v>-57.705500000000001</c:v>
                </c:pt>
                <c:pt idx="28">
                  <c:v>-59.141300000000001</c:v>
                </c:pt>
                <c:pt idx="29">
                  <c:v>-60.500599999999999</c:v>
                </c:pt>
                <c:pt idx="30">
                  <c:v>-61.7806</c:v>
                </c:pt>
                <c:pt idx="31">
                  <c:v>-62.9786</c:v>
                </c:pt>
                <c:pt idx="32">
                  <c:v>-64.091800000000006</c:v>
                </c:pt>
                <c:pt idx="33">
                  <c:v>-65.117599999999996</c:v>
                </c:pt>
                <c:pt idx="34">
                  <c:v>-66.053100000000001</c:v>
                </c:pt>
                <c:pt idx="35">
                  <c:v>-66.895700000000005</c:v>
                </c:pt>
                <c:pt idx="36">
                  <c:v>-67.642600000000002</c:v>
                </c:pt>
                <c:pt idx="37">
                  <c:v>-68.2911</c:v>
                </c:pt>
                <c:pt idx="38">
                  <c:v>-68.838499999999996</c:v>
                </c:pt>
                <c:pt idx="39">
                  <c:v>-69.281999999999996</c:v>
                </c:pt>
                <c:pt idx="40">
                  <c:v>-69.618799999999993</c:v>
                </c:pt>
                <c:pt idx="41">
                  <c:v>-69.846400000000003</c:v>
                </c:pt>
                <c:pt idx="42">
                  <c:v>-69.961799999999997</c:v>
                </c:pt>
                <c:pt idx="43">
                  <c:v>-69.962400000000002</c:v>
                </c:pt>
                <c:pt idx="44">
                  <c:v>-69.845500000000001</c:v>
                </c:pt>
                <c:pt idx="45">
                  <c:v>-69.608199999999997</c:v>
                </c:pt>
                <c:pt idx="46">
                  <c:v>-69.248000000000005</c:v>
                </c:pt>
                <c:pt idx="47">
                  <c:v>-68.762</c:v>
                </c:pt>
                <c:pt idx="48">
                  <c:v>-68.147499999999994</c:v>
                </c:pt>
                <c:pt idx="49">
                  <c:v>-67.401799999999994</c:v>
                </c:pt>
                <c:pt idx="50">
                  <c:v>-66.522199999999998</c:v>
                </c:pt>
                <c:pt idx="51">
                  <c:v>-65.505799999999994</c:v>
                </c:pt>
                <c:pt idx="52">
                  <c:v>-64.350099999999998</c:v>
                </c:pt>
                <c:pt idx="53">
                  <c:v>-63.052199999999999</c:v>
                </c:pt>
                <c:pt idx="54">
                  <c:v>-61.609400000000001</c:v>
                </c:pt>
                <c:pt idx="55">
                  <c:v>-60.018900000000002</c:v>
                </c:pt>
                <c:pt idx="56">
                  <c:v>-58.278199999999998</c:v>
                </c:pt>
                <c:pt idx="57">
                  <c:v>-56.384300000000003</c:v>
                </c:pt>
                <c:pt idx="58">
                  <c:v>-54.334600000000002</c:v>
                </c:pt>
                <c:pt idx="59">
                  <c:v>-52.126399999999997</c:v>
                </c:pt>
                <c:pt idx="60">
                  <c:v>-49.756799999999998</c:v>
                </c:pt>
                <c:pt idx="61">
                  <c:v>-47.223300000000002</c:v>
                </c:pt>
                <c:pt idx="62">
                  <c:v>-44.5229</c:v>
                </c:pt>
                <c:pt idx="63">
                  <c:v>-41.653100000000002</c:v>
                </c:pt>
                <c:pt idx="64">
                  <c:v>-38.6111</c:v>
                </c:pt>
                <c:pt idx="65">
                  <c:v>-35.394100000000002</c:v>
                </c:pt>
                <c:pt idx="66">
                  <c:v>-31.999400000000001</c:v>
                </c:pt>
                <c:pt idx="67">
                  <c:v>-28.424299999999999</c:v>
                </c:pt>
                <c:pt idx="68">
                  <c:v>-24.666</c:v>
                </c:pt>
                <c:pt idx="69">
                  <c:v>-20.721900000000002</c:v>
                </c:pt>
                <c:pt idx="70">
                  <c:v>-16.589099999999998</c:v>
                </c:pt>
                <c:pt idx="71">
                  <c:v>-12.264900000000001</c:v>
                </c:pt>
                <c:pt idx="72">
                  <c:v>-7.7466600000000003</c:v>
                </c:pt>
                <c:pt idx="73">
                  <c:v>-3.0315799999999999</c:v>
                </c:pt>
                <c:pt idx="74">
                  <c:v>1.88306</c:v>
                </c:pt>
                <c:pt idx="75">
                  <c:v>7</c:v>
                </c:pt>
                <c:pt idx="76">
                  <c:v>12.3203</c:v>
                </c:pt>
                <c:pt idx="77">
                  <c:v>17.8383</c:v>
                </c:pt>
                <c:pt idx="78">
                  <c:v>23.546800000000001</c:v>
                </c:pt>
                <c:pt idx="79">
                  <c:v>29.438300000000002</c:v>
                </c:pt>
                <c:pt idx="80">
                  <c:v>35.505600000000001</c:v>
                </c:pt>
                <c:pt idx="81">
                  <c:v>41.741500000000002</c:v>
                </c:pt>
                <c:pt idx="82">
                  <c:v>48.138500000000001</c:v>
                </c:pt>
                <c:pt idx="83">
                  <c:v>54.689399999999999</c:v>
                </c:pt>
                <c:pt idx="84">
                  <c:v>61.386899999999997</c:v>
                </c:pt>
                <c:pt idx="85">
                  <c:v>68.223699999999994</c:v>
                </c:pt>
                <c:pt idx="86">
                  <c:v>75.192400000000006</c:v>
                </c:pt>
                <c:pt idx="87">
                  <c:v>82.285799999999995</c:v>
                </c:pt>
                <c:pt idx="88">
                  <c:v>89.496499999999997</c:v>
                </c:pt>
                <c:pt idx="89">
                  <c:v>96.8172</c:v>
                </c:pt>
                <c:pt idx="90">
                  <c:v>104.241</c:v>
                </c:pt>
                <c:pt idx="91">
                  <c:v>111.76</c:v>
                </c:pt>
                <c:pt idx="92">
                  <c:v>119.367</c:v>
                </c:pt>
                <c:pt idx="93">
                  <c:v>127.054</c:v>
                </c:pt>
                <c:pt idx="94">
                  <c:v>134.816</c:v>
                </c:pt>
                <c:pt idx="95">
                  <c:v>142.643</c:v>
                </c:pt>
                <c:pt idx="96">
                  <c:v>150.53</c:v>
                </c:pt>
                <c:pt idx="97">
                  <c:v>158.46799999999999</c:v>
                </c:pt>
                <c:pt idx="98">
                  <c:v>166.45</c:v>
                </c:pt>
                <c:pt idx="99">
                  <c:v>174.46899999999999</c:v>
                </c:pt>
                <c:pt idx="100">
                  <c:v>182.518</c:v>
                </c:pt>
                <c:pt idx="101">
                  <c:v>190.59</c:v>
                </c:pt>
                <c:pt idx="102">
                  <c:v>198.67599999999999</c:v>
                </c:pt>
                <c:pt idx="103">
                  <c:v>206.77</c:v>
                </c:pt>
                <c:pt idx="104">
                  <c:v>214.864</c:v>
                </c:pt>
                <c:pt idx="105">
                  <c:v>222.952</c:v>
                </c:pt>
                <c:pt idx="106">
                  <c:v>231.02600000000001</c:v>
                </c:pt>
                <c:pt idx="107">
                  <c:v>239.078</c:v>
                </c:pt>
                <c:pt idx="108">
                  <c:v>247.101</c:v>
                </c:pt>
                <c:pt idx="109">
                  <c:v>255.08799999999999</c:v>
                </c:pt>
                <c:pt idx="110">
                  <c:v>263.03100000000001</c:v>
                </c:pt>
                <c:pt idx="111">
                  <c:v>270.92399999999998</c:v>
                </c:pt>
                <c:pt idx="112">
                  <c:v>278.75900000000001</c:v>
                </c:pt>
                <c:pt idx="113">
                  <c:v>286.529</c:v>
                </c:pt>
                <c:pt idx="114">
                  <c:v>294.226</c:v>
                </c:pt>
                <c:pt idx="115">
                  <c:v>301.84300000000002</c:v>
                </c:pt>
                <c:pt idx="116">
                  <c:v>309.37299999999999</c:v>
                </c:pt>
                <c:pt idx="117">
                  <c:v>316.80799999999999</c:v>
                </c:pt>
                <c:pt idx="118">
                  <c:v>324.14100000000002</c:v>
                </c:pt>
                <c:pt idx="119">
                  <c:v>331.36500000000001</c:v>
                </c:pt>
                <c:pt idx="120">
                  <c:v>338.47300000000001</c:v>
                </c:pt>
                <c:pt idx="121">
                  <c:v>345.45699999999999</c:v>
                </c:pt>
                <c:pt idx="122">
                  <c:v>352.31</c:v>
                </c:pt>
                <c:pt idx="123">
                  <c:v>359.024</c:v>
                </c:pt>
                <c:pt idx="124">
                  <c:v>365.59300000000002</c:v>
                </c:pt>
                <c:pt idx="125">
                  <c:v>372.00900000000001</c:v>
                </c:pt>
                <c:pt idx="126">
                  <c:v>378.26400000000001</c:v>
                </c:pt>
                <c:pt idx="127">
                  <c:v>384.35199999999998</c:v>
                </c:pt>
                <c:pt idx="128">
                  <c:v>390.26499999999999</c:v>
                </c:pt>
                <c:pt idx="129">
                  <c:v>395.995</c:v>
                </c:pt>
                <c:pt idx="130">
                  <c:v>401.53699999999998</c:v>
                </c:pt>
                <c:pt idx="131">
                  <c:v>406.88099999999997</c:v>
                </c:pt>
                <c:pt idx="132">
                  <c:v>412.02100000000002</c:v>
                </c:pt>
                <c:pt idx="133">
                  <c:v>416.94900000000001</c:v>
                </c:pt>
                <c:pt idx="134">
                  <c:v>421.65899999999999</c:v>
                </c:pt>
                <c:pt idx="135">
                  <c:v>426.14299999999997</c:v>
                </c:pt>
                <c:pt idx="136">
                  <c:v>430.39299999999997</c:v>
                </c:pt>
                <c:pt idx="137">
                  <c:v>434.40300000000002</c:v>
                </c:pt>
                <c:pt idx="138">
                  <c:v>438.16399999999999</c:v>
                </c:pt>
                <c:pt idx="139">
                  <c:v>441.67099999999999</c:v>
                </c:pt>
                <c:pt idx="140">
                  <c:v>444.91399999999999</c:v>
                </c:pt>
                <c:pt idx="141">
                  <c:v>447.88799999999998</c:v>
                </c:pt>
                <c:pt idx="142">
                  <c:v>450.58499999999998</c:v>
                </c:pt>
                <c:pt idx="143">
                  <c:v>452.99700000000001</c:v>
                </c:pt>
                <c:pt idx="144">
                  <c:v>455.11700000000002</c:v>
                </c:pt>
                <c:pt idx="145">
                  <c:v>456.93799999999999</c:v>
                </c:pt>
                <c:pt idx="146">
                  <c:v>458.45299999999997</c:v>
                </c:pt>
                <c:pt idx="147">
                  <c:v>459.65300000000002</c:v>
                </c:pt>
                <c:pt idx="148">
                  <c:v>460.53300000000002</c:v>
                </c:pt>
                <c:pt idx="149">
                  <c:v>461.084</c:v>
                </c:pt>
                <c:pt idx="150">
                  <c:v>461.3</c:v>
                </c:pt>
                <c:pt idx="151">
                  <c:v>461.17500000000001</c:v>
                </c:pt>
                <c:pt idx="152">
                  <c:v>460.714</c:v>
                </c:pt>
                <c:pt idx="153">
                  <c:v>459.92500000000001</c:v>
                </c:pt>
                <c:pt idx="154">
                  <c:v>458.815</c:v>
                </c:pt>
                <c:pt idx="155">
                  <c:v>457.39100000000002</c:v>
                </c:pt>
                <c:pt idx="156">
                  <c:v>455.661</c:v>
                </c:pt>
                <c:pt idx="157">
                  <c:v>453.63099999999997</c:v>
                </c:pt>
                <c:pt idx="158">
                  <c:v>451.31</c:v>
                </c:pt>
                <c:pt idx="159">
                  <c:v>448.70400000000001</c:v>
                </c:pt>
                <c:pt idx="160">
                  <c:v>445.82</c:v>
                </c:pt>
                <c:pt idx="161">
                  <c:v>442.66699999999997</c:v>
                </c:pt>
                <c:pt idx="162">
                  <c:v>439.25099999999998</c:v>
                </c:pt>
                <c:pt idx="163">
                  <c:v>435.57900000000001</c:v>
                </c:pt>
                <c:pt idx="164">
                  <c:v>431.65899999999999</c:v>
                </c:pt>
                <c:pt idx="165">
                  <c:v>427.49900000000002</c:v>
                </c:pt>
                <c:pt idx="166">
                  <c:v>423.10500000000002</c:v>
                </c:pt>
                <c:pt idx="167">
                  <c:v>418.48399999999998</c:v>
                </c:pt>
                <c:pt idx="168">
                  <c:v>413.64499999999998</c:v>
                </c:pt>
                <c:pt idx="169">
                  <c:v>408.59399999999999</c:v>
                </c:pt>
                <c:pt idx="170">
                  <c:v>403.339</c:v>
                </c:pt>
                <c:pt idx="171">
                  <c:v>397.887</c:v>
                </c:pt>
                <c:pt idx="172">
                  <c:v>392.245</c:v>
                </c:pt>
                <c:pt idx="173">
                  <c:v>386.42</c:v>
                </c:pt>
                <c:pt idx="174">
                  <c:v>380.42099999999999</c:v>
                </c:pt>
                <c:pt idx="175">
                  <c:v>374.25299999999999</c:v>
                </c:pt>
                <c:pt idx="176">
                  <c:v>367.92500000000001</c:v>
                </c:pt>
                <c:pt idx="177">
                  <c:v>361.44400000000002</c:v>
                </c:pt>
                <c:pt idx="178">
                  <c:v>354.81700000000001</c:v>
                </c:pt>
                <c:pt idx="179">
                  <c:v>348.05099999999999</c:v>
                </c:pt>
                <c:pt idx="180">
                  <c:v>341.15300000000002</c:v>
                </c:pt>
                <c:pt idx="181">
                  <c:v>334.13200000000001</c:v>
                </c:pt>
                <c:pt idx="182">
                  <c:v>326.99400000000003</c:v>
                </c:pt>
                <c:pt idx="183">
                  <c:v>319.74700000000001</c:v>
                </c:pt>
                <c:pt idx="184">
                  <c:v>312.39699999999999</c:v>
                </c:pt>
                <c:pt idx="185">
                  <c:v>304.952</c:v>
                </c:pt>
                <c:pt idx="186">
                  <c:v>297.42</c:v>
                </c:pt>
                <c:pt idx="187">
                  <c:v>289.80799999999999</c:v>
                </c:pt>
                <c:pt idx="188">
                  <c:v>282.12200000000001</c:v>
                </c:pt>
                <c:pt idx="189">
                  <c:v>274.37099999999998</c:v>
                </c:pt>
                <c:pt idx="190">
                  <c:v>266.56200000000001</c:v>
                </c:pt>
                <c:pt idx="191">
                  <c:v>258.70100000000002</c:v>
                </c:pt>
                <c:pt idx="192">
                  <c:v>250.797</c:v>
                </c:pt>
                <c:pt idx="193">
                  <c:v>242.85599999999999</c:v>
                </c:pt>
                <c:pt idx="194">
                  <c:v>234.886</c:v>
                </c:pt>
                <c:pt idx="195">
                  <c:v>226.89400000000001</c:v>
                </c:pt>
                <c:pt idx="196">
                  <c:v>218.887</c:v>
                </c:pt>
                <c:pt idx="197">
                  <c:v>210.87299999999999</c:v>
                </c:pt>
                <c:pt idx="198">
                  <c:v>202.86</c:v>
                </c:pt>
                <c:pt idx="199">
                  <c:v>194.85300000000001</c:v>
                </c:pt>
                <c:pt idx="200">
                  <c:v>186.86099999999999</c:v>
                </c:pt>
                <c:pt idx="201">
                  <c:v>178.89099999999999</c:v>
                </c:pt>
                <c:pt idx="202">
                  <c:v>170.95</c:v>
                </c:pt>
                <c:pt idx="203">
                  <c:v>163.04599999999999</c:v>
                </c:pt>
                <c:pt idx="204">
                  <c:v>155.185</c:v>
                </c:pt>
                <c:pt idx="205">
                  <c:v>147.376</c:v>
                </c:pt>
                <c:pt idx="206">
                  <c:v>139.624</c:v>
                </c:pt>
                <c:pt idx="207">
                  <c:v>131.93899999999999</c:v>
                </c:pt>
                <c:pt idx="208">
                  <c:v>124.32599999999999</c:v>
                </c:pt>
                <c:pt idx="209">
                  <c:v>116.794</c:v>
                </c:pt>
                <c:pt idx="210">
                  <c:v>109.35</c:v>
                </c:pt>
                <c:pt idx="211">
                  <c:v>102</c:v>
                </c:pt>
                <c:pt idx="212">
                  <c:v>94.752099999999999</c:v>
                </c:pt>
                <c:pt idx="213">
                  <c:v>87.613900000000001</c:v>
                </c:pt>
                <c:pt idx="214">
                  <c:v>80.592500000000001</c:v>
                </c:pt>
                <c:pt idx="215">
                  <c:v>73.695099999999996</c:v>
                </c:pt>
                <c:pt idx="216">
                  <c:v>66.929100000000005</c:v>
                </c:pt>
                <c:pt idx="217">
                  <c:v>60.301699999999997</c:v>
                </c:pt>
                <c:pt idx="218">
                  <c:v>53.820300000000003</c:v>
                </c:pt>
                <c:pt idx="219">
                  <c:v>47.492100000000001</c:v>
                </c:pt>
                <c:pt idx="220">
                  <c:v>41.3245</c:v>
                </c:pt>
                <c:pt idx="221">
                  <c:v>35.3247</c:v>
                </c:pt>
                <c:pt idx="222">
                  <c:v>29.5001</c:v>
                </c:pt>
                <c:pt idx="223">
                  <c:v>23.857900000000001</c:v>
                </c:pt>
                <c:pt idx="224">
                  <c:v>18.4054</c:v>
                </c:pt>
                <c:pt idx="225">
                  <c:v>13.15</c:v>
                </c:pt>
                <c:pt idx="226">
                  <c:v>8.0972299999999997</c:v>
                </c:pt>
                <c:pt idx="227">
                  <c:v>3.2460599999999999</c:v>
                </c:pt>
                <c:pt idx="228">
                  <c:v>-1.40622</c:v>
                </c:pt>
                <c:pt idx="229">
                  <c:v>-5.8623500000000002</c:v>
                </c:pt>
                <c:pt idx="230">
                  <c:v>-10.125</c:v>
                </c:pt>
                <c:pt idx="231">
                  <c:v>-14.196999999999999</c:v>
                </c:pt>
                <c:pt idx="232">
                  <c:v>-18.081</c:v>
                </c:pt>
                <c:pt idx="233">
                  <c:v>-21.779800000000002</c:v>
                </c:pt>
                <c:pt idx="234">
                  <c:v>-25.295999999999999</c:v>
                </c:pt>
                <c:pt idx="235">
                  <c:v>-28.632400000000001</c:v>
                </c:pt>
                <c:pt idx="236">
                  <c:v>-31.791699999999999</c:v>
                </c:pt>
                <c:pt idx="237">
                  <c:v>-34.776600000000002</c:v>
                </c:pt>
                <c:pt idx="238">
                  <c:v>-37.5899</c:v>
                </c:pt>
                <c:pt idx="239">
                  <c:v>-40.234299999999998</c:v>
                </c:pt>
                <c:pt idx="240">
                  <c:v>-42.712499999999999</c:v>
                </c:pt>
                <c:pt idx="241">
                  <c:v>-45.027299999999997</c:v>
                </c:pt>
                <c:pt idx="242">
                  <c:v>-47.1813</c:v>
                </c:pt>
                <c:pt idx="243">
                  <c:v>-49.177199999999999</c:v>
                </c:pt>
                <c:pt idx="244">
                  <c:v>-51.017899999999997</c:v>
                </c:pt>
                <c:pt idx="245">
                  <c:v>-52.706099999999999</c:v>
                </c:pt>
                <c:pt idx="246">
                  <c:v>-54.244300000000003</c:v>
                </c:pt>
                <c:pt idx="247">
                  <c:v>-55.6355</c:v>
                </c:pt>
                <c:pt idx="248">
                  <c:v>-56.882300000000001</c:v>
                </c:pt>
                <c:pt idx="249">
                  <c:v>-57.987400000000001</c:v>
                </c:pt>
                <c:pt idx="250">
                  <c:v>-58.953499999999998</c:v>
                </c:pt>
                <c:pt idx="251">
                  <c:v>-59.783499999999997</c:v>
                </c:pt>
                <c:pt idx="252">
                  <c:v>-60.479900000000001</c:v>
                </c:pt>
                <c:pt idx="253">
                  <c:v>-61.0456</c:v>
                </c:pt>
                <c:pt idx="254">
                  <c:v>-61.483199999999997</c:v>
                </c:pt>
                <c:pt idx="255">
                  <c:v>-61.795499999999997</c:v>
                </c:pt>
                <c:pt idx="256">
                  <c:v>-61.985199999999999</c:v>
                </c:pt>
                <c:pt idx="257">
                  <c:v>-62.055</c:v>
                </c:pt>
                <c:pt idx="258">
                  <c:v>-62.0077</c:v>
                </c:pt>
                <c:pt idx="259">
                  <c:v>-61.8459</c:v>
                </c:pt>
                <c:pt idx="260">
                  <c:v>-61.572499999999998</c:v>
                </c:pt>
                <c:pt idx="261">
                  <c:v>-61.190100000000001</c:v>
                </c:pt>
                <c:pt idx="262">
                  <c:v>-60.7014</c:v>
                </c:pt>
                <c:pt idx="263">
                  <c:v>-60.109200000000001</c:v>
                </c:pt>
                <c:pt idx="264">
                  <c:v>-59.416200000000003</c:v>
                </c:pt>
                <c:pt idx="265">
                  <c:v>-58.625100000000003</c:v>
                </c:pt>
                <c:pt idx="266">
                  <c:v>-57.738599999999998</c:v>
                </c:pt>
                <c:pt idx="267">
                  <c:v>-56.759599999999999</c:v>
                </c:pt>
                <c:pt idx="268">
                  <c:v>-55.690600000000003</c:v>
                </c:pt>
                <c:pt idx="269">
                  <c:v>-54.534399999999998</c:v>
                </c:pt>
                <c:pt idx="270">
                  <c:v>-53.293799999999997</c:v>
                </c:pt>
                <c:pt idx="271">
                  <c:v>-51.971499999999999</c:v>
                </c:pt>
                <c:pt idx="272">
                  <c:v>-50.570099999999996</c:v>
                </c:pt>
                <c:pt idx="273">
                  <c:v>-49.092500000000001</c:v>
                </c:pt>
                <c:pt idx="274">
                  <c:v>-47.5413</c:v>
                </c:pt>
                <c:pt idx="275">
                  <c:v>-45.919199999999996</c:v>
                </c:pt>
                <c:pt idx="276">
                  <c:v>-44.229100000000003</c:v>
                </c:pt>
                <c:pt idx="277">
                  <c:v>-42.473500000000001</c:v>
                </c:pt>
                <c:pt idx="278">
                  <c:v>-40.6554</c:v>
                </c:pt>
                <c:pt idx="279">
                  <c:v>-38.777200000000001</c:v>
                </c:pt>
                <c:pt idx="280">
                  <c:v>-36.841900000000003</c:v>
                </c:pt>
                <c:pt idx="281">
                  <c:v>-34.8521</c:v>
                </c:pt>
                <c:pt idx="282">
                  <c:v>-32.810499999999998</c:v>
                </c:pt>
                <c:pt idx="283">
                  <c:v>-30.719799999999999</c:v>
                </c:pt>
                <c:pt idx="284">
                  <c:v>-28.582899999999999</c:v>
                </c:pt>
                <c:pt idx="285">
                  <c:v>-26.4023</c:v>
                </c:pt>
                <c:pt idx="286">
                  <c:v>-24.180900000000001</c:v>
                </c:pt>
                <c:pt idx="287">
                  <c:v>-21.921399999999998</c:v>
                </c:pt>
                <c:pt idx="288">
                  <c:v>-19.6264</c:v>
                </c:pt>
                <c:pt idx="289">
                  <c:v>-17.2988</c:v>
                </c:pt>
                <c:pt idx="290">
                  <c:v>-14.9411</c:v>
                </c:pt>
                <c:pt idx="291">
                  <c:v>-12.5563</c:v>
                </c:pt>
                <c:pt idx="292">
                  <c:v>-10.1469</c:v>
                </c:pt>
                <c:pt idx="293">
                  <c:v>-7.7157099999999996</c:v>
                </c:pt>
                <c:pt idx="294">
                  <c:v>-5.2654500000000004</c:v>
                </c:pt>
                <c:pt idx="295">
                  <c:v>-2.7988499999999998</c:v>
                </c:pt>
                <c:pt idx="296">
                  <c:v>-0.31862600000000002</c:v>
                </c:pt>
                <c:pt idx="297">
                  <c:v>2.1724999999999999</c:v>
                </c:pt>
                <c:pt idx="298">
                  <c:v>4.6717899999999997</c:v>
                </c:pt>
                <c:pt idx="299">
                  <c:v>7.1765299999999996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BC6-4F72-A9E5-E2662AECE203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f7</c:v>
                </c:pt>
              </c:strCache>
            </c:strRef>
          </c:tx>
          <c:spPr>
            <a:ln w="1587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工作表1!$D$2:$D$302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0.44652799999999998</c:v>
                </c:pt>
                <c:pt idx="2">
                  <c:v>0.88545399999999996</c:v>
                </c:pt>
                <c:pt idx="3">
                  <c:v>1.32226</c:v>
                </c:pt>
                <c:pt idx="4">
                  <c:v>1.75587</c:v>
                </c:pt>
                <c:pt idx="5">
                  <c:v>2.1852399999999998</c:v>
                </c:pt>
                <c:pt idx="6">
                  <c:v>2.6093000000000002</c:v>
                </c:pt>
                <c:pt idx="7">
                  <c:v>3.0269900000000001</c:v>
                </c:pt>
                <c:pt idx="8">
                  <c:v>3.4372500000000001</c:v>
                </c:pt>
                <c:pt idx="9">
                  <c:v>3.83901</c:v>
                </c:pt>
                <c:pt idx="10">
                  <c:v>4.2312099999999999</c:v>
                </c:pt>
                <c:pt idx="11">
                  <c:v>4.6128</c:v>
                </c:pt>
                <c:pt idx="12">
                  <c:v>4.9827000000000004</c:v>
                </c:pt>
                <c:pt idx="13">
                  <c:v>5.3398700000000003</c:v>
                </c:pt>
                <c:pt idx="14">
                  <c:v>5.68323</c:v>
                </c:pt>
                <c:pt idx="15">
                  <c:v>6.0117200000000004</c:v>
                </c:pt>
                <c:pt idx="16">
                  <c:v>6.3242799999999999</c:v>
                </c:pt>
                <c:pt idx="17">
                  <c:v>6.6198600000000001</c:v>
                </c:pt>
                <c:pt idx="18">
                  <c:v>6.8973800000000001</c:v>
                </c:pt>
                <c:pt idx="19">
                  <c:v>7.1557899999999997</c:v>
                </c:pt>
                <c:pt idx="20">
                  <c:v>7.3940200000000003</c:v>
                </c:pt>
                <c:pt idx="21">
                  <c:v>7.6110199999999999</c:v>
                </c:pt>
                <c:pt idx="22">
                  <c:v>7.80572</c:v>
                </c:pt>
                <c:pt idx="23">
                  <c:v>7.9770500000000002</c:v>
                </c:pt>
                <c:pt idx="24">
                  <c:v>8.1239699999999999</c:v>
                </c:pt>
                <c:pt idx="25">
                  <c:v>8.2453900000000004</c:v>
                </c:pt>
                <c:pt idx="26">
                  <c:v>8.3402799999999999</c:v>
                </c:pt>
                <c:pt idx="27">
                  <c:v>8.4075500000000005</c:v>
                </c:pt>
                <c:pt idx="28">
                  <c:v>8.4461499999999994</c:v>
                </c:pt>
                <c:pt idx="29">
                  <c:v>8.4550199999999993</c:v>
                </c:pt>
                <c:pt idx="30">
                  <c:v>8.4330999999999996</c:v>
                </c:pt>
                <c:pt idx="31">
                  <c:v>8.3793199999999999</c:v>
                </c:pt>
                <c:pt idx="32">
                  <c:v>8.2926199999999994</c:v>
                </c:pt>
                <c:pt idx="33">
                  <c:v>8.1719500000000007</c:v>
                </c:pt>
                <c:pt idx="34">
                  <c:v>8.0162300000000002</c:v>
                </c:pt>
                <c:pt idx="35">
                  <c:v>7.8244100000000003</c:v>
                </c:pt>
                <c:pt idx="36">
                  <c:v>7.5954199999999998</c:v>
                </c:pt>
                <c:pt idx="37">
                  <c:v>7.3281999999999998</c:v>
                </c:pt>
                <c:pt idx="38">
                  <c:v>7.0217000000000001</c:v>
                </c:pt>
                <c:pt idx="39">
                  <c:v>6.6748500000000002</c:v>
                </c:pt>
                <c:pt idx="40">
                  <c:v>6.2865799999999998</c:v>
                </c:pt>
                <c:pt idx="41">
                  <c:v>5.8558399999999997</c:v>
                </c:pt>
                <c:pt idx="42">
                  <c:v>5.3815600000000003</c:v>
                </c:pt>
                <c:pt idx="43">
                  <c:v>4.8626800000000001</c:v>
                </c:pt>
                <c:pt idx="44">
                  <c:v>4.2981499999999997</c:v>
                </c:pt>
                <c:pt idx="45">
                  <c:v>3.68689</c:v>
                </c:pt>
                <c:pt idx="46">
                  <c:v>3.0278499999999999</c:v>
                </c:pt>
                <c:pt idx="47">
                  <c:v>2.31996</c:v>
                </c:pt>
                <c:pt idx="48">
                  <c:v>1.56216</c:v>
                </c:pt>
                <c:pt idx="49">
                  <c:v>0.75339699999999998</c:v>
                </c:pt>
                <c:pt idx="50">
                  <c:v>-0.1074</c:v>
                </c:pt>
                <c:pt idx="51">
                  <c:v>-1.0196700000000001</c:v>
                </c:pt>
                <c:pt idx="52">
                  <c:v>-1.9763999999999999</c:v>
                </c:pt>
                <c:pt idx="53">
                  <c:v>-2.9689299999999998</c:v>
                </c:pt>
                <c:pt idx="54">
                  <c:v>-3.9886200000000001</c:v>
                </c:pt>
                <c:pt idx="55">
                  <c:v>-5.02684</c:v>
                </c:pt>
                <c:pt idx="56">
                  <c:v>-6.0749300000000002</c:v>
                </c:pt>
                <c:pt idx="57">
                  <c:v>-7.1242599999999996</c:v>
                </c:pt>
                <c:pt idx="58">
                  <c:v>-8.1661800000000007</c:v>
                </c:pt>
                <c:pt idx="59">
                  <c:v>-9.1920500000000001</c:v>
                </c:pt>
                <c:pt idx="60">
                  <c:v>-10.193199999999999</c:v>
                </c:pt>
                <c:pt idx="61">
                  <c:v>-11.161099999999999</c:v>
                </c:pt>
                <c:pt idx="62">
                  <c:v>-12.0869</c:v>
                </c:pt>
                <c:pt idx="63">
                  <c:v>-12.962199999999999</c:v>
                </c:pt>
                <c:pt idx="64">
                  <c:v>-13.7781</c:v>
                </c:pt>
                <c:pt idx="65">
                  <c:v>-14.526199999999999</c:v>
                </c:pt>
                <c:pt idx="66">
                  <c:v>-15.197699999999999</c:v>
                </c:pt>
                <c:pt idx="67">
                  <c:v>-15.784000000000001</c:v>
                </c:pt>
                <c:pt idx="68">
                  <c:v>-16.276499999999999</c:v>
                </c:pt>
                <c:pt idx="69">
                  <c:v>-16.666499999999999</c:v>
                </c:pt>
                <c:pt idx="70">
                  <c:v>-16.945399999999999</c:v>
                </c:pt>
                <c:pt idx="71">
                  <c:v>-17.104500000000002</c:v>
                </c:pt>
                <c:pt idx="72">
                  <c:v>-17.135200000000001</c:v>
                </c:pt>
                <c:pt idx="73">
                  <c:v>-17.0289</c:v>
                </c:pt>
                <c:pt idx="74">
                  <c:v>-16.776800000000001</c:v>
                </c:pt>
                <c:pt idx="75">
                  <c:v>-16.3704</c:v>
                </c:pt>
                <c:pt idx="76">
                  <c:v>-15.8011</c:v>
                </c:pt>
                <c:pt idx="77">
                  <c:v>-15.0601</c:v>
                </c:pt>
                <c:pt idx="78">
                  <c:v>-14.1388</c:v>
                </c:pt>
                <c:pt idx="79">
                  <c:v>-13.028600000000001</c:v>
                </c:pt>
                <c:pt idx="80">
                  <c:v>-11.7209</c:v>
                </c:pt>
                <c:pt idx="81">
                  <c:v>-10.207000000000001</c:v>
                </c:pt>
                <c:pt idx="82">
                  <c:v>-8.4782299999999999</c:v>
                </c:pt>
                <c:pt idx="83">
                  <c:v>-6.5259900000000002</c:v>
                </c:pt>
                <c:pt idx="84">
                  <c:v>-4.3416199999999998</c:v>
                </c:pt>
                <c:pt idx="85">
                  <c:v>-1.91649</c:v>
                </c:pt>
                <c:pt idx="86">
                  <c:v>0.75806200000000001</c:v>
                </c:pt>
                <c:pt idx="87">
                  <c:v>3.6906599999999998</c:v>
                </c:pt>
                <c:pt idx="88">
                  <c:v>6.8899600000000003</c:v>
                </c:pt>
                <c:pt idx="89">
                  <c:v>10.364599999999999</c:v>
                </c:pt>
                <c:pt idx="90">
                  <c:v>14.123200000000001</c:v>
                </c:pt>
                <c:pt idx="91">
                  <c:v>18.174499999999998</c:v>
                </c:pt>
                <c:pt idx="92">
                  <c:v>22.527000000000001</c:v>
                </c:pt>
                <c:pt idx="93">
                  <c:v>27.189399999999999</c:v>
                </c:pt>
                <c:pt idx="94">
                  <c:v>32.170400000000001</c:v>
                </c:pt>
                <c:pt idx="95">
                  <c:v>37.4786</c:v>
                </c:pt>
                <c:pt idx="96">
                  <c:v>43.122599999999998</c:v>
                </c:pt>
                <c:pt idx="97">
                  <c:v>49.1111</c:v>
                </c:pt>
                <c:pt idx="98">
                  <c:v>55.452800000000003</c:v>
                </c:pt>
                <c:pt idx="99">
                  <c:v>62.156199999999998</c:v>
                </c:pt>
                <c:pt idx="100">
                  <c:v>69.23</c:v>
                </c:pt>
                <c:pt idx="101">
                  <c:v>76.677899999999994</c:v>
                </c:pt>
                <c:pt idx="102">
                  <c:v>84.483500000000006</c:v>
                </c:pt>
                <c:pt idx="103">
                  <c:v>92.625399999999999</c:v>
                </c:pt>
                <c:pt idx="104">
                  <c:v>101.08199999999999</c:v>
                </c:pt>
                <c:pt idx="105">
                  <c:v>109.833</c:v>
                </c:pt>
                <c:pt idx="106">
                  <c:v>118.85599999999999</c:v>
                </c:pt>
                <c:pt idx="107">
                  <c:v>128.13</c:v>
                </c:pt>
                <c:pt idx="108">
                  <c:v>137.63300000000001</c:v>
                </c:pt>
                <c:pt idx="109">
                  <c:v>147.345</c:v>
                </c:pt>
                <c:pt idx="110">
                  <c:v>157.24299999999999</c:v>
                </c:pt>
                <c:pt idx="111">
                  <c:v>167.30699999999999</c:v>
                </c:pt>
                <c:pt idx="112">
                  <c:v>177.51499999999999</c:v>
                </c:pt>
                <c:pt idx="113">
                  <c:v>187.846</c:v>
                </c:pt>
                <c:pt idx="114">
                  <c:v>198.279</c:v>
                </c:pt>
                <c:pt idx="115">
                  <c:v>208.792</c:v>
                </c:pt>
                <c:pt idx="116">
                  <c:v>219.363</c:v>
                </c:pt>
                <c:pt idx="117">
                  <c:v>229.97200000000001</c:v>
                </c:pt>
                <c:pt idx="118">
                  <c:v>240.59700000000001</c:v>
                </c:pt>
                <c:pt idx="119">
                  <c:v>251.21600000000001</c:v>
                </c:pt>
                <c:pt idx="120">
                  <c:v>261.80900000000003</c:v>
                </c:pt>
                <c:pt idx="121">
                  <c:v>272.35399999999998</c:v>
                </c:pt>
                <c:pt idx="122">
                  <c:v>282.83</c:v>
                </c:pt>
                <c:pt idx="123">
                  <c:v>293.21499999999997</c:v>
                </c:pt>
                <c:pt idx="124">
                  <c:v>303.488</c:v>
                </c:pt>
                <c:pt idx="125">
                  <c:v>313.62700000000001</c:v>
                </c:pt>
                <c:pt idx="126">
                  <c:v>323.61200000000002</c:v>
                </c:pt>
                <c:pt idx="127">
                  <c:v>333.42</c:v>
                </c:pt>
                <c:pt idx="128">
                  <c:v>343.03100000000001</c:v>
                </c:pt>
                <c:pt idx="129">
                  <c:v>352.42399999999998</c:v>
                </c:pt>
                <c:pt idx="130">
                  <c:v>361.57600000000002</c:v>
                </c:pt>
                <c:pt idx="131">
                  <c:v>370.46699999999998</c:v>
                </c:pt>
                <c:pt idx="132">
                  <c:v>379.07400000000001</c:v>
                </c:pt>
                <c:pt idx="133">
                  <c:v>387.37799999999999</c:v>
                </c:pt>
                <c:pt idx="134">
                  <c:v>395.35599999999999</c:v>
                </c:pt>
                <c:pt idx="135">
                  <c:v>402.98700000000002</c:v>
                </c:pt>
                <c:pt idx="136">
                  <c:v>410.24900000000002</c:v>
                </c:pt>
                <c:pt idx="137">
                  <c:v>417.12200000000001</c:v>
                </c:pt>
                <c:pt idx="138">
                  <c:v>423.58499999999998</c:v>
                </c:pt>
                <c:pt idx="139">
                  <c:v>429.61399999999998</c:v>
                </c:pt>
                <c:pt idx="140">
                  <c:v>435.19</c:v>
                </c:pt>
                <c:pt idx="141">
                  <c:v>440.291</c:v>
                </c:pt>
                <c:pt idx="142">
                  <c:v>444.89600000000002</c:v>
                </c:pt>
                <c:pt idx="143">
                  <c:v>448.983</c:v>
                </c:pt>
                <c:pt idx="144">
                  <c:v>452.53100000000001</c:v>
                </c:pt>
                <c:pt idx="145">
                  <c:v>455.51799999999997</c:v>
                </c:pt>
                <c:pt idx="146">
                  <c:v>457.923</c:v>
                </c:pt>
                <c:pt idx="147">
                  <c:v>459.726</c:v>
                </c:pt>
                <c:pt idx="148">
                  <c:v>460.90300000000002</c:v>
                </c:pt>
                <c:pt idx="149">
                  <c:v>461.435</c:v>
                </c:pt>
                <c:pt idx="150">
                  <c:v>461.3</c:v>
                </c:pt>
                <c:pt idx="151">
                  <c:v>460.483</c:v>
                </c:pt>
                <c:pt idx="152">
                  <c:v>459.00099999999998</c:v>
                </c:pt>
                <c:pt idx="153">
                  <c:v>456.87400000000002</c:v>
                </c:pt>
                <c:pt idx="154">
                  <c:v>454.125</c:v>
                </c:pt>
                <c:pt idx="155">
                  <c:v>450.77699999999999</c:v>
                </c:pt>
                <c:pt idx="156">
                  <c:v>446.85199999999998</c:v>
                </c:pt>
                <c:pt idx="157">
                  <c:v>442.37200000000001</c:v>
                </c:pt>
                <c:pt idx="158">
                  <c:v>437.35899999999998</c:v>
                </c:pt>
                <c:pt idx="159">
                  <c:v>431.83600000000001</c:v>
                </c:pt>
                <c:pt idx="160">
                  <c:v>425.82600000000002</c:v>
                </c:pt>
                <c:pt idx="161">
                  <c:v>419.34899999999999</c:v>
                </c:pt>
                <c:pt idx="162">
                  <c:v>412.42899999999997</c:v>
                </c:pt>
                <c:pt idx="163">
                  <c:v>405.08800000000002</c:v>
                </c:pt>
                <c:pt idx="164">
                  <c:v>397.34800000000001</c:v>
                </c:pt>
                <c:pt idx="165">
                  <c:v>389.23200000000003</c:v>
                </c:pt>
                <c:pt idx="166">
                  <c:v>380.76100000000002</c:v>
                </c:pt>
                <c:pt idx="167">
                  <c:v>371.95800000000003</c:v>
                </c:pt>
                <c:pt idx="168">
                  <c:v>362.846</c:v>
                </c:pt>
                <c:pt idx="169">
                  <c:v>353.44600000000003</c:v>
                </c:pt>
                <c:pt idx="170">
                  <c:v>343.78100000000001</c:v>
                </c:pt>
                <c:pt idx="171">
                  <c:v>333.87299999999999</c:v>
                </c:pt>
                <c:pt idx="172">
                  <c:v>323.745</c:v>
                </c:pt>
                <c:pt idx="173">
                  <c:v>313.41899999999998</c:v>
                </c:pt>
                <c:pt idx="174">
                  <c:v>302.916</c:v>
                </c:pt>
                <c:pt idx="175">
                  <c:v>292.26</c:v>
                </c:pt>
                <c:pt idx="176">
                  <c:v>281.47199999999998</c:v>
                </c:pt>
                <c:pt idx="177">
                  <c:v>270.57600000000002</c:v>
                </c:pt>
                <c:pt idx="178">
                  <c:v>259.59199999999998</c:v>
                </c:pt>
                <c:pt idx="179">
                  <c:v>248.54400000000001</c:v>
                </c:pt>
                <c:pt idx="180">
                  <c:v>237.45400000000001</c:v>
                </c:pt>
                <c:pt idx="181">
                  <c:v>226.34399999999999</c:v>
                </c:pt>
                <c:pt idx="182">
                  <c:v>215.23599999999999</c:v>
                </c:pt>
                <c:pt idx="183">
                  <c:v>204.15199999999999</c:v>
                </c:pt>
                <c:pt idx="184">
                  <c:v>193.11600000000001</c:v>
                </c:pt>
                <c:pt idx="185">
                  <c:v>182.149</c:v>
                </c:pt>
                <c:pt idx="186">
                  <c:v>171.273</c:v>
                </c:pt>
                <c:pt idx="187">
                  <c:v>160.511</c:v>
                </c:pt>
                <c:pt idx="188">
                  <c:v>149.88499999999999</c:v>
                </c:pt>
                <c:pt idx="189">
                  <c:v>139.41800000000001</c:v>
                </c:pt>
                <c:pt idx="190">
                  <c:v>129.131</c:v>
                </c:pt>
                <c:pt idx="191">
                  <c:v>119.047</c:v>
                </c:pt>
                <c:pt idx="192">
                  <c:v>109.188</c:v>
                </c:pt>
                <c:pt idx="193">
                  <c:v>99.576999999999998</c:v>
                </c:pt>
                <c:pt idx="194">
                  <c:v>90.235500000000002</c:v>
                </c:pt>
                <c:pt idx="195">
                  <c:v>81.186099999999996</c:v>
                </c:pt>
                <c:pt idx="196">
                  <c:v>72.450999999999993</c:v>
                </c:pt>
                <c:pt idx="197">
                  <c:v>64.052599999999998</c:v>
                </c:pt>
                <c:pt idx="198">
                  <c:v>56.013100000000001</c:v>
                </c:pt>
                <c:pt idx="199">
                  <c:v>48.354799999999997</c:v>
                </c:pt>
                <c:pt idx="200">
                  <c:v>41.1</c:v>
                </c:pt>
                <c:pt idx="201">
                  <c:v>34.265599999999999</c:v>
                </c:pt>
                <c:pt idx="202">
                  <c:v>27.846699999999998</c:v>
                </c:pt>
                <c:pt idx="203">
                  <c:v>21.833200000000001</c:v>
                </c:pt>
                <c:pt idx="204">
                  <c:v>16.2148</c:v>
                </c:pt>
                <c:pt idx="205">
                  <c:v>10.981299999999999</c:v>
                </c:pt>
                <c:pt idx="206">
                  <c:v>6.12242</c:v>
                </c:pt>
                <c:pt idx="207">
                  <c:v>1.62798</c:v>
                </c:pt>
                <c:pt idx="208">
                  <c:v>-2.5122599999999999</c:v>
                </c:pt>
                <c:pt idx="209">
                  <c:v>-6.3085300000000002</c:v>
                </c:pt>
                <c:pt idx="210">
                  <c:v>-9.7710500000000007</c:v>
                </c:pt>
                <c:pt idx="211">
                  <c:v>-12.9101</c:v>
                </c:pt>
                <c:pt idx="212">
                  <c:v>-15.735799999999999</c:v>
                </c:pt>
                <c:pt idx="213">
                  <c:v>-18.258400000000002</c:v>
                </c:pt>
                <c:pt idx="214">
                  <c:v>-20.488199999999999</c:v>
                </c:pt>
                <c:pt idx="215">
                  <c:v>-22.435400000000001</c:v>
                </c:pt>
                <c:pt idx="216">
                  <c:v>-24.110199999999999</c:v>
                </c:pt>
                <c:pt idx="217">
                  <c:v>-25.5229</c:v>
                </c:pt>
                <c:pt idx="218">
                  <c:v>-26.683599999999998</c:v>
                </c:pt>
                <c:pt idx="219">
                  <c:v>-27.602699999999999</c:v>
                </c:pt>
                <c:pt idx="220">
                  <c:v>-28.290199999999999</c:v>
                </c:pt>
                <c:pt idx="221">
                  <c:v>-28.756499999999999</c:v>
                </c:pt>
                <c:pt idx="222">
                  <c:v>-29.011800000000001</c:v>
                </c:pt>
                <c:pt idx="223">
                  <c:v>-29.066299999999998</c:v>
                </c:pt>
                <c:pt idx="224">
                  <c:v>-28.930199999999999</c:v>
                </c:pt>
                <c:pt idx="225">
                  <c:v>-28.613800000000001</c:v>
                </c:pt>
                <c:pt idx="226">
                  <c:v>-28.127300000000002</c:v>
                </c:pt>
                <c:pt idx="227">
                  <c:v>-27.480899999999998</c:v>
                </c:pt>
                <c:pt idx="228">
                  <c:v>-26.684799999999999</c:v>
                </c:pt>
                <c:pt idx="229">
                  <c:v>-25.749300000000002</c:v>
                </c:pt>
                <c:pt idx="230">
                  <c:v>-24.684699999999999</c:v>
                </c:pt>
                <c:pt idx="231">
                  <c:v>-23.501000000000001</c:v>
                </c:pt>
                <c:pt idx="232">
                  <c:v>-22.208600000000001</c:v>
                </c:pt>
                <c:pt idx="233">
                  <c:v>-20.817599999999999</c:v>
                </c:pt>
                <c:pt idx="234">
                  <c:v>-19.3384</c:v>
                </c:pt>
                <c:pt idx="235">
                  <c:v>-17.781099999999999</c:v>
                </c:pt>
                <c:pt idx="236">
                  <c:v>-16.155899999999999</c:v>
                </c:pt>
                <c:pt idx="237">
                  <c:v>-14.4732</c:v>
                </c:pt>
                <c:pt idx="238">
                  <c:v>-12.7431</c:v>
                </c:pt>
                <c:pt idx="239">
                  <c:v>-10.9758</c:v>
                </c:pt>
                <c:pt idx="240">
                  <c:v>-9.1815300000000004</c:v>
                </c:pt>
                <c:pt idx="241">
                  <c:v>-7.37059</c:v>
                </c:pt>
                <c:pt idx="242">
                  <c:v>-5.5531800000000002</c:v>
                </c:pt>
                <c:pt idx="243">
                  <c:v>-3.7395200000000002</c:v>
                </c:pt>
                <c:pt idx="244">
                  <c:v>-1.93984</c:v>
                </c:pt>
                <c:pt idx="245">
                  <c:v>-0.16436600000000001</c:v>
                </c:pt>
                <c:pt idx="246">
                  <c:v>1.5766800000000001</c:v>
                </c:pt>
                <c:pt idx="247">
                  <c:v>3.2730700000000001</c:v>
                </c:pt>
                <c:pt idx="248">
                  <c:v>4.9145700000000003</c:v>
                </c:pt>
                <c:pt idx="249">
                  <c:v>6.4909499999999998</c:v>
                </c:pt>
                <c:pt idx="250">
                  <c:v>7.992</c:v>
                </c:pt>
                <c:pt idx="251">
                  <c:v>9.4094700000000007</c:v>
                </c:pt>
                <c:pt idx="252">
                  <c:v>10.7431</c:v>
                </c:pt>
                <c:pt idx="253">
                  <c:v>11.9945</c:v>
                </c:pt>
                <c:pt idx="254">
                  <c:v>13.1656</c:v>
                </c:pt>
                <c:pt idx="255">
                  <c:v>14.257899999999999</c:v>
                </c:pt>
                <c:pt idx="256">
                  <c:v>15.273199999999999</c:v>
                </c:pt>
                <c:pt idx="257">
                  <c:v>16.213200000000001</c:v>
                </c:pt>
                <c:pt idx="258">
                  <c:v>17.079599999999999</c:v>
                </c:pt>
                <c:pt idx="259">
                  <c:v>17.874099999999999</c:v>
                </c:pt>
                <c:pt idx="260">
                  <c:v>18.598500000000001</c:v>
                </c:pt>
                <c:pt idx="261">
                  <c:v>19.2544</c:v>
                </c:pt>
                <c:pt idx="262">
                  <c:v>19.843599999999999</c:v>
                </c:pt>
                <c:pt idx="263">
                  <c:v>20.367699999999999</c:v>
                </c:pt>
                <c:pt idx="264">
                  <c:v>20.828600000000002</c:v>
                </c:pt>
                <c:pt idx="265">
                  <c:v>21.227799999999998</c:v>
                </c:pt>
                <c:pt idx="266">
                  <c:v>21.5671</c:v>
                </c:pt>
                <c:pt idx="267">
                  <c:v>21.848199999999999</c:v>
                </c:pt>
                <c:pt idx="268">
                  <c:v>22.072900000000001</c:v>
                </c:pt>
                <c:pt idx="269">
                  <c:v>22.242799999999999</c:v>
                </c:pt>
                <c:pt idx="270">
                  <c:v>22.3596</c:v>
                </c:pt>
                <c:pt idx="271">
                  <c:v>22.4251</c:v>
                </c:pt>
                <c:pt idx="272">
                  <c:v>22.440999999999999</c:v>
                </c:pt>
                <c:pt idx="273">
                  <c:v>22.408899999999999</c:v>
                </c:pt>
                <c:pt idx="274">
                  <c:v>22.3307</c:v>
                </c:pt>
                <c:pt idx="275">
                  <c:v>22.207899999999999</c:v>
                </c:pt>
                <c:pt idx="276">
                  <c:v>22.042400000000001</c:v>
                </c:pt>
                <c:pt idx="277">
                  <c:v>21.835799999999999</c:v>
                </c:pt>
                <c:pt idx="278">
                  <c:v>21.5898</c:v>
                </c:pt>
                <c:pt idx="279">
                  <c:v>21.3062</c:v>
                </c:pt>
                <c:pt idx="280">
                  <c:v>20.986699999999999</c:v>
                </c:pt>
                <c:pt idx="281">
                  <c:v>20.632899999999999</c:v>
                </c:pt>
                <c:pt idx="282">
                  <c:v>20.246600000000001</c:v>
                </c:pt>
                <c:pt idx="283">
                  <c:v>19.829499999999999</c:v>
                </c:pt>
                <c:pt idx="284">
                  <c:v>19.383299999999998</c:v>
                </c:pt>
                <c:pt idx="285">
                  <c:v>18.909700000000001</c:v>
                </c:pt>
                <c:pt idx="286">
                  <c:v>18.410499999999999</c:v>
                </c:pt>
                <c:pt idx="287">
                  <c:v>17.8873</c:v>
                </c:pt>
                <c:pt idx="288">
                  <c:v>17.341799999999999</c:v>
                </c:pt>
                <c:pt idx="289">
                  <c:v>16.7758</c:v>
                </c:pt>
                <c:pt idx="290">
                  <c:v>16.190999999999999</c:v>
                </c:pt>
                <c:pt idx="291">
                  <c:v>15.5891</c:v>
                </c:pt>
                <c:pt idx="292">
                  <c:v>14.9718</c:v>
                </c:pt>
                <c:pt idx="293">
                  <c:v>14.3407</c:v>
                </c:pt>
                <c:pt idx="294">
                  <c:v>13.697699999999999</c:v>
                </c:pt>
                <c:pt idx="295">
                  <c:v>13.044499999999999</c:v>
                </c:pt>
                <c:pt idx="296">
                  <c:v>12.3826</c:v>
                </c:pt>
                <c:pt idx="297">
                  <c:v>11.714</c:v>
                </c:pt>
                <c:pt idx="298">
                  <c:v>11.0402</c:v>
                </c:pt>
                <c:pt idx="299">
                  <c:v>10.3629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BC6-4F72-A9E5-E2662AECE203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f13</c:v>
                </c:pt>
              </c:strCache>
            </c:strRef>
          </c:tx>
          <c:spPr>
            <a:ln w="15875" cap="rnd">
              <a:solidFill>
                <a:schemeClr val="accent5">
                  <a:lumMod val="75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工作表1!$E$2:$E$302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1.26365E-2</c:v>
                </c:pt>
                <c:pt idx="2">
                  <c:v>1.8673800000000001E-2</c:v>
                </c:pt>
                <c:pt idx="3">
                  <c:v>2.4592800000000001E-2</c:v>
                </c:pt>
                <c:pt idx="4">
                  <c:v>3.0334199999999999E-2</c:v>
                </c:pt>
                <c:pt idx="5">
                  <c:v>3.5838799999999997E-2</c:v>
                </c:pt>
                <c:pt idx="6">
                  <c:v>4.1047599999999997E-2</c:v>
                </c:pt>
                <c:pt idx="7">
                  <c:v>4.5901200000000003E-2</c:v>
                </c:pt>
                <c:pt idx="8">
                  <c:v>5.0340599999999999E-2</c:v>
                </c:pt>
                <c:pt idx="9">
                  <c:v>5.4306500000000001E-2</c:v>
                </c:pt>
                <c:pt idx="10">
                  <c:v>5.7739800000000001E-2</c:v>
                </c:pt>
                <c:pt idx="11">
                  <c:v>6.0581200000000002E-2</c:v>
                </c:pt>
                <c:pt idx="12">
                  <c:v>6.27717E-2</c:v>
                </c:pt>
                <c:pt idx="13">
                  <c:v>6.4251900000000001E-2</c:v>
                </c:pt>
                <c:pt idx="14">
                  <c:v>6.4962699999999998E-2</c:v>
                </c:pt>
                <c:pt idx="15">
                  <c:v>6.4845E-2</c:v>
                </c:pt>
                <c:pt idx="16">
                  <c:v>6.3839599999999996E-2</c:v>
                </c:pt>
                <c:pt idx="17">
                  <c:v>6.1887200000000003E-2</c:v>
                </c:pt>
                <c:pt idx="18">
                  <c:v>5.8928700000000001E-2</c:v>
                </c:pt>
                <c:pt idx="19">
                  <c:v>5.4905000000000002E-2</c:v>
                </c:pt>
                <c:pt idx="20">
                  <c:v>4.9756700000000001E-2</c:v>
                </c:pt>
                <c:pt idx="21">
                  <c:v>4.34248E-2</c:v>
                </c:pt>
                <c:pt idx="22">
                  <c:v>3.5850100000000003E-2</c:v>
                </c:pt>
                <c:pt idx="23">
                  <c:v>2.6973299999999999E-2</c:v>
                </c:pt>
                <c:pt idx="24">
                  <c:v>1.6735400000000001E-2</c:v>
                </c:pt>
                <c:pt idx="25">
                  <c:v>5.0769999999999999E-3</c:v>
                </c:pt>
                <c:pt idx="26">
                  <c:v>-8.0088499999999996E-3</c:v>
                </c:pt>
                <c:pt idx="27">
                  <c:v>-2.2321000000000001E-2</c:v>
                </c:pt>
                <c:pt idx="28">
                  <c:v>-3.7606100000000003E-2</c:v>
                </c:pt>
                <c:pt idx="29">
                  <c:v>-5.3610999999999999E-2</c:v>
                </c:pt>
                <c:pt idx="30">
                  <c:v>-7.00823E-2</c:v>
                </c:pt>
                <c:pt idx="31">
                  <c:v>-8.6766700000000002E-2</c:v>
                </c:pt>
                <c:pt idx="32">
                  <c:v>-0.103411</c:v>
                </c:pt>
                <c:pt idx="33">
                  <c:v>-0.11976199999999999</c:v>
                </c:pt>
                <c:pt idx="34">
                  <c:v>-0.13556599999999999</c:v>
                </c:pt>
                <c:pt idx="35">
                  <c:v>-0.15057000000000001</c:v>
                </c:pt>
                <c:pt idx="36">
                  <c:v>-0.164521</c:v>
                </c:pt>
                <c:pt idx="37">
                  <c:v>-0.17716499999999999</c:v>
                </c:pt>
                <c:pt idx="38">
                  <c:v>-0.18825</c:v>
                </c:pt>
                <c:pt idx="39">
                  <c:v>-0.197521</c:v>
                </c:pt>
                <c:pt idx="40">
                  <c:v>-0.20472599999999999</c:v>
                </c:pt>
                <c:pt idx="41">
                  <c:v>-0.20961099999999999</c:v>
                </c:pt>
                <c:pt idx="42">
                  <c:v>-0.211924</c:v>
                </c:pt>
                <c:pt idx="43">
                  <c:v>-0.21140999999999999</c:v>
                </c:pt>
                <c:pt idx="44">
                  <c:v>-0.207816</c:v>
                </c:pt>
                <c:pt idx="45">
                  <c:v>-0.20089000000000001</c:v>
                </c:pt>
                <c:pt idx="46">
                  <c:v>-0.19037699999999999</c:v>
                </c:pt>
                <c:pt idx="47">
                  <c:v>-0.17602499999999999</c:v>
                </c:pt>
                <c:pt idx="48">
                  <c:v>-0.157581</c:v>
                </c:pt>
                <c:pt idx="49">
                  <c:v>-0.13478999999999999</c:v>
                </c:pt>
                <c:pt idx="50">
                  <c:v>-0.1074</c:v>
                </c:pt>
                <c:pt idx="51">
                  <c:v>-7.4889600000000001E-2</c:v>
                </c:pt>
                <c:pt idx="52">
                  <c:v>-3.5665500000000003E-2</c:v>
                </c:pt>
                <c:pt idx="53">
                  <c:v>1.21333E-2</c:v>
                </c:pt>
                <c:pt idx="54">
                  <c:v>7.0368E-2</c:v>
                </c:pt>
                <c:pt idx="55">
                  <c:v>0.1409</c:v>
                </c:pt>
                <c:pt idx="56">
                  <c:v>0.22558900000000001</c:v>
                </c:pt>
                <c:pt idx="57">
                  <c:v>0.32629799999999998</c:v>
                </c:pt>
                <c:pt idx="58">
                  <c:v>0.44488800000000001</c:v>
                </c:pt>
                <c:pt idx="59">
                  <c:v>0.58321800000000001</c:v>
                </c:pt>
                <c:pt idx="60">
                  <c:v>0.74315100000000001</c:v>
                </c:pt>
                <c:pt idx="61">
                  <c:v>0.92654800000000004</c:v>
                </c:pt>
                <c:pt idx="62">
                  <c:v>1.13527</c:v>
                </c:pt>
                <c:pt idx="63">
                  <c:v>1.3711800000000001</c:v>
                </c:pt>
                <c:pt idx="64">
                  <c:v>1.6361300000000001</c:v>
                </c:pt>
                <c:pt idx="65">
                  <c:v>1.9319900000000001</c:v>
                </c:pt>
                <c:pt idx="66">
                  <c:v>2.2606199999999999</c:v>
                </c:pt>
                <c:pt idx="67">
                  <c:v>2.6238899999999998</c:v>
                </c:pt>
                <c:pt idx="68">
                  <c:v>3.0236399999999999</c:v>
                </c:pt>
                <c:pt idx="69">
                  <c:v>3.4617399999999998</c:v>
                </c:pt>
                <c:pt idx="70">
                  <c:v>3.9400599999999999</c:v>
                </c:pt>
                <c:pt idx="71">
                  <c:v>4.4604600000000003</c:v>
                </c:pt>
                <c:pt idx="72">
                  <c:v>5.0247900000000003</c:v>
                </c:pt>
                <c:pt idx="73">
                  <c:v>5.6349099999999996</c:v>
                </c:pt>
                <c:pt idx="74">
                  <c:v>6.2927</c:v>
                </c:pt>
                <c:pt idx="75">
                  <c:v>7</c:v>
                </c:pt>
                <c:pt idx="76">
                  <c:v>7.7601599999999999</c:v>
                </c:pt>
                <c:pt idx="77">
                  <c:v>8.5823900000000002</c:v>
                </c:pt>
                <c:pt idx="78">
                  <c:v>9.4773999999999994</c:v>
                </c:pt>
                <c:pt idx="79">
                  <c:v>10.4559</c:v>
                </c:pt>
                <c:pt idx="80">
                  <c:v>11.528499999999999</c:v>
                </c:pt>
                <c:pt idx="81">
                  <c:v>12.706</c:v>
                </c:pt>
                <c:pt idx="82">
                  <c:v>13.9991</c:v>
                </c:pt>
                <c:pt idx="83">
                  <c:v>15.4184</c:v>
                </c:pt>
                <c:pt idx="84">
                  <c:v>16.974699999999999</c:v>
                </c:pt>
                <c:pt idx="85">
                  <c:v>18.678699999999999</c:v>
                </c:pt>
                <c:pt idx="86">
                  <c:v>20.541</c:v>
                </c:pt>
                <c:pt idx="87">
                  <c:v>22.572299999999998</c:v>
                </c:pt>
                <c:pt idx="88">
                  <c:v>24.7834</c:v>
                </c:pt>
                <c:pt idx="89">
                  <c:v>27.184899999999999</c:v>
                </c:pt>
                <c:pt idx="90">
                  <c:v>29.787500000000001</c:v>
                </c:pt>
                <c:pt idx="91">
                  <c:v>32.601999999999997</c:v>
                </c:pt>
                <c:pt idx="92">
                  <c:v>35.639099999999999</c:v>
                </c:pt>
                <c:pt idx="93">
                  <c:v>38.909300000000002</c:v>
                </c:pt>
                <c:pt idx="94">
                  <c:v>42.423499999999997</c:v>
                </c:pt>
                <c:pt idx="95">
                  <c:v>46.192300000000003</c:v>
                </c:pt>
                <c:pt idx="96">
                  <c:v>50.226399999999998</c:v>
                </c:pt>
                <c:pt idx="97">
                  <c:v>54.536499999999997</c:v>
                </c:pt>
                <c:pt idx="98">
                  <c:v>59.133400000000002</c:v>
                </c:pt>
                <c:pt idx="99">
                  <c:v>64.027600000000007</c:v>
                </c:pt>
                <c:pt idx="100">
                  <c:v>69.23</c:v>
                </c:pt>
                <c:pt idx="101">
                  <c:v>74.748000000000005</c:v>
                </c:pt>
                <c:pt idx="102">
                  <c:v>80.576700000000002</c:v>
                </c:pt>
                <c:pt idx="103">
                  <c:v>86.707800000000006</c:v>
                </c:pt>
                <c:pt idx="104">
                  <c:v>93.133300000000006</c:v>
                </c:pt>
                <c:pt idx="105">
                  <c:v>99.844899999999996</c:v>
                </c:pt>
                <c:pt idx="106">
                  <c:v>106.83499999999999</c:v>
                </c:pt>
                <c:pt idx="107">
                  <c:v>114.09399999999999</c:v>
                </c:pt>
                <c:pt idx="108">
                  <c:v>121.61499999999999</c:v>
                </c:pt>
                <c:pt idx="109">
                  <c:v>129.38999999999999</c:v>
                </c:pt>
                <c:pt idx="110">
                  <c:v>137.41</c:v>
                </c:pt>
                <c:pt idx="111">
                  <c:v>145.667</c:v>
                </c:pt>
                <c:pt idx="112">
                  <c:v>154.15299999999999</c:v>
                </c:pt>
                <c:pt idx="113">
                  <c:v>162.86000000000001</c:v>
                </c:pt>
                <c:pt idx="114">
                  <c:v>171.78</c:v>
                </c:pt>
                <c:pt idx="115">
                  <c:v>180.904</c:v>
                </c:pt>
                <c:pt idx="116">
                  <c:v>190.22499999999999</c:v>
                </c:pt>
                <c:pt idx="117">
                  <c:v>199.733</c:v>
                </c:pt>
                <c:pt idx="118">
                  <c:v>209.422</c:v>
                </c:pt>
                <c:pt idx="119">
                  <c:v>219.28299999999999</c:v>
                </c:pt>
                <c:pt idx="120">
                  <c:v>229.30699999999999</c:v>
                </c:pt>
                <c:pt idx="121">
                  <c:v>239.48699999999999</c:v>
                </c:pt>
                <c:pt idx="122">
                  <c:v>249.815</c:v>
                </c:pt>
                <c:pt idx="123">
                  <c:v>260.28199999999998</c:v>
                </c:pt>
                <c:pt idx="124">
                  <c:v>270.87900000000002</c:v>
                </c:pt>
                <c:pt idx="125">
                  <c:v>281.60000000000002</c:v>
                </c:pt>
                <c:pt idx="126">
                  <c:v>292.42899999999997</c:v>
                </c:pt>
                <c:pt idx="127">
                  <c:v>303.32400000000001</c:v>
                </c:pt>
                <c:pt idx="128">
                  <c:v>314.23700000000002</c:v>
                </c:pt>
                <c:pt idx="129">
                  <c:v>325.12099999999998</c:v>
                </c:pt>
                <c:pt idx="130">
                  <c:v>335.92599999999999</c:v>
                </c:pt>
                <c:pt idx="131">
                  <c:v>346.60500000000002</c:v>
                </c:pt>
                <c:pt idx="132">
                  <c:v>357.10899999999998</c:v>
                </c:pt>
                <c:pt idx="133">
                  <c:v>367.39</c:v>
                </c:pt>
                <c:pt idx="134">
                  <c:v>377.4</c:v>
                </c:pt>
                <c:pt idx="135">
                  <c:v>387.09</c:v>
                </c:pt>
                <c:pt idx="136">
                  <c:v>396.41300000000001</c:v>
                </c:pt>
                <c:pt idx="137">
                  <c:v>405.31900000000002</c:v>
                </c:pt>
                <c:pt idx="138">
                  <c:v>413.762</c:v>
                </c:pt>
                <c:pt idx="139">
                  <c:v>421.69200000000001</c:v>
                </c:pt>
                <c:pt idx="140">
                  <c:v>429.06099999999998</c:v>
                </c:pt>
                <c:pt idx="141">
                  <c:v>435.82100000000003</c:v>
                </c:pt>
                <c:pt idx="142">
                  <c:v>441.92399999999998</c:v>
                </c:pt>
                <c:pt idx="143">
                  <c:v>447.322</c:v>
                </c:pt>
                <c:pt idx="144">
                  <c:v>451.96600000000001</c:v>
                </c:pt>
                <c:pt idx="145">
                  <c:v>455.80799999999999</c:v>
                </c:pt>
                <c:pt idx="146">
                  <c:v>458.8</c:v>
                </c:pt>
                <c:pt idx="147">
                  <c:v>460.89299999999997</c:v>
                </c:pt>
                <c:pt idx="148">
                  <c:v>462.04</c:v>
                </c:pt>
                <c:pt idx="149">
                  <c:v>462.19099999999997</c:v>
                </c:pt>
                <c:pt idx="150">
                  <c:v>461.3</c:v>
                </c:pt>
                <c:pt idx="151">
                  <c:v>459.334</c:v>
                </c:pt>
                <c:pt idx="152">
                  <c:v>456.33300000000003</c:v>
                </c:pt>
                <c:pt idx="153">
                  <c:v>452.351</c:v>
                </c:pt>
                <c:pt idx="154">
                  <c:v>447.44499999999999</c:v>
                </c:pt>
                <c:pt idx="155">
                  <c:v>441.67</c:v>
                </c:pt>
                <c:pt idx="156">
                  <c:v>435.08100000000002</c:v>
                </c:pt>
                <c:pt idx="157">
                  <c:v>427.73500000000001</c:v>
                </c:pt>
                <c:pt idx="158">
                  <c:v>419.68599999999998</c:v>
                </c:pt>
                <c:pt idx="159">
                  <c:v>410.99</c:v>
                </c:pt>
                <c:pt idx="160">
                  <c:v>401.70400000000001</c:v>
                </c:pt>
                <c:pt idx="161">
                  <c:v>391.88200000000001</c:v>
                </c:pt>
                <c:pt idx="162">
                  <c:v>381.58100000000002</c:v>
                </c:pt>
                <c:pt idx="163">
                  <c:v>370.85500000000002</c:v>
                </c:pt>
                <c:pt idx="164">
                  <c:v>359.76100000000002</c:v>
                </c:pt>
                <c:pt idx="165">
                  <c:v>348.35399999999998</c:v>
                </c:pt>
                <c:pt idx="166">
                  <c:v>336.68900000000002</c:v>
                </c:pt>
                <c:pt idx="167">
                  <c:v>324.82299999999998</c:v>
                </c:pt>
                <c:pt idx="168">
                  <c:v>312.81</c:v>
                </c:pt>
                <c:pt idx="169">
                  <c:v>300.70699999999999</c:v>
                </c:pt>
                <c:pt idx="170">
                  <c:v>288.56900000000002</c:v>
                </c:pt>
                <c:pt idx="171">
                  <c:v>276.45100000000002</c:v>
                </c:pt>
                <c:pt idx="172">
                  <c:v>264.41000000000003</c:v>
                </c:pt>
                <c:pt idx="173">
                  <c:v>252.501</c:v>
                </c:pt>
                <c:pt idx="174">
                  <c:v>240.779</c:v>
                </c:pt>
                <c:pt idx="175">
                  <c:v>229.3</c:v>
                </c:pt>
                <c:pt idx="176">
                  <c:v>218.11099999999999</c:v>
                </c:pt>
                <c:pt idx="177">
                  <c:v>207.221</c:v>
                </c:pt>
                <c:pt idx="178">
                  <c:v>196.631</c:v>
                </c:pt>
                <c:pt idx="179">
                  <c:v>186.34200000000001</c:v>
                </c:pt>
                <c:pt idx="180">
                  <c:v>176.35499999999999</c:v>
                </c:pt>
                <c:pt idx="181">
                  <c:v>166.67</c:v>
                </c:pt>
                <c:pt idx="182">
                  <c:v>157.28800000000001</c:v>
                </c:pt>
                <c:pt idx="183">
                  <c:v>148.21</c:v>
                </c:pt>
                <c:pt idx="184">
                  <c:v>139.43700000000001</c:v>
                </c:pt>
                <c:pt idx="185">
                  <c:v>130.96899999999999</c:v>
                </c:pt>
                <c:pt idx="186">
                  <c:v>122.807</c:v>
                </c:pt>
                <c:pt idx="187">
                  <c:v>114.952</c:v>
                </c:pt>
                <c:pt idx="188">
                  <c:v>107.405</c:v>
                </c:pt>
                <c:pt idx="189">
                  <c:v>100.166</c:v>
                </c:pt>
                <c:pt idx="190">
                  <c:v>93.236099999999993</c:v>
                </c:pt>
                <c:pt idx="191">
                  <c:v>86.616</c:v>
                </c:pt>
                <c:pt idx="192">
                  <c:v>80.3065</c:v>
                </c:pt>
                <c:pt idx="193">
                  <c:v>74.308300000000003</c:v>
                </c:pt>
                <c:pt idx="194">
                  <c:v>68.622100000000003</c:v>
                </c:pt>
                <c:pt idx="195">
                  <c:v>63.248699999999999</c:v>
                </c:pt>
                <c:pt idx="196">
                  <c:v>58.188899999999997</c:v>
                </c:pt>
                <c:pt idx="197">
                  <c:v>53.443399999999997</c:v>
                </c:pt>
                <c:pt idx="198">
                  <c:v>49.012900000000002</c:v>
                </c:pt>
                <c:pt idx="199">
                  <c:v>44.898200000000003</c:v>
                </c:pt>
                <c:pt idx="200">
                  <c:v>41.1</c:v>
                </c:pt>
                <c:pt idx="201">
                  <c:v>37.616599999999998</c:v>
                </c:pt>
                <c:pt idx="202">
                  <c:v>34.436700000000002</c:v>
                </c:pt>
                <c:pt idx="203">
                  <c:v>31.546299999999999</c:v>
                </c:pt>
                <c:pt idx="204">
                  <c:v>28.9315</c:v>
                </c:pt>
                <c:pt idx="205">
                  <c:v>26.578600000000002</c:v>
                </c:pt>
                <c:pt idx="206">
                  <c:v>24.473600000000001</c:v>
                </c:pt>
                <c:pt idx="207">
                  <c:v>22.602699999999999</c:v>
                </c:pt>
                <c:pt idx="208">
                  <c:v>20.952100000000002</c:v>
                </c:pt>
                <c:pt idx="209">
                  <c:v>19.5077</c:v>
                </c:pt>
                <c:pt idx="210">
                  <c:v>18.2559</c:v>
                </c:pt>
                <c:pt idx="211">
                  <c:v>17.182700000000001</c:v>
                </c:pt>
                <c:pt idx="212">
                  <c:v>16.2743</c:v>
                </c:pt>
                <c:pt idx="213">
                  <c:v>15.5167</c:v>
                </c:pt>
                <c:pt idx="214">
                  <c:v>14.8962</c:v>
                </c:pt>
                <c:pt idx="215">
                  <c:v>14.398899999999999</c:v>
                </c:pt>
                <c:pt idx="216">
                  <c:v>14.010899999999999</c:v>
                </c:pt>
                <c:pt idx="217">
                  <c:v>13.718299999999999</c:v>
                </c:pt>
                <c:pt idx="218">
                  <c:v>13.507300000000001</c:v>
                </c:pt>
                <c:pt idx="219">
                  <c:v>13.364000000000001</c:v>
                </c:pt>
                <c:pt idx="220">
                  <c:v>13.2746</c:v>
                </c:pt>
                <c:pt idx="221">
                  <c:v>13.225199999999999</c:v>
                </c:pt>
                <c:pt idx="222">
                  <c:v>13.2019</c:v>
                </c:pt>
                <c:pt idx="223">
                  <c:v>13.190799999999999</c:v>
                </c:pt>
                <c:pt idx="224">
                  <c:v>13.178100000000001</c:v>
                </c:pt>
                <c:pt idx="225">
                  <c:v>13.15</c:v>
                </c:pt>
                <c:pt idx="226">
                  <c:v>13.0952</c:v>
                </c:pt>
                <c:pt idx="227">
                  <c:v>13.0129</c:v>
                </c:pt>
                <c:pt idx="228">
                  <c:v>12.905200000000001</c:v>
                </c:pt>
                <c:pt idx="229">
                  <c:v>12.773999999999999</c:v>
                </c:pt>
                <c:pt idx="230">
                  <c:v>12.6211</c:v>
                </c:pt>
                <c:pt idx="231">
                  <c:v>12.448499999999999</c:v>
                </c:pt>
                <c:pt idx="232">
                  <c:v>12.2582</c:v>
                </c:pt>
                <c:pt idx="233">
                  <c:v>12.052</c:v>
                </c:pt>
                <c:pt idx="234">
                  <c:v>11.831899999999999</c:v>
                </c:pt>
                <c:pt idx="235">
                  <c:v>11.5998</c:v>
                </c:pt>
                <c:pt idx="236">
                  <c:v>11.357699999999999</c:v>
                </c:pt>
                <c:pt idx="237">
                  <c:v>11.1075</c:v>
                </c:pt>
                <c:pt idx="238">
                  <c:v>10.851000000000001</c:v>
                </c:pt>
                <c:pt idx="239">
                  <c:v>10.590299999999999</c:v>
                </c:pt>
                <c:pt idx="240">
                  <c:v>10.327199999999999</c:v>
                </c:pt>
                <c:pt idx="241">
                  <c:v>10.063800000000001</c:v>
                </c:pt>
                <c:pt idx="242">
                  <c:v>9.8018199999999993</c:v>
                </c:pt>
                <c:pt idx="243">
                  <c:v>9.54331</c:v>
                </c:pt>
                <c:pt idx="244">
                  <c:v>9.2901600000000002</c:v>
                </c:pt>
                <c:pt idx="245">
                  <c:v>9.0443099999999994</c:v>
                </c:pt>
                <c:pt idx="246">
                  <c:v>8.8076899999999991</c:v>
                </c:pt>
                <c:pt idx="247">
                  <c:v>8.5822199999999995</c:v>
                </c:pt>
                <c:pt idx="248">
                  <c:v>8.3698300000000003</c:v>
                </c:pt>
                <c:pt idx="249">
                  <c:v>8.1724399999999999</c:v>
                </c:pt>
                <c:pt idx="250">
                  <c:v>7.992</c:v>
                </c:pt>
                <c:pt idx="251">
                  <c:v>7.8299799999999999</c:v>
                </c:pt>
                <c:pt idx="252">
                  <c:v>7.6860900000000001</c:v>
                </c:pt>
                <c:pt idx="253">
                  <c:v>7.5596199999999998</c:v>
                </c:pt>
                <c:pt idx="254">
                  <c:v>7.4498300000000004</c:v>
                </c:pt>
                <c:pt idx="255">
                  <c:v>7.3559999999999999</c:v>
                </c:pt>
                <c:pt idx="256">
                  <c:v>7.2773899999999996</c:v>
                </c:pt>
                <c:pt idx="257">
                  <c:v>7.2132899999999998</c:v>
                </c:pt>
                <c:pt idx="258">
                  <c:v>7.1629699999999996</c:v>
                </c:pt>
                <c:pt idx="259">
                  <c:v>7.1257000000000001</c:v>
                </c:pt>
                <c:pt idx="260">
                  <c:v>7.1007499999999997</c:v>
                </c:pt>
                <c:pt idx="261">
                  <c:v>7.0873900000000001</c:v>
                </c:pt>
                <c:pt idx="262">
                  <c:v>7.0849099999999998</c:v>
                </c:pt>
                <c:pt idx="263">
                  <c:v>7.0925700000000003</c:v>
                </c:pt>
                <c:pt idx="264">
                  <c:v>7.1096399999999997</c:v>
                </c:pt>
                <c:pt idx="265">
                  <c:v>7.1353999999999997</c:v>
                </c:pt>
                <c:pt idx="266">
                  <c:v>7.16913</c:v>
                </c:pt>
                <c:pt idx="267">
                  <c:v>7.2100900000000001</c:v>
                </c:pt>
                <c:pt idx="268">
                  <c:v>7.2575500000000002</c:v>
                </c:pt>
                <c:pt idx="269">
                  <c:v>7.3108000000000004</c:v>
                </c:pt>
                <c:pt idx="270">
                  <c:v>7.36911</c:v>
                </c:pt>
                <c:pt idx="271">
                  <c:v>7.4317399999999996</c:v>
                </c:pt>
                <c:pt idx="272">
                  <c:v>7.4979699999999996</c:v>
                </c:pt>
                <c:pt idx="273">
                  <c:v>7.5670700000000002</c:v>
                </c:pt>
                <c:pt idx="274">
                  <c:v>7.6383299999999998</c:v>
                </c:pt>
                <c:pt idx="275">
                  <c:v>7.7110000000000003</c:v>
                </c:pt>
                <c:pt idx="276">
                  <c:v>7.7844800000000003</c:v>
                </c:pt>
                <c:pt idx="277">
                  <c:v>7.8586299999999998</c:v>
                </c:pt>
                <c:pt idx="278">
                  <c:v>7.9334199999999999</c:v>
                </c:pt>
                <c:pt idx="279">
                  <c:v>8.0088200000000001</c:v>
                </c:pt>
                <c:pt idx="280">
                  <c:v>8.0847999999999995</c:v>
                </c:pt>
                <c:pt idx="281">
                  <c:v>8.1613299999999995</c:v>
                </c:pt>
                <c:pt idx="282">
                  <c:v>8.2383900000000008</c:v>
                </c:pt>
                <c:pt idx="283">
                  <c:v>8.3159500000000008</c:v>
                </c:pt>
                <c:pt idx="284">
                  <c:v>8.3939800000000009</c:v>
                </c:pt>
                <c:pt idx="285">
                  <c:v>8.4724599999999999</c:v>
                </c:pt>
                <c:pt idx="286">
                  <c:v>8.5513499999999993</c:v>
                </c:pt>
                <c:pt idx="287">
                  <c:v>8.63063</c:v>
                </c:pt>
                <c:pt idx="288">
                  <c:v>8.7102799999999991</c:v>
                </c:pt>
                <c:pt idx="289">
                  <c:v>8.7902500000000003</c:v>
                </c:pt>
                <c:pt idx="290">
                  <c:v>8.8705300000000005</c:v>
                </c:pt>
                <c:pt idx="291">
                  <c:v>8.9510799999999993</c:v>
                </c:pt>
                <c:pt idx="292">
                  <c:v>9.0318900000000006</c:v>
                </c:pt>
                <c:pt idx="293">
                  <c:v>9.1129200000000008</c:v>
                </c:pt>
                <c:pt idx="294">
                  <c:v>9.1941400000000009</c:v>
                </c:pt>
                <c:pt idx="295">
                  <c:v>9.2755299999999998</c:v>
                </c:pt>
                <c:pt idx="296">
                  <c:v>9.3570600000000006</c:v>
                </c:pt>
                <c:pt idx="297">
                  <c:v>9.4387000000000008</c:v>
                </c:pt>
                <c:pt idx="298">
                  <c:v>9.5204199999999997</c:v>
                </c:pt>
                <c:pt idx="299">
                  <c:v>9.6021999999999998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BC6-4F72-A9E5-E2662AECE203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f21</c:v>
                </c:pt>
              </c:strCache>
            </c:strRef>
          </c:tx>
          <c:spPr>
            <a:ln w="15875" cap="rnd">
              <a:solidFill>
                <a:srgbClr val="7030A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工作表1!$F$2:$F$302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9.1787099999999996E-2</c:v>
                </c:pt>
                <c:pt idx="2">
                  <c:v>0.17474899999999999</c:v>
                </c:pt>
                <c:pt idx="3">
                  <c:v>0.25314199999999998</c:v>
                </c:pt>
                <c:pt idx="4">
                  <c:v>0.324679</c:v>
                </c:pt>
                <c:pt idx="5">
                  <c:v>0.38707799999999998</c:v>
                </c:pt>
                <c:pt idx="6">
                  <c:v>0.43805100000000002</c:v>
                </c:pt>
                <c:pt idx="7">
                  <c:v>0.47531499999999999</c:v>
                </c:pt>
                <c:pt idx="8">
                  <c:v>0.496585</c:v>
                </c:pt>
                <c:pt idx="9">
                  <c:v>0.49957499999999999</c:v>
                </c:pt>
                <c:pt idx="10">
                  <c:v>0.48200100000000001</c:v>
                </c:pt>
                <c:pt idx="11">
                  <c:v>0.441579</c:v>
                </c:pt>
                <c:pt idx="12">
                  <c:v>0.37602200000000002</c:v>
                </c:pt>
                <c:pt idx="13">
                  <c:v>0.28304600000000002</c:v>
                </c:pt>
                <c:pt idx="14">
                  <c:v>0.16036600000000001</c:v>
                </c:pt>
                <c:pt idx="15">
                  <c:v>5.6979999999999999E-3</c:v>
                </c:pt>
                <c:pt idx="16">
                  <c:v>-0.181925</c:v>
                </c:pt>
                <c:pt idx="17">
                  <c:v>-0.39819199999999999</c:v>
                </c:pt>
                <c:pt idx="18">
                  <c:v>-0.63747500000000001</c:v>
                </c:pt>
                <c:pt idx="19">
                  <c:v>-0.89414300000000002</c:v>
                </c:pt>
                <c:pt idx="20">
                  <c:v>-1.1625700000000001</c:v>
                </c:pt>
                <c:pt idx="21">
                  <c:v>-1.43712</c:v>
                </c:pt>
                <c:pt idx="22">
                  <c:v>-1.71217</c:v>
                </c:pt>
                <c:pt idx="23">
                  <c:v>-1.9820899999999999</c:v>
                </c:pt>
                <c:pt idx="24">
                  <c:v>-2.24125</c:v>
                </c:pt>
                <c:pt idx="25">
                  <c:v>-2.4840200000000001</c:v>
                </c:pt>
                <c:pt idx="26">
                  <c:v>-2.7047699999999999</c:v>
                </c:pt>
                <c:pt idx="27">
                  <c:v>-2.8978700000000002</c:v>
                </c:pt>
                <c:pt idx="28">
                  <c:v>-3.0577000000000001</c:v>
                </c:pt>
                <c:pt idx="29">
                  <c:v>-3.17862</c:v>
                </c:pt>
                <c:pt idx="30">
                  <c:v>-3.2549999999999999</c:v>
                </c:pt>
                <c:pt idx="31">
                  <c:v>-3.2828900000000001</c:v>
                </c:pt>
                <c:pt idx="32">
                  <c:v>-3.2650299999999999</c:v>
                </c:pt>
                <c:pt idx="33">
                  <c:v>-3.20581</c:v>
                </c:pt>
                <c:pt idx="34">
                  <c:v>-3.1096599999999999</c:v>
                </c:pt>
                <c:pt idx="35">
                  <c:v>-2.9809800000000002</c:v>
                </c:pt>
                <c:pt idx="36">
                  <c:v>-2.8241800000000001</c:v>
                </c:pt>
                <c:pt idx="37">
                  <c:v>-2.6436700000000002</c:v>
                </c:pt>
                <c:pt idx="38">
                  <c:v>-2.4438499999999999</c:v>
                </c:pt>
                <c:pt idx="39">
                  <c:v>-2.2291400000000001</c:v>
                </c:pt>
                <c:pt idx="40">
                  <c:v>-2.0039500000000001</c:v>
                </c:pt>
                <c:pt idx="41">
                  <c:v>-1.77267</c:v>
                </c:pt>
                <c:pt idx="42">
                  <c:v>-1.53973</c:v>
                </c:pt>
                <c:pt idx="43">
                  <c:v>-1.3095399999999999</c:v>
                </c:pt>
                <c:pt idx="44">
                  <c:v>-1.08649</c:v>
                </c:pt>
                <c:pt idx="45">
                  <c:v>-0.875</c:v>
                </c:pt>
                <c:pt idx="46">
                  <c:v>-0.67814799999999997</c:v>
                </c:pt>
                <c:pt idx="47">
                  <c:v>-0.49368800000000002</c:v>
                </c:pt>
                <c:pt idx="48">
                  <c:v>-0.31804300000000002</c:v>
                </c:pt>
                <c:pt idx="49">
                  <c:v>-0.14763599999999999</c:v>
                </c:pt>
                <c:pt idx="50">
                  <c:v>2.1109099999999999E-2</c:v>
                </c:pt>
                <c:pt idx="51">
                  <c:v>0.191769</c:v>
                </c:pt>
                <c:pt idx="52">
                  <c:v>0.36792000000000002</c:v>
                </c:pt>
                <c:pt idx="53">
                  <c:v>0.55313900000000005</c:v>
                </c:pt>
                <c:pt idx="54">
                  <c:v>0.75100199999999995</c:v>
                </c:pt>
                <c:pt idx="55">
                  <c:v>0.96508700000000003</c:v>
                </c:pt>
                <c:pt idx="56">
                  <c:v>1.1989700000000001</c:v>
                </c:pt>
                <c:pt idx="57">
                  <c:v>1.4562200000000001</c:v>
                </c:pt>
                <c:pt idx="58">
                  <c:v>1.7404299999999999</c:v>
                </c:pt>
                <c:pt idx="59">
                  <c:v>2.0551599999999999</c:v>
                </c:pt>
                <c:pt idx="60">
                  <c:v>2.4039999999999999</c:v>
                </c:pt>
                <c:pt idx="61">
                  <c:v>2.7884000000000002</c:v>
                </c:pt>
                <c:pt idx="62">
                  <c:v>3.2013199999999999</c:v>
                </c:pt>
                <c:pt idx="63">
                  <c:v>3.63361</c:v>
                </c:pt>
                <c:pt idx="64">
                  <c:v>4.0761200000000004</c:v>
                </c:pt>
                <c:pt idx="65">
                  <c:v>4.5196899999999998</c:v>
                </c:pt>
                <c:pt idx="66">
                  <c:v>4.9551800000000004</c:v>
                </c:pt>
                <c:pt idx="67">
                  <c:v>5.3734099999999998</c:v>
                </c:pt>
                <c:pt idx="68">
                  <c:v>5.76525</c:v>
                </c:pt>
                <c:pt idx="69">
                  <c:v>6.1215400000000004</c:v>
                </c:pt>
                <c:pt idx="70">
                  <c:v>6.4331199999999997</c:v>
                </c:pt>
                <c:pt idx="71">
                  <c:v>6.6908300000000001</c:v>
                </c:pt>
                <c:pt idx="72">
                  <c:v>6.8855300000000002</c:v>
                </c:pt>
                <c:pt idx="73">
                  <c:v>7.00807</c:v>
                </c:pt>
                <c:pt idx="74">
                  <c:v>7.0492699999999999</c:v>
                </c:pt>
                <c:pt idx="75">
                  <c:v>7</c:v>
                </c:pt>
                <c:pt idx="76">
                  <c:v>6.8589900000000004</c:v>
                </c:pt>
                <c:pt idx="77">
                  <c:v>6.6565799999999999</c:v>
                </c:pt>
                <c:pt idx="78">
                  <c:v>6.4309799999999999</c:v>
                </c:pt>
                <c:pt idx="79">
                  <c:v>6.2204300000000003</c:v>
                </c:pt>
                <c:pt idx="80">
                  <c:v>6.0631500000000003</c:v>
                </c:pt>
                <c:pt idx="81">
                  <c:v>5.9973700000000001</c:v>
                </c:pt>
                <c:pt idx="82">
                  <c:v>6.0613099999999998</c:v>
                </c:pt>
                <c:pt idx="83">
                  <c:v>6.2932100000000002</c:v>
                </c:pt>
                <c:pt idx="84">
                  <c:v>6.7312700000000003</c:v>
                </c:pt>
                <c:pt idx="85">
                  <c:v>7.4137399999999998</c:v>
                </c:pt>
                <c:pt idx="86">
                  <c:v>8.3788300000000007</c:v>
                </c:pt>
                <c:pt idx="87">
                  <c:v>9.6647800000000004</c:v>
                </c:pt>
                <c:pt idx="88">
                  <c:v>11.309799999999999</c:v>
                </c:pt>
                <c:pt idx="89">
                  <c:v>13.3521</c:v>
                </c:pt>
                <c:pt idx="90">
                  <c:v>15.83</c:v>
                </c:pt>
                <c:pt idx="91">
                  <c:v>18.773099999999999</c:v>
                </c:pt>
                <c:pt idx="92">
                  <c:v>22.1768</c:v>
                </c:pt>
                <c:pt idx="93">
                  <c:v>26.028199999999998</c:v>
                </c:pt>
                <c:pt idx="94">
                  <c:v>30.3141</c:v>
                </c:pt>
                <c:pt idx="95">
                  <c:v>35.021500000000003</c:v>
                </c:pt>
                <c:pt idx="96">
                  <c:v>40.1372</c:v>
                </c:pt>
                <c:pt idx="97">
                  <c:v>45.648299999999999</c:v>
                </c:pt>
                <c:pt idx="98">
                  <c:v>51.541699999999999</c:v>
                </c:pt>
                <c:pt idx="99">
                  <c:v>57.804200000000002</c:v>
                </c:pt>
                <c:pt idx="100">
                  <c:v>64.422799999999995</c:v>
                </c:pt>
                <c:pt idx="101">
                  <c:v>71.384500000000003</c:v>
                </c:pt>
                <c:pt idx="102">
                  <c:v>78.676100000000005</c:v>
                </c:pt>
                <c:pt idx="103">
                  <c:v>86.284599999999998</c:v>
                </c:pt>
                <c:pt idx="104">
                  <c:v>94.196899999999999</c:v>
                </c:pt>
                <c:pt idx="105">
                  <c:v>102.4</c:v>
                </c:pt>
                <c:pt idx="106">
                  <c:v>110.878</c:v>
                </c:pt>
                <c:pt idx="107">
                  <c:v>119.607</c:v>
                </c:pt>
                <c:pt idx="108">
                  <c:v>128.559</c:v>
                </c:pt>
                <c:pt idx="109">
                  <c:v>137.70599999999999</c:v>
                </c:pt>
                <c:pt idx="110">
                  <c:v>147.02099999999999</c:v>
                </c:pt>
                <c:pt idx="111">
                  <c:v>156.477</c:v>
                </c:pt>
                <c:pt idx="112">
                  <c:v>166.047</c:v>
                </c:pt>
                <c:pt idx="113">
                  <c:v>175.702</c:v>
                </c:pt>
                <c:pt idx="114">
                  <c:v>185.416</c:v>
                </c:pt>
                <c:pt idx="115">
                  <c:v>195.16200000000001</c:v>
                </c:pt>
                <c:pt idx="116">
                  <c:v>204.911</c:v>
                </c:pt>
                <c:pt idx="117">
                  <c:v>214.637</c:v>
                </c:pt>
                <c:pt idx="118">
                  <c:v>224.31200000000001</c:v>
                </c:pt>
                <c:pt idx="119">
                  <c:v>233.90899999999999</c:v>
                </c:pt>
                <c:pt idx="120">
                  <c:v>243.4</c:v>
                </c:pt>
                <c:pt idx="121">
                  <c:v>252.76400000000001</c:v>
                </c:pt>
                <c:pt idx="122">
                  <c:v>262.00200000000001</c:v>
                </c:pt>
                <c:pt idx="123">
                  <c:v>271.12200000000001</c:v>
                </c:pt>
                <c:pt idx="124">
                  <c:v>280.13099999999997</c:v>
                </c:pt>
                <c:pt idx="125">
                  <c:v>289.03699999999998</c:v>
                </c:pt>
                <c:pt idx="126">
                  <c:v>297.846</c:v>
                </c:pt>
                <c:pt idx="127">
                  <c:v>306.56599999999997</c:v>
                </c:pt>
                <c:pt idx="128">
                  <c:v>315.20400000000001</c:v>
                </c:pt>
                <c:pt idx="129">
                  <c:v>323.76799999999997</c:v>
                </c:pt>
                <c:pt idx="130">
                  <c:v>332.26499999999999</c:v>
                </c:pt>
                <c:pt idx="131">
                  <c:v>340.702</c:v>
                </c:pt>
                <c:pt idx="132">
                  <c:v>349.08699999999999</c:v>
                </c:pt>
                <c:pt idx="133">
                  <c:v>357.42700000000002</c:v>
                </c:pt>
                <c:pt idx="134">
                  <c:v>365.72800000000001</c:v>
                </c:pt>
                <c:pt idx="135">
                  <c:v>374</c:v>
                </c:pt>
                <c:pt idx="136">
                  <c:v>382.23700000000002</c:v>
                </c:pt>
                <c:pt idx="137">
                  <c:v>390.39100000000002</c:v>
                </c:pt>
                <c:pt idx="138">
                  <c:v>398.4</c:v>
                </c:pt>
                <c:pt idx="139">
                  <c:v>406.20600000000002</c:v>
                </c:pt>
                <c:pt idx="140">
                  <c:v>413.74599999999998</c:v>
                </c:pt>
                <c:pt idx="141">
                  <c:v>420.96199999999999</c:v>
                </c:pt>
                <c:pt idx="142">
                  <c:v>427.79199999999997</c:v>
                </c:pt>
                <c:pt idx="143">
                  <c:v>434.17599999999999</c:v>
                </c:pt>
                <c:pt idx="144">
                  <c:v>440.053</c:v>
                </c:pt>
                <c:pt idx="145">
                  <c:v>445.36399999999998</c:v>
                </c:pt>
                <c:pt idx="146">
                  <c:v>450.04700000000003</c:v>
                </c:pt>
                <c:pt idx="147">
                  <c:v>454.04300000000001</c:v>
                </c:pt>
                <c:pt idx="148">
                  <c:v>457.29</c:v>
                </c:pt>
                <c:pt idx="149">
                  <c:v>459.73</c:v>
                </c:pt>
                <c:pt idx="150">
                  <c:v>461.3</c:v>
                </c:pt>
                <c:pt idx="151">
                  <c:v>461.952</c:v>
                </c:pt>
                <c:pt idx="152">
                  <c:v>461.68099999999998</c:v>
                </c:pt>
                <c:pt idx="153">
                  <c:v>460.49299999999999</c:v>
                </c:pt>
                <c:pt idx="154">
                  <c:v>458.39299999999997</c:v>
                </c:pt>
                <c:pt idx="155">
                  <c:v>455.38900000000001</c:v>
                </c:pt>
                <c:pt idx="156">
                  <c:v>451.48500000000001</c:v>
                </c:pt>
                <c:pt idx="157">
                  <c:v>446.68900000000002</c:v>
                </c:pt>
                <c:pt idx="158">
                  <c:v>441.00599999999997</c:v>
                </c:pt>
                <c:pt idx="159">
                  <c:v>434.44099999999997</c:v>
                </c:pt>
                <c:pt idx="160">
                  <c:v>427.00299999999999</c:v>
                </c:pt>
                <c:pt idx="161">
                  <c:v>418.69499999999999</c:v>
                </c:pt>
                <c:pt idx="162">
                  <c:v>409.52499999999998</c:v>
                </c:pt>
                <c:pt idx="163">
                  <c:v>399.49900000000002</c:v>
                </c:pt>
                <c:pt idx="164">
                  <c:v>388.62099999999998</c:v>
                </c:pt>
                <c:pt idx="165">
                  <c:v>376.9</c:v>
                </c:pt>
                <c:pt idx="166">
                  <c:v>364.358</c:v>
                </c:pt>
                <c:pt idx="167">
                  <c:v>351.09</c:v>
                </c:pt>
                <c:pt idx="168">
                  <c:v>337.209</c:v>
                </c:pt>
                <c:pt idx="169">
                  <c:v>322.82799999999997</c:v>
                </c:pt>
                <c:pt idx="170">
                  <c:v>308.05799999999999</c:v>
                </c:pt>
                <c:pt idx="171">
                  <c:v>293.01299999999998</c:v>
                </c:pt>
                <c:pt idx="172">
                  <c:v>277.80599999999998</c:v>
                </c:pt>
                <c:pt idx="173">
                  <c:v>262.548</c:v>
                </c:pt>
                <c:pt idx="174">
                  <c:v>247.35300000000001</c:v>
                </c:pt>
                <c:pt idx="175">
                  <c:v>232.333</c:v>
                </c:pt>
                <c:pt idx="176">
                  <c:v>217.601</c:v>
                </c:pt>
                <c:pt idx="177">
                  <c:v>203.268</c:v>
                </c:pt>
                <c:pt idx="178">
                  <c:v>189.44900000000001</c:v>
                </c:pt>
                <c:pt idx="179">
                  <c:v>176.256</c:v>
                </c:pt>
                <c:pt idx="180">
                  <c:v>163.80000000000001</c:v>
                </c:pt>
                <c:pt idx="181">
                  <c:v>152.16999999999999</c:v>
                </c:pt>
                <c:pt idx="182">
                  <c:v>141.351</c:v>
                </c:pt>
                <c:pt idx="183">
                  <c:v>131.304</c:v>
                </c:pt>
                <c:pt idx="184">
                  <c:v>121.991</c:v>
                </c:pt>
                <c:pt idx="185">
                  <c:v>113.371</c:v>
                </c:pt>
                <c:pt idx="186">
                  <c:v>105.405</c:v>
                </c:pt>
                <c:pt idx="187">
                  <c:v>98.054400000000001</c:v>
                </c:pt>
                <c:pt idx="188">
                  <c:v>91.279600000000002</c:v>
                </c:pt>
                <c:pt idx="189">
                  <c:v>85.041300000000007</c:v>
                </c:pt>
                <c:pt idx="190">
                  <c:v>79.300299999999993</c:v>
                </c:pt>
                <c:pt idx="191">
                  <c:v>74.017300000000006</c:v>
                </c:pt>
                <c:pt idx="192">
                  <c:v>69.153099999999995</c:v>
                </c:pt>
                <c:pt idx="193">
                  <c:v>64.668300000000002</c:v>
                </c:pt>
                <c:pt idx="194">
                  <c:v>60.523699999999998</c:v>
                </c:pt>
                <c:pt idx="195">
                  <c:v>56.68</c:v>
                </c:pt>
                <c:pt idx="196">
                  <c:v>53.102499999999999</c:v>
                </c:pt>
                <c:pt idx="197">
                  <c:v>49.774500000000003</c:v>
                </c:pt>
                <c:pt idx="198">
                  <c:v>46.683700000000002</c:v>
                </c:pt>
                <c:pt idx="199">
                  <c:v>43.818100000000001</c:v>
                </c:pt>
                <c:pt idx="200">
                  <c:v>41.165399999999998</c:v>
                </c:pt>
                <c:pt idx="201">
                  <c:v>38.7134</c:v>
                </c:pt>
                <c:pt idx="202">
                  <c:v>36.450000000000003</c:v>
                </c:pt>
                <c:pt idx="203">
                  <c:v>34.363</c:v>
                </c:pt>
                <c:pt idx="204">
                  <c:v>32.440300000000001</c:v>
                </c:pt>
                <c:pt idx="205">
                  <c:v>30.669499999999999</c:v>
                </c:pt>
                <c:pt idx="206">
                  <c:v>29.038599999999999</c:v>
                </c:pt>
                <c:pt idx="207">
                  <c:v>27.535399999999999</c:v>
                </c:pt>
                <c:pt idx="208">
                  <c:v>26.1477</c:v>
                </c:pt>
                <c:pt idx="209">
                  <c:v>24.863299999999999</c:v>
                </c:pt>
                <c:pt idx="210">
                  <c:v>23.67</c:v>
                </c:pt>
                <c:pt idx="211">
                  <c:v>22.557099999999998</c:v>
                </c:pt>
                <c:pt idx="212">
                  <c:v>21.519300000000001</c:v>
                </c:pt>
                <c:pt idx="213">
                  <c:v>20.553000000000001</c:v>
                </c:pt>
                <c:pt idx="214">
                  <c:v>19.654199999999999</c:v>
                </c:pt>
                <c:pt idx="215">
                  <c:v>18.819299999999998</c:v>
                </c:pt>
                <c:pt idx="216">
                  <c:v>18.044499999999999</c:v>
                </c:pt>
                <c:pt idx="217">
                  <c:v>17.325900000000001</c:v>
                </c:pt>
                <c:pt idx="218">
                  <c:v>16.659800000000001</c:v>
                </c:pt>
                <c:pt idx="219">
                  <c:v>16.0425</c:v>
                </c:pt>
                <c:pt idx="220">
                  <c:v>15.4701</c:v>
                </c:pt>
                <c:pt idx="221">
                  <c:v>14.9389</c:v>
                </c:pt>
                <c:pt idx="222">
                  <c:v>14.445</c:v>
                </c:pt>
                <c:pt idx="223">
                  <c:v>13.9848</c:v>
                </c:pt>
                <c:pt idx="224">
                  <c:v>13.554399999999999</c:v>
                </c:pt>
                <c:pt idx="225">
                  <c:v>13.15</c:v>
                </c:pt>
                <c:pt idx="226">
                  <c:v>12.7684</c:v>
                </c:pt>
                <c:pt idx="227">
                  <c:v>12.408099999999999</c:v>
                </c:pt>
                <c:pt idx="228">
                  <c:v>12.068199999999999</c:v>
                </c:pt>
                <c:pt idx="229">
                  <c:v>11.7477</c:v>
                </c:pt>
                <c:pt idx="230">
                  <c:v>11.4457</c:v>
                </c:pt>
                <c:pt idx="231">
                  <c:v>11.161199999999999</c:v>
                </c:pt>
                <c:pt idx="232">
                  <c:v>10.8933</c:v>
                </c:pt>
                <c:pt idx="233">
                  <c:v>10.6411</c:v>
                </c:pt>
                <c:pt idx="234">
                  <c:v>10.403499999999999</c:v>
                </c:pt>
                <c:pt idx="235">
                  <c:v>10.1798</c:v>
                </c:pt>
                <c:pt idx="236">
                  <c:v>9.9687900000000003</c:v>
                </c:pt>
                <c:pt idx="237">
                  <c:v>9.7696699999999996</c:v>
                </c:pt>
                <c:pt idx="238">
                  <c:v>9.5814599999999999</c:v>
                </c:pt>
                <c:pt idx="239">
                  <c:v>9.4032199999999992</c:v>
                </c:pt>
                <c:pt idx="240">
                  <c:v>9.234</c:v>
                </c:pt>
                <c:pt idx="241">
                  <c:v>9.0729799999999994</c:v>
                </c:pt>
                <c:pt idx="242">
                  <c:v>8.9198799999999991</c:v>
                </c:pt>
                <c:pt idx="243">
                  <c:v>8.7745300000000004</c:v>
                </c:pt>
                <c:pt idx="244">
                  <c:v>8.6367799999999999</c:v>
                </c:pt>
                <c:pt idx="245">
                  <c:v>8.5064799999999998</c:v>
                </c:pt>
                <c:pt idx="246">
                  <c:v>8.3834599999999995</c:v>
                </c:pt>
                <c:pt idx="247">
                  <c:v>8.2675599999999996</c:v>
                </c:pt>
                <c:pt idx="248">
                  <c:v>8.1586300000000005</c:v>
                </c:pt>
                <c:pt idx="249">
                  <c:v>8.0565200000000008</c:v>
                </c:pt>
                <c:pt idx="250">
                  <c:v>7.9610500000000002</c:v>
                </c:pt>
                <c:pt idx="251">
                  <c:v>7.8720800000000004</c:v>
                </c:pt>
                <c:pt idx="252">
                  <c:v>7.7894500000000004</c:v>
                </c:pt>
                <c:pt idx="253">
                  <c:v>7.7130000000000001</c:v>
                </c:pt>
                <c:pt idx="254">
                  <c:v>7.6425700000000001</c:v>
                </c:pt>
                <c:pt idx="255">
                  <c:v>7.5780000000000003</c:v>
                </c:pt>
                <c:pt idx="256">
                  <c:v>7.51919</c:v>
                </c:pt>
                <c:pt idx="257">
                  <c:v>7.46624</c:v>
                </c:pt>
                <c:pt idx="258">
                  <c:v>7.4192799999999997</c:v>
                </c:pt>
                <c:pt idx="259">
                  <c:v>7.3784799999999997</c:v>
                </c:pt>
                <c:pt idx="260">
                  <c:v>7.3439800000000002</c:v>
                </c:pt>
                <c:pt idx="261">
                  <c:v>7.3159200000000002</c:v>
                </c:pt>
                <c:pt idx="262">
                  <c:v>7.2944599999999999</c:v>
                </c:pt>
                <c:pt idx="263">
                  <c:v>7.2797499999999999</c:v>
                </c:pt>
                <c:pt idx="264">
                  <c:v>7.2719199999999997</c:v>
                </c:pt>
                <c:pt idx="265">
                  <c:v>7.2711399999999999</c:v>
                </c:pt>
                <c:pt idx="266">
                  <c:v>7.2775400000000001</c:v>
                </c:pt>
                <c:pt idx="267">
                  <c:v>7.2912800000000004</c:v>
                </c:pt>
                <c:pt idx="268">
                  <c:v>7.3125099999999996</c:v>
                </c:pt>
                <c:pt idx="269">
                  <c:v>7.3413599999999999</c:v>
                </c:pt>
                <c:pt idx="270">
                  <c:v>7.3780000000000001</c:v>
                </c:pt>
                <c:pt idx="271">
                  <c:v>7.4224300000000003</c:v>
                </c:pt>
                <c:pt idx="272">
                  <c:v>7.4741499999999998</c:v>
                </c:pt>
                <c:pt idx="273">
                  <c:v>7.5324999999999998</c:v>
                </c:pt>
                <c:pt idx="274">
                  <c:v>7.5968400000000003</c:v>
                </c:pt>
                <c:pt idx="275">
                  <c:v>7.6665299999999998</c:v>
                </c:pt>
                <c:pt idx="276">
                  <c:v>7.7409100000000004</c:v>
                </c:pt>
                <c:pt idx="277">
                  <c:v>7.8193400000000004</c:v>
                </c:pt>
                <c:pt idx="278">
                  <c:v>7.9011800000000001</c:v>
                </c:pt>
                <c:pt idx="279">
                  <c:v>7.9857699999999996</c:v>
                </c:pt>
                <c:pt idx="280">
                  <c:v>8.0724699999999991</c:v>
                </c:pt>
                <c:pt idx="281">
                  <c:v>8.1606299999999994</c:v>
                </c:pt>
                <c:pt idx="282">
                  <c:v>8.2496200000000002</c:v>
                </c:pt>
                <c:pt idx="283">
                  <c:v>8.3387700000000002</c:v>
                </c:pt>
                <c:pt idx="284">
                  <c:v>8.4274500000000003</c:v>
                </c:pt>
                <c:pt idx="285">
                  <c:v>8.5150000000000006</c:v>
                </c:pt>
                <c:pt idx="286">
                  <c:v>8.6009100000000007</c:v>
                </c:pt>
                <c:pt idx="287">
                  <c:v>8.6851800000000008</c:v>
                </c:pt>
                <c:pt idx="288">
                  <c:v>8.7678999999999991</c:v>
                </c:pt>
                <c:pt idx="289">
                  <c:v>8.8492200000000008</c:v>
                </c:pt>
                <c:pt idx="290">
                  <c:v>8.9292300000000004</c:v>
                </c:pt>
                <c:pt idx="291">
                  <c:v>9.00807</c:v>
                </c:pt>
                <c:pt idx="292">
                  <c:v>9.0858500000000006</c:v>
                </c:pt>
                <c:pt idx="293">
                  <c:v>9.1626799999999999</c:v>
                </c:pt>
                <c:pt idx="294">
                  <c:v>9.2386900000000001</c:v>
                </c:pt>
                <c:pt idx="295">
                  <c:v>9.3139900000000004</c:v>
                </c:pt>
                <c:pt idx="296">
                  <c:v>9.3887</c:v>
                </c:pt>
                <c:pt idx="297">
                  <c:v>9.4629399999999997</c:v>
                </c:pt>
                <c:pt idx="298">
                  <c:v>9.5368200000000005</c:v>
                </c:pt>
                <c:pt idx="299">
                  <c:v>9.6104699999999994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BC6-4F72-A9E5-E2662AECE203}"/>
            </c:ext>
          </c:extLst>
        </c:ser>
        <c:ser>
          <c:idx val="5"/>
          <c:order val="5"/>
          <c:tx>
            <c:strRef>
              <c:f>工作表1!$G$1</c:f>
              <c:strCache>
                <c:ptCount val="1"/>
                <c:pt idx="0">
                  <c:v>f301</c:v>
                </c:pt>
              </c:strCache>
            </c:strRef>
          </c:tx>
          <c:spPr>
            <a:ln w="15875" cap="rnd">
              <a:solidFill>
                <a:schemeClr val="tx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工作表1!$G$2:$G$302</c:f>
              <c:numCache>
                <c:formatCode>General</c:formatCode>
                <c:ptCount val="301"/>
                <c:pt idx="0">
                  <c:v>6.5399999999999998E-3</c:v>
                </c:pt>
                <c:pt idx="1">
                  <c:v>6.489E-3</c:v>
                </c:pt>
                <c:pt idx="2">
                  <c:v>6.437E-3</c:v>
                </c:pt>
                <c:pt idx="3">
                  <c:v>6.3839999999999999E-3</c:v>
                </c:pt>
                <c:pt idx="4">
                  <c:v>6.3299999999999997E-3</c:v>
                </c:pt>
                <c:pt idx="5">
                  <c:v>6.2760000000000003E-3</c:v>
                </c:pt>
                <c:pt idx="6">
                  <c:v>6.221E-3</c:v>
                </c:pt>
                <c:pt idx="7">
                  <c:v>6.1650000000000003E-3</c:v>
                </c:pt>
                <c:pt idx="8">
                  <c:v>6.1079999999999997E-3</c:v>
                </c:pt>
                <c:pt idx="9">
                  <c:v>6.051E-3</c:v>
                </c:pt>
                <c:pt idx="10">
                  <c:v>5.9940000000000002E-3</c:v>
                </c:pt>
                <c:pt idx="11">
                  <c:v>5.9350000000000002E-3</c:v>
                </c:pt>
                <c:pt idx="12">
                  <c:v>5.8770000000000003E-3</c:v>
                </c:pt>
                <c:pt idx="13">
                  <c:v>5.8170000000000001E-3</c:v>
                </c:pt>
                <c:pt idx="14">
                  <c:v>5.7580000000000001E-3</c:v>
                </c:pt>
                <c:pt idx="15">
                  <c:v>5.6979999999999999E-3</c:v>
                </c:pt>
                <c:pt idx="16">
                  <c:v>5.6369999999999996E-3</c:v>
                </c:pt>
                <c:pt idx="17">
                  <c:v>5.5760000000000002E-3</c:v>
                </c:pt>
                <c:pt idx="18">
                  <c:v>5.5149999999999999E-3</c:v>
                </c:pt>
                <c:pt idx="19">
                  <c:v>5.4530000000000004E-3</c:v>
                </c:pt>
                <c:pt idx="20">
                  <c:v>5.391E-3</c:v>
                </c:pt>
                <c:pt idx="21">
                  <c:v>5.3290000000000004E-3</c:v>
                </c:pt>
                <c:pt idx="22">
                  <c:v>5.2659999999999998E-3</c:v>
                </c:pt>
                <c:pt idx="23">
                  <c:v>5.2030000000000002E-3</c:v>
                </c:pt>
                <c:pt idx="24">
                  <c:v>5.1399999999999996E-3</c:v>
                </c:pt>
                <c:pt idx="25">
                  <c:v>5.0769999999999999E-3</c:v>
                </c:pt>
                <c:pt idx="26">
                  <c:v>-4.9059999999999997</c:v>
                </c:pt>
                <c:pt idx="27">
                  <c:v>-4.4180000000000001</c:v>
                </c:pt>
                <c:pt idx="28">
                  <c:v>-3.984</c:v>
                </c:pt>
                <c:pt idx="29">
                  <c:v>-3.5979999999999999</c:v>
                </c:pt>
                <c:pt idx="30">
                  <c:v>-3.2549999999999999</c:v>
                </c:pt>
                <c:pt idx="31">
                  <c:v>-2.9489999999999998</c:v>
                </c:pt>
                <c:pt idx="32">
                  <c:v>-2.6779999999999999</c:v>
                </c:pt>
                <c:pt idx="33">
                  <c:v>-2.4359999999999999</c:v>
                </c:pt>
                <c:pt idx="34">
                  <c:v>-2.2210000000000001</c:v>
                </c:pt>
                <c:pt idx="35">
                  <c:v>-2.0299999999999998</c:v>
                </c:pt>
                <c:pt idx="36">
                  <c:v>-1.86</c:v>
                </c:pt>
                <c:pt idx="37">
                  <c:v>-1.7090000000000001</c:v>
                </c:pt>
                <c:pt idx="38">
                  <c:v>-1.5740000000000001</c:v>
                </c:pt>
                <c:pt idx="39">
                  <c:v>-1.454</c:v>
                </c:pt>
                <c:pt idx="40">
                  <c:v>-1.3460000000000001</c:v>
                </c:pt>
                <c:pt idx="41">
                  <c:v>-1.248</c:v>
                </c:pt>
                <c:pt idx="42">
                  <c:v>-1.157</c:v>
                </c:pt>
                <c:pt idx="43">
                  <c:v>-1.0680000000000001</c:v>
                </c:pt>
                <c:pt idx="44">
                  <c:v>-0.97609999999999997</c:v>
                </c:pt>
                <c:pt idx="45">
                  <c:v>-0.875</c:v>
                </c:pt>
                <c:pt idx="46">
                  <c:v>-0.75870000000000004</c:v>
                </c:pt>
                <c:pt idx="47">
                  <c:v>-0.62339999999999995</c:v>
                </c:pt>
                <c:pt idx="48">
                  <c:v>-0.47120000000000001</c:v>
                </c:pt>
                <c:pt idx="49">
                  <c:v>-0.3</c:v>
                </c:pt>
                <c:pt idx="50">
                  <c:v>-0.1074</c:v>
                </c:pt>
                <c:pt idx="51">
                  <c:v>0.10290000000000001</c:v>
                </c:pt>
                <c:pt idx="52">
                  <c:v>0.3276</c:v>
                </c:pt>
                <c:pt idx="53">
                  <c:v>0.56369999999999998</c:v>
                </c:pt>
                <c:pt idx="54">
                  <c:v>0.80900000000000005</c:v>
                </c:pt>
                <c:pt idx="55">
                  <c:v>1.0620000000000001</c:v>
                </c:pt>
                <c:pt idx="56">
                  <c:v>1.321</c:v>
                </c:pt>
                <c:pt idx="57">
                  <c:v>1.5860000000000001</c:v>
                </c:pt>
                <c:pt idx="58">
                  <c:v>1.855</c:v>
                </c:pt>
                <c:pt idx="59">
                  <c:v>2.1280000000000001</c:v>
                </c:pt>
                <c:pt idx="60">
                  <c:v>2.4039999999999999</c:v>
                </c:pt>
                <c:pt idx="61">
                  <c:v>2.6840000000000002</c:v>
                </c:pt>
                <c:pt idx="62">
                  <c:v>2.9649999999999999</c:v>
                </c:pt>
                <c:pt idx="63">
                  <c:v>3.25</c:v>
                </c:pt>
                <c:pt idx="64">
                  <c:v>3.536</c:v>
                </c:pt>
                <c:pt idx="65">
                  <c:v>3.8250000000000002</c:v>
                </c:pt>
                <c:pt idx="66">
                  <c:v>4.1159999999999997</c:v>
                </c:pt>
                <c:pt idx="67">
                  <c:v>4.4089999999999998</c:v>
                </c:pt>
                <c:pt idx="68">
                  <c:v>4.7039999999999997</c:v>
                </c:pt>
                <c:pt idx="69">
                  <c:v>5.0019999999999998</c:v>
                </c:pt>
                <c:pt idx="70">
                  <c:v>5.3029999999999999</c:v>
                </c:pt>
                <c:pt idx="71">
                  <c:v>5.6829999999999998</c:v>
                </c:pt>
                <c:pt idx="72">
                  <c:v>5.9969999999999999</c:v>
                </c:pt>
                <c:pt idx="73">
                  <c:v>6.3230000000000004</c:v>
                </c:pt>
                <c:pt idx="74">
                  <c:v>6.66</c:v>
                </c:pt>
                <c:pt idx="75">
                  <c:v>7</c:v>
                </c:pt>
                <c:pt idx="76">
                  <c:v>7.3639999999999999</c:v>
                </c:pt>
                <c:pt idx="77">
                  <c:v>7.7430000000000003</c:v>
                </c:pt>
                <c:pt idx="78">
                  <c:v>8.1379999999999999</c:v>
                </c:pt>
                <c:pt idx="79">
                  <c:v>8.5540000000000003</c:v>
                </c:pt>
                <c:pt idx="80">
                  <c:v>8.99</c:v>
                </c:pt>
                <c:pt idx="81">
                  <c:v>9.452</c:v>
                </c:pt>
                <c:pt idx="82">
                  <c:v>9.9429999999999996</c:v>
                </c:pt>
                <c:pt idx="83">
                  <c:v>10.47</c:v>
                </c:pt>
                <c:pt idx="84">
                  <c:v>11.03</c:v>
                </c:pt>
                <c:pt idx="85">
                  <c:v>11.64</c:v>
                </c:pt>
                <c:pt idx="86">
                  <c:v>12.3</c:v>
                </c:pt>
                <c:pt idx="87">
                  <c:v>13.03</c:v>
                </c:pt>
                <c:pt idx="88">
                  <c:v>13.84</c:v>
                </c:pt>
                <c:pt idx="89">
                  <c:v>14.76</c:v>
                </c:pt>
                <c:pt idx="90">
                  <c:v>15.83</c:v>
                </c:pt>
                <c:pt idx="91">
                  <c:v>17.13</c:v>
                </c:pt>
                <c:pt idx="92">
                  <c:v>18.78</c:v>
                </c:pt>
                <c:pt idx="93">
                  <c:v>21.11</c:v>
                </c:pt>
                <c:pt idx="94">
                  <c:v>25.09</c:v>
                </c:pt>
                <c:pt idx="95">
                  <c:v>27.55</c:v>
                </c:pt>
                <c:pt idx="96">
                  <c:v>28.82</c:v>
                </c:pt>
                <c:pt idx="97">
                  <c:v>30.21</c:v>
                </c:pt>
                <c:pt idx="98">
                  <c:v>31.9</c:v>
                </c:pt>
                <c:pt idx="99">
                  <c:v>49.49</c:v>
                </c:pt>
                <c:pt idx="100">
                  <c:v>69.23</c:v>
                </c:pt>
                <c:pt idx="101">
                  <c:v>76.34</c:v>
                </c:pt>
                <c:pt idx="102">
                  <c:v>81.459999999999994</c:v>
                </c:pt>
                <c:pt idx="103">
                  <c:v>87.28</c:v>
                </c:pt>
                <c:pt idx="104">
                  <c:v>94.31</c:v>
                </c:pt>
                <c:pt idx="105">
                  <c:v>102.4</c:v>
                </c:pt>
                <c:pt idx="106">
                  <c:v>111.2</c:v>
                </c:pt>
                <c:pt idx="107">
                  <c:v>120.7</c:v>
                </c:pt>
                <c:pt idx="108">
                  <c:v>130.80000000000001</c:v>
                </c:pt>
                <c:pt idx="109">
                  <c:v>141.19999999999999</c:v>
                </c:pt>
                <c:pt idx="110">
                  <c:v>152.19999999999999</c:v>
                </c:pt>
                <c:pt idx="111">
                  <c:v>163.4</c:v>
                </c:pt>
                <c:pt idx="112">
                  <c:v>175</c:v>
                </c:pt>
                <c:pt idx="113">
                  <c:v>186.9</c:v>
                </c:pt>
                <c:pt idx="114">
                  <c:v>198.3</c:v>
                </c:pt>
                <c:pt idx="115">
                  <c:v>204.7</c:v>
                </c:pt>
                <c:pt idx="116">
                  <c:v>212</c:v>
                </c:pt>
                <c:pt idx="117">
                  <c:v>219.7</c:v>
                </c:pt>
                <c:pt idx="118">
                  <c:v>227.6</c:v>
                </c:pt>
                <c:pt idx="119">
                  <c:v>235.5</c:v>
                </c:pt>
                <c:pt idx="120">
                  <c:v>243.4</c:v>
                </c:pt>
                <c:pt idx="121">
                  <c:v>251.3</c:v>
                </c:pt>
                <c:pt idx="122">
                  <c:v>259.2</c:v>
                </c:pt>
                <c:pt idx="123">
                  <c:v>266.89999999999998</c:v>
                </c:pt>
                <c:pt idx="124">
                  <c:v>274.3</c:v>
                </c:pt>
                <c:pt idx="125">
                  <c:v>281.60000000000002</c:v>
                </c:pt>
                <c:pt idx="126">
                  <c:v>301.39999999999998</c:v>
                </c:pt>
                <c:pt idx="127">
                  <c:v>309.3</c:v>
                </c:pt>
                <c:pt idx="128">
                  <c:v>316.89999999999998</c:v>
                </c:pt>
                <c:pt idx="129">
                  <c:v>324.3</c:v>
                </c:pt>
                <c:pt idx="130">
                  <c:v>331.6</c:v>
                </c:pt>
                <c:pt idx="131">
                  <c:v>338.7</c:v>
                </c:pt>
                <c:pt idx="132">
                  <c:v>345.9</c:v>
                </c:pt>
                <c:pt idx="133">
                  <c:v>353.8</c:v>
                </c:pt>
                <c:pt idx="134">
                  <c:v>366.4</c:v>
                </c:pt>
                <c:pt idx="135">
                  <c:v>374</c:v>
                </c:pt>
                <c:pt idx="136">
                  <c:v>380.2</c:v>
                </c:pt>
                <c:pt idx="137">
                  <c:v>386.1</c:v>
                </c:pt>
                <c:pt idx="138">
                  <c:v>391.5</c:v>
                </c:pt>
                <c:pt idx="139">
                  <c:v>396.6</c:v>
                </c:pt>
                <c:pt idx="140">
                  <c:v>401.4</c:v>
                </c:pt>
                <c:pt idx="141">
                  <c:v>409.1</c:v>
                </c:pt>
                <c:pt idx="142">
                  <c:v>415.3</c:v>
                </c:pt>
                <c:pt idx="143">
                  <c:v>422.7</c:v>
                </c:pt>
                <c:pt idx="144">
                  <c:v>438.6</c:v>
                </c:pt>
                <c:pt idx="145">
                  <c:v>441.6</c:v>
                </c:pt>
                <c:pt idx="146">
                  <c:v>446.2</c:v>
                </c:pt>
                <c:pt idx="147">
                  <c:v>450.6</c:v>
                </c:pt>
                <c:pt idx="148">
                  <c:v>454.5</c:v>
                </c:pt>
                <c:pt idx="149">
                  <c:v>458.1</c:v>
                </c:pt>
                <c:pt idx="150">
                  <c:v>461.3</c:v>
                </c:pt>
                <c:pt idx="151">
                  <c:v>460.7</c:v>
                </c:pt>
                <c:pt idx="152">
                  <c:v>456.6</c:v>
                </c:pt>
                <c:pt idx="153">
                  <c:v>453.3</c:v>
                </c:pt>
                <c:pt idx="154">
                  <c:v>450.5</c:v>
                </c:pt>
                <c:pt idx="155">
                  <c:v>447.9</c:v>
                </c:pt>
                <c:pt idx="156">
                  <c:v>445.1</c:v>
                </c:pt>
                <c:pt idx="157">
                  <c:v>441.9</c:v>
                </c:pt>
                <c:pt idx="158">
                  <c:v>438</c:v>
                </c:pt>
                <c:pt idx="159">
                  <c:v>433.1</c:v>
                </c:pt>
                <c:pt idx="160">
                  <c:v>426.9</c:v>
                </c:pt>
                <c:pt idx="161">
                  <c:v>419.1</c:v>
                </c:pt>
                <c:pt idx="162">
                  <c:v>410.1</c:v>
                </c:pt>
                <c:pt idx="163">
                  <c:v>399.9</c:v>
                </c:pt>
                <c:pt idx="164">
                  <c:v>388.8</c:v>
                </c:pt>
                <c:pt idx="165">
                  <c:v>376.9</c:v>
                </c:pt>
                <c:pt idx="166">
                  <c:v>364.3</c:v>
                </c:pt>
                <c:pt idx="167">
                  <c:v>351</c:v>
                </c:pt>
                <c:pt idx="168">
                  <c:v>336.2</c:v>
                </c:pt>
                <c:pt idx="169">
                  <c:v>322.10000000000002</c:v>
                </c:pt>
                <c:pt idx="170">
                  <c:v>308.3</c:v>
                </c:pt>
                <c:pt idx="171">
                  <c:v>294.10000000000002</c:v>
                </c:pt>
                <c:pt idx="172">
                  <c:v>277.7</c:v>
                </c:pt>
                <c:pt idx="173">
                  <c:v>259.5</c:v>
                </c:pt>
                <c:pt idx="174">
                  <c:v>244.2</c:v>
                </c:pt>
                <c:pt idx="175">
                  <c:v>229.3</c:v>
                </c:pt>
                <c:pt idx="176">
                  <c:v>215</c:v>
                </c:pt>
                <c:pt idx="177">
                  <c:v>201.2</c:v>
                </c:pt>
                <c:pt idx="178">
                  <c:v>188.1</c:v>
                </c:pt>
                <c:pt idx="179">
                  <c:v>175.6</c:v>
                </c:pt>
                <c:pt idx="180">
                  <c:v>163.80000000000001</c:v>
                </c:pt>
                <c:pt idx="181">
                  <c:v>152.6</c:v>
                </c:pt>
                <c:pt idx="182">
                  <c:v>142.1</c:v>
                </c:pt>
                <c:pt idx="183">
                  <c:v>132.30000000000001</c:v>
                </c:pt>
                <c:pt idx="184">
                  <c:v>123.1</c:v>
                </c:pt>
                <c:pt idx="185">
                  <c:v>114.6</c:v>
                </c:pt>
                <c:pt idx="186">
                  <c:v>106.6</c:v>
                </c:pt>
                <c:pt idx="187">
                  <c:v>99.17</c:v>
                </c:pt>
                <c:pt idx="188">
                  <c:v>92.3</c:v>
                </c:pt>
                <c:pt idx="189">
                  <c:v>85.93</c:v>
                </c:pt>
                <c:pt idx="190">
                  <c:v>80.040000000000006</c:v>
                </c:pt>
                <c:pt idx="191">
                  <c:v>74.59</c:v>
                </c:pt>
                <c:pt idx="192">
                  <c:v>69.56</c:v>
                </c:pt>
                <c:pt idx="193">
                  <c:v>64.92</c:v>
                </c:pt>
                <c:pt idx="194">
                  <c:v>60.63</c:v>
                </c:pt>
                <c:pt idx="195">
                  <c:v>56.68</c:v>
                </c:pt>
                <c:pt idx="196">
                  <c:v>53.04</c:v>
                </c:pt>
                <c:pt idx="197">
                  <c:v>49.68</c:v>
                </c:pt>
                <c:pt idx="198">
                  <c:v>46.58</c:v>
                </c:pt>
                <c:pt idx="199">
                  <c:v>43.73</c:v>
                </c:pt>
                <c:pt idx="200">
                  <c:v>41.1</c:v>
                </c:pt>
                <c:pt idx="201">
                  <c:v>38.67</c:v>
                </c:pt>
                <c:pt idx="202">
                  <c:v>36.43</c:v>
                </c:pt>
                <c:pt idx="203">
                  <c:v>34.36</c:v>
                </c:pt>
                <c:pt idx="204">
                  <c:v>32.450000000000003</c:v>
                </c:pt>
                <c:pt idx="205">
                  <c:v>30.69</c:v>
                </c:pt>
                <c:pt idx="206">
                  <c:v>29.06</c:v>
                </c:pt>
                <c:pt idx="207">
                  <c:v>27.55</c:v>
                </c:pt>
                <c:pt idx="208">
                  <c:v>26.16</c:v>
                </c:pt>
                <c:pt idx="209">
                  <c:v>24.87</c:v>
                </c:pt>
                <c:pt idx="210">
                  <c:v>23.67</c:v>
                </c:pt>
                <c:pt idx="211">
                  <c:v>22.57</c:v>
                </c:pt>
                <c:pt idx="212">
                  <c:v>21.54</c:v>
                </c:pt>
                <c:pt idx="213">
                  <c:v>20.58</c:v>
                </c:pt>
                <c:pt idx="214">
                  <c:v>19.7</c:v>
                </c:pt>
                <c:pt idx="215">
                  <c:v>18.87</c:v>
                </c:pt>
                <c:pt idx="216">
                  <c:v>18.100000000000001</c:v>
                </c:pt>
                <c:pt idx="217">
                  <c:v>17.39</c:v>
                </c:pt>
                <c:pt idx="218">
                  <c:v>16.72</c:v>
                </c:pt>
                <c:pt idx="219">
                  <c:v>16.100000000000001</c:v>
                </c:pt>
                <c:pt idx="220">
                  <c:v>15.52</c:v>
                </c:pt>
                <c:pt idx="221">
                  <c:v>14.98</c:v>
                </c:pt>
                <c:pt idx="222">
                  <c:v>14.48</c:v>
                </c:pt>
                <c:pt idx="223">
                  <c:v>14</c:v>
                </c:pt>
                <c:pt idx="224">
                  <c:v>13.56</c:v>
                </c:pt>
                <c:pt idx="225">
                  <c:v>13.15</c:v>
                </c:pt>
                <c:pt idx="226">
                  <c:v>12.76</c:v>
                </c:pt>
                <c:pt idx="227">
                  <c:v>12.39</c:v>
                </c:pt>
                <c:pt idx="228">
                  <c:v>12.05</c:v>
                </c:pt>
                <c:pt idx="229">
                  <c:v>11.73</c:v>
                </c:pt>
                <c:pt idx="230">
                  <c:v>11.43</c:v>
                </c:pt>
                <c:pt idx="231">
                  <c:v>11.15</c:v>
                </c:pt>
                <c:pt idx="232">
                  <c:v>10.88</c:v>
                </c:pt>
                <c:pt idx="233">
                  <c:v>10.63</c:v>
                </c:pt>
                <c:pt idx="234">
                  <c:v>10.39</c:v>
                </c:pt>
                <c:pt idx="235">
                  <c:v>10.17</c:v>
                </c:pt>
                <c:pt idx="236">
                  <c:v>9.9619999999999997</c:v>
                </c:pt>
                <c:pt idx="237">
                  <c:v>9.7639999999999993</c:v>
                </c:pt>
                <c:pt idx="238">
                  <c:v>9.577</c:v>
                </c:pt>
                <c:pt idx="239">
                  <c:v>9.4009999999999998</c:v>
                </c:pt>
                <c:pt idx="240">
                  <c:v>9.234</c:v>
                </c:pt>
                <c:pt idx="241">
                  <c:v>9.077</c:v>
                </c:pt>
                <c:pt idx="242">
                  <c:v>8.9290000000000003</c:v>
                </c:pt>
                <c:pt idx="243">
                  <c:v>8.7880000000000003</c:v>
                </c:pt>
                <c:pt idx="244">
                  <c:v>8.6549999999999994</c:v>
                </c:pt>
                <c:pt idx="245">
                  <c:v>8.5289999999999999</c:v>
                </c:pt>
                <c:pt idx="246">
                  <c:v>8.41</c:v>
                </c:pt>
                <c:pt idx="247">
                  <c:v>8.2970000000000006</c:v>
                </c:pt>
                <c:pt idx="248">
                  <c:v>8.19</c:v>
                </c:pt>
                <c:pt idx="249">
                  <c:v>8.0879999999999992</c:v>
                </c:pt>
                <c:pt idx="250">
                  <c:v>7.992</c:v>
                </c:pt>
                <c:pt idx="251">
                  <c:v>7.9</c:v>
                </c:pt>
                <c:pt idx="252">
                  <c:v>7.8129999999999997</c:v>
                </c:pt>
                <c:pt idx="253">
                  <c:v>7.7309999999999999</c:v>
                </c:pt>
                <c:pt idx="254">
                  <c:v>7.6529999999999996</c:v>
                </c:pt>
                <c:pt idx="255">
                  <c:v>7.5780000000000003</c:v>
                </c:pt>
                <c:pt idx="256">
                  <c:v>7.5069999999999997</c:v>
                </c:pt>
                <c:pt idx="257">
                  <c:v>7.44</c:v>
                </c:pt>
                <c:pt idx="258">
                  <c:v>7.375</c:v>
                </c:pt>
                <c:pt idx="259">
                  <c:v>7.3140000000000001</c:v>
                </c:pt>
                <c:pt idx="260">
                  <c:v>7.2560000000000002</c:v>
                </c:pt>
                <c:pt idx="261">
                  <c:v>7.2</c:v>
                </c:pt>
                <c:pt idx="262">
                  <c:v>7.173</c:v>
                </c:pt>
                <c:pt idx="263">
                  <c:v>7.1609999999999996</c:v>
                </c:pt>
                <c:pt idx="264">
                  <c:v>7.1639999999999997</c:v>
                </c:pt>
                <c:pt idx="265">
                  <c:v>7.1779999999999999</c:v>
                </c:pt>
                <c:pt idx="266">
                  <c:v>7.202</c:v>
                </c:pt>
                <c:pt idx="267">
                  <c:v>7.2350000000000003</c:v>
                </c:pt>
                <c:pt idx="268">
                  <c:v>7.2759999999999998</c:v>
                </c:pt>
                <c:pt idx="269">
                  <c:v>7.3239999999999998</c:v>
                </c:pt>
                <c:pt idx="270">
                  <c:v>7.3780000000000001</c:v>
                </c:pt>
                <c:pt idx="271">
                  <c:v>7.4370000000000003</c:v>
                </c:pt>
                <c:pt idx="272">
                  <c:v>7.5</c:v>
                </c:pt>
                <c:pt idx="273">
                  <c:v>7.5679999999999996</c:v>
                </c:pt>
                <c:pt idx="274">
                  <c:v>7.6379999999999999</c:v>
                </c:pt>
                <c:pt idx="275">
                  <c:v>7.7110000000000003</c:v>
                </c:pt>
                <c:pt idx="276">
                  <c:v>7.7859999999999996</c:v>
                </c:pt>
                <c:pt idx="277">
                  <c:v>7.8639999999999999</c:v>
                </c:pt>
                <c:pt idx="278">
                  <c:v>7.9420000000000002</c:v>
                </c:pt>
                <c:pt idx="279">
                  <c:v>8.0220000000000002</c:v>
                </c:pt>
                <c:pt idx="280">
                  <c:v>8.1029999999999998</c:v>
                </c:pt>
                <c:pt idx="281">
                  <c:v>8.1850000000000005</c:v>
                </c:pt>
                <c:pt idx="282">
                  <c:v>8.2669999999999995</c:v>
                </c:pt>
                <c:pt idx="283">
                  <c:v>8.35</c:v>
                </c:pt>
                <c:pt idx="284">
                  <c:v>8.4329999999999998</c:v>
                </c:pt>
                <c:pt idx="285">
                  <c:v>8.5150000000000006</c:v>
                </c:pt>
                <c:pt idx="286">
                  <c:v>8.5980000000000008</c:v>
                </c:pt>
                <c:pt idx="287">
                  <c:v>8.68</c:v>
                </c:pt>
                <c:pt idx="288">
                  <c:v>8.7620000000000005</c:v>
                </c:pt>
                <c:pt idx="289">
                  <c:v>8.843</c:v>
                </c:pt>
                <c:pt idx="290">
                  <c:v>8.9239999999999995</c:v>
                </c:pt>
                <c:pt idx="291">
                  <c:v>9.0039999999999996</c:v>
                </c:pt>
                <c:pt idx="292">
                  <c:v>9.0830000000000002</c:v>
                </c:pt>
                <c:pt idx="293">
                  <c:v>9.1609999999999996</c:v>
                </c:pt>
                <c:pt idx="294">
                  <c:v>9.2390000000000008</c:v>
                </c:pt>
                <c:pt idx="295">
                  <c:v>9.3160000000000007</c:v>
                </c:pt>
                <c:pt idx="296">
                  <c:v>9.391</c:v>
                </c:pt>
                <c:pt idx="297">
                  <c:v>9.4659999999999993</c:v>
                </c:pt>
                <c:pt idx="298">
                  <c:v>9.5399999999999991</c:v>
                </c:pt>
                <c:pt idx="299">
                  <c:v>9.6129999999999995</c:v>
                </c:pt>
                <c:pt idx="300">
                  <c:v>9.6839999999999993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6BC6-4F72-A9E5-E2662AECE2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3466248"/>
        <c:axId val="373466576"/>
      </c:scatterChart>
      <c:valAx>
        <c:axId val="373466248"/>
        <c:scaling>
          <c:orientation val="minMax"/>
          <c:min val="4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73466576"/>
        <c:crossesAt val="-100"/>
        <c:crossBetween val="midCat"/>
      </c:valAx>
      <c:valAx>
        <c:axId val="37346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y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73466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Maximum</a:t>
            </a:r>
            <a:r>
              <a:rPr lang="en-US" altLang="zh-TW" baseline="0"/>
              <a:t> Error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工作表1!$P$1:$T$1</c:f>
              <c:strCache>
                <c:ptCount val="5"/>
                <c:pt idx="0">
                  <c:v>f3</c:v>
                </c:pt>
                <c:pt idx="1">
                  <c:v>f5</c:v>
                </c:pt>
                <c:pt idx="2">
                  <c:v>f7</c:v>
                </c:pt>
                <c:pt idx="3">
                  <c:v>f13</c:v>
                </c:pt>
                <c:pt idx="4">
                  <c:v>f21</c:v>
                </c:pt>
              </c:strCache>
            </c:strRef>
          </c:cat>
          <c:val>
            <c:numRef>
              <c:f>工作表1!$P$2:$T$2</c:f>
              <c:numCache>
                <c:formatCode>General</c:formatCode>
                <c:ptCount val="5"/>
                <c:pt idx="0">
                  <c:v>354.947</c:v>
                </c:pt>
                <c:pt idx="1">
                  <c:v>190.82</c:v>
                </c:pt>
                <c:pt idx="2">
                  <c:v>73.743600000000001</c:v>
                </c:pt>
                <c:pt idx="3">
                  <c:v>29.044799999999999</c:v>
                </c:pt>
                <c:pt idx="4">
                  <c:v>19.6417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C7-4BEC-B547-BC82D83937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8424368"/>
        <c:axId val="488424696"/>
      </c:lineChart>
      <c:catAx>
        <c:axId val="488424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8424696"/>
        <c:crosses val="autoZero"/>
        <c:auto val="1"/>
        <c:lblAlgn val="ctr"/>
        <c:lblOffset val="100"/>
        <c:noMultiLvlLbl val="0"/>
      </c:catAx>
      <c:valAx>
        <c:axId val="488424696"/>
        <c:scaling>
          <c:logBase val="10"/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|error|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8424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Error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f3</c:v>
                </c:pt>
              </c:strCache>
            </c:strRef>
          </c:tx>
          <c:spPr>
            <a:ln w="1587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工作表1!$I$2:$I$302</c:f>
              <c:numCache>
                <c:formatCode>General</c:formatCode>
                <c:ptCount val="301"/>
                <c:pt idx="0">
                  <c:v>0</c:v>
                </c:pt>
                <c:pt idx="1">
                  <c:v>4.5967900000000004</c:v>
                </c:pt>
                <c:pt idx="2">
                  <c:v>9.1931700000000003</c:v>
                </c:pt>
                <c:pt idx="3">
                  <c:v>13.7887</c:v>
                </c:pt>
                <c:pt idx="4">
                  <c:v>18.383099999999999</c:v>
                </c:pt>
                <c:pt idx="5">
                  <c:v>22.9758</c:v>
                </c:pt>
                <c:pt idx="6">
                  <c:v>27.566500000000001</c:v>
                </c:pt>
                <c:pt idx="7">
                  <c:v>32.154800000000002</c:v>
                </c:pt>
                <c:pt idx="8">
                  <c:v>36.740299999999998</c:v>
                </c:pt>
                <c:pt idx="9">
                  <c:v>41.322400000000002</c:v>
                </c:pt>
                <c:pt idx="10">
                  <c:v>45.901000000000003</c:v>
                </c:pt>
                <c:pt idx="11">
                  <c:v>50.475499999999997</c:v>
                </c:pt>
                <c:pt idx="12">
                  <c:v>55.045499999999997</c:v>
                </c:pt>
                <c:pt idx="13">
                  <c:v>59.610599999999998</c:v>
                </c:pt>
                <c:pt idx="14">
                  <c:v>64.170500000000004</c:v>
                </c:pt>
                <c:pt idx="15">
                  <c:v>68.724699999999999</c:v>
                </c:pt>
                <c:pt idx="16">
                  <c:v>73.272800000000004</c:v>
                </c:pt>
                <c:pt idx="17">
                  <c:v>77.814400000000006</c:v>
                </c:pt>
                <c:pt idx="18">
                  <c:v>82.349100000000007</c:v>
                </c:pt>
                <c:pt idx="19">
                  <c:v>86.876599999999996</c:v>
                </c:pt>
                <c:pt idx="20">
                  <c:v>91.396299999999997</c:v>
                </c:pt>
                <c:pt idx="21">
                  <c:v>95.907899999999998</c:v>
                </c:pt>
                <c:pt idx="22">
                  <c:v>100.411</c:v>
                </c:pt>
                <c:pt idx="23">
                  <c:v>104.905</c:v>
                </c:pt>
                <c:pt idx="24">
                  <c:v>109.39</c:v>
                </c:pt>
                <c:pt idx="25">
                  <c:v>113.86499999999999</c:v>
                </c:pt>
                <c:pt idx="26">
                  <c:v>123.241</c:v>
                </c:pt>
                <c:pt idx="27">
                  <c:v>127.20699999999999</c:v>
                </c:pt>
                <c:pt idx="28">
                  <c:v>131.21700000000001</c:v>
                </c:pt>
                <c:pt idx="29">
                  <c:v>135.26300000000001</c:v>
                </c:pt>
                <c:pt idx="30">
                  <c:v>139.34</c:v>
                </c:pt>
                <c:pt idx="31">
                  <c:v>143.44200000000001</c:v>
                </c:pt>
                <c:pt idx="32">
                  <c:v>147.566</c:v>
                </c:pt>
                <c:pt idx="33">
                  <c:v>151.70699999999999</c:v>
                </c:pt>
                <c:pt idx="34">
                  <c:v>155.86099999999999</c:v>
                </c:pt>
                <c:pt idx="35">
                  <c:v>160.02500000000001</c:v>
                </c:pt>
                <c:pt idx="36">
                  <c:v>164.197</c:v>
                </c:pt>
                <c:pt idx="37">
                  <c:v>168.37200000000001</c:v>
                </c:pt>
                <c:pt idx="38">
                  <c:v>172.54900000000001</c:v>
                </c:pt>
                <c:pt idx="39">
                  <c:v>176.72499999999999</c:v>
                </c:pt>
                <c:pt idx="40">
                  <c:v>180.89699999999999</c:v>
                </c:pt>
                <c:pt idx="41">
                  <c:v>185.06299999999999</c:v>
                </c:pt>
                <c:pt idx="42">
                  <c:v>189.21899999999999</c:v>
                </c:pt>
                <c:pt idx="43">
                  <c:v>193.36099999999999</c:v>
                </c:pt>
                <c:pt idx="44">
                  <c:v>197.482</c:v>
                </c:pt>
                <c:pt idx="45">
                  <c:v>201.57599999999999</c:v>
                </c:pt>
                <c:pt idx="46">
                  <c:v>205.636</c:v>
                </c:pt>
                <c:pt idx="47">
                  <c:v>209.65899999999999</c:v>
                </c:pt>
                <c:pt idx="48">
                  <c:v>213.64599999999999</c:v>
                </c:pt>
                <c:pt idx="49">
                  <c:v>217.59399999999999</c:v>
                </c:pt>
                <c:pt idx="50">
                  <c:v>221.501</c:v>
                </c:pt>
                <c:pt idx="51">
                  <c:v>225.37</c:v>
                </c:pt>
                <c:pt idx="52">
                  <c:v>229.20500000000001</c:v>
                </c:pt>
                <c:pt idx="53">
                  <c:v>233.006</c:v>
                </c:pt>
                <c:pt idx="54">
                  <c:v>236.77699999999999</c:v>
                </c:pt>
                <c:pt idx="55">
                  <c:v>240.518</c:v>
                </c:pt>
                <c:pt idx="56">
                  <c:v>244.23099999999999</c:v>
                </c:pt>
                <c:pt idx="57">
                  <c:v>247.91499999999999</c:v>
                </c:pt>
                <c:pt idx="58">
                  <c:v>251.572</c:v>
                </c:pt>
                <c:pt idx="59">
                  <c:v>255.202</c:v>
                </c:pt>
                <c:pt idx="60">
                  <c:v>258.80399999999997</c:v>
                </c:pt>
                <c:pt idx="61">
                  <c:v>262.37900000000002</c:v>
                </c:pt>
                <c:pt idx="62">
                  <c:v>265.92700000000002</c:v>
                </c:pt>
                <c:pt idx="63">
                  <c:v>269.44600000000003</c:v>
                </c:pt>
                <c:pt idx="64">
                  <c:v>272.93900000000002</c:v>
                </c:pt>
                <c:pt idx="65">
                  <c:v>276.40300000000002</c:v>
                </c:pt>
                <c:pt idx="66">
                  <c:v>279.83800000000002</c:v>
                </c:pt>
                <c:pt idx="67">
                  <c:v>283.245</c:v>
                </c:pt>
                <c:pt idx="68">
                  <c:v>286.62299999999999</c:v>
                </c:pt>
                <c:pt idx="69">
                  <c:v>289.96899999999999</c:v>
                </c:pt>
                <c:pt idx="70">
                  <c:v>293.28500000000003</c:v>
                </c:pt>
                <c:pt idx="71">
                  <c:v>296.49400000000003</c:v>
                </c:pt>
                <c:pt idx="72">
                  <c:v>299.73899999999998</c:v>
                </c:pt>
                <c:pt idx="73">
                  <c:v>302.94400000000002</c:v>
                </c:pt>
                <c:pt idx="74">
                  <c:v>306.108</c:v>
                </c:pt>
                <c:pt idx="75">
                  <c:v>309.23899999999998</c:v>
                </c:pt>
                <c:pt idx="76">
                  <c:v>312.315</c:v>
                </c:pt>
                <c:pt idx="77">
                  <c:v>315.34500000000003</c:v>
                </c:pt>
                <c:pt idx="78">
                  <c:v>318.32900000000001</c:v>
                </c:pt>
                <c:pt idx="79">
                  <c:v>321.25900000000001</c:v>
                </c:pt>
                <c:pt idx="80">
                  <c:v>324.13799999999998</c:v>
                </c:pt>
                <c:pt idx="81">
                  <c:v>326.95800000000003</c:v>
                </c:pt>
                <c:pt idx="82">
                  <c:v>329.71600000000001</c:v>
                </c:pt>
                <c:pt idx="83">
                  <c:v>332.40499999999997</c:v>
                </c:pt>
                <c:pt idx="84">
                  <c:v>335.02800000000002</c:v>
                </c:pt>
                <c:pt idx="85">
                  <c:v>337.56599999999997</c:v>
                </c:pt>
                <c:pt idx="86">
                  <c:v>340.02</c:v>
                </c:pt>
                <c:pt idx="87">
                  <c:v>342.36900000000003</c:v>
                </c:pt>
                <c:pt idx="88">
                  <c:v>344.60199999999998</c:v>
                </c:pt>
                <c:pt idx="89">
                  <c:v>346.69</c:v>
                </c:pt>
                <c:pt idx="90">
                  <c:v>348.59199999999998</c:v>
                </c:pt>
                <c:pt idx="91">
                  <c:v>350.22699999999998</c:v>
                </c:pt>
                <c:pt idx="92">
                  <c:v>351.47500000000002</c:v>
                </c:pt>
                <c:pt idx="93">
                  <c:v>352.00599999999997</c:v>
                </c:pt>
                <c:pt idx="94">
                  <c:v>350.85</c:v>
                </c:pt>
                <c:pt idx="95">
                  <c:v>351.17500000000001</c:v>
                </c:pt>
                <c:pt idx="96">
                  <c:v>352.65100000000001</c:v>
                </c:pt>
                <c:pt idx="97">
                  <c:v>353.96899999999999</c:v>
                </c:pt>
                <c:pt idx="98">
                  <c:v>354.947</c:v>
                </c:pt>
                <c:pt idx="99">
                  <c:v>339.98599999999999</c:v>
                </c:pt>
                <c:pt idx="100">
                  <c:v>322.834</c:v>
                </c:pt>
                <c:pt idx="101">
                  <c:v>318.27199999999999</c:v>
                </c:pt>
                <c:pt idx="102">
                  <c:v>315.65899999999999</c:v>
                </c:pt>
                <c:pt idx="103">
                  <c:v>312.30399999999997</c:v>
                </c:pt>
                <c:pt idx="104">
                  <c:v>307.69799999999998</c:v>
                </c:pt>
                <c:pt idx="105">
                  <c:v>301.98899999999998</c:v>
                </c:pt>
                <c:pt idx="106">
                  <c:v>295.52800000000002</c:v>
                </c:pt>
                <c:pt idx="107">
                  <c:v>288.32400000000001</c:v>
                </c:pt>
                <c:pt idx="108">
                  <c:v>280.476</c:v>
                </c:pt>
                <c:pt idx="109">
                  <c:v>272.28500000000003</c:v>
                </c:pt>
                <c:pt idx="110">
                  <c:v>263.44900000000001</c:v>
                </c:pt>
                <c:pt idx="111">
                  <c:v>254.369</c:v>
                </c:pt>
                <c:pt idx="112">
                  <c:v>244.84299999999999</c:v>
                </c:pt>
                <c:pt idx="113">
                  <c:v>234.97300000000001</c:v>
                </c:pt>
                <c:pt idx="114">
                  <c:v>225.55600000000001</c:v>
                </c:pt>
                <c:pt idx="115">
                  <c:v>221.09299999999999</c:v>
                </c:pt>
                <c:pt idx="116">
                  <c:v>215.684</c:v>
                </c:pt>
                <c:pt idx="117">
                  <c:v>209.827</c:v>
                </c:pt>
                <c:pt idx="118">
                  <c:v>203.72300000000001</c:v>
                </c:pt>
                <c:pt idx="119">
                  <c:v>197.571</c:v>
                </c:pt>
                <c:pt idx="120">
                  <c:v>191.37100000000001</c:v>
                </c:pt>
                <c:pt idx="121">
                  <c:v>185.12200000000001</c:v>
                </c:pt>
                <c:pt idx="122">
                  <c:v>178.82400000000001</c:v>
                </c:pt>
                <c:pt idx="123">
                  <c:v>172.67599999999999</c:v>
                </c:pt>
                <c:pt idx="124">
                  <c:v>166.779</c:v>
                </c:pt>
                <c:pt idx="125">
                  <c:v>160.93100000000001</c:v>
                </c:pt>
                <c:pt idx="126">
                  <c:v>142.53299999999999</c:v>
                </c:pt>
                <c:pt idx="127">
                  <c:v>135.983</c:v>
                </c:pt>
                <c:pt idx="128">
                  <c:v>129.68199999999999</c:v>
                </c:pt>
                <c:pt idx="129">
                  <c:v>123.529</c:v>
                </c:pt>
                <c:pt idx="130">
                  <c:v>117.42400000000001</c:v>
                </c:pt>
                <c:pt idx="131">
                  <c:v>111.46599999999999</c:v>
                </c:pt>
                <c:pt idx="132">
                  <c:v>105.354</c:v>
                </c:pt>
                <c:pt idx="133">
                  <c:v>98.489500000000007</c:v>
                </c:pt>
                <c:pt idx="134">
                  <c:v>86.870699999999999</c:v>
                </c:pt>
                <c:pt idx="135">
                  <c:v>80.197500000000005</c:v>
                </c:pt>
                <c:pt idx="136">
                  <c:v>74.869600000000005</c:v>
                </c:pt>
                <c:pt idx="137">
                  <c:v>69.786500000000004</c:v>
                </c:pt>
                <c:pt idx="138">
                  <c:v>65.147800000000004</c:v>
                </c:pt>
                <c:pt idx="139">
                  <c:v>60.753100000000003</c:v>
                </c:pt>
                <c:pt idx="140">
                  <c:v>56.601999999999997</c:v>
                </c:pt>
                <c:pt idx="141">
                  <c:v>49.494100000000003</c:v>
                </c:pt>
                <c:pt idx="142">
                  <c:v>43.829000000000001</c:v>
                </c:pt>
                <c:pt idx="143">
                  <c:v>36.906300000000002</c:v>
                </c:pt>
                <c:pt idx="144">
                  <c:v>21.425599999999999</c:v>
                </c:pt>
                <c:pt idx="145">
                  <c:v>18.7864</c:v>
                </c:pt>
                <c:pt idx="146">
                  <c:v>14.4884</c:v>
                </c:pt>
                <c:pt idx="147">
                  <c:v>10.331200000000001</c:v>
                </c:pt>
                <c:pt idx="148">
                  <c:v>6.6143000000000001</c:v>
                </c:pt>
                <c:pt idx="149">
                  <c:v>3.1373799999999998</c:v>
                </c:pt>
                <c:pt idx="150" formatCode="0.00E+00">
                  <c:v>5.6843400000000001E-14</c:v>
                </c:pt>
                <c:pt idx="151">
                  <c:v>0.60189599999999999</c:v>
                </c:pt>
                <c:pt idx="152">
                  <c:v>4.6433400000000002</c:v>
                </c:pt>
                <c:pt idx="153">
                  <c:v>7.8247299999999997</c:v>
                </c:pt>
                <c:pt idx="154">
                  <c:v>10.4465</c:v>
                </c:pt>
                <c:pt idx="155">
                  <c:v>12.808999999999999</c:v>
                </c:pt>
                <c:pt idx="156">
                  <c:v>15.3127</c:v>
                </c:pt>
                <c:pt idx="157">
                  <c:v>18.157900000000001</c:v>
                </c:pt>
                <c:pt idx="158">
                  <c:v>21.645099999999999</c:v>
                </c:pt>
                <c:pt idx="159">
                  <c:v>26.0748</c:v>
                </c:pt>
                <c:pt idx="160">
                  <c:v>31.747199999999999</c:v>
                </c:pt>
                <c:pt idx="161">
                  <c:v>38.962800000000001</c:v>
                </c:pt>
                <c:pt idx="162">
                  <c:v>47.322000000000003</c:v>
                </c:pt>
                <c:pt idx="163">
                  <c:v>56.825200000000002</c:v>
                </c:pt>
                <c:pt idx="164">
                  <c:v>67.172799999999995</c:v>
                </c:pt>
                <c:pt idx="165">
                  <c:v>78.265299999999996</c:v>
                </c:pt>
                <c:pt idx="166">
                  <c:v>90.003</c:v>
                </c:pt>
                <c:pt idx="167">
                  <c:v>102.386</c:v>
                </c:pt>
                <c:pt idx="168">
                  <c:v>116.21599999999999</c:v>
                </c:pt>
                <c:pt idx="169">
                  <c:v>129.291</c:v>
                </c:pt>
                <c:pt idx="170">
                  <c:v>142.01400000000001</c:v>
                </c:pt>
                <c:pt idx="171">
                  <c:v>155.084</c:v>
                </c:pt>
                <c:pt idx="172">
                  <c:v>170.30099999999999</c:v>
                </c:pt>
                <c:pt idx="173">
                  <c:v>187.267</c:v>
                </c:pt>
                <c:pt idx="174">
                  <c:v>201.28100000000001</c:v>
                </c:pt>
                <c:pt idx="175">
                  <c:v>214.84399999999999</c:v>
                </c:pt>
                <c:pt idx="176">
                  <c:v>227.756</c:v>
                </c:pt>
                <c:pt idx="177">
                  <c:v>240.11799999999999</c:v>
                </c:pt>
                <c:pt idx="178">
                  <c:v>251.73</c:v>
                </c:pt>
                <c:pt idx="179">
                  <c:v>262.69299999999998</c:v>
                </c:pt>
                <c:pt idx="180">
                  <c:v>272.90600000000001</c:v>
                </c:pt>
                <c:pt idx="181">
                  <c:v>282.471</c:v>
                </c:pt>
                <c:pt idx="182">
                  <c:v>291.28699999999998</c:v>
                </c:pt>
                <c:pt idx="183">
                  <c:v>299.35599999999999</c:v>
                </c:pt>
                <c:pt idx="184">
                  <c:v>306.77699999999999</c:v>
                </c:pt>
                <c:pt idx="185">
                  <c:v>313.45100000000002</c:v>
                </c:pt>
                <c:pt idx="186">
                  <c:v>319.57900000000001</c:v>
                </c:pt>
                <c:pt idx="187">
                  <c:v>325.08999999999997</c:v>
                </c:pt>
                <c:pt idx="188">
                  <c:v>329.995</c:v>
                </c:pt>
                <c:pt idx="189">
                  <c:v>334.35500000000002</c:v>
                </c:pt>
                <c:pt idx="190">
                  <c:v>338.19</c:v>
                </c:pt>
                <c:pt idx="191">
                  <c:v>341.54</c:v>
                </c:pt>
                <c:pt idx="192">
                  <c:v>344.42599999999999</c:v>
                </c:pt>
                <c:pt idx="193">
                  <c:v>346.87799999999999</c:v>
                </c:pt>
                <c:pt idx="194">
                  <c:v>348.93700000000001</c:v>
                </c:pt>
                <c:pt idx="195">
                  <c:v>350.61200000000002</c:v>
                </c:pt>
                <c:pt idx="196">
                  <c:v>351.935</c:v>
                </c:pt>
                <c:pt idx="197">
                  <c:v>352.93599999999998</c:v>
                </c:pt>
                <c:pt idx="198">
                  <c:v>353.63600000000002</c:v>
                </c:pt>
                <c:pt idx="199">
                  <c:v>354.04300000000001</c:v>
                </c:pt>
                <c:pt idx="200">
                  <c:v>354.19</c:v>
                </c:pt>
                <c:pt idx="201">
                  <c:v>354.096</c:v>
                </c:pt>
                <c:pt idx="202">
                  <c:v>353.77199999999999</c:v>
                </c:pt>
                <c:pt idx="203">
                  <c:v>353.238</c:v>
                </c:pt>
                <c:pt idx="204">
                  <c:v>352.505</c:v>
                </c:pt>
                <c:pt idx="205">
                  <c:v>351.58300000000003</c:v>
                </c:pt>
                <c:pt idx="206">
                  <c:v>350.49299999999999</c:v>
                </c:pt>
                <c:pt idx="207">
                  <c:v>349.24400000000003</c:v>
                </c:pt>
                <c:pt idx="208">
                  <c:v>347.83699999999999</c:v>
                </c:pt>
                <c:pt idx="209">
                  <c:v>346.29399999999998</c:v>
                </c:pt>
                <c:pt idx="210">
                  <c:v>344.62299999999999</c:v>
                </c:pt>
                <c:pt idx="211">
                  <c:v>342.81599999999997</c:v>
                </c:pt>
                <c:pt idx="212">
                  <c:v>340.90199999999999</c:v>
                </c:pt>
                <c:pt idx="213">
                  <c:v>338.88299999999998</c:v>
                </c:pt>
                <c:pt idx="214">
                  <c:v>336.74900000000002</c:v>
                </c:pt>
                <c:pt idx="215">
                  <c:v>334.53</c:v>
                </c:pt>
                <c:pt idx="216">
                  <c:v>332.21600000000001</c:v>
                </c:pt>
                <c:pt idx="217">
                  <c:v>329.80799999999999</c:v>
                </c:pt>
                <c:pt idx="218">
                  <c:v>327.327</c:v>
                </c:pt>
                <c:pt idx="219">
                  <c:v>324.762</c:v>
                </c:pt>
                <c:pt idx="220">
                  <c:v>322.12400000000002</c:v>
                </c:pt>
                <c:pt idx="221">
                  <c:v>319.41399999999999</c:v>
                </c:pt>
                <c:pt idx="222">
                  <c:v>316.63200000000001</c:v>
                </c:pt>
                <c:pt idx="223">
                  <c:v>313.798</c:v>
                </c:pt>
                <c:pt idx="224">
                  <c:v>310.89299999999997</c:v>
                </c:pt>
                <c:pt idx="225">
                  <c:v>307.92700000000002</c:v>
                </c:pt>
                <c:pt idx="226">
                  <c:v>304.911</c:v>
                </c:pt>
                <c:pt idx="227">
                  <c:v>301.84500000000003</c:v>
                </c:pt>
                <c:pt idx="228">
                  <c:v>298.71899999999999</c:v>
                </c:pt>
                <c:pt idx="229">
                  <c:v>295.54399999999998</c:v>
                </c:pt>
                <c:pt idx="230">
                  <c:v>292.32</c:v>
                </c:pt>
                <c:pt idx="231">
                  <c:v>289.04700000000003</c:v>
                </c:pt>
                <c:pt idx="232">
                  <c:v>285.73700000000002</c:v>
                </c:pt>
                <c:pt idx="233">
                  <c:v>282.37900000000002</c:v>
                </c:pt>
                <c:pt idx="234">
                  <c:v>278.98399999999998</c:v>
                </c:pt>
                <c:pt idx="235">
                  <c:v>275.54199999999997</c:v>
                </c:pt>
                <c:pt idx="236">
                  <c:v>272.06200000000001</c:v>
                </c:pt>
                <c:pt idx="237">
                  <c:v>268.54500000000002</c:v>
                </c:pt>
                <c:pt idx="238">
                  <c:v>264.99200000000002</c:v>
                </c:pt>
                <c:pt idx="239">
                  <c:v>261.404</c:v>
                </c:pt>
                <c:pt idx="240">
                  <c:v>257.78100000000001</c:v>
                </c:pt>
                <c:pt idx="241">
                  <c:v>254.124</c:v>
                </c:pt>
                <c:pt idx="242">
                  <c:v>250.434</c:v>
                </c:pt>
                <c:pt idx="243">
                  <c:v>246.71299999999999</c:v>
                </c:pt>
                <c:pt idx="244">
                  <c:v>242.96199999999999</c:v>
                </c:pt>
                <c:pt idx="245">
                  <c:v>239.18</c:v>
                </c:pt>
                <c:pt idx="246">
                  <c:v>235.369</c:v>
                </c:pt>
                <c:pt idx="247">
                  <c:v>231.53100000000001</c:v>
                </c:pt>
                <c:pt idx="248">
                  <c:v>227.66499999999999</c:v>
                </c:pt>
                <c:pt idx="249">
                  <c:v>223.77199999999999</c:v>
                </c:pt>
                <c:pt idx="250">
                  <c:v>219.85400000000001</c:v>
                </c:pt>
                <c:pt idx="251">
                  <c:v>215.91</c:v>
                </c:pt>
                <c:pt idx="252">
                  <c:v>211.94200000000001</c:v>
                </c:pt>
                <c:pt idx="253">
                  <c:v>207.95</c:v>
                </c:pt>
                <c:pt idx="254">
                  <c:v>203.934</c:v>
                </c:pt>
                <c:pt idx="255">
                  <c:v>199.89699999999999</c:v>
                </c:pt>
                <c:pt idx="256">
                  <c:v>195.83699999999999</c:v>
                </c:pt>
                <c:pt idx="257">
                  <c:v>191.756</c:v>
                </c:pt>
                <c:pt idx="258">
                  <c:v>187.655</c:v>
                </c:pt>
                <c:pt idx="259">
                  <c:v>183.53299999999999</c:v>
                </c:pt>
                <c:pt idx="260">
                  <c:v>179.392</c:v>
                </c:pt>
                <c:pt idx="261">
                  <c:v>175.232</c:v>
                </c:pt>
                <c:pt idx="262">
                  <c:v>171.02699999999999</c:v>
                </c:pt>
                <c:pt idx="263">
                  <c:v>166.792</c:v>
                </c:pt>
                <c:pt idx="264">
                  <c:v>162.52699999999999</c:v>
                </c:pt>
                <c:pt idx="265">
                  <c:v>158.23699999999999</c:v>
                </c:pt>
                <c:pt idx="266">
                  <c:v>153.922</c:v>
                </c:pt>
                <c:pt idx="267">
                  <c:v>149.584</c:v>
                </c:pt>
                <c:pt idx="268">
                  <c:v>145.22499999999999</c:v>
                </c:pt>
                <c:pt idx="269">
                  <c:v>140.846</c:v>
                </c:pt>
                <c:pt idx="270">
                  <c:v>136.44900000000001</c:v>
                </c:pt>
                <c:pt idx="271">
                  <c:v>132.03399999999999</c:v>
                </c:pt>
                <c:pt idx="272">
                  <c:v>127.604</c:v>
                </c:pt>
                <c:pt idx="273">
                  <c:v>123.157</c:v>
                </c:pt>
                <c:pt idx="274">
                  <c:v>118.697</c:v>
                </c:pt>
                <c:pt idx="275">
                  <c:v>114.224</c:v>
                </c:pt>
                <c:pt idx="276">
                  <c:v>109.738</c:v>
                </c:pt>
                <c:pt idx="277">
                  <c:v>105.24</c:v>
                </c:pt>
                <c:pt idx="278">
                  <c:v>100.732</c:v>
                </c:pt>
                <c:pt idx="279">
                  <c:v>96.213800000000006</c:v>
                </c:pt>
                <c:pt idx="280">
                  <c:v>91.6858</c:v>
                </c:pt>
                <c:pt idx="281">
                  <c:v>87.148700000000005</c:v>
                </c:pt>
                <c:pt idx="282">
                  <c:v>82.603800000000007</c:v>
                </c:pt>
                <c:pt idx="283">
                  <c:v>78.050700000000006</c:v>
                </c:pt>
                <c:pt idx="284">
                  <c:v>73.490600000000001</c:v>
                </c:pt>
                <c:pt idx="285">
                  <c:v>68.9251</c:v>
                </c:pt>
                <c:pt idx="286">
                  <c:v>64.352500000000006</c:v>
                </c:pt>
                <c:pt idx="287">
                  <c:v>59.775199999999998</c:v>
                </c:pt>
                <c:pt idx="288">
                  <c:v>55.192599999999999</c:v>
                </c:pt>
                <c:pt idx="289">
                  <c:v>50.606200000000001</c:v>
                </c:pt>
                <c:pt idx="290">
                  <c:v>46.015300000000003</c:v>
                </c:pt>
                <c:pt idx="291">
                  <c:v>41.421300000000002</c:v>
                </c:pt>
                <c:pt idx="292">
                  <c:v>36.8247</c:v>
                </c:pt>
                <c:pt idx="293">
                  <c:v>32.2258</c:v>
                </c:pt>
                <c:pt idx="294">
                  <c:v>27.624099999999999</c:v>
                </c:pt>
                <c:pt idx="295">
                  <c:v>23.021000000000001</c:v>
                </c:pt>
                <c:pt idx="296">
                  <c:v>18.4178</c:v>
                </c:pt>
                <c:pt idx="297">
                  <c:v>13.813000000000001</c:v>
                </c:pt>
                <c:pt idx="298">
                  <c:v>9.2080400000000004</c:v>
                </c:pt>
                <c:pt idx="299">
                  <c:v>4.6032200000000003</c:v>
                </c:pt>
                <c:pt idx="300" formatCode="0.00E+00">
                  <c:v>5.5067099999999997E-14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078-4C57-B7A0-8AD2BF672197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f5</c:v>
                </c:pt>
              </c:strCache>
            </c:strRef>
          </c:tx>
          <c:spPr>
            <a:ln w="1587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工作表1!$J$2:$J$302</c:f>
              <c:numCache>
                <c:formatCode>General</c:formatCode>
                <c:ptCount val="301"/>
                <c:pt idx="0">
                  <c:v>0</c:v>
                </c:pt>
                <c:pt idx="1">
                  <c:v>2.4691200000000002</c:v>
                </c:pt>
                <c:pt idx="2">
                  <c:v>4.9355099999999998</c:v>
                </c:pt>
                <c:pt idx="3">
                  <c:v>7.3964299999999996</c:v>
                </c:pt>
                <c:pt idx="4">
                  <c:v>9.8491499999999998</c:v>
                </c:pt>
                <c:pt idx="5">
                  <c:v>12.290900000000001</c:v>
                </c:pt>
                <c:pt idx="6">
                  <c:v>14.718999999999999</c:v>
                </c:pt>
                <c:pt idx="7">
                  <c:v>17.130800000000001</c:v>
                </c:pt>
                <c:pt idx="8">
                  <c:v>19.523299999999999</c:v>
                </c:pt>
                <c:pt idx="9">
                  <c:v>21.893999999999998</c:v>
                </c:pt>
                <c:pt idx="10">
                  <c:v>24.240100000000002</c:v>
                </c:pt>
                <c:pt idx="11">
                  <c:v>26.558900000000001</c:v>
                </c:pt>
                <c:pt idx="12">
                  <c:v>28.8476</c:v>
                </c:pt>
                <c:pt idx="13">
                  <c:v>31.1035</c:v>
                </c:pt>
                <c:pt idx="14">
                  <c:v>33.323799999999999</c:v>
                </c:pt>
                <c:pt idx="15">
                  <c:v>35.505899999999997</c:v>
                </c:pt>
                <c:pt idx="16">
                  <c:v>37.646999999999998</c:v>
                </c:pt>
                <c:pt idx="17">
                  <c:v>39.744300000000003</c:v>
                </c:pt>
                <c:pt idx="18">
                  <c:v>41.795099999999998</c:v>
                </c:pt>
                <c:pt idx="19">
                  <c:v>43.796799999999998</c:v>
                </c:pt>
                <c:pt idx="20">
                  <c:v>45.746499999999997</c:v>
                </c:pt>
                <c:pt idx="21">
                  <c:v>47.641500000000001</c:v>
                </c:pt>
                <c:pt idx="22">
                  <c:v>49.479100000000003</c:v>
                </c:pt>
                <c:pt idx="23">
                  <c:v>51.256599999999999</c:v>
                </c:pt>
                <c:pt idx="24">
                  <c:v>52.971200000000003</c:v>
                </c:pt>
                <c:pt idx="25">
                  <c:v>54.620199999999997</c:v>
                </c:pt>
                <c:pt idx="26">
                  <c:v>51.2898</c:v>
                </c:pt>
                <c:pt idx="27">
                  <c:v>53.287500000000001</c:v>
                </c:pt>
                <c:pt idx="28">
                  <c:v>55.157299999999999</c:v>
                </c:pt>
                <c:pt idx="29">
                  <c:v>56.9026</c:v>
                </c:pt>
                <c:pt idx="30">
                  <c:v>58.525599999999997</c:v>
                </c:pt>
                <c:pt idx="31">
                  <c:v>60.029600000000002</c:v>
                </c:pt>
                <c:pt idx="32">
                  <c:v>61.413800000000002</c:v>
                </c:pt>
                <c:pt idx="33">
                  <c:v>62.681600000000003</c:v>
                </c:pt>
                <c:pt idx="34">
                  <c:v>63.832099999999997</c:v>
                </c:pt>
                <c:pt idx="35">
                  <c:v>64.865700000000004</c:v>
                </c:pt>
                <c:pt idx="36">
                  <c:v>65.782600000000002</c:v>
                </c:pt>
                <c:pt idx="37">
                  <c:v>66.582099999999997</c:v>
                </c:pt>
                <c:pt idx="38">
                  <c:v>67.264499999999998</c:v>
                </c:pt>
                <c:pt idx="39">
                  <c:v>67.828000000000003</c:v>
                </c:pt>
                <c:pt idx="40">
                  <c:v>68.272800000000004</c:v>
                </c:pt>
                <c:pt idx="41">
                  <c:v>68.598399999999998</c:v>
                </c:pt>
                <c:pt idx="42">
                  <c:v>68.8048</c:v>
                </c:pt>
                <c:pt idx="43">
                  <c:v>68.894400000000005</c:v>
                </c:pt>
                <c:pt idx="44">
                  <c:v>68.869399999999999</c:v>
                </c:pt>
                <c:pt idx="45">
                  <c:v>68.733199999999997</c:v>
                </c:pt>
                <c:pt idx="46">
                  <c:v>68.4893</c:v>
                </c:pt>
                <c:pt idx="47">
                  <c:v>68.138599999999997</c:v>
                </c:pt>
                <c:pt idx="48">
                  <c:v>67.676299999999998</c:v>
                </c:pt>
                <c:pt idx="49">
                  <c:v>67.101799999999997</c:v>
                </c:pt>
                <c:pt idx="50">
                  <c:v>66.4148</c:v>
                </c:pt>
                <c:pt idx="51">
                  <c:v>65.608699999999999</c:v>
                </c:pt>
                <c:pt idx="52">
                  <c:v>64.677700000000002</c:v>
                </c:pt>
                <c:pt idx="53">
                  <c:v>63.615900000000003</c:v>
                </c:pt>
                <c:pt idx="54">
                  <c:v>62.418399999999998</c:v>
                </c:pt>
                <c:pt idx="55">
                  <c:v>61.0809</c:v>
                </c:pt>
                <c:pt idx="56">
                  <c:v>59.599200000000003</c:v>
                </c:pt>
                <c:pt idx="57">
                  <c:v>57.970300000000002</c:v>
                </c:pt>
                <c:pt idx="58">
                  <c:v>56.189599999999999</c:v>
                </c:pt>
                <c:pt idx="59">
                  <c:v>54.254399999999997</c:v>
                </c:pt>
                <c:pt idx="60">
                  <c:v>52.160800000000002</c:v>
                </c:pt>
                <c:pt idx="61">
                  <c:v>49.907299999999999</c:v>
                </c:pt>
                <c:pt idx="62">
                  <c:v>47.487900000000003</c:v>
                </c:pt>
                <c:pt idx="63">
                  <c:v>44.903100000000002</c:v>
                </c:pt>
                <c:pt idx="64">
                  <c:v>42.147100000000002</c:v>
                </c:pt>
                <c:pt idx="65">
                  <c:v>39.219099999999997</c:v>
                </c:pt>
                <c:pt idx="66">
                  <c:v>36.115400000000001</c:v>
                </c:pt>
                <c:pt idx="67">
                  <c:v>32.833300000000001</c:v>
                </c:pt>
                <c:pt idx="68">
                  <c:v>29.37</c:v>
                </c:pt>
                <c:pt idx="69">
                  <c:v>25.7239</c:v>
                </c:pt>
                <c:pt idx="70">
                  <c:v>21.892099999999999</c:v>
                </c:pt>
                <c:pt idx="71">
                  <c:v>17.947900000000001</c:v>
                </c:pt>
                <c:pt idx="72">
                  <c:v>13.7437</c:v>
                </c:pt>
                <c:pt idx="73">
                  <c:v>9.3545800000000003</c:v>
                </c:pt>
                <c:pt idx="74">
                  <c:v>4.7769399999999997</c:v>
                </c:pt>
                <c:pt idx="75" formatCode="0.00E+00">
                  <c:v>2.84217E-14</c:v>
                </c:pt>
                <c:pt idx="76">
                  <c:v>4.9562999999999997</c:v>
                </c:pt>
                <c:pt idx="77">
                  <c:v>10.0953</c:v>
                </c:pt>
                <c:pt idx="78">
                  <c:v>15.408799999999999</c:v>
                </c:pt>
                <c:pt idx="79">
                  <c:v>20.8843</c:v>
                </c:pt>
                <c:pt idx="80">
                  <c:v>26.515599999999999</c:v>
                </c:pt>
                <c:pt idx="81">
                  <c:v>32.289499999999997</c:v>
                </c:pt>
                <c:pt idx="82">
                  <c:v>38.195500000000003</c:v>
                </c:pt>
                <c:pt idx="83">
                  <c:v>44.2194</c:v>
                </c:pt>
                <c:pt idx="84">
                  <c:v>50.356900000000003</c:v>
                </c:pt>
                <c:pt idx="85">
                  <c:v>56.5837</c:v>
                </c:pt>
                <c:pt idx="86">
                  <c:v>62.892400000000002</c:v>
                </c:pt>
                <c:pt idx="87">
                  <c:v>69.255799999999994</c:v>
                </c:pt>
                <c:pt idx="88">
                  <c:v>75.656499999999994</c:v>
                </c:pt>
                <c:pt idx="89">
                  <c:v>82.057199999999995</c:v>
                </c:pt>
                <c:pt idx="90">
                  <c:v>88.410700000000006</c:v>
                </c:pt>
                <c:pt idx="91">
                  <c:v>94.629599999999996</c:v>
                </c:pt>
                <c:pt idx="92">
                  <c:v>100.587</c:v>
                </c:pt>
                <c:pt idx="93">
                  <c:v>105.944</c:v>
                </c:pt>
                <c:pt idx="94">
                  <c:v>109.726</c:v>
                </c:pt>
                <c:pt idx="95">
                  <c:v>115.093</c:v>
                </c:pt>
                <c:pt idx="96">
                  <c:v>121.71</c:v>
                </c:pt>
                <c:pt idx="97">
                  <c:v>128.25800000000001</c:v>
                </c:pt>
                <c:pt idx="98">
                  <c:v>134.55000000000001</c:v>
                </c:pt>
                <c:pt idx="99">
                  <c:v>124.979</c:v>
                </c:pt>
                <c:pt idx="100">
                  <c:v>113.288</c:v>
                </c:pt>
                <c:pt idx="101">
                  <c:v>114.25</c:v>
                </c:pt>
                <c:pt idx="102">
                  <c:v>117.21599999999999</c:v>
                </c:pt>
                <c:pt idx="103">
                  <c:v>119.49</c:v>
                </c:pt>
                <c:pt idx="104">
                  <c:v>120.554</c:v>
                </c:pt>
                <c:pt idx="105">
                  <c:v>120.55200000000001</c:v>
                </c:pt>
                <c:pt idx="106">
                  <c:v>119.82599999999999</c:v>
                </c:pt>
                <c:pt idx="107">
                  <c:v>118.378</c:v>
                </c:pt>
                <c:pt idx="108">
                  <c:v>116.301</c:v>
                </c:pt>
                <c:pt idx="109">
                  <c:v>113.88800000000001</c:v>
                </c:pt>
                <c:pt idx="110">
                  <c:v>110.831</c:v>
                </c:pt>
                <c:pt idx="111">
                  <c:v>107.524</c:v>
                </c:pt>
                <c:pt idx="112">
                  <c:v>103.759</c:v>
                </c:pt>
                <c:pt idx="113">
                  <c:v>99.628900000000002</c:v>
                </c:pt>
                <c:pt idx="114">
                  <c:v>95.925899999999999</c:v>
                </c:pt>
                <c:pt idx="115">
                  <c:v>97.142899999999997</c:v>
                </c:pt>
                <c:pt idx="116">
                  <c:v>97.372699999999995</c:v>
                </c:pt>
                <c:pt idx="117">
                  <c:v>97.107900000000001</c:v>
                </c:pt>
                <c:pt idx="118">
                  <c:v>96.541300000000007</c:v>
                </c:pt>
                <c:pt idx="119">
                  <c:v>95.865499999999997</c:v>
                </c:pt>
                <c:pt idx="120">
                  <c:v>95.0732</c:v>
                </c:pt>
                <c:pt idx="121">
                  <c:v>94.1571</c:v>
                </c:pt>
                <c:pt idx="122">
                  <c:v>93.11</c:v>
                </c:pt>
                <c:pt idx="123">
                  <c:v>92.124399999999994</c:v>
                </c:pt>
                <c:pt idx="124">
                  <c:v>91.293099999999995</c:v>
                </c:pt>
                <c:pt idx="125">
                  <c:v>90.408799999999999</c:v>
                </c:pt>
                <c:pt idx="126">
                  <c:v>76.864199999999997</c:v>
                </c:pt>
                <c:pt idx="127">
                  <c:v>75.052000000000007</c:v>
                </c:pt>
                <c:pt idx="128">
                  <c:v>73.364900000000006</c:v>
                </c:pt>
                <c:pt idx="129">
                  <c:v>71.695499999999996</c:v>
                </c:pt>
                <c:pt idx="130">
                  <c:v>69.936499999999995</c:v>
                </c:pt>
                <c:pt idx="131">
                  <c:v>68.180700000000002</c:v>
                </c:pt>
                <c:pt idx="132">
                  <c:v>66.120800000000003</c:v>
                </c:pt>
                <c:pt idx="133">
                  <c:v>63.149299999999997</c:v>
                </c:pt>
                <c:pt idx="134">
                  <c:v>55.259099999999997</c:v>
                </c:pt>
                <c:pt idx="135">
                  <c:v>52.142800000000001</c:v>
                </c:pt>
                <c:pt idx="136">
                  <c:v>50.193199999999997</c:v>
                </c:pt>
                <c:pt idx="137">
                  <c:v>48.302799999999998</c:v>
                </c:pt>
                <c:pt idx="138">
                  <c:v>46.664400000000001</c:v>
                </c:pt>
                <c:pt idx="139">
                  <c:v>45.070700000000002</c:v>
                </c:pt>
                <c:pt idx="140">
                  <c:v>43.514400000000002</c:v>
                </c:pt>
                <c:pt idx="141">
                  <c:v>38.788200000000003</c:v>
                </c:pt>
                <c:pt idx="142">
                  <c:v>35.284799999999997</c:v>
                </c:pt>
                <c:pt idx="143">
                  <c:v>30.296800000000001</c:v>
                </c:pt>
                <c:pt idx="144">
                  <c:v>16.5169</c:v>
                </c:pt>
                <c:pt idx="145">
                  <c:v>15.337999999999999</c:v>
                </c:pt>
                <c:pt idx="146">
                  <c:v>12.2525</c:v>
                </c:pt>
                <c:pt idx="147">
                  <c:v>9.0533000000000001</c:v>
                </c:pt>
                <c:pt idx="148">
                  <c:v>6.03301</c:v>
                </c:pt>
                <c:pt idx="149">
                  <c:v>2.9843500000000001</c:v>
                </c:pt>
                <c:pt idx="150" formatCode="0.00E+00">
                  <c:v>5.6843400000000001E-14</c:v>
                </c:pt>
                <c:pt idx="151">
                  <c:v>0.47509000000000001</c:v>
                </c:pt>
                <c:pt idx="152">
                  <c:v>4.1144800000000004</c:v>
                </c:pt>
                <c:pt idx="153">
                  <c:v>6.6254799999999996</c:v>
                </c:pt>
                <c:pt idx="154">
                  <c:v>8.3153799999999993</c:v>
                </c:pt>
                <c:pt idx="155">
                  <c:v>9.4914699999999996</c:v>
                </c:pt>
                <c:pt idx="156">
                  <c:v>10.5611</c:v>
                </c:pt>
                <c:pt idx="157">
                  <c:v>11.731400000000001</c:v>
                </c:pt>
                <c:pt idx="158">
                  <c:v>13.309900000000001</c:v>
                </c:pt>
                <c:pt idx="159">
                  <c:v>15.6038</c:v>
                </c:pt>
                <c:pt idx="160">
                  <c:v>18.920300000000001</c:v>
                </c:pt>
                <c:pt idx="161">
                  <c:v>23.566800000000001</c:v>
                </c:pt>
                <c:pt idx="162">
                  <c:v>29.150600000000001</c:v>
                </c:pt>
                <c:pt idx="163">
                  <c:v>35.679000000000002</c:v>
                </c:pt>
                <c:pt idx="164">
                  <c:v>42.859299999999998</c:v>
                </c:pt>
                <c:pt idx="165">
                  <c:v>50.598700000000001</c:v>
                </c:pt>
                <c:pt idx="166">
                  <c:v>58.804600000000001</c:v>
                </c:pt>
                <c:pt idx="167">
                  <c:v>67.484300000000005</c:v>
                </c:pt>
                <c:pt idx="168">
                  <c:v>77.444999999999993</c:v>
                </c:pt>
                <c:pt idx="169">
                  <c:v>86.494100000000003</c:v>
                </c:pt>
                <c:pt idx="170">
                  <c:v>95.038899999999998</c:v>
                </c:pt>
                <c:pt idx="171">
                  <c:v>103.78700000000001</c:v>
                </c:pt>
                <c:pt idx="172">
                  <c:v>114.545</c:v>
                </c:pt>
                <c:pt idx="173">
                  <c:v>126.92</c:v>
                </c:pt>
                <c:pt idx="174">
                  <c:v>136.221</c:v>
                </c:pt>
                <c:pt idx="175">
                  <c:v>144.953</c:v>
                </c:pt>
                <c:pt idx="176">
                  <c:v>152.92500000000001</c:v>
                </c:pt>
                <c:pt idx="177">
                  <c:v>160.244</c:v>
                </c:pt>
                <c:pt idx="178">
                  <c:v>166.71700000000001</c:v>
                </c:pt>
                <c:pt idx="179">
                  <c:v>172.45099999999999</c:v>
                </c:pt>
                <c:pt idx="180">
                  <c:v>177.35300000000001</c:v>
                </c:pt>
                <c:pt idx="181">
                  <c:v>181.53200000000001</c:v>
                </c:pt>
                <c:pt idx="182">
                  <c:v>184.89400000000001</c:v>
                </c:pt>
                <c:pt idx="183">
                  <c:v>187.447</c:v>
                </c:pt>
                <c:pt idx="184">
                  <c:v>189.297</c:v>
                </c:pt>
                <c:pt idx="185">
                  <c:v>190.352</c:v>
                </c:pt>
                <c:pt idx="186">
                  <c:v>190.82</c:v>
                </c:pt>
                <c:pt idx="187">
                  <c:v>190.63800000000001</c:v>
                </c:pt>
                <c:pt idx="188">
                  <c:v>189.822</c:v>
                </c:pt>
                <c:pt idx="189">
                  <c:v>188.441</c:v>
                </c:pt>
                <c:pt idx="190">
                  <c:v>186.52199999999999</c:v>
                </c:pt>
                <c:pt idx="191">
                  <c:v>184.11099999999999</c:v>
                </c:pt>
                <c:pt idx="192">
                  <c:v>181.23699999999999</c:v>
                </c:pt>
                <c:pt idx="193">
                  <c:v>177.93600000000001</c:v>
                </c:pt>
                <c:pt idx="194">
                  <c:v>174.256</c:v>
                </c:pt>
                <c:pt idx="195">
                  <c:v>170.214</c:v>
                </c:pt>
                <c:pt idx="196">
                  <c:v>165.84700000000001</c:v>
                </c:pt>
                <c:pt idx="197">
                  <c:v>161.19300000000001</c:v>
                </c:pt>
                <c:pt idx="198">
                  <c:v>156.28</c:v>
                </c:pt>
                <c:pt idx="199">
                  <c:v>151.12299999999999</c:v>
                </c:pt>
                <c:pt idx="200">
                  <c:v>145.761</c:v>
                </c:pt>
                <c:pt idx="201">
                  <c:v>140.221</c:v>
                </c:pt>
                <c:pt idx="202">
                  <c:v>134.52000000000001</c:v>
                </c:pt>
                <c:pt idx="203">
                  <c:v>128.68600000000001</c:v>
                </c:pt>
                <c:pt idx="204">
                  <c:v>122.735</c:v>
                </c:pt>
                <c:pt idx="205">
                  <c:v>116.68600000000001</c:v>
                </c:pt>
                <c:pt idx="206">
                  <c:v>110.56399999999999</c:v>
                </c:pt>
                <c:pt idx="207">
                  <c:v>104.389</c:v>
                </c:pt>
                <c:pt idx="208">
                  <c:v>98.166399999999996</c:v>
                </c:pt>
                <c:pt idx="209">
                  <c:v>91.924199999999999</c:v>
                </c:pt>
                <c:pt idx="210">
                  <c:v>85.679500000000004</c:v>
                </c:pt>
                <c:pt idx="211">
                  <c:v>79.429699999999997</c:v>
                </c:pt>
                <c:pt idx="212">
                  <c:v>73.212100000000007</c:v>
                </c:pt>
                <c:pt idx="213">
                  <c:v>67.033900000000003</c:v>
                </c:pt>
                <c:pt idx="214">
                  <c:v>60.892499999999998</c:v>
                </c:pt>
                <c:pt idx="215">
                  <c:v>54.825099999999999</c:v>
                </c:pt>
                <c:pt idx="216">
                  <c:v>48.829099999999997</c:v>
                </c:pt>
                <c:pt idx="217">
                  <c:v>42.911700000000003</c:v>
                </c:pt>
                <c:pt idx="218">
                  <c:v>37.100299999999997</c:v>
                </c:pt>
                <c:pt idx="219">
                  <c:v>31.392099999999999</c:v>
                </c:pt>
                <c:pt idx="220">
                  <c:v>25.804500000000001</c:v>
                </c:pt>
                <c:pt idx="221">
                  <c:v>20.3447</c:v>
                </c:pt>
                <c:pt idx="222">
                  <c:v>15.020099999999999</c:v>
                </c:pt>
                <c:pt idx="223">
                  <c:v>9.8579000000000008</c:v>
                </c:pt>
                <c:pt idx="224">
                  <c:v>4.8454300000000003</c:v>
                </c:pt>
                <c:pt idx="225" formatCode="0.00E+00">
                  <c:v>9.0594199999999997E-14</c:v>
                </c:pt>
                <c:pt idx="226">
                  <c:v>4.6627700000000001</c:v>
                </c:pt>
                <c:pt idx="227">
                  <c:v>9.1439400000000006</c:v>
                </c:pt>
                <c:pt idx="228">
                  <c:v>13.456200000000001</c:v>
                </c:pt>
                <c:pt idx="229">
                  <c:v>17.592300000000002</c:v>
                </c:pt>
                <c:pt idx="230">
                  <c:v>21.555</c:v>
                </c:pt>
                <c:pt idx="231">
                  <c:v>25.347000000000001</c:v>
                </c:pt>
                <c:pt idx="232">
                  <c:v>28.960999999999999</c:v>
                </c:pt>
                <c:pt idx="233">
                  <c:v>32.409799999999997</c:v>
                </c:pt>
                <c:pt idx="234">
                  <c:v>35.686</c:v>
                </c:pt>
                <c:pt idx="235">
                  <c:v>38.802399999999999</c:v>
                </c:pt>
                <c:pt idx="236">
                  <c:v>41.753700000000002</c:v>
                </c:pt>
                <c:pt idx="237">
                  <c:v>44.540599999999998</c:v>
                </c:pt>
                <c:pt idx="238">
                  <c:v>47.166899999999998</c:v>
                </c:pt>
                <c:pt idx="239">
                  <c:v>49.635300000000001</c:v>
                </c:pt>
                <c:pt idx="240">
                  <c:v>51.9465</c:v>
                </c:pt>
                <c:pt idx="241">
                  <c:v>54.104300000000002</c:v>
                </c:pt>
                <c:pt idx="242">
                  <c:v>56.110300000000002</c:v>
                </c:pt>
                <c:pt idx="243">
                  <c:v>57.965200000000003</c:v>
                </c:pt>
                <c:pt idx="244">
                  <c:v>59.672899999999998</c:v>
                </c:pt>
                <c:pt idx="245">
                  <c:v>61.235100000000003</c:v>
                </c:pt>
                <c:pt idx="246">
                  <c:v>62.654299999999999</c:v>
                </c:pt>
                <c:pt idx="247">
                  <c:v>63.932499999999997</c:v>
                </c:pt>
                <c:pt idx="248">
                  <c:v>65.072299999999998</c:v>
                </c:pt>
                <c:pt idx="249">
                  <c:v>66.075400000000002</c:v>
                </c:pt>
                <c:pt idx="250">
                  <c:v>66.945499999999996</c:v>
                </c:pt>
                <c:pt idx="251">
                  <c:v>67.683499999999995</c:v>
                </c:pt>
                <c:pt idx="252">
                  <c:v>68.292900000000003</c:v>
                </c:pt>
                <c:pt idx="253">
                  <c:v>68.776600000000002</c:v>
                </c:pt>
                <c:pt idx="254">
                  <c:v>69.136200000000002</c:v>
                </c:pt>
                <c:pt idx="255">
                  <c:v>69.373500000000007</c:v>
                </c:pt>
                <c:pt idx="256">
                  <c:v>69.492199999999997</c:v>
                </c:pt>
                <c:pt idx="257">
                  <c:v>69.495000000000005</c:v>
                </c:pt>
                <c:pt idx="258">
                  <c:v>69.3827</c:v>
                </c:pt>
                <c:pt idx="259">
                  <c:v>69.159899999999993</c:v>
                </c:pt>
                <c:pt idx="260">
                  <c:v>68.828500000000005</c:v>
                </c:pt>
                <c:pt idx="261">
                  <c:v>68.390100000000004</c:v>
                </c:pt>
                <c:pt idx="262">
                  <c:v>67.874399999999994</c:v>
                </c:pt>
                <c:pt idx="263">
                  <c:v>67.270200000000003</c:v>
                </c:pt>
                <c:pt idx="264">
                  <c:v>66.580200000000005</c:v>
                </c:pt>
                <c:pt idx="265">
                  <c:v>65.803100000000001</c:v>
                </c:pt>
                <c:pt idx="266">
                  <c:v>64.940600000000003</c:v>
                </c:pt>
                <c:pt idx="267">
                  <c:v>63.994599999999998</c:v>
                </c:pt>
                <c:pt idx="268">
                  <c:v>62.9666</c:v>
                </c:pt>
                <c:pt idx="269">
                  <c:v>61.858400000000003</c:v>
                </c:pt>
                <c:pt idx="270">
                  <c:v>60.671799999999998</c:v>
                </c:pt>
                <c:pt idx="271">
                  <c:v>59.408499999999997</c:v>
                </c:pt>
                <c:pt idx="272">
                  <c:v>58.070099999999996</c:v>
                </c:pt>
                <c:pt idx="273">
                  <c:v>56.660499999999999</c:v>
                </c:pt>
                <c:pt idx="274">
                  <c:v>55.179299999999998</c:v>
                </c:pt>
                <c:pt idx="275">
                  <c:v>53.630200000000002</c:v>
                </c:pt>
                <c:pt idx="276">
                  <c:v>52.015099999999997</c:v>
                </c:pt>
                <c:pt idx="277">
                  <c:v>50.337499999999999</c:v>
                </c:pt>
                <c:pt idx="278">
                  <c:v>48.5974</c:v>
                </c:pt>
                <c:pt idx="279">
                  <c:v>46.799199999999999</c:v>
                </c:pt>
                <c:pt idx="280">
                  <c:v>44.944899999999997</c:v>
                </c:pt>
                <c:pt idx="281">
                  <c:v>43.037100000000002</c:v>
                </c:pt>
                <c:pt idx="282">
                  <c:v>41.077500000000001</c:v>
                </c:pt>
                <c:pt idx="283">
                  <c:v>39.069800000000001</c:v>
                </c:pt>
                <c:pt idx="284">
                  <c:v>37.015900000000002</c:v>
                </c:pt>
                <c:pt idx="285">
                  <c:v>34.917299999999997</c:v>
                </c:pt>
                <c:pt idx="286">
                  <c:v>32.7789</c:v>
                </c:pt>
                <c:pt idx="287">
                  <c:v>30.601400000000002</c:v>
                </c:pt>
                <c:pt idx="288">
                  <c:v>28.388400000000001</c:v>
                </c:pt>
                <c:pt idx="289">
                  <c:v>26.1418</c:v>
                </c:pt>
                <c:pt idx="290">
                  <c:v>23.865100000000002</c:v>
                </c:pt>
                <c:pt idx="291">
                  <c:v>21.560300000000002</c:v>
                </c:pt>
                <c:pt idx="292">
                  <c:v>19.229900000000001</c:v>
                </c:pt>
                <c:pt idx="293">
                  <c:v>16.8767</c:v>
                </c:pt>
                <c:pt idx="294">
                  <c:v>14.5045</c:v>
                </c:pt>
                <c:pt idx="295">
                  <c:v>12.114800000000001</c:v>
                </c:pt>
                <c:pt idx="296">
                  <c:v>9.7096300000000006</c:v>
                </c:pt>
                <c:pt idx="297">
                  <c:v>7.2934999999999999</c:v>
                </c:pt>
                <c:pt idx="298">
                  <c:v>4.8682100000000004</c:v>
                </c:pt>
                <c:pt idx="299">
                  <c:v>2.4364699999999999</c:v>
                </c:pt>
                <c:pt idx="300" formatCode="0.00E+00">
                  <c:v>3.0198100000000001E-14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078-4C57-B7A0-8AD2BF672197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f7</c:v>
                </c:pt>
              </c:strCache>
            </c:strRef>
          </c:tx>
          <c:spPr>
            <a:ln w="1587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工作表1!$K$2:$K$302</c:f>
              <c:numCache>
                <c:formatCode>General</c:formatCode>
                <c:ptCount val="301"/>
                <c:pt idx="0">
                  <c:v>0</c:v>
                </c:pt>
                <c:pt idx="1">
                  <c:v>0.44003900000000001</c:v>
                </c:pt>
                <c:pt idx="2">
                  <c:v>0.87901700000000005</c:v>
                </c:pt>
                <c:pt idx="3">
                  <c:v>1.3158700000000001</c:v>
                </c:pt>
                <c:pt idx="4">
                  <c:v>1.7495400000000001</c:v>
                </c:pt>
                <c:pt idx="5">
                  <c:v>2.1789700000000001</c:v>
                </c:pt>
                <c:pt idx="6">
                  <c:v>2.6030799999999998</c:v>
                </c:pt>
                <c:pt idx="7">
                  <c:v>3.0208300000000001</c:v>
                </c:pt>
                <c:pt idx="8">
                  <c:v>3.4311400000000001</c:v>
                </c:pt>
                <c:pt idx="9">
                  <c:v>3.8329599999999999</c:v>
                </c:pt>
                <c:pt idx="10">
                  <c:v>4.2252200000000002</c:v>
                </c:pt>
                <c:pt idx="11">
                  <c:v>4.6068600000000002</c:v>
                </c:pt>
                <c:pt idx="12">
                  <c:v>4.9768299999999996</c:v>
                </c:pt>
                <c:pt idx="13">
                  <c:v>5.3340500000000004</c:v>
                </c:pt>
                <c:pt idx="14">
                  <c:v>5.6774699999999996</c:v>
                </c:pt>
                <c:pt idx="15">
                  <c:v>6.0060200000000004</c:v>
                </c:pt>
                <c:pt idx="16">
                  <c:v>6.3186499999999999</c:v>
                </c:pt>
                <c:pt idx="17">
                  <c:v>6.6142799999999999</c:v>
                </c:pt>
                <c:pt idx="18">
                  <c:v>6.8918600000000003</c:v>
                </c:pt>
                <c:pt idx="19">
                  <c:v>7.1503399999999999</c:v>
                </c:pt>
                <c:pt idx="20">
                  <c:v>7.38863</c:v>
                </c:pt>
                <c:pt idx="21">
                  <c:v>7.6056900000000001</c:v>
                </c:pt>
                <c:pt idx="22">
                  <c:v>7.8004499999999997</c:v>
                </c:pt>
                <c:pt idx="23">
                  <c:v>7.9718499999999999</c:v>
                </c:pt>
                <c:pt idx="24">
                  <c:v>8.1188300000000009</c:v>
                </c:pt>
                <c:pt idx="25">
                  <c:v>8.2403200000000005</c:v>
                </c:pt>
                <c:pt idx="26">
                  <c:v>13.2463</c:v>
                </c:pt>
                <c:pt idx="27">
                  <c:v>12.8255</c:v>
                </c:pt>
                <c:pt idx="28">
                  <c:v>12.430199999999999</c:v>
                </c:pt>
                <c:pt idx="29">
                  <c:v>12.053000000000001</c:v>
                </c:pt>
                <c:pt idx="30">
                  <c:v>11.6881</c:v>
                </c:pt>
                <c:pt idx="31">
                  <c:v>11.3283</c:v>
                </c:pt>
                <c:pt idx="32">
                  <c:v>10.970599999999999</c:v>
                </c:pt>
                <c:pt idx="33">
                  <c:v>10.607900000000001</c:v>
                </c:pt>
                <c:pt idx="34">
                  <c:v>10.2372</c:v>
                </c:pt>
                <c:pt idx="35">
                  <c:v>9.8544099999999997</c:v>
                </c:pt>
                <c:pt idx="36">
                  <c:v>9.4554200000000002</c:v>
                </c:pt>
                <c:pt idx="37">
                  <c:v>9.0372000000000003</c:v>
                </c:pt>
                <c:pt idx="38">
                  <c:v>8.5957000000000008</c:v>
                </c:pt>
                <c:pt idx="39">
                  <c:v>8.1288499999999999</c:v>
                </c:pt>
                <c:pt idx="40">
                  <c:v>7.6325799999999999</c:v>
                </c:pt>
                <c:pt idx="41">
                  <c:v>7.1038399999999999</c:v>
                </c:pt>
                <c:pt idx="42">
                  <c:v>6.5385600000000004</c:v>
                </c:pt>
                <c:pt idx="43">
                  <c:v>5.9306799999999997</c:v>
                </c:pt>
                <c:pt idx="44">
                  <c:v>5.2742500000000003</c:v>
                </c:pt>
                <c:pt idx="45">
                  <c:v>4.56189</c:v>
                </c:pt>
                <c:pt idx="46">
                  <c:v>3.7865500000000001</c:v>
                </c:pt>
                <c:pt idx="47">
                  <c:v>2.9433600000000002</c:v>
                </c:pt>
                <c:pt idx="48">
                  <c:v>2.0333600000000001</c:v>
                </c:pt>
                <c:pt idx="49">
                  <c:v>1.0533999999999999</c:v>
                </c:pt>
                <c:pt idx="50" formatCode="0.00E+00">
                  <c:v>5.1625399999999997E-15</c:v>
                </c:pt>
                <c:pt idx="51">
                  <c:v>1.1225700000000001</c:v>
                </c:pt>
                <c:pt idx="52">
                  <c:v>2.3039999999999998</c:v>
                </c:pt>
                <c:pt idx="53">
                  <c:v>3.5326300000000002</c:v>
                </c:pt>
                <c:pt idx="54">
                  <c:v>4.7976200000000002</c:v>
                </c:pt>
                <c:pt idx="55">
                  <c:v>6.0888400000000003</c:v>
                </c:pt>
                <c:pt idx="56">
                  <c:v>7.3959299999999999</c:v>
                </c:pt>
                <c:pt idx="57">
                  <c:v>8.7102599999999999</c:v>
                </c:pt>
                <c:pt idx="58">
                  <c:v>10.0212</c:v>
                </c:pt>
                <c:pt idx="59">
                  <c:v>11.3201</c:v>
                </c:pt>
                <c:pt idx="60">
                  <c:v>12.597200000000001</c:v>
                </c:pt>
                <c:pt idx="61">
                  <c:v>13.8451</c:v>
                </c:pt>
                <c:pt idx="62">
                  <c:v>15.0519</c:v>
                </c:pt>
                <c:pt idx="63">
                  <c:v>16.212199999999999</c:v>
                </c:pt>
                <c:pt idx="64">
                  <c:v>17.3141</c:v>
                </c:pt>
                <c:pt idx="65">
                  <c:v>18.351199999999999</c:v>
                </c:pt>
                <c:pt idx="66">
                  <c:v>19.313700000000001</c:v>
                </c:pt>
                <c:pt idx="67">
                  <c:v>20.193000000000001</c:v>
                </c:pt>
                <c:pt idx="68">
                  <c:v>20.980499999999999</c:v>
                </c:pt>
                <c:pt idx="69">
                  <c:v>21.668500000000002</c:v>
                </c:pt>
                <c:pt idx="70">
                  <c:v>22.2484</c:v>
                </c:pt>
                <c:pt idx="71">
                  <c:v>22.787500000000001</c:v>
                </c:pt>
                <c:pt idx="72">
                  <c:v>23.132200000000001</c:v>
                </c:pt>
                <c:pt idx="73">
                  <c:v>23.351900000000001</c:v>
                </c:pt>
                <c:pt idx="74">
                  <c:v>23.436800000000002</c:v>
                </c:pt>
                <c:pt idx="75">
                  <c:v>23.3704</c:v>
                </c:pt>
                <c:pt idx="76">
                  <c:v>23.165099999999999</c:v>
                </c:pt>
                <c:pt idx="77">
                  <c:v>22.803100000000001</c:v>
                </c:pt>
                <c:pt idx="78">
                  <c:v>22.276800000000001</c:v>
                </c:pt>
                <c:pt idx="79">
                  <c:v>21.582599999999999</c:v>
                </c:pt>
                <c:pt idx="80">
                  <c:v>20.710899999999999</c:v>
                </c:pt>
                <c:pt idx="81">
                  <c:v>19.658999999999999</c:v>
                </c:pt>
                <c:pt idx="82">
                  <c:v>18.421199999999999</c:v>
                </c:pt>
                <c:pt idx="83">
                  <c:v>16.995999999999999</c:v>
                </c:pt>
                <c:pt idx="84">
                  <c:v>15.371600000000001</c:v>
                </c:pt>
                <c:pt idx="85">
                  <c:v>13.5565</c:v>
                </c:pt>
                <c:pt idx="86">
                  <c:v>11.5419</c:v>
                </c:pt>
                <c:pt idx="87">
                  <c:v>9.33934</c:v>
                </c:pt>
                <c:pt idx="88">
                  <c:v>6.9500400000000004</c:v>
                </c:pt>
                <c:pt idx="89">
                  <c:v>4.3954000000000004</c:v>
                </c:pt>
                <c:pt idx="90">
                  <c:v>1.7067699999999999</c:v>
                </c:pt>
                <c:pt idx="91">
                  <c:v>1.04447</c:v>
                </c:pt>
                <c:pt idx="92">
                  <c:v>3.7469899999999998</c:v>
                </c:pt>
                <c:pt idx="93">
                  <c:v>6.0794199999999998</c:v>
                </c:pt>
                <c:pt idx="94">
                  <c:v>7.0804099999999996</c:v>
                </c:pt>
                <c:pt idx="95">
                  <c:v>9.9285999999999994</c:v>
                </c:pt>
                <c:pt idx="96">
                  <c:v>14.3026</c:v>
                </c:pt>
                <c:pt idx="97">
                  <c:v>18.9011</c:v>
                </c:pt>
                <c:pt idx="98">
                  <c:v>23.552800000000001</c:v>
                </c:pt>
                <c:pt idx="99">
                  <c:v>12.6662</c:v>
                </c:pt>
                <c:pt idx="100" formatCode="0.00E+00">
                  <c:v>2.84217E-14</c:v>
                </c:pt>
                <c:pt idx="101">
                  <c:v>0.33787899999999998</c:v>
                </c:pt>
                <c:pt idx="102">
                  <c:v>3.02346</c:v>
                </c:pt>
                <c:pt idx="103">
                  <c:v>5.3453900000000001</c:v>
                </c:pt>
                <c:pt idx="104">
                  <c:v>6.7723300000000002</c:v>
                </c:pt>
                <c:pt idx="105">
                  <c:v>7.4329000000000001</c:v>
                </c:pt>
                <c:pt idx="106">
                  <c:v>7.6557700000000004</c:v>
                </c:pt>
                <c:pt idx="107">
                  <c:v>7.4295900000000001</c:v>
                </c:pt>
                <c:pt idx="108">
                  <c:v>6.8329899999999997</c:v>
                </c:pt>
                <c:pt idx="109">
                  <c:v>6.1446199999999997</c:v>
                </c:pt>
                <c:pt idx="110">
                  <c:v>5.0431400000000002</c:v>
                </c:pt>
                <c:pt idx="111">
                  <c:v>3.9071899999999999</c:v>
                </c:pt>
                <c:pt idx="112">
                  <c:v>2.5154200000000002</c:v>
                </c:pt>
                <c:pt idx="113">
                  <c:v>0.94646600000000003</c:v>
                </c:pt>
                <c:pt idx="114">
                  <c:v>2.1009699999999999E-2</c:v>
                </c:pt>
                <c:pt idx="115">
                  <c:v>4.0916300000000003</c:v>
                </c:pt>
                <c:pt idx="116">
                  <c:v>7.3630500000000003</c:v>
                </c:pt>
                <c:pt idx="117">
                  <c:v>10.2719</c:v>
                </c:pt>
                <c:pt idx="118">
                  <c:v>12.9968</c:v>
                </c:pt>
                <c:pt idx="119">
                  <c:v>15.7164</c:v>
                </c:pt>
                <c:pt idx="120">
                  <c:v>18.409300000000002</c:v>
                </c:pt>
                <c:pt idx="121">
                  <c:v>21.054300000000001</c:v>
                </c:pt>
                <c:pt idx="122">
                  <c:v>23.629899999999999</c:v>
                </c:pt>
                <c:pt idx="123">
                  <c:v>26.314800000000002</c:v>
                </c:pt>
                <c:pt idx="124">
                  <c:v>29.1876</c:v>
                </c:pt>
                <c:pt idx="125">
                  <c:v>32.027099999999997</c:v>
                </c:pt>
                <c:pt idx="126">
                  <c:v>22.2118</c:v>
                </c:pt>
                <c:pt idx="127">
                  <c:v>24.1204</c:v>
                </c:pt>
                <c:pt idx="128">
                  <c:v>26.131499999999999</c:v>
                </c:pt>
                <c:pt idx="129">
                  <c:v>28.123799999999999</c:v>
                </c:pt>
                <c:pt idx="130">
                  <c:v>29.975899999999999</c:v>
                </c:pt>
                <c:pt idx="131">
                  <c:v>31.766500000000001</c:v>
                </c:pt>
                <c:pt idx="132">
                  <c:v>33.174300000000002</c:v>
                </c:pt>
                <c:pt idx="133">
                  <c:v>33.577800000000003</c:v>
                </c:pt>
                <c:pt idx="134">
                  <c:v>28.9557</c:v>
                </c:pt>
                <c:pt idx="135">
                  <c:v>28.986699999999999</c:v>
                </c:pt>
                <c:pt idx="136">
                  <c:v>30.049399999999999</c:v>
                </c:pt>
                <c:pt idx="137">
                  <c:v>31.022500000000001</c:v>
                </c:pt>
                <c:pt idx="138">
                  <c:v>32.084600000000002</c:v>
                </c:pt>
                <c:pt idx="139">
                  <c:v>33.014299999999999</c:v>
                </c:pt>
                <c:pt idx="140">
                  <c:v>33.790300000000002</c:v>
                </c:pt>
                <c:pt idx="141">
                  <c:v>31.191299999999998</c:v>
                </c:pt>
                <c:pt idx="142">
                  <c:v>29.5959</c:v>
                </c:pt>
                <c:pt idx="143">
                  <c:v>26.282800000000002</c:v>
                </c:pt>
                <c:pt idx="144">
                  <c:v>13.9305</c:v>
                </c:pt>
                <c:pt idx="145">
                  <c:v>13.9178</c:v>
                </c:pt>
                <c:pt idx="146">
                  <c:v>11.7233</c:v>
                </c:pt>
                <c:pt idx="147">
                  <c:v>9.1255799999999994</c:v>
                </c:pt>
                <c:pt idx="148">
                  <c:v>6.4033699999999998</c:v>
                </c:pt>
                <c:pt idx="149">
                  <c:v>3.3353000000000002</c:v>
                </c:pt>
                <c:pt idx="150" formatCode="0.00E+00">
                  <c:v>5.6843400000000001E-14</c:v>
                </c:pt>
                <c:pt idx="151">
                  <c:v>0.21659800000000001</c:v>
                </c:pt>
                <c:pt idx="152">
                  <c:v>2.4005200000000002</c:v>
                </c:pt>
                <c:pt idx="153">
                  <c:v>3.5736300000000001</c:v>
                </c:pt>
                <c:pt idx="154">
                  <c:v>3.6250399999999998</c:v>
                </c:pt>
                <c:pt idx="155">
                  <c:v>2.8770199999999999</c:v>
                </c:pt>
                <c:pt idx="156">
                  <c:v>1.75186</c:v>
                </c:pt>
                <c:pt idx="157">
                  <c:v>0.47185199999999999</c:v>
                </c:pt>
                <c:pt idx="158">
                  <c:v>0.64071800000000001</c:v>
                </c:pt>
                <c:pt idx="159">
                  <c:v>1.26356</c:v>
                </c:pt>
                <c:pt idx="160">
                  <c:v>1.0744</c:v>
                </c:pt>
                <c:pt idx="161">
                  <c:v>0.24906800000000001</c:v>
                </c:pt>
                <c:pt idx="162">
                  <c:v>2.3291200000000001</c:v>
                </c:pt>
                <c:pt idx="163">
                  <c:v>5.18804</c:v>
                </c:pt>
                <c:pt idx="164">
                  <c:v>8.5481300000000005</c:v>
                </c:pt>
                <c:pt idx="165">
                  <c:v>12.3317</c:v>
                </c:pt>
                <c:pt idx="166">
                  <c:v>16.460899999999999</c:v>
                </c:pt>
                <c:pt idx="167">
                  <c:v>20.958200000000001</c:v>
                </c:pt>
                <c:pt idx="168">
                  <c:v>26.645800000000001</c:v>
                </c:pt>
                <c:pt idx="169">
                  <c:v>31.346</c:v>
                </c:pt>
                <c:pt idx="170">
                  <c:v>35.481099999999998</c:v>
                </c:pt>
                <c:pt idx="171">
                  <c:v>39.773400000000002</c:v>
                </c:pt>
                <c:pt idx="172">
                  <c:v>46.045099999999998</c:v>
                </c:pt>
                <c:pt idx="173">
                  <c:v>53.918599999999998</c:v>
                </c:pt>
                <c:pt idx="174">
                  <c:v>58.716099999999997</c:v>
                </c:pt>
                <c:pt idx="175">
                  <c:v>62.959899999999998</c:v>
                </c:pt>
                <c:pt idx="176">
                  <c:v>66.472300000000004</c:v>
                </c:pt>
                <c:pt idx="177">
                  <c:v>69.375600000000006</c:v>
                </c:pt>
                <c:pt idx="178">
                  <c:v>71.492099999999994</c:v>
                </c:pt>
                <c:pt idx="179">
                  <c:v>72.944100000000006</c:v>
                </c:pt>
                <c:pt idx="180">
                  <c:v>73.653800000000004</c:v>
                </c:pt>
                <c:pt idx="181">
                  <c:v>73.743600000000001</c:v>
                </c:pt>
                <c:pt idx="182">
                  <c:v>73.1357</c:v>
                </c:pt>
                <c:pt idx="183">
                  <c:v>71.852500000000006</c:v>
                </c:pt>
                <c:pt idx="184">
                  <c:v>70.016099999999994</c:v>
                </c:pt>
                <c:pt idx="185">
                  <c:v>67.548900000000003</c:v>
                </c:pt>
                <c:pt idx="186">
                  <c:v>64.673199999999994</c:v>
                </c:pt>
                <c:pt idx="187">
                  <c:v>61.341299999999997</c:v>
                </c:pt>
                <c:pt idx="188">
                  <c:v>57.5854</c:v>
                </c:pt>
                <c:pt idx="189">
                  <c:v>53.487900000000003</c:v>
                </c:pt>
                <c:pt idx="190">
                  <c:v>49.091000000000001</c:v>
                </c:pt>
                <c:pt idx="191">
                  <c:v>44.457099999999997</c:v>
                </c:pt>
                <c:pt idx="192">
                  <c:v>39.628300000000003</c:v>
                </c:pt>
                <c:pt idx="193">
                  <c:v>34.656999999999996</c:v>
                </c:pt>
                <c:pt idx="194">
                  <c:v>29.605499999999999</c:v>
                </c:pt>
                <c:pt idx="195">
                  <c:v>24.5061</c:v>
                </c:pt>
                <c:pt idx="196">
                  <c:v>19.411000000000001</c:v>
                </c:pt>
                <c:pt idx="197">
                  <c:v>14.3726</c:v>
                </c:pt>
                <c:pt idx="198">
                  <c:v>9.4330800000000004</c:v>
                </c:pt>
                <c:pt idx="199">
                  <c:v>4.62479</c:v>
                </c:pt>
                <c:pt idx="200" formatCode="0.00E+00">
                  <c:v>2.1316300000000001E-14</c:v>
                </c:pt>
                <c:pt idx="201">
                  <c:v>4.4044100000000004</c:v>
                </c:pt>
                <c:pt idx="202">
                  <c:v>8.5832700000000006</c:v>
                </c:pt>
                <c:pt idx="203">
                  <c:v>12.5268</c:v>
                </c:pt>
                <c:pt idx="204">
                  <c:v>16.235199999999999</c:v>
                </c:pt>
                <c:pt idx="205">
                  <c:v>19.7087</c:v>
                </c:pt>
                <c:pt idx="206">
                  <c:v>22.9376</c:v>
                </c:pt>
                <c:pt idx="207">
                  <c:v>25.922000000000001</c:v>
                </c:pt>
                <c:pt idx="208">
                  <c:v>28.6723</c:v>
                </c:pt>
                <c:pt idx="209">
                  <c:v>31.1785</c:v>
                </c:pt>
                <c:pt idx="210">
                  <c:v>33.441099999999999</c:v>
                </c:pt>
                <c:pt idx="211">
                  <c:v>35.4801</c:v>
                </c:pt>
                <c:pt idx="212">
                  <c:v>37.275799999999997</c:v>
                </c:pt>
                <c:pt idx="213">
                  <c:v>38.8384</c:v>
                </c:pt>
                <c:pt idx="214">
                  <c:v>40.188200000000002</c:v>
                </c:pt>
                <c:pt idx="215">
                  <c:v>41.305399999999999</c:v>
                </c:pt>
                <c:pt idx="216">
                  <c:v>42.2102</c:v>
                </c:pt>
                <c:pt idx="217">
                  <c:v>42.9129</c:v>
                </c:pt>
                <c:pt idx="218">
                  <c:v>43.403599999999997</c:v>
                </c:pt>
                <c:pt idx="219">
                  <c:v>43.7027</c:v>
                </c:pt>
                <c:pt idx="220">
                  <c:v>43.810200000000002</c:v>
                </c:pt>
                <c:pt idx="221">
                  <c:v>43.736499999999999</c:v>
                </c:pt>
                <c:pt idx="222">
                  <c:v>43.491799999999998</c:v>
                </c:pt>
                <c:pt idx="223">
                  <c:v>43.066299999999998</c:v>
                </c:pt>
                <c:pt idx="224">
                  <c:v>42.490200000000002</c:v>
                </c:pt>
                <c:pt idx="225">
                  <c:v>41.763800000000003</c:v>
                </c:pt>
                <c:pt idx="226">
                  <c:v>40.887300000000003</c:v>
                </c:pt>
                <c:pt idx="227">
                  <c:v>39.870899999999999</c:v>
                </c:pt>
                <c:pt idx="228">
                  <c:v>38.7348</c:v>
                </c:pt>
                <c:pt idx="229">
                  <c:v>37.479300000000002</c:v>
                </c:pt>
                <c:pt idx="230">
                  <c:v>36.114699999999999</c:v>
                </c:pt>
                <c:pt idx="231">
                  <c:v>34.651000000000003</c:v>
                </c:pt>
                <c:pt idx="232">
                  <c:v>33.0886</c:v>
                </c:pt>
                <c:pt idx="233">
                  <c:v>31.447600000000001</c:v>
                </c:pt>
                <c:pt idx="234">
                  <c:v>29.728400000000001</c:v>
                </c:pt>
                <c:pt idx="235">
                  <c:v>27.9511</c:v>
                </c:pt>
                <c:pt idx="236">
                  <c:v>26.117899999999999</c:v>
                </c:pt>
                <c:pt idx="237">
                  <c:v>24.237200000000001</c:v>
                </c:pt>
                <c:pt idx="238">
                  <c:v>22.3201</c:v>
                </c:pt>
                <c:pt idx="239">
                  <c:v>20.376799999999999</c:v>
                </c:pt>
                <c:pt idx="240">
                  <c:v>18.415500000000002</c:v>
                </c:pt>
                <c:pt idx="241">
                  <c:v>16.447600000000001</c:v>
                </c:pt>
                <c:pt idx="242">
                  <c:v>14.482200000000001</c:v>
                </c:pt>
                <c:pt idx="243">
                  <c:v>12.5275</c:v>
                </c:pt>
                <c:pt idx="244">
                  <c:v>10.594799999999999</c:v>
                </c:pt>
                <c:pt idx="245">
                  <c:v>8.6933699999999998</c:v>
                </c:pt>
                <c:pt idx="246">
                  <c:v>6.8333199999999996</c:v>
                </c:pt>
                <c:pt idx="247">
                  <c:v>5.02393</c:v>
                </c:pt>
                <c:pt idx="248">
                  <c:v>3.2754300000000001</c:v>
                </c:pt>
                <c:pt idx="249">
                  <c:v>1.5970500000000001</c:v>
                </c:pt>
                <c:pt idx="250" formatCode="0.00E+00">
                  <c:v>3.8191700000000002E-14</c:v>
                </c:pt>
                <c:pt idx="251">
                  <c:v>1.5094700000000001</c:v>
                </c:pt>
                <c:pt idx="252">
                  <c:v>2.9300799999999998</c:v>
                </c:pt>
                <c:pt idx="253">
                  <c:v>4.2635500000000004</c:v>
                </c:pt>
                <c:pt idx="254">
                  <c:v>5.5125799999999998</c:v>
                </c:pt>
                <c:pt idx="255">
                  <c:v>6.6798900000000003</c:v>
                </c:pt>
                <c:pt idx="256">
                  <c:v>7.7661899999999999</c:v>
                </c:pt>
                <c:pt idx="257">
                  <c:v>8.7731999999999992</c:v>
                </c:pt>
                <c:pt idx="258">
                  <c:v>9.7046100000000006</c:v>
                </c:pt>
                <c:pt idx="259">
                  <c:v>10.5601</c:v>
                </c:pt>
                <c:pt idx="260">
                  <c:v>11.342499999999999</c:v>
                </c:pt>
                <c:pt idx="261">
                  <c:v>12.054399999999999</c:v>
                </c:pt>
                <c:pt idx="262">
                  <c:v>12.6706</c:v>
                </c:pt>
                <c:pt idx="263">
                  <c:v>13.2067</c:v>
                </c:pt>
                <c:pt idx="264">
                  <c:v>13.6646</c:v>
                </c:pt>
                <c:pt idx="265">
                  <c:v>14.049799999999999</c:v>
                </c:pt>
                <c:pt idx="266">
                  <c:v>14.3651</c:v>
                </c:pt>
                <c:pt idx="267">
                  <c:v>14.613200000000001</c:v>
                </c:pt>
                <c:pt idx="268">
                  <c:v>14.796900000000001</c:v>
                </c:pt>
                <c:pt idx="269">
                  <c:v>14.918799999999999</c:v>
                </c:pt>
                <c:pt idx="270">
                  <c:v>14.9816</c:v>
                </c:pt>
                <c:pt idx="271">
                  <c:v>14.988099999999999</c:v>
                </c:pt>
                <c:pt idx="272">
                  <c:v>14.941000000000001</c:v>
                </c:pt>
                <c:pt idx="273">
                  <c:v>14.8409</c:v>
                </c:pt>
                <c:pt idx="274">
                  <c:v>14.6927</c:v>
                </c:pt>
                <c:pt idx="275">
                  <c:v>14.4969</c:v>
                </c:pt>
                <c:pt idx="276">
                  <c:v>14.256399999999999</c:v>
                </c:pt>
                <c:pt idx="277">
                  <c:v>13.9718</c:v>
                </c:pt>
                <c:pt idx="278">
                  <c:v>13.6478</c:v>
                </c:pt>
                <c:pt idx="279">
                  <c:v>13.2842</c:v>
                </c:pt>
                <c:pt idx="280">
                  <c:v>12.883699999999999</c:v>
                </c:pt>
                <c:pt idx="281">
                  <c:v>12.447900000000001</c:v>
                </c:pt>
                <c:pt idx="282">
                  <c:v>11.9796</c:v>
                </c:pt>
                <c:pt idx="283">
                  <c:v>11.4795</c:v>
                </c:pt>
                <c:pt idx="284">
                  <c:v>10.9503</c:v>
                </c:pt>
                <c:pt idx="285">
                  <c:v>10.3947</c:v>
                </c:pt>
                <c:pt idx="286">
                  <c:v>9.8124699999999994</c:v>
                </c:pt>
                <c:pt idx="287">
                  <c:v>9.2072699999999994</c:v>
                </c:pt>
                <c:pt idx="288">
                  <c:v>8.5798100000000002</c:v>
                </c:pt>
                <c:pt idx="289">
                  <c:v>7.9328200000000004</c:v>
                </c:pt>
                <c:pt idx="290">
                  <c:v>7.26701</c:v>
                </c:pt>
                <c:pt idx="291">
                  <c:v>6.5850799999999996</c:v>
                </c:pt>
                <c:pt idx="292">
                  <c:v>5.8887499999999999</c:v>
                </c:pt>
                <c:pt idx="293">
                  <c:v>5.1797300000000002</c:v>
                </c:pt>
                <c:pt idx="294">
                  <c:v>4.4587300000000001</c:v>
                </c:pt>
                <c:pt idx="295">
                  <c:v>3.7284600000000001</c:v>
                </c:pt>
                <c:pt idx="296">
                  <c:v>2.9916399999999999</c:v>
                </c:pt>
                <c:pt idx="297">
                  <c:v>2.24797</c:v>
                </c:pt>
                <c:pt idx="298">
                  <c:v>1.50017</c:v>
                </c:pt>
                <c:pt idx="299">
                  <c:v>0.74993799999999999</c:v>
                </c:pt>
                <c:pt idx="300" formatCode="0.00E+00">
                  <c:v>1.24345E-14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078-4C57-B7A0-8AD2BF672197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f13</c:v>
                </c:pt>
              </c:strCache>
            </c:strRef>
          </c:tx>
          <c:spPr>
            <a:ln w="15875" cap="rnd">
              <a:solidFill>
                <a:schemeClr val="accent5">
                  <a:lumMod val="75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工作表1!$L$2:$L$302</c:f>
              <c:numCache>
                <c:formatCode>General</c:formatCode>
                <c:ptCount val="301"/>
                <c:pt idx="0">
                  <c:v>0</c:v>
                </c:pt>
                <c:pt idx="1">
                  <c:v>6.1475000000000002E-3</c:v>
                </c:pt>
                <c:pt idx="2">
                  <c:v>1.2236800000000001E-2</c:v>
                </c:pt>
                <c:pt idx="3">
                  <c:v>1.8208800000000001E-2</c:v>
                </c:pt>
                <c:pt idx="4">
                  <c:v>2.40042E-2</c:v>
                </c:pt>
                <c:pt idx="5">
                  <c:v>2.95628E-2</c:v>
                </c:pt>
                <c:pt idx="6">
                  <c:v>3.4826599999999999E-2</c:v>
                </c:pt>
                <c:pt idx="7">
                  <c:v>3.9736199999999999E-2</c:v>
                </c:pt>
                <c:pt idx="8">
                  <c:v>4.4232599999999997E-2</c:v>
                </c:pt>
                <c:pt idx="9">
                  <c:v>4.82555E-2</c:v>
                </c:pt>
                <c:pt idx="10">
                  <c:v>5.1745800000000002E-2</c:v>
                </c:pt>
                <c:pt idx="11">
                  <c:v>5.4646199999999999E-2</c:v>
                </c:pt>
                <c:pt idx="12">
                  <c:v>5.6894699999999999E-2</c:v>
                </c:pt>
                <c:pt idx="13">
                  <c:v>5.8434899999999998E-2</c:v>
                </c:pt>
                <c:pt idx="14">
                  <c:v>5.9204699999999999E-2</c:v>
                </c:pt>
                <c:pt idx="15">
                  <c:v>5.9146999999999998E-2</c:v>
                </c:pt>
                <c:pt idx="16">
                  <c:v>5.82026E-2</c:v>
                </c:pt>
                <c:pt idx="17">
                  <c:v>5.6311199999999999E-2</c:v>
                </c:pt>
                <c:pt idx="18">
                  <c:v>5.3413700000000001E-2</c:v>
                </c:pt>
                <c:pt idx="19">
                  <c:v>4.9452000000000003E-2</c:v>
                </c:pt>
                <c:pt idx="20">
                  <c:v>4.4365700000000001E-2</c:v>
                </c:pt>
                <c:pt idx="21">
                  <c:v>3.8095799999999999E-2</c:v>
                </c:pt>
                <c:pt idx="22">
                  <c:v>3.0584099999999999E-2</c:v>
                </c:pt>
                <c:pt idx="23">
                  <c:v>2.1770299999999999E-2</c:v>
                </c:pt>
                <c:pt idx="24">
                  <c:v>1.15954E-2</c:v>
                </c:pt>
                <c:pt idx="25" formatCode="0.00E+00">
                  <c:v>2.60209E-17</c:v>
                </c:pt>
                <c:pt idx="26">
                  <c:v>4.8979900000000001</c:v>
                </c:pt>
                <c:pt idx="27">
                  <c:v>4.3956799999999996</c:v>
                </c:pt>
                <c:pt idx="28">
                  <c:v>3.9463900000000001</c:v>
                </c:pt>
                <c:pt idx="29">
                  <c:v>3.5443899999999999</c:v>
                </c:pt>
                <c:pt idx="30">
                  <c:v>3.18492</c:v>
                </c:pt>
                <c:pt idx="31">
                  <c:v>2.8622299999999998</c:v>
                </c:pt>
                <c:pt idx="32">
                  <c:v>2.5745900000000002</c:v>
                </c:pt>
                <c:pt idx="33">
                  <c:v>2.3162400000000001</c:v>
                </c:pt>
                <c:pt idx="34">
                  <c:v>2.0854300000000001</c:v>
                </c:pt>
                <c:pt idx="35">
                  <c:v>1.8794299999999999</c:v>
                </c:pt>
                <c:pt idx="36">
                  <c:v>1.6954800000000001</c:v>
                </c:pt>
                <c:pt idx="37">
                  <c:v>1.53183</c:v>
                </c:pt>
                <c:pt idx="38">
                  <c:v>1.38575</c:v>
                </c:pt>
                <c:pt idx="39">
                  <c:v>1.25648</c:v>
                </c:pt>
                <c:pt idx="40">
                  <c:v>1.14127</c:v>
                </c:pt>
                <c:pt idx="41">
                  <c:v>1.0383899999999999</c:v>
                </c:pt>
                <c:pt idx="42">
                  <c:v>0.94507600000000003</c:v>
                </c:pt>
                <c:pt idx="43">
                  <c:v>0.85658999999999996</c:v>
                </c:pt>
                <c:pt idx="44">
                  <c:v>0.76828399999999997</c:v>
                </c:pt>
                <c:pt idx="45">
                  <c:v>0.67410999999999999</c:v>
                </c:pt>
                <c:pt idx="46">
                  <c:v>0.56832300000000002</c:v>
                </c:pt>
                <c:pt idx="47">
                  <c:v>0.44737500000000002</c:v>
                </c:pt>
                <c:pt idx="48">
                  <c:v>0.31361899999999998</c:v>
                </c:pt>
                <c:pt idx="49">
                  <c:v>0.16521</c:v>
                </c:pt>
                <c:pt idx="50" formatCode="0.00E+00">
                  <c:v>5.5511199999999995E-17</c:v>
                </c:pt>
                <c:pt idx="51">
                  <c:v>0.17779</c:v>
                </c:pt>
                <c:pt idx="52">
                  <c:v>0.36326599999999998</c:v>
                </c:pt>
                <c:pt idx="53">
                  <c:v>0.55156700000000003</c:v>
                </c:pt>
                <c:pt idx="54">
                  <c:v>0.73863199999999996</c:v>
                </c:pt>
                <c:pt idx="55">
                  <c:v>0.92110000000000003</c:v>
                </c:pt>
                <c:pt idx="56">
                  <c:v>1.09541</c:v>
                </c:pt>
                <c:pt idx="57">
                  <c:v>1.2597</c:v>
                </c:pt>
                <c:pt idx="58">
                  <c:v>1.41011</c:v>
                </c:pt>
                <c:pt idx="59">
                  <c:v>1.54478</c:v>
                </c:pt>
                <c:pt idx="60">
                  <c:v>1.6608499999999999</c:v>
                </c:pt>
                <c:pt idx="61">
                  <c:v>1.75745</c:v>
                </c:pt>
                <c:pt idx="62">
                  <c:v>1.8297300000000001</c:v>
                </c:pt>
                <c:pt idx="63">
                  <c:v>1.8788199999999999</c:v>
                </c:pt>
                <c:pt idx="64">
                  <c:v>1.8998699999999999</c:v>
                </c:pt>
                <c:pt idx="65">
                  <c:v>1.8930100000000001</c:v>
                </c:pt>
                <c:pt idx="66">
                  <c:v>1.85538</c:v>
                </c:pt>
                <c:pt idx="67">
                  <c:v>1.78511</c:v>
                </c:pt>
                <c:pt idx="68">
                  <c:v>1.6803600000000001</c:v>
                </c:pt>
                <c:pt idx="69">
                  <c:v>1.54026</c:v>
                </c:pt>
                <c:pt idx="70">
                  <c:v>1.36294</c:v>
                </c:pt>
                <c:pt idx="71">
                  <c:v>1.22254</c:v>
                </c:pt>
                <c:pt idx="72">
                  <c:v>0.97221400000000002</c:v>
                </c:pt>
                <c:pt idx="73">
                  <c:v>0.68808800000000003</c:v>
                </c:pt>
                <c:pt idx="74">
                  <c:v>0.36730299999999999</c:v>
                </c:pt>
                <c:pt idx="75" formatCode="0.00E+00">
                  <c:v>8.8817800000000003E-16</c:v>
                </c:pt>
                <c:pt idx="76">
                  <c:v>0.39615600000000001</c:v>
                </c:pt>
                <c:pt idx="77">
                  <c:v>0.83938900000000005</c:v>
                </c:pt>
                <c:pt idx="78">
                  <c:v>1.3393999999999999</c:v>
                </c:pt>
                <c:pt idx="79">
                  <c:v>1.90188</c:v>
                </c:pt>
                <c:pt idx="80">
                  <c:v>2.5385200000000001</c:v>
                </c:pt>
                <c:pt idx="81">
                  <c:v>3.2540300000000002</c:v>
                </c:pt>
                <c:pt idx="82">
                  <c:v>4.0561100000000003</c:v>
                </c:pt>
                <c:pt idx="83">
                  <c:v>4.9484399999999997</c:v>
                </c:pt>
                <c:pt idx="84">
                  <c:v>5.9447200000000002</c:v>
                </c:pt>
                <c:pt idx="85">
                  <c:v>7.0386600000000001</c:v>
                </c:pt>
                <c:pt idx="86">
                  <c:v>8.2409499999999998</c:v>
                </c:pt>
                <c:pt idx="87">
                  <c:v>9.5422899999999995</c:v>
                </c:pt>
                <c:pt idx="88">
                  <c:v>10.9434</c:v>
                </c:pt>
                <c:pt idx="89">
                  <c:v>12.424899999999999</c:v>
                </c:pt>
                <c:pt idx="90">
                  <c:v>13.9575</c:v>
                </c:pt>
                <c:pt idx="91">
                  <c:v>15.472</c:v>
                </c:pt>
                <c:pt idx="92">
                  <c:v>16.859100000000002</c:v>
                </c:pt>
                <c:pt idx="93">
                  <c:v>17.799299999999999</c:v>
                </c:pt>
                <c:pt idx="94">
                  <c:v>17.333500000000001</c:v>
                </c:pt>
                <c:pt idx="95">
                  <c:v>18.642299999999999</c:v>
                </c:pt>
                <c:pt idx="96">
                  <c:v>21.406400000000001</c:v>
                </c:pt>
                <c:pt idx="97">
                  <c:v>24.326499999999999</c:v>
                </c:pt>
                <c:pt idx="98">
                  <c:v>27.2334</c:v>
                </c:pt>
                <c:pt idx="99">
                  <c:v>14.537599999999999</c:v>
                </c:pt>
                <c:pt idx="100" formatCode="0.00E+00">
                  <c:v>1.4210899999999999E-14</c:v>
                </c:pt>
                <c:pt idx="101">
                  <c:v>1.59198</c:v>
                </c:pt>
                <c:pt idx="102">
                  <c:v>0.88331300000000001</c:v>
                </c:pt>
                <c:pt idx="103">
                  <c:v>0.57216999999999996</c:v>
                </c:pt>
                <c:pt idx="104">
                  <c:v>1.1767099999999999</c:v>
                </c:pt>
                <c:pt idx="105">
                  <c:v>2.5550899999999999</c:v>
                </c:pt>
                <c:pt idx="106">
                  <c:v>4.3654900000000003</c:v>
                </c:pt>
                <c:pt idx="107">
                  <c:v>6.6060499999999998</c:v>
                </c:pt>
                <c:pt idx="108">
                  <c:v>9.1849399999999992</c:v>
                </c:pt>
                <c:pt idx="109">
                  <c:v>11.8103</c:v>
                </c:pt>
                <c:pt idx="110">
                  <c:v>14.7904</c:v>
                </c:pt>
                <c:pt idx="111">
                  <c:v>17.7332</c:v>
                </c:pt>
                <c:pt idx="112">
                  <c:v>20.847100000000001</c:v>
                </c:pt>
                <c:pt idx="113">
                  <c:v>24.040099999999999</c:v>
                </c:pt>
                <c:pt idx="114">
                  <c:v>26.520299999999999</c:v>
                </c:pt>
                <c:pt idx="115">
                  <c:v>23.796099999999999</c:v>
                </c:pt>
                <c:pt idx="116">
                  <c:v>21.775500000000001</c:v>
                </c:pt>
                <c:pt idx="117">
                  <c:v>19.966699999999999</c:v>
                </c:pt>
                <c:pt idx="118">
                  <c:v>18.177800000000001</c:v>
                </c:pt>
                <c:pt idx="119">
                  <c:v>16.216999999999999</c:v>
                </c:pt>
                <c:pt idx="120">
                  <c:v>14.092599999999999</c:v>
                </c:pt>
                <c:pt idx="121">
                  <c:v>11.8125</c:v>
                </c:pt>
                <c:pt idx="122">
                  <c:v>9.3850800000000003</c:v>
                </c:pt>
                <c:pt idx="123">
                  <c:v>6.6184000000000003</c:v>
                </c:pt>
                <c:pt idx="124">
                  <c:v>3.4206599999999998</c:v>
                </c:pt>
                <c:pt idx="125">
                  <c:v>0</c:v>
                </c:pt>
                <c:pt idx="126">
                  <c:v>8.9712700000000005</c:v>
                </c:pt>
                <c:pt idx="127">
                  <c:v>5.9760499999999999</c:v>
                </c:pt>
                <c:pt idx="128">
                  <c:v>2.66256</c:v>
                </c:pt>
                <c:pt idx="129">
                  <c:v>0.82092500000000002</c:v>
                </c:pt>
                <c:pt idx="130">
                  <c:v>4.3261700000000003</c:v>
                </c:pt>
                <c:pt idx="131">
                  <c:v>7.9049399999999999</c:v>
                </c:pt>
                <c:pt idx="132">
                  <c:v>11.209</c:v>
                </c:pt>
                <c:pt idx="133">
                  <c:v>13.59</c:v>
                </c:pt>
                <c:pt idx="134">
                  <c:v>10.9998</c:v>
                </c:pt>
                <c:pt idx="135">
                  <c:v>13.090199999999999</c:v>
                </c:pt>
                <c:pt idx="136">
                  <c:v>16.212800000000001</c:v>
                </c:pt>
                <c:pt idx="137">
                  <c:v>19.2194</c:v>
                </c:pt>
                <c:pt idx="138">
                  <c:v>22.261900000000001</c:v>
                </c:pt>
                <c:pt idx="139">
                  <c:v>25.091799999999999</c:v>
                </c:pt>
                <c:pt idx="140">
                  <c:v>27.661100000000001</c:v>
                </c:pt>
                <c:pt idx="141">
                  <c:v>26.721399999999999</c:v>
                </c:pt>
                <c:pt idx="142">
                  <c:v>26.624500000000001</c:v>
                </c:pt>
                <c:pt idx="143">
                  <c:v>24.6221</c:v>
                </c:pt>
                <c:pt idx="144">
                  <c:v>13.366</c:v>
                </c:pt>
                <c:pt idx="145">
                  <c:v>14.208</c:v>
                </c:pt>
                <c:pt idx="146">
                  <c:v>12.5998</c:v>
                </c:pt>
                <c:pt idx="147">
                  <c:v>10.293100000000001</c:v>
                </c:pt>
                <c:pt idx="148">
                  <c:v>7.5397600000000002</c:v>
                </c:pt>
                <c:pt idx="149">
                  <c:v>4.0914700000000002</c:v>
                </c:pt>
                <c:pt idx="150" formatCode="0.00E+00">
                  <c:v>5.6843400000000001E-14</c:v>
                </c:pt>
                <c:pt idx="151">
                  <c:v>1.3655999999999999</c:v>
                </c:pt>
                <c:pt idx="152">
                  <c:v>0.26702700000000001</c:v>
                </c:pt>
                <c:pt idx="153">
                  <c:v>0.94867999999999997</c:v>
                </c:pt>
                <c:pt idx="154">
                  <c:v>3.0549499999999998</c:v>
                </c:pt>
                <c:pt idx="155">
                  <c:v>6.2302499999999998</c:v>
                </c:pt>
                <c:pt idx="156">
                  <c:v>10.019</c:v>
                </c:pt>
                <c:pt idx="157">
                  <c:v>14.1655</c:v>
                </c:pt>
                <c:pt idx="158">
                  <c:v>18.3142</c:v>
                </c:pt>
                <c:pt idx="159">
                  <c:v>22.109500000000001</c:v>
                </c:pt>
                <c:pt idx="160">
                  <c:v>25.195799999999998</c:v>
                </c:pt>
                <c:pt idx="161">
                  <c:v>27.217600000000001</c:v>
                </c:pt>
                <c:pt idx="162">
                  <c:v>28.519100000000002</c:v>
                </c:pt>
                <c:pt idx="163">
                  <c:v>29.044799999999999</c:v>
                </c:pt>
                <c:pt idx="164">
                  <c:v>29.039000000000001</c:v>
                </c:pt>
                <c:pt idx="165">
                  <c:v>28.546299999999999</c:v>
                </c:pt>
                <c:pt idx="166">
                  <c:v>27.610900000000001</c:v>
                </c:pt>
                <c:pt idx="167">
                  <c:v>26.177399999999999</c:v>
                </c:pt>
                <c:pt idx="168">
                  <c:v>23.389900000000001</c:v>
                </c:pt>
                <c:pt idx="169">
                  <c:v>21.3931</c:v>
                </c:pt>
                <c:pt idx="170">
                  <c:v>19.731200000000001</c:v>
                </c:pt>
                <c:pt idx="171">
                  <c:v>17.648599999999998</c:v>
                </c:pt>
                <c:pt idx="172">
                  <c:v>13.289899999999999</c:v>
                </c:pt>
                <c:pt idx="173">
                  <c:v>6.9992299999999998</c:v>
                </c:pt>
                <c:pt idx="174">
                  <c:v>3.4211399999999998</c:v>
                </c:pt>
                <c:pt idx="175">
                  <c:v>0</c:v>
                </c:pt>
                <c:pt idx="176">
                  <c:v>3.1106600000000002</c:v>
                </c:pt>
                <c:pt idx="177">
                  <c:v>6.0207300000000004</c:v>
                </c:pt>
                <c:pt idx="178">
                  <c:v>8.5309500000000007</c:v>
                </c:pt>
                <c:pt idx="179">
                  <c:v>10.742100000000001</c:v>
                </c:pt>
                <c:pt idx="180">
                  <c:v>12.5548</c:v>
                </c:pt>
                <c:pt idx="181">
                  <c:v>14.069900000000001</c:v>
                </c:pt>
                <c:pt idx="182">
                  <c:v>15.1882</c:v>
                </c:pt>
                <c:pt idx="183">
                  <c:v>15.910299999999999</c:v>
                </c:pt>
                <c:pt idx="184">
                  <c:v>16.3371</c:v>
                </c:pt>
                <c:pt idx="185">
                  <c:v>16.369199999999999</c:v>
                </c:pt>
                <c:pt idx="186">
                  <c:v>16.2074</c:v>
                </c:pt>
                <c:pt idx="187">
                  <c:v>15.782400000000001</c:v>
                </c:pt>
                <c:pt idx="188">
                  <c:v>15.1051</c:v>
                </c:pt>
                <c:pt idx="189">
                  <c:v>14.2361</c:v>
                </c:pt>
                <c:pt idx="190">
                  <c:v>13.196099999999999</c:v>
                </c:pt>
                <c:pt idx="191">
                  <c:v>12.026</c:v>
                </c:pt>
                <c:pt idx="192">
                  <c:v>10.746499999999999</c:v>
                </c:pt>
                <c:pt idx="193">
                  <c:v>9.3882700000000003</c:v>
                </c:pt>
                <c:pt idx="194">
                  <c:v>7.9921100000000003</c:v>
                </c:pt>
                <c:pt idx="195">
                  <c:v>6.56874</c:v>
                </c:pt>
                <c:pt idx="196">
                  <c:v>5.1489200000000004</c:v>
                </c:pt>
                <c:pt idx="197">
                  <c:v>3.7633999999999999</c:v>
                </c:pt>
                <c:pt idx="198">
                  <c:v>2.4329000000000001</c:v>
                </c:pt>
                <c:pt idx="199">
                  <c:v>1.1681900000000001</c:v>
                </c:pt>
                <c:pt idx="200" formatCode="0.00E+00">
                  <c:v>2.84217E-14</c:v>
                </c:pt>
                <c:pt idx="201">
                  <c:v>1.0533600000000001</c:v>
                </c:pt>
                <c:pt idx="202">
                  <c:v>1.9933099999999999</c:v>
                </c:pt>
                <c:pt idx="203">
                  <c:v>2.81372</c:v>
                </c:pt>
                <c:pt idx="204">
                  <c:v>3.5184600000000001</c:v>
                </c:pt>
                <c:pt idx="205">
                  <c:v>4.1113900000000001</c:v>
                </c:pt>
                <c:pt idx="206">
                  <c:v>4.5863699999999996</c:v>
                </c:pt>
                <c:pt idx="207">
                  <c:v>4.94726</c:v>
                </c:pt>
                <c:pt idx="208">
                  <c:v>5.2079399999999998</c:v>
                </c:pt>
                <c:pt idx="209">
                  <c:v>5.3622500000000004</c:v>
                </c:pt>
                <c:pt idx="210">
                  <c:v>5.4140800000000002</c:v>
                </c:pt>
                <c:pt idx="211">
                  <c:v>5.3872799999999996</c:v>
                </c:pt>
                <c:pt idx="212">
                  <c:v>5.26572</c:v>
                </c:pt>
                <c:pt idx="213">
                  <c:v>5.06325</c:v>
                </c:pt>
                <c:pt idx="214">
                  <c:v>4.80375</c:v>
                </c:pt>
                <c:pt idx="215">
                  <c:v>4.4710799999999997</c:v>
                </c:pt>
                <c:pt idx="216">
                  <c:v>4.0891000000000002</c:v>
                </c:pt>
                <c:pt idx="217">
                  <c:v>3.6716799999999998</c:v>
                </c:pt>
                <c:pt idx="218">
                  <c:v>3.2126800000000002</c:v>
                </c:pt>
                <c:pt idx="219">
                  <c:v>2.7359599999999999</c:v>
                </c:pt>
                <c:pt idx="220">
                  <c:v>2.24539</c:v>
                </c:pt>
                <c:pt idx="221">
                  <c:v>1.7548299999999999</c:v>
                </c:pt>
                <c:pt idx="222">
                  <c:v>1.2781499999999999</c:v>
                </c:pt>
                <c:pt idx="223">
                  <c:v>0.80920599999999998</c:v>
                </c:pt>
                <c:pt idx="224">
                  <c:v>0.38186900000000001</c:v>
                </c:pt>
                <c:pt idx="225" formatCode="0.00E+00">
                  <c:v>1.24345E-14</c:v>
                </c:pt>
                <c:pt idx="226">
                  <c:v>0.33516899999999999</c:v>
                </c:pt>
                <c:pt idx="227">
                  <c:v>0.62293299999999996</c:v>
                </c:pt>
                <c:pt idx="228">
                  <c:v>0.85522100000000001</c:v>
                </c:pt>
                <c:pt idx="229">
                  <c:v>1.04396</c:v>
                </c:pt>
                <c:pt idx="230">
                  <c:v>1.1910799999999999</c:v>
                </c:pt>
                <c:pt idx="231">
                  <c:v>1.2985</c:v>
                </c:pt>
                <c:pt idx="232">
                  <c:v>1.3781600000000001</c:v>
                </c:pt>
                <c:pt idx="233">
                  <c:v>1.4219900000000001</c:v>
                </c:pt>
                <c:pt idx="234">
                  <c:v>1.4419</c:v>
                </c:pt>
                <c:pt idx="235">
                  <c:v>1.4298299999999999</c:v>
                </c:pt>
                <c:pt idx="236">
                  <c:v>1.39571</c:v>
                </c:pt>
                <c:pt idx="237">
                  <c:v>1.3434699999999999</c:v>
                </c:pt>
                <c:pt idx="238">
                  <c:v>1.2740199999999999</c:v>
                </c:pt>
                <c:pt idx="239">
                  <c:v>1.1893100000000001</c:v>
                </c:pt>
                <c:pt idx="240">
                  <c:v>1.0932500000000001</c:v>
                </c:pt>
                <c:pt idx="241">
                  <c:v>0.98677899999999996</c:v>
                </c:pt>
                <c:pt idx="242">
                  <c:v>0.87282099999999996</c:v>
                </c:pt>
                <c:pt idx="243">
                  <c:v>0.75530600000000003</c:v>
                </c:pt>
                <c:pt idx="244">
                  <c:v>0.63515900000000003</c:v>
                </c:pt>
                <c:pt idx="245">
                  <c:v>0.51531000000000005</c:v>
                </c:pt>
                <c:pt idx="246">
                  <c:v>0.39768700000000001</c:v>
                </c:pt>
                <c:pt idx="247">
                  <c:v>0.28521600000000003</c:v>
                </c:pt>
                <c:pt idx="248">
                  <c:v>0.17982600000000001</c:v>
                </c:pt>
                <c:pt idx="249">
                  <c:v>8.4444599999999995E-2</c:v>
                </c:pt>
                <c:pt idx="250" formatCode="0.00E+00">
                  <c:v>8.8817800000000003E-16</c:v>
                </c:pt>
                <c:pt idx="251">
                  <c:v>7.0022500000000001E-2</c:v>
                </c:pt>
                <c:pt idx="252">
                  <c:v>0.12690699999999999</c:v>
                </c:pt>
                <c:pt idx="253">
                  <c:v>0.17138100000000001</c:v>
                </c:pt>
                <c:pt idx="254">
                  <c:v>0.20317099999999999</c:v>
                </c:pt>
                <c:pt idx="255">
                  <c:v>0.22200400000000001</c:v>
                </c:pt>
                <c:pt idx="256">
                  <c:v>0.22960700000000001</c:v>
                </c:pt>
                <c:pt idx="257">
                  <c:v>0.22670599999999999</c:v>
                </c:pt>
                <c:pt idx="258">
                  <c:v>0.212029</c:v>
                </c:pt>
                <c:pt idx="259">
                  <c:v>0.188302</c:v>
                </c:pt>
                <c:pt idx="260">
                  <c:v>0.155252</c:v>
                </c:pt>
                <c:pt idx="261">
                  <c:v>0.112605</c:v>
                </c:pt>
                <c:pt idx="262">
                  <c:v>8.8089899999999999E-2</c:v>
                </c:pt>
                <c:pt idx="263">
                  <c:v>6.8432000000000007E-2</c:v>
                </c:pt>
                <c:pt idx="264">
                  <c:v>5.43586E-2</c:v>
                </c:pt>
                <c:pt idx="265">
                  <c:v>4.25964E-2</c:v>
                </c:pt>
                <c:pt idx="266">
                  <c:v>3.2872400000000003E-2</c:v>
                </c:pt>
                <c:pt idx="267">
                  <c:v>2.4913299999999999E-2</c:v>
                </c:pt>
                <c:pt idx="268">
                  <c:v>1.8446000000000001E-2</c:v>
                </c:pt>
                <c:pt idx="269">
                  <c:v>1.31974E-2</c:v>
                </c:pt>
                <c:pt idx="270">
                  <c:v>8.8942199999999996E-3</c:v>
                </c:pt>
                <c:pt idx="271">
                  <c:v>5.2633699999999999E-3</c:v>
                </c:pt>
                <c:pt idx="272">
                  <c:v>2.0316800000000001E-3</c:v>
                </c:pt>
                <c:pt idx="273">
                  <c:v>9.2599999999999996E-4</c:v>
                </c:pt>
                <c:pt idx="274">
                  <c:v>3.2684199999999999E-4</c:v>
                </c:pt>
                <c:pt idx="275">
                  <c:v>0</c:v>
                </c:pt>
                <c:pt idx="276">
                  <c:v>1.5168499999999999E-3</c:v>
                </c:pt>
                <c:pt idx="277">
                  <c:v>5.3679599999999997E-3</c:v>
                </c:pt>
                <c:pt idx="278">
                  <c:v>8.5810799999999996E-3</c:v>
                </c:pt>
                <c:pt idx="279">
                  <c:v>1.31839E-2</c:v>
                </c:pt>
                <c:pt idx="280">
                  <c:v>1.82043E-2</c:v>
                </c:pt>
                <c:pt idx="281">
                  <c:v>2.3669800000000001E-2</c:v>
                </c:pt>
                <c:pt idx="282">
                  <c:v>2.86083E-2</c:v>
                </c:pt>
                <c:pt idx="283">
                  <c:v>3.4047599999999997E-2</c:v>
                </c:pt>
                <c:pt idx="284">
                  <c:v>3.90152E-2</c:v>
                </c:pt>
                <c:pt idx="285">
                  <c:v>4.2539E-2</c:v>
                </c:pt>
                <c:pt idx="286">
                  <c:v>4.6646800000000002E-2</c:v>
                </c:pt>
                <c:pt idx="287">
                  <c:v>4.9366199999999999E-2</c:v>
                </c:pt>
                <c:pt idx="288">
                  <c:v>5.1724899999999997E-2</c:v>
                </c:pt>
                <c:pt idx="289">
                  <c:v>5.2750900000000003E-2</c:v>
                </c:pt>
                <c:pt idx="290">
                  <c:v>5.3471600000000001E-2</c:v>
                </c:pt>
                <c:pt idx="291">
                  <c:v>5.2914999999999997E-2</c:v>
                </c:pt>
                <c:pt idx="292">
                  <c:v>5.1108800000000003E-2</c:v>
                </c:pt>
                <c:pt idx="293">
                  <c:v>4.8080600000000001E-2</c:v>
                </c:pt>
                <c:pt idx="294">
                  <c:v>4.4858299999999997E-2</c:v>
                </c:pt>
                <c:pt idx="295">
                  <c:v>4.0469499999999999E-2</c:v>
                </c:pt>
                <c:pt idx="296">
                  <c:v>3.3942E-2</c:v>
                </c:pt>
                <c:pt idx="297">
                  <c:v>2.7303600000000001E-2</c:v>
                </c:pt>
                <c:pt idx="298">
                  <c:v>1.9581999999999999E-2</c:v>
                </c:pt>
                <c:pt idx="299">
                  <c:v>1.0804899999999999E-2</c:v>
                </c:pt>
                <c:pt idx="3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078-4C57-B7A0-8AD2BF672197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f21</c:v>
                </c:pt>
              </c:strCache>
            </c:strRef>
          </c:tx>
          <c:spPr>
            <a:ln w="15875" cap="rnd">
              <a:solidFill>
                <a:srgbClr val="7030A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工作表1!$A$2:$A$302</c:f>
              <c:numCache>
                <c:formatCode>General</c:formatCode>
                <c:ptCount val="301"/>
                <c:pt idx="0">
                  <c:v>475</c:v>
                </c:pt>
                <c:pt idx="1">
                  <c:v>476</c:v>
                </c:pt>
                <c:pt idx="2">
                  <c:v>477</c:v>
                </c:pt>
                <c:pt idx="3">
                  <c:v>478</c:v>
                </c:pt>
                <c:pt idx="4">
                  <c:v>479</c:v>
                </c:pt>
                <c:pt idx="5">
                  <c:v>480</c:v>
                </c:pt>
                <c:pt idx="6">
                  <c:v>481</c:v>
                </c:pt>
                <c:pt idx="7">
                  <c:v>482</c:v>
                </c:pt>
                <c:pt idx="8">
                  <c:v>483</c:v>
                </c:pt>
                <c:pt idx="9">
                  <c:v>484</c:v>
                </c:pt>
                <c:pt idx="10">
                  <c:v>485</c:v>
                </c:pt>
                <c:pt idx="11">
                  <c:v>486</c:v>
                </c:pt>
                <c:pt idx="12">
                  <c:v>487</c:v>
                </c:pt>
                <c:pt idx="13">
                  <c:v>488</c:v>
                </c:pt>
                <c:pt idx="14">
                  <c:v>489</c:v>
                </c:pt>
                <c:pt idx="15">
                  <c:v>490</c:v>
                </c:pt>
                <c:pt idx="16">
                  <c:v>491</c:v>
                </c:pt>
                <c:pt idx="17">
                  <c:v>492</c:v>
                </c:pt>
                <c:pt idx="18">
                  <c:v>493</c:v>
                </c:pt>
                <c:pt idx="19">
                  <c:v>494</c:v>
                </c:pt>
                <c:pt idx="20">
                  <c:v>495</c:v>
                </c:pt>
                <c:pt idx="21">
                  <c:v>496</c:v>
                </c:pt>
                <c:pt idx="22">
                  <c:v>497</c:v>
                </c:pt>
                <c:pt idx="23">
                  <c:v>498</c:v>
                </c:pt>
                <c:pt idx="24">
                  <c:v>499</c:v>
                </c:pt>
                <c:pt idx="25">
                  <c:v>500</c:v>
                </c:pt>
                <c:pt idx="26">
                  <c:v>501</c:v>
                </c:pt>
                <c:pt idx="27">
                  <c:v>502</c:v>
                </c:pt>
                <c:pt idx="28">
                  <c:v>503</c:v>
                </c:pt>
                <c:pt idx="29">
                  <c:v>504</c:v>
                </c:pt>
                <c:pt idx="30">
                  <c:v>505</c:v>
                </c:pt>
                <c:pt idx="31">
                  <c:v>506</c:v>
                </c:pt>
                <c:pt idx="32">
                  <c:v>507</c:v>
                </c:pt>
                <c:pt idx="33">
                  <c:v>508</c:v>
                </c:pt>
                <c:pt idx="34">
                  <c:v>509</c:v>
                </c:pt>
                <c:pt idx="35">
                  <c:v>510</c:v>
                </c:pt>
                <c:pt idx="36">
                  <c:v>511</c:v>
                </c:pt>
                <c:pt idx="37">
                  <c:v>512</c:v>
                </c:pt>
                <c:pt idx="38">
                  <c:v>513</c:v>
                </c:pt>
                <c:pt idx="39">
                  <c:v>514</c:v>
                </c:pt>
                <c:pt idx="40">
                  <c:v>515</c:v>
                </c:pt>
                <c:pt idx="41">
                  <c:v>516</c:v>
                </c:pt>
                <c:pt idx="42">
                  <c:v>517</c:v>
                </c:pt>
                <c:pt idx="43">
                  <c:v>518</c:v>
                </c:pt>
                <c:pt idx="44">
                  <c:v>519</c:v>
                </c:pt>
                <c:pt idx="45">
                  <c:v>520</c:v>
                </c:pt>
                <c:pt idx="46">
                  <c:v>521</c:v>
                </c:pt>
                <c:pt idx="47">
                  <c:v>522</c:v>
                </c:pt>
                <c:pt idx="48">
                  <c:v>523</c:v>
                </c:pt>
                <c:pt idx="49">
                  <c:v>524</c:v>
                </c:pt>
                <c:pt idx="50">
                  <c:v>525</c:v>
                </c:pt>
                <c:pt idx="51">
                  <c:v>526</c:v>
                </c:pt>
                <c:pt idx="52">
                  <c:v>527</c:v>
                </c:pt>
                <c:pt idx="53">
                  <c:v>528</c:v>
                </c:pt>
                <c:pt idx="54">
                  <c:v>529</c:v>
                </c:pt>
                <c:pt idx="55">
                  <c:v>530</c:v>
                </c:pt>
                <c:pt idx="56">
                  <c:v>531</c:v>
                </c:pt>
                <c:pt idx="57">
                  <c:v>532</c:v>
                </c:pt>
                <c:pt idx="58">
                  <c:v>533</c:v>
                </c:pt>
                <c:pt idx="59">
                  <c:v>534</c:v>
                </c:pt>
                <c:pt idx="60">
                  <c:v>535</c:v>
                </c:pt>
                <c:pt idx="61">
                  <c:v>536</c:v>
                </c:pt>
                <c:pt idx="62">
                  <c:v>537</c:v>
                </c:pt>
                <c:pt idx="63">
                  <c:v>538</c:v>
                </c:pt>
                <c:pt idx="64">
                  <c:v>539</c:v>
                </c:pt>
                <c:pt idx="65">
                  <c:v>540</c:v>
                </c:pt>
                <c:pt idx="66">
                  <c:v>541</c:v>
                </c:pt>
                <c:pt idx="67">
                  <c:v>542</c:v>
                </c:pt>
                <c:pt idx="68">
                  <c:v>543</c:v>
                </c:pt>
                <c:pt idx="69">
                  <c:v>544</c:v>
                </c:pt>
                <c:pt idx="70">
                  <c:v>545</c:v>
                </c:pt>
                <c:pt idx="71">
                  <c:v>546</c:v>
                </c:pt>
                <c:pt idx="72">
                  <c:v>547</c:v>
                </c:pt>
                <c:pt idx="73">
                  <c:v>548</c:v>
                </c:pt>
                <c:pt idx="74">
                  <c:v>549</c:v>
                </c:pt>
                <c:pt idx="75">
                  <c:v>550</c:v>
                </c:pt>
                <c:pt idx="76">
                  <c:v>551</c:v>
                </c:pt>
                <c:pt idx="77">
                  <c:v>552</c:v>
                </c:pt>
                <c:pt idx="78">
                  <c:v>553</c:v>
                </c:pt>
                <c:pt idx="79">
                  <c:v>554</c:v>
                </c:pt>
                <c:pt idx="80">
                  <c:v>555</c:v>
                </c:pt>
                <c:pt idx="81">
                  <c:v>556</c:v>
                </c:pt>
                <c:pt idx="82">
                  <c:v>557</c:v>
                </c:pt>
                <c:pt idx="83">
                  <c:v>558</c:v>
                </c:pt>
                <c:pt idx="84">
                  <c:v>559</c:v>
                </c:pt>
                <c:pt idx="85">
                  <c:v>560</c:v>
                </c:pt>
                <c:pt idx="86">
                  <c:v>561</c:v>
                </c:pt>
                <c:pt idx="87">
                  <c:v>562</c:v>
                </c:pt>
                <c:pt idx="88">
                  <c:v>563</c:v>
                </c:pt>
                <c:pt idx="89">
                  <c:v>564</c:v>
                </c:pt>
                <c:pt idx="90">
                  <c:v>565</c:v>
                </c:pt>
                <c:pt idx="91">
                  <c:v>566</c:v>
                </c:pt>
                <c:pt idx="92">
                  <c:v>567</c:v>
                </c:pt>
                <c:pt idx="93">
                  <c:v>568</c:v>
                </c:pt>
                <c:pt idx="94">
                  <c:v>569</c:v>
                </c:pt>
                <c:pt idx="95">
                  <c:v>570</c:v>
                </c:pt>
                <c:pt idx="96">
                  <c:v>571</c:v>
                </c:pt>
                <c:pt idx="97">
                  <c:v>572</c:v>
                </c:pt>
                <c:pt idx="98">
                  <c:v>573</c:v>
                </c:pt>
                <c:pt idx="99">
                  <c:v>574</c:v>
                </c:pt>
                <c:pt idx="100">
                  <c:v>575</c:v>
                </c:pt>
                <c:pt idx="101">
                  <c:v>576</c:v>
                </c:pt>
                <c:pt idx="102">
                  <c:v>577</c:v>
                </c:pt>
                <c:pt idx="103">
                  <c:v>578</c:v>
                </c:pt>
                <c:pt idx="104">
                  <c:v>579</c:v>
                </c:pt>
                <c:pt idx="105">
                  <c:v>580</c:v>
                </c:pt>
                <c:pt idx="106">
                  <c:v>581</c:v>
                </c:pt>
                <c:pt idx="107">
                  <c:v>582</c:v>
                </c:pt>
                <c:pt idx="108">
                  <c:v>583</c:v>
                </c:pt>
                <c:pt idx="109">
                  <c:v>584</c:v>
                </c:pt>
                <c:pt idx="110">
                  <c:v>585</c:v>
                </c:pt>
                <c:pt idx="111">
                  <c:v>586</c:v>
                </c:pt>
                <c:pt idx="112">
                  <c:v>587</c:v>
                </c:pt>
                <c:pt idx="113">
                  <c:v>588</c:v>
                </c:pt>
                <c:pt idx="114">
                  <c:v>589</c:v>
                </c:pt>
                <c:pt idx="115">
                  <c:v>590</c:v>
                </c:pt>
                <c:pt idx="116">
                  <c:v>591</c:v>
                </c:pt>
                <c:pt idx="117">
                  <c:v>592</c:v>
                </c:pt>
                <c:pt idx="118">
                  <c:v>593</c:v>
                </c:pt>
                <c:pt idx="119">
                  <c:v>594</c:v>
                </c:pt>
                <c:pt idx="120">
                  <c:v>595</c:v>
                </c:pt>
                <c:pt idx="121">
                  <c:v>596</c:v>
                </c:pt>
                <c:pt idx="122">
                  <c:v>597</c:v>
                </c:pt>
                <c:pt idx="123">
                  <c:v>598</c:v>
                </c:pt>
                <c:pt idx="124">
                  <c:v>599</c:v>
                </c:pt>
                <c:pt idx="125">
                  <c:v>600</c:v>
                </c:pt>
                <c:pt idx="126">
                  <c:v>601</c:v>
                </c:pt>
                <c:pt idx="127">
                  <c:v>602</c:v>
                </c:pt>
                <c:pt idx="128">
                  <c:v>603</c:v>
                </c:pt>
                <c:pt idx="129">
                  <c:v>604</c:v>
                </c:pt>
                <c:pt idx="130">
                  <c:v>605</c:v>
                </c:pt>
                <c:pt idx="131">
                  <c:v>606</c:v>
                </c:pt>
                <c:pt idx="132">
                  <c:v>607</c:v>
                </c:pt>
                <c:pt idx="133">
                  <c:v>608</c:v>
                </c:pt>
                <c:pt idx="134">
                  <c:v>609</c:v>
                </c:pt>
                <c:pt idx="135">
                  <c:v>610</c:v>
                </c:pt>
                <c:pt idx="136">
                  <c:v>611</c:v>
                </c:pt>
                <c:pt idx="137">
                  <c:v>612</c:v>
                </c:pt>
                <c:pt idx="138">
                  <c:v>613</c:v>
                </c:pt>
                <c:pt idx="139">
                  <c:v>614</c:v>
                </c:pt>
                <c:pt idx="140">
                  <c:v>615</c:v>
                </c:pt>
                <c:pt idx="141">
                  <c:v>616</c:v>
                </c:pt>
                <c:pt idx="142">
                  <c:v>617</c:v>
                </c:pt>
                <c:pt idx="143">
                  <c:v>618</c:v>
                </c:pt>
                <c:pt idx="144">
                  <c:v>619</c:v>
                </c:pt>
                <c:pt idx="145">
                  <c:v>620</c:v>
                </c:pt>
                <c:pt idx="146">
                  <c:v>621</c:v>
                </c:pt>
                <c:pt idx="147">
                  <c:v>622</c:v>
                </c:pt>
                <c:pt idx="148">
                  <c:v>623</c:v>
                </c:pt>
                <c:pt idx="149">
                  <c:v>624</c:v>
                </c:pt>
                <c:pt idx="150">
                  <c:v>625</c:v>
                </c:pt>
                <c:pt idx="151">
                  <c:v>626</c:v>
                </c:pt>
                <c:pt idx="152">
                  <c:v>627</c:v>
                </c:pt>
                <c:pt idx="153">
                  <c:v>628</c:v>
                </c:pt>
                <c:pt idx="154">
                  <c:v>629</c:v>
                </c:pt>
                <c:pt idx="155">
                  <c:v>630</c:v>
                </c:pt>
                <c:pt idx="156">
                  <c:v>631</c:v>
                </c:pt>
                <c:pt idx="157">
                  <c:v>632</c:v>
                </c:pt>
                <c:pt idx="158">
                  <c:v>633</c:v>
                </c:pt>
                <c:pt idx="159">
                  <c:v>634</c:v>
                </c:pt>
                <c:pt idx="160">
                  <c:v>635</c:v>
                </c:pt>
                <c:pt idx="161">
                  <c:v>636</c:v>
                </c:pt>
                <c:pt idx="162">
                  <c:v>637</c:v>
                </c:pt>
                <c:pt idx="163">
                  <c:v>638</c:v>
                </c:pt>
                <c:pt idx="164">
                  <c:v>639</c:v>
                </c:pt>
                <c:pt idx="165">
                  <c:v>640</c:v>
                </c:pt>
                <c:pt idx="166">
                  <c:v>641</c:v>
                </c:pt>
                <c:pt idx="167">
                  <c:v>642</c:v>
                </c:pt>
                <c:pt idx="168">
                  <c:v>643</c:v>
                </c:pt>
                <c:pt idx="169">
                  <c:v>644</c:v>
                </c:pt>
                <c:pt idx="170">
                  <c:v>645</c:v>
                </c:pt>
                <c:pt idx="171">
                  <c:v>646</c:v>
                </c:pt>
                <c:pt idx="172">
                  <c:v>647</c:v>
                </c:pt>
                <c:pt idx="173">
                  <c:v>648</c:v>
                </c:pt>
                <c:pt idx="174">
                  <c:v>649</c:v>
                </c:pt>
                <c:pt idx="175">
                  <c:v>650</c:v>
                </c:pt>
                <c:pt idx="176">
                  <c:v>651</c:v>
                </c:pt>
                <c:pt idx="177">
                  <c:v>652</c:v>
                </c:pt>
                <c:pt idx="178">
                  <c:v>653</c:v>
                </c:pt>
                <c:pt idx="179">
                  <c:v>654</c:v>
                </c:pt>
                <c:pt idx="180">
                  <c:v>655</c:v>
                </c:pt>
                <c:pt idx="181">
                  <c:v>656</c:v>
                </c:pt>
                <c:pt idx="182">
                  <c:v>657</c:v>
                </c:pt>
                <c:pt idx="183">
                  <c:v>658</c:v>
                </c:pt>
                <c:pt idx="184">
                  <c:v>659</c:v>
                </c:pt>
                <c:pt idx="185">
                  <c:v>660</c:v>
                </c:pt>
                <c:pt idx="186">
                  <c:v>661</c:v>
                </c:pt>
                <c:pt idx="187">
                  <c:v>662</c:v>
                </c:pt>
                <c:pt idx="188">
                  <c:v>663</c:v>
                </c:pt>
                <c:pt idx="189">
                  <c:v>664</c:v>
                </c:pt>
                <c:pt idx="190">
                  <c:v>665</c:v>
                </c:pt>
                <c:pt idx="191">
                  <c:v>666</c:v>
                </c:pt>
                <c:pt idx="192">
                  <c:v>667</c:v>
                </c:pt>
                <c:pt idx="193">
                  <c:v>668</c:v>
                </c:pt>
                <c:pt idx="194">
                  <c:v>669</c:v>
                </c:pt>
                <c:pt idx="195">
                  <c:v>670</c:v>
                </c:pt>
                <c:pt idx="196">
                  <c:v>671</c:v>
                </c:pt>
                <c:pt idx="197">
                  <c:v>672</c:v>
                </c:pt>
                <c:pt idx="198">
                  <c:v>673</c:v>
                </c:pt>
                <c:pt idx="199">
                  <c:v>674</c:v>
                </c:pt>
                <c:pt idx="200">
                  <c:v>675</c:v>
                </c:pt>
                <c:pt idx="201">
                  <c:v>676</c:v>
                </c:pt>
                <c:pt idx="202">
                  <c:v>677</c:v>
                </c:pt>
                <c:pt idx="203">
                  <c:v>678</c:v>
                </c:pt>
                <c:pt idx="204">
                  <c:v>679</c:v>
                </c:pt>
                <c:pt idx="205">
                  <c:v>680</c:v>
                </c:pt>
                <c:pt idx="206">
                  <c:v>681</c:v>
                </c:pt>
                <c:pt idx="207">
                  <c:v>682</c:v>
                </c:pt>
                <c:pt idx="208">
                  <c:v>683</c:v>
                </c:pt>
                <c:pt idx="209">
                  <c:v>684</c:v>
                </c:pt>
                <c:pt idx="210">
                  <c:v>685</c:v>
                </c:pt>
                <c:pt idx="211">
                  <c:v>686</c:v>
                </c:pt>
                <c:pt idx="212">
                  <c:v>687</c:v>
                </c:pt>
                <c:pt idx="213">
                  <c:v>688</c:v>
                </c:pt>
                <c:pt idx="214">
                  <c:v>689</c:v>
                </c:pt>
                <c:pt idx="215">
                  <c:v>690</c:v>
                </c:pt>
                <c:pt idx="216">
                  <c:v>691</c:v>
                </c:pt>
                <c:pt idx="217">
                  <c:v>692</c:v>
                </c:pt>
                <c:pt idx="218">
                  <c:v>693</c:v>
                </c:pt>
                <c:pt idx="219">
                  <c:v>694</c:v>
                </c:pt>
                <c:pt idx="220">
                  <c:v>695</c:v>
                </c:pt>
                <c:pt idx="221">
                  <c:v>696</c:v>
                </c:pt>
                <c:pt idx="222">
                  <c:v>697</c:v>
                </c:pt>
                <c:pt idx="223">
                  <c:v>698</c:v>
                </c:pt>
                <c:pt idx="224">
                  <c:v>699</c:v>
                </c:pt>
                <c:pt idx="225">
                  <c:v>700</c:v>
                </c:pt>
                <c:pt idx="226">
                  <c:v>701</c:v>
                </c:pt>
                <c:pt idx="227">
                  <c:v>702</c:v>
                </c:pt>
                <c:pt idx="228">
                  <c:v>703</c:v>
                </c:pt>
                <c:pt idx="229">
                  <c:v>704</c:v>
                </c:pt>
                <c:pt idx="230">
                  <c:v>705</c:v>
                </c:pt>
                <c:pt idx="231">
                  <c:v>706</c:v>
                </c:pt>
                <c:pt idx="232">
                  <c:v>707</c:v>
                </c:pt>
                <c:pt idx="233">
                  <c:v>708</c:v>
                </c:pt>
                <c:pt idx="234">
                  <c:v>709</c:v>
                </c:pt>
                <c:pt idx="235">
                  <c:v>710</c:v>
                </c:pt>
                <c:pt idx="236">
                  <c:v>711</c:v>
                </c:pt>
                <c:pt idx="237">
                  <c:v>712</c:v>
                </c:pt>
                <c:pt idx="238">
                  <c:v>713</c:v>
                </c:pt>
                <c:pt idx="239">
                  <c:v>714</c:v>
                </c:pt>
                <c:pt idx="240">
                  <c:v>715</c:v>
                </c:pt>
                <c:pt idx="241">
                  <c:v>716</c:v>
                </c:pt>
                <c:pt idx="242">
                  <c:v>717</c:v>
                </c:pt>
                <c:pt idx="243">
                  <c:v>718</c:v>
                </c:pt>
                <c:pt idx="244">
                  <c:v>719</c:v>
                </c:pt>
                <c:pt idx="245">
                  <c:v>720</c:v>
                </c:pt>
                <c:pt idx="246">
                  <c:v>721</c:v>
                </c:pt>
                <c:pt idx="247">
                  <c:v>722</c:v>
                </c:pt>
                <c:pt idx="248">
                  <c:v>723</c:v>
                </c:pt>
                <c:pt idx="249">
                  <c:v>724</c:v>
                </c:pt>
                <c:pt idx="250">
                  <c:v>725</c:v>
                </c:pt>
                <c:pt idx="251">
                  <c:v>726</c:v>
                </c:pt>
                <c:pt idx="252">
                  <c:v>727</c:v>
                </c:pt>
                <c:pt idx="253">
                  <c:v>728</c:v>
                </c:pt>
                <c:pt idx="254">
                  <c:v>729</c:v>
                </c:pt>
                <c:pt idx="255">
                  <c:v>730</c:v>
                </c:pt>
                <c:pt idx="256">
                  <c:v>731</c:v>
                </c:pt>
                <c:pt idx="257">
                  <c:v>732</c:v>
                </c:pt>
                <c:pt idx="258">
                  <c:v>733</c:v>
                </c:pt>
                <c:pt idx="259">
                  <c:v>734</c:v>
                </c:pt>
                <c:pt idx="260">
                  <c:v>735</c:v>
                </c:pt>
                <c:pt idx="261">
                  <c:v>736</c:v>
                </c:pt>
                <c:pt idx="262">
                  <c:v>737</c:v>
                </c:pt>
                <c:pt idx="263">
                  <c:v>738</c:v>
                </c:pt>
                <c:pt idx="264">
                  <c:v>739</c:v>
                </c:pt>
                <c:pt idx="265">
                  <c:v>740</c:v>
                </c:pt>
                <c:pt idx="266">
                  <c:v>741</c:v>
                </c:pt>
                <c:pt idx="267">
                  <c:v>742</c:v>
                </c:pt>
                <c:pt idx="268">
                  <c:v>743</c:v>
                </c:pt>
                <c:pt idx="269">
                  <c:v>744</c:v>
                </c:pt>
                <c:pt idx="270">
                  <c:v>745</c:v>
                </c:pt>
                <c:pt idx="271">
                  <c:v>746</c:v>
                </c:pt>
                <c:pt idx="272">
                  <c:v>747</c:v>
                </c:pt>
                <c:pt idx="273">
                  <c:v>748</c:v>
                </c:pt>
                <c:pt idx="274">
                  <c:v>749</c:v>
                </c:pt>
                <c:pt idx="275">
                  <c:v>750</c:v>
                </c:pt>
                <c:pt idx="276">
                  <c:v>751</c:v>
                </c:pt>
                <c:pt idx="277">
                  <c:v>752</c:v>
                </c:pt>
                <c:pt idx="278">
                  <c:v>753</c:v>
                </c:pt>
                <c:pt idx="279">
                  <c:v>754</c:v>
                </c:pt>
                <c:pt idx="280">
                  <c:v>755</c:v>
                </c:pt>
                <c:pt idx="281">
                  <c:v>756</c:v>
                </c:pt>
                <c:pt idx="282">
                  <c:v>757</c:v>
                </c:pt>
                <c:pt idx="283">
                  <c:v>758</c:v>
                </c:pt>
                <c:pt idx="284">
                  <c:v>759</c:v>
                </c:pt>
                <c:pt idx="285">
                  <c:v>760</c:v>
                </c:pt>
                <c:pt idx="286">
                  <c:v>761</c:v>
                </c:pt>
                <c:pt idx="287">
                  <c:v>762</c:v>
                </c:pt>
                <c:pt idx="288">
                  <c:v>763</c:v>
                </c:pt>
                <c:pt idx="289">
                  <c:v>764</c:v>
                </c:pt>
                <c:pt idx="290">
                  <c:v>765</c:v>
                </c:pt>
                <c:pt idx="291">
                  <c:v>766</c:v>
                </c:pt>
                <c:pt idx="292">
                  <c:v>767</c:v>
                </c:pt>
                <c:pt idx="293">
                  <c:v>768</c:v>
                </c:pt>
                <c:pt idx="294">
                  <c:v>769</c:v>
                </c:pt>
                <c:pt idx="295">
                  <c:v>770</c:v>
                </c:pt>
                <c:pt idx="296">
                  <c:v>771</c:v>
                </c:pt>
                <c:pt idx="297">
                  <c:v>772</c:v>
                </c:pt>
                <c:pt idx="298">
                  <c:v>773</c:v>
                </c:pt>
                <c:pt idx="299">
                  <c:v>774</c:v>
                </c:pt>
                <c:pt idx="300">
                  <c:v>775</c:v>
                </c:pt>
              </c:numCache>
            </c:numRef>
          </c:xVal>
          <c:yVal>
            <c:numRef>
              <c:f>工作表1!$M$2:$M$302</c:f>
              <c:numCache>
                <c:formatCode>General</c:formatCode>
                <c:ptCount val="301"/>
                <c:pt idx="0">
                  <c:v>0</c:v>
                </c:pt>
                <c:pt idx="1">
                  <c:v>8.5298100000000002E-2</c:v>
                </c:pt>
                <c:pt idx="2">
                  <c:v>0.16831199999999999</c:v>
                </c:pt>
                <c:pt idx="3">
                  <c:v>0.24675800000000001</c:v>
                </c:pt>
                <c:pt idx="4">
                  <c:v>0.31834899999999999</c:v>
                </c:pt>
                <c:pt idx="5">
                  <c:v>0.38080199999999997</c:v>
                </c:pt>
                <c:pt idx="6">
                  <c:v>0.43182999999999999</c:v>
                </c:pt>
                <c:pt idx="7">
                  <c:v>0.46915000000000001</c:v>
                </c:pt>
                <c:pt idx="8">
                  <c:v>0.490477</c:v>
                </c:pt>
                <c:pt idx="9">
                  <c:v>0.49352400000000002</c:v>
                </c:pt>
                <c:pt idx="10">
                  <c:v>0.47600700000000001</c:v>
                </c:pt>
                <c:pt idx="11">
                  <c:v>0.43564399999999998</c:v>
                </c:pt>
                <c:pt idx="12">
                  <c:v>0.370145</c:v>
                </c:pt>
                <c:pt idx="13">
                  <c:v>0.277229</c:v>
                </c:pt>
                <c:pt idx="14">
                  <c:v>0.154608</c:v>
                </c:pt>
                <c:pt idx="15" formatCode="0.00E+00">
                  <c:v>1.9082000000000001E-17</c:v>
                </c:pt>
                <c:pt idx="16">
                  <c:v>0.18756200000000001</c:v>
                </c:pt>
                <c:pt idx="17">
                  <c:v>0.40376800000000002</c:v>
                </c:pt>
                <c:pt idx="18">
                  <c:v>0.64298999999999995</c:v>
                </c:pt>
                <c:pt idx="19">
                  <c:v>0.89959599999999995</c:v>
                </c:pt>
                <c:pt idx="20">
                  <c:v>1.1679600000000001</c:v>
                </c:pt>
                <c:pt idx="21">
                  <c:v>1.44245</c:v>
                </c:pt>
                <c:pt idx="22">
                  <c:v>1.7174400000000001</c:v>
                </c:pt>
                <c:pt idx="23">
                  <c:v>1.98729</c:v>
                </c:pt>
                <c:pt idx="24">
                  <c:v>2.2463899999999999</c:v>
                </c:pt>
                <c:pt idx="25">
                  <c:v>2.4891000000000001</c:v>
                </c:pt>
                <c:pt idx="26">
                  <c:v>2.2012299999999998</c:v>
                </c:pt>
                <c:pt idx="27">
                  <c:v>1.52013</c:v>
                </c:pt>
                <c:pt idx="28">
                  <c:v>0.92630199999999996</c:v>
                </c:pt>
                <c:pt idx="29">
                  <c:v>0.41938300000000001</c:v>
                </c:pt>
                <c:pt idx="30" formatCode="0.00E+00">
                  <c:v>4.4408900000000002E-16</c:v>
                </c:pt>
                <c:pt idx="31">
                  <c:v>0.33389099999999999</c:v>
                </c:pt>
                <c:pt idx="32">
                  <c:v>0.58702600000000005</c:v>
                </c:pt>
                <c:pt idx="33">
                  <c:v>0.76981299999999997</c:v>
                </c:pt>
                <c:pt idx="34">
                  <c:v>0.88866199999999995</c:v>
                </c:pt>
                <c:pt idx="35">
                  <c:v>0.95098199999999999</c:v>
                </c:pt>
                <c:pt idx="36">
                  <c:v>0.96418000000000004</c:v>
                </c:pt>
                <c:pt idx="37">
                  <c:v>0.93466700000000003</c:v>
                </c:pt>
                <c:pt idx="38">
                  <c:v>0.86985100000000004</c:v>
                </c:pt>
                <c:pt idx="39">
                  <c:v>0.77514099999999997</c:v>
                </c:pt>
                <c:pt idx="40">
                  <c:v>0.65794600000000003</c:v>
                </c:pt>
                <c:pt idx="41">
                  <c:v>0.52467399999999997</c:v>
                </c:pt>
                <c:pt idx="42">
                  <c:v>0.38273400000000002</c:v>
                </c:pt>
                <c:pt idx="43">
                  <c:v>0.241536</c:v>
                </c:pt>
                <c:pt idx="44">
                  <c:v>0.110389</c:v>
                </c:pt>
                <c:pt idx="45">
                  <c:v>0</c:v>
                </c:pt>
                <c:pt idx="46">
                  <c:v>8.0551600000000001E-2</c:v>
                </c:pt>
                <c:pt idx="47">
                  <c:v>0.12971199999999999</c:v>
                </c:pt>
                <c:pt idx="48">
                  <c:v>0.15315699999999999</c:v>
                </c:pt>
                <c:pt idx="49">
                  <c:v>0.152364</c:v>
                </c:pt>
                <c:pt idx="50">
                  <c:v>0.12850900000000001</c:v>
                </c:pt>
                <c:pt idx="51">
                  <c:v>8.8869000000000004E-2</c:v>
                </c:pt>
                <c:pt idx="52">
                  <c:v>4.0320099999999998E-2</c:v>
                </c:pt>
                <c:pt idx="53">
                  <c:v>1.05609E-2</c:v>
                </c:pt>
                <c:pt idx="54">
                  <c:v>5.7997600000000003E-2</c:v>
                </c:pt>
                <c:pt idx="55">
                  <c:v>9.6913399999999997E-2</c:v>
                </c:pt>
                <c:pt idx="56">
                  <c:v>0.122032</c:v>
                </c:pt>
                <c:pt idx="57">
                  <c:v>0.129776</c:v>
                </c:pt>
                <c:pt idx="58">
                  <c:v>0.11457000000000001</c:v>
                </c:pt>
                <c:pt idx="59">
                  <c:v>7.2836799999999993E-2</c:v>
                </c:pt>
                <c:pt idx="60">
                  <c:v>0</c:v>
                </c:pt>
                <c:pt idx="61">
                  <c:v>0.104395</c:v>
                </c:pt>
                <c:pt idx="62">
                  <c:v>0.236316</c:v>
                </c:pt>
                <c:pt idx="63">
                  <c:v>0.38360899999999998</c:v>
                </c:pt>
                <c:pt idx="64">
                  <c:v>0.54012000000000004</c:v>
                </c:pt>
                <c:pt idx="65">
                  <c:v>0.694693</c:v>
                </c:pt>
                <c:pt idx="66">
                  <c:v>0.83917699999999995</c:v>
                </c:pt>
                <c:pt idx="67">
                  <c:v>0.96441500000000002</c:v>
                </c:pt>
                <c:pt idx="68">
                  <c:v>1.06125</c:v>
                </c:pt>
                <c:pt idx="69">
                  <c:v>1.11954</c:v>
                </c:pt>
                <c:pt idx="70">
                  <c:v>1.13012</c:v>
                </c:pt>
                <c:pt idx="71">
                  <c:v>1.00783</c:v>
                </c:pt>
                <c:pt idx="72">
                  <c:v>0.88853499999999996</c:v>
                </c:pt>
                <c:pt idx="73">
                  <c:v>0.68506599999999995</c:v>
                </c:pt>
                <c:pt idx="74">
                  <c:v>0.38927200000000001</c:v>
                </c:pt>
                <c:pt idx="75">
                  <c:v>0</c:v>
                </c:pt>
                <c:pt idx="76">
                  <c:v>0.50500800000000001</c:v>
                </c:pt>
                <c:pt idx="77">
                  <c:v>1.0864199999999999</c:v>
                </c:pt>
                <c:pt idx="78">
                  <c:v>1.70702</c:v>
                </c:pt>
                <c:pt idx="79">
                  <c:v>2.3335699999999999</c:v>
                </c:pt>
                <c:pt idx="80">
                  <c:v>2.92685</c:v>
                </c:pt>
                <c:pt idx="81">
                  <c:v>3.4546299999999999</c:v>
                </c:pt>
                <c:pt idx="82">
                  <c:v>3.8816899999999999</c:v>
                </c:pt>
                <c:pt idx="83">
                  <c:v>4.1767899999999996</c:v>
                </c:pt>
                <c:pt idx="84">
                  <c:v>4.2987299999999999</c:v>
                </c:pt>
                <c:pt idx="85">
                  <c:v>4.2262599999999999</c:v>
                </c:pt>
                <c:pt idx="86">
                  <c:v>3.92117</c:v>
                </c:pt>
                <c:pt idx="87">
                  <c:v>3.3652199999999999</c:v>
                </c:pt>
                <c:pt idx="88">
                  <c:v>2.5301900000000002</c:v>
                </c:pt>
                <c:pt idx="89">
                  <c:v>1.4078599999999999</c:v>
                </c:pt>
                <c:pt idx="90" formatCode="0.00E+00">
                  <c:v>1.7763599999999999E-15</c:v>
                </c:pt>
                <c:pt idx="91">
                  <c:v>1.64307</c:v>
                </c:pt>
                <c:pt idx="92">
                  <c:v>3.39682</c:v>
                </c:pt>
                <c:pt idx="93">
                  <c:v>4.9181900000000001</c:v>
                </c:pt>
                <c:pt idx="94">
                  <c:v>5.2240900000000003</c:v>
                </c:pt>
                <c:pt idx="95">
                  <c:v>7.4714700000000001</c:v>
                </c:pt>
                <c:pt idx="96">
                  <c:v>11.3172</c:v>
                </c:pt>
                <c:pt idx="97">
                  <c:v>15.4383</c:v>
                </c:pt>
                <c:pt idx="98">
                  <c:v>19.6417</c:v>
                </c:pt>
                <c:pt idx="99">
                  <c:v>8.31419</c:v>
                </c:pt>
                <c:pt idx="100">
                  <c:v>4.8071799999999998</c:v>
                </c:pt>
                <c:pt idx="101">
                  <c:v>4.9555199999999999</c:v>
                </c:pt>
                <c:pt idx="102">
                  <c:v>2.7839</c:v>
                </c:pt>
                <c:pt idx="103">
                  <c:v>0.99539500000000003</c:v>
                </c:pt>
                <c:pt idx="104">
                  <c:v>0.11307</c:v>
                </c:pt>
                <c:pt idx="105" formatCode="0.00E+00">
                  <c:v>1.4210899999999999E-14</c:v>
                </c:pt>
                <c:pt idx="106">
                  <c:v>0.32164300000000001</c:v>
                </c:pt>
                <c:pt idx="107">
                  <c:v>1.0929899999999999</c:v>
                </c:pt>
                <c:pt idx="108">
                  <c:v>2.2414200000000002</c:v>
                </c:pt>
                <c:pt idx="109">
                  <c:v>3.49431</c:v>
                </c:pt>
                <c:pt idx="110">
                  <c:v>5.17903</c:v>
                </c:pt>
                <c:pt idx="111">
                  <c:v>6.9229599999999998</c:v>
                </c:pt>
                <c:pt idx="112">
                  <c:v>8.9534800000000008</c:v>
                </c:pt>
                <c:pt idx="113">
                  <c:v>11.198</c:v>
                </c:pt>
                <c:pt idx="114">
                  <c:v>12.883800000000001</c:v>
                </c:pt>
                <c:pt idx="115">
                  <c:v>9.5383399999999998</c:v>
                </c:pt>
                <c:pt idx="116">
                  <c:v>7.0889699999999998</c:v>
                </c:pt>
                <c:pt idx="117">
                  <c:v>5.0630800000000002</c:v>
                </c:pt>
                <c:pt idx="118">
                  <c:v>3.2880400000000001</c:v>
                </c:pt>
                <c:pt idx="119">
                  <c:v>1.5912200000000001</c:v>
                </c:pt>
                <c:pt idx="120">
                  <c:v>0</c:v>
                </c:pt>
                <c:pt idx="121">
                  <c:v>1.4640299999999999</c:v>
                </c:pt>
                <c:pt idx="122">
                  <c:v>2.8024</c:v>
                </c:pt>
                <c:pt idx="123">
                  <c:v>4.2224500000000003</c:v>
                </c:pt>
                <c:pt idx="124">
                  <c:v>5.8314899999999996</c:v>
                </c:pt>
                <c:pt idx="125">
                  <c:v>7.4368600000000002</c:v>
                </c:pt>
                <c:pt idx="126">
                  <c:v>3.5541200000000002</c:v>
                </c:pt>
                <c:pt idx="127">
                  <c:v>2.7341199999999999</c:v>
                </c:pt>
                <c:pt idx="128">
                  <c:v>1.6958200000000001</c:v>
                </c:pt>
                <c:pt idx="129">
                  <c:v>0.53190300000000001</c:v>
                </c:pt>
                <c:pt idx="130">
                  <c:v>0.66497099999999998</c:v>
                </c:pt>
                <c:pt idx="131">
                  <c:v>2.0021200000000001</c:v>
                </c:pt>
                <c:pt idx="132">
                  <c:v>3.1868699999999999</c:v>
                </c:pt>
                <c:pt idx="133">
                  <c:v>3.6265499999999999</c:v>
                </c:pt>
                <c:pt idx="134">
                  <c:v>0.671512</c:v>
                </c:pt>
                <c:pt idx="135">
                  <c:v>0</c:v>
                </c:pt>
                <c:pt idx="136">
                  <c:v>2.0371299999999999</c:v>
                </c:pt>
                <c:pt idx="137">
                  <c:v>4.2907400000000004</c:v>
                </c:pt>
                <c:pt idx="138">
                  <c:v>6.9004300000000001</c:v>
                </c:pt>
                <c:pt idx="139">
                  <c:v>9.6057900000000007</c:v>
                </c:pt>
                <c:pt idx="140">
                  <c:v>12.346399999999999</c:v>
                </c:pt>
                <c:pt idx="141">
                  <c:v>11.861800000000001</c:v>
                </c:pt>
                <c:pt idx="142">
                  <c:v>12.4917</c:v>
                </c:pt>
                <c:pt idx="143">
                  <c:v>11.4755</c:v>
                </c:pt>
                <c:pt idx="144">
                  <c:v>1.4530000000000001</c:v>
                </c:pt>
                <c:pt idx="145">
                  <c:v>3.7636400000000001</c:v>
                </c:pt>
                <c:pt idx="146">
                  <c:v>3.8470399999999998</c:v>
                </c:pt>
                <c:pt idx="147">
                  <c:v>3.44279</c:v>
                </c:pt>
                <c:pt idx="148">
                  <c:v>2.79047</c:v>
                </c:pt>
                <c:pt idx="149">
                  <c:v>1.62968</c:v>
                </c:pt>
                <c:pt idx="150" formatCode="0.00E+00">
                  <c:v>5.6843400000000001E-14</c:v>
                </c:pt>
                <c:pt idx="151">
                  <c:v>1.2520899999999999</c:v>
                </c:pt>
                <c:pt idx="152">
                  <c:v>5.0809499999999996</c:v>
                </c:pt>
                <c:pt idx="153">
                  <c:v>7.1926199999999998</c:v>
                </c:pt>
                <c:pt idx="154">
                  <c:v>7.8931800000000001</c:v>
                </c:pt>
                <c:pt idx="155">
                  <c:v>7.4886900000000001</c:v>
                </c:pt>
                <c:pt idx="156">
                  <c:v>6.3852099999999998</c:v>
                </c:pt>
                <c:pt idx="157">
                  <c:v>4.7888099999999998</c:v>
                </c:pt>
                <c:pt idx="158">
                  <c:v>3.0055499999999999</c:v>
                </c:pt>
                <c:pt idx="159">
                  <c:v>1.3414900000000001</c:v>
                </c:pt>
                <c:pt idx="160">
                  <c:v>0.102705</c:v>
                </c:pt>
                <c:pt idx="161">
                  <c:v>0.40475299999999997</c:v>
                </c:pt>
                <c:pt idx="162">
                  <c:v>0.57481599999999999</c:v>
                </c:pt>
                <c:pt idx="163">
                  <c:v>0.40142</c:v>
                </c:pt>
                <c:pt idx="164">
                  <c:v>0.178503</c:v>
                </c:pt>
                <c:pt idx="165" formatCode="0.00E+00">
                  <c:v>5.6843400000000001E-14</c:v>
                </c:pt>
                <c:pt idx="166">
                  <c:v>5.7908800000000003E-2</c:v>
                </c:pt>
                <c:pt idx="167">
                  <c:v>9.0070800000000006E-2</c:v>
                </c:pt>
                <c:pt idx="168">
                  <c:v>1.00909</c:v>
                </c:pt>
                <c:pt idx="169">
                  <c:v>0.72757000000000005</c:v>
                </c:pt>
                <c:pt idx="170">
                  <c:v>0.24188499999999999</c:v>
                </c:pt>
                <c:pt idx="171">
                  <c:v>1.08667</c:v>
                </c:pt>
                <c:pt idx="172">
                  <c:v>0.10581500000000001</c:v>
                </c:pt>
                <c:pt idx="173">
                  <c:v>3.0481799999999999</c:v>
                </c:pt>
                <c:pt idx="174">
                  <c:v>3.1530200000000002</c:v>
                </c:pt>
                <c:pt idx="175">
                  <c:v>3.03295</c:v>
                </c:pt>
                <c:pt idx="176">
                  <c:v>2.6005699999999998</c:v>
                </c:pt>
                <c:pt idx="177">
                  <c:v>2.0684800000000001</c:v>
                </c:pt>
                <c:pt idx="178">
                  <c:v>1.34928</c:v>
                </c:pt>
                <c:pt idx="179">
                  <c:v>0.65559000000000001</c:v>
                </c:pt>
                <c:pt idx="180">
                  <c:v>0</c:v>
                </c:pt>
                <c:pt idx="181">
                  <c:v>0.43019400000000002</c:v>
                </c:pt>
                <c:pt idx="182">
                  <c:v>0.74895</c:v>
                </c:pt>
                <c:pt idx="183">
                  <c:v>0.99553800000000003</c:v>
                </c:pt>
                <c:pt idx="184">
                  <c:v>1.1092299999999999</c:v>
                </c:pt>
                <c:pt idx="185">
                  <c:v>1.2293000000000001</c:v>
                </c:pt>
                <c:pt idx="186">
                  <c:v>1.1950099999999999</c:v>
                </c:pt>
                <c:pt idx="187">
                  <c:v>1.1156299999999999</c:v>
                </c:pt>
                <c:pt idx="188">
                  <c:v>1.02044</c:v>
                </c:pt>
                <c:pt idx="189">
                  <c:v>0.88870300000000002</c:v>
                </c:pt>
                <c:pt idx="190">
                  <c:v>0.73969399999999996</c:v>
                </c:pt>
                <c:pt idx="191">
                  <c:v>0.57267999999999997</c:v>
                </c:pt>
                <c:pt idx="192">
                  <c:v>0.40693400000000002</c:v>
                </c:pt>
                <c:pt idx="193">
                  <c:v>0.25172499999999998</c:v>
                </c:pt>
                <c:pt idx="194">
                  <c:v>0.106323</c:v>
                </c:pt>
                <c:pt idx="195" formatCode="0.00E+00">
                  <c:v>7.10543E-15</c:v>
                </c:pt>
                <c:pt idx="196">
                  <c:v>6.2489799999999998E-2</c:v>
                </c:pt>
                <c:pt idx="197">
                  <c:v>9.4451099999999996E-2</c:v>
                </c:pt>
                <c:pt idx="198">
                  <c:v>0.103704</c:v>
                </c:pt>
                <c:pt idx="199">
                  <c:v>8.8068599999999997E-2</c:v>
                </c:pt>
                <c:pt idx="200">
                  <c:v>6.5365000000000006E-2</c:v>
                </c:pt>
                <c:pt idx="201">
                  <c:v>4.3413300000000002E-2</c:v>
                </c:pt>
                <c:pt idx="202">
                  <c:v>2.0033599999999999E-2</c:v>
                </c:pt>
                <c:pt idx="203">
                  <c:v>3.0459900000000002E-3</c:v>
                </c:pt>
                <c:pt idx="204">
                  <c:v>9.7294200000000008E-3</c:v>
                </c:pt>
                <c:pt idx="205">
                  <c:v>2.0472500000000001E-2</c:v>
                </c:pt>
                <c:pt idx="206">
                  <c:v>2.1363199999999999E-2</c:v>
                </c:pt>
                <c:pt idx="207">
                  <c:v>1.45814E-2</c:v>
                </c:pt>
                <c:pt idx="208">
                  <c:v>1.2307E-2</c:v>
                </c:pt>
                <c:pt idx="209">
                  <c:v>6.7199199999999999E-3</c:v>
                </c:pt>
                <c:pt idx="210" formatCode="0.00E+00">
                  <c:v>3.5527100000000001E-15</c:v>
                </c:pt>
                <c:pt idx="211">
                  <c:v>1.2926999999999999E-2</c:v>
                </c:pt>
                <c:pt idx="212">
                  <c:v>2.0679900000000001E-2</c:v>
                </c:pt>
                <c:pt idx="213">
                  <c:v>2.7037599999999998E-2</c:v>
                </c:pt>
                <c:pt idx="214">
                  <c:v>4.5779E-2</c:v>
                </c:pt>
                <c:pt idx="215">
                  <c:v>5.0682699999999997E-2</c:v>
                </c:pt>
                <c:pt idx="216">
                  <c:v>5.5527800000000002E-2</c:v>
                </c:pt>
                <c:pt idx="217">
                  <c:v>6.4092999999999997E-2</c:v>
                </c:pt>
                <c:pt idx="218">
                  <c:v>6.0157099999999998E-2</c:v>
                </c:pt>
                <c:pt idx="219">
                  <c:v>5.7499099999999997E-2</c:v>
                </c:pt>
                <c:pt idx="220">
                  <c:v>4.9897700000000003E-2</c:v>
                </c:pt>
                <c:pt idx="221">
                  <c:v>4.1131800000000003E-2</c:v>
                </c:pt>
                <c:pt idx="222">
                  <c:v>3.4980299999999999E-2</c:v>
                </c:pt>
                <c:pt idx="223">
                  <c:v>1.52219E-2</c:v>
                </c:pt>
                <c:pt idx="224">
                  <c:v>5.6355299999999997E-3</c:v>
                </c:pt>
                <c:pt idx="225">
                  <c:v>0</c:v>
                </c:pt>
                <c:pt idx="226">
                  <c:v>8.3778900000000007E-3</c:v>
                </c:pt>
                <c:pt idx="227">
                  <c:v>1.8079600000000001E-2</c:v>
                </c:pt>
                <c:pt idx="228">
                  <c:v>1.8158500000000001E-2</c:v>
                </c:pt>
                <c:pt idx="229">
                  <c:v>1.7668199999999998E-2</c:v>
                </c:pt>
                <c:pt idx="230">
                  <c:v>1.5662200000000001E-2</c:v>
                </c:pt>
                <c:pt idx="231">
                  <c:v>1.11938E-2</c:v>
                </c:pt>
                <c:pt idx="232">
                  <c:v>1.3316700000000001E-2</c:v>
                </c:pt>
                <c:pt idx="233">
                  <c:v>1.1084200000000001E-2</c:v>
                </c:pt>
                <c:pt idx="234">
                  <c:v>1.3549800000000001E-2</c:v>
                </c:pt>
                <c:pt idx="235">
                  <c:v>9.7671500000000005E-3</c:v>
                </c:pt>
                <c:pt idx="236">
                  <c:v>6.78957E-3</c:v>
                </c:pt>
                <c:pt idx="237">
                  <c:v>5.6705899999999997E-3</c:v>
                </c:pt>
                <c:pt idx="238">
                  <c:v>4.4636700000000003E-3</c:v>
                </c:pt>
                <c:pt idx="239">
                  <c:v>2.2223199999999999E-3</c:v>
                </c:pt>
                <c:pt idx="240" formatCode="0.00E+00">
                  <c:v>1.7763599999999999E-15</c:v>
                </c:pt>
                <c:pt idx="241">
                  <c:v>4.0183399999999996E-3</c:v>
                </c:pt>
                <c:pt idx="242">
                  <c:v>9.1219100000000004E-3</c:v>
                </c:pt>
                <c:pt idx="243">
                  <c:v>1.34685E-2</c:v>
                </c:pt>
                <c:pt idx="244">
                  <c:v>1.8215700000000001E-2</c:v>
                </c:pt>
                <c:pt idx="245">
                  <c:v>2.25215E-2</c:v>
                </c:pt>
                <c:pt idx="246">
                  <c:v>2.6543500000000001E-2</c:v>
                </c:pt>
                <c:pt idx="247">
                  <c:v>2.94395E-2</c:v>
                </c:pt>
                <c:pt idx="248">
                  <c:v>3.1367100000000002E-2</c:v>
                </c:pt>
                <c:pt idx="249">
                  <c:v>3.14843E-2</c:v>
                </c:pt>
                <c:pt idx="250">
                  <c:v>3.0948699999999999E-2</c:v>
                </c:pt>
                <c:pt idx="251">
                  <c:v>2.7917999999999998E-2</c:v>
                </c:pt>
                <c:pt idx="252">
                  <c:v>2.3550100000000001E-2</c:v>
                </c:pt>
                <c:pt idx="253">
                  <c:v>1.8002600000000001E-2</c:v>
                </c:pt>
                <c:pt idx="254">
                  <c:v>1.04333E-2</c:v>
                </c:pt>
                <c:pt idx="255" formatCode="0.00E+00">
                  <c:v>8.8817800000000003E-16</c:v>
                </c:pt>
                <c:pt idx="256">
                  <c:v>1.2190599999999999E-2</c:v>
                </c:pt>
                <c:pt idx="257">
                  <c:v>2.6235600000000001E-2</c:v>
                </c:pt>
                <c:pt idx="258">
                  <c:v>4.4283299999999998E-2</c:v>
                </c:pt>
                <c:pt idx="259">
                  <c:v>6.4481899999999995E-2</c:v>
                </c:pt>
                <c:pt idx="260">
                  <c:v>8.7979399999999999E-2</c:v>
                </c:pt>
                <c:pt idx="261">
                  <c:v>0.115924</c:v>
                </c:pt>
                <c:pt idx="262">
                  <c:v>0.121464</c:v>
                </c:pt>
                <c:pt idx="263">
                  <c:v>0.11874800000000001</c:v>
                </c:pt>
                <c:pt idx="264">
                  <c:v>0.10792300000000001</c:v>
                </c:pt>
                <c:pt idx="265">
                  <c:v>9.3138600000000002E-2</c:v>
                </c:pt>
                <c:pt idx="266">
                  <c:v>7.5541999999999998E-2</c:v>
                </c:pt>
                <c:pt idx="267">
                  <c:v>5.6281600000000001E-2</c:v>
                </c:pt>
                <c:pt idx="268">
                  <c:v>3.6505700000000002E-2</c:v>
                </c:pt>
                <c:pt idx="269">
                  <c:v>1.7362499999999999E-2</c:v>
                </c:pt>
                <c:pt idx="270">
                  <c:v>0</c:v>
                </c:pt>
                <c:pt idx="271">
                  <c:v>1.45659E-2</c:v>
                </c:pt>
                <c:pt idx="272">
                  <c:v>2.5849400000000002E-2</c:v>
                </c:pt>
                <c:pt idx="273">
                  <c:v>3.5496899999999998E-2</c:v>
                </c:pt>
                <c:pt idx="274">
                  <c:v>4.1154999999999997E-2</c:v>
                </c:pt>
                <c:pt idx="275">
                  <c:v>4.4470299999999997E-2</c:v>
                </c:pt>
                <c:pt idx="276">
                  <c:v>4.50891E-2</c:v>
                </c:pt>
                <c:pt idx="277">
                  <c:v>4.4658200000000002E-2</c:v>
                </c:pt>
                <c:pt idx="278">
                  <c:v>4.0823900000000003E-2</c:v>
                </c:pt>
                <c:pt idx="279">
                  <c:v>3.6232899999999998E-2</c:v>
                </c:pt>
                <c:pt idx="280">
                  <c:v>3.0531599999999999E-2</c:v>
                </c:pt>
                <c:pt idx="281">
                  <c:v>2.4366599999999999E-2</c:v>
                </c:pt>
                <c:pt idx="282">
                  <c:v>1.7384500000000001E-2</c:v>
                </c:pt>
                <c:pt idx="283">
                  <c:v>1.12316E-2</c:v>
                </c:pt>
                <c:pt idx="284">
                  <c:v>5.5546099999999998E-3</c:v>
                </c:pt>
                <c:pt idx="285" formatCode="0.00E+00">
                  <c:v>1.7763599999999999E-15</c:v>
                </c:pt>
                <c:pt idx="286">
                  <c:v>2.9131000000000001E-3</c:v>
                </c:pt>
                <c:pt idx="287">
                  <c:v>5.1752200000000003E-3</c:v>
                </c:pt>
                <c:pt idx="288">
                  <c:v>5.9042699999999997E-3</c:v>
                </c:pt>
                <c:pt idx="289">
                  <c:v>6.2182000000000001E-3</c:v>
                </c:pt>
                <c:pt idx="290">
                  <c:v>5.2349199999999997E-3</c:v>
                </c:pt>
                <c:pt idx="291">
                  <c:v>4.0723599999999997E-3</c:v>
                </c:pt>
                <c:pt idx="292">
                  <c:v>2.8484600000000001E-3</c:v>
                </c:pt>
                <c:pt idx="293">
                  <c:v>1.6811300000000001E-3</c:v>
                </c:pt>
                <c:pt idx="294">
                  <c:v>3.1168400000000001E-4</c:v>
                </c:pt>
                <c:pt idx="295">
                  <c:v>2.0120699999999999E-3</c:v>
                </c:pt>
                <c:pt idx="296">
                  <c:v>2.3020900000000001E-3</c:v>
                </c:pt>
                <c:pt idx="297">
                  <c:v>3.0638200000000001E-3</c:v>
                </c:pt>
                <c:pt idx="298">
                  <c:v>3.1793300000000002E-3</c:v>
                </c:pt>
                <c:pt idx="299">
                  <c:v>2.5306999999999999E-3</c:v>
                </c:pt>
                <c:pt idx="3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078-4C57-B7A0-8AD2BF6721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375760"/>
        <c:axId val="475374776"/>
      </c:scatterChart>
      <c:valAx>
        <c:axId val="475375760"/>
        <c:scaling>
          <c:orientation val="minMax"/>
          <c:min val="4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75374776"/>
        <c:crosses val="autoZero"/>
        <c:crossBetween val="midCat"/>
      </c:valAx>
      <c:valAx>
        <c:axId val="475374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|error|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753757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153</TotalTime>
  <Pages>4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陳冠鈞</dc:creator>
  <cp:keywords/>
  <dc:description/>
  <cp:lastModifiedBy>陳冠鈞</cp:lastModifiedBy>
  <cp:revision>68</cp:revision>
  <cp:lastPrinted>2017-04-30T05:14:00Z</cp:lastPrinted>
  <dcterms:created xsi:type="dcterms:W3CDTF">2017-04-30T02:35:00Z</dcterms:created>
  <dcterms:modified xsi:type="dcterms:W3CDTF">2017-04-30T05:14:00Z</dcterms:modified>
</cp:coreProperties>
</file>