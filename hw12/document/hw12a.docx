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0F" w:rsidRDefault="00464E77" w:rsidP="00464E77">
      <w:pPr>
        <w:pStyle w:val="1"/>
      </w:pPr>
      <w:r>
        <w:rPr>
          <w:rFonts w:hint="eastAsia"/>
        </w:rPr>
        <w:t>Numerical Analysis</w:t>
      </w:r>
    </w:p>
    <w:p w:rsidR="00464E77" w:rsidRDefault="00464E77" w:rsidP="00464E77">
      <w:pPr>
        <w:pStyle w:val="1"/>
      </w:pPr>
      <w:r>
        <w:t>Homework 12. RLC Circuit.</w:t>
      </w:r>
    </w:p>
    <w:p w:rsidR="00464E77" w:rsidRDefault="00464E77" w:rsidP="00464E77">
      <w:pPr>
        <w:pStyle w:val="1"/>
      </w:pPr>
      <w:r>
        <w:t>102061125 Kuan-Chun Chen</w:t>
      </w:r>
    </w:p>
    <w:p w:rsidR="00464E77" w:rsidRDefault="00464E77" w:rsidP="00CB71C7">
      <w:pPr>
        <w:pStyle w:val="2"/>
        <w:numPr>
          <w:ilvl w:val="0"/>
          <w:numId w:val="4"/>
        </w:numPr>
        <w:spacing w:before="360"/>
      </w:pPr>
      <w:r>
        <w:rPr>
          <w:rFonts w:hint="eastAsia"/>
        </w:rPr>
        <w:t>Objective</w:t>
      </w:r>
    </w:p>
    <w:p w:rsidR="00464E77" w:rsidRDefault="00464E77" w:rsidP="00464E77">
      <w:pPr>
        <w:pStyle w:val="a7"/>
      </w:pPr>
      <w:r>
        <w:rPr>
          <w:rFonts w:hint="eastAsia"/>
        </w:rPr>
        <w:t>The RLC circuit</w:t>
      </w:r>
      <w:r>
        <w:t xml:space="preserve"> is shown below.</w:t>
      </w:r>
    </w:p>
    <w:p w:rsidR="000F2C46" w:rsidRDefault="00464E77" w:rsidP="000F2C46">
      <w:pPr>
        <w:pStyle w:val="a7"/>
        <w:keepNext/>
        <w:spacing w:before="240" w:after="240"/>
        <w:jc w:val="center"/>
      </w:pPr>
      <w:r>
        <w:rPr>
          <w:noProof/>
        </w:rPr>
        <w:drawing>
          <wp:inline distT="0" distB="0" distL="0" distR="0" wp14:anchorId="0F842A17" wp14:editId="1655E333">
            <wp:extent cx="2400300" cy="115030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1377" cy="11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ED" w:rsidRDefault="000F2C46" w:rsidP="000F2C46">
      <w:pPr>
        <w:pStyle w:val="a8"/>
      </w:pPr>
      <w:r>
        <w:t xml:space="preserve">Figure </w:t>
      </w:r>
      <w:fldSimple w:instr=" SEQ Figure \* ARABIC ">
        <w:r w:rsidR="00F74355">
          <w:rPr>
            <w:noProof/>
          </w:rPr>
          <w:t>1</w:t>
        </w:r>
      </w:fldSimple>
      <w:r>
        <w:t>. RLC circuit</w:t>
      </w:r>
    </w:p>
    <w:p w:rsidR="000138ED" w:rsidRDefault="000138ED" w:rsidP="00464E77">
      <w:pPr>
        <w:pStyle w:val="a7"/>
      </w:pPr>
    </w:p>
    <w:p w:rsidR="00464E77" w:rsidRDefault="009E327E" w:rsidP="00464E77">
      <w:pPr>
        <w:pStyle w:val="a7"/>
      </w:pPr>
      <w:r>
        <w:rPr>
          <w:rFonts w:hint="eastAsia"/>
        </w:rPr>
        <w:t xml:space="preserve">Using these equations to solve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rPr>
          <w:rFonts w:hint="eastAsia"/>
        </w:rP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:</w:t>
      </w:r>
    </w:p>
    <w:p w:rsidR="009E327E" w:rsidRPr="009E327E" w:rsidRDefault="00E057F3" w:rsidP="009E327E">
      <w:pPr>
        <w:pStyle w:val="a7"/>
        <w:spacing w:before="240" w:after="240"/>
        <w:ind w:leftChars="1358" w:left="3259"/>
        <w:rPr>
          <w:sz w:val="28"/>
        </w:rPr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-V</m:t>
            </m:r>
          </m:num>
          <m:den>
            <m:r>
              <w:rPr>
                <w:rFonts w:ascii="Cambria Math" w:hAnsi="Cambria Math"/>
                <w:sz w:val="28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L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9E327E" w:rsidRPr="009E327E">
        <w:rPr>
          <w:rFonts w:hint="eastAsia"/>
          <w:sz w:val="28"/>
        </w:rPr>
        <w:t>,</w:t>
      </w:r>
    </w:p>
    <w:p w:rsidR="009E327E" w:rsidRPr="009E327E" w:rsidRDefault="00E057F3" w:rsidP="009E327E">
      <w:pPr>
        <w:pStyle w:val="a7"/>
        <w:spacing w:after="240"/>
        <w:ind w:leftChars="1358" w:left="3259"/>
        <w:rPr>
          <w:sz w:val="28"/>
        </w:rPr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C</m:t>
            </m:r>
          </m:den>
        </m:f>
      </m:oMath>
      <w:r w:rsidR="009E327E" w:rsidRPr="009E327E">
        <w:rPr>
          <w:rFonts w:hint="eastAsia"/>
          <w:sz w:val="28"/>
        </w:rPr>
        <w:t>,</w:t>
      </w:r>
    </w:p>
    <w:p w:rsidR="009E327E" w:rsidRDefault="00E057F3" w:rsidP="009E327E">
      <w:pPr>
        <w:pStyle w:val="a7"/>
        <w:spacing w:after="240"/>
        <w:ind w:leftChars="1358" w:left="3259"/>
        <w:rPr>
          <w:sz w:val="28"/>
        </w:rPr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L</m:t>
            </m:r>
          </m:den>
        </m:f>
      </m:oMath>
      <w:r w:rsidR="009E327E">
        <w:rPr>
          <w:rFonts w:hint="eastAsia"/>
          <w:sz w:val="28"/>
        </w:rPr>
        <w:t>.</w:t>
      </w:r>
    </w:p>
    <w:p w:rsidR="000138ED" w:rsidRDefault="000138ED" w:rsidP="009E327E">
      <w:pPr>
        <w:pStyle w:val="a7"/>
      </w:pPr>
    </w:p>
    <w:p w:rsidR="000138ED" w:rsidRDefault="000138ED" w:rsidP="009E327E">
      <w:pPr>
        <w:pStyle w:val="a7"/>
      </w:pPr>
    </w:p>
    <w:p w:rsidR="009E327E" w:rsidRDefault="009E327E" w:rsidP="009E327E">
      <w:pPr>
        <w:pStyle w:val="a7"/>
      </w:pPr>
      <w:r>
        <w:rPr>
          <w:rFonts w:hint="eastAsia"/>
        </w:rPr>
        <w:t>And assuming</w:t>
      </w:r>
      <w:r>
        <w:t xml:space="preserve"> </w:t>
      </w:r>
    </w:p>
    <w:p w:rsidR="009E327E" w:rsidRDefault="009E327E" w:rsidP="000138ED">
      <w:pPr>
        <w:pStyle w:val="a7"/>
        <w:numPr>
          <w:ilvl w:val="0"/>
          <w:numId w:val="2"/>
        </w:numPr>
        <w:spacing w:before="24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=1 for all t</m:t>
        </m:r>
      </m:oMath>
      <w:r>
        <w:rPr>
          <w:rFonts w:hint="eastAsia"/>
        </w:rPr>
        <w:t>,</w:t>
      </w:r>
    </w:p>
    <w:p w:rsidR="009E327E" w:rsidRDefault="009E327E" w:rsidP="000138ED">
      <w:pPr>
        <w:pStyle w:val="a7"/>
        <w:numPr>
          <w:ilvl w:val="0"/>
          <w:numId w:val="2"/>
        </w:numPr>
        <w:spacing w:before="240"/>
      </w:pPr>
      <m:oMath>
        <m:r>
          <m:rPr>
            <m:sty m:val="p"/>
          </m:rPr>
          <w:rPr>
            <w:rFonts w:ascii="Cambria Math" w:hAnsi="Cambria Math"/>
          </w:rPr>
          <m:t xml:space="preserve">at t=0,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=0,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:rsidR="009E327E" w:rsidRDefault="009E327E" w:rsidP="000138ED">
      <w:pPr>
        <w:pStyle w:val="a7"/>
        <w:numPr>
          <w:ilvl w:val="0"/>
          <w:numId w:val="2"/>
        </w:numPr>
        <w:spacing w:before="240"/>
      </w:pPr>
      <m:oMath>
        <m:r>
          <m:rPr>
            <m:sty m:val="p"/>
          </m:rPr>
          <w:rPr>
            <w:rFonts w:ascii="Cambria Math" w:hAnsi="Cambria Math"/>
          </w:rPr>
          <m:t xml:space="preserve">R=1 </m:t>
        </m:r>
        <m:r>
          <m:rPr>
            <m:sty m:val="p"/>
          </m:rPr>
          <w:rPr>
            <w:rFonts w:ascii="Cambria Math" w:hAnsi="Cambria Math"/>
          </w:rPr>
          <w:sym w:font="Symbol" w:char="F057"/>
        </m:r>
        <m:r>
          <m:rPr>
            <m:sty m:val="p"/>
          </m:rPr>
          <w:rPr>
            <w:rFonts w:ascii="Cambria Math" w:hAnsi="Cambria Math"/>
          </w:rPr>
          <m:t>, L=1 Henry, and C=1 Farad.</m:t>
        </m:r>
      </m:oMath>
    </w:p>
    <w:p w:rsidR="00370513" w:rsidRDefault="00370513">
      <w:pPr>
        <w:widowControl/>
        <w:rPr>
          <w:rFonts w:ascii="Garamond" w:eastAsia="標楷體" w:hAnsi="Garamond"/>
          <w:b/>
          <w:sz w:val="32"/>
        </w:rPr>
      </w:pPr>
      <w:r>
        <w:br w:type="page"/>
      </w:r>
    </w:p>
    <w:p w:rsidR="009E327E" w:rsidRDefault="009E327E" w:rsidP="00CB71C7">
      <w:pPr>
        <w:pStyle w:val="2"/>
        <w:numPr>
          <w:ilvl w:val="0"/>
          <w:numId w:val="4"/>
        </w:numPr>
        <w:spacing w:before="360"/>
      </w:pPr>
      <w:r>
        <w:rPr>
          <w:rFonts w:hint="eastAsia"/>
        </w:rPr>
        <w:lastRenderedPageBreak/>
        <w:t>Approach</w:t>
      </w:r>
    </w:p>
    <w:p w:rsidR="0033148E" w:rsidRDefault="0033148E" w:rsidP="00507043">
      <w:pPr>
        <w:pStyle w:val="3"/>
        <w:numPr>
          <w:ilvl w:val="1"/>
          <w:numId w:val="4"/>
        </w:numPr>
        <w:spacing w:before="180"/>
      </w:pPr>
      <w:r>
        <w:rPr>
          <w:rFonts w:hint="eastAsia"/>
        </w:rPr>
        <w:t>Forward Euler Method</w:t>
      </w:r>
    </w:p>
    <w:p w:rsidR="0033148E" w:rsidRPr="0033148E" w:rsidRDefault="0033148E" w:rsidP="00507043">
      <w:pPr>
        <w:pStyle w:val="a7"/>
        <w:spacing w:after="24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33148E" w:rsidRDefault="0033148E" w:rsidP="0033148E">
      <w:pPr>
        <w:pStyle w:val="a7"/>
        <w:rPr>
          <w:rFonts w:hint="eastAsia"/>
        </w:rPr>
      </w:pPr>
      <w:r>
        <w:t>S</w:t>
      </w:r>
      <w:r>
        <w:rPr>
          <w:rFonts w:hint="eastAsia"/>
        </w:rPr>
        <w:t xml:space="preserve">o </w:t>
      </w:r>
      <w:r>
        <w:t>the problem will become</w:t>
      </w:r>
    </w:p>
    <w:p w:rsidR="0033148E" w:rsidRPr="0033148E" w:rsidRDefault="0033148E" w:rsidP="00507043">
      <w:pPr>
        <w:pStyle w:val="a7"/>
        <w:spacing w:before="240"/>
        <w:ind w:leftChars="1181" w:left="283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+h∙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hint="eastAsia"/>
        </w:rPr>
        <w:t>,</w:t>
      </w:r>
    </w:p>
    <w:p w:rsidR="0033148E" w:rsidRPr="0033148E" w:rsidRDefault="0033148E" w:rsidP="00507043">
      <w:pPr>
        <w:pStyle w:val="a7"/>
        <w:spacing w:before="240"/>
        <w:ind w:leftChars="1181" w:left="283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t+h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t+h</m:t>
            </m:r>
          </m:e>
        </m:d>
        <m:r>
          <m:rPr>
            <m:sty m:val="p"/>
          </m:rPr>
          <w:rPr>
            <w:rFonts w:ascii="Cambria Math" w:hAnsi="Cambria Math"/>
          </w:rPr>
          <m:t>∙R</m:t>
        </m:r>
        <m:r>
          <w:rPr>
            <w:rFonts w:ascii="Cambria Math" w:hAnsi="Cambria Math"/>
          </w:rPr>
          <m:t>+V</m:t>
        </m:r>
      </m:oMath>
      <w:r>
        <w:rPr>
          <w:rFonts w:hint="eastAsia"/>
        </w:rPr>
        <w:t>,</w:t>
      </w:r>
    </w:p>
    <w:p w:rsidR="0033148E" w:rsidRPr="0033148E" w:rsidRDefault="0033148E" w:rsidP="00507043">
      <w:pPr>
        <w:pStyle w:val="a7"/>
        <w:spacing w:before="240" w:after="240"/>
        <w:ind w:leftChars="1181" w:left="283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+h</m:t>
        </m:r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.</w:t>
      </w:r>
    </w:p>
    <w:p w:rsidR="0033148E" w:rsidRDefault="0033148E" w:rsidP="00507043">
      <w:pPr>
        <w:pStyle w:val="3"/>
        <w:numPr>
          <w:ilvl w:val="1"/>
          <w:numId w:val="4"/>
        </w:numPr>
        <w:spacing w:before="180"/>
        <w:rPr>
          <w:rFonts w:hint="eastAsia"/>
        </w:rPr>
      </w:pPr>
      <w:r>
        <w:rPr>
          <w:rFonts w:hint="eastAsia"/>
        </w:rPr>
        <w:t>Backward Euler Method</w:t>
      </w:r>
    </w:p>
    <w:p w:rsidR="0033148E" w:rsidRPr="0033148E" w:rsidRDefault="0033148E" w:rsidP="00507043">
      <w:pPr>
        <w:pStyle w:val="a7"/>
        <w:spacing w:after="24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33148E" w:rsidRDefault="0033148E" w:rsidP="0033148E">
      <w:pPr>
        <w:pStyle w:val="a7"/>
        <w:rPr>
          <w:rFonts w:hint="eastAsia"/>
        </w:rPr>
      </w:pPr>
      <w:r>
        <w:rPr>
          <w:rFonts w:hint="eastAsia"/>
        </w:rPr>
        <w:t>So the problem will become</w:t>
      </w:r>
    </w:p>
    <w:p w:rsidR="0033148E" w:rsidRPr="0033148E" w:rsidRDefault="0033148E" w:rsidP="00507043">
      <w:pPr>
        <w:pStyle w:val="a7"/>
        <w:spacing w:before="240"/>
        <w:ind w:leftChars="1181" w:left="283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+h∙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t+h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(t+h)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hint="eastAsia"/>
        </w:rPr>
        <w:t>,</w:t>
      </w:r>
    </w:p>
    <w:p w:rsidR="0033148E" w:rsidRPr="0033148E" w:rsidRDefault="0033148E" w:rsidP="00507043">
      <w:pPr>
        <w:pStyle w:val="a7"/>
        <w:spacing w:before="240"/>
        <w:ind w:leftChars="1181" w:left="283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t+h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t+h</m:t>
            </m:r>
          </m:e>
        </m:d>
        <m:r>
          <m:rPr>
            <m:sty m:val="p"/>
          </m:rPr>
          <w:rPr>
            <w:rFonts w:ascii="Cambria Math" w:hAnsi="Cambria Math"/>
          </w:rPr>
          <m:t>∙R</m:t>
        </m:r>
        <m:r>
          <w:rPr>
            <w:rFonts w:ascii="Cambria Math" w:hAnsi="Cambria Math"/>
          </w:rPr>
          <m:t>+V</m:t>
        </m:r>
      </m:oMath>
      <w:r>
        <w:rPr>
          <w:rFonts w:hint="eastAsia"/>
        </w:rPr>
        <w:t>,</w:t>
      </w:r>
    </w:p>
    <w:p w:rsidR="0033148E" w:rsidRDefault="0033148E" w:rsidP="00507043">
      <w:pPr>
        <w:pStyle w:val="a7"/>
        <w:spacing w:before="240" w:after="240"/>
        <w:ind w:leftChars="1181" w:left="283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+h</m:t>
        </m:r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t+h</m:t>
                </m:r>
              </m:e>
            </m:d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hint="eastAsia"/>
        </w:rPr>
        <w:t>.</w:t>
      </w:r>
    </w:p>
    <w:p w:rsidR="0033148E" w:rsidRDefault="0033148E" w:rsidP="00507043">
      <w:pPr>
        <w:pStyle w:val="3"/>
        <w:numPr>
          <w:ilvl w:val="1"/>
          <w:numId w:val="4"/>
        </w:numPr>
        <w:spacing w:before="180"/>
        <w:rPr>
          <w:rFonts w:hint="eastAsia"/>
        </w:rPr>
      </w:pPr>
      <w:r>
        <w:rPr>
          <w:rFonts w:hint="eastAsia"/>
        </w:rPr>
        <w:t>Trapezoidal Method</w:t>
      </w:r>
    </w:p>
    <w:p w:rsidR="0033148E" w:rsidRPr="0033148E" w:rsidRDefault="0033148E" w:rsidP="00507043">
      <w:pPr>
        <w:pStyle w:val="a7"/>
        <w:spacing w:after="24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3148E" w:rsidRDefault="00507043" w:rsidP="0033148E">
      <w:pPr>
        <w:pStyle w:val="a7"/>
      </w:pPr>
      <w:r>
        <w:rPr>
          <w:rFonts w:hint="eastAsia"/>
        </w:rPr>
        <w:t>S</w:t>
      </w:r>
      <w:r>
        <w:t>o the problem will become</w:t>
      </w:r>
    </w:p>
    <w:p w:rsidR="00507043" w:rsidRDefault="00507043" w:rsidP="00507043">
      <w:pPr>
        <w:pStyle w:val="a7"/>
        <w:spacing w:before="240"/>
        <w:ind w:leftChars="1181" w:left="2834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+h∙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t+h</m:t>
                    </m:r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2L</m:t>
            </m:r>
          </m:den>
        </m:f>
      </m:oMath>
      <w:r>
        <w:rPr>
          <w:rFonts w:hint="eastAsia"/>
        </w:rPr>
        <w:t>,</w:t>
      </w:r>
    </w:p>
    <w:p w:rsidR="00507043" w:rsidRPr="0033148E" w:rsidRDefault="00507043" w:rsidP="00507043">
      <w:pPr>
        <w:pStyle w:val="a7"/>
        <w:spacing w:before="240"/>
        <w:ind w:leftChars="1181" w:left="283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t+h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t+h</m:t>
            </m:r>
          </m:e>
        </m:d>
        <m:r>
          <m:rPr>
            <m:sty m:val="p"/>
          </m:rPr>
          <w:rPr>
            <w:rFonts w:ascii="Cambria Math" w:hAnsi="Cambria Math"/>
          </w:rPr>
          <m:t>∙R</m:t>
        </m:r>
        <m:r>
          <w:rPr>
            <w:rFonts w:ascii="Cambria Math" w:hAnsi="Cambria Math"/>
          </w:rPr>
          <m:t>+V</m:t>
        </m:r>
      </m:oMath>
      <w:r>
        <w:rPr>
          <w:rFonts w:hint="eastAsia"/>
        </w:rPr>
        <w:t>,</w:t>
      </w:r>
    </w:p>
    <w:p w:rsidR="00507043" w:rsidRDefault="00507043" w:rsidP="00507043">
      <w:pPr>
        <w:pStyle w:val="a7"/>
        <w:spacing w:before="240" w:after="240"/>
        <w:ind w:leftChars="1181" w:left="283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+h</m:t>
        </m:r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t+h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2C</m:t>
            </m:r>
          </m:den>
        </m:f>
      </m:oMath>
      <w:r>
        <w:rPr>
          <w:rFonts w:hint="eastAsia"/>
        </w:rPr>
        <w:t>.</w:t>
      </w:r>
    </w:p>
    <w:p w:rsidR="00507043" w:rsidRPr="00507043" w:rsidRDefault="00507043" w:rsidP="00507043">
      <w:pPr>
        <w:pStyle w:val="3"/>
        <w:numPr>
          <w:ilvl w:val="1"/>
          <w:numId w:val="4"/>
        </w:numPr>
        <w:spacing w:before="180"/>
      </w:pPr>
      <w:r>
        <w:rPr>
          <w:rFonts w:hint="eastAsia"/>
        </w:rPr>
        <w:t>Algorithm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E327E" w:rsidTr="009E327E">
        <w:tc>
          <w:tcPr>
            <w:tcW w:w="9016" w:type="dxa"/>
          </w:tcPr>
          <w:p w:rsidR="009E327E" w:rsidRDefault="009E327E" w:rsidP="009E327E">
            <w:pPr>
              <w:pStyle w:val="a7"/>
            </w:pPr>
            <w:r w:rsidRPr="009E327E">
              <w:rPr>
                <w:rFonts w:hint="eastAsia"/>
                <w:b/>
              </w:rPr>
              <w:t>Algorithm.</w:t>
            </w:r>
            <w:r>
              <w:rPr>
                <w:rFonts w:hint="eastAsia"/>
              </w:rPr>
              <w:t xml:space="preserve"> </w:t>
            </w:r>
            <w:r>
              <w:t>Method</w:t>
            </w:r>
            <w:r w:rsidR="00370513">
              <w:t>s</w:t>
            </w:r>
            <w:r>
              <w:t xml:space="preserve"> </w:t>
            </w:r>
            <w:r>
              <w:rPr>
                <w:rFonts w:hint="eastAsia"/>
              </w:rPr>
              <w:t xml:space="preserve">for solving </w:t>
            </w:r>
            <w:r>
              <w:t>ODEs with a given initial value.</w:t>
            </w:r>
          </w:p>
        </w:tc>
      </w:tr>
      <w:tr w:rsidR="009E327E" w:rsidTr="009E327E">
        <w:tc>
          <w:tcPr>
            <w:tcW w:w="9016" w:type="dxa"/>
          </w:tcPr>
          <w:p w:rsidR="00370513" w:rsidRPr="00507043" w:rsidRDefault="00507043" w:rsidP="00507043">
            <w:pPr>
              <w:pStyle w:val="a7"/>
              <w:spacing w:before="24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while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t&lt;end_time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do</m:t>
                </m:r>
              </m:oMath>
            </m:oMathPara>
          </w:p>
          <w:p w:rsidR="00507043" w:rsidRPr="00507043" w:rsidRDefault="00507043" w:rsidP="00507043">
            <w:pPr>
              <w:pStyle w:val="a7"/>
              <w:ind w:leftChars="194" w:left="466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compute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x(t+h)</m:t>
                </m:r>
              </m:oMath>
            </m:oMathPara>
          </w:p>
          <w:p w:rsidR="00507043" w:rsidRPr="00507043" w:rsidRDefault="00507043" w:rsidP="00507043">
            <w:pPr>
              <w:pStyle w:val="a7"/>
              <w:ind w:leftChars="194" w:left="466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 = t+h</m:t>
                </m:r>
              </m:oMath>
            </m:oMathPara>
          </w:p>
          <w:p w:rsidR="00507043" w:rsidRPr="00507043" w:rsidRDefault="00507043" w:rsidP="00507043">
            <w:pPr>
              <w:pStyle w:val="a7"/>
              <w:spacing w:after="240"/>
              <w:rPr>
                <w:rFonts w:hint="eastAsia"/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end whil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</w:tbl>
    <w:p w:rsidR="00F83770" w:rsidRDefault="00F83770" w:rsidP="00CB71C7">
      <w:pPr>
        <w:pStyle w:val="2"/>
        <w:numPr>
          <w:ilvl w:val="0"/>
          <w:numId w:val="4"/>
        </w:numPr>
        <w:spacing w:before="360"/>
      </w:pPr>
      <w:r>
        <w:rPr>
          <w:rFonts w:hint="eastAsia"/>
        </w:rPr>
        <w:lastRenderedPageBreak/>
        <w:t>Results</w:t>
      </w:r>
    </w:p>
    <w:p w:rsidR="009F4D14" w:rsidRDefault="009F4D14" w:rsidP="00CB71C7">
      <w:pPr>
        <w:pStyle w:val="3"/>
        <w:numPr>
          <w:ilvl w:val="1"/>
          <w:numId w:val="4"/>
        </w:numPr>
        <w:spacing w:before="180"/>
      </w:pPr>
      <w:r>
        <w:rPr>
          <w:rFonts w:hint="eastAsia"/>
        </w:rPr>
        <w:t>Plot</w:t>
      </w:r>
    </w:p>
    <w:tbl>
      <w:tblPr>
        <w:tblStyle w:val="af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3"/>
        <w:gridCol w:w="5314"/>
      </w:tblGrid>
      <w:tr w:rsidR="000C3101" w:rsidTr="002F6F99">
        <w:trPr>
          <w:jc w:val="center"/>
        </w:trPr>
        <w:tc>
          <w:tcPr>
            <w:tcW w:w="5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0C3101" w:rsidRPr="000C3101" w:rsidRDefault="000C3101" w:rsidP="00F83770">
            <w:pPr>
              <w:pStyle w:val="a7"/>
              <w:jc w:val="center"/>
              <w:rPr>
                <w:b/>
              </w:rPr>
            </w:pPr>
            <w:r w:rsidRPr="000C3101">
              <w:rPr>
                <w:rFonts w:hint="eastAsia"/>
                <w:b/>
              </w:rPr>
              <w:t>h=0.1</w:t>
            </w:r>
          </w:p>
        </w:tc>
        <w:tc>
          <w:tcPr>
            <w:tcW w:w="5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0C3101" w:rsidRPr="000C3101" w:rsidRDefault="000C3101" w:rsidP="00F83770">
            <w:pPr>
              <w:pStyle w:val="a7"/>
              <w:jc w:val="center"/>
              <w:rPr>
                <w:b/>
              </w:rPr>
            </w:pPr>
            <w:r w:rsidRPr="000C3101">
              <w:rPr>
                <w:rFonts w:hint="eastAsia"/>
                <w:b/>
              </w:rPr>
              <w:t>h=0.01</w:t>
            </w:r>
          </w:p>
        </w:tc>
      </w:tr>
      <w:tr w:rsidR="000C3101" w:rsidTr="00BB0CF4">
        <w:trPr>
          <w:jc w:val="center"/>
        </w:trPr>
        <w:tc>
          <w:tcPr>
            <w:tcW w:w="106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0C3101" w:rsidRPr="00F83770" w:rsidRDefault="000C3101" w:rsidP="00F83770">
            <w:pPr>
              <w:pStyle w:val="a7"/>
              <w:jc w:val="center"/>
              <w:rPr>
                <w:rFonts w:hint="eastAsia"/>
                <w:b/>
                <w:sz w:val="28"/>
              </w:rPr>
            </w:pPr>
            <w:r w:rsidRPr="00F83770">
              <w:rPr>
                <w:rFonts w:hint="eastAsia"/>
                <w:b/>
                <w:sz w:val="28"/>
              </w:rPr>
              <w:t>Forward Euler</w:t>
            </w:r>
          </w:p>
        </w:tc>
      </w:tr>
      <w:tr w:rsidR="00F83770" w:rsidTr="00BB0CF4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5313" w:type="dxa"/>
            <w:tcBorders>
              <w:top w:val="single" w:sz="4" w:space="0" w:color="auto"/>
            </w:tcBorders>
          </w:tcPr>
          <w:p w:rsidR="00F83770" w:rsidRDefault="00F83770" w:rsidP="00422DA9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52C841D4" wp14:editId="420AA5D5">
                  <wp:extent cx="3240000" cy="2016000"/>
                  <wp:effectExtent l="0" t="0" r="17780" b="3810"/>
                  <wp:docPr id="2" name="圖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5314" w:type="dxa"/>
            <w:tcBorders>
              <w:top w:val="single" w:sz="4" w:space="0" w:color="auto"/>
            </w:tcBorders>
          </w:tcPr>
          <w:p w:rsidR="00F83770" w:rsidRDefault="00F83770" w:rsidP="00422DA9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43FF3723" wp14:editId="158730A0">
                  <wp:extent cx="3240000" cy="2016000"/>
                  <wp:effectExtent l="0" t="0" r="17780" b="3810"/>
                  <wp:docPr id="3" name="圖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F83770" w:rsidTr="00BB0CF4">
        <w:trPr>
          <w:jc w:val="center"/>
        </w:trPr>
        <w:tc>
          <w:tcPr>
            <w:tcW w:w="10627" w:type="dxa"/>
            <w:gridSpan w:val="2"/>
            <w:shd w:val="clear" w:color="auto" w:fill="E7E6E6" w:themeFill="background2"/>
          </w:tcPr>
          <w:p w:rsidR="00F83770" w:rsidRDefault="00F83770" w:rsidP="00F83770">
            <w:pPr>
              <w:pStyle w:val="a7"/>
              <w:jc w:val="center"/>
            </w:pPr>
            <w:r w:rsidRPr="00F83770">
              <w:rPr>
                <w:rFonts w:hint="eastAsia"/>
                <w:b/>
                <w:sz w:val="28"/>
              </w:rPr>
              <w:t>Backward Euler</w:t>
            </w:r>
          </w:p>
        </w:tc>
      </w:tr>
      <w:tr w:rsidR="00F83770" w:rsidTr="00BB0CF4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5313" w:type="dxa"/>
          </w:tcPr>
          <w:p w:rsidR="00F83770" w:rsidRDefault="00F83770" w:rsidP="00422DA9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57A0158A" wp14:editId="3BEEBF66">
                  <wp:extent cx="3240000" cy="2016000"/>
                  <wp:effectExtent l="0" t="0" r="17780" b="3810"/>
                  <wp:docPr id="4" name="圖表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5314" w:type="dxa"/>
          </w:tcPr>
          <w:p w:rsidR="00F83770" w:rsidRDefault="00F83770" w:rsidP="00422DA9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2D57207" wp14:editId="203634C7">
                  <wp:extent cx="3240000" cy="2016000"/>
                  <wp:effectExtent l="0" t="0" r="17780" b="3810"/>
                  <wp:docPr id="5" name="圖表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83770" w:rsidTr="00BB0CF4">
        <w:trPr>
          <w:jc w:val="center"/>
        </w:trPr>
        <w:tc>
          <w:tcPr>
            <w:tcW w:w="10627" w:type="dxa"/>
            <w:gridSpan w:val="2"/>
            <w:shd w:val="clear" w:color="auto" w:fill="E7E6E6" w:themeFill="background2"/>
          </w:tcPr>
          <w:p w:rsidR="00F83770" w:rsidRPr="00F83770" w:rsidRDefault="00F83770" w:rsidP="00F83770">
            <w:pPr>
              <w:pStyle w:val="a7"/>
              <w:jc w:val="center"/>
              <w:rPr>
                <w:b/>
                <w:sz w:val="28"/>
              </w:rPr>
            </w:pPr>
            <w:r w:rsidRPr="00F83770">
              <w:rPr>
                <w:rFonts w:hint="eastAsia"/>
                <w:b/>
                <w:sz w:val="28"/>
              </w:rPr>
              <w:t>Trap</w:t>
            </w:r>
            <w:r w:rsidR="00FE3CE1">
              <w:rPr>
                <w:b/>
                <w:sz w:val="28"/>
              </w:rPr>
              <w:t>e</w:t>
            </w:r>
            <w:r w:rsidRPr="00F83770">
              <w:rPr>
                <w:rFonts w:hint="eastAsia"/>
                <w:b/>
                <w:sz w:val="28"/>
              </w:rPr>
              <w:t>zoidal</w:t>
            </w:r>
          </w:p>
        </w:tc>
      </w:tr>
      <w:tr w:rsidR="00F83770" w:rsidTr="00BB0CF4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5313" w:type="dxa"/>
          </w:tcPr>
          <w:p w:rsidR="00F83770" w:rsidRDefault="00F83770" w:rsidP="00422DA9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4B817A43" wp14:editId="3EC691A6">
                  <wp:extent cx="3240000" cy="2016000"/>
                  <wp:effectExtent l="0" t="0" r="17780" b="3810"/>
                  <wp:docPr id="6" name="圖表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5314" w:type="dxa"/>
          </w:tcPr>
          <w:p w:rsidR="00F83770" w:rsidRDefault="00F83770" w:rsidP="00422DA9">
            <w:pPr>
              <w:pStyle w:val="a7"/>
              <w:keepNext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8704492" wp14:editId="62E233FC">
                  <wp:extent cx="3240000" cy="2016000"/>
                  <wp:effectExtent l="0" t="0" r="17780" b="3810"/>
                  <wp:docPr id="7" name="圖表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:rsidR="009F4D14" w:rsidRDefault="000F2C46" w:rsidP="000F2C46">
      <w:pPr>
        <w:pStyle w:val="a8"/>
      </w:pPr>
      <w:r>
        <w:t xml:space="preserve">Table </w:t>
      </w:r>
      <w:fldSimple w:instr=" SEQ Table \* ARABIC ">
        <w:r w:rsidR="00F74355">
          <w:rPr>
            <w:noProof/>
          </w:rPr>
          <w:t>1</w:t>
        </w:r>
      </w:fldSimple>
      <w:r>
        <w:t>.</w:t>
      </w:r>
    </w:p>
    <w:p w:rsidR="009F4D14" w:rsidRDefault="009F4D14" w:rsidP="00CB71C7">
      <w:pPr>
        <w:pStyle w:val="3"/>
        <w:numPr>
          <w:ilvl w:val="1"/>
          <w:numId w:val="4"/>
        </w:numPr>
        <w:spacing w:before="180"/>
      </w:pPr>
      <w:r>
        <w:rPr>
          <w:rFonts w:hint="eastAsia"/>
        </w:rPr>
        <w:lastRenderedPageBreak/>
        <w:t>Maximum and minimum</w:t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F4D14" w:rsidTr="00381456">
        <w:tc>
          <w:tcPr>
            <w:tcW w:w="1288" w:type="dxa"/>
            <w:tcBorders>
              <w:top w:val="nil"/>
              <w:right w:val="nil"/>
            </w:tcBorders>
          </w:tcPr>
          <w:p w:rsidR="009F4D14" w:rsidRDefault="009F4D14" w:rsidP="0069449F">
            <w:pPr>
              <w:pStyle w:val="a7"/>
              <w:jc w:val="center"/>
            </w:pPr>
          </w:p>
        </w:tc>
        <w:tc>
          <w:tcPr>
            <w:tcW w:w="3864" w:type="dxa"/>
            <w:gridSpan w:val="3"/>
            <w:tcBorders>
              <w:top w:val="nil"/>
              <w:left w:val="nil"/>
              <w:right w:val="nil"/>
            </w:tcBorders>
          </w:tcPr>
          <w:p w:rsidR="009F4D14" w:rsidRPr="0069449F" w:rsidRDefault="009F4D14" w:rsidP="0069449F">
            <w:pPr>
              <w:pStyle w:val="a7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h</w:t>
            </w:r>
            <w:r w:rsidRPr="0069449F">
              <w:rPr>
                <w:b/>
              </w:rPr>
              <w:t>=0.1</w:t>
            </w:r>
          </w:p>
        </w:tc>
        <w:tc>
          <w:tcPr>
            <w:tcW w:w="3864" w:type="dxa"/>
            <w:gridSpan w:val="3"/>
            <w:tcBorders>
              <w:top w:val="nil"/>
              <w:left w:val="nil"/>
            </w:tcBorders>
          </w:tcPr>
          <w:p w:rsidR="009F4D14" w:rsidRPr="0069449F" w:rsidRDefault="009F4D14" w:rsidP="0069449F">
            <w:pPr>
              <w:pStyle w:val="a7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h=0.01</w:t>
            </w:r>
          </w:p>
        </w:tc>
      </w:tr>
      <w:tr w:rsidR="009F4D14" w:rsidTr="0069449F">
        <w:tc>
          <w:tcPr>
            <w:tcW w:w="9016" w:type="dxa"/>
            <w:gridSpan w:val="7"/>
          </w:tcPr>
          <w:p w:rsidR="009F4D14" w:rsidRPr="0069449F" w:rsidRDefault="009F4D14" w:rsidP="0069449F">
            <w:pPr>
              <w:pStyle w:val="a7"/>
              <w:ind w:leftChars="1787" w:left="4289"/>
              <w:rPr>
                <w:b/>
              </w:rPr>
            </w:pPr>
            <w:r w:rsidRPr="0069449F">
              <w:rPr>
                <w:rFonts w:hint="eastAsia"/>
                <w:b/>
              </w:rPr>
              <w:t>F</w:t>
            </w:r>
            <w:r w:rsidRPr="0069449F">
              <w:rPr>
                <w:b/>
              </w:rPr>
              <w:t>orward Euler</w:t>
            </w:r>
          </w:p>
        </w:tc>
      </w:tr>
      <w:tr w:rsidR="009F4D14" w:rsidTr="00A105C3">
        <w:tc>
          <w:tcPr>
            <w:tcW w:w="1288" w:type="dxa"/>
            <w:tcBorders>
              <w:top w:val="nil"/>
              <w:bottom w:val="nil"/>
            </w:tcBorders>
          </w:tcPr>
          <w:p w:rsidR="009F4D14" w:rsidRDefault="009F4D14" w:rsidP="0069449F">
            <w:pPr>
              <w:pStyle w:val="a7"/>
              <w:jc w:val="center"/>
            </w:pPr>
          </w:p>
        </w:tc>
        <w:tc>
          <w:tcPr>
            <w:tcW w:w="1288" w:type="dxa"/>
            <w:tcBorders>
              <w:bottom w:val="nil"/>
              <w:right w:val="nil"/>
            </w:tcBorders>
          </w:tcPr>
          <w:p w:rsidR="009F4D14" w:rsidRPr="0069449F" w:rsidRDefault="00E057F3" w:rsidP="0069449F">
            <w:pPr>
              <w:pStyle w:val="a7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</w:tcPr>
          <w:p w:rsidR="009F4D14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9F4D14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9F4D14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9F4D14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9F4D14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69449F" w:rsidTr="00A105C3">
        <w:tc>
          <w:tcPr>
            <w:tcW w:w="1288" w:type="dxa"/>
            <w:tcBorders>
              <w:top w:val="nil"/>
              <w:bottom w:val="nil"/>
            </w:tcBorders>
          </w:tcPr>
          <w:p w:rsidR="0069449F" w:rsidRPr="0069449F" w:rsidRDefault="0069449F" w:rsidP="006F1CF9">
            <w:pPr>
              <w:pStyle w:val="a7"/>
              <w:spacing w:before="240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max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1.1139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1.19627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0.581654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1.09125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1.16602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0.549617</w:t>
            </w:r>
          </w:p>
        </w:tc>
      </w:tr>
      <w:tr w:rsidR="0069449F" w:rsidTr="00A105C3">
        <w:tc>
          <w:tcPr>
            <w:tcW w:w="1288" w:type="dxa"/>
            <w:tcBorders>
              <w:top w:val="nil"/>
            </w:tcBorders>
          </w:tcPr>
          <w:p w:rsidR="0069449F" w:rsidRPr="0069449F" w:rsidRDefault="0069449F" w:rsidP="0069449F">
            <w:pPr>
              <w:pStyle w:val="a7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min</w:t>
            </w:r>
          </w:p>
        </w:tc>
        <w:tc>
          <w:tcPr>
            <w:tcW w:w="1288" w:type="dxa"/>
            <w:tcBorders>
              <w:top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0.418346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-0.11391</w:t>
            </w:r>
          </w:p>
        </w:tc>
        <w:tc>
          <w:tcPr>
            <w:tcW w:w="1288" w:type="dxa"/>
            <w:tcBorders>
              <w:top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0.450383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</w:tcBorders>
          </w:tcPr>
          <w:p w:rsidR="0069449F" w:rsidRDefault="0069449F" w:rsidP="00D279A6">
            <w:pPr>
              <w:pStyle w:val="a7"/>
              <w:spacing w:after="240"/>
              <w:jc w:val="center"/>
            </w:pPr>
            <w:r>
              <w:rPr>
                <w:rFonts w:hint="eastAsia"/>
              </w:rPr>
              <w:t>-0.09125</w:t>
            </w:r>
          </w:p>
        </w:tc>
      </w:tr>
      <w:tr w:rsidR="0069449F" w:rsidTr="0069449F">
        <w:tc>
          <w:tcPr>
            <w:tcW w:w="9016" w:type="dxa"/>
            <w:gridSpan w:val="7"/>
          </w:tcPr>
          <w:p w:rsidR="0069449F" w:rsidRPr="0069449F" w:rsidRDefault="0069449F" w:rsidP="0069449F">
            <w:pPr>
              <w:pStyle w:val="a7"/>
              <w:ind w:leftChars="1728" w:left="4147"/>
              <w:rPr>
                <w:b/>
              </w:rPr>
            </w:pPr>
            <w:r w:rsidRPr="0069449F">
              <w:rPr>
                <w:rFonts w:hint="eastAsia"/>
                <w:b/>
              </w:rPr>
              <w:t>B</w:t>
            </w:r>
            <w:r w:rsidRPr="0069449F">
              <w:rPr>
                <w:b/>
              </w:rPr>
              <w:t>ackward Euler</w:t>
            </w:r>
          </w:p>
        </w:tc>
      </w:tr>
      <w:tr w:rsidR="0069449F" w:rsidTr="00A105C3">
        <w:tc>
          <w:tcPr>
            <w:tcW w:w="1288" w:type="dxa"/>
            <w:tcBorders>
              <w:bottom w:val="nil"/>
            </w:tcBorders>
          </w:tcPr>
          <w:p w:rsidR="0069449F" w:rsidRPr="0069449F" w:rsidRDefault="0069449F" w:rsidP="0069449F">
            <w:pPr>
              <w:pStyle w:val="a7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bottom w:val="nil"/>
              <w:right w:val="nil"/>
            </w:tcBorders>
          </w:tcPr>
          <w:p w:rsidR="0069449F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</w:tcPr>
          <w:p w:rsidR="0069449F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69449F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nil"/>
              <w:right w:val="nil"/>
            </w:tcBorders>
          </w:tcPr>
          <w:p w:rsidR="0069449F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</w:tcPr>
          <w:p w:rsidR="0069449F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69449F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69449F" w:rsidTr="00A105C3">
        <w:tc>
          <w:tcPr>
            <w:tcW w:w="1288" w:type="dxa"/>
            <w:tcBorders>
              <w:top w:val="nil"/>
              <w:bottom w:val="nil"/>
            </w:tcBorders>
          </w:tcPr>
          <w:p w:rsidR="0069449F" w:rsidRPr="0069449F" w:rsidRDefault="0069449F" w:rsidP="006F1CF9">
            <w:pPr>
              <w:pStyle w:val="a7"/>
              <w:spacing w:before="240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max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1.07026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1.13651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0.515275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1.08694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1.16011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0.543012</w:t>
            </w:r>
          </w:p>
        </w:tc>
      </w:tr>
      <w:tr w:rsidR="0069449F" w:rsidTr="00A105C3">
        <w:tc>
          <w:tcPr>
            <w:tcW w:w="1288" w:type="dxa"/>
            <w:tcBorders>
              <w:top w:val="nil"/>
            </w:tcBorders>
          </w:tcPr>
          <w:p w:rsidR="0069449F" w:rsidRPr="0069449F" w:rsidRDefault="0069449F" w:rsidP="0069449F">
            <w:pPr>
              <w:pStyle w:val="a7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min</w:t>
            </w:r>
          </w:p>
        </w:tc>
        <w:tc>
          <w:tcPr>
            <w:tcW w:w="1288" w:type="dxa"/>
            <w:tcBorders>
              <w:top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0.484725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0.009009</w:t>
            </w:r>
          </w:p>
        </w:tc>
        <w:tc>
          <w:tcPr>
            <w:tcW w:w="1288" w:type="dxa"/>
            <w:tcBorders>
              <w:top w:val="nil"/>
              <w:lef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-0.07026</w:t>
            </w:r>
          </w:p>
        </w:tc>
        <w:tc>
          <w:tcPr>
            <w:tcW w:w="1288" w:type="dxa"/>
            <w:tcBorders>
              <w:top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0.456988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9.9e-05</w:t>
            </w:r>
          </w:p>
        </w:tc>
        <w:tc>
          <w:tcPr>
            <w:tcW w:w="1288" w:type="dxa"/>
            <w:tcBorders>
              <w:top w:val="nil"/>
              <w:left w:val="nil"/>
            </w:tcBorders>
          </w:tcPr>
          <w:p w:rsidR="0069449F" w:rsidRDefault="0069449F" w:rsidP="00D279A6">
            <w:pPr>
              <w:pStyle w:val="a7"/>
              <w:spacing w:after="240"/>
              <w:jc w:val="center"/>
            </w:pPr>
            <w:r>
              <w:rPr>
                <w:rFonts w:hint="eastAsia"/>
              </w:rPr>
              <w:t>-0.08694</w:t>
            </w:r>
          </w:p>
        </w:tc>
      </w:tr>
      <w:tr w:rsidR="0069449F" w:rsidTr="0069449F">
        <w:tc>
          <w:tcPr>
            <w:tcW w:w="9016" w:type="dxa"/>
            <w:gridSpan w:val="7"/>
          </w:tcPr>
          <w:p w:rsidR="0069449F" w:rsidRPr="0069449F" w:rsidRDefault="0069449F" w:rsidP="0069449F">
            <w:pPr>
              <w:pStyle w:val="a7"/>
              <w:ind w:leftChars="1846" w:left="4430"/>
              <w:rPr>
                <w:b/>
              </w:rPr>
            </w:pPr>
            <w:r w:rsidRPr="0069449F">
              <w:rPr>
                <w:rFonts w:hint="eastAsia"/>
                <w:b/>
              </w:rPr>
              <w:t>T</w:t>
            </w:r>
            <w:r w:rsidRPr="0069449F">
              <w:rPr>
                <w:b/>
              </w:rPr>
              <w:t>rap</w:t>
            </w:r>
            <w:r w:rsidR="00FE3CE1">
              <w:rPr>
                <w:b/>
              </w:rPr>
              <w:t>e</w:t>
            </w:r>
            <w:r w:rsidRPr="0069449F">
              <w:rPr>
                <w:b/>
              </w:rPr>
              <w:t>zoidal</w:t>
            </w:r>
          </w:p>
        </w:tc>
      </w:tr>
      <w:tr w:rsidR="0069449F" w:rsidTr="00A105C3">
        <w:tc>
          <w:tcPr>
            <w:tcW w:w="1288" w:type="dxa"/>
            <w:tcBorders>
              <w:bottom w:val="nil"/>
            </w:tcBorders>
          </w:tcPr>
          <w:p w:rsidR="0069449F" w:rsidRPr="0069449F" w:rsidRDefault="0069449F" w:rsidP="0069449F">
            <w:pPr>
              <w:pStyle w:val="a7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bottom w:val="nil"/>
              <w:right w:val="nil"/>
            </w:tcBorders>
          </w:tcPr>
          <w:p w:rsidR="0069449F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</w:tcPr>
          <w:p w:rsidR="0069449F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69449F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bottom w:val="nil"/>
              <w:right w:val="nil"/>
            </w:tcBorders>
          </w:tcPr>
          <w:p w:rsidR="0069449F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</w:tcPr>
          <w:p w:rsidR="0069449F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69449F" w:rsidRDefault="00E057F3" w:rsidP="0069449F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69449F" w:rsidTr="00A105C3">
        <w:tc>
          <w:tcPr>
            <w:tcW w:w="1288" w:type="dxa"/>
            <w:tcBorders>
              <w:top w:val="nil"/>
              <w:bottom w:val="nil"/>
            </w:tcBorders>
          </w:tcPr>
          <w:p w:rsidR="0069449F" w:rsidRPr="0069449F" w:rsidRDefault="0069449F" w:rsidP="006F1CF9">
            <w:pPr>
              <w:pStyle w:val="a7"/>
              <w:spacing w:before="240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max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1.08936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1.16346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0.546816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1.08907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1.16304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</w:tcPr>
          <w:p w:rsidR="0069449F" w:rsidRDefault="0069449F" w:rsidP="006F1CF9">
            <w:pPr>
              <w:pStyle w:val="a7"/>
              <w:spacing w:before="240"/>
              <w:jc w:val="center"/>
            </w:pPr>
            <w:r>
              <w:rPr>
                <w:rFonts w:hint="eastAsia"/>
              </w:rPr>
              <w:t>0.546298</w:t>
            </w:r>
          </w:p>
        </w:tc>
      </w:tr>
      <w:tr w:rsidR="0069449F" w:rsidTr="00A105C3">
        <w:tc>
          <w:tcPr>
            <w:tcW w:w="1288" w:type="dxa"/>
            <w:tcBorders>
              <w:top w:val="nil"/>
            </w:tcBorders>
          </w:tcPr>
          <w:p w:rsidR="0069449F" w:rsidRPr="0069449F" w:rsidRDefault="0069449F" w:rsidP="0069449F">
            <w:pPr>
              <w:pStyle w:val="a7"/>
              <w:jc w:val="center"/>
              <w:rPr>
                <w:b/>
              </w:rPr>
            </w:pPr>
            <w:r w:rsidRPr="0069449F">
              <w:rPr>
                <w:rFonts w:hint="eastAsia"/>
                <w:b/>
              </w:rPr>
              <w:t>min</w:t>
            </w:r>
          </w:p>
        </w:tc>
        <w:tc>
          <w:tcPr>
            <w:tcW w:w="1288" w:type="dxa"/>
            <w:tcBorders>
              <w:top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0.453184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0.004751</w:t>
            </w:r>
          </w:p>
        </w:tc>
        <w:tc>
          <w:tcPr>
            <w:tcW w:w="1288" w:type="dxa"/>
            <w:tcBorders>
              <w:top w:val="nil"/>
              <w:lef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-0.08936</w:t>
            </w:r>
          </w:p>
        </w:tc>
        <w:tc>
          <w:tcPr>
            <w:tcW w:w="1288" w:type="dxa"/>
            <w:tcBorders>
              <w:top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0.453702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:rsidR="0069449F" w:rsidRDefault="0069449F" w:rsidP="0069449F">
            <w:pPr>
              <w:pStyle w:val="a7"/>
              <w:jc w:val="center"/>
            </w:pPr>
            <w:r>
              <w:rPr>
                <w:rFonts w:hint="eastAsia"/>
              </w:rPr>
              <w:t>4.98e-05</w:t>
            </w:r>
          </w:p>
        </w:tc>
        <w:tc>
          <w:tcPr>
            <w:tcW w:w="1288" w:type="dxa"/>
            <w:tcBorders>
              <w:top w:val="nil"/>
              <w:left w:val="nil"/>
            </w:tcBorders>
          </w:tcPr>
          <w:p w:rsidR="0069449F" w:rsidRDefault="0069449F" w:rsidP="00D438E5">
            <w:pPr>
              <w:pStyle w:val="a7"/>
              <w:keepNext/>
              <w:spacing w:after="240"/>
              <w:jc w:val="center"/>
            </w:pPr>
            <w:r>
              <w:rPr>
                <w:rFonts w:hint="eastAsia"/>
              </w:rPr>
              <w:t>-0.08907</w:t>
            </w:r>
          </w:p>
        </w:tc>
      </w:tr>
    </w:tbl>
    <w:p w:rsidR="00BB0CF4" w:rsidRDefault="00D438E5" w:rsidP="00D438E5">
      <w:pPr>
        <w:pStyle w:val="a8"/>
      </w:pPr>
      <w:r>
        <w:t xml:space="preserve">Table </w:t>
      </w:r>
      <w:fldSimple w:instr=" SEQ Table \* ARABIC ">
        <w:r w:rsidR="00F74355">
          <w:rPr>
            <w:noProof/>
          </w:rPr>
          <w:t>2</w:t>
        </w:r>
      </w:fldSimple>
      <w:r>
        <w:t>.</w:t>
      </w:r>
    </w:p>
    <w:p w:rsidR="00BB0CF4" w:rsidRDefault="00BB0CF4">
      <w:pPr>
        <w:widowControl/>
        <w:rPr>
          <w:rFonts w:ascii="Garamond" w:eastAsia="標楷體" w:hAnsi="Garamond"/>
        </w:rPr>
      </w:pPr>
      <w:r>
        <w:br w:type="page"/>
      </w:r>
    </w:p>
    <w:p w:rsidR="00D43FDB" w:rsidRDefault="00D43FDB" w:rsidP="00805A9F">
      <w:pPr>
        <w:pStyle w:val="2"/>
        <w:numPr>
          <w:ilvl w:val="0"/>
          <w:numId w:val="4"/>
        </w:numPr>
        <w:spacing w:before="360" w:line="240" w:lineRule="auto"/>
        <w:ind w:left="482" w:hanging="482"/>
      </w:pPr>
      <w:r>
        <w:rPr>
          <w:rFonts w:hint="eastAsia"/>
        </w:rPr>
        <w:lastRenderedPageBreak/>
        <w:t>Observations</w:t>
      </w:r>
    </w:p>
    <w:p w:rsidR="00974D9B" w:rsidRDefault="00974D9B" w:rsidP="00CB71C7">
      <w:pPr>
        <w:pStyle w:val="3"/>
        <w:numPr>
          <w:ilvl w:val="1"/>
          <w:numId w:val="4"/>
        </w:numPr>
        <w:spacing w:before="180"/>
      </w:pPr>
      <w:r>
        <w:t>D</w:t>
      </w:r>
      <w:r>
        <w:rPr>
          <w:rFonts w:hint="eastAsia"/>
        </w:rPr>
        <w:t xml:space="preserve">ifferent </w:t>
      </w:r>
      <w:r>
        <w:t xml:space="preserve">in </w:t>
      </w:r>
      <w:r>
        <w:rPr>
          <w:rFonts w:hint="eastAsia"/>
        </w:rPr>
        <w:t>method</w:t>
      </w:r>
      <w:r>
        <w:t xml:space="preserve"> (same in h, variable)</w:t>
      </w:r>
    </w:p>
    <w:tbl>
      <w:tblPr>
        <w:tblStyle w:val="af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1"/>
        <w:gridCol w:w="5339"/>
      </w:tblGrid>
      <w:tr w:rsidR="00BB0CF4" w:rsidTr="00BB0CF4">
        <w:trPr>
          <w:jc w:val="center"/>
        </w:trPr>
        <w:tc>
          <w:tcPr>
            <w:tcW w:w="5151" w:type="dxa"/>
            <w:shd w:val="clear" w:color="auto" w:fill="E7E6E6" w:themeFill="background2"/>
          </w:tcPr>
          <w:p w:rsidR="00BB0CF4" w:rsidRDefault="00BB0CF4" w:rsidP="00BB0CF4">
            <w:pPr>
              <w:pStyle w:val="a7"/>
              <w:jc w:val="center"/>
            </w:pPr>
            <w:r>
              <w:rPr>
                <w:rFonts w:hint="eastAsia"/>
              </w:rPr>
              <w:t>h=0.1</w:t>
            </w:r>
          </w:p>
        </w:tc>
        <w:tc>
          <w:tcPr>
            <w:tcW w:w="5339" w:type="dxa"/>
            <w:shd w:val="clear" w:color="auto" w:fill="E7E6E6" w:themeFill="background2"/>
          </w:tcPr>
          <w:p w:rsidR="00BB0CF4" w:rsidRDefault="00BB0CF4" w:rsidP="00BB0CF4">
            <w:pPr>
              <w:pStyle w:val="a7"/>
              <w:jc w:val="center"/>
            </w:pPr>
            <w:r>
              <w:rPr>
                <w:rFonts w:hint="eastAsia"/>
              </w:rPr>
              <w:t>h=0.01</w:t>
            </w:r>
          </w:p>
        </w:tc>
      </w:tr>
      <w:tr w:rsidR="00BB0CF4" w:rsidTr="00BB0CF4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5151" w:type="dxa"/>
          </w:tcPr>
          <w:p w:rsidR="00BB0CF4" w:rsidRDefault="00BB0CF4" w:rsidP="00805A9F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2AE777C" wp14:editId="7A2A91FB">
                  <wp:extent cx="3240000" cy="2250000"/>
                  <wp:effectExtent l="0" t="0" r="17780" b="17145"/>
                  <wp:docPr id="8" name="圖表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  <w:tc>
          <w:tcPr>
            <w:tcW w:w="5339" w:type="dxa"/>
          </w:tcPr>
          <w:p w:rsidR="00BB0CF4" w:rsidRDefault="00BB0CF4" w:rsidP="00805A9F">
            <w:pPr>
              <w:pStyle w:val="a7"/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C16638" wp14:editId="36313077">
                  <wp:extent cx="3240000" cy="2250000"/>
                  <wp:effectExtent l="0" t="0" r="17780" b="17145"/>
                  <wp:docPr id="11" name="圖表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BB0CF4" w:rsidTr="00BB0CF4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5151" w:type="dxa"/>
          </w:tcPr>
          <w:p w:rsidR="00BB0CF4" w:rsidRDefault="00BB0CF4" w:rsidP="00805A9F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4E2F4465" wp14:editId="065FAAFD">
                  <wp:extent cx="3240000" cy="2250000"/>
                  <wp:effectExtent l="0" t="0" r="17780" b="17145"/>
                  <wp:docPr id="9" name="圖表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  <w:tc>
          <w:tcPr>
            <w:tcW w:w="5339" w:type="dxa"/>
          </w:tcPr>
          <w:p w:rsidR="00BB0CF4" w:rsidRDefault="00BB0CF4" w:rsidP="00805A9F">
            <w:pPr>
              <w:pStyle w:val="a7"/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949EF" wp14:editId="18EF7FB1">
                  <wp:extent cx="3240000" cy="2250000"/>
                  <wp:effectExtent l="0" t="0" r="17780" b="17145"/>
                  <wp:docPr id="12" name="圖表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BB0CF4" w:rsidTr="00BB0CF4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5151" w:type="dxa"/>
          </w:tcPr>
          <w:p w:rsidR="00BB0CF4" w:rsidRDefault="00BB0CF4" w:rsidP="00805A9F">
            <w:pPr>
              <w:pStyle w:val="a7"/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F2F6CA7" wp14:editId="7967F3BE">
                  <wp:extent cx="3240000" cy="2250000"/>
                  <wp:effectExtent l="0" t="0" r="17780" b="17145"/>
                  <wp:docPr id="10" name="圖表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  <w:tc>
          <w:tcPr>
            <w:tcW w:w="5339" w:type="dxa"/>
          </w:tcPr>
          <w:p w:rsidR="00BB0CF4" w:rsidRDefault="00BB0CF4" w:rsidP="00805A9F">
            <w:pPr>
              <w:pStyle w:val="a7"/>
              <w:keepNext/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05425" wp14:editId="408435AF">
                  <wp:extent cx="3240000" cy="2250000"/>
                  <wp:effectExtent l="0" t="0" r="17780" b="17145"/>
                  <wp:docPr id="13" name="圖表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</w:tbl>
    <w:p w:rsidR="00D43FDB" w:rsidRDefault="00D438E5" w:rsidP="00D438E5">
      <w:pPr>
        <w:pStyle w:val="a8"/>
      </w:pPr>
      <w:r>
        <w:t xml:space="preserve">Table </w:t>
      </w:r>
      <w:fldSimple w:instr=" SEQ Table \* ARABIC ">
        <w:r w:rsidR="00F74355">
          <w:rPr>
            <w:noProof/>
          </w:rPr>
          <w:t>3</w:t>
        </w:r>
      </w:fldSimple>
      <w:r>
        <w:t>.</w:t>
      </w:r>
    </w:p>
    <w:p w:rsidR="003A5470" w:rsidRDefault="003A5470" w:rsidP="00CB71C7">
      <w:pPr>
        <w:pStyle w:val="3"/>
        <w:numPr>
          <w:ilvl w:val="1"/>
          <w:numId w:val="4"/>
        </w:numPr>
        <w:spacing w:before="180"/>
      </w:pPr>
      <w:r>
        <w:lastRenderedPageBreak/>
        <w:t>D</w:t>
      </w:r>
      <w:r>
        <w:rPr>
          <w:rFonts w:hint="eastAsia"/>
        </w:rPr>
        <w:t xml:space="preserve">ifferent </w:t>
      </w:r>
      <w:r>
        <w:t xml:space="preserve">in </w:t>
      </w:r>
      <w:r>
        <w:rPr>
          <w:rFonts w:hint="eastAsia"/>
        </w:rPr>
        <w:t>h</w:t>
      </w:r>
      <w:r>
        <w:t xml:space="preserve"> (same in method, variable)</w:t>
      </w:r>
    </w:p>
    <w:p w:rsidR="003A5470" w:rsidRPr="003A5470" w:rsidRDefault="003A5470" w:rsidP="008A75B1">
      <w:pPr>
        <w:pStyle w:val="a7"/>
        <w:numPr>
          <w:ilvl w:val="0"/>
          <w:numId w:val="3"/>
        </w:numPr>
        <w:spacing w:after="240"/>
        <w:rPr>
          <w:b/>
        </w:rPr>
      </w:pPr>
      <w:r w:rsidRPr="003A5470">
        <w:rPr>
          <w:rFonts w:hint="eastAsia"/>
          <w:b/>
        </w:rPr>
        <w:t>Forward Euler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07"/>
      </w:tblGrid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CB71C7">
            <w:pPr>
              <w:widowControl/>
              <w:ind w:left="962" w:hangingChars="401" w:hanging="962"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6A104B5E" wp14:editId="3CA70C22">
                  <wp:extent cx="4572000" cy="2448000"/>
                  <wp:effectExtent l="0" t="0" r="0" b="9525"/>
                  <wp:docPr id="14" name="圖表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974D9B">
            <w:pPr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6838517D" wp14:editId="0246C2A7">
                  <wp:extent cx="4572000" cy="2448000"/>
                  <wp:effectExtent l="0" t="0" r="0" b="9525"/>
                  <wp:docPr id="15" name="圖表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3A5470">
            <w:pPr>
              <w:keepNext/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4AFD3C32" wp14:editId="0FA1378C">
                  <wp:extent cx="4572000" cy="2448000"/>
                  <wp:effectExtent l="0" t="0" r="0" b="9525"/>
                  <wp:docPr id="16" name="圖表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</w:tbl>
    <w:p w:rsidR="003A5470" w:rsidRDefault="003A5470" w:rsidP="008A75B1">
      <w:pPr>
        <w:pStyle w:val="a8"/>
      </w:pPr>
      <w:r>
        <w:t xml:space="preserve">Table </w:t>
      </w:r>
      <w:fldSimple w:instr=" SEQ Table \* ARABIC ">
        <w:r w:rsidR="00F74355">
          <w:rPr>
            <w:noProof/>
          </w:rPr>
          <w:t>4</w:t>
        </w:r>
      </w:fldSimple>
      <w:r>
        <w:t>.</w:t>
      </w:r>
    </w:p>
    <w:p w:rsidR="00974D9B" w:rsidRPr="003A5470" w:rsidRDefault="00974D9B" w:rsidP="008A75B1">
      <w:pPr>
        <w:pStyle w:val="af0"/>
        <w:widowControl/>
        <w:numPr>
          <w:ilvl w:val="0"/>
          <w:numId w:val="3"/>
        </w:numPr>
        <w:spacing w:after="240"/>
        <w:ind w:leftChars="0"/>
        <w:rPr>
          <w:rFonts w:ascii="Garamond" w:eastAsia="標楷體" w:hAnsi="Garamond"/>
          <w:b/>
        </w:rPr>
      </w:pPr>
      <w:r w:rsidRPr="003A5470">
        <w:rPr>
          <w:rFonts w:ascii="Garamond" w:eastAsia="標楷體" w:hAnsi="Garamond" w:hint="eastAsia"/>
          <w:b/>
        </w:rPr>
        <w:lastRenderedPageBreak/>
        <w:t>Backward Euler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07"/>
      </w:tblGrid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974D9B">
            <w:pPr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572C31C2" wp14:editId="54941A94">
                  <wp:extent cx="4572000" cy="2448000"/>
                  <wp:effectExtent l="0" t="0" r="0" b="9525"/>
                  <wp:docPr id="17" name="圖表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</w:tr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974D9B">
            <w:pPr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6A49F6E4" wp14:editId="0F6EC131">
                  <wp:extent cx="4572000" cy="2448000"/>
                  <wp:effectExtent l="0" t="0" r="0" b="9525"/>
                  <wp:docPr id="18" name="圖表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3A5470">
            <w:pPr>
              <w:keepNext/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7E84A327" wp14:editId="1CCEFDA4">
                  <wp:extent cx="4572000" cy="2448000"/>
                  <wp:effectExtent l="0" t="0" r="0" b="9525"/>
                  <wp:docPr id="19" name="圖表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</w:tr>
    </w:tbl>
    <w:p w:rsidR="00974D9B" w:rsidRDefault="003A5470" w:rsidP="003A5470">
      <w:pPr>
        <w:pStyle w:val="a8"/>
      </w:pPr>
      <w:r>
        <w:t xml:space="preserve">Table </w:t>
      </w:r>
      <w:fldSimple w:instr=" SEQ Table \* ARABIC ">
        <w:r w:rsidR="00F74355">
          <w:rPr>
            <w:noProof/>
          </w:rPr>
          <w:t>5</w:t>
        </w:r>
      </w:fldSimple>
      <w:r>
        <w:t>.</w:t>
      </w:r>
    </w:p>
    <w:p w:rsidR="003A5470" w:rsidRDefault="003A5470">
      <w:pPr>
        <w:widowControl/>
        <w:rPr>
          <w:rFonts w:ascii="Garamond" w:eastAsia="標楷體" w:hAnsi="Garamond"/>
        </w:rPr>
      </w:pPr>
      <w:r>
        <w:rPr>
          <w:rFonts w:ascii="Garamond" w:eastAsia="標楷體" w:hAnsi="Garamond"/>
        </w:rPr>
        <w:br w:type="page"/>
      </w:r>
    </w:p>
    <w:p w:rsidR="00974D9B" w:rsidRPr="003A5470" w:rsidRDefault="00974D9B" w:rsidP="008A75B1">
      <w:pPr>
        <w:pStyle w:val="af0"/>
        <w:widowControl/>
        <w:numPr>
          <w:ilvl w:val="0"/>
          <w:numId w:val="3"/>
        </w:numPr>
        <w:spacing w:after="240"/>
        <w:ind w:leftChars="0"/>
        <w:rPr>
          <w:rFonts w:ascii="Garamond" w:eastAsia="標楷體" w:hAnsi="Garamond"/>
          <w:b/>
        </w:rPr>
      </w:pPr>
      <w:r w:rsidRPr="003A5470">
        <w:rPr>
          <w:rFonts w:ascii="Garamond" w:eastAsia="標楷體" w:hAnsi="Garamond" w:hint="eastAsia"/>
          <w:b/>
        </w:rPr>
        <w:lastRenderedPageBreak/>
        <w:t>Trap</w:t>
      </w:r>
      <w:r w:rsidR="00FE3CE1">
        <w:rPr>
          <w:rFonts w:ascii="Garamond" w:eastAsia="標楷體" w:hAnsi="Garamond"/>
          <w:b/>
        </w:rPr>
        <w:t>e</w:t>
      </w:r>
      <w:r w:rsidRPr="003A5470">
        <w:rPr>
          <w:rFonts w:ascii="Garamond" w:eastAsia="標楷體" w:hAnsi="Garamond" w:hint="eastAsia"/>
          <w:b/>
        </w:rPr>
        <w:t>zoidal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07"/>
      </w:tblGrid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974D9B">
            <w:pPr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5A9F7C20" wp14:editId="79D827BE">
                  <wp:extent cx="4572000" cy="2448000"/>
                  <wp:effectExtent l="0" t="0" r="0" b="9525"/>
                  <wp:docPr id="20" name="圖表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</w:tr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974D9B">
            <w:pPr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0224B44A" wp14:editId="0BF22DCF">
                  <wp:extent cx="4572000" cy="2448000"/>
                  <wp:effectExtent l="0" t="0" r="0" b="9525"/>
                  <wp:docPr id="21" name="圖表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  <w:tr w:rsidR="00974D9B" w:rsidTr="00805A9F">
        <w:trPr>
          <w:jc w:val="center"/>
        </w:trPr>
        <w:tc>
          <w:tcPr>
            <w:tcW w:w="8307" w:type="dxa"/>
          </w:tcPr>
          <w:p w:rsidR="00974D9B" w:rsidRDefault="00974D9B" w:rsidP="003A5470">
            <w:pPr>
              <w:keepNext/>
              <w:widowControl/>
              <w:jc w:val="center"/>
              <w:rPr>
                <w:rFonts w:ascii="Garamond" w:eastAsia="標楷體" w:hAnsi="Garamond"/>
              </w:rPr>
            </w:pPr>
            <w:r>
              <w:rPr>
                <w:noProof/>
              </w:rPr>
              <w:drawing>
                <wp:inline distT="0" distB="0" distL="0" distR="0" wp14:anchorId="19CFCC51" wp14:editId="082ED1E4">
                  <wp:extent cx="4572000" cy="2448000"/>
                  <wp:effectExtent l="0" t="0" r="0" b="9525"/>
                  <wp:docPr id="22" name="圖表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</w:tbl>
    <w:p w:rsidR="00974D9B" w:rsidRDefault="003A5470" w:rsidP="003A5470">
      <w:pPr>
        <w:pStyle w:val="a8"/>
      </w:pPr>
      <w:r>
        <w:t xml:space="preserve">Table </w:t>
      </w:r>
      <w:fldSimple w:instr=" SEQ Table \* ARABIC ">
        <w:r w:rsidR="00F74355">
          <w:rPr>
            <w:noProof/>
          </w:rPr>
          <w:t>6</w:t>
        </w:r>
      </w:fldSimple>
      <w:r>
        <w:t>.</w:t>
      </w:r>
    </w:p>
    <w:p w:rsidR="003A5470" w:rsidRDefault="003A5470">
      <w:pPr>
        <w:widowControl/>
        <w:rPr>
          <w:rFonts w:ascii="Garamond" w:eastAsia="標楷體" w:hAnsi="Garamond"/>
        </w:rPr>
      </w:pPr>
      <w:r>
        <w:br w:type="page"/>
      </w:r>
    </w:p>
    <w:p w:rsidR="00CB71C7" w:rsidRPr="00CB71C7" w:rsidRDefault="005C40BD" w:rsidP="005C40BD">
      <w:pPr>
        <w:pStyle w:val="3"/>
        <w:numPr>
          <w:ilvl w:val="1"/>
          <w:numId w:val="4"/>
        </w:numPr>
        <w:spacing w:before="180"/>
      </w:pPr>
      <w:r>
        <w:rPr>
          <w:rFonts w:hint="eastAsia"/>
        </w:rPr>
        <w:lastRenderedPageBreak/>
        <w:t>Conclusion</w:t>
      </w:r>
    </w:p>
    <w:p w:rsidR="00CB71C7" w:rsidRDefault="00CB71C7" w:rsidP="005C40BD">
      <w:pPr>
        <w:pStyle w:val="a7"/>
        <w:numPr>
          <w:ilvl w:val="0"/>
          <w:numId w:val="3"/>
        </w:numPr>
        <w:ind w:left="426" w:hanging="426"/>
      </w:pPr>
      <w:r>
        <w:rPr>
          <w:rFonts w:hint="eastAsia"/>
        </w:rPr>
        <w:t>Amplitude</w:t>
      </w:r>
    </w:p>
    <w:p w:rsidR="009837A3" w:rsidRDefault="000F2C46" w:rsidP="00CB71C7">
      <w:pPr>
        <w:pStyle w:val="a7"/>
        <w:spacing w:before="240"/>
        <w:ind w:leftChars="177" w:left="425"/>
      </w:pPr>
      <w:r>
        <w:rPr>
          <w:rFonts w:hint="eastAsia"/>
        </w:rPr>
        <w:t>For h=0.1</w:t>
      </w:r>
      <w:r>
        <w:t xml:space="preserve"> and 0.01</w:t>
      </w:r>
      <w:r>
        <w:rPr>
          <w:rFonts w:hint="eastAsia"/>
        </w:rPr>
        <w:t xml:space="preserve">, </w:t>
      </w:r>
      <w:r w:rsidR="006F1CF9">
        <w:rPr>
          <w:rFonts w:hint="eastAsia"/>
        </w:rPr>
        <w:t xml:space="preserve">from Table </w:t>
      </w:r>
      <w:r w:rsidR="006F1CF9">
        <w:t>2</w:t>
      </w:r>
      <w:r>
        <w:rPr>
          <w:rFonts w:hint="eastAsia"/>
        </w:rPr>
        <w:t xml:space="preserve"> and </w:t>
      </w:r>
      <w:r w:rsidR="006F1CF9">
        <w:t>Table 3</w:t>
      </w:r>
      <w:r>
        <w:rPr>
          <w:rFonts w:hint="eastAsia"/>
        </w:rPr>
        <w:t xml:space="preserve"> </w:t>
      </w:r>
      <w:r>
        <w:t xml:space="preserve">we can obviously see </w:t>
      </w:r>
      <w:r>
        <w:rPr>
          <w:rFonts w:hint="eastAsia"/>
        </w:rPr>
        <w:t xml:space="preserve">the amplitude in </w:t>
      </w:r>
      <w:r>
        <w:t>damped oscillation region:</w:t>
      </w:r>
    </w:p>
    <w:p w:rsidR="000F2C46" w:rsidRDefault="000F2C46" w:rsidP="000F2C46">
      <w:pPr>
        <w:pStyle w:val="a7"/>
        <w:spacing w:before="240" w:after="240"/>
        <w:jc w:val="center"/>
      </w:pPr>
      <w:r>
        <w:rPr>
          <w:rFonts w:hint="eastAsia"/>
        </w:rPr>
        <w:t>Forward Euler &gt; Trap</w:t>
      </w:r>
      <w:r w:rsidR="00FE3CE1">
        <w:t>e</w:t>
      </w:r>
      <w:r>
        <w:rPr>
          <w:rFonts w:hint="eastAsia"/>
        </w:rPr>
        <w:t>zoidal &gt; Backward Euler</w:t>
      </w:r>
    </w:p>
    <w:p w:rsidR="00CB71C7" w:rsidRDefault="00CB71C7" w:rsidP="00CB71C7">
      <w:pPr>
        <w:pStyle w:val="a7"/>
        <w:numPr>
          <w:ilvl w:val="1"/>
          <w:numId w:val="3"/>
        </w:numPr>
        <w:ind w:left="851" w:hanging="371"/>
      </w:pPr>
      <w:r>
        <w:rPr>
          <w:rFonts w:hint="eastAsia"/>
        </w:rPr>
        <w:t>Forward Euler</w:t>
      </w:r>
    </w:p>
    <w:p w:rsidR="000F2C46" w:rsidRDefault="00CB71C7" w:rsidP="005C40BD">
      <w:pPr>
        <w:pStyle w:val="a7"/>
        <w:spacing w:before="240" w:after="240"/>
        <w:ind w:leftChars="354" w:left="850"/>
      </w:pPr>
      <w:r>
        <w:rPr>
          <w:rFonts w:hint="eastAsia"/>
        </w:rPr>
        <w:t xml:space="preserve">From Table 2 and Table 4, the amplitude in damped oscillation </w:t>
      </w:r>
      <w:r>
        <w:t xml:space="preserve">region is </w:t>
      </w:r>
      <w:r w:rsidRPr="00917B5D">
        <w:rPr>
          <w:color w:val="FF0000"/>
        </w:rPr>
        <w:t>smaller</w:t>
      </w:r>
      <w:r>
        <w:t xml:space="preserve"> when h is smaller.</w:t>
      </w:r>
    </w:p>
    <w:p w:rsidR="00CB71C7" w:rsidRDefault="00CB71C7" w:rsidP="00CB71C7">
      <w:pPr>
        <w:pStyle w:val="a7"/>
        <w:numPr>
          <w:ilvl w:val="1"/>
          <w:numId w:val="3"/>
        </w:numPr>
        <w:ind w:left="851" w:hanging="371"/>
      </w:pPr>
      <w:r>
        <w:rPr>
          <w:rFonts w:hint="eastAsia"/>
        </w:rPr>
        <w:t>Backward Euler</w:t>
      </w:r>
    </w:p>
    <w:p w:rsidR="00CB71C7" w:rsidRDefault="00CB71C7" w:rsidP="005C40BD">
      <w:pPr>
        <w:pStyle w:val="a7"/>
        <w:spacing w:before="240" w:after="240"/>
        <w:ind w:left="851"/>
      </w:pPr>
      <w:r>
        <w:t xml:space="preserve">From Table 2 and Table 5, the amplitude in damped oscillation region is </w:t>
      </w:r>
      <w:r w:rsidRPr="00CB71C7">
        <w:rPr>
          <w:color w:val="FF0000"/>
        </w:rPr>
        <w:t>larger</w:t>
      </w:r>
      <w:r>
        <w:t xml:space="preserve"> when h is smaller.</w:t>
      </w:r>
    </w:p>
    <w:p w:rsidR="00CB71C7" w:rsidRDefault="00CB71C7" w:rsidP="00CB71C7">
      <w:pPr>
        <w:pStyle w:val="a7"/>
        <w:numPr>
          <w:ilvl w:val="1"/>
          <w:numId w:val="3"/>
        </w:numPr>
        <w:ind w:left="851" w:hanging="371"/>
      </w:pPr>
      <w:r>
        <w:t>Trap</w:t>
      </w:r>
      <w:r w:rsidR="00FE3CE1">
        <w:t>e</w:t>
      </w:r>
      <w:r>
        <w:t>zoidal</w:t>
      </w:r>
    </w:p>
    <w:p w:rsidR="00CB71C7" w:rsidRPr="000F2C46" w:rsidRDefault="00917B5D" w:rsidP="005C40BD">
      <w:pPr>
        <w:pStyle w:val="a7"/>
        <w:spacing w:before="240" w:after="240"/>
        <w:ind w:left="851"/>
      </w:pPr>
      <w:r>
        <w:rPr>
          <w:rFonts w:hint="eastAsia"/>
        </w:rPr>
        <w:t xml:space="preserve">From Table 2 and Table 6, the amplitude in damped oscillation </w:t>
      </w:r>
      <w:r>
        <w:t>region</w:t>
      </w:r>
      <w:r>
        <w:rPr>
          <w:rFonts w:hint="eastAsia"/>
        </w:rPr>
        <w:t xml:space="preserve"> </w:t>
      </w:r>
      <w:r>
        <w:t xml:space="preserve">is </w:t>
      </w:r>
      <w:r w:rsidRPr="00917B5D">
        <w:rPr>
          <w:color w:val="FF0000"/>
        </w:rPr>
        <w:t>smaller</w:t>
      </w:r>
      <w:r>
        <w:t xml:space="preserve"> when h is smaller.</w:t>
      </w:r>
    </w:p>
    <w:sectPr w:rsidR="00CB71C7" w:rsidRPr="000F2C46" w:rsidSect="00464E7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C3" w:rsidRDefault="00E900C3" w:rsidP="00FE3CE1">
      <w:r>
        <w:separator/>
      </w:r>
    </w:p>
  </w:endnote>
  <w:endnote w:type="continuationSeparator" w:id="0">
    <w:p w:rsidR="00E900C3" w:rsidRDefault="00E900C3" w:rsidP="00FE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MRoman9-Italic-Identity-H">
    <w:altName w:val="Times New Roman"/>
    <w:panose1 w:val="00000000000000000000"/>
    <w:charset w:val="00"/>
    <w:family w:val="roman"/>
    <w:notTrueType/>
    <w:pitch w:val="default"/>
  </w:font>
  <w:font w:name="CMR9">
    <w:panose1 w:val="00000000000000000000"/>
    <w:charset w:val="00"/>
    <w:family w:val="roman"/>
    <w:notTrueType/>
    <w:pitch w:val="default"/>
  </w:font>
  <w:font w:name="CMSY9">
    <w:panose1 w:val="00000000000000000000"/>
    <w:charset w:val="00"/>
    <w:family w:val="roman"/>
    <w:notTrueType/>
    <w:pitch w:val="default"/>
  </w:font>
  <w:font w:name="CMMI9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C3" w:rsidRDefault="00E900C3" w:rsidP="00FE3CE1">
      <w:r>
        <w:separator/>
      </w:r>
    </w:p>
  </w:footnote>
  <w:footnote w:type="continuationSeparator" w:id="0">
    <w:p w:rsidR="00E900C3" w:rsidRDefault="00E900C3" w:rsidP="00FE3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1BB8"/>
    <w:multiLevelType w:val="hybridMultilevel"/>
    <w:tmpl w:val="03367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D87AFD"/>
    <w:multiLevelType w:val="hybridMultilevel"/>
    <w:tmpl w:val="F0C4335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A65D70"/>
    <w:multiLevelType w:val="hybridMultilevel"/>
    <w:tmpl w:val="B27CDE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B65618"/>
    <w:multiLevelType w:val="multilevel"/>
    <w:tmpl w:val="5A583CA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C621B1F"/>
    <w:multiLevelType w:val="hybridMultilevel"/>
    <w:tmpl w:val="28E642C6"/>
    <w:lvl w:ilvl="0" w:tplc="4E56BE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77"/>
    <w:rsid w:val="000138ED"/>
    <w:rsid w:val="00024790"/>
    <w:rsid w:val="000468BA"/>
    <w:rsid w:val="0005796C"/>
    <w:rsid w:val="000C3101"/>
    <w:rsid w:val="000F2C46"/>
    <w:rsid w:val="0024668E"/>
    <w:rsid w:val="00321494"/>
    <w:rsid w:val="0033148E"/>
    <w:rsid w:val="00370513"/>
    <w:rsid w:val="00381456"/>
    <w:rsid w:val="003A5470"/>
    <w:rsid w:val="00422DA9"/>
    <w:rsid w:val="00464E77"/>
    <w:rsid w:val="00507043"/>
    <w:rsid w:val="00532210"/>
    <w:rsid w:val="005C0638"/>
    <w:rsid w:val="005C40BD"/>
    <w:rsid w:val="0069449F"/>
    <w:rsid w:val="006F1CF9"/>
    <w:rsid w:val="00742256"/>
    <w:rsid w:val="00805A9F"/>
    <w:rsid w:val="00871780"/>
    <w:rsid w:val="008A75B1"/>
    <w:rsid w:val="008D7378"/>
    <w:rsid w:val="00917B5D"/>
    <w:rsid w:val="00974D9B"/>
    <w:rsid w:val="009753C3"/>
    <w:rsid w:val="009837A3"/>
    <w:rsid w:val="009E327E"/>
    <w:rsid w:val="009F4D14"/>
    <w:rsid w:val="00A105C3"/>
    <w:rsid w:val="00A106BE"/>
    <w:rsid w:val="00A81FE9"/>
    <w:rsid w:val="00B12521"/>
    <w:rsid w:val="00BB0CF4"/>
    <w:rsid w:val="00BE06BD"/>
    <w:rsid w:val="00CB71C7"/>
    <w:rsid w:val="00D21760"/>
    <w:rsid w:val="00D279A6"/>
    <w:rsid w:val="00D438E5"/>
    <w:rsid w:val="00D43FDB"/>
    <w:rsid w:val="00D63559"/>
    <w:rsid w:val="00DE3008"/>
    <w:rsid w:val="00E057F3"/>
    <w:rsid w:val="00E5590F"/>
    <w:rsid w:val="00E67DB7"/>
    <w:rsid w:val="00E900C3"/>
    <w:rsid w:val="00EA2F8D"/>
    <w:rsid w:val="00F74355"/>
    <w:rsid w:val="00F804BA"/>
    <w:rsid w:val="00F83770"/>
    <w:rsid w:val="00FE3CE1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3F0B3"/>
  <w15:chartTrackingRefBased/>
  <w15:docId w15:val="{D03D210F-40E0-4463-BC90-1A3BC446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81FE9"/>
    <w:pPr>
      <w:widowControl w:val="0"/>
    </w:pPr>
    <w:rPr>
      <w:rFonts w:eastAsia="Garamon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FE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A81FE9"/>
    <w:rPr>
      <w:rFonts w:asciiTheme="majorHAnsi" w:eastAsia="Garamond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81FE9"/>
    <w:pPr>
      <w:spacing w:after="60"/>
      <w:jc w:val="center"/>
      <w:outlineLvl w:val="1"/>
    </w:pPr>
    <w:rPr>
      <w:b/>
      <w:sz w:val="32"/>
    </w:rPr>
  </w:style>
  <w:style w:type="character" w:customStyle="1" w:styleId="a6">
    <w:name w:val="副標題 字元"/>
    <w:basedOn w:val="a0"/>
    <w:link w:val="a5"/>
    <w:uiPriority w:val="11"/>
    <w:rsid w:val="00A81FE9"/>
    <w:rPr>
      <w:rFonts w:eastAsia="Garamond"/>
      <w:b/>
      <w:sz w:val="32"/>
    </w:rPr>
  </w:style>
  <w:style w:type="paragraph" w:customStyle="1" w:styleId="1">
    <w:name w:val="自訂標題1"/>
    <w:basedOn w:val="a"/>
    <w:qFormat/>
    <w:rsid w:val="00A81FE9"/>
    <w:pPr>
      <w:adjustRightInd w:val="0"/>
      <w:snapToGrid w:val="0"/>
      <w:spacing w:line="360" w:lineRule="auto"/>
      <w:jc w:val="center"/>
    </w:pPr>
    <w:rPr>
      <w:rFonts w:ascii="Garamond" w:eastAsia="標楷體" w:hAnsi="Garamond"/>
      <w:b/>
      <w:sz w:val="36"/>
    </w:rPr>
  </w:style>
  <w:style w:type="paragraph" w:customStyle="1" w:styleId="2">
    <w:name w:val="自訂標題2"/>
    <w:basedOn w:val="a"/>
    <w:qFormat/>
    <w:rsid w:val="00EA2F8D"/>
    <w:pPr>
      <w:adjustRightInd w:val="0"/>
      <w:snapToGrid w:val="0"/>
      <w:spacing w:beforeLines="100" w:before="100" w:line="360" w:lineRule="auto"/>
    </w:pPr>
    <w:rPr>
      <w:rFonts w:ascii="Garamond" w:eastAsia="標楷體" w:hAnsi="Garamond"/>
      <w:b/>
      <w:sz w:val="32"/>
    </w:rPr>
  </w:style>
  <w:style w:type="paragraph" w:customStyle="1" w:styleId="3">
    <w:name w:val="自訂標題3"/>
    <w:basedOn w:val="2"/>
    <w:qFormat/>
    <w:rsid w:val="00024790"/>
    <w:pPr>
      <w:spacing w:beforeLines="50" w:before="50"/>
    </w:pPr>
    <w:rPr>
      <w:sz w:val="28"/>
    </w:rPr>
  </w:style>
  <w:style w:type="paragraph" w:customStyle="1" w:styleId="a7">
    <w:name w:val="自訂內文"/>
    <w:basedOn w:val="3"/>
    <w:qFormat/>
    <w:rsid w:val="00EA2F8D"/>
    <w:pPr>
      <w:spacing w:beforeLines="0" w:before="0" w:line="240" w:lineRule="auto"/>
    </w:pPr>
    <w:rPr>
      <w:b w:val="0"/>
      <w:sz w:val="24"/>
    </w:rPr>
  </w:style>
  <w:style w:type="paragraph" w:customStyle="1" w:styleId="a8">
    <w:name w:val="自訂標號"/>
    <w:basedOn w:val="a7"/>
    <w:qFormat/>
    <w:rsid w:val="00A81FE9"/>
    <w:pPr>
      <w:spacing w:beforeLines="50" w:before="180" w:afterLines="100" w:after="360"/>
      <w:jc w:val="center"/>
    </w:pPr>
  </w:style>
  <w:style w:type="paragraph" w:styleId="a9">
    <w:name w:val="header"/>
    <w:basedOn w:val="a"/>
    <w:link w:val="aa"/>
    <w:uiPriority w:val="99"/>
    <w:unhideWhenUsed/>
    <w:rsid w:val="00A8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81FE9"/>
    <w:rPr>
      <w:rFonts w:eastAsia="Garamond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A8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81FE9"/>
    <w:rPr>
      <w:rFonts w:eastAsia="Garamond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A81FE9"/>
    <w:rPr>
      <w:sz w:val="20"/>
      <w:szCs w:val="20"/>
    </w:rPr>
  </w:style>
  <w:style w:type="character" w:styleId="ae">
    <w:name w:val="Placeholder Text"/>
    <w:basedOn w:val="a0"/>
    <w:uiPriority w:val="99"/>
    <w:semiHidden/>
    <w:rsid w:val="009E327E"/>
    <w:rPr>
      <w:color w:val="808080"/>
    </w:rPr>
  </w:style>
  <w:style w:type="table" w:styleId="af">
    <w:name w:val="Table Grid"/>
    <w:basedOn w:val="a1"/>
    <w:uiPriority w:val="39"/>
    <w:rsid w:val="009E3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70513"/>
    <w:rPr>
      <w:rFonts w:ascii="LMRoman9-Italic-Identity-H" w:hAnsi="LMRoman9-Italic-Identity-H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370513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370513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a0"/>
    <w:rsid w:val="00370513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paragraph" w:styleId="af0">
    <w:name w:val="List Paragraph"/>
    <w:basedOn w:val="a"/>
    <w:uiPriority w:val="34"/>
    <w:qFormat/>
    <w:rsid w:val="003A54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chart" Target="charts/chart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896;&#37406;\Documents\&#33258;&#35330;%20Office%20&#31684;&#26412;\Re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2\document\hw12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FwdEuler!$D$1</c:f>
              <c:strCache>
                <c:ptCount val="1"/>
                <c:pt idx="0">
                  <c:v>iL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FwdEuler!$C$2:$C$102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FwdEuler!$D$2:$D$102</c:f>
              <c:numCache>
                <c:formatCode>General</c:formatCode>
                <c:ptCount val="101"/>
                <c:pt idx="0">
                  <c:v>0.1</c:v>
                </c:pt>
                <c:pt idx="1">
                  <c:v>0.19</c:v>
                </c:pt>
                <c:pt idx="2">
                  <c:v>0.27</c:v>
                </c:pt>
                <c:pt idx="3">
                  <c:v>0.34010000000000001</c:v>
                </c:pt>
                <c:pt idx="4">
                  <c:v>0.40049000000000001</c:v>
                </c:pt>
                <c:pt idx="5">
                  <c:v>0.45144000000000001</c:v>
                </c:pt>
                <c:pt idx="6">
                  <c:v>0.49329000000000001</c:v>
                </c:pt>
                <c:pt idx="7">
                  <c:v>0.52644100000000005</c:v>
                </c:pt>
                <c:pt idx="8">
                  <c:v>0.55134399999999995</c:v>
                </c:pt>
                <c:pt idx="9">
                  <c:v>0.568492</c:v>
                </c:pt>
                <c:pt idx="10">
                  <c:v>0.57841100000000001</c:v>
                </c:pt>
                <c:pt idx="11">
                  <c:v>0.581654</c:v>
                </c:pt>
                <c:pt idx="12">
                  <c:v>0.578789</c:v>
                </c:pt>
                <c:pt idx="13">
                  <c:v>0.57039300000000004</c:v>
                </c:pt>
                <c:pt idx="14">
                  <c:v>0.55704900000000002</c:v>
                </c:pt>
                <c:pt idx="15">
                  <c:v>0.53933600000000004</c:v>
                </c:pt>
                <c:pt idx="16">
                  <c:v>0.51782399999999995</c:v>
                </c:pt>
                <c:pt idx="17">
                  <c:v>0.49306899999999998</c:v>
                </c:pt>
                <c:pt idx="18">
                  <c:v>0.465611</c:v>
                </c:pt>
                <c:pt idx="19">
                  <c:v>0.435969</c:v>
                </c:pt>
                <c:pt idx="20">
                  <c:v>0.40463500000000002</c:v>
                </c:pt>
                <c:pt idx="21">
                  <c:v>0.37207400000000002</c:v>
                </c:pt>
                <c:pt idx="22">
                  <c:v>0.33872400000000003</c:v>
                </c:pt>
                <c:pt idx="23">
                  <c:v>0.30498700000000001</c:v>
                </c:pt>
                <c:pt idx="24">
                  <c:v>0.27123700000000001</c:v>
                </c:pt>
                <c:pt idx="25">
                  <c:v>0.237812</c:v>
                </c:pt>
                <c:pt idx="26">
                  <c:v>0.205017</c:v>
                </c:pt>
                <c:pt idx="27">
                  <c:v>0.173124</c:v>
                </c:pt>
                <c:pt idx="28">
                  <c:v>0.14237</c:v>
                </c:pt>
                <c:pt idx="29">
                  <c:v>0.11296</c:v>
                </c:pt>
                <c:pt idx="30">
                  <c:v>8.5066699999999995E-2</c:v>
                </c:pt>
                <c:pt idx="31">
                  <c:v>5.8833700000000003E-2</c:v>
                </c:pt>
                <c:pt idx="32">
                  <c:v>3.43732E-2</c:v>
                </c:pt>
                <c:pt idx="33">
                  <c:v>1.17705E-2</c:v>
                </c:pt>
                <c:pt idx="34">
                  <c:v>-8.9157200000000002E-3</c:v>
                </c:pt>
                <c:pt idx="35">
                  <c:v>-2.7650999999999998E-2</c:v>
                </c:pt>
                <c:pt idx="36">
                  <c:v>-4.4423600000000001E-2</c:v>
                </c:pt>
                <c:pt idx="37">
                  <c:v>-5.9242400000000001E-2</c:v>
                </c:pt>
                <c:pt idx="38">
                  <c:v>-7.2135099999999994E-2</c:v>
                </c:pt>
                <c:pt idx="39">
                  <c:v>-8.3146100000000001E-2</c:v>
                </c:pt>
                <c:pt idx="40">
                  <c:v>-9.2334700000000006E-2</c:v>
                </c:pt>
                <c:pt idx="41">
                  <c:v>-9.9773000000000001E-2</c:v>
                </c:pt>
                <c:pt idx="42">
                  <c:v>-0.105544</c:v>
                </c:pt>
                <c:pt idx="43">
                  <c:v>-0.10974</c:v>
                </c:pt>
                <c:pt idx="44">
                  <c:v>-0.11246100000000001</c:v>
                </c:pt>
                <c:pt idx="45">
                  <c:v>-0.113813</c:v>
                </c:pt>
                <c:pt idx="46">
                  <c:v>-0.11390500000000001</c:v>
                </c:pt>
                <c:pt idx="47">
                  <c:v>-0.11285000000000001</c:v>
                </c:pt>
                <c:pt idx="48">
                  <c:v>-0.110761</c:v>
                </c:pt>
                <c:pt idx="49">
                  <c:v>-0.107752</c:v>
                </c:pt>
                <c:pt idx="50">
                  <c:v>-0.103937</c:v>
                </c:pt>
                <c:pt idx="51">
                  <c:v>-9.9425399999999997E-2</c:v>
                </c:pt>
                <c:pt idx="52">
                  <c:v>-9.4325900000000004E-2</c:v>
                </c:pt>
                <c:pt idx="53">
                  <c:v>-8.8742100000000004E-2</c:v>
                </c:pt>
                <c:pt idx="54">
                  <c:v>-8.2773299999999994E-2</c:v>
                </c:pt>
                <c:pt idx="55">
                  <c:v>-7.6514100000000002E-2</c:v>
                </c:pt>
                <c:pt idx="56">
                  <c:v>-7.0053000000000004E-2</c:v>
                </c:pt>
                <c:pt idx="57">
                  <c:v>-6.3472899999999999E-2</c:v>
                </c:pt>
                <c:pt idx="58">
                  <c:v>-5.6850299999999999E-2</c:v>
                </c:pt>
                <c:pt idx="59">
                  <c:v>-5.02552E-2</c:v>
                </c:pt>
                <c:pt idx="60">
                  <c:v>-4.3751100000000001E-2</c:v>
                </c:pt>
                <c:pt idx="61">
                  <c:v>-3.7394900000000002E-2</c:v>
                </c:pt>
                <c:pt idx="62">
                  <c:v>-3.1236799999999999E-2</c:v>
                </c:pt>
                <c:pt idx="63">
                  <c:v>-2.5320599999999999E-2</c:v>
                </c:pt>
                <c:pt idx="64">
                  <c:v>-1.9683599999999999E-2</c:v>
                </c:pt>
                <c:pt idx="65" formatCode="0.00E+00">
                  <c:v>-1.4357099999999999E-2</c:v>
                </c:pt>
                <c:pt idx="66">
                  <c:v>-9.3663700000000006E-3</c:v>
                </c:pt>
                <c:pt idx="67">
                  <c:v>-4.7311799999999998E-3</c:v>
                </c:pt>
                <c:pt idx="68">
                  <c:v>-4.65849E-4</c:v>
                </c:pt>
                <c:pt idx="69">
                  <c:v>3.4202600000000001E-3</c:v>
                </c:pt>
                <c:pt idx="70">
                  <c:v>6.9224200000000003E-3</c:v>
                </c:pt>
                <c:pt idx="71">
                  <c:v>1.0040200000000001E-2</c:v>
                </c:pt>
                <c:pt idx="72">
                  <c:v>1.2776900000000001E-2</c:v>
                </c:pt>
                <c:pt idx="73">
                  <c:v>1.51396E-2</c:v>
                </c:pt>
                <c:pt idx="74">
                  <c:v>1.7138199999999999E-2</c:v>
                </c:pt>
                <c:pt idx="75">
                  <c:v>1.87856E-2</c:v>
                </c:pt>
                <c:pt idx="76">
                  <c:v>2.0096800000000001E-2</c:v>
                </c:pt>
                <c:pt idx="77">
                  <c:v>2.10891E-2</c:v>
                </c:pt>
                <c:pt idx="78">
                  <c:v>2.1781200000000001E-2</c:v>
                </c:pt>
                <c:pt idx="79">
                  <c:v>2.21931E-2</c:v>
                </c:pt>
                <c:pt idx="80">
                  <c:v>2.2346100000000001E-2</c:v>
                </c:pt>
                <c:pt idx="81">
                  <c:v>2.2261900000000001E-2</c:v>
                </c:pt>
                <c:pt idx="82" formatCode="0.00E+00">
                  <c:v>2.1962599999999999E-2</c:v>
                </c:pt>
                <c:pt idx="83">
                  <c:v>2.1470599999999999E-2</c:v>
                </c:pt>
                <c:pt idx="84">
                  <c:v>2.0808199999999999E-2</c:v>
                </c:pt>
                <c:pt idx="85">
                  <c:v>1.9997299999999999E-2</c:v>
                </c:pt>
                <c:pt idx="86">
                  <c:v>1.9059400000000001E-2</c:v>
                </c:pt>
                <c:pt idx="87">
                  <c:v>1.8015400000000001E-2</c:v>
                </c:pt>
                <c:pt idx="88">
                  <c:v>1.68851E-2</c:v>
                </c:pt>
                <c:pt idx="89">
                  <c:v>1.5687699999999999E-2</c:v>
                </c:pt>
                <c:pt idx="90">
                  <c:v>1.4441300000000001E-2</c:v>
                </c:pt>
                <c:pt idx="91">
                  <c:v>1.3162500000000001E-2</c:v>
                </c:pt>
                <c:pt idx="92">
                  <c:v>1.1867300000000001E-2</c:v>
                </c:pt>
                <c:pt idx="93">
                  <c:v>1.05699E-2</c:v>
                </c:pt>
                <c:pt idx="94">
                  <c:v>9.2836299999999993E-3</c:v>
                </c:pt>
                <c:pt idx="95">
                  <c:v>8.0202699999999995E-3</c:v>
                </c:pt>
                <c:pt idx="96" formatCode="0.00E+00">
                  <c:v>6.7904100000000002E-3</c:v>
                </c:pt>
                <c:pt idx="97" formatCode="0.00E+00">
                  <c:v>5.6033200000000002E-3</c:v>
                </c:pt>
                <c:pt idx="98" formatCode="0.00E+00">
                  <c:v>4.4670500000000002E-3</c:v>
                </c:pt>
                <c:pt idx="99" formatCode="0.00E+00">
                  <c:v>3.3883699999999999E-3</c:v>
                </c:pt>
                <c:pt idx="100" formatCode="0.00E+00">
                  <c:v>2.37288E-3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EF-49C8-B44E-2AD99F87AEB6}"/>
            </c:ext>
          </c:extLst>
        </c:ser>
        <c:ser>
          <c:idx val="1"/>
          <c:order val="1"/>
          <c:tx>
            <c:strRef>
              <c:f>FwdEuler!$E$1</c:f>
              <c:strCache>
                <c:ptCount val="1"/>
                <c:pt idx="0">
                  <c:v>v1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FwdEuler!$C$2:$C$102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FwdEuler!$E$2:$E$102</c:f>
              <c:numCache>
                <c:formatCode>General</c:formatCode>
                <c:ptCount val="101"/>
                <c:pt idx="0">
                  <c:v>0.9</c:v>
                </c:pt>
                <c:pt idx="1">
                  <c:v>0.81</c:v>
                </c:pt>
                <c:pt idx="2">
                  <c:v>0.73</c:v>
                </c:pt>
                <c:pt idx="3">
                  <c:v>0.65990000000000004</c:v>
                </c:pt>
                <c:pt idx="4">
                  <c:v>0.59950999999999999</c:v>
                </c:pt>
                <c:pt idx="5">
                  <c:v>0.54856000000000005</c:v>
                </c:pt>
                <c:pt idx="6">
                  <c:v>0.50670999999999999</c:v>
                </c:pt>
                <c:pt idx="7">
                  <c:v>0.47355900000000001</c:v>
                </c:pt>
                <c:pt idx="8">
                  <c:v>0.448656</c:v>
                </c:pt>
                <c:pt idx="9">
                  <c:v>0.431508</c:v>
                </c:pt>
                <c:pt idx="10">
                  <c:v>0.42158899999999999</c:v>
                </c:pt>
                <c:pt idx="11">
                  <c:v>0.418346</c:v>
                </c:pt>
                <c:pt idx="12">
                  <c:v>0.421211</c:v>
                </c:pt>
                <c:pt idx="13">
                  <c:v>0.42960700000000002</c:v>
                </c:pt>
                <c:pt idx="14">
                  <c:v>0.44295099999999998</c:v>
                </c:pt>
                <c:pt idx="15">
                  <c:v>0.46066400000000002</c:v>
                </c:pt>
                <c:pt idx="16">
                  <c:v>0.48217599999999999</c:v>
                </c:pt>
                <c:pt idx="17">
                  <c:v>0.50693100000000002</c:v>
                </c:pt>
                <c:pt idx="18">
                  <c:v>0.534389</c:v>
                </c:pt>
                <c:pt idx="19">
                  <c:v>0.56403099999999995</c:v>
                </c:pt>
                <c:pt idx="20">
                  <c:v>0.59536500000000003</c:v>
                </c:pt>
                <c:pt idx="21">
                  <c:v>0.62792599999999998</c:v>
                </c:pt>
                <c:pt idx="22">
                  <c:v>0.66127599999999997</c:v>
                </c:pt>
                <c:pt idx="23">
                  <c:v>0.69501299999999999</c:v>
                </c:pt>
                <c:pt idx="24">
                  <c:v>0.72876300000000005</c:v>
                </c:pt>
                <c:pt idx="25">
                  <c:v>0.76218799999999998</c:v>
                </c:pt>
                <c:pt idx="26">
                  <c:v>0.794983</c:v>
                </c:pt>
                <c:pt idx="27">
                  <c:v>0.82687600000000006</c:v>
                </c:pt>
                <c:pt idx="28">
                  <c:v>0.85763</c:v>
                </c:pt>
                <c:pt idx="29">
                  <c:v>0.88704000000000005</c:v>
                </c:pt>
                <c:pt idx="30">
                  <c:v>0.914933</c:v>
                </c:pt>
                <c:pt idx="31">
                  <c:v>0.94116599999999995</c:v>
                </c:pt>
                <c:pt idx="32">
                  <c:v>0.96562700000000001</c:v>
                </c:pt>
                <c:pt idx="33">
                  <c:v>0.98823000000000005</c:v>
                </c:pt>
                <c:pt idx="34">
                  <c:v>1.00892</c:v>
                </c:pt>
                <c:pt idx="35">
                  <c:v>1.02765</c:v>
                </c:pt>
                <c:pt idx="36">
                  <c:v>1.0444199999999999</c:v>
                </c:pt>
                <c:pt idx="37">
                  <c:v>1.05924</c:v>
                </c:pt>
                <c:pt idx="38">
                  <c:v>1.0721400000000001</c:v>
                </c:pt>
                <c:pt idx="39">
                  <c:v>1.0831500000000001</c:v>
                </c:pt>
                <c:pt idx="40">
                  <c:v>1.09233</c:v>
                </c:pt>
                <c:pt idx="41">
                  <c:v>1.0997699999999999</c:v>
                </c:pt>
                <c:pt idx="42">
                  <c:v>1.10554</c:v>
                </c:pt>
                <c:pt idx="43">
                  <c:v>1.1097399999999999</c:v>
                </c:pt>
                <c:pt idx="44">
                  <c:v>1.11246</c:v>
                </c:pt>
                <c:pt idx="45">
                  <c:v>1.11381</c:v>
                </c:pt>
                <c:pt idx="46">
                  <c:v>1.1138999999999999</c:v>
                </c:pt>
                <c:pt idx="47">
                  <c:v>1.1128499999999999</c:v>
                </c:pt>
                <c:pt idx="48">
                  <c:v>1.11076</c:v>
                </c:pt>
                <c:pt idx="49">
                  <c:v>1.10775</c:v>
                </c:pt>
                <c:pt idx="50">
                  <c:v>1.1039399999999999</c:v>
                </c:pt>
                <c:pt idx="51">
                  <c:v>1.0994299999999999</c:v>
                </c:pt>
                <c:pt idx="52">
                  <c:v>1.09433</c:v>
                </c:pt>
                <c:pt idx="53">
                  <c:v>1.08874</c:v>
                </c:pt>
                <c:pt idx="54">
                  <c:v>1.08277</c:v>
                </c:pt>
                <c:pt idx="55">
                  <c:v>1.0765100000000001</c:v>
                </c:pt>
                <c:pt idx="56">
                  <c:v>1.0700499999999999</c:v>
                </c:pt>
                <c:pt idx="57">
                  <c:v>1.0634699999999999</c:v>
                </c:pt>
                <c:pt idx="58">
                  <c:v>1.0568500000000001</c:v>
                </c:pt>
                <c:pt idx="59">
                  <c:v>1.05026</c:v>
                </c:pt>
                <c:pt idx="60">
                  <c:v>1.04375</c:v>
                </c:pt>
                <c:pt idx="61">
                  <c:v>1.03739</c:v>
                </c:pt>
                <c:pt idx="62">
                  <c:v>1.0312399999999999</c:v>
                </c:pt>
                <c:pt idx="63">
                  <c:v>1.02532</c:v>
                </c:pt>
                <c:pt idx="64">
                  <c:v>1.0196799999999999</c:v>
                </c:pt>
                <c:pt idx="65">
                  <c:v>1.0143599999999999</c:v>
                </c:pt>
                <c:pt idx="66">
                  <c:v>1.0093700000000001</c:v>
                </c:pt>
                <c:pt idx="67">
                  <c:v>1.0047299999999999</c:v>
                </c:pt>
                <c:pt idx="68">
                  <c:v>1.00047</c:v>
                </c:pt>
                <c:pt idx="69">
                  <c:v>0.99658000000000002</c:v>
                </c:pt>
                <c:pt idx="70">
                  <c:v>0.99307800000000002</c:v>
                </c:pt>
                <c:pt idx="71">
                  <c:v>0.98995999999999995</c:v>
                </c:pt>
                <c:pt idx="72">
                  <c:v>0.98722299999999996</c:v>
                </c:pt>
                <c:pt idx="73">
                  <c:v>0.98485999999999996</c:v>
                </c:pt>
                <c:pt idx="74">
                  <c:v>0.98286200000000001</c:v>
                </c:pt>
                <c:pt idx="75">
                  <c:v>0.98121400000000003</c:v>
                </c:pt>
                <c:pt idx="76">
                  <c:v>0.97990299999999997</c:v>
                </c:pt>
                <c:pt idx="77">
                  <c:v>0.97891099999999998</c:v>
                </c:pt>
                <c:pt idx="78">
                  <c:v>0.97821899999999995</c:v>
                </c:pt>
                <c:pt idx="79">
                  <c:v>0.97780699999999998</c:v>
                </c:pt>
                <c:pt idx="80">
                  <c:v>0.97765400000000002</c:v>
                </c:pt>
                <c:pt idx="81">
                  <c:v>0.977738</c:v>
                </c:pt>
                <c:pt idx="82">
                  <c:v>0.97803700000000005</c:v>
                </c:pt>
                <c:pt idx="83">
                  <c:v>0.97852899999999998</c:v>
                </c:pt>
                <c:pt idx="84">
                  <c:v>0.97919199999999995</c:v>
                </c:pt>
                <c:pt idx="85">
                  <c:v>0.98000299999999996</c:v>
                </c:pt>
                <c:pt idx="86">
                  <c:v>0.98094099999999995</c:v>
                </c:pt>
                <c:pt idx="87">
                  <c:v>0.981985</c:v>
                </c:pt>
                <c:pt idx="88">
                  <c:v>0.98311499999999996</c:v>
                </c:pt>
                <c:pt idx="89">
                  <c:v>0.98431199999999996</c:v>
                </c:pt>
                <c:pt idx="90">
                  <c:v>0.98555899999999996</c:v>
                </c:pt>
                <c:pt idx="91">
                  <c:v>0.98683699999999996</c:v>
                </c:pt>
                <c:pt idx="92">
                  <c:v>0.98813300000000004</c:v>
                </c:pt>
                <c:pt idx="93">
                  <c:v>0.98943000000000003</c:v>
                </c:pt>
                <c:pt idx="94">
                  <c:v>0.99071600000000004</c:v>
                </c:pt>
                <c:pt idx="95">
                  <c:v>0.99197999999999997</c:v>
                </c:pt>
                <c:pt idx="96">
                  <c:v>0.99321000000000004</c:v>
                </c:pt>
                <c:pt idx="97">
                  <c:v>0.99439699999999998</c:v>
                </c:pt>
                <c:pt idx="98">
                  <c:v>0.995533</c:v>
                </c:pt>
                <c:pt idx="99">
                  <c:v>0.99661200000000005</c:v>
                </c:pt>
                <c:pt idx="100">
                  <c:v>0.99762700000000004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EF-49C8-B44E-2AD99F87AEB6}"/>
            </c:ext>
          </c:extLst>
        </c:ser>
        <c:ser>
          <c:idx val="2"/>
          <c:order val="2"/>
          <c:tx>
            <c:strRef>
              <c:f>FwdEuler!$F$1</c:f>
              <c:strCache>
                <c:ptCount val="1"/>
                <c:pt idx="0">
                  <c:v>v2</c:v>
                </c:pt>
              </c:strCache>
            </c:strRef>
          </c:tx>
          <c:spPr>
            <a:ln w="25400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FwdEuler!$C$2:$C$102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FwdEuler!$F$2:$F$102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2.9000000000000001E-2</c:v>
                </c:pt>
                <c:pt idx="3">
                  <c:v>5.6000000000000001E-2</c:v>
                </c:pt>
                <c:pt idx="4">
                  <c:v>9.0010000000000007E-2</c:v>
                </c:pt>
                <c:pt idx="5">
                  <c:v>0.13005900000000001</c:v>
                </c:pt>
                <c:pt idx="6">
                  <c:v>0.175203</c:v>
                </c:pt>
                <c:pt idx="7">
                  <c:v>0.22453200000000001</c:v>
                </c:pt>
                <c:pt idx="8">
                  <c:v>0.27717599999999998</c:v>
                </c:pt>
                <c:pt idx="9">
                  <c:v>0.33230999999999999</c:v>
                </c:pt>
                <c:pt idx="10">
                  <c:v>0.38916000000000001</c:v>
                </c:pt>
                <c:pt idx="11">
                  <c:v>0.44700099999999998</c:v>
                </c:pt>
                <c:pt idx="12">
                  <c:v>0.505166</c:v>
                </c:pt>
                <c:pt idx="13">
                  <c:v>0.56304500000000002</c:v>
                </c:pt>
                <c:pt idx="14">
                  <c:v>0.62008399999999997</c:v>
                </c:pt>
                <c:pt idx="15">
                  <c:v>0.67578899999999997</c:v>
                </c:pt>
                <c:pt idx="16">
                  <c:v>0.72972300000000001</c:v>
                </c:pt>
                <c:pt idx="17">
                  <c:v>0.78150500000000001</c:v>
                </c:pt>
                <c:pt idx="18">
                  <c:v>0.83081199999999999</c:v>
                </c:pt>
                <c:pt idx="19">
                  <c:v>0.87737299999999996</c:v>
                </c:pt>
                <c:pt idx="20">
                  <c:v>0.92096999999999996</c:v>
                </c:pt>
                <c:pt idx="21">
                  <c:v>0.96143400000000001</c:v>
                </c:pt>
                <c:pt idx="22">
                  <c:v>0.998641</c:v>
                </c:pt>
                <c:pt idx="23">
                  <c:v>1.03251</c:v>
                </c:pt>
                <c:pt idx="24">
                  <c:v>1.06301</c:v>
                </c:pt>
                <c:pt idx="25">
                  <c:v>1.0901400000000001</c:v>
                </c:pt>
                <c:pt idx="26">
                  <c:v>1.11392</c:v>
                </c:pt>
                <c:pt idx="27">
                  <c:v>1.13442</c:v>
                </c:pt>
                <c:pt idx="28">
                  <c:v>1.1517299999999999</c:v>
                </c:pt>
                <c:pt idx="29">
                  <c:v>1.16597</c:v>
                </c:pt>
                <c:pt idx="30">
                  <c:v>1.17726</c:v>
                </c:pt>
                <c:pt idx="31">
                  <c:v>1.18577</c:v>
                </c:pt>
                <c:pt idx="32">
                  <c:v>1.1916500000000001</c:v>
                </c:pt>
                <c:pt idx="33">
                  <c:v>1.19509</c:v>
                </c:pt>
                <c:pt idx="34">
                  <c:v>1.1962699999999999</c:v>
                </c:pt>
                <c:pt idx="35">
                  <c:v>1.1953800000000001</c:v>
                </c:pt>
                <c:pt idx="36">
                  <c:v>1.1926099999999999</c:v>
                </c:pt>
                <c:pt idx="37">
                  <c:v>1.1881699999999999</c:v>
                </c:pt>
                <c:pt idx="38">
                  <c:v>1.18225</c:v>
                </c:pt>
                <c:pt idx="39">
                  <c:v>1.17503</c:v>
                </c:pt>
                <c:pt idx="40">
                  <c:v>1.16672</c:v>
                </c:pt>
                <c:pt idx="41">
                  <c:v>1.1574800000000001</c:v>
                </c:pt>
                <c:pt idx="42">
                  <c:v>1.14751</c:v>
                </c:pt>
                <c:pt idx="43">
                  <c:v>1.1369499999999999</c:v>
                </c:pt>
                <c:pt idx="44">
                  <c:v>1.12598</c:v>
                </c:pt>
                <c:pt idx="45">
                  <c:v>1.11473</c:v>
                </c:pt>
                <c:pt idx="46">
                  <c:v>1.1033500000000001</c:v>
                </c:pt>
                <c:pt idx="47">
                  <c:v>1.09196</c:v>
                </c:pt>
                <c:pt idx="48">
                  <c:v>1.0806800000000001</c:v>
                </c:pt>
                <c:pt idx="49">
                  <c:v>1.0696000000000001</c:v>
                </c:pt>
                <c:pt idx="50">
                  <c:v>1.0588200000000001</c:v>
                </c:pt>
                <c:pt idx="51">
                  <c:v>1.04843</c:v>
                </c:pt>
                <c:pt idx="52">
                  <c:v>1.0384899999999999</c:v>
                </c:pt>
                <c:pt idx="53">
                  <c:v>1.02905</c:v>
                </c:pt>
                <c:pt idx="54">
                  <c:v>1.0201800000000001</c:v>
                </c:pt>
                <c:pt idx="55">
                  <c:v>1.0119</c:v>
                </c:pt>
                <c:pt idx="56">
                  <c:v>1.0042500000000001</c:v>
                </c:pt>
                <c:pt idx="57">
                  <c:v>0.99724699999999999</c:v>
                </c:pt>
                <c:pt idx="58">
                  <c:v>0.99089899999999997</c:v>
                </c:pt>
                <c:pt idx="59">
                  <c:v>0.98521400000000003</c:v>
                </c:pt>
                <c:pt idx="60">
                  <c:v>0.98018899999999998</c:v>
                </c:pt>
                <c:pt idx="61">
                  <c:v>0.97581399999999996</c:v>
                </c:pt>
                <c:pt idx="62">
                  <c:v>0.97207399999999999</c:v>
                </c:pt>
                <c:pt idx="63">
                  <c:v>0.96895100000000001</c:v>
                </c:pt>
                <c:pt idx="64">
                  <c:v>0.96641900000000003</c:v>
                </c:pt>
                <c:pt idx="65">
                  <c:v>0.96445000000000003</c:v>
                </c:pt>
                <c:pt idx="66">
                  <c:v>0.96301400000000004</c:v>
                </c:pt>
                <c:pt idx="67">
                  <c:v>0.96207799999999999</c:v>
                </c:pt>
                <c:pt idx="68">
                  <c:v>0.96160500000000004</c:v>
                </c:pt>
                <c:pt idx="69">
                  <c:v>0.96155800000000002</c:v>
                </c:pt>
                <c:pt idx="70">
                  <c:v>0.96189999999999998</c:v>
                </c:pt>
                <c:pt idx="71">
                  <c:v>0.962592</c:v>
                </c:pt>
                <c:pt idx="72">
                  <c:v>0.96359600000000001</c:v>
                </c:pt>
                <c:pt idx="73">
                  <c:v>0.96487400000000001</c:v>
                </c:pt>
                <c:pt idx="74">
                  <c:v>0.96638800000000002</c:v>
                </c:pt>
                <c:pt idx="75">
                  <c:v>0.96810200000000002</c:v>
                </c:pt>
                <c:pt idx="76">
                  <c:v>0.96997999999999995</c:v>
                </c:pt>
                <c:pt idx="77">
                  <c:v>0.97199000000000002</c:v>
                </c:pt>
                <c:pt idx="78">
                  <c:v>0.97409900000000005</c:v>
                </c:pt>
                <c:pt idx="79">
                  <c:v>0.97627699999999995</c:v>
                </c:pt>
                <c:pt idx="80">
                  <c:v>0.97849600000000003</c:v>
                </c:pt>
                <c:pt idx="81">
                  <c:v>0.98073100000000002</c:v>
                </c:pt>
                <c:pt idx="82">
                  <c:v>0.98295699999999997</c:v>
                </c:pt>
                <c:pt idx="83">
                  <c:v>0.98515399999999997</c:v>
                </c:pt>
                <c:pt idx="84">
                  <c:v>0.98730099999999998</c:v>
                </c:pt>
                <c:pt idx="85">
                  <c:v>0.98938099999999995</c:v>
                </c:pt>
                <c:pt idx="86">
                  <c:v>0.99138099999999996</c:v>
                </c:pt>
                <c:pt idx="87">
                  <c:v>0.99328700000000003</c:v>
                </c:pt>
                <c:pt idx="88">
                  <c:v>0.995089</c:v>
                </c:pt>
                <c:pt idx="89">
                  <c:v>0.99677700000000002</c:v>
                </c:pt>
                <c:pt idx="90">
                  <c:v>0.99834599999999996</c:v>
                </c:pt>
                <c:pt idx="91">
                  <c:v>0.99978999999999996</c:v>
                </c:pt>
                <c:pt idx="92">
                  <c:v>1.0011099999999999</c:v>
                </c:pt>
                <c:pt idx="93">
                  <c:v>1.0022899999999999</c:v>
                </c:pt>
                <c:pt idx="94">
                  <c:v>1.00335</c:v>
                </c:pt>
                <c:pt idx="95">
                  <c:v>1.0042800000000001</c:v>
                </c:pt>
                <c:pt idx="96">
                  <c:v>1.00508</c:v>
                </c:pt>
                <c:pt idx="97">
                  <c:v>1.00576</c:v>
                </c:pt>
                <c:pt idx="98">
                  <c:v>1.0063200000000001</c:v>
                </c:pt>
                <c:pt idx="99">
                  <c:v>1.0067699999999999</c:v>
                </c:pt>
                <c:pt idx="100">
                  <c:v>1.0071099999999999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EF-49C8-B44E-2AD99F87A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7183792"/>
        <c:axId val="387186744"/>
      </c:lineChart>
      <c:catAx>
        <c:axId val="38718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7186744"/>
        <c:crossesAt val="-0.2"/>
        <c:auto val="1"/>
        <c:lblAlgn val="ctr"/>
        <c:lblOffset val="100"/>
        <c:tickLblSkip val="10"/>
        <c:noMultiLvlLbl val="0"/>
      </c:catAx>
      <c:valAx>
        <c:axId val="387186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718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v1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Forward Euler</c:v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FwdEuler!$Q$2:$Q$1002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FwdEuler!$S$2:$S$1002</c:f>
              <c:numCache>
                <c:formatCode>General</c:formatCode>
                <c:ptCount val="1001"/>
                <c:pt idx="0">
                  <c:v>0.99</c:v>
                </c:pt>
                <c:pt idx="1">
                  <c:v>0.98009999999999997</c:v>
                </c:pt>
                <c:pt idx="2">
                  <c:v>0.97030000000000005</c:v>
                </c:pt>
                <c:pt idx="3">
                  <c:v>0.96060000000000001</c:v>
                </c:pt>
                <c:pt idx="4">
                  <c:v>0.95099999999999996</c:v>
                </c:pt>
                <c:pt idx="5">
                  <c:v>0.9415</c:v>
                </c:pt>
                <c:pt idx="6">
                  <c:v>0.93210000000000004</c:v>
                </c:pt>
                <c:pt idx="7">
                  <c:v>0.92279900000000004</c:v>
                </c:pt>
                <c:pt idx="8">
                  <c:v>0.91359900000000005</c:v>
                </c:pt>
                <c:pt idx="9">
                  <c:v>0.90449800000000002</c:v>
                </c:pt>
                <c:pt idx="10">
                  <c:v>0.89549699999999999</c:v>
                </c:pt>
                <c:pt idx="11">
                  <c:v>0.88659500000000002</c:v>
                </c:pt>
                <c:pt idx="12">
                  <c:v>0.87779300000000005</c:v>
                </c:pt>
                <c:pt idx="13">
                  <c:v>0.86909000000000003</c:v>
                </c:pt>
                <c:pt idx="14">
                  <c:v>0.860487</c:v>
                </c:pt>
                <c:pt idx="15">
                  <c:v>0.85198200000000002</c:v>
                </c:pt>
                <c:pt idx="16">
                  <c:v>0.84357700000000002</c:v>
                </c:pt>
                <c:pt idx="17">
                  <c:v>0.83526999999999996</c:v>
                </c:pt>
                <c:pt idx="18">
                  <c:v>0.82706199999999996</c:v>
                </c:pt>
                <c:pt idx="19">
                  <c:v>0.81895300000000004</c:v>
                </c:pt>
                <c:pt idx="20">
                  <c:v>0.81094200000000005</c:v>
                </c:pt>
                <c:pt idx="21">
                  <c:v>0.80302899999999999</c:v>
                </c:pt>
                <c:pt idx="22">
                  <c:v>0.79521500000000001</c:v>
                </c:pt>
                <c:pt idx="23">
                  <c:v>0.78749800000000003</c:v>
                </c:pt>
                <c:pt idx="24">
                  <c:v>0.77987899999999999</c:v>
                </c:pt>
                <c:pt idx="25">
                  <c:v>0.77235699999999996</c:v>
                </c:pt>
                <c:pt idx="26">
                  <c:v>0.76493299999999997</c:v>
                </c:pt>
                <c:pt idx="27">
                  <c:v>0.75760499999999997</c:v>
                </c:pt>
                <c:pt idx="28">
                  <c:v>0.75037399999999999</c:v>
                </c:pt>
                <c:pt idx="29">
                  <c:v>0.74324000000000001</c:v>
                </c:pt>
                <c:pt idx="30">
                  <c:v>0.73620200000000002</c:v>
                </c:pt>
                <c:pt idx="31">
                  <c:v>0.72926100000000005</c:v>
                </c:pt>
                <c:pt idx="32">
                  <c:v>0.722414</c:v>
                </c:pt>
                <c:pt idx="33">
                  <c:v>0.71566399999999997</c:v>
                </c:pt>
                <c:pt idx="34">
                  <c:v>0.709009</c:v>
                </c:pt>
                <c:pt idx="35">
                  <c:v>0.70244899999999999</c:v>
                </c:pt>
                <c:pt idx="36">
                  <c:v>0.69598300000000002</c:v>
                </c:pt>
                <c:pt idx="37">
                  <c:v>0.689612</c:v>
                </c:pt>
                <c:pt idx="38">
                  <c:v>0.68333500000000003</c:v>
                </c:pt>
                <c:pt idx="39">
                  <c:v>0.67715199999999998</c:v>
                </c:pt>
                <c:pt idx="40">
                  <c:v>0.67106200000000005</c:v>
                </c:pt>
                <c:pt idx="41">
                  <c:v>0.66506600000000005</c:v>
                </c:pt>
                <c:pt idx="42">
                  <c:v>0.65916200000000003</c:v>
                </c:pt>
                <c:pt idx="43">
                  <c:v>0.65335100000000002</c:v>
                </c:pt>
                <c:pt idx="44">
                  <c:v>0.64763199999999999</c:v>
                </c:pt>
                <c:pt idx="45">
                  <c:v>0.64200500000000005</c:v>
                </c:pt>
                <c:pt idx="46">
                  <c:v>0.63646899999999995</c:v>
                </c:pt>
                <c:pt idx="47">
                  <c:v>0.63102499999999995</c:v>
                </c:pt>
                <c:pt idx="48">
                  <c:v>0.62567099999999998</c:v>
                </c:pt>
                <c:pt idx="49">
                  <c:v>0.62040799999999996</c:v>
                </c:pt>
                <c:pt idx="50">
                  <c:v>0.61523499999999998</c:v>
                </c:pt>
                <c:pt idx="51">
                  <c:v>0.610151</c:v>
                </c:pt>
                <c:pt idx="52">
                  <c:v>0.60515699999999994</c:v>
                </c:pt>
                <c:pt idx="53">
                  <c:v>0.60025200000000001</c:v>
                </c:pt>
                <c:pt idx="54">
                  <c:v>0.59543500000000005</c:v>
                </c:pt>
                <c:pt idx="55">
                  <c:v>0.59070699999999998</c:v>
                </c:pt>
                <c:pt idx="56">
                  <c:v>0.58606599999999998</c:v>
                </c:pt>
                <c:pt idx="57">
                  <c:v>0.58151299999999995</c:v>
                </c:pt>
                <c:pt idx="58">
                  <c:v>0.57704599999999995</c:v>
                </c:pt>
                <c:pt idx="59">
                  <c:v>0.57266600000000001</c:v>
                </c:pt>
                <c:pt idx="60">
                  <c:v>0.56837199999999999</c:v>
                </c:pt>
                <c:pt idx="61">
                  <c:v>0.564164</c:v>
                </c:pt>
                <c:pt idx="62">
                  <c:v>0.56004100000000001</c:v>
                </c:pt>
                <c:pt idx="63">
                  <c:v>0.55600300000000002</c:v>
                </c:pt>
                <c:pt idx="64">
                  <c:v>0.55204900000000001</c:v>
                </c:pt>
                <c:pt idx="65">
                  <c:v>0.54817899999999997</c:v>
                </c:pt>
                <c:pt idx="66">
                  <c:v>0.54439300000000002</c:v>
                </c:pt>
                <c:pt idx="67">
                  <c:v>0.54069</c:v>
                </c:pt>
                <c:pt idx="68">
                  <c:v>0.53706900000000002</c:v>
                </c:pt>
                <c:pt idx="69">
                  <c:v>0.53352999999999995</c:v>
                </c:pt>
                <c:pt idx="70">
                  <c:v>0.53007300000000002</c:v>
                </c:pt>
                <c:pt idx="71">
                  <c:v>0.526698</c:v>
                </c:pt>
                <c:pt idx="72">
                  <c:v>0.52340299999999995</c:v>
                </c:pt>
                <c:pt idx="73">
                  <c:v>0.52018799999999998</c:v>
                </c:pt>
                <c:pt idx="74">
                  <c:v>0.51705299999999998</c:v>
                </c:pt>
                <c:pt idx="75">
                  <c:v>0.51399799999999995</c:v>
                </c:pt>
                <c:pt idx="76">
                  <c:v>0.51102099999999995</c:v>
                </c:pt>
                <c:pt idx="77">
                  <c:v>0.50812299999999999</c:v>
                </c:pt>
                <c:pt idx="78">
                  <c:v>0.50530200000000003</c:v>
                </c:pt>
                <c:pt idx="79">
                  <c:v>0.50255899999999998</c:v>
                </c:pt>
                <c:pt idx="80">
                  <c:v>0.49989299999999998</c:v>
                </c:pt>
                <c:pt idx="81">
                  <c:v>0.497303</c:v>
                </c:pt>
                <c:pt idx="82">
                  <c:v>0.49479000000000001</c:v>
                </c:pt>
                <c:pt idx="83">
                  <c:v>0.49235099999999998</c:v>
                </c:pt>
                <c:pt idx="84">
                  <c:v>0.48998799999999998</c:v>
                </c:pt>
                <c:pt idx="85">
                  <c:v>0.48769899999999999</c:v>
                </c:pt>
                <c:pt idx="86">
                  <c:v>0.485483</c:v>
                </c:pt>
                <c:pt idx="87">
                  <c:v>0.48334199999999999</c:v>
                </c:pt>
                <c:pt idx="88">
                  <c:v>0.48127300000000001</c:v>
                </c:pt>
                <c:pt idx="89">
                  <c:v>0.47927599999999998</c:v>
                </c:pt>
                <c:pt idx="90">
                  <c:v>0.47735100000000003</c:v>
                </c:pt>
                <c:pt idx="91">
                  <c:v>0.47549799999999998</c:v>
                </c:pt>
                <c:pt idx="92">
                  <c:v>0.473715</c:v>
                </c:pt>
                <c:pt idx="93">
                  <c:v>0.47200300000000001</c:v>
                </c:pt>
                <c:pt idx="94">
                  <c:v>0.47036</c:v>
                </c:pt>
                <c:pt idx="95">
                  <c:v>0.46878700000000001</c:v>
                </c:pt>
                <c:pt idx="96">
                  <c:v>0.46728199999999998</c:v>
                </c:pt>
                <c:pt idx="97">
                  <c:v>0.46584599999999998</c:v>
                </c:pt>
                <c:pt idx="98">
                  <c:v>0.46447699999999997</c:v>
                </c:pt>
                <c:pt idx="99">
                  <c:v>0.463175</c:v>
                </c:pt>
                <c:pt idx="100">
                  <c:v>0.46194000000000002</c:v>
                </c:pt>
                <c:pt idx="101">
                  <c:v>0.46077000000000001</c:v>
                </c:pt>
                <c:pt idx="102">
                  <c:v>0.45966699999999999</c:v>
                </c:pt>
                <c:pt idx="103">
                  <c:v>0.45862799999999998</c:v>
                </c:pt>
                <c:pt idx="104">
                  <c:v>0.45765400000000001</c:v>
                </c:pt>
                <c:pt idx="105">
                  <c:v>0.45674300000000001</c:v>
                </c:pt>
                <c:pt idx="106">
                  <c:v>0.45589600000000002</c:v>
                </c:pt>
                <c:pt idx="107">
                  <c:v>0.45511200000000002</c:v>
                </c:pt>
                <c:pt idx="108">
                  <c:v>0.45439000000000002</c:v>
                </c:pt>
                <c:pt idx="109">
                  <c:v>0.45373000000000002</c:v>
                </c:pt>
                <c:pt idx="110">
                  <c:v>0.45312999999999998</c:v>
                </c:pt>
                <c:pt idx="111">
                  <c:v>0.45259199999999999</c:v>
                </c:pt>
                <c:pt idx="112">
                  <c:v>0.45211299999999999</c:v>
                </c:pt>
                <c:pt idx="113">
                  <c:v>0.45169500000000001</c:v>
                </c:pt>
                <c:pt idx="114">
                  <c:v>0.45133499999999999</c:v>
                </c:pt>
                <c:pt idx="115">
                  <c:v>0.45103300000000002</c:v>
                </c:pt>
                <c:pt idx="116">
                  <c:v>0.450789</c:v>
                </c:pt>
                <c:pt idx="117">
                  <c:v>0.45060299999999998</c:v>
                </c:pt>
                <c:pt idx="118">
                  <c:v>0.45047399999999999</c:v>
                </c:pt>
                <c:pt idx="119">
                  <c:v>0.45040000000000002</c:v>
                </c:pt>
                <c:pt idx="120">
                  <c:v>0.45038299999999998</c:v>
                </c:pt>
                <c:pt idx="121">
                  <c:v>0.45041999999999999</c:v>
                </c:pt>
                <c:pt idx="122">
                  <c:v>0.45051200000000002</c:v>
                </c:pt>
                <c:pt idx="123">
                  <c:v>0.450658</c:v>
                </c:pt>
                <c:pt idx="124">
                  <c:v>0.45085799999999998</c:v>
                </c:pt>
                <c:pt idx="125">
                  <c:v>0.45111099999999998</c:v>
                </c:pt>
                <c:pt idx="126">
                  <c:v>0.45141599999999998</c:v>
                </c:pt>
                <c:pt idx="127">
                  <c:v>0.45177200000000001</c:v>
                </c:pt>
                <c:pt idx="128">
                  <c:v>0.45218000000000003</c:v>
                </c:pt>
                <c:pt idx="129">
                  <c:v>0.45263900000000001</c:v>
                </c:pt>
                <c:pt idx="130">
                  <c:v>0.453148</c:v>
                </c:pt>
                <c:pt idx="131">
                  <c:v>0.45370700000000003</c:v>
                </c:pt>
                <c:pt idx="132">
                  <c:v>0.45431500000000002</c:v>
                </c:pt>
                <c:pt idx="133">
                  <c:v>0.45497100000000001</c:v>
                </c:pt>
                <c:pt idx="134">
                  <c:v>0.455675</c:v>
                </c:pt>
                <c:pt idx="135">
                  <c:v>0.45642700000000003</c:v>
                </c:pt>
                <c:pt idx="136">
                  <c:v>0.45722600000000002</c:v>
                </c:pt>
                <c:pt idx="137">
                  <c:v>0.45807100000000001</c:v>
                </c:pt>
                <c:pt idx="138">
                  <c:v>0.45896199999999998</c:v>
                </c:pt>
                <c:pt idx="139">
                  <c:v>0.45989799999999997</c:v>
                </c:pt>
                <c:pt idx="140">
                  <c:v>0.46087899999999998</c:v>
                </c:pt>
                <c:pt idx="141">
                  <c:v>0.46190399999999998</c:v>
                </c:pt>
                <c:pt idx="142">
                  <c:v>0.46297300000000002</c:v>
                </c:pt>
                <c:pt idx="143">
                  <c:v>0.46408500000000003</c:v>
                </c:pt>
                <c:pt idx="144">
                  <c:v>0.46523900000000001</c:v>
                </c:pt>
                <c:pt idx="145">
                  <c:v>0.46643600000000002</c:v>
                </c:pt>
                <c:pt idx="146">
                  <c:v>0.46767399999999998</c:v>
                </c:pt>
                <c:pt idx="147">
                  <c:v>0.46895300000000001</c:v>
                </c:pt>
                <c:pt idx="148">
                  <c:v>0.47027200000000002</c:v>
                </c:pt>
                <c:pt idx="149">
                  <c:v>0.471632</c:v>
                </c:pt>
                <c:pt idx="150">
                  <c:v>0.47303000000000001</c:v>
                </c:pt>
                <c:pt idx="151">
                  <c:v>0.474468</c:v>
                </c:pt>
                <c:pt idx="152">
                  <c:v>0.47594399999999998</c:v>
                </c:pt>
                <c:pt idx="153">
                  <c:v>0.47745799999999999</c:v>
                </c:pt>
                <c:pt idx="154">
                  <c:v>0.47900900000000002</c:v>
                </c:pt>
                <c:pt idx="155">
                  <c:v>0.48059600000000002</c:v>
                </c:pt>
                <c:pt idx="156">
                  <c:v>0.48221999999999998</c:v>
                </c:pt>
                <c:pt idx="157">
                  <c:v>0.48387999999999998</c:v>
                </c:pt>
                <c:pt idx="158">
                  <c:v>0.48557499999999998</c:v>
                </c:pt>
                <c:pt idx="159">
                  <c:v>0.48730400000000001</c:v>
                </c:pt>
                <c:pt idx="160">
                  <c:v>0.489068</c:v>
                </c:pt>
                <c:pt idx="161">
                  <c:v>0.490865</c:v>
                </c:pt>
                <c:pt idx="162">
                  <c:v>0.49269600000000002</c:v>
                </c:pt>
                <c:pt idx="163">
                  <c:v>0.49455900000000003</c:v>
                </c:pt>
                <c:pt idx="164">
                  <c:v>0.49645400000000001</c:v>
                </c:pt>
                <c:pt idx="165">
                  <c:v>0.49837999999999999</c:v>
                </c:pt>
                <c:pt idx="166">
                  <c:v>0.50033799999999995</c:v>
                </c:pt>
                <c:pt idx="167">
                  <c:v>0.50232699999999997</c:v>
                </c:pt>
                <c:pt idx="168">
                  <c:v>0.50434500000000004</c:v>
                </c:pt>
                <c:pt idx="169">
                  <c:v>0.50639299999999998</c:v>
                </c:pt>
                <c:pt idx="170">
                  <c:v>0.50846999999999998</c:v>
                </c:pt>
                <c:pt idx="171">
                  <c:v>0.51057600000000003</c:v>
                </c:pt>
                <c:pt idx="172">
                  <c:v>0.51271</c:v>
                </c:pt>
                <c:pt idx="173">
                  <c:v>0.51487099999999997</c:v>
                </c:pt>
                <c:pt idx="174">
                  <c:v>0.51705999999999996</c:v>
                </c:pt>
                <c:pt idx="175">
                  <c:v>0.51927500000000004</c:v>
                </c:pt>
                <c:pt idx="176">
                  <c:v>0.52151599999999998</c:v>
                </c:pt>
                <c:pt idx="177">
                  <c:v>0.523783</c:v>
                </c:pt>
                <c:pt idx="178">
                  <c:v>0.52607499999999996</c:v>
                </c:pt>
                <c:pt idx="179">
                  <c:v>0.52839199999999997</c:v>
                </c:pt>
                <c:pt idx="180">
                  <c:v>0.53073300000000001</c:v>
                </c:pt>
                <c:pt idx="181">
                  <c:v>0.53309799999999996</c:v>
                </c:pt>
                <c:pt idx="182">
                  <c:v>0.53548600000000002</c:v>
                </c:pt>
                <c:pt idx="183">
                  <c:v>0.53789699999999996</c:v>
                </c:pt>
                <c:pt idx="184">
                  <c:v>0.54032999999999998</c:v>
                </c:pt>
                <c:pt idx="185">
                  <c:v>0.54278499999999996</c:v>
                </c:pt>
                <c:pt idx="186">
                  <c:v>0.54526200000000002</c:v>
                </c:pt>
                <c:pt idx="187">
                  <c:v>0.547759</c:v>
                </c:pt>
                <c:pt idx="188">
                  <c:v>0.55027700000000002</c:v>
                </c:pt>
                <c:pt idx="189">
                  <c:v>0.55281499999999995</c:v>
                </c:pt>
                <c:pt idx="190">
                  <c:v>0.55537300000000001</c:v>
                </c:pt>
                <c:pt idx="191">
                  <c:v>0.55794999999999995</c:v>
                </c:pt>
                <c:pt idx="192">
                  <c:v>0.56054499999999996</c:v>
                </c:pt>
                <c:pt idx="193">
                  <c:v>0.56315899999999997</c:v>
                </c:pt>
                <c:pt idx="194">
                  <c:v>0.56579000000000002</c:v>
                </c:pt>
                <c:pt idx="195">
                  <c:v>0.56843900000000003</c:v>
                </c:pt>
                <c:pt idx="196">
                  <c:v>0.57110499999999997</c:v>
                </c:pt>
                <c:pt idx="197">
                  <c:v>0.57378799999999996</c:v>
                </c:pt>
                <c:pt idx="198">
                  <c:v>0.57648600000000005</c:v>
                </c:pt>
                <c:pt idx="199">
                  <c:v>0.57920000000000005</c:v>
                </c:pt>
                <c:pt idx="200">
                  <c:v>0.58192900000000003</c:v>
                </c:pt>
                <c:pt idx="201">
                  <c:v>0.584673</c:v>
                </c:pt>
                <c:pt idx="202">
                  <c:v>0.58743199999999995</c:v>
                </c:pt>
                <c:pt idx="203">
                  <c:v>0.59020399999999995</c:v>
                </c:pt>
                <c:pt idx="204">
                  <c:v>0.59299000000000002</c:v>
                </c:pt>
                <c:pt idx="205">
                  <c:v>0.59578900000000001</c:v>
                </c:pt>
                <c:pt idx="206">
                  <c:v>0.59860100000000005</c:v>
                </c:pt>
                <c:pt idx="207">
                  <c:v>0.60142499999999999</c:v>
                </c:pt>
                <c:pt idx="208">
                  <c:v>0.60426000000000002</c:v>
                </c:pt>
                <c:pt idx="209">
                  <c:v>0.60710799999999998</c:v>
                </c:pt>
                <c:pt idx="210">
                  <c:v>0.60996600000000001</c:v>
                </c:pt>
                <c:pt idx="211">
                  <c:v>0.61283600000000005</c:v>
                </c:pt>
                <c:pt idx="212">
                  <c:v>0.61571500000000001</c:v>
                </c:pt>
                <c:pt idx="213">
                  <c:v>0.61860499999999996</c:v>
                </c:pt>
                <c:pt idx="214">
                  <c:v>0.62150300000000003</c:v>
                </c:pt>
                <c:pt idx="215">
                  <c:v>0.62441199999999997</c:v>
                </c:pt>
                <c:pt idx="216">
                  <c:v>0.62732900000000003</c:v>
                </c:pt>
                <c:pt idx="217">
                  <c:v>0.63025399999999998</c:v>
                </c:pt>
                <c:pt idx="218">
                  <c:v>0.63318700000000006</c:v>
                </c:pt>
                <c:pt idx="219">
                  <c:v>0.63612800000000003</c:v>
                </c:pt>
                <c:pt idx="220">
                  <c:v>0.63907599999999998</c:v>
                </c:pt>
                <c:pt idx="221">
                  <c:v>0.64203100000000002</c:v>
                </c:pt>
                <c:pt idx="222">
                  <c:v>0.64499300000000004</c:v>
                </c:pt>
                <c:pt idx="223">
                  <c:v>0.64796100000000001</c:v>
                </c:pt>
                <c:pt idx="224">
                  <c:v>0.65093500000000004</c:v>
                </c:pt>
                <c:pt idx="225">
                  <c:v>0.653914</c:v>
                </c:pt>
                <c:pt idx="226">
                  <c:v>0.65689799999999998</c:v>
                </c:pt>
                <c:pt idx="227">
                  <c:v>0.659887</c:v>
                </c:pt>
                <c:pt idx="228">
                  <c:v>0.66288000000000002</c:v>
                </c:pt>
                <c:pt idx="229">
                  <c:v>0.66587799999999997</c:v>
                </c:pt>
                <c:pt idx="230">
                  <c:v>0.668879</c:v>
                </c:pt>
                <c:pt idx="231">
                  <c:v>0.67188400000000004</c:v>
                </c:pt>
                <c:pt idx="232">
                  <c:v>0.67489100000000002</c:v>
                </c:pt>
                <c:pt idx="233">
                  <c:v>0.677902</c:v>
                </c:pt>
                <c:pt idx="234">
                  <c:v>0.68091500000000005</c:v>
                </c:pt>
                <c:pt idx="235">
                  <c:v>0.68393000000000004</c:v>
                </c:pt>
                <c:pt idx="236">
                  <c:v>0.68694599999999995</c:v>
                </c:pt>
                <c:pt idx="237">
                  <c:v>0.68996500000000005</c:v>
                </c:pt>
                <c:pt idx="238">
                  <c:v>0.69298400000000004</c:v>
                </c:pt>
                <c:pt idx="239">
                  <c:v>0.69600399999999996</c:v>
                </c:pt>
                <c:pt idx="240">
                  <c:v>0.69902399999999998</c:v>
                </c:pt>
                <c:pt idx="241">
                  <c:v>0.70204500000000003</c:v>
                </c:pt>
                <c:pt idx="242">
                  <c:v>0.70506599999999997</c:v>
                </c:pt>
                <c:pt idx="243">
                  <c:v>0.70808599999999999</c:v>
                </c:pt>
                <c:pt idx="244">
                  <c:v>0.71110600000000002</c:v>
                </c:pt>
                <c:pt idx="245">
                  <c:v>0.71412399999999998</c:v>
                </c:pt>
                <c:pt idx="246">
                  <c:v>0.71714100000000003</c:v>
                </c:pt>
                <c:pt idx="247">
                  <c:v>0.72015700000000005</c:v>
                </c:pt>
                <c:pt idx="248">
                  <c:v>0.72317100000000001</c:v>
                </c:pt>
                <c:pt idx="249">
                  <c:v>0.72618199999999999</c:v>
                </c:pt>
                <c:pt idx="250">
                  <c:v>0.72919199999999995</c:v>
                </c:pt>
                <c:pt idx="251">
                  <c:v>0.73219800000000002</c:v>
                </c:pt>
                <c:pt idx="252">
                  <c:v>0.73520200000000002</c:v>
                </c:pt>
                <c:pt idx="253">
                  <c:v>0.73820200000000002</c:v>
                </c:pt>
                <c:pt idx="254">
                  <c:v>0.74119900000000005</c:v>
                </c:pt>
                <c:pt idx="255">
                  <c:v>0.74419100000000005</c:v>
                </c:pt>
                <c:pt idx="256">
                  <c:v>0.74717999999999996</c:v>
                </c:pt>
                <c:pt idx="257">
                  <c:v>0.75016499999999997</c:v>
                </c:pt>
                <c:pt idx="258">
                  <c:v>0.75314499999999995</c:v>
                </c:pt>
                <c:pt idx="259">
                  <c:v>0.75612000000000001</c:v>
                </c:pt>
                <c:pt idx="260">
                  <c:v>0.75909000000000004</c:v>
                </c:pt>
                <c:pt idx="261">
                  <c:v>0.76205500000000004</c:v>
                </c:pt>
                <c:pt idx="262">
                  <c:v>0.76501399999999997</c:v>
                </c:pt>
                <c:pt idx="263">
                  <c:v>0.76796799999999998</c:v>
                </c:pt>
                <c:pt idx="264">
                  <c:v>0.77091500000000002</c:v>
                </c:pt>
                <c:pt idx="265">
                  <c:v>0.77385599999999999</c:v>
                </c:pt>
                <c:pt idx="266">
                  <c:v>0.77679100000000001</c:v>
                </c:pt>
                <c:pt idx="267">
                  <c:v>0.77971900000000005</c:v>
                </c:pt>
                <c:pt idx="268">
                  <c:v>0.78264</c:v>
                </c:pt>
                <c:pt idx="269">
                  <c:v>0.78555399999999997</c:v>
                </c:pt>
                <c:pt idx="270">
                  <c:v>0.78846000000000005</c:v>
                </c:pt>
                <c:pt idx="271">
                  <c:v>0.79135900000000003</c:v>
                </c:pt>
                <c:pt idx="272">
                  <c:v>0.79425000000000001</c:v>
                </c:pt>
                <c:pt idx="273">
                  <c:v>0.79713299999999998</c:v>
                </c:pt>
                <c:pt idx="274">
                  <c:v>0.80000700000000002</c:v>
                </c:pt>
                <c:pt idx="275">
                  <c:v>0.80287299999999995</c:v>
                </c:pt>
                <c:pt idx="276">
                  <c:v>0.80573099999999998</c:v>
                </c:pt>
                <c:pt idx="277">
                  <c:v>0.80857999999999997</c:v>
                </c:pt>
                <c:pt idx="278">
                  <c:v>0.811419</c:v>
                </c:pt>
                <c:pt idx="279">
                  <c:v>0.814249</c:v>
                </c:pt>
                <c:pt idx="280">
                  <c:v>0.81706999999999996</c:v>
                </c:pt>
                <c:pt idx="281">
                  <c:v>0.819882</c:v>
                </c:pt>
                <c:pt idx="282">
                  <c:v>0.82268300000000005</c:v>
                </c:pt>
                <c:pt idx="283">
                  <c:v>0.82547400000000004</c:v>
                </c:pt>
                <c:pt idx="284">
                  <c:v>0.82825599999999999</c:v>
                </c:pt>
                <c:pt idx="285">
                  <c:v>0.83102699999999996</c:v>
                </c:pt>
                <c:pt idx="286">
                  <c:v>0.83378699999999994</c:v>
                </c:pt>
                <c:pt idx="287">
                  <c:v>0.83653699999999998</c:v>
                </c:pt>
                <c:pt idx="288">
                  <c:v>0.83927499999999999</c:v>
                </c:pt>
                <c:pt idx="289">
                  <c:v>0.84200299999999995</c:v>
                </c:pt>
                <c:pt idx="290">
                  <c:v>0.84472000000000003</c:v>
                </c:pt>
                <c:pt idx="291">
                  <c:v>0.84742499999999998</c:v>
                </c:pt>
                <c:pt idx="292">
                  <c:v>0.85011800000000004</c:v>
                </c:pt>
                <c:pt idx="293">
                  <c:v>0.8528</c:v>
                </c:pt>
                <c:pt idx="294">
                  <c:v>0.85546999999999995</c:v>
                </c:pt>
                <c:pt idx="295">
                  <c:v>0.85812900000000003</c:v>
                </c:pt>
                <c:pt idx="296">
                  <c:v>0.86077499999999996</c:v>
                </c:pt>
                <c:pt idx="297">
                  <c:v>0.86340799999999995</c:v>
                </c:pt>
                <c:pt idx="298">
                  <c:v>0.86602999999999997</c:v>
                </c:pt>
                <c:pt idx="299">
                  <c:v>0.86863800000000002</c:v>
                </c:pt>
                <c:pt idx="300">
                  <c:v>0.87123399999999995</c:v>
                </c:pt>
                <c:pt idx="301">
                  <c:v>0.87381799999999998</c:v>
                </c:pt>
                <c:pt idx="302">
                  <c:v>0.87638799999999994</c:v>
                </c:pt>
                <c:pt idx="303">
                  <c:v>0.87894499999999998</c:v>
                </c:pt>
                <c:pt idx="304">
                  <c:v>0.88148899999999997</c:v>
                </c:pt>
                <c:pt idx="305">
                  <c:v>0.88402000000000003</c:v>
                </c:pt>
                <c:pt idx="306">
                  <c:v>0.88653700000000002</c:v>
                </c:pt>
                <c:pt idx="307">
                  <c:v>0.88904099999999997</c:v>
                </c:pt>
                <c:pt idx="308">
                  <c:v>0.89153099999999996</c:v>
                </c:pt>
                <c:pt idx="309">
                  <c:v>0.894007</c:v>
                </c:pt>
                <c:pt idx="310">
                  <c:v>0.89646899999999996</c:v>
                </c:pt>
                <c:pt idx="311">
                  <c:v>0.89891699999999997</c:v>
                </c:pt>
                <c:pt idx="312">
                  <c:v>0.90135100000000001</c:v>
                </c:pt>
                <c:pt idx="313">
                  <c:v>0.90377099999999999</c:v>
                </c:pt>
                <c:pt idx="314">
                  <c:v>0.90617700000000001</c:v>
                </c:pt>
                <c:pt idx="315">
                  <c:v>0.90856800000000004</c:v>
                </c:pt>
                <c:pt idx="316">
                  <c:v>0.91094399999999998</c:v>
                </c:pt>
                <c:pt idx="317">
                  <c:v>0.91330599999999995</c:v>
                </c:pt>
                <c:pt idx="318">
                  <c:v>0.91565399999999997</c:v>
                </c:pt>
                <c:pt idx="319">
                  <c:v>0.91798599999999997</c:v>
                </c:pt>
                <c:pt idx="320">
                  <c:v>0.92030299999999998</c:v>
                </c:pt>
                <c:pt idx="321">
                  <c:v>0.92260600000000004</c:v>
                </c:pt>
                <c:pt idx="322">
                  <c:v>0.92489399999999999</c:v>
                </c:pt>
                <c:pt idx="323">
                  <c:v>0.92716600000000005</c:v>
                </c:pt>
                <c:pt idx="324">
                  <c:v>0.929423</c:v>
                </c:pt>
                <c:pt idx="325">
                  <c:v>0.93166499999999997</c:v>
                </c:pt>
                <c:pt idx="326">
                  <c:v>0.93389100000000003</c:v>
                </c:pt>
                <c:pt idx="327">
                  <c:v>0.93610199999999999</c:v>
                </c:pt>
                <c:pt idx="328">
                  <c:v>0.93829799999999997</c:v>
                </c:pt>
                <c:pt idx="329">
                  <c:v>0.94047800000000004</c:v>
                </c:pt>
                <c:pt idx="330">
                  <c:v>0.94264199999999998</c:v>
                </c:pt>
                <c:pt idx="331">
                  <c:v>0.94479100000000005</c:v>
                </c:pt>
                <c:pt idx="332">
                  <c:v>0.94692399999999999</c:v>
                </c:pt>
                <c:pt idx="333">
                  <c:v>0.94904100000000002</c:v>
                </c:pt>
                <c:pt idx="334">
                  <c:v>0.95114200000000004</c:v>
                </c:pt>
                <c:pt idx="335">
                  <c:v>0.95322799999999996</c:v>
                </c:pt>
                <c:pt idx="336">
                  <c:v>0.95529699999999995</c:v>
                </c:pt>
                <c:pt idx="337">
                  <c:v>0.95735000000000003</c:v>
                </c:pt>
                <c:pt idx="338">
                  <c:v>0.95938800000000002</c:v>
                </c:pt>
                <c:pt idx="339">
                  <c:v>0.96140899999999996</c:v>
                </c:pt>
                <c:pt idx="340">
                  <c:v>0.96341399999999999</c:v>
                </c:pt>
                <c:pt idx="341">
                  <c:v>0.96540300000000001</c:v>
                </c:pt>
                <c:pt idx="342">
                  <c:v>0.96737499999999998</c:v>
                </c:pt>
                <c:pt idx="343">
                  <c:v>0.96933199999999997</c:v>
                </c:pt>
                <c:pt idx="344">
                  <c:v>0.97127200000000002</c:v>
                </c:pt>
                <c:pt idx="345">
                  <c:v>0.97319500000000003</c:v>
                </c:pt>
                <c:pt idx="346">
                  <c:v>0.97510300000000005</c:v>
                </c:pt>
                <c:pt idx="347">
                  <c:v>0.97699400000000003</c:v>
                </c:pt>
                <c:pt idx="348">
                  <c:v>0.97886799999999996</c:v>
                </c:pt>
                <c:pt idx="349">
                  <c:v>0.98072599999999999</c:v>
                </c:pt>
                <c:pt idx="350">
                  <c:v>0.982568</c:v>
                </c:pt>
                <c:pt idx="351">
                  <c:v>0.98439299999999996</c:v>
                </c:pt>
                <c:pt idx="352">
                  <c:v>0.98620200000000002</c:v>
                </c:pt>
                <c:pt idx="353">
                  <c:v>0.98799400000000004</c:v>
                </c:pt>
                <c:pt idx="354">
                  <c:v>0.98976900000000001</c:v>
                </c:pt>
                <c:pt idx="355">
                  <c:v>0.99152799999999996</c:v>
                </c:pt>
                <c:pt idx="356">
                  <c:v>0.99327100000000002</c:v>
                </c:pt>
                <c:pt idx="357">
                  <c:v>0.99499700000000002</c:v>
                </c:pt>
                <c:pt idx="358">
                  <c:v>0.99670599999999998</c:v>
                </c:pt>
                <c:pt idx="359">
                  <c:v>0.99839900000000004</c:v>
                </c:pt>
                <c:pt idx="360">
                  <c:v>1.00007</c:v>
                </c:pt>
                <c:pt idx="361">
                  <c:v>1.00173</c:v>
                </c:pt>
                <c:pt idx="362">
                  <c:v>1.0033799999999999</c:v>
                </c:pt>
                <c:pt idx="363">
                  <c:v>1.0049999999999999</c:v>
                </c:pt>
                <c:pt idx="364">
                  <c:v>1.00661</c:v>
                </c:pt>
                <c:pt idx="365">
                  <c:v>1.0082100000000001</c:v>
                </c:pt>
                <c:pt idx="366">
                  <c:v>1.0097799999999999</c:v>
                </c:pt>
                <c:pt idx="367">
                  <c:v>1.0113399999999999</c:v>
                </c:pt>
                <c:pt idx="368">
                  <c:v>1.0128900000000001</c:v>
                </c:pt>
                <c:pt idx="369">
                  <c:v>1.01441</c:v>
                </c:pt>
                <c:pt idx="370">
                  <c:v>1.0159199999999999</c:v>
                </c:pt>
                <c:pt idx="371">
                  <c:v>1.01742</c:v>
                </c:pt>
                <c:pt idx="372">
                  <c:v>1.0188900000000001</c:v>
                </c:pt>
                <c:pt idx="373">
                  <c:v>1.0203500000000001</c:v>
                </c:pt>
                <c:pt idx="374">
                  <c:v>1.0218</c:v>
                </c:pt>
                <c:pt idx="375">
                  <c:v>1.0232300000000001</c:v>
                </c:pt>
                <c:pt idx="376">
                  <c:v>1.02464</c:v>
                </c:pt>
                <c:pt idx="377">
                  <c:v>1.02603</c:v>
                </c:pt>
                <c:pt idx="378">
                  <c:v>1.0274099999999999</c:v>
                </c:pt>
                <c:pt idx="379">
                  <c:v>1.02877</c:v>
                </c:pt>
                <c:pt idx="380">
                  <c:v>1.0301199999999999</c:v>
                </c:pt>
                <c:pt idx="381">
                  <c:v>1.03145</c:v>
                </c:pt>
                <c:pt idx="382">
                  <c:v>1.0327599999999999</c:v>
                </c:pt>
                <c:pt idx="383">
                  <c:v>1.03406</c:v>
                </c:pt>
                <c:pt idx="384">
                  <c:v>1.0353399999999999</c:v>
                </c:pt>
                <c:pt idx="385">
                  <c:v>1.0366</c:v>
                </c:pt>
                <c:pt idx="386">
                  <c:v>1.0378499999999999</c:v>
                </c:pt>
                <c:pt idx="387">
                  <c:v>1.03908</c:v>
                </c:pt>
                <c:pt idx="388">
                  <c:v>1.0403</c:v>
                </c:pt>
                <c:pt idx="389">
                  <c:v>1.0415000000000001</c:v>
                </c:pt>
                <c:pt idx="390">
                  <c:v>1.0426800000000001</c:v>
                </c:pt>
                <c:pt idx="391">
                  <c:v>1.0438499999999999</c:v>
                </c:pt>
                <c:pt idx="392">
                  <c:v>1.0449999999999999</c:v>
                </c:pt>
                <c:pt idx="393">
                  <c:v>1.0461400000000001</c:v>
                </c:pt>
                <c:pt idx="394">
                  <c:v>1.0472600000000001</c:v>
                </c:pt>
                <c:pt idx="395">
                  <c:v>1.04836</c:v>
                </c:pt>
                <c:pt idx="396">
                  <c:v>1.04945</c:v>
                </c:pt>
                <c:pt idx="397">
                  <c:v>1.0505199999999999</c:v>
                </c:pt>
                <c:pt idx="398">
                  <c:v>1.05158</c:v>
                </c:pt>
                <c:pt idx="399">
                  <c:v>1.0526199999999999</c:v>
                </c:pt>
                <c:pt idx="400">
                  <c:v>1.05365</c:v>
                </c:pt>
                <c:pt idx="401">
                  <c:v>1.0546599999999999</c:v>
                </c:pt>
                <c:pt idx="402">
                  <c:v>1.05565</c:v>
                </c:pt>
                <c:pt idx="403">
                  <c:v>1.05663</c:v>
                </c:pt>
                <c:pt idx="404">
                  <c:v>1.05759</c:v>
                </c:pt>
                <c:pt idx="405">
                  <c:v>1.05854</c:v>
                </c:pt>
                <c:pt idx="406">
                  <c:v>1.05948</c:v>
                </c:pt>
                <c:pt idx="407">
                  <c:v>1.0604</c:v>
                </c:pt>
                <c:pt idx="408">
                  <c:v>1.0612999999999999</c:v>
                </c:pt>
                <c:pt idx="409">
                  <c:v>1.06219</c:v>
                </c:pt>
                <c:pt idx="410">
                  <c:v>1.0630599999999999</c:v>
                </c:pt>
                <c:pt idx="411">
                  <c:v>1.06392</c:v>
                </c:pt>
                <c:pt idx="412">
                  <c:v>1.0647599999999999</c:v>
                </c:pt>
                <c:pt idx="413">
                  <c:v>1.06559</c:v>
                </c:pt>
                <c:pt idx="414">
                  <c:v>1.0664</c:v>
                </c:pt>
                <c:pt idx="415">
                  <c:v>1.0671999999999999</c:v>
                </c:pt>
                <c:pt idx="416">
                  <c:v>1.06799</c:v>
                </c:pt>
                <c:pt idx="417">
                  <c:v>1.0687599999999999</c:v>
                </c:pt>
                <c:pt idx="418">
                  <c:v>1.06951</c:v>
                </c:pt>
                <c:pt idx="419">
                  <c:v>1.0702499999999999</c:v>
                </c:pt>
                <c:pt idx="420">
                  <c:v>1.07098</c:v>
                </c:pt>
                <c:pt idx="421">
                  <c:v>1.07169</c:v>
                </c:pt>
                <c:pt idx="422">
                  <c:v>1.07239</c:v>
                </c:pt>
                <c:pt idx="423">
                  <c:v>1.07307</c:v>
                </c:pt>
                <c:pt idx="424">
                  <c:v>1.0737399999999999</c:v>
                </c:pt>
                <c:pt idx="425">
                  <c:v>1.0744</c:v>
                </c:pt>
                <c:pt idx="426">
                  <c:v>1.07504</c:v>
                </c:pt>
                <c:pt idx="427">
                  <c:v>1.0756699999999999</c:v>
                </c:pt>
                <c:pt idx="428">
                  <c:v>1.0762799999999999</c:v>
                </c:pt>
                <c:pt idx="429">
                  <c:v>1.0768800000000001</c:v>
                </c:pt>
                <c:pt idx="430">
                  <c:v>1.0774699999999999</c:v>
                </c:pt>
                <c:pt idx="431">
                  <c:v>1.0780400000000001</c:v>
                </c:pt>
                <c:pt idx="432">
                  <c:v>1.0786</c:v>
                </c:pt>
                <c:pt idx="433">
                  <c:v>1.0791500000000001</c:v>
                </c:pt>
                <c:pt idx="434">
                  <c:v>1.07968</c:v>
                </c:pt>
                <c:pt idx="435">
                  <c:v>1.0802</c:v>
                </c:pt>
                <c:pt idx="436">
                  <c:v>1.0807100000000001</c:v>
                </c:pt>
                <c:pt idx="437">
                  <c:v>1.0811999999999999</c:v>
                </c:pt>
                <c:pt idx="438">
                  <c:v>1.08168</c:v>
                </c:pt>
                <c:pt idx="439">
                  <c:v>1.0821499999999999</c:v>
                </c:pt>
                <c:pt idx="440">
                  <c:v>1.0826100000000001</c:v>
                </c:pt>
                <c:pt idx="441">
                  <c:v>1.0830500000000001</c:v>
                </c:pt>
                <c:pt idx="442">
                  <c:v>1.08348</c:v>
                </c:pt>
                <c:pt idx="443">
                  <c:v>1.08389</c:v>
                </c:pt>
                <c:pt idx="444">
                  <c:v>1.0843</c:v>
                </c:pt>
                <c:pt idx="445">
                  <c:v>1.0846899999999999</c:v>
                </c:pt>
                <c:pt idx="446">
                  <c:v>1.08507</c:v>
                </c:pt>
                <c:pt idx="447">
                  <c:v>1.08544</c:v>
                </c:pt>
                <c:pt idx="448">
                  <c:v>1.08579</c:v>
                </c:pt>
                <c:pt idx="449">
                  <c:v>1.0861400000000001</c:v>
                </c:pt>
                <c:pt idx="450">
                  <c:v>1.08647</c:v>
                </c:pt>
                <c:pt idx="451">
                  <c:v>1.0867899999999999</c:v>
                </c:pt>
                <c:pt idx="452">
                  <c:v>1.0870899999999999</c:v>
                </c:pt>
                <c:pt idx="453">
                  <c:v>1.0873900000000001</c:v>
                </c:pt>
                <c:pt idx="454">
                  <c:v>1.0876699999999999</c:v>
                </c:pt>
                <c:pt idx="455">
                  <c:v>1.0879399999999999</c:v>
                </c:pt>
                <c:pt idx="456">
                  <c:v>1.0882000000000001</c:v>
                </c:pt>
                <c:pt idx="457">
                  <c:v>1.0884499999999999</c:v>
                </c:pt>
                <c:pt idx="458">
                  <c:v>1.0886899999999999</c:v>
                </c:pt>
                <c:pt idx="459">
                  <c:v>1.0889200000000001</c:v>
                </c:pt>
                <c:pt idx="460">
                  <c:v>1.0891299999999999</c:v>
                </c:pt>
                <c:pt idx="461">
                  <c:v>1.08934</c:v>
                </c:pt>
                <c:pt idx="462">
                  <c:v>1.0895300000000001</c:v>
                </c:pt>
                <c:pt idx="463">
                  <c:v>1.08972</c:v>
                </c:pt>
                <c:pt idx="464">
                  <c:v>1.08989</c:v>
                </c:pt>
                <c:pt idx="465">
                  <c:v>1.09005</c:v>
                </c:pt>
                <c:pt idx="466">
                  <c:v>1.0902000000000001</c:v>
                </c:pt>
                <c:pt idx="467">
                  <c:v>1.0903400000000001</c:v>
                </c:pt>
                <c:pt idx="468">
                  <c:v>1.0904700000000001</c:v>
                </c:pt>
                <c:pt idx="469">
                  <c:v>1.0905899999999999</c:v>
                </c:pt>
                <c:pt idx="470">
                  <c:v>1.0907</c:v>
                </c:pt>
                <c:pt idx="471">
                  <c:v>1.0908</c:v>
                </c:pt>
                <c:pt idx="472">
                  <c:v>1.0908899999999999</c:v>
                </c:pt>
                <c:pt idx="473">
                  <c:v>1.0909599999999999</c:v>
                </c:pt>
                <c:pt idx="474">
                  <c:v>1.0910299999999999</c:v>
                </c:pt>
                <c:pt idx="475">
                  <c:v>1.0910899999999999</c:v>
                </c:pt>
                <c:pt idx="476">
                  <c:v>1.09114</c:v>
                </c:pt>
                <c:pt idx="477">
                  <c:v>1.09118</c:v>
                </c:pt>
                <c:pt idx="478">
                  <c:v>1.09121</c:v>
                </c:pt>
                <c:pt idx="479">
                  <c:v>1.0912299999999999</c:v>
                </c:pt>
                <c:pt idx="480">
                  <c:v>1.0912500000000001</c:v>
                </c:pt>
                <c:pt idx="481">
                  <c:v>1.0912500000000001</c:v>
                </c:pt>
                <c:pt idx="482">
                  <c:v>1.09124</c:v>
                </c:pt>
                <c:pt idx="483">
                  <c:v>1.0912299999999999</c:v>
                </c:pt>
                <c:pt idx="484">
                  <c:v>1.0911999999999999</c:v>
                </c:pt>
                <c:pt idx="485">
                  <c:v>1.09117</c:v>
                </c:pt>
                <c:pt idx="486">
                  <c:v>1.0911299999999999</c:v>
                </c:pt>
                <c:pt idx="487">
                  <c:v>1.09107</c:v>
                </c:pt>
                <c:pt idx="488">
                  <c:v>1.0910200000000001</c:v>
                </c:pt>
                <c:pt idx="489">
                  <c:v>1.0909500000000001</c:v>
                </c:pt>
                <c:pt idx="490">
                  <c:v>1.09087</c:v>
                </c:pt>
                <c:pt idx="491">
                  <c:v>1.0907899999999999</c:v>
                </c:pt>
                <c:pt idx="492">
                  <c:v>1.0906899999999999</c:v>
                </c:pt>
                <c:pt idx="493">
                  <c:v>1.0905899999999999</c:v>
                </c:pt>
                <c:pt idx="494">
                  <c:v>1.0904799999999999</c:v>
                </c:pt>
                <c:pt idx="495">
                  <c:v>1.09036</c:v>
                </c:pt>
                <c:pt idx="496">
                  <c:v>1.0902400000000001</c:v>
                </c:pt>
                <c:pt idx="497">
                  <c:v>1.0901099999999999</c:v>
                </c:pt>
                <c:pt idx="498">
                  <c:v>1.0899700000000001</c:v>
                </c:pt>
                <c:pt idx="499">
                  <c:v>1.08982</c:v>
                </c:pt>
                <c:pt idx="500">
                  <c:v>1.0896600000000001</c:v>
                </c:pt>
                <c:pt idx="501">
                  <c:v>1.0894999999999999</c:v>
                </c:pt>
                <c:pt idx="502">
                  <c:v>1.0893299999999999</c:v>
                </c:pt>
                <c:pt idx="503">
                  <c:v>1.0891500000000001</c:v>
                </c:pt>
                <c:pt idx="504">
                  <c:v>1.08897</c:v>
                </c:pt>
                <c:pt idx="505">
                  <c:v>1.08877</c:v>
                </c:pt>
                <c:pt idx="506">
                  <c:v>1.08857</c:v>
                </c:pt>
                <c:pt idx="507">
                  <c:v>1.0883700000000001</c:v>
                </c:pt>
                <c:pt idx="508">
                  <c:v>1.08816</c:v>
                </c:pt>
                <c:pt idx="509">
                  <c:v>1.0879399999999999</c:v>
                </c:pt>
                <c:pt idx="510">
                  <c:v>1.08771</c:v>
                </c:pt>
                <c:pt idx="511">
                  <c:v>1.08748</c:v>
                </c:pt>
                <c:pt idx="512">
                  <c:v>1.08724</c:v>
                </c:pt>
                <c:pt idx="513">
                  <c:v>1.0869899999999999</c:v>
                </c:pt>
                <c:pt idx="514">
                  <c:v>1.08674</c:v>
                </c:pt>
                <c:pt idx="515">
                  <c:v>1.0864799999999999</c:v>
                </c:pt>
                <c:pt idx="516">
                  <c:v>1.08622</c:v>
                </c:pt>
                <c:pt idx="517">
                  <c:v>1.08595</c:v>
                </c:pt>
                <c:pt idx="518">
                  <c:v>1.08568</c:v>
                </c:pt>
                <c:pt idx="519">
                  <c:v>1.0853900000000001</c:v>
                </c:pt>
                <c:pt idx="520">
                  <c:v>1.08511</c:v>
                </c:pt>
                <c:pt idx="521">
                  <c:v>1.0848100000000001</c:v>
                </c:pt>
                <c:pt idx="522">
                  <c:v>1.0845100000000001</c:v>
                </c:pt>
                <c:pt idx="523">
                  <c:v>1.0842099999999999</c:v>
                </c:pt>
                <c:pt idx="524">
                  <c:v>1.0839000000000001</c:v>
                </c:pt>
                <c:pt idx="525">
                  <c:v>1.0835900000000001</c:v>
                </c:pt>
                <c:pt idx="526">
                  <c:v>1.08327</c:v>
                </c:pt>
                <c:pt idx="527">
                  <c:v>1.08294</c:v>
                </c:pt>
                <c:pt idx="528">
                  <c:v>1.0826100000000001</c:v>
                </c:pt>
                <c:pt idx="529">
                  <c:v>1.0822700000000001</c:v>
                </c:pt>
                <c:pt idx="530">
                  <c:v>1.0819300000000001</c:v>
                </c:pt>
                <c:pt idx="531">
                  <c:v>1.0815900000000001</c:v>
                </c:pt>
                <c:pt idx="532">
                  <c:v>1.08124</c:v>
                </c:pt>
                <c:pt idx="533">
                  <c:v>1.0808899999999999</c:v>
                </c:pt>
                <c:pt idx="534">
                  <c:v>1.08053</c:v>
                </c:pt>
                <c:pt idx="535">
                  <c:v>1.08016</c:v>
                </c:pt>
                <c:pt idx="536">
                  <c:v>1.07979</c:v>
                </c:pt>
                <c:pt idx="537">
                  <c:v>1.07942</c:v>
                </c:pt>
                <c:pt idx="538">
                  <c:v>1.0790500000000001</c:v>
                </c:pt>
                <c:pt idx="539">
                  <c:v>1.07867</c:v>
                </c:pt>
                <c:pt idx="540">
                  <c:v>1.0782799999999999</c:v>
                </c:pt>
                <c:pt idx="541">
                  <c:v>1.07789</c:v>
                </c:pt>
                <c:pt idx="542">
                  <c:v>1.0774999999999999</c:v>
                </c:pt>
                <c:pt idx="543">
                  <c:v>1.0770999999999999</c:v>
                </c:pt>
                <c:pt idx="544">
                  <c:v>1.0767</c:v>
                </c:pt>
                <c:pt idx="545">
                  <c:v>1.0763</c:v>
                </c:pt>
                <c:pt idx="546">
                  <c:v>1.07589</c:v>
                </c:pt>
                <c:pt idx="547">
                  <c:v>1.07548</c:v>
                </c:pt>
                <c:pt idx="548">
                  <c:v>1.0750599999999999</c:v>
                </c:pt>
                <c:pt idx="549">
                  <c:v>1.0746500000000001</c:v>
                </c:pt>
                <c:pt idx="550">
                  <c:v>1.07422</c:v>
                </c:pt>
                <c:pt idx="551">
                  <c:v>1.0738000000000001</c:v>
                </c:pt>
                <c:pt idx="552">
                  <c:v>1.0733699999999999</c:v>
                </c:pt>
                <c:pt idx="553">
                  <c:v>1.07294</c:v>
                </c:pt>
                <c:pt idx="554">
                  <c:v>1.0725100000000001</c:v>
                </c:pt>
                <c:pt idx="555">
                  <c:v>1.0720700000000001</c:v>
                </c:pt>
                <c:pt idx="556">
                  <c:v>1.0716300000000001</c:v>
                </c:pt>
                <c:pt idx="557">
                  <c:v>1.0711900000000001</c:v>
                </c:pt>
                <c:pt idx="558">
                  <c:v>1.07074</c:v>
                </c:pt>
                <c:pt idx="559">
                  <c:v>1.07029</c:v>
                </c:pt>
                <c:pt idx="560">
                  <c:v>1.0698399999999999</c:v>
                </c:pt>
                <c:pt idx="561">
                  <c:v>1.0693900000000001</c:v>
                </c:pt>
                <c:pt idx="562">
                  <c:v>1.0689299999999999</c:v>
                </c:pt>
                <c:pt idx="563">
                  <c:v>1.0684800000000001</c:v>
                </c:pt>
                <c:pt idx="564">
                  <c:v>1.0680099999999999</c:v>
                </c:pt>
                <c:pt idx="565">
                  <c:v>1.06755</c:v>
                </c:pt>
                <c:pt idx="566">
                  <c:v>1.0670900000000001</c:v>
                </c:pt>
                <c:pt idx="567">
                  <c:v>1.0666199999999999</c:v>
                </c:pt>
                <c:pt idx="568">
                  <c:v>1.0661499999999999</c:v>
                </c:pt>
                <c:pt idx="569">
                  <c:v>1.06568</c:v>
                </c:pt>
                <c:pt idx="570">
                  <c:v>1.06521</c:v>
                </c:pt>
                <c:pt idx="571">
                  <c:v>1.06473</c:v>
                </c:pt>
                <c:pt idx="572">
                  <c:v>1.06426</c:v>
                </c:pt>
                <c:pt idx="573">
                  <c:v>1.0637799999999999</c:v>
                </c:pt>
                <c:pt idx="574">
                  <c:v>1.0632999999999999</c:v>
                </c:pt>
                <c:pt idx="575">
                  <c:v>1.0628200000000001</c:v>
                </c:pt>
                <c:pt idx="576">
                  <c:v>1.06233</c:v>
                </c:pt>
                <c:pt idx="577">
                  <c:v>1.06185</c:v>
                </c:pt>
                <c:pt idx="578">
                  <c:v>1.0613600000000001</c:v>
                </c:pt>
                <c:pt idx="579">
                  <c:v>1.06088</c:v>
                </c:pt>
                <c:pt idx="580">
                  <c:v>1.0603899999999999</c:v>
                </c:pt>
                <c:pt idx="581">
                  <c:v>1.0599000000000001</c:v>
                </c:pt>
                <c:pt idx="582">
                  <c:v>1.05941</c:v>
                </c:pt>
                <c:pt idx="583">
                  <c:v>1.0589200000000001</c:v>
                </c:pt>
                <c:pt idx="584">
                  <c:v>1.0584199999999999</c:v>
                </c:pt>
                <c:pt idx="585">
                  <c:v>1.05793</c:v>
                </c:pt>
                <c:pt idx="586">
                  <c:v>1.0574399999999999</c:v>
                </c:pt>
                <c:pt idx="587">
                  <c:v>1.05694</c:v>
                </c:pt>
                <c:pt idx="588">
                  <c:v>1.05644</c:v>
                </c:pt>
                <c:pt idx="589">
                  <c:v>1.0559499999999999</c:v>
                </c:pt>
                <c:pt idx="590">
                  <c:v>1.05545</c:v>
                </c:pt>
                <c:pt idx="591">
                  <c:v>1.0549500000000001</c:v>
                </c:pt>
                <c:pt idx="592">
                  <c:v>1.0544500000000001</c:v>
                </c:pt>
                <c:pt idx="593">
                  <c:v>1.0539499999999999</c:v>
                </c:pt>
                <c:pt idx="594">
                  <c:v>1.05345</c:v>
                </c:pt>
                <c:pt idx="595">
                  <c:v>1.0529500000000001</c:v>
                </c:pt>
                <c:pt idx="596">
                  <c:v>1.0524500000000001</c:v>
                </c:pt>
                <c:pt idx="597">
                  <c:v>1.0519499999999999</c:v>
                </c:pt>
                <c:pt idx="598">
                  <c:v>1.05145</c:v>
                </c:pt>
                <c:pt idx="599">
                  <c:v>1.0509500000000001</c:v>
                </c:pt>
                <c:pt idx="600">
                  <c:v>1.0504500000000001</c:v>
                </c:pt>
                <c:pt idx="601">
                  <c:v>1.0499499999999999</c:v>
                </c:pt>
                <c:pt idx="602">
                  <c:v>1.0494399999999999</c:v>
                </c:pt>
                <c:pt idx="603">
                  <c:v>1.04894</c:v>
                </c:pt>
                <c:pt idx="604">
                  <c:v>1.04844</c:v>
                </c:pt>
                <c:pt idx="605">
                  <c:v>1.0479400000000001</c:v>
                </c:pt>
                <c:pt idx="606">
                  <c:v>1.0474399999999999</c:v>
                </c:pt>
                <c:pt idx="607">
                  <c:v>1.04694</c:v>
                </c:pt>
                <c:pt idx="608">
                  <c:v>1.04644</c:v>
                </c:pt>
                <c:pt idx="609">
                  <c:v>1.0459400000000001</c:v>
                </c:pt>
                <c:pt idx="610">
                  <c:v>1.0454399999999999</c:v>
                </c:pt>
                <c:pt idx="611">
                  <c:v>1.04494</c:v>
                </c:pt>
                <c:pt idx="612">
                  <c:v>1.04444</c:v>
                </c:pt>
                <c:pt idx="613">
                  <c:v>1.0439400000000001</c:v>
                </c:pt>
                <c:pt idx="614">
                  <c:v>1.0434399999999999</c:v>
                </c:pt>
                <c:pt idx="615">
                  <c:v>1.04294</c:v>
                </c:pt>
                <c:pt idx="616">
                  <c:v>1.0424500000000001</c:v>
                </c:pt>
                <c:pt idx="617">
                  <c:v>1.0419499999999999</c:v>
                </c:pt>
                <c:pt idx="618">
                  <c:v>1.0414600000000001</c:v>
                </c:pt>
                <c:pt idx="619">
                  <c:v>1.0409600000000001</c:v>
                </c:pt>
                <c:pt idx="620">
                  <c:v>1.04047</c:v>
                </c:pt>
                <c:pt idx="621">
                  <c:v>1.0399700000000001</c:v>
                </c:pt>
                <c:pt idx="622">
                  <c:v>1.03948</c:v>
                </c:pt>
                <c:pt idx="623">
                  <c:v>1.0389900000000001</c:v>
                </c:pt>
                <c:pt idx="624">
                  <c:v>1.0385</c:v>
                </c:pt>
                <c:pt idx="625">
                  <c:v>1.0380100000000001</c:v>
                </c:pt>
                <c:pt idx="626">
                  <c:v>1.03752</c:v>
                </c:pt>
                <c:pt idx="627">
                  <c:v>1.03704</c:v>
                </c:pt>
                <c:pt idx="628">
                  <c:v>1.0365500000000001</c:v>
                </c:pt>
                <c:pt idx="629">
                  <c:v>1.03606</c:v>
                </c:pt>
                <c:pt idx="630">
                  <c:v>1.0355799999999999</c:v>
                </c:pt>
                <c:pt idx="631">
                  <c:v>1.0350999999999999</c:v>
                </c:pt>
                <c:pt idx="632">
                  <c:v>1.0346200000000001</c:v>
                </c:pt>
                <c:pt idx="633">
                  <c:v>1.0341400000000001</c:v>
                </c:pt>
                <c:pt idx="634">
                  <c:v>1.03366</c:v>
                </c:pt>
                <c:pt idx="635">
                  <c:v>1.03318</c:v>
                </c:pt>
                <c:pt idx="636">
                  <c:v>1.03271</c:v>
                </c:pt>
                <c:pt idx="637">
                  <c:v>1.03223</c:v>
                </c:pt>
                <c:pt idx="638">
                  <c:v>1.03176</c:v>
                </c:pt>
                <c:pt idx="639">
                  <c:v>1.03129</c:v>
                </c:pt>
                <c:pt idx="640">
                  <c:v>1.0308200000000001</c:v>
                </c:pt>
                <c:pt idx="641">
                  <c:v>1.0303500000000001</c:v>
                </c:pt>
                <c:pt idx="642">
                  <c:v>1.0298799999999999</c:v>
                </c:pt>
                <c:pt idx="643">
                  <c:v>1.02942</c:v>
                </c:pt>
                <c:pt idx="644">
                  <c:v>1.02895</c:v>
                </c:pt>
                <c:pt idx="645">
                  <c:v>1.0284899999999999</c:v>
                </c:pt>
                <c:pt idx="646">
                  <c:v>1.02803</c:v>
                </c:pt>
                <c:pt idx="647">
                  <c:v>1.0275700000000001</c:v>
                </c:pt>
                <c:pt idx="648">
                  <c:v>1.02712</c:v>
                </c:pt>
                <c:pt idx="649">
                  <c:v>1.0266599999999999</c:v>
                </c:pt>
                <c:pt idx="650">
                  <c:v>1.0262100000000001</c:v>
                </c:pt>
                <c:pt idx="651">
                  <c:v>1.02576</c:v>
                </c:pt>
                <c:pt idx="652">
                  <c:v>1.0253099999999999</c:v>
                </c:pt>
                <c:pt idx="653">
                  <c:v>1.0248600000000001</c:v>
                </c:pt>
                <c:pt idx="654">
                  <c:v>1.0244200000000001</c:v>
                </c:pt>
                <c:pt idx="655">
                  <c:v>1.0239799999999999</c:v>
                </c:pt>
                <c:pt idx="656">
                  <c:v>1.0235300000000001</c:v>
                </c:pt>
                <c:pt idx="657">
                  <c:v>1.0230900000000001</c:v>
                </c:pt>
                <c:pt idx="658">
                  <c:v>1.0226599999999999</c:v>
                </c:pt>
                <c:pt idx="659">
                  <c:v>1.0222199999999999</c:v>
                </c:pt>
                <c:pt idx="660">
                  <c:v>1.02179</c:v>
                </c:pt>
                <c:pt idx="661">
                  <c:v>1.02136</c:v>
                </c:pt>
                <c:pt idx="662">
                  <c:v>1.0209299999999999</c:v>
                </c:pt>
                <c:pt idx="663">
                  <c:v>1.0205</c:v>
                </c:pt>
                <c:pt idx="664">
                  <c:v>1.0200800000000001</c:v>
                </c:pt>
                <c:pt idx="665">
                  <c:v>1.01966</c:v>
                </c:pt>
                <c:pt idx="666">
                  <c:v>1.0192399999999999</c:v>
                </c:pt>
                <c:pt idx="667">
                  <c:v>1.0188200000000001</c:v>
                </c:pt>
                <c:pt idx="668">
                  <c:v>1.0184</c:v>
                </c:pt>
                <c:pt idx="669">
                  <c:v>1.01799</c:v>
                </c:pt>
                <c:pt idx="670">
                  <c:v>1.0175799999999999</c:v>
                </c:pt>
                <c:pt idx="671">
                  <c:v>1.0171699999999999</c:v>
                </c:pt>
                <c:pt idx="672">
                  <c:v>1.0167600000000001</c:v>
                </c:pt>
                <c:pt idx="673">
                  <c:v>1.0163599999999999</c:v>
                </c:pt>
                <c:pt idx="674">
                  <c:v>1.01596</c:v>
                </c:pt>
                <c:pt idx="675">
                  <c:v>1.01556</c:v>
                </c:pt>
                <c:pt idx="676">
                  <c:v>1.0151600000000001</c:v>
                </c:pt>
                <c:pt idx="677">
                  <c:v>1.0147699999999999</c:v>
                </c:pt>
                <c:pt idx="678">
                  <c:v>1.0143800000000001</c:v>
                </c:pt>
                <c:pt idx="679">
                  <c:v>1.0139899999999999</c:v>
                </c:pt>
                <c:pt idx="680">
                  <c:v>1.0136000000000001</c:v>
                </c:pt>
                <c:pt idx="681">
                  <c:v>1.0132099999999999</c:v>
                </c:pt>
                <c:pt idx="682">
                  <c:v>1.0128299999999999</c:v>
                </c:pt>
                <c:pt idx="683">
                  <c:v>1.0124500000000001</c:v>
                </c:pt>
                <c:pt idx="684">
                  <c:v>1.0120800000000001</c:v>
                </c:pt>
                <c:pt idx="685">
                  <c:v>1.0117</c:v>
                </c:pt>
                <c:pt idx="686">
                  <c:v>1.0113300000000001</c:v>
                </c:pt>
                <c:pt idx="687">
                  <c:v>1.0109600000000001</c:v>
                </c:pt>
                <c:pt idx="688">
                  <c:v>1.0105900000000001</c:v>
                </c:pt>
                <c:pt idx="689">
                  <c:v>1.01023</c:v>
                </c:pt>
                <c:pt idx="690">
                  <c:v>1.00987</c:v>
                </c:pt>
                <c:pt idx="691">
                  <c:v>1.0095099999999999</c:v>
                </c:pt>
                <c:pt idx="692">
                  <c:v>1.00915</c:v>
                </c:pt>
                <c:pt idx="693">
                  <c:v>1.0087999999999999</c:v>
                </c:pt>
                <c:pt idx="694">
                  <c:v>1.00844</c:v>
                </c:pt>
                <c:pt idx="695">
                  <c:v>1.0081</c:v>
                </c:pt>
                <c:pt idx="696">
                  <c:v>1.0077499999999999</c:v>
                </c:pt>
                <c:pt idx="697">
                  <c:v>1.0074099999999999</c:v>
                </c:pt>
                <c:pt idx="698">
                  <c:v>1.0070699999999999</c:v>
                </c:pt>
                <c:pt idx="699">
                  <c:v>1.0067299999999999</c:v>
                </c:pt>
                <c:pt idx="700">
                  <c:v>1.0063899999999999</c:v>
                </c:pt>
                <c:pt idx="701">
                  <c:v>1.00606</c:v>
                </c:pt>
                <c:pt idx="702">
                  <c:v>1.00573</c:v>
                </c:pt>
                <c:pt idx="703">
                  <c:v>1.0054000000000001</c:v>
                </c:pt>
                <c:pt idx="704">
                  <c:v>1.00508</c:v>
                </c:pt>
                <c:pt idx="705">
                  <c:v>1.0047600000000001</c:v>
                </c:pt>
                <c:pt idx="706">
                  <c:v>1.00444</c:v>
                </c:pt>
                <c:pt idx="707">
                  <c:v>1.0041199999999999</c:v>
                </c:pt>
                <c:pt idx="708">
                  <c:v>1.0038100000000001</c:v>
                </c:pt>
                <c:pt idx="709">
                  <c:v>1.00349</c:v>
                </c:pt>
                <c:pt idx="710">
                  <c:v>1.00319</c:v>
                </c:pt>
                <c:pt idx="711">
                  <c:v>1.00288</c:v>
                </c:pt>
                <c:pt idx="712">
                  <c:v>1.00258</c:v>
                </c:pt>
                <c:pt idx="713">
                  <c:v>1.0022800000000001</c:v>
                </c:pt>
                <c:pt idx="714">
                  <c:v>1.0019800000000001</c:v>
                </c:pt>
                <c:pt idx="715">
                  <c:v>1.00169</c:v>
                </c:pt>
                <c:pt idx="716">
                  <c:v>1.00139</c:v>
                </c:pt>
                <c:pt idx="717">
                  <c:v>1.0011000000000001</c:v>
                </c:pt>
                <c:pt idx="718">
                  <c:v>1.00082</c:v>
                </c:pt>
                <c:pt idx="719">
                  <c:v>1.0005299999999999</c:v>
                </c:pt>
                <c:pt idx="720">
                  <c:v>1.0002500000000001</c:v>
                </c:pt>
                <c:pt idx="721">
                  <c:v>0.99997499999999995</c:v>
                </c:pt>
                <c:pt idx="722">
                  <c:v>0.99970000000000003</c:v>
                </c:pt>
                <c:pt idx="723">
                  <c:v>0.99942699999999995</c:v>
                </c:pt>
                <c:pt idx="724">
                  <c:v>0.99915699999999996</c:v>
                </c:pt>
                <c:pt idx="725">
                  <c:v>0.99888999999999994</c:v>
                </c:pt>
                <c:pt idx="726">
                  <c:v>0.99862600000000001</c:v>
                </c:pt>
                <c:pt idx="727">
                  <c:v>0.99836400000000003</c:v>
                </c:pt>
                <c:pt idx="728">
                  <c:v>0.99810500000000002</c:v>
                </c:pt>
                <c:pt idx="729">
                  <c:v>0.99784899999999999</c:v>
                </c:pt>
                <c:pt idx="730">
                  <c:v>0.99759600000000004</c:v>
                </c:pt>
                <c:pt idx="731">
                  <c:v>0.99734500000000004</c:v>
                </c:pt>
                <c:pt idx="732">
                  <c:v>0.99709700000000001</c:v>
                </c:pt>
                <c:pt idx="733">
                  <c:v>0.99685199999999996</c:v>
                </c:pt>
                <c:pt idx="734">
                  <c:v>0.99661</c:v>
                </c:pt>
                <c:pt idx="735">
                  <c:v>0.99636999999999998</c:v>
                </c:pt>
                <c:pt idx="736">
                  <c:v>0.99613300000000005</c:v>
                </c:pt>
                <c:pt idx="737">
                  <c:v>0.99589899999999998</c:v>
                </c:pt>
                <c:pt idx="738">
                  <c:v>0.995668</c:v>
                </c:pt>
                <c:pt idx="739">
                  <c:v>0.99543899999999996</c:v>
                </c:pt>
                <c:pt idx="740">
                  <c:v>0.99521300000000001</c:v>
                </c:pt>
                <c:pt idx="741">
                  <c:v>0.99499000000000004</c:v>
                </c:pt>
                <c:pt idx="742">
                  <c:v>0.99476900000000001</c:v>
                </c:pt>
                <c:pt idx="743">
                  <c:v>0.99455099999999996</c:v>
                </c:pt>
                <c:pt idx="744">
                  <c:v>0.994336</c:v>
                </c:pt>
                <c:pt idx="745">
                  <c:v>0.99412400000000001</c:v>
                </c:pt>
                <c:pt idx="746">
                  <c:v>0.99391399999999996</c:v>
                </c:pt>
                <c:pt idx="747">
                  <c:v>0.99370700000000001</c:v>
                </c:pt>
                <c:pt idx="748">
                  <c:v>0.99350300000000002</c:v>
                </c:pt>
                <c:pt idx="749">
                  <c:v>0.99330099999999999</c:v>
                </c:pt>
                <c:pt idx="750">
                  <c:v>0.99310200000000004</c:v>
                </c:pt>
                <c:pt idx="751">
                  <c:v>0.99290500000000004</c:v>
                </c:pt>
                <c:pt idx="752">
                  <c:v>0.99271200000000004</c:v>
                </c:pt>
                <c:pt idx="753">
                  <c:v>0.99251999999999996</c:v>
                </c:pt>
                <c:pt idx="754">
                  <c:v>0.99233199999999999</c:v>
                </c:pt>
                <c:pt idx="755">
                  <c:v>0.99214599999999997</c:v>
                </c:pt>
                <c:pt idx="756">
                  <c:v>0.99196300000000004</c:v>
                </c:pt>
                <c:pt idx="757">
                  <c:v>0.99178200000000005</c:v>
                </c:pt>
                <c:pt idx="758">
                  <c:v>0.99160400000000004</c:v>
                </c:pt>
                <c:pt idx="759">
                  <c:v>0.991429</c:v>
                </c:pt>
                <c:pt idx="760">
                  <c:v>0.99125600000000003</c:v>
                </c:pt>
                <c:pt idx="761">
                  <c:v>0.99108600000000002</c:v>
                </c:pt>
                <c:pt idx="762">
                  <c:v>0.99091799999999997</c:v>
                </c:pt>
                <c:pt idx="763">
                  <c:v>0.99075299999999999</c:v>
                </c:pt>
                <c:pt idx="764">
                  <c:v>0.990591</c:v>
                </c:pt>
                <c:pt idx="765">
                  <c:v>0.99043099999999995</c:v>
                </c:pt>
                <c:pt idx="766">
                  <c:v>0.99027299999999996</c:v>
                </c:pt>
                <c:pt idx="767">
                  <c:v>0.99011899999999997</c:v>
                </c:pt>
                <c:pt idx="768">
                  <c:v>0.98996600000000001</c:v>
                </c:pt>
                <c:pt idx="769">
                  <c:v>0.98981600000000003</c:v>
                </c:pt>
                <c:pt idx="770">
                  <c:v>0.98966900000000002</c:v>
                </c:pt>
                <c:pt idx="771">
                  <c:v>0.98952399999999996</c:v>
                </c:pt>
                <c:pt idx="772">
                  <c:v>0.98938199999999998</c:v>
                </c:pt>
                <c:pt idx="773">
                  <c:v>0.98924199999999995</c:v>
                </c:pt>
                <c:pt idx="774">
                  <c:v>0.98910500000000001</c:v>
                </c:pt>
                <c:pt idx="775">
                  <c:v>0.98897000000000002</c:v>
                </c:pt>
                <c:pt idx="776">
                  <c:v>0.98883699999999997</c:v>
                </c:pt>
                <c:pt idx="777">
                  <c:v>0.988707</c:v>
                </c:pt>
                <c:pt idx="778">
                  <c:v>0.98857899999999999</c:v>
                </c:pt>
                <c:pt idx="779">
                  <c:v>0.98845400000000005</c:v>
                </c:pt>
                <c:pt idx="780">
                  <c:v>0.98833099999999996</c:v>
                </c:pt>
                <c:pt idx="781">
                  <c:v>0.98821000000000003</c:v>
                </c:pt>
                <c:pt idx="782">
                  <c:v>0.98809199999999997</c:v>
                </c:pt>
                <c:pt idx="783">
                  <c:v>0.98797699999999999</c:v>
                </c:pt>
                <c:pt idx="784">
                  <c:v>0.98786300000000005</c:v>
                </c:pt>
                <c:pt idx="785">
                  <c:v>0.98775199999999996</c:v>
                </c:pt>
                <c:pt idx="786">
                  <c:v>0.98764300000000005</c:v>
                </c:pt>
                <c:pt idx="787">
                  <c:v>0.987537</c:v>
                </c:pt>
                <c:pt idx="788">
                  <c:v>0.98743300000000001</c:v>
                </c:pt>
                <c:pt idx="789">
                  <c:v>0.98733099999999996</c:v>
                </c:pt>
                <c:pt idx="790">
                  <c:v>0.98723099999999997</c:v>
                </c:pt>
                <c:pt idx="791">
                  <c:v>0.98713399999999996</c:v>
                </c:pt>
                <c:pt idx="792">
                  <c:v>0.987039</c:v>
                </c:pt>
                <c:pt idx="793">
                  <c:v>0.98694599999999999</c:v>
                </c:pt>
                <c:pt idx="794">
                  <c:v>0.98685500000000004</c:v>
                </c:pt>
                <c:pt idx="795">
                  <c:v>0.98676699999999995</c:v>
                </c:pt>
                <c:pt idx="796">
                  <c:v>0.98668100000000003</c:v>
                </c:pt>
                <c:pt idx="797">
                  <c:v>0.98659699999999995</c:v>
                </c:pt>
                <c:pt idx="798">
                  <c:v>0.98651500000000003</c:v>
                </c:pt>
                <c:pt idx="799">
                  <c:v>0.98643499999999995</c:v>
                </c:pt>
                <c:pt idx="800">
                  <c:v>0.98635799999999996</c:v>
                </c:pt>
                <c:pt idx="801">
                  <c:v>0.98628199999999999</c:v>
                </c:pt>
                <c:pt idx="802">
                  <c:v>0.986209</c:v>
                </c:pt>
                <c:pt idx="803">
                  <c:v>0.98613799999999996</c:v>
                </c:pt>
                <c:pt idx="804">
                  <c:v>0.98606899999999997</c:v>
                </c:pt>
                <c:pt idx="805">
                  <c:v>0.98600100000000002</c:v>
                </c:pt>
                <c:pt idx="806">
                  <c:v>0.98593699999999995</c:v>
                </c:pt>
                <c:pt idx="807">
                  <c:v>0.98587400000000003</c:v>
                </c:pt>
                <c:pt idx="808">
                  <c:v>0.98581300000000005</c:v>
                </c:pt>
                <c:pt idx="809">
                  <c:v>0.98575400000000002</c:v>
                </c:pt>
                <c:pt idx="810">
                  <c:v>0.98569700000000005</c:v>
                </c:pt>
                <c:pt idx="811">
                  <c:v>0.98564200000000002</c:v>
                </c:pt>
                <c:pt idx="812">
                  <c:v>0.98558900000000005</c:v>
                </c:pt>
                <c:pt idx="813">
                  <c:v>0.98553800000000003</c:v>
                </c:pt>
                <c:pt idx="814">
                  <c:v>0.98548899999999995</c:v>
                </c:pt>
                <c:pt idx="815">
                  <c:v>0.98544200000000004</c:v>
                </c:pt>
                <c:pt idx="816">
                  <c:v>0.98539699999999997</c:v>
                </c:pt>
                <c:pt idx="817">
                  <c:v>0.98535399999999995</c:v>
                </c:pt>
                <c:pt idx="818">
                  <c:v>0.98531299999999999</c:v>
                </c:pt>
                <c:pt idx="819">
                  <c:v>0.98527299999999995</c:v>
                </c:pt>
                <c:pt idx="820">
                  <c:v>0.985236</c:v>
                </c:pt>
                <c:pt idx="821">
                  <c:v>0.98519999999999996</c:v>
                </c:pt>
                <c:pt idx="822">
                  <c:v>0.98516599999999999</c:v>
                </c:pt>
                <c:pt idx="823">
                  <c:v>0.98513399999999995</c:v>
                </c:pt>
                <c:pt idx="824">
                  <c:v>0.98510399999999998</c:v>
                </c:pt>
                <c:pt idx="825">
                  <c:v>0.98507500000000003</c:v>
                </c:pt>
                <c:pt idx="826">
                  <c:v>0.98504899999999995</c:v>
                </c:pt>
                <c:pt idx="827">
                  <c:v>0.98502400000000001</c:v>
                </c:pt>
                <c:pt idx="828">
                  <c:v>0.98500100000000002</c:v>
                </c:pt>
                <c:pt idx="829">
                  <c:v>0.98497900000000005</c:v>
                </c:pt>
                <c:pt idx="830">
                  <c:v>0.98495900000000003</c:v>
                </c:pt>
                <c:pt idx="831">
                  <c:v>0.98494099999999996</c:v>
                </c:pt>
                <c:pt idx="832">
                  <c:v>0.98492500000000005</c:v>
                </c:pt>
                <c:pt idx="833">
                  <c:v>0.98490999999999995</c:v>
                </c:pt>
                <c:pt idx="834">
                  <c:v>0.98489700000000002</c:v>
                </c:pt>
                <c:pt idx="835">
                  <c:v>0.98488600000000004</c:v>
                </c:pt>
                <c:pt idx="836">
                  <c:v>0.98487599999999997</c:v>
                </c:pt>
                <c:pt idx="837">
                  <c:v>0.98486799999999997</c:v>
                </c:pt>
                <c:pt idx="838">
                  <c:v>0.98486099999999999</c:v>
                </c:pt>
                <c:pt idx="839">
                  <c:v>0.98485599999999995</c:v>
                </c:pt>
                <c:pt idx="840">
                  <c:v>0.98485299999999998</c:v>
                </c:pt>
                <c:pt idx="841">
                  <c:v>0.98485100000000003</c:v>
                </c:pt>
                <c:pt idx="842">
                  <c:v>0.98485100000000003</c:v>
                </c:pt>
                <c:pt idx="843">
                  <c:v>0.98485199999999995</c:v>
                </c:pt>
                <c:pt idx="844">
                  <c:v>0.98485400000000001</c:v>
                </c:pt>
                <c:pt idx="845">
                  <c:v>0.98485900000000004</c:v>
                </c:pt>
                <c:pt idx="846">
                  <c:v>0.98486399999999996</c:v>
                </c:pt>
                <c:pt idx="847">
                  <c:v>0.98487100000000005</c:v>
                </c:pt>
                <c:pt idx="848">
                  <c:v>0.98487999999999998</c:v>
                </c:pt>
                <c:pt idx="849">
                  <c:v>0.98489000000000004</c:v>
                </c:pt>
                <c:pt idx="850">
                  <c:v>0.98490100000000003</c:v>
                </c:pt>
                <c:pt idx="851">
                  <c:v>0.98491399999999996</c:v>
                </c:pt>
                <c:pt idx="852">
                  <c:v>0.98492800000000003</c:v>
                </c:pt>
                <c:pt idx="853">
                  <c:v>0.98494400000000004</c:v>
                </c:pt>
                <c:pt idx="854">
                  <c:v>0.98496099999999998</c:v>
                </c:pt>
                <c:pt idx="855">
                  <c:v>0.98497900000000005</c:v>
                </c:pt>
                <c:pt idx="856">
                  <c:v>0.98499800000000004</c:v>
                </c:pt>
                <c:pt idx="857">
                  <c:v>0.98501899999999998</c:v>
                </c:pt>
                <c:pt idx="858">
                  <c:v>0.98504100000000006</c:v>
                </c:pt>
                <c:pt idx="859">
                  <c:v>0.98506499999999997</c:v>
                </c:pt>
                <c:pt idx="860">
                  <c:v>0.98508899999999999</c:v>
                </c:pt>
                <c:pt idx="861">
                  <c:v>0.98511499999999996</c:v>
                </c:pt>
                <c:pt idx="862">
                  <c:v>0.98514199999999996</c:v>
                </c:pt>
                <c:pt idx="863">
                  <c:v>0.98517100000000002</c:v>
                </c:pt>
                <c:pt idx="864">
                  <c:v>0.98519999999999996</c:v>
                </c:pt>
                <c:pt idx="865">
                  <c:v>0.98523099999999997</c:v>
                </c:pt>
                <c:pt idx="866">
                  <c:v>0.985263</c:v>
                </c:pt>
                <c:pt idx="867">
                  <c:v>0.98529599999999995</c:v>
                </c:pt>
                <c:pt idx="868">
                  <c:v>0.98533000000000004</c:v>
                </c:pt>
                <c:pt idx="869">
                  <c:v>0.98536599999999996</c:v>
                </c:pt>
                <c:pt idx="870">
                  <c:v>0.985402</c:v>
                </c:pt>
                <c:pt idx="871">
                  <c:v>0.98543999999999998</c:v>
                </c:pt>
                <c:pt idx="872">
                  <c:v>0.98547799999999997</c:v>
                </c:pt>
                <c:pt idx="873">
                  <c:v>0.98551800000000001</c:v>
                </c:pt>
                <c:pt idx="874">
                  <c:v>0.98555899999999996</c:v>
                </c:pt>
                <c:pt idx="875">
                  <c:v>0.98560099999999995</c:v>
                </c:pt>
                <c:pt idx="876">
                  <c:v>0.98564399999999996</c:v>
                </c:pt>
                <c:pt idx="877">
                  <c:v>0.98568699999999998</c:v>
                </c:pt>
                <c:pt idx="878">
                  <c:v>0.98573200000000005</c:v>
                </c:pt>
                <c:pt idx="879">
                  <c:v>0.98577800000000004</c:v>
                </c:pt>
                <c:pt idx="880">
                  <c:v>0.98582499999999995</c:v>
                </c:pt>
                <c:pt idx="881">
                  <c:v>0.985873</c:v>
                </c:pt>
                <c:pt idx="882">
                  <c:v>0.98592100000000005</c:v>
                </c:pt>
                <c:pt idx="883">
                  <c:v>0.98597100000000004</c:v>
                </c:pt>
                <c:pt idx="884">
                  <c:v>0.98602100000000004</c:v>
                </c:pt>
                <c:pt idx="885">
                  <c:v>0.98607299999999998</c:v>
                </c:pt>
                <c:pt idx="886">
                  <c:v>0.98612500000000003</c:v>
                </c:pt>
                <c:pt idx="887">
                  <c:v>0.986178</c:v>
                </c:pt>
                <c:pt idx="888">
                  <c:v>0.986232</c:v>
                </c:pt>
                <c:pt idx="889">
                  <c:v>0.98628700000000002</c:v>
                </c:pt>
                <c:pt idx="890">
                  <c:v>0.98634299999999997</c:v>
                </c:pt>
                <c:pt idx="891">
                  <c:v>0.98640000000000005</c:v>
                </c:pt>
                <c:pt idx="892">
                  <c:v>0.98645700000000003</c:v>
                </c:pt>
                <c:pt idx="893">
                  <c:v>0.98651500000000003</c:v>
                </c:pt>
                <c:pt idx="894">
                  <c:v>0.98657399999999995</c:v>
                </c:pt>
                <c:pt idx="895">
                  <c:v>0.98663400000000001</c:v>
                </c:pt>
                <c:pt idx="896">
                  <c:v>0.98669399999999996</c:v>
                </c:pt>
                <c:pt idx="897">
                  <c:v>0.98675500000000005</c:v>
                </c:pt>
                <c:pt idx="898">
                  <c:v>0.98681700000000006</c:v>
                </c:pt>
                <c:pt idx="899">
                  <c:v>0.98687899999999995</c:v>
                </c:pt>
                <c:pt idx="900">
                  <c:v>0.98694300000000001</c:v>
                </c:pt>
                <c:pt idx="901">
                  <c:v>0.98700699999999997</c:v>
                </c:pt>
                <c:pt idx="902">
                  <c:v>0.98707100000000003</c:v>
                </c:pt>
                <c:pt idx="903">
                  <c:v>0.98713600000000001</c:v>
                </c:pt>
                <c:pt idx="904">
                  <c:v>0.98720200000000002</c:v>
                </c:pt>
                <c:pt idx="905">
                  <c:v>0.98726899999999995</c:v>
                </c:pt>
                <c:pt idx="906">
                  <c:v>0.98733599999999999</c:v>
                </c:pt>
                <c:pt idx="907">
                  <c:v>0.98740399999999995</c:v>
                </c:pt>
                <c:pt idx="908">
                  <c:v>0.98747200000000002</c:v>
                </c:pt>
                <c:pt idx="909">
                  <c:v>0.987541</c:v>
                </c:pt>
                <c:pt idx="910">
                  <c:v>0.98760999999999999</c:v>
                </c:pt>
                <c:pt idx="911">
                  <c:v>0.98768</c:v>
                </c:pt>
                <c:pt idx="912">
                  <c:v>0.98775100000000005</c:v>
                </c:pt>
                <c:pt idx="913">
                  <c:v>0.98782199999999998</c:v>
                </c:pt>
                <c:pt idx="914">
                  <c:v>0.98789400000000005</c:v>
                </c:pt>
                <c:pt idx="915">
                  <c:v>0.98796600000000001</c:v>
                </c:pt>
                <c:pt idx="916">
                  <c:v>0.98803799999999997</c:v>
                </c:pt>
                <c:pt idx="917">
                  <c:v>0.98811099999999996</c:v>
                </c:pt>
                <c:pt idx="918">
                  <c:v>0.98818499999999998</c:v>
                </c:pt>
                <c:pt idx="919">
                  <c:v>0.988259</c:v>
                </c:pt>
                <c:pt idx="920">
                  <c:v>0.98833300000000002</c:v>
                </c:pt>
                <c:pt idx="921">
                  <c:v>0.98840799999999995</c:v>
                </c:pt>
                <c:pt idx="922">
                  <c:v>0.988483</c:v>
                </c:pt>
                <c:pt idx="923">
                  <c:v>0.98855899999999997</c:v>
                </c:pt>
                <c:pt idx="924">
                  <c:v>0.98863500000000004</c:v>
                </c:pt>
                <c:pt idx="925">
                  <c:v>0.98871100000000001</c:v>
                </c:pt>
                <c:pt idx="926">
                  <c:v>0.988788</c:v>
                </c:pt>
                <c:pt idx="927">
                  <c:v>0.98886499999999999</c:v>
                </c:pt>
                <c:pt idx="928">
                  <c:v>0.98894300000000002</c:v>
                </c:pt>
                <c:pt idx="929">
                  <c:v>0.98902100000000004</c:v>
                </c:pt>
                <c:pt idx="930">
                  <c:v>0.98909899999999995</c:v>
                </c:pt>
                <c:pt idx="931">
                  <c:v>0.989178</c:v>
                </c:pt>
                <c:pt idx="932">
                  <c:v>0.98925600000000002</c:v>
                </c:pt>
                <c:pt idx="933">
                  <c:v>0.98933499999999996</c:v>
                </c:pt>
                <c:pt idx="934">
                  <c:v>0.98941500000000004</c:v>
                </c:pt>
                <c:pt idx="935">
                  <c:v>0.98949500000000001</c:v>
                </c:pt>
                <c:pt idx="936">
                  <c:v>0.98957399999999995</c:v>
                </c:pt>
                <c:pt idx="937">
                  <c:v>0.98965499999999995</c:v>
                </c:pt>
                <c:pt idx="938">
                  <c:v>0.98973500000000003</c:v>
                </c:pt>
                <c:pt idx="939">
                  <c:v>0.98981600000000003</c:v>
                </c:pt>
                <c:pt idx="940">
                  <c:v>0.98989700000000003</c:v>
                </c:pt>
                <c:pt idx="941">
                  <c:v>0.98997800000000002</c:v>
                </c:pt>
                <c:pt idx="942">
                  <c:v>0.99005900000000002</c:v>
                </c:pt>
                <c:pt idx="943">
                  <c:v>0.99014000000000002</c:v>
                </c:pt>
                <c:pt idx="944">
                  <c:v>0.99022200000000005</c:v>
                </c:pt>
                <c:pt idx="945">
                  <c:v>0.99030399999999996</c:v>
                </c:pt>
                <c:pt idx="946">
                  <c:v>0.99038599999999999</c:v>
                </c:pt>
                <c:pt idx="947">
                  <c:v>0.99046800000000002</c:v>
                </c:pt>
                <c:pt idx="948">
                  <c:v>0.99055000000000004</c:v>
                </c:pt>
                <c:pt idx="949">
                  <c:v>0.99063299999999999</c:v>
                </c:pt>
                <c:pt idx="950">
                  <c:v>0.99071500000000001</c:v>
                </c:pt>
                <c:pt idx="951">
                  <c:v>0.99079799999999996</c:v>
                </c:pt>
                <c:pt idx="952">
                  <c:v>0.99088100000000001</c:v>
                </c:pt>
                <c:pt idx="953">
                  <c:v>0.99096300000000004</c:v>
                </c:pt>
                <c:pt idx="954">
                  <c:v>0.99104599999999998</c:v>
                </c:pt>
                <c:pt idx="955">
                  <c:v>0.99112900000000004</c:v>
                </c:pt>
                <c:pt idx="956">
                  <c:v>0.99121199999999998</c:v>
                </c:pt>
                <c:pt idx="957">
                  <c:v>0.99129500000000004</c:v>
                </c:pt>
                <c:pt idx="958">
                  <c:v>0.99137900000000001</c:v>
                </c:pt>
                <c:pt idx="959">
                  <c:v>0.99146199999999995</c:v>
                </c:pt>
                <c:pt idx="960">
                  <c:v>0.99154500000000001</c:v>
                </c:pt>
                <c:pt idx="961">
                  <c:v>0.99162799999999995</c:v>
                </c:pt>
                <c:pt idx="962">
                  <c:v>0.99171200000000004</c:v>
                </c:pt>
                <c:pt idx="963">
                  <c:v>0.99179499999999998</c:v>
                </c:pt>
                <c:pt idx="964">
                  <c:v>0.99187800000000004</c:v>
                </c:pt>
                <c:pt idx="965">
                  <c:v>0.99196099999999998</c:v>
                </c:pt>
                <c:pt idx="966">
                  <c:v>0.99204499999999995</c:v>
                </c:pt>
                <c:pt idx="967">
                  <c:v>0.99212800000000001</c:v>
                </c:pt>
                <c:pt idx="968">
                  <c:v>0.99221099999999995</c:v>
                </c:pt>
                <c:pt idx="969">
                  <c:v>0.99229400000000001</c:v>
                </c:pt>
                <c:pt idx="970">
                  <c:v>0.99237699999999995</c:v>
                </c:pt>
                <c:pt idx="971">
                  <c:v>0.99246000000000001</c:v>
                </c:pt>
                <c:pt idx="972">
                  <c:v>0.99254299999999995</c:v>
                </c:pt>
                <c:pt idx="973">
                  <c:v>0.99262600000000001</c:v>
                </c:pt>
                <c:pt idx="974">
                  <c:v>0.99270899999999995</c:v>
                </c:pt>
                <c:pt idx="975">
                  <c:v>0.99279099999999998</c:v>
                </c:pt>
                <c:pt idx="976">
                  <c:v>0.99287400000000003</c:v>
                </c:pt>
                <c:pt idx="977">
                  <c:v>0.99295599999999995</c:v>
                </c:pt>
                <c:pt idx="978">
                  <c:v>0.99303900000000001</c:v>
                </c:pt>
                <c:pt idx="979">
                  <c:v>0.99312100000000003</c:v>
                </c:pt>
                <c:pt idx="980">
                  <c:v>0.99320299999999995</c:v>
                </c:pt>
                <c:pt idx="981">
                  <c:v>0.99328499999999997</c:v>
                </c:pt>
                <c:pt idx="982">
                  <c:v>0.993367</c:v>
                </c:pt>
                <c:pt idx="983">
                  <c:v>0.99344900000000003</c:v>
                </c:pt>
                <c:pt idx="984">
                  <c:v>0.99353000000000002</c:v>
                </c:pt>
                <c:pt idx="985">
                  <c:v>0.99361200000000005</c:v>
                </c:pt>
                <c:pt idx="986">
                  <c:v>0.99369300000000005</c:v>
                </c:pt>
                <c:pt idx="987">
                  <c:v>0.99377400000000005</c:v>
                </c:pt>
                <c:pt idx="988">
                  <c:v>0.99385500000000004</c:v>
                </c:pt>
                <c:pt idx="989">
                  <c:v>0.99393600000000004</c:v>
                </c:pt>
                <c:pt idx="990">
                  <c:v>0.99401600000000001</c:v>
                </c:pt>
                <c:pt idx="991">
                  <c:v>0.99409599999999998</c:v>
                </c:pt>
                <c:pt idx="992">
                  <c:v>0.99417599999999995</c:v>
                </c:pt>
                <c:pt idx="993">
                  <c:v>0.99425600000000003</c:v>
                </c:pt>
                <c:pt idx="994">
                  <c:v>0.994336</c:v>
                </c:pt>
                <c:pt idx="995">
                  <c:v>0.99441500000000005</c:v>
                </c:pt>
                <c:pt idx="996">
                  <c:v>0.99449500000000002</c:v>
                </c:pt>
                <c:pt idx="997">
                  <c:v>0.99457399999999996</c:v>
                </c:pt>
                <c:pt idx="998">
                  <c:v>0.99465199999999998</c:v>
                </c:pt>
                <c:pt idx="999">
                  <c:v>0.99473100000000003</c:v>
                </c:pt>
                <c:pt idx="1000">
                  <c:v>0.99480900000000005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7A-40AA-B042-161716D845DB}"/>
            </c:ext>
          </c:extLst>
        </c:ser>
        <c:ser>
          <c:idx val="1"/>
          <c:order val="1"/>
          <c:tx>
            <c:v>Backward Euler</c:v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BckEuler!$S$2:$S$1002</c:f>
              <c:numCache>
                <c:formatCode>General</c:formatCode>
                <c:ptCount val="1001"/>
                <c:pt idx="0">
                  <c:v>0.99009999999999998</c:v>
                </c:pt>
                <c:pt idx="1">
                  <c:v>0.98029999999999995</c:v>
                </c:pt>
                <c:pt idx="2">
                  <c:v>0.97060000000000002</c:v>
                </c:pt>
                <c:pt idx="3">
                  <c:v>0.96099999999999997</c:v>
                </c:pt>
                <c:pt idx="4">
                  <c:v>0.95149899999999998</c:v>
                </c:pt>
                <c:pt idx="5">
                  <c:v>0.94209900000000002</c:v>
                </c:pt>
                <c:pt idx="6">
                  <c:v>0.93279800000000002</c:v>
                </c:pt>
                <c:pt idx="7">
                  <c:v>0.923597</c:v>
                </c:pt>
                <c:pt idx="8">
                  <c:v>0.91449499999999995</c:v>
                </c:pt>
                <c:pt idx="9">
                  <c:v>0.90549299999999999</c:v>
                </c:pt>
                <c:pt idx="10">
                  <c:v>0.89659</c:v>
                </c:pt>
                <c:pt idx="11">
                  <c:v>0.88778699999999999</c:v>
                </c:pt>
                <c:pt idx="12">
                  <c:v>0.87908200000000003</c:v>
                </c:pt>
                <c:pt idx="13">
                  <c:v>0.87047699999999995</c:v>
                </c:pt>
                <c:pt idx="14">
                  <c:v>0.86197100000000004</c:v>
                </c:pt>
                <c:pt idx="15">
                  <c:v>0.85356299999999996</c:v>
                </c:pt>
                <c:pt idx="16">
                  <c:v>0.84525399999999995</c:v>
                </c:pt>
                <c:pt idx="17">
                  <c:v>0.83704299999999998</c:v>
                </c:pt>
                <c:pt idx="18">
                  <c:v>0.82892999999999994</c:v>
                </c:pt>
                <c:pt idx="19">
                  <c:v>0.82091599999999998</c:v>
                </c:pt>
                <c:pt idx="20">
                  <c:v>0.81299900000000003</c:v>
                </c:pt>
                <c:pt idx="21">
                  <c:v>0.80518000000000001</c:v>
                </c:pt>
                <c:pt idx="22">
                  <c:v>0.79745900000000003</c:v>
                </c:pt>
                <c:pt idx="23">
                  <c:v>0.78983400000000004</c:v>
                </c:pt>
                <c:pt idx="24">
                  <c:v>0.78230699999999997</c:v>
                </c:pt>
                <c:pt idx="25">
                  <c:v>0.77487700000000004</c:v>
                </c:pt>
                <c:pt idx="26">
                  <c:v>0.76754299999999998</c:v>
                </c:pt>
                <c:pt idx="27">
                  <c:v>0.76030500000000001</c:v>
                </c:pt>
                <c:pt idx="28">
                  <c:v>0.75316399999999994</c:v>
                </c:pt>
                <c:pt idx="29">
                  <c:v>0.74611899999999998</c:v>
                </c:pt>
                <c:pt idx="30">
                  <c:v>0.73916899999999996</c:v>
                </c:pt>
                <c:pt idx="31">
                  <c:v>0.73231400000000002</c:v>
                </c:pt>
                <c:pt idx="32">
                  <c:v>0.72555400000000003</c:v>
                </c:pt>
                <c:pt idx="33">
                  <c:v>0.71889000000000003</c:v>
                </c:pt>
                <c:pt idx="34">
                  <c:v>0.71231900000000004</c:v>
                </c:pt>
                <c:pt idx="35">
                  <c:v>0.705843</c:v>
                </c:pt>
                <c:pt idx="36">
                  <c:v>0.699461</c:v>
                </c:pt>
                <c:pt idx="37">
                  <c:v>0.69317200000000001</c:v>
                </c:pt>
                <c:pt idx="38">
                  <c:v>0.68697699999999995</c:v>
                </c:pt>
                <c:pt idx="39">
                  <c:v>0.68087399999999998</c:v>
                </c:pt>
                <c:pt idx="40">
                  <c:v>0.67486400000000002</c:v>
                </c:pt>
                <c:pt idx="41">
                  <c:v>0.66894600000000004</c:v>
                </c:pt>
                <c:pt idx="42">
                  <c:v>0.66312099999999996</c:v>
                </c:pt>
                <c:pt idx="43">
                  <c:v>0.65738700000000005</c:v>
                </c:pt>
                <c:pt idx="44">
                  <c:v>0.65174399999999999</c:v>
                </c:pt>
                <c:pt idx="45">
                  <c:v>0.64619199999999999</c:v>
                </c:pt>
                <c:pt idx="46">
                  <c:v>0.64073000000000002</c:v>
                </c:pt>
                <c:pt idx="47">
                  <c:v>0.63535900000000001</c:v>
                </c:pt>
                <c:pt idx="48">
                  <c:v>0.63007800000000003</c:v>
                </c:pt>
                <c:pt idx="49">
                  <c:v>0.62488600000000005</c:v>
                </c:pt>
                <c:pt idx="50">
                  <c:v>0.61978299999999997</c:v>
                </c:pt>
                <c:pt idx="51">
                  <c:v>0.61476900000000001</c:v>
                </c:pt>
                <c:pt idx="52">
                  <c:v>0.60984300000000002</c:v>
                </c:pt>
                <c:pt idx="53">
                  <c:v>0.60500500000000001</c:v>
                </c:pt>
                <c:pt idx="54">
                  <c:v>0.60025399999999995</c:v>
                </c:pt>
                <c:pt idx="55">
                  <c:v>0.59558999999999995</c:v>
                </c:pt>
                <c:pt idx="56">
                  <c:v>0.59101300000000001</c:v>
                </c:pt>
                <c:pt idx="57">
                  <c:v>0.58652300000000002</c:v>
                </c:pt>
                <c:pt idx="58">
                  <c:v>0.58211800000000002</c:v>
                </c:pt>
                <c:pt idx="59">
                  <c:v>0.57779899999999995</c:v>
                </c:pt>
                <c:pt idx="60">
                  <c:v>0.57356399999999996</c:v>
                </c:pt>
                <c:pt idx="61">
                  <c:v>0.56941399999999998</c:v>
                </c:pt>
                <c:pt idx="62">
                  <c:v>0.56534899999999999</c:v>
                </c:pt>
                <c:pt idx="63">
                  <c:v>0.56136699999999995</c:v>
                </c:pt>
                <c:pt idx="64">
                  <c:v>0.55746799999999996</c:v>
                </c:pt>
                <c:pt idx="65">
                  <c:v>0.55365200000000003</c:v>
                </c:pt>
                <c:pt idx="66">
                  <c:v>0.54991800000000002</c:v>
                </c:pt>
                <c:pt idx="67">
                  <c:v>0.54626600000000003</c:v>
                </c:pt>
                <c:pt idx="68">
                  <c:v>0.54269599999999996</c:v>
                </c:pt>
                <c:pt idx="69">
                  <c:v>0.53920699999999999</c:v>
                </c:pt>
                <c:pt idx="70">
                  <c:v>0.535798</c:v>
                </c:pt>
                <c:pt idx="71">
                  <c:v>0.53246899999999997</c:v>
                </c:pt>
                <c:pt idx="72">
                  <c:v>0.52922000000000002</c:v>
                </c:pt>
                <c:pt idx="73">
                  <c:v>0.52605000000000002</c:v>
                </c:pt>
                <c:pt idx="74">
                  <c:v>0.52295800000000003</c:v>
                </c:pt>
                <c:pt idx="75">
                  <c:v>0.51994499999999999</c:v>
                </c:pt>
                <c:pt idx="76">
                  <c:v>0.51700900000000005</c:v>
                </c:pt>
                <c:pt idx="77">
                  <c:v>0.51415100000000002</c:v>
                </c:pt>
                <c:pt idx="78">
                  <c:v>0.51136899999999996</c:v>
                </c:pt>
                <c:pt idx="79">
                  <c:v>0.50866299999999998</c:v>
                </c:pt>
                <c:pt idx="80">
                  <c:v>0.50603299999999996</c:v>
                </c:pt>
                <c:pt idx="81">
                  <c:v>0.50347799999999998</c:v>
                </c:pt>
                <c:pt idx="82">
                  <c:v>0.50099800000000005</c:v>
                </c:pt>
                <c:pt idx="83">
                  <c:v>0.49859199999999998</c:v>
                </c:pt>
                <c:pt idx="84">
                  <c:v>0.49625999999999998</c:v>
                </c:pt>
                <c:pt idx="85">
                  <c:v>0.49400100000000002</c:v>
                </c:pt>
                <c:pt idx="86">
                  <c:v>0.491815</c:v>
                </c:pt>
                <c:pt idx="87">
                  <c:v>0.489701</c:v>
                </c:pt>
                <c:pt idx="88">
                  <c:v>0.48765799999999998</c:v>
                </c:pt>
                <c:pt idx="89">
                  <c:v>0.48568699999999998</c:v>
                </c:pt>
                <c:pt idx="90">
                  <c:v>0.48378599999999999</c:v>
                </c:pt>
                <c:pt idx="91">
                  <c:v>0.481956</c:v>
                </c:pt>
                <c:pt idx="92">
                  <c:v>0.48019499999999998</c:v>
                </c:pt>
                <c:pt idx="93">
                  <c:v>0.47850300000000001</c:v>
                </c:pt>
                <c:pt idx="94">
                  <c:v>0.476879</c:v>
                </c:pt>
                <c:pt idx="95">
                  <c:v>0.47532400000000002</c:v>
                </c:pt>
                <c:pt idx="96">
                  <c:v>0.47383599999999998</c:v>
                </c:pt>
                <c:pt idx="97">
                  <c:v>0.47241499999999997</c:v>
                </c:pt>
                <c:pt idx="98">
                  <c:v>0.47106100000000001</c:v>
                </c:pt>
                <c:pt idx="99">
                  <c:v>0.46977200000000002</c:v>
                </c:pt>
                <c:pt idx="100">
                  <c:v>0.46854899999999999</c:v>
                </c:pt>
                <c:pt idx="101">
                  <c:v>0.46739000000000003</c:v>
                </c:pt>
                <c:pt idx="102">
                  <c:v>0.46629599999999999</c:v>
                </c:pt>
                <c:pt idx="103">
                  <c:v>0.46526600000000001</c:v>
                </c:pt>
                <c:pt idx="104">
                  <c:v>0.46429900000000002</c:v>
                </c:pt>
                <c:pt idx="105">
                  <c:v>0.463395</c:v>
                </c:pt>
                <c:pt idx="106">
                  <c:v>0.46255299999999999</c:v>
                </c:pt>
                <c:pt idx="107">
                  <c:v>0.46177200000000002</c:v>
                </c:pt>
                <c:pt idx="108">
                  <c:v>0.46105299999999999</c:v>
                </c:pt>
                <c:pt idx="109">
                  <c:v>0.46039400000000003</c:v>
                </c:pt>
                <c:pt idx="110">
                  <c:v>0.45979500000000001</c:v>
                </c:pt>
                <c:pt idx="111">
                  <c:v>0.459256</c:v>
                </c:pt>
                <c:pt idx="112">
                  <c:v>0.45877499999999999</c:v>
                </c:pt>
                <c:pt idx="113">
                  <c:v>0.45835300000000001</c:v>
                </c:pt>
                <c:pt idx="114">
                  <c:v>0.45798899999999998</c:v>
                </c:pt>
                <c:pt idx="115">
                  <c:v>0.45768199999999998</c:v>
                </c:pt>
                <c:pt idx="116">
                  <c:v>0.45743200000000001</c:v>
                </c:pt>
                <c:pt idx="117">
                  <c:v>0.45723799999999998</c:v>
                </c:pt>
                <c:pt idx="118">
                  <c:v>0.45709899999999998</c:v>
                </c:pt>
                <c:pt idx="119">
                  <c:v>0.45701599999999998</c:v>
                </c:pt>
                <c:pt idx="120">
                  <c:v>0.45698800000000001</c:v>
                </c:pt>
                <c:pt idx="121">
                  <c:v>0.457013</c:v>
                </c:pt>
                <c:pt idx="122">
                  <c:v>0.457092</c:v>
                </c:pt>
                <c:pt idx="123">
                  <c:v>0.45722400000000002</c:v>
                </c:pt>
                <c:pt idx="124">
                  <c:v>0.45740799999999998</c:v>
                </c:pt>
                <c:pt idx="125">
                  <c:v>0.45764500000000002</c:v>
                </c:pt>
                <c:pt idx="126">
                  <c:v>0.45793200000000001</c:v>
                </c:pt>
                <c:pt idx="127">
                  <c:v>0.45827000000000001</c:v>
                </c:pt>
                <c:pt idx="128">
                  <c:v>0.45865899999999998</c:v>
                </c:pt>
                <c:pt idx="129">
                  <c:v>0.45909699999999998</c:v>
                </c:pt>
                <c:pt idx="130">
                  <c:v>0.45958500000000002</c:v>
                </c:pt>
                <c:pt idx="131">
                  <c:v>0.460121</c:v>
                </c:pt>
                <c:pt idx="132">
                  <c:v>0.46070499999999998</c:v>
                </c:pt>
                <c:pt idx="133">
                  <c:v>0.461337</c:v>
                </c:pt>
                <c:pt idx="134">
                  <c:v>0.46201500000000001</c:v>
                </c:pt>
                <c:pt idx="135">
                  <c:v>0.46274100000000001</c:v>
                </c:pt>
                <c:pt idx="136">
                  <c:v>0.46351199999999998</c:v>
                </c:pt>
                <c:pt idx="137">
                  <c:v>0.46432800000000002</c:v>
                </c:pt>
                <c:pt idx="138">
                  <c:v>0.46518999999999999</c:v>
                </c:pt>
                <c:pt idx="139">
                  <c:v>0.46609600000000001</c:v>
                </c:pt>
                <c:pt idx="140">
                  <c:v>0.46704499999999999</c:v>
                </c:pt>
                <c:pt idx="141">
                  <c:v>0.46803800000000001</c:v>
                </c:pt>
                <c:pt idx="142">
                  <c:v>0.46907300000000002</c:v>
                </c:pt>
                <c:pt idx="143">
                  <c:v>0.47015099999999999</c:v>
                </c:pt>
                <c:pt idx="144">
                  <c:v>0.471271</c:v>
                </c:pt>
                <c:pt idx="145">
                  <c:v>0.47243099999999999</c:v>
                </c:pt>
                <c:pt idx="146">
                  <c:v>0.473632</c:v>
                </c:pt>
                <c:pt idx="147">
                  <c:v>0.47487400000000002</c:v>
                </c:pt>
                <c:pt idx="148">
                  <c:v>0.47615499999999999</c:v>
                </c:pt>
                <c:pt idx="149">
                  <c:v>0.47747499999999998</c:v>
                </c:pt>
                <c:pt idx="150">
                  <c:v>0.47883300000000001</c:v>
                </c:pt>
                <c:pt idx="151">
                  <c:v>0.48022999999999999</c:v>
                </c:pt>
                <c:pt idx="152">
                  <c:v>0.48166399999999998</c:v>
                </c:pt>
                <c:pt idx="153">
                  <c:v>0.48313400000000001</c:v>
                </c:pt>
                <c:pt idx="154">
                  <c:v>0.48464200000000002</c:v>
                </c:pt>
                <c:pt idx="155">
                  <c:v>0.48618499999999998</c:v>
                </c:pt>
                <c:pt idx="156">
                  <c:v>0.48776399999999998</c:v>
                </c:pt>
                <c:pt idx="157">
                  <c:v>0.48937799999999998</c:v>
                </c:pt>
                <c:pt idx="158">
                  <c:v>0.49102600000000002</c:v>
                </c:pt>
                <c:pt idx="159">
                  <c:v>0.49270799999999998</c:v>
                </c:pt>
                <c:pt idx="160">
                  <c:v>0.494423</c:v>
                </c:pt>
                <c:pt idx="161">
                  <c:v>0.496172</c:v>
                </c:pt>
                <c:pt idx="162">
                  <c:v>0.49795299999999998</c:v>
                </c:pt>
                <c:pt idx="163">
                  <c:v>0.49976500000000001</c:v>
                </c:pt>
                <c:pt idx="164">
                  <c:v>0.50160899999999997</c:v>
                </c:pt>
                <c:pt idx="165">
                  <c:v>0.50348400000000004</c:v>
                </c:pt>
                <c:pt idx="166">
                  <c:v>0.50539000000000001</c:v>
                </c:pt>
                <c:pt idx="167">
                  <c:v>0.50732500000000003</c:v>
                </c:pt>
                <c:pt idx="168">
                  <c:v>0.50928899999999999</c:v>
                </c:pt>
                <c:pt idx="169">
                  <c:v>0.51128300000000004</c:v>
                </c:pt>
                <c:pt idx="170">
                  <c:v>0.51330500000000001</c:v>
                </c:pt>
                <c:pt idx="171">
                  <c:v>0.51535500000000001</c:v>
                </c:pt>
                <c:pt idx="172">
                  <c:v>0.51743300000000003</c:v>
                </c:pt>
                <c:pt idx="173">
                  <c:v>0.51953700000000003</c:v>
                </c:pt>
                <c:pt idx="174">
                  <c:v>0.52166800000000002</c:v>
                </c:pt>
                <c:pt idx="175">
                  <c:v>0.52382499999999999</c:v>
                </c:pt>
                <c:pt idx="176">
                  <c:v>0.52600800000000003</c:v>
                </c:pt>
                <c:pt idx="177">
                  <c:v>0.52821600000000002</c:v>
                </c:pt>
                <c:pt idx="178">
                  <c:v>0.53044800000000003</c:v>
                </c:pt>
                <c:pt idx="179">
                  <c:v>0.53270499999999998</c:v>
                </c:pt>
                <c:pt idx="180">
                  <c:v>0.53498500000000004</c:v>
                </c:pt>
                <c:pt idx="181">
                  <c:v>0.53728900000000002</c:v>
                </c:pt>
                <c:pt idx="182">
                  <c:v>0.53961499999999996</c:v>
                </c:pt>
                <c:pt idx="183">
                  <c:v>0.54196299999999997</c:v>
                </c:pt>
                <c:pt idx="184">
                  <c:v>0.54433399999999998</c:v>
                </c:pt>
                <c:pt idx="185">
                  <c:v>0.54672600000000005</c:v>
                </c:pt>
                <c:pt idx="186">
                  <c:v>0.54913900000000004</c:v>
                </c:pt>
                <c:pt idx="187">
                  <c:v>0.55157199999999995</c:v>
                </c:pt>
                <c:pt idx="188">
                  <c:v>0.55402499999999999</c:v>
                </c:pt>
                <c:pt idx="189">
                  <c:v>0.55649800000000005</c:v>
                </c:pt>
                <c:pt idx="190">
                  <c:v>0.55898999999999999</c:v>
                </c:pt>
                <c:pt idx="191">
                  <c:v>0.56150100000000003</c:v>
                </c:pt>
                <c:pt idx="192">
                  <c:v>0.56403099999999995</c:v>
                </c:pt>
                <c:pt idx="193">
                  <c:v>0.56657800000000003</c:v>
                </c:pt>
                <c:pt idx="194">
                  <c:v>0.56914200000000004</c:v>
                </c:pt>
                <c:pt idx="195">
                  <c:v>0.57172400000000001</c:v>
                </c:pt>
                <c:pt idx="196">
                  <c:v>0.574322</c:v>
                </c:pt>
                <c:pt idx="197">
                  <c:v>0.576936</c:v>
                </c:pt>
                <c:pt idx="198">
                  <c:v>0.57956600000000003</c:v>
                </c:pt>
                <c:pt idx="199">
                  <c:v>0.58221199999999995</c:v>
                </c:pt>
                <c:pt idx="200">
                  <c:v>0.58487199999999995</c:v>
                </c:pt>
                <c:pt idx="201">
                  <c:v>0.58754700000000004</c:v>
                </c:pt>
                <c:pt idx="202">
                  <c:v>0.59023599999999998</c:v>
                </c:pt>
                <c:pt idx="203">
                  <c:v>0.59293799999999997</c:v>
                </c:pt>
                <c:pt idx="204">
                  <c:v>0.59565400000000002</c:v>
                </c:pt>
                <c:pt idx="205">
                  <c:v>0.598383</c:v>
                </c:pt>
                <c:pt idx="206">
                  <c:v>0.60112399999999999</c:v>
                </c:pt>
                <c:pt idx="207">
                  <c:v>0.603877</c:v>
                </c:pt>
                <c:pt idx="208">
                  <c:v>0.60664200000000001</c:v>
                </c:pt>
                <c:pt idx="209">
                  <c:v>0.60941800000000002</c:v>
                </c:pt>
                <c:pt idx="210">
                  <c:v>0.61220600000000003</c:v>
                </c:pt>
                <c:pt idx="211">
                  <c:v>0.61500299999999997</c:v>
                </c:pt>
                <c:pt idx="212">
                  <c:v>0.617811</c:v>
                </c:pt>
                <c:pt idx="213">
                  <c:v>0.62062899999999999</c:v>
                </c:pt>
                <c:pt idx="214">
                  <c:v>0.62345600000000001</c:v>
                </c:pt>
                <c:pt idx="215">
                  <c:v>0.62629199999999996</c:v>
                </c:pt>
                <c:pt idx="216">
                  <c:v>0.62913600000000003</c:v>
                </c:pt>
                <c:pt idx="217">
                  <c:v>0.63198900000000002</c:v>
                </c:pt>
                <c:pt idx="218">
                  <c:v>0.63485000000000003</c:v>
                </c:pt>
                <c:pt idx="219">
                  <c:v>0.63771800000000001</c:v>
                </c:pt>
                <c:pt idx="220">
                  <c:v>0.640594</c:v>
                </c:pt>
                <c:pt idx="221">
                  <c:v>0.64347600000000005</c:v>
                </c:pt>
                <c:pt idx="222">
                  <c:v>0.64636499999999997</c:v>
                </c:pt>
                <c:pt idx="223">
                  <c:v>0.64925999999999995</c:v>
                </c:pt>
                <c:pt idx="224">
                  <c:v>0.65216099999999999</c:v>
                </c:pt>
                <c:pt idx="225">
                  <c:v>0.65506699999999995</c:v>
                </c:pt>
                <c:pt idx="226">
                  <c:v>0.65797799999999995</c:v>
                </c:pt>
                <c:pt idx="227">
                  <c:v>0.66089399999999998</c:v>
                </c:pt>
                <c:pt idx="228">
                  <c:v>0.66381400000000002</c:v>
                </c:pt>
                <c:pt idx="229">
                  <c:v>0.66673899999999997</c:v>
                </c:pt>
                <c:pt idx="230">
                  <c:v>0.66966700000000001</c:v>
                </c:pt>
                <c:pt idx="231">
                  <c:v>0.67259899999999995</c:v>
                </c:pt>
                <c:pt idx="232">
                  <c:v>0.67553399999999997</c:v>
                </c:pt>
                <c:pt idx="233">
                  <c:v>0.67847100000000005</c:v>
                </c:pt>
                <c:pt idx="234">
                  <c:v>0.68141099999999999</c:v>
                </c:pt>
                <c:pt idx="235">
                  <c:v>0.68435299999999999</c:v>
                </c:pt>
                <c:pt idx="236">
                  <c:v>0.68729700000000005</c:v>
                </c:pt>
                <c:pt idx="237">
                  <c:v>0.69024300000000005</c:v>
                </c:pt>
                <c:pt idx="238">
                  <c:v>0.69318900000000006</c:v>
                </c:pt>
                <c:pt idx="239">
                  <c:v>0.69613700000000001</c:v>
                </c:pt>
                <c:pt idx="240">
                  <c:v>0.69908499999999996</c:v>
                </c:pt>
                <c:pt idx="241">
                  <c:v>0.70203400000000005</c:v>
                </c:pt>
                <c:pt idx="242">
                  <c:v>0.704982</c:v>
                </c:pt>
                <c:pt idx="243">
                  <c:v>0.70793099999999998</c:v>
                </c:pt>
                <c:pt idx="244">
                  <c:v>0.71087800000000001</c:v>
                </c:pt>
                <c:pt idx="245">
                  <c:v>0.71382500000000004</c:v>
                </c:pt>
                <c:pt idx="246">
                  <c:v>0.71677100000000005</c:v>
                </c:pt>
                <c:pt idx="247">
                  <c:v>0.71971499999999999</c:v>
                </c:pt>
                <c:pt idx="248">
                  <c:v>0.72265800000000002</c:v>
                </c:pt>
                <c:pt idx="249">
                  <c:v>0.72559899999999999</c:v>
                </c:pt>
                <c:pt idx="250">
                  <c:v>0.72853699999999999</c:v>
                </c:pt>
                <c:pt idx="251">
                  <c:v>0.73147300000000004</c:v>
                </c:pt>
                <c:pt idx="252">
                  <c:v>0.734406</c:v>
                </c:pt>
                <c:pt idx="253">
                  <c:v>0.73733599999999999</c:v>
                </c:pt>
                <c:pt idx="254">
                  <c:v>0.740263</c:v>
                </c:pt>
                <c:pt idx="255">
                  <c:v>0.74318600000000001</c:v>
                </c:pt>
                <c:pt idx="256">
                  <c:v>0.74610600000000005</c:v>
                </c:pt>
                <c:pt idx="257">
                  <c:v>0.74902100000000005</c:v>
                </c:pt>
                <c:pt idx="258">
                  <c:v>0.75193200000000004</c:v>
                </c:pt>
                <c:pt idx="259">
                  <c:v>0.75483900000000004</c:v>
                </c:pt>
                <c:pt idx="260">
                  <c:v>0.75773999999999997</c:v>
                </c:pt>
                <c:pt idx="261">
                  <c:v>0.76063700000000001</c:v>
                </c:pt>
                <c:pt idx="262">
                  <c:v>0.76352900000000001</c:v>
                </c:pt>
                <c:pt idx="263">
                  <c:v>0.76641499999999996</c:v>
                </c:pt>
                <c:pt idx="264">
                  <c:v>0.76929499999999995</c:v>
                </c:pt>
                <c:pt idx="265">
                  <c:v>0.77216899999999999</c:v>
                </c:pt>
                <c:pt idx="266">
                  <c:v>0.77503699999999998</c:v>
                </c:pt>
                <c:pt idx="267">
                  <c:v>0.77789900000000001</c:v>
                </c:pt>
                <c:pt idx="268">
                  <c:v>0.78075399999999995</c:v>
                </c:pt>
                <c:pt idx="269">
                  <c:v>0.78360200000000002</c:v>
                </c:pt>
                <c:pt idx="270">
                  <c:v>0.786443</c:v>
                </c:pt>
                <c:pt idx="271">
                  <c:v>0.78927700000000001</c:v>
                </c:pt>
                <c:pt idx="272">
                  <c:v>0.79210400000000003</c:v>
                </c:pt>
                <c:pt idx="273">
                  <c:v>0.79492200000000002</c:v>
                </c:pt>
                <c:pt idx="274">
                  <c:v>0.79773300000000003</c:v>
                </c:pt>
                <c:pt idx="275">
                  <c:v>0.80053600000000003</c:v>
                </c:pt>
                <c:pt idx="276">
                  <c:v>0.80332999999999999</c:v>
                </c:pt>
                <c:pt idx="277">
                  <c:v>0.80611600000000005</c:v>
                </c:pt>
                <c:pt idx="278">
                  <c:v>0.808894</c:v>
                </c:pt>
                <c:pt idx="279">
                  <c:v>0.81166199999999999</c:v>
                </c:pt>
                <c:pt idx="280">
                  <c:v>0.81442199999999998</c:v>
                </c:pt>
                <c:pt idx="281">
                  <c:v>0.81717200000000001</c:v>
                </c:pt>
                <c:pt idx="282">
                  <c:v>0.819913</c:v>
                </c:pt>
                <c:pt idx="283">
                  <c:v>0.82264400000000004</c:v>
                </c:pt>
                <c:pt idx="284">
                  <c:v>0.82536600000000004</c:v>
                </c:pt>
                <c:pt idx="285">
                  <c:v>0.82807699999999995</c:v>
                </c:pt>
                <c:pt idx="286">
                  <c:v>0.83077900000000005</c:v>
                </c:pt>
                <c:pt idx="287">
                  <c:v>0.83347000000000004</c:v>
                </c:pt>
                <c:pt idx="288">
                  <c:v>0.83615099999999998</c:v>
                </c:pt>
                <c:pt idx="289">
                  <c:v>0.83882100000000004</c:v>
                </c:pt>
                <c:pt idx="290">
                  <c:v>0.84148000000000001</c:v>
                </c:pt>
                <c:pt idx="291">
                  <c:v>0.84412900000000002</c:v>
                </c:pt>
                <c:pt idx="292">
                  <c:v>0.84676700000000005</c:v>
                </c:pt>
                <c:pt idx="293">
                  <c:v>0.84939299999999995</c:v>
                </c:pt>
                <c:pt idx="294">
                  <c:v>0.85200799999999999</c:v>
                </c:pt>
                <c:pt idx="295">
                  <c:v>0.85461100000000001</c:v>
                </c:pt>
                <c:pt idx="296">
                  <c:v>0.85720300000000005</c:v>
                </c:pt>
                <c:pt idx="297">
                  <c:v>0.85978299999999996</c:v>
                </c:pt>
                <c:pt idx="298">
                  <c:v>0.86235200000000001</c:v>
                </c:pt>
                <c:pt idx="299">
                  <c:v>0.86490800000000001</c:v>
                </c:pt>
                <c:pt idx="300">
                  <c:v>0.867452</c:v>
                </c:pt>
                <c:pt idx="301">
                  <c:v>0.86998299999999995</c:v>
                </c:pt>
                <c:pt idx="302">
                  <c:v>0.872502</c:v>
                </c:pt>
                <c:pt idx="303">
                  <c:v>0.87500900000000004</c:v>
                </c:pt>
                <c:pt idx="304">
                  <c:v>0.87750300000000003</c:v>
                </c:pt>
                <c:pt idx="305">
                  <c:v>0.87998399999999999</c:v>
                </c:pt>
                <c:pt idx="306">
                  <c:v>0.88245200000000001</c:v>
                </c:pt>
                <c:pt idx="307">
                  <c:v>0.884907</c:v>
                </c:pt>
                <c:pt idx="308">
                  <c:v>0.88734900000000005</c:v>
                </c:pt>
                <c:pt idx="309">
                  <c:v>0.88977799999999996</c:v>
                </c:pt>
                <c:pt idx="310">
                  <c:v>0.89219300000000001</c:v>
                </c:pt>
                <c:pt idx="311">
                  <c:v>0.89459500000000003</c:v>
                </c:pt>
                <c:pt idx="312">
                  <c:v>0.89698299999999997</c:v>
                </c:pt>
                <c:pt idx="313">
                  <c:v>0.89935799999999999</c:v>
                </c:pt>
                <c:pt idx="314">
                  <c:v>0.90171900000000005</c:v>
                </c:pt>
                <c:pt idx="315">
                  <c:v>0.90406600000000004</c:v>
                </c:pt>
                <c:pt idx="316">
                  <c:v>0.90639899999999995</c:v>
                </c:pt>
                <c:pt idx="317">
                  <c:v>0.90871800000000003</c:v>
                </c:pt>
                <c:pt idx="318">
                  <c:v>0.911022</c:v>
                </c:pt>
                <c:pt idx="319">
                  <c:v>0.91331300000000004</c:v>
                </c:pt>
                <c:pt idx="320">
                  <c:v>0.91558899999999999</c:v>
                </c:pt>
                <c:pt idx="321">
                  <c:v>0.91785099999999997</c:v>
                </c:pt>
                <c:pt idx="322">
                  <c:v>0.92009799999999997</c:v>
                </c:pt>
                <c:pt idx="323">
                  <c:v>0.92233100000000001</c:v>
                </c:pt>
                <c:pt idx="324">
                  <c:v>0.92454899999999995</c:v>
                </c:pt>
                <c:pt idx="325">
                  <c:v>0.92675200000000002</c:v>
                </c:pt>
                <c:pt idx="326">
                  <c:v>0.92894100000000002</c:v>
                </c:pt>
                <c:pt idx="327">
                  <c:v>0.93111500000000003</c:v>
                </c:pt>
                <c:pt idx="328">
                  <c:v>0.93327400000000005</c:v>
                </c:pt>
                <c:pt idx="329">
                  <c:v>0.93541799999999997</c:v>
                </c:pt>
                <c:pt idx="330">
                  <c:v>0.93754599999999999</c:v>
                </c:pt>
                <c:pt idx="331">
                  <c:v>0.93966000000000005</c:v>
                </c:pt>
                <c:pt idx="332">
                  <c:v>0.94175900000000001</c:v>
                </c:pt>
                <c:pt idx="333">
                  <c:v>0.94384199999999996</c:v>
                </c:pt>
                <c:pt idx="334">
                  <c:v>0.94591000000000003</c:v>
                </c:pt>
                <c:pt idx="335">
                  <c:v>0.947963</c:v>
                </c:pt>
                <c:pt idx="336">
                  <c:v>0.95</c:v>
                </c:pt>
                <c:pt idx="337">
                  <c:v>0.95202200000000003</c:v>
                </c:pt>
                <c:pt idx="338">
                  <c:v>0.95402900000000002</c:v>
                </c:pt>
                <c:pt idx="339">
                  <c:v>0.95601999999999998</c:v>
                </c:pt>
                <c:pt idx="340">
                  <c:v>0.95799500000000004</c:v>
                </c:pt>
                <c:pt idx="341">
                  <c:v>0.959955</c:v>
                </c:pt>
                <c:pt idx="342">
                  <c:v>0.96189899999999995</c:v>
                </c:pt>
                <c:pt idx="343">
                  <c:v>0.96382800000000002</c:v>
                </c:pt>
                <c:pt idx="344">
                  <c:v>0.96574099999999996</c:v>
                </c:pt>
                <c:pt idx="345">
                  <c:v>0.967638</c:v>
                </c:pt>
                <c:pt idx="346">
                  <c:v>0.96951900000000002</c:v>
                </c:pt>
                <c:pt idx="347">
                  <c:v>0.97138500000000005</c:v>
                </c:pt>
                <c:pt idx="348">
                  <c:v>0.97323400000000004</c:v>
                </c:pt>
                <c:pt idx="349">
                  <c:v>0.97506800000000005</c:v>
                </c:pt>
                <c:pt idx="350">
                  <c:v>0.97688600000000003</c:v>
                </c:pt>
                <c:pt idx="351">
                  <c:v>0.978688</c:v>
                </c:pt>
                <c:pt idx="352">
                  <c:v>0.98047499999999999</c:v>
                </c:pt>
                <c:pt idx="353">
                  <c:v>0.98224500000000003</c:v>
                </c:pt>
                <c:pt idx="354">
                  <c:v>0.98399899999999996</c:v>
                </c:pt>
                <c:pt idx="355">
                  <c:v>0.985738</c:v>
                </c:pt>
                <c:pt idx="356">
                  <c:v>0.98746</c:v>
                </c:pt>
                <c:pt idx="357">
                  <c:v>0.98916599999999999</c:v>
                </c:pt>
                <c:pt idx="358">
                  <c:v>0.99085699999999999</c:v>
                </c:pt>
                <c:pt idx="359">
                  <c:v>0.99253100000000005</c:v>
                </c:pt>
                <c:pt idx="360">
                  <c:v>0.99419000000000002</c:v>
                </c:pt>
                <c:pt idx="361">
                  <c:v>0.99583200000000005</c:v>
                </c:pt>
                <c:pt idx="362">
                  <c:v>0.99745899999999998</c:v>
                </c:pt>
                <c:pt idx="363">
                  <c:v>0.99906899999999998</c:v>
                </c:pt>
                <c:pt idx="364">
                  <c:v>1.0006600000000001</c:v>
                </c:pt>
                <c:pt idx="365">
                  <c:v>1.00224</c:v>
                </c:pt>
                <c:pt idx="366">
                  <c:v>1.0038</c:v>
                </c:pt>
                <c:pt idx="367">
                  <c:v>1.00535</c:v>
                </c:pt>
                <c:pt idx="368">
                  <c:v>1.00688</c:v>
                </c:pt>
                <c:pt idx="369">
                  <c:v>1.0084</c:v>
                </c:pt>
                <c:pt idx="370">
                  <c:v>1.00989</c:v>
                </c:pt>
                <c:pt idx="371">
                  <c:v>1.0113799999999999</c:v>
                </c:pt>
                <c:pt idx="372">
                  <c:v>1.01284</c:v>
                </c:pt>
                <c:pt idx="373">
                  <c:v>1.0142899999999999</c:v>
                </c:pt>
                <c:pt idx="374">
                  <c:v>1.01573</c:v>
                </c:pt>
                <c:pt idx="375">
                  <c:v>1.01715</c:v>
                </c:pt>
                <c:pt idx="376">
                  <c:v>1.0185500000000001</c:v>
                </c:pt>
                <c:pt idx="377">
                  <c:v>1.0199400000000001</c:v>
                </c:pt>
                <c:pt idx="378">
                  <c:v>1.0213099999999999</c:v>
                </c:pt>
                <c:pt idx="379">
                  <c:v>1.0226599999999999</c:v>
                </c:pt>
                <c:pt idx="380">
                  <c:v>1.024</c:v>
                </c:pt>
                <c:pt idx="381">
                  <c:v>1.0253300000000001</c:v>
                </c:pt>
                <c:pt idx="382">
                  <c:v>1.0266299999999999</c:v>
                </c:pt>
                <c:pt idx="383">
                  <c:v>1.02793</c:v>
                </c:pt>
                <c:pt idx="384">
                  <c:v>1.0291999999999999</c:v>
                </c:pt>
                <c:pt idx="385">
                  <c:v>1.0304599999999999</c:v>
                </c:pt>
                <c:pt idx="386">
                  <c:v>1.0317099999999999</c:v>
                </c:pt>
                <c:pt idx="387">
                  <c:v>1.03294</c:v>
                </c:pt>
                <c:pt idx="388">
                  <c:v>1.0341499999999999</c:v>
                </c:pt>
                <c:pt idx="389">
                  <c:v>1.03535</c:v>
                </c:pt>
                <c:pt idx="390">
                  <c:v>1.03654</c:v>
                </c:pt>
                <c:pt idx="391">
                  <c:v>1.0377000000000001</c:v>
                </c:pt>
                <c:pt idx="392">
                  <c:v>1.0388599999999999</c:v>
                </c:pt>
                <c:pt idx="393">
                  <c:v>1.03999</c:v>
                </c:pt>
                <c:pt idx="394">
                  <c:v>1.04111</c:v>
                </c:pt>
                <c:pt idx="395">
                  <c:v>1.0422199999999999</c:v>
                </c:pt>
                <c:pt idx="396">
                  <c:v>1.04331</c:v>
                </c:pt>
                <c:pt idx="397">
                  <c:v>1.0443899999999999</c:v>
                </c:pt>
                <c:pt idx="398">
                  <c:v>1.04545</c:v>
                </c:pt>
                <c:pt idx="399">
                  <c:v>1.0464899999999999</c:v>
                </c:pt>
                <c:pt idx="400">
                  <c:v>1.0475300000000001</c:v>
                </c:pt>
                <c:pt idx="401">
                  <c:v>1.04854</c:v>
                </c:pt>
                <c:pt idx="402">
                  <c:v>1.0495399999999999</c:v>
                </c:pt>
                <c:pt idx="403">
                  <c:v>1.05053</c:v>
                </c:pt>
                <c:pt idx="404">
                  <c:v>1.0515000000000001</c:v>
                </c:pt>
                <c:pt idx="405">
                  <c:v>1.0524500000000001</c:v>
                </c:pt>
                <c:pt idx="406">
                  <c:v>1.0533999999999999</c:v>
                </c:pt>
                <c:pt idx="407">
                  <c:v>1.0543199999999999</c:v>
                </c:pt>
                <c:pt idx="408">
                  <c:v>1.0552299999999999</c:v>
                </c:pt>
                <c:pt idx="409">
                  <c:v>1.05613</c:v>
                </c:pt>
                <c:pt idx="410">
                  <c:v>1.05701</c:v>
                </c:pt>
                <c:pt idx="411">
                  <c:v>1.0578799999999999</c:v>
                </c:pt>
                <c:pt idx="412">
                  <c:v>1.05874</c:v>
                </c:pt>
                <c:pt idx="413">
                  <c:v>1.05958</c:v>
                </c:pt>
                <c:pt idx="414">
                  <c:v>1.0604</c:v>
                </c:pt>
                <c:pt idx="415">
                  <c:v>1.06121</c:v>
                </c:pt>
                <c:pt idx="416">
                  <c:v>1.0620099999999999</c:v>
                </c:pt>
                <c:pt idx="417">
                  <c:v>1.0627899999999999</c:v>
                </c:pt>
                <c:pt idx="418">
                  <c:v>1.0635600000000001</c:v>
                </c:pt>
                <c:pt idx="419">
                  <c:v>1.0643199999999999</c:v>
                </c:pt>
                <c:pt idx="420">
                  <c:v>1.0650599999999999</c:v>
                </c:pt>
                <c:pt idx="421">
                  <c:v>1.0657799999999999</c:v>
                </c:pt>
                <c:pt idx="422">
                  <c:v>1.0665</c:v>
                </c:pt>
                <c:pt idx="423">
                  <c:v>1.0671999999999999</c:v>
                </c:pt>
                <c:pt idx="424">
                  <c:v>1.0678799999999999</c:v>
                </c:pt>
                <c:pt idx="425">
                  <c:v>1.0685500000000001</c:v>
                </c:pt>
                <c:pt idx="426">
                  <c:v>1.06921</c:v>
                </c:pt>
                <c:pt idx="427">
                  <c:v>1.06986</c:v>
                </c:pt>
                <c:pt idx="428">
                  <c:v>1.0704899999999999</c:v>
                </c:pt>
                <c:pt idx="429">
                  <c:v>1.07111</c:v>
                </c:pt>
                <c:pt idx="430">
                  <c:v>1.0717099999999999</c:v>
                </c:pt>
                <c:pt idx="431">
                  <c:v>1.0723100000000001</c:v>
                </c:pt>
                <c:pt idx="432">
                  <c:v>1.0728899999999999</c:v>
                </c:pt>
                <c:pt idx="433">
                  <c:v>1.07345</c:v>
                </c:pt>
                <c:pt idx="434">
                  <c:v>1.0740099999999999</c:v>
                </c:pt>
                <c:pt idx="435">
                  <c:v>1.0745499999999999</c:v>
                </c:pt>
                <c:pt idx="436">
                  <c:v>1.07507</c:v>
                </c:pt>
                <c:pt idx="437">
                  <c:v>1.07559</c:v>
                </c:pt>
                <c:pt idx="438">
                  <c:v>1.07609</c:v>
                </c:pt>
                <c:pt idx="439">
                  <c:v>1.0765800000000001</c:v>
                </c:pt>
                <c:pt idx="440">
                  <c:v>1.0770599999999999</c:v>
                </c:pt>
                <c:pt idx="441">
                  <c:v>1.07752</c:v>
                </c:pt>
                <c:pt idx="442">
                  <c:v>1.0779799999999999</c:v>
                </c:pt>
                <c:pt idx="443">
                  <c:v>1.0784199999999999</c:v>
                </c:pt>
                <c:pt idx="444">
                  <c:v>1.07884</c:v>
                </c:pt>
                <c:pt idx="445">
                  <c:v>1.0792600000000001</c:v>
                </c:pt>
                <c:pt idx="446">
                  <c:v>1.0796600000000001</c:v>
                </c:pt>
                <c:pt idx="447">
                  <c:v>1.08006</c:v>
                </c:pt>
                <c:pt idx="448">
                  <c:v>1.0804400000000001</c:v>
                </c:pt>
                <c:pt idx="449">
                  <c:v>1.08081</c:v>
                </c:pt>
                <c:pt idx="450">
                  <c:v>1.0811599999999999</c:v>
                </c:pt>
                <c:pt idx="451">
                  <c:v>1.08151</c:v>
                </c:pt>
                <c:pt idx="452">
                  <c:v>1.0818399999999999</c:v>
                </c:pt>
                <c:pt idx="453">
                  <c:v>1.08216</c:v>
                </c:pt>
                <c:pt idx="454">
                  <c:v>1.08247</c:v>
                </c:pt>
                <c:pt idx="455">
                  <c:v>1.08277</c:v>
                </c:pt>
                <c:pt idx="456">
                  <c:v>1.0830599999999999</c:v>
                </c:pt>
                <c:pt idx="457">
                  <c:v>1.08334</c:v>
                </c:pt>
                <c:pt idx="458">
                  <c:v>1.08361</c:v>
                </c:pt>
                <c:pt idx="459">
                  <c:v>1.08386</c:v>
                </c:pt>
                <c:pt idx="460">
                  <c:v>1.0841099999999999</c:v>
                </c:pt>
                <c:pt idx="461">
                  <c:v>1.0843400000000001</c:v>
                </c:pt>
                <c:pt idx="462">
                  <c:v>1.08456</c:v>
                </c:pt>
                <c:pt idx="463">
                  <c:v>1.08477</c:v>
                </c:pt>
                <c:pt idx="464">
                  <c:v>1.0849800000000001</c:v>
                </c:pt>
                <c:pt idx="465">
                  <c:v>1.08517</c:v>
                </c:pt>
                <c:pt idx="466">
                  <c:v>1.08535</c:v>
                </c:pt>
                <c:pt idx="467">
                  <c:v>1.08552</c:v>
                </c:pt>
                <c:pt idx="468">
                  <c:v>1.08568</c:v>
                </c:pt>
                <c:pt idx="469">
                  <c:v>1.0858300000000001</c:v>
                </c:pt>
                <c:pt idx="470">
                  <c:v>1.0859700000000001</c:v>
                </c:pt>
                <c:pt idx="471">
                  <c:v>1.0861000000000001</c:v>
                </c:pt>
                <c:pt idx="472">
                  <c:v>1.08622</c:v>
                </c:pt>
                <c:pt idx="473">
                  <c:v>1.08633</c:v>
                </c:pt>
                <c:pt idx="474">
                  <c:v>1.0864400000000001</c:v>
                </c:pt>
                <c:pt idx="475">
                  <c:v>1.08653</c:v>
                </c:pt>
                <c:pt idx="476">
                  <c:v>1.0866100000000001</c:v>
                </c:pt>
                <c:pt idx="477">
                  <c:v>1.0866800000000001</c:v>
                </c:pt>
                <c:pt idx="478">
                  <c:v>1.0867500000000001</c:v>
                </c:pt>
                <c:pt idx="479">
                  <c:v>1.0868</c:v>
                </c:pt>
                <c:pt idx="480">
                  <c:v>1.0868500000000001</c:v>
                </c:pt>
                <c:pt idx="481">
                  <c:v>1.0868800000000001</c:v>
                </c:pt>
                <c:pt idx="482">
                  <c:v>1.08691</c:v>
                </c:pt>
                <c:pt idx="483">
                  <c:v>1.08693</c:v>
                </c:pt>
                <c:pt idx="484">
                  <c:v>1.08694</c:v>
                </c:pt>
                <c:pt idx="485">
                  <c:v>1.08694</c:v>
                </c:pt>
                <c:pt idx="486">
                  <c:v>1.08693</c:v>
                </c:pt>
                <c:pt idx="487">
                  <c:v>1.0869200000000001</c:v>
                </c:pt>
                <c:pt idx="488">
                  <c:v>1.0868899999999999</c:v>
                </c:pt>
                <c:pt idx="489">
                  <c:v>1.0868599999999999</c:v>
                </c:pt>
                <c:pt idx="490">
                  <c:v>1.0868199999999999</c:v>
                </c:pt>
                <c:pt idx="491">
                  <c:v>1.08677</c:v>
                </c:pt>
                <c:pt idx="492">
                  <c:v>1.0867100000000001</c:v>
                </c:pt>
                <c:pt idx="493">
                  <c:v>1.0866400000000001</c:v>
                </c:pt>
                <c:pt idx="494">
                  <c:v>1.08657</c:v>
                </c:pt>
                <c:pt idx="495">
                  <c:v>1.08649</c:v>
                </c:pt>
                <c:pt idx="496">
                  <c:v>1.0864</c:v>
                </c:pt>
                <c:pt idx="497">
                  <c:v>1.0863</c:v>
                </c:pt>
                <c:pt idx="498">
                  <c:v>1.0862000000000001</c:v>
                </c:pt>
                <c:pt idx="499">
                  <c:v>1.08609</c:v>
                </c:pt>
                <c:pt idx="500">
                  <c:v>1.0859700000000001</c:v>
                </c:pt>
                <c:pt idx="501">
                  <c:v>1.0858399999999999</c:v>
                </c:pt>
                <c:pt idx="502">
                  <c:v>1.08571</c:v>
                </c:pt>
                <c:pt idx="503">
                  <c:v>1.0855699999999999</c:v>
                </c:pt>
                <c:pt idx="504">
                  <c:v>1.0854200000000001</c:v>
                </c:pt>
                <c:pt idx="505">
                  <c:v>1.0852599999999999</c:v>
                </c:pt>
                <c:pt idx="506">
                  <c:v>1.0851</c:v>
                </c:pt>
                <c:pt idx="507">
                  <c:v>1.0849299999999999</c:v>
                </c:pt>
                <c:pt idx="508">
                  <c:v>1.0847599999999999</c:v>
                </c:pt>
                <c:pt idx="509">
                  <c:v>1.0845800000000001</c:v>
                </c:pt>
                <c:pt idx="510">
                  <c:v>1.08439</c:v>
                </c:pt>
                <c:pt idx="511">
                  <c:v>1.08419</c:v>
                </c:pt>
                <c:pt idx="512">
                  <c:v>1.08399</c:v>
                </c:pt>
                <c:pt idx="513">
                  <c:v>1.08378</c:v>
                </c:pt>
                <c:pt idx="514">
                  <c:v>1.0835699999999999</c:v>
                </c:pt>
                <c:pt idx="515">
                  <c:v>1.08335</c:v>
                </c:pt>
                <c:pt idx="516">
                  <c:v>1.0831200000000001</c:v>
                </c:pt>
                <c:pt idx="517">
                  <c:v>1.0828899999999999</c:v>
                </c:pt>
                <c:pt idx="518">
                  <c:v>1.0826499999999999</c:v>
                </c:pt>
                <c:pt idx="519">
                  <c:v>1.0824100000000001</c:v>
                </c:pt>
                <c:pt idx="520">
                  <c:v>1.08216</c:v>
                </c:pt>
                <c:pt idx="521">
                  <c:v>1.0819099999999999</c:v>
                </c:pt>
                <c:pt idx="522">
                  <c:v>1.08165</c:v>
                </c:pt>
                <c:pt idx="523">
                  <c:v>1.08138</c:v>
                </c:pt>
                <c:pt idx="524">
                  <c:v>1.08111</c:v>
                </c:pt>
                <c:pt idx="525">
                  <c:v>1.08083</c:v>
                </c:pt>
                <c:pt idx="526">
                  <c:v>1.0805499999999999</c:v>
                </c:pt>
                <c:pt idx="527">
                  <c:v>1.08026</c:v>
                </c:pt>
                <c:pt idx="528">
                  <c:v>1.0799700000000001</c:v>
                </c:pt>
                <c:pt idx="529">
                  <c:v>1.0796699999999999</c:v>
                </c:pt>
                <c:pt idx="530">
                  <c:v>1.0793699999999999</c:v>
                </c:pt>
                <c:pt idx="531">
                  <c:v>1.0790599999999999</c:v>
                </c:pt>
                <c:pt idx="532">
                  <c:v>1.0787500000000001</c:v>
                </c:pt>
                <c:pt idx="533">
                  <c:v>1.07843</c:v>
                </c:pt>
                <c:pt idx="534">
                  <c:v>1.0781099999999999</c:v>
                </c:pt>
                <c:pt idx="535">
                  <c:v>1.07779</c:v>
                </c:pt>
                <c:pt idx="536">
                  <c:v>1.0774600000000001</c:v>
                </c:pt>
                <c:pt idx="537">
                  <c:v>1.0771200000000001</c:v>
                </c:pt>
                <c:pt idx="538">
                  <c:v>1.0767800000000001</c:v>
                </c:pt>
                <c:pt idx="539">
                  <c:v>1.0764400000000001</c:v>
                </c:pt>
                <c:pt idx="540">
                  <c:v>1.07609</c:v>
                </c:pt>
                <c:pt idx="541">
                  <c:v>1.0757399999999999</c:v>
                </c:pt>
                <c:pt idx="542">
                  <c:v>1.0753900000000001</c:v>
                </c:pt>
                <c:pt idx="543">
                  <c:v>1.0750299999999999</c:v>
                </c:pt>
                <c:pt idx="544">
                  <c:v>1.07467</c:v>
                </c:pt>
                <c:pt idx="545">
                  <c:v>1.0743</c:v>
                </c:pt>
                <c:pt idx="546">
                  <c:v>1.0739300000000001</c:v>
                </c:pt>
                <c:pt idx="547">
                  <c:v>1.07355</c:v>
                </c:pt>
                <c:pt idx="548">
                  <c:v>1.07318</c:v>
                </c:pt>
                <c:pt idx="549">
                  <c:v>1.0728</c:v>
                </c:pt>
                <c:pt idx="550">
                  <c:v>1.0724100000000001</c:v>
                </c:pt>
                <c:pt idx="551">
                  <c:v>1.07202</c:v>
                </c:pt>
                <c:pt idx="552">
                  <c:v>1.0716300000000001</c:v>
                </c:pt>
                <c:pt idx="553">
                  <c:v>1.07124</c:v>
                </c:pt>
                <c:pt idx="554">
                  <c:v>1.07084</c:v>
                </c:pt>
                <c:pt idx="555">
                  <c:v>1.0704400000000001</c:v>
                </c:pt>
                <c:pt idx="556">
                  <c:v>1.0700400000000001</c:v>
                </c:pt>
                <c:pt idx="557">
                  <c:v>1.0696300000000001</c:v>
                </c:pt>
                <c:pt idx="558">
                  <c:v>1.0692200000000001</c:v>
                </c:pt>
                <c:pt idx="559">
                  <c:v>1.06881</c:v>
                </c:pt>
                <c:pt idx="560">
                  <c:v>1.0684</c:v>
                </c:pt>
                <c:pt idx="561">
                  <c:v>1.0679799999999999</c:v>
                </c:pt>
                <c:pt idx="562">
                  <c:v>1.0675600000000001</c:v>
                </c:pt>
                <c:pt idx="563">
                  <c:v>1.06714</c:v>
                </c:pt>
                <c:pt idx="564">
                  <c:v>1.06671</c:v>
                </c:pt>
                <c:pt idx="565">
                  <c:v>1.06629</c:v>
                </c:pt>
                <c:pt idx="566">
                  <c:v>1.06586</c:v>
                </c:pt>
                <c:pt idx="567">
                  <c:v>1.0654300000000001</c:v>
                </c:pt>
                <c:pt idx="568">
                  <c:v>1.0649900000000001</c:v>
                </c:pt>
                <c:pt idx="569">
                  <c:v>1.06456</c:v>
                </c:pt>
                <c:pt idx="570">
                  <c:v>1.06412</c:v>
                </c:pt>
                <c:pt idx="571">
                  <c:v>1.06368</c:v>
                </c:pt>
                <c:pt idx="572">
                  <c:v>1.06324</c:v>
                </c:pt>
                <c:pt idx="573">
                  <c:v>1.0627899999999999</c:v>
                </c:pt>
                <c:pt idx="574">
                  <c:v>1.0623499999999999</c:v>
                </c:pt>
                <c:pt idx="575">
                  <c:v>1.0619000000000001</c:v>
                </c:pt>
                <c:pt idx="576">
                  <c:v>1.06145</c:v>
                </c:pt>
                <c:pt idx="577">
                  <c:v>1.0609999999999999</c:v>
                </c:pt>
                <c:pt idx="578">
                  <c:v>1.0605500000000001</c:v>
                </c:pt>
                <c:pt idx="579">
                  <c:v>1.0601</c:v>
                </c:pt>
                <c:pt idx="580">
                  <c:v>1.0596399999999999</c:v>
                </c:pt>
                <c:pt idx="581">
                  <c:v>1.0591900000000001</c:v>
                </c:pt>
                <c:pt idx="582">
                  <c:v>1.0587299999999999</c:v>
                </c:pt>
                <c:pt idx="583">
                  <c:v>1.05827</c:v>
                </c:pt>
                <c:pt idx="584">
                  <c:v>1.0578099999999999</c:v>
                </c:pt>
                <c:pt idx="585">
                  <c:v>1.05735</c:v>
                </c:pt>
                <c:pt idx="586">
                  <c:v>1.0568900000000001</c:v>
                </c:pt>
                <c:pt idx="587">
                  <c:v>1.05643</c:v>
                </c:pt>
                <c:pt idx="588">
                  <c:v>1.05596</c:v>
                </c:pt>
                <c:pt idx="589">
                  <c:v>1.0555000000000001</c:v>
                </c:pt>
                <c:pt idx="590">
                  <c:v>1.0550299999999999</c:v>
                </c:pt>
                <c:pt idx="591">
                  <c:v>1.05457</c:v>
                </c:pt>
                <c:pt idx="592">
                  <c:v>1.0541</c:v>
                </c:pt>
                <c:pt idx="593">
                  <c:v>1.0536300000000001</c:v>
                </c:pt>
                <c:pt idx="594">
                  <c:v>1.0531600000000001</c:v>
                </c:pt>
                <c:pt idx="595">
                  <c:v>1.0526899999999999</c:v>
                </c:pt>
                <c:pt idx="596">
                  <c:v>1.0522199999999999</c:v>
                </c:pt>
                <c:pt idx="597">
                  <c:v>1.05175</c:v>
                </c:pt>
                <c:pt idx="598">
                  <c:v>1.05128</c:v>
                </c:pt>
                <c:pt idx="599">
                  <c:v>1.05081</c:v>
                </c:pt>
                <c:pt idx="600">
                  <c:v>1.0503400000000001</c:v>
                </c:pt>
                <c:pt idx="601">
                  <c:v>1.0498700000000001</c:v>
                </c:pt>
                <c:pt idx="602">
                  <c:v>1.0494000000000001</c:v>
                </c:pt>
                <c:pt idx="603">
                  <c:v>1.0489299999999999</c:v>
                </c:pt>
                <c:pt idx="604">
                  <c:v>1.0484500000000001</c:v>
                </c:pt>
                <c:pt idx="605">
                  <c:v>1.0479799999999999</c:v>
                </c:pt>
                <c:pt idx="606">
                  <c:v>1.0475099999999999</c:v>
                </c:pt>
                <c:pt idx="607">
                  <c:v>1.04704</c:v>
                </c:pt>
                <c:pt idx="608">
                  <c:v>1.04657</c:v>
                </c:pt>
                <c:pt idx="609">
                  <c:v>1.04609</c:v>
                </c:pt>
                <c:pt idx="610">
                  <c:v>1.04562</c:v>
                </c:pt>
                <c:pt idx="611">
                  <c:v>1.04515</c:v>
                </c:pt>
                <c:pt idx="612">
                  <c:v>1.0446800000000001</c:v>
                </c:pt>
                <c:pt idx="613">
                  <c:v>1.0442100000000001</c:v>
                </c:pt>
                <c:pt idx="614">
                  <c:v>1.0437399999999999</c:v>
                </c:pt>
                <c:pt idx="615">
                  <c:v>1.0432699999999999</c:v>
                </c:pt>
                <c:pt idx="616">
                  <c:v>1.0427999999999999</c:v>
                </c:pt>
                <c:pt idx="617">
                  <c:v>1.04233</c:v>
                </c:pt>
                <c:pt idx="618">
                  <c:v>1.04186</c:v>
                </c:pt>
                <c:pt idx="619">
                  <c:v>1.04139</c:v>
                </c:pt>
                <c:pt idx="620">
                  <c:v>1.0409200000000001</c:v>
                </c:pt>
                <c:pt idx="621">
                  <c:v>1.0404599999999999</c:v>
                </c:pt>
                <c:pt idx="622">
                  <c:v>1.03999</c:v>
                </c:pt>
                <c:pt idx="623">
                  <c:v>1.03952</c:v>
                </c:pt>
                <c:pt idx="624">
                  <c:v>1.0390600000000001</c:v>
                </c:pt>
                <c:pt idx="625">
                  <c:v>1.0385899999999999</c:v>
                </c:pt>
                <c:pt idx="626">
                  <c:v>1.03813</c:v>
                </c:pt>
                <c:pt idx="627">
                  <c:v>1.0376700000000001</c:v>
                </c:pt>
                <c:pt idx="628">
                  <c:v>1.03721</c:v>
                </c:pt>
                <c:pt idx="629">
                  <c:v>1.0367500000000001</c:v>
                </c:pt>
                <c:pt idx="630">
                  <c:v>1.0362899999999999</c:v>
                </c:pt>
                <c:pt idx="631">
                  <c:v>1.03583</c:v>
                </c:pt>
                <c:pt idx="632">
                  <c:v>1.0353699999999999</c:v>
                </c:pt>
                <c:pt idx="633">
                  <c:v>1.03491</c:v>
                </c:pt>
                <c:pt idx="634">
                  <c:v>1.0344599999999999</c:v>
                </c:pt>
                <c:pt idx="635">
                  <c:v>1.034</c:v>
                </c:pt>
                <c:pt idx="636">
                  <c:v>1.03355</c:v>
                </c:pt>
                <c:pt idx="637">
                  <c:v>1.0330999999999999</c:v>
                </c:pt>
                <c:pt idx="638">
                  <c:v>1.0326500000000001</c:v>
                </c:pt>
                <c:pt idx="639">
                  <c:v>1.0322</c:v>
                </c:pt>
                <c:pt idx="640">
                  <c:v>1.0317499999999999</c:v>
                </c:pt>
                <c:pt idx="641">
                  <c:v>1.0313000000000001</c:v>
                </c:pt>
                <c:pt idx="642">
                  <c:v>1.0308600000000001</c:v>
                </c:pt>
                <c:pt idx="643">
                  <c:v>1.03041</c:v>
                </c:pt>
                <c:pt idx="644">
                  <c:v>1.0299700000000001</c:v>
                </c:pt>
                <c:pt idx="645">
                  <c:v>1.0295300000000001</c:v>
                </c:pt>
                <c:pt idx="646">
                  <c:v>1.0290900000000001</c:v>
                </c:pt>
                <c:pt idx="647">
                  <c:v>1.0286500000000001</c:v>
                </c:pt>
                <c:pt idx="648">
                  <c:v>1.0282100000000001</c:v>
                </c:pt>
                <c:pt idx="649">
                  <c:v>1.0277799999999999</c:v>
                </c:pt>
                <c:pt idx="650">
                  <c:v>1.02735</c:v>
                </c:pt>
                <c:pt idx="651">
                  <c:v>1.02691</c:v>
                </c:pt>
                <c:pt idx="652">
                  <c:v>1.0264800000000001</c:v>
                </c:pt>
                <c:pt idx="653">
                  <c:v>1.0260499999999999</c:v>
                </c:pt>
                <c:pt idx="654">
                  <c:v>1.02563</c:v>
                </c:pt>
                <c:pt idx="655">
                  <c:v>1.0251999999999999</c:v>
                </c:pt>
                <c:pt idx="656">
                  <c:v>1.02478</c:v>
                </c:pt>
                <c:pt idx="657">
                  <c:v>1.0243599999999999</c:v>
                </c:pt>
                <c:pt idx="658">
                  <c:v>1.0239400000000001</c:v>
                </c:pt>
                <c:pt idx="659">
                  <c:v>1.02352</c:v>
                </c:pt>
                <c:pt idx="660">
                  <c:v>1.0230999999999999</c:v>
                </c:pt>
                <c:pt idx="661">
                  <c:v>1.0226900000000001</c:v>
                </c:pt>
                <c:pt idx="662">
                  <c:v>1.0222800000000001</c:v>
                </c:pt>
                <c:pt idx="663">
                  <c:v>1.0218700000000001</c:v>
                </c:pt>
                <c:pt idx="664">
                  <c:v>1.02146</c:v>
                </c:pt>
                <c:pt idx="665">
                  <c:v>1.02105</c:v>
                </c:pt>
                <c:pt idx="666">
                  <c:v>1.0206500000000001</c:v>
                </c:pt>
                <c:pt idx="667">
                  <c:v>1.0202500000000001</c:v>
                </c:pt>
                <c:pt idx="668">
                  <c:v>1.0198499999999999</c:v>
                </c:pt>
                <c:pt idx="669">
                  <c:v>1.01945</c:v>
                </c:pt>
                <c:pt idx="670">
                  <c:v>1.01905</c:v>
                </c:pt>
                <c:pt idx="671">
                  <c:v>1.0186599999999999</c:v>
                </c:pt>
                <c:pt idx="672">
                  <c:v>1.0182599999999999</c:v>
                </c:pt>
                <c:pt idx="673">
                  <c:v>1.0178700000000001</c:v>
                </c:pt>
                <c:pt idx="674">
                  <c:v>1.01749</c:v>
                </c:pt>
                <c:pt idx="675">
                  <c:v>1.0170999999999999</c:v>
                </c:pt>
                <c:pt idx="676">
                  <c:v>1.0167200000000001</c:v>
                </c:pt>
                <c:pt idx="677">
                  <c:v>1.01633</c:v>
                </c:pt>
                <c:pt idx="678">
                  <c:v>1.01596</c:v>
                </c:pt>
                <c:pt idx="679">
                  <c:v>1.0155799999999999</c:v>
                </c:pt>
                <c:pt idx="680">
                  <c:v>1.0152000000000001</c:v>
                </c:pt>
                <c:pt idx="681">
                  <c:v>1.0148299999999999</c:v>
                </c:pt>
                <c:pt idx="682">
                  <c:v>1.0144599999999999</c:v>
                </c:pt>
                <c:pt idx="683">
                  <c:v>1.0140899999999999</c:v>
                </c:pt>
                <c:pt idx="684">
                  <c:v>1.01373</c:v>
                </c:pt>
                <c:pt idx="685">
                  <c:v>1.01336</c:v>
                </c:pt>
                <c:pt idx="686">
                  <c:v>1.0129999999999999</c:v>
                </c:pt>
                <c:pt idx="687">
                  <c:v>1.01264</c:v>
                </c:pt>
                <c:pt idx="688">
                  <c:v>1.0122899999999999</c:v>
                </c:pt>
                <c:pt idx="689">
                  <c:v>1.01193</c:v>
                </c:pt>
                <c:pt idx="690">
                  <c:v>1.0115799999999999</c:v>
                </c:pt>
                <c:pt idx="691">
                  <c:v>1.0112300000000001</c:v>
                </c:pt>
                <c:pt idx="692">
                  <c:v>1.01088</c:v>
                </c:pt>
                <c:pt idx="693">
                  <c:v>1.01054</c:v>
                </c:pt>
                <c:pt idx="694">
                  <c:v>1.0102</c:v>
                </c:pt>
                <c:pt idx="695">
                  <c:v>1.00986</c:v>
                </c:pt>
                <c:pt idx="696">
                  <c:v>1.00952</c:v>
                </c:pt>
                <c:pt idx="697">
                  <c:v>1.00919</c:v>
                </c:pt>
                <c:pt idx="698">
                  <c:v>1.00885</c:v>
                </c:pt>
                <c:pt idx="699">
                  <c:v>1.0085200000000001</c:v>
                </c:pt>
                <c:pt idx="700">
                  <c:v>1.0082</c:v>
                </c:pt>
                <c:pt idx="701">
                  <c:v>1.00787</c:v>
                </c:pt>
                <c:pt idx="702">
                  <c:v>1.0075499999999999</c:v>
                </c:pt>
                <c:pt idx="703">
                  <c:v>1.0072300000000001</c:v>
                </c:pt>
                <c:pt idx="704">
                  <c:v>1.00691</c:v>
                </c:pt>
                <c:pt idx="705">
                  <c:v>1.0065900000000001</c:v>
                </c:pt>
                <c:pt idx="706">
                  <c:v>1.0062800000000001</c:v>
                </c:pt>
                <c:pt idx="707">
                  <c:v>1.00597</c:v>
                </c:pt>
                <c:pt idx="708">
                  <c:v>1.00566</c:v>
                </c:pt>
                <c:pt idx="709">
                  <c:v>1.00536</c:v>
                </c:pt>
                <c:pt idx="710">
                  <c:v>1.0050600000000001</c:v>
                </c:pt>
                <c:pt idx="711">
                  <c:v>1.0047600000000001</c:v>
                </c:pt>
                <c:pt idx="712">
                  <c:v>1.0044599999999999</c:v>
                </c:pt>
                <c:pt idx="713">
                  <c:v>1.0041599999999999</c:v>
                </c:pt>
                <c:pt idx="714">
                  <c:v>1.00387</c:v>
                </c:pt>
                <c:pt idx="715">
                  <c:v>1.0035799999999999</c:v>
                </c:pt>
                <c:pt idx="716">
                  <c:v>1.00329</c:v>
                </c:pt>
                <c:pt idx="717">
                  <c:v>1.00301</c:v>
                </c:pt>
                <c:pt idx="718">
                  <c:v>1.0027299999999999</c:v>
                </c:pt>
                <c:pt idx="719">
                  <c:v>1.0024500000000001</c:v>
                </c:pt>
                <c:pt idx="720">
                  <c:v>1.00217</c:v>
                </c:pt>
                <c:pt idx="721">
                  <c:v>1.0018899999999999</c:v>
                </c:pt>
                <c:pt idx="722">
                  <c:v>1.00162</c:v>
                </c:pt>
                <c:pt idx="723">
                  <c:v>1.00135</c:v>
                </c:pt>
                <c:pt idx="724">
                  <c:v>1.00108</c:v>
                </c:pt>
                <c:pt idx="725">
                  <c:v>1.00082</c:v>
                </c:pt>
                <c:pt idx="726">
                  <c:v>1.0005599999999999</c:v>
                </c:pt>
                <c:pt idx="727">
                  <c:v>1.0003</c:v>
                </c:pt>
                <c:pt idx="728">
                  <c:v>1.00004</c:v>
                </c:pt>
                <c:pt idx="729">
                  <c:v>0.99978800000000001</c:v>
                </c:pt>
                <c:pt idx="730">
                  <c:v>0.99953599999999998</c:v>
                </c:pt>
                <c:pt idx="731">
                  <c:v>0.99928700000000004</c:v>
                </c:pt>
                <c:pt idx="732">
                  <c:v>0.99904099999999996</c:v>
                </c:pt>
                <c:pt idx="733">
                  <c:v>0.99879700000000005</c:v>
                </c:pt>
                <c:pt idx="734">
                  <c:v>0.99855499999999997</c:v>
                </c:pt>
                <c:pt idx="735">
                  <c:v>0.99831700000000001</c:v>
                </c:pt>
                <c:pt idx="736">
                  <c:v>0.99807999999999997</c:v>
                </c:pt>
                <c:pt idx="737">
                  <c:v>0.99784700000000004</c:v>
                </c:pt>
                <c:pt idx="738">
                  <c:v>0.99761500000000003</c:v>
                </c:pt>
                <c:pt idx="739">
                  <c:v>0.99738700000000002</c:v>
                </c:pt>
                <c:pt idx="740">
                  <c:v>0.99716099999999996</c:v>
                </c:pt>
                <c:pt idx="741">
                  <c:v>0.99693699999999996</c:v>
                </c:pt>
                <c:pt idx="742">
                  <c:v>0.99671600000000005</c:v>
                </c:pt>
                <c:pt idx="743">
                  <c:v>0.99649799999999999</c:v>
                </c:pt>
                <c:pt idx="744">
                  <c:v>0.996282</c:v>
                </c:pt>
                <c:pt idx="745">
                  <c:v>0.99606799999999995</c:v>
                </c:pt>
                <c:pt idx="746">
                  <c:v>0.99585699999999999</c:v>
                </c:pt>
                <c:pt idx="747">
                  <c:v>0.99564900000000001</c:v>
                </c:pt>
                <c:pt idx="748">
                  <c:v>0.99544299999999997</c:v>
                </c:pt>
                <c:pt idx="749">
                  <c:v>0.99524000000000001</c:v>
                </c:pt>
                <c:pt idx="750">
                  <c:v>0.99503900000000001</c:v>
                </c:pt>
                <c:pt idx="751">
                  <c:v>0.99484099999999998</c:v>
                </c:pt>
                <c:pt idx="752">
                  <c:v>0.994645</c:v>
                </c:pt>
                <c:pt idx="753">
                  <c:v>0.99445099999999997</c:v>
                </c:pt>
                <c:pt idx="754">
                  <c:v>0.99426000000000003</c:v>
                </c:pt>
                <c:pt idx="755">
                  <c:v>0.99407199999999996</c:v>
                </c:pt>
                <c:pt idx="756">
                  <c:v>0.99388600000000005</c:v>
                </c:pt>
                <c:pt idx="757">
                  <c:v>0.993703</c:v>
                </c:pt>
                <c:pt idx="758">
                  <c:v>0.99352200000000002</c:v>
                </c:pt>
                <c:pt idx="759">
                  <c:v>0.99334299999999998</c:v>
                </c:pt>
                <c:pt idx="760">
                  <c:v>0.99316700000000002</c:v>
                </c:pt>
                <c:pt idx="761">
                  <c:v>0.99299300000000001</c:v>
                </c:pt>
                <c:pt idx="762">
                  <c:v>0.99282199999999998</c:v>
                </c:pt>
                <c:pt idx="763">
                  <c:v>0.99265300000000001</c:v>
                </c:pt>
                <c:pt idx="764">
                  <c:v>0.99248700000000001</c:v>
                </c:pt>
                <c:pt idx="765">
                  <c:v>0.99232299999999996</c:v>
                </c:pt>
                <c:pt idx="766">
                  <c:v>0.99216099999999996</c:v>
                </c:pt>
                <c:pt idx="767">
                  <c:v>0.99200200000000005</c:v>
                </c:pt>
                <c:pt idx="768">
                  <c:v>0.99184499999999998</c:v>
                </c:pt>
                <c:pt idx="769">
                  <c:v>0.99169099999999999</c:v>
                </c:pt>
                <c:pt idx="770">
                  <c:v>0.99153899999999995</c:v>
                </c:pt>
                <c:pt idx="771">
                  <c:v>0.99138899999999996</c:v>
                </c:pt>
                <c:pt idx="772">
                  <c:v>0.99124100000000004</c:v>
                </c:pt>
                <c:pt idx="773">
                  <c:v>0.99109599999999998</c:v>
                </c:pt>
                <c:pt idx="774">
                  <c:v>0.990954</c:v>
                </c:pt>
                <c:pt idx="775">
                  <c:v>0.99081300000000005</c:v>
                </c:pt>
                <c:pt idx="776">
                  <c:v>0.99067499999999997</c:v>
                </c:pt>
                <c:pt idx="777">
                  <c:v>0.99053899999999995</c:v>
                </c:pt>
                <c:pt idx="778">
                  <c:v>0.99040600000000001</c:v>
                </c:pt>
                <c:pt idx="779">
                  <c:v>0.99027500000000002</c:v>
                </c:pt>
                <c:pt idx="780">
                  <c:v>0.99014599999999997</c:v>
                </c:pt>
                <c:pt idx="781">
                  <c:v>0.99001899999999998</c:v>
                </c:pt>
                <c:pt idx="782">
                  <c:v>0.98989499999999997</c:v>
                </c:pt>
                <c:pt idx="783">
                  <c:v>0.98977300000000001</c:v>
                </c:pt>
                <c:pt idx="784">
                  <c:v>0.989653</c:v>
                </c:pt>
                <c:pt idx="785">
                  <c:v>0.98953500000000005</c:v>
                </c:pt>
                <c:pt idx="786">
                  <c:v>0.98941999999999997</c:v>
                </c:pt>
                <c:pt idx="787">
                  <c:v>0.98930600000000002</c:v>
                </c:pt>
                <c:pt idx="788">
                  <c:v>0.98919500000000005</c:v>
                </c:pt>
                <c:pt idx="789">
                  <c:v>0.98908600000000002</c:v>
                </c:pt>
                <c:pt idx="790">
                  <c:v>0.98897999999999997</c:v>
                </c:pt>
                <c:pt idx="791">
                  <c:v>0.98887499999999995</c:v>
                </c:pt>
                <c:pt idx="792">
                  <c:v>0.98877300000000001</c:v>
                </c:pt>
                <c:pt idx="793">
                  <c:v>0.988672</c:v>
                </c:pt>
                <c:pt idx="794">
                  <c:v>0.98857399999999995</c:v>
                </c:pt>
                <c:pt idx="795">
                  <c:v>0.98847799999999997</c:v>
                </c:pt>
                <c:pt idx="796">
                  <c:v>0.98838400000000004</c:v>
                </c:pt>
                <c:pt idx="797">
                  <c:v>0.98829199999999995</c:v>
                </c:pt>
                <c:pt idx="798">
                  <c:v>0.98820200000000002</c:v>
                </c:pt>
                <c:pt idx="799">
                  <c:v>0.98811499999999997</c:v>
                </c:pt>
                <c:pt idx="800">
                  <c:v>0.98802900000000005</c:v>
                </c:pt>
                <c:pt idx="801">
                  <c:v>0.98794499999999996</c:v>
                </c:pt>
                <c:pt idx="802">
                  <c:v>0.98786399999999996</c:v>
                </c:pt>
                <c:pt idx="803">
                  <c:v>0.987784</c:v>
                </c:pt>
                <c:pt idx="804">
                  <c:v>0.987707</c:v>
                </c:pt>
                <c:pt idx="805">
                  <c:v>0.98763100000000004</c:v>
                </c:pt>
                <c:pt idx="806">
                  <c:v>0.98755700000000002</c:v>
                </c:pt>
                <c:pt idx="807">
                  <c:v>0.98748599999999997</c:v>
                </c:pt>
                <c:pt idx="808">
                  <c:v>0.98741599999999996</c:v>
                </c:pt>
                <c:pt idx="809">
                  <c:v>0.987348</c:v>
                </c:pt>
                <c:pt idx="810">
                  <c:v>0.98728300000000002</c:v>
                </c:pt>
                <c:pt idx="811">
                  <c:v>0.98721899999999996</c:v>
                </c:pt>
                <c:pt idx="812">
                  <c:v>0.98715699999999995</c:v>
                </c:pt>
                <c:pt idx="813">
                  <c:v>0.987097</c:v>
                </c:pt>
                <c:pt idx="814">
                  <c:v>0.98703799999999997</c:v>
                </c:pt>
                <c:pt idx="815">
                  <c:v>0.98698200000000003</c:v>
                </c:pt>
                <c:pt idx="816">
                  <c:v>0.98692800000000003</c:v>
                </c:pt>
                <c:pt idx="817">
                  <c:v>0.98687499999999995</c:v>
                </c:pt>
                <c:pt idx="818">
                  <c:v>0.98682400000000003</c:v>
                </c:pt>
                <c:pt idx="819">
                  <c:v>0.98677499999999996</c:v>
                </c:pt>
                <c:pt idx="820">
                  <c:v>0.98672800000000005</c:v>
                </c:pt>
                <c:pt idx="821">
                  <c:v>0.98668199999999995</c:v>
                </c:pt>
                <c:pt idx="822">
                  <c:v>0.98663900000000004</c:v>
                </c:pt>
                <c:pt idx="823">
                  <c:v>0.98659699999999995</c:v>
                </c:pt>
                <c:pt idx="824">
                  <c:v>0.98655700000000002</c:v>
                </c:pt>
                <c:pt idx="825">
                  <c:v>0.98651800000000001</c:v>
                </c:pt>
                <c:pt idx="826">
                  <c:v>0.98648100000000005</c:v>
                </c:pt>
                <c:pt idx="827">
                  <c:v>0.98644600000000005</c:v>
                </c:pt>
                <c:pt idx="828">
                  <c:v>0.98641299999999998</c:v>
                </c:pt>
                <c:pt idx="829">
                  <c:v>0.98638199999999998</c:v>
                </c:pt>
                <c:pt idx="830">
                  <c:v>0.98635200000000001</c:v>
                </c:pt>
                <c:pt idx="831">
                  <c:v>0.98632299999999995</c:v>
                </c:pt>
                <c:pt idx="832">
                  <c:v>0.98629699999999998</c:v>
                </c:pt>
                <c:pt idx="833">
                  <c:v>0.98627200000000004</c:v>
                </c:pt>
                <c:pt idx="834">
                  <c:v>0.98624800000000001</c:v>
                </c:pt>
                <c:pt idx="835">
                  <c:v>0.98622600000000005</c:v>
                </c:pt>
                <c:pt idx="836">
                  <c:v>0.98620600000000003</c:v>
                </c:pt>
                <c:pt idx="837">
                  <c:v>0.98618700000000004</c:v>
                </c:pt>
                <c:pt idx="838">
                  <c:v>0.98616999999999999</c:v>
                </c:pt>
                <c:pt idx="839">
                  <c:v>0.986155</c:v>
                </c:pt>
                <c:pt idx="840">
                  <c:v>0.98614000000000002</c:v>
                </c:pt>
                <c:pt idx="841">
                  <c:v>0.986128</c:v>
                </c:pt>
                <c:pt idx="842">
                  <c:v>0.98611700000000002</c:v>
                </c:pt>
                <c:pt idx="843">
                  <c:v>0.98610699999999996</c:v>
                </c:pt>
                <c:pt idx="844">
                  <c:v>0.98609899999999995</c:v>
                </c:pt>
                <c:pt idx="845">
                  <c:v>0.98609199999999997</c:v>
                </c:pt>
                <c:pt idx="846">
                  <c:v>0.98608700000000005</c:v>
                </c:pt>
                <c:pt idx="847">
                  <c:v>0.98608300000000004</c:v>
                </c:pt>
                <c:pt idx="848">
                  <c:v>0.98608099999999999</c:v>
                </c:pt>
                <c:pt idx="849">
                  <c:v>0.98607999999999996</c:v>
                </c:pt>
                <c:pt idx="850">
                  <c:v>0.98608099999999999</c:v>
                </c:pt>
                <c:pt idx="851">
                  <c:v>0.98608200000000001</c:v>
                </c:pt>
                <c:pt idx="852">
                  <c:v>0.98608600000000002</c:v>
                </c:pt>
                <c:pt idx="853">
                  <c:v>0.98609000000000002</c:v>
                </c:pt>
                <c:pt idx="854">
                  <c:v>0.98609599999999997</c:v>
                </c:pt>
                <c:pt idx="855">
                  <c:v>0.98610299999999995</c:v>
                </c:pt>
                <c:pt idx="856">
                  <c:v>0.98611099999999996</c:v>
                </c:pt>
                <c:pt idx="857">
                  <c:v>0.98612100000000003</c:v>
                </c:pt>
                <c:pt idx="858">
                  <c:v>0.98613200000000001</c:v>
                </c:pt>
                <c:pt idx="859">
                  <c:v>0.98614500000000005</c:v>
                </c:pt>
                <c:pt idx="860">
                  <c:v>0.98615799999999998</c:v>
                </c:pt>
                <c:pt idx="861">
                  <c:v>0.98617299999999997</c:v>
                </c:pt>
                <c:pt idx="862">
                  <c:v>0.98618899999999998</c:v>
                </c:pt>
                <c:pt idx="863">
                  <c:v>0.98620600000000003</c:v>
                </c:pt>
                <c:pt idx="864">
                  <c:v>0.98622399999999999</c:v>
                </c:pt>
                <c:pt idx="865">
                  <c:v>0.98624400000000001</c:v>
                </c:pt>
                <c:pt idx="866">
                  <c:v>0.98626499999999995</c:v>
                </c:pt>
                <c:pt idx="867">
                  <c:v>0.98628700000000002</c:v>
                </c:pt>
                <c:pt idx="868">
                  <c:v>0.98631000000000002</c:v>
                </c:pt>
                <c:pt idx="869">
                  <c:v>0.98633400000000004</c:v>
                </c:pt>
                <c:pt idx="870">
                  <c:v>0.98635899999999999</c:v>
                </c:pt>
                <c:pt idx="871">
                  <c:v>0.98638499999999996</c:v>
                </c:pt>
                <c:pt idx="872">
                  <c:v>0.98641299999999998</c:v>
                </c:pt>
                <c:pt idx="873">
                  <c:v>0.98644100000000001</c:v>
                </c:pt>
                <c:pt idx="874">
                  <c:v>0.98647099999999999</c:v>
                </c:pt>
                <c:pt idx="875">
                  <c:v>0.98650199999999999</c:v>
                </c:pt>
                <c:pt idx="876">
                  <c:v>0.98653299999999999</c:v>
                </c:pt>
                <c:pt idx="877">
                  <c:v>0.98656600000000005</c:v>
                </c:pt>
                <c:pt idx="878">
                  <c:v>0.98660000000000003</c:v>
                </c:pt>
                <c:pt idx="879">
                  <c:v>0.98663400000000001</c:v>
                </c:pt>
                <c:pt idx="880">
                  <c:v>0.98667000000000005</c:v>
                </c:pt>
                <c:pt idx="881">
                  <c:v>0.986707</c:v>
                </c:pt>
                <c:pt idx="882">
                  <c:v>0.98674399999999995</c:v>
                </c:pt>
                <c:pt idx="883">
                  <c:v>0.98678299999999997</c:v>
                </c:pt>
                <c:pt idx="884">
                  <c:v>0.98682199999999998</c:v>
                </c:pt>
                <c:pt idx="885">
                  <c:v>0.98686200000000002</c:v>
                </c:pt>
                <c:pt idx="886">
                  <c:v>0.986904</c:v>
                </c:pt>
                <c:pt idx="887">
                  <c:v>0.98694599999999999</c:v>
                </c:pt>
                <c:pt idx="888">
                  <c:v>0.98698900000000001</c:v>
                </c:pt>
                <c:pt idx="889">
                  <c:v>0.98703200000000002</c:v>
                </c:pt>
                <c:pt idx="890">
                  <c:v>0.98707699999999998</c:v>
                </c:pt>
                <c:pt idx="891">
                  <c:v>0.98712299999999997</c:v>
                </c:pt>
                <c:pt idx="892">
                  <c:v>0.98716899999999996</c:v>
                </c:pt>
                <c:pt idx="893">
                  <c:v>0.98721599999999998</c:v>
                </c:pt>
                <c:pt idx="894">
                  <c:v>0.98726400000000003</c:v>
                </c:pt>
                <c:pt idx="895">
                  <c:v>0.987313</c:v>
                </c:pt>
                <c:pt idx="896">
                  <c:v>0.98736199999999996</c:v>
                </c:pt>
                <c:pt idx="897">
                  <c:v>0.98741199999999996</c:v>
                </c:pt>
                <c:pt idx="898">
                  <c:v>0.98746299999999998</c:v>
                </c:pt>
                <c:pt idx="899">
                  <c:v>0.98751500000000003</c:v>
                </c:pt>
                <c:pt idx="900">
                  <c:v>0.987568</c:v>
                </c:pt>
                <c:pt idx="901">
                  <c:v>0.98762099999999997</c:v>
                </c:pt>
                <c:pt idx="902">
                  <c:v>0.98767499999999997</c:v>
                </c:pt>
                <c:pt idx="903">
                  <c:v>0.98772899999999997</c:v>
                </c:pt>
                <c:pt idx="904">
                  <c:v>0.987784</c:v>
                </c:pt>
                <c:pt idx="905">
                  <c:v>0.98784000000000005</c:v>
                </c:pt>
                <c:pt idx="906">
                  <c:v>0.98789700000000003</c:v>
                </c:pt>
                <c:pt idx="907">
                  <c:v>0.987954</c:v>
                </c:pt>
                <c:pt idx="908">
                  <c:v>0.98801099999999997</c:v>
                </c:pt>
                <c:pt idx="909">
                  <c:v>0.98807</c:v>
                </c:pt>
                <c:pt idx="910">
                  <c:v>0.98812900000000004</c:v>
                </c:pt>
                <c:pt idx="911">
                  <c:v>0.98818799999999996</c:v>
                </c:pt>
                <c:pt idx="912">
                  <c:v>0.98824800000000002</c:v>
                </c:pt>
                <c:pt idx="913">
                  <c:v>0.98830899999999999</c:v>
                </c:pt>
                <c:pt idx="914">
                  <c:v>0.98836999999999997</c:v>
                </c:pt>
                <c:pt idx="915">
                  <c:v>0.98843199999999998</c:v>
                </c:pt>
                <c:pt idx="916">
                  <c:v>0.98849399999999998</c:v>
                </c:pt>
                <c:pt idx="917">
                  <c:v>0.98855700000000002</c:v>
                </c:pt>
                <c:pt idx="918">
                  <c:v>0.98862099999999997</c:v>
                </c:pt>
                <c:pt idx="919">
                  <c:v>0.98868400000000001</c:v>
                </c:pt>
                <c:pt idx="920">
                  <c:v>0.98874899999999999</c:v>
                </c:pt>
                <c:pt idx="921">
                  <c:v>0.98881300000000005</c:v>
                </c:pt>
                <c:pt idx="922">
                  <c:v>0.98887899999999995</c:v>
                </c:pt>
                <c:pt idx="923">
                  <c:v>0.98894400000000005</c:v>
                </c:pt>
                <c:pt idx="924">
                  <c:v>0.98900999999999994</c:v>
                </c:pt>
                <c:pt idx="925">
                  <c:v>0.98907699999999998</c:v>
                </c:pt>
                <c:pt idx="926">
                  <c:v>0.98914400000000002</c:v>
                </c:pt>
                <c:pt idx="927">
                  <c:v>0.98921099999999995</c:v>
                </c:pt>
                <c:pt idx="928">
                  <c:v>0.98927900000000002</c:v>
                </c:pt>
                <c:pt idx="929">
                  <c:v>0.98934699999999998</c:v>
                </c:pt>
                <c:pt idx="930">
                  <c:v>0.98941599999999996</c:v>
                </c:pt>
                <c:pt idx="931">
                  <c:v>0.98948400000000003</c:v>
                </c:pt>
                <c:pt idx="932">
                  <c:v>0.98955400000000004</c:v>
                </c:pt>
                <c:pt idx="933">
                  <c:v>0.98962300000000003</c:v>
                </c:pt>
                <c:pt idx="934">
                  <c:v>0.98969300000000004</c:v>
                </c:pt>
                <c:pt idx="935">
                  <c:v>0.98976299999999995</c:v>
                </c:pt>
                <c:pt idx="936">
                  <c:v>0.98983399999999999</c:v>
                </c:pt>
                <c:pt idx="937">
                  <c:v>0.98990500000000003</c:v>
                </c:pt>
                <c:pt idx="938">
                  <c:v>0.98997599999999997</c:v>
                </c:pt>
                <c:pt idx="939">
                  <c:v>0.99004700000000001</c:v>
                </c:pt>
                <c:pt idx="940">
                  <c:v>0.99011899999999997</c:v>
                </c:pt>
                <c:pt idx="941">
                  <c:v>0.99019100000000004</c:v>
                </c:pt>
                <c:pt idx="942">
                  <c:v>0.990263</c:v>
                </c:pt>
                <c:pt idx="943">
                  <c:v>0.99033499999999997</c:v>
                </c:pt>
                <c:pt idx="944">
                  <c:v>0.99040799999999996</c:v>
                </c:pt>
                <c:pt idx="945">
                  <c:v>0.99048099999999994</c:v>
                </c:pt>
                <c:pt idx="946">
                  <c:v>0.99055400000000005</c:v>
                </c:pt>
                <c:pt idx="947">
                  <c:v>0.99062700000000004</c:v>
                </c:pt>
                <c:pt idx="948">
                  <c:v>0.99070100000000005</c:v>
                </c:pt>
                <c:pt idx="949">
                  <c:v>0.99077499999999996</c:v>
                </c:pt>
                <c:pt idx="950">
                  <c:v>0.99084799999999995</c:v>
                </c:pt>
                <c:pt idx="951">
                  <c:v>0.99092199999999997</c:v>
                </c:pt>
                <c:pt idx="952">
                  <c:v>0.99099700000000002</c:v>
                </c:pt>
                <c:pt idx="953">
                  <c:v>0.99107100000000004</c:v>
                </c:pt>
                <c:pt idx="954">
                  <c:v>0.99114500000000005</c:v>
                </c:pt>
                <c:pt idx="955">
                  <c:v>0.99121999999999999</c:v>
                </c:pt>
                <c:pt idx="956">
                  <c:v>0.99129500000000004</c:v>
                </c:pt>
                <c:pt idx="957">
                  <c:v>0.99136999999999997</c:v>
                </c:pt>
                <c:pt idx="958">
                  <c:v>0.99144500000000002</c:v>
                </c:pt>
                <c:pt idx="959">
                  <c:v>0.99151999999999996</c:v>
                </c:pt>
                <c:pt idx="960">
                  <c:v>0.991595</c:v>
                </c:pt>
                <c:pt idx="961">
                  <c:v>0.99167000000000005</c:v>
                </c:pt>
                <c:pt idx="962">
                  <c:v>0.99174499999999999</c:v>
                </c:pt>
                <c:pt idx="963">
                  <c:v>0.99182099999999995</c:v>
                </c:pt>
                <c:pt idx="964">
                  <c:v>0.991896</c:v>
                </c:pt>
                <c:pt idx="965">
                  <c:v>0.99197199999999996</c:v>
                </c:pt>
                <c:pt idx="966">
                  <c:v>0.99204700000000001</c:v>
                </c:pt>
                <c:pt idx="967">
                  <c:v>0.99212299999999998</c:v>
                </c:pt>
                <c:pt idx="968">
                  <c:v>0.99219800000000002</c:v>
                </c:pt>
                <c:pt idx="969">
                  <c:v>0.99227399999999999</c:v>
                </c:pt>
                <c:pt idx="970">
                  <c:v>0.99234900000000004</c:v>
                </c:pt>
                <c:pt idx="971">
                  <c:v>0.992425</c:v>
                </c:pt>
                <c:pt idx="972">
                  <c:v>0.99250000000000005</c:v>
                </c:pt>
                <c:pt idx="973">
                  <c:v>0.99257600000000001</c:v>
                </c:pt>
                <c:pt idx="974">
                  <c:v>0.99265199999999998</c:v>
                </c:pt>
                <c:pt idx="975">
                  <c:v>0.99272700000000003</c:v>
                </c:pt>
                <c:pt idx="976">
                  <c:v>0.99280299999999999</c:v>
                </c:pt>
                <c:pt idx="977">
                  <c:v>0.99287800000000004</c:v>
                </c:pt>
                <c:pt idx="978">
                  <c:v>0.99295299999999997</c:v>
                </c:pt>
                <c:pt idx="979">
                  <c:v>0.99302900000000005</c:v>
                </c:pt>
                <c:pt idx="980">
                  <c:v>0.99310399999999999</c:v>
                </c:pt>
                <c:pt idx="981">
                  <c:v>0.99317900000000003</c:v>
                </c:pt>
                <c:pt idx="982">
                  <c:v>0.99325399999999997</c:v>
                </c:pt>
                <c:pt idx="983">
                  <c:v>0.99332900000000002</c:v>
                </c:pt>
                <c:pt idx="984">
                  <c:v>0.99340399999999995</c:v>
                </c:pt>
                <c:pt idx="985">
                  <c:v>0.993479</c:v>
                </c:pt>
                <c:pt idx="986">
                  <c:v>0.99355400000000005</c:v>
                </c:pt>
                <c:pt idx="987">
                  <c:v>0.99362899999999998</c:v>
                </c:pt>
                <c:pt idx="988">
                  <c:v>0.993703</c:v>
                </c:pt>
                <c:pt idx="989">
                  <c:v>0.99377700000000002</c:v>
                </c:pt>
                <c:pt idx="990">
                  <c:v>0.99385199999999996</c:v>
                </c:pt>
                <c:pt idx="991">
                  <c:v>0.99392599999999998</c:v>
                </c:pt>
                <c:pt idx="992">
                  <c:v>0.99399999999999999</c:v>
                </c:pt>
                <c:pt idx="993">
                  <c:v>0.99407400000000001</c:v>
                </c:pt>
                <c:pt idx="994">
                  <c:v>0.994147</c:v>
                </c:pt>
                <c:pt idx="995">
                  <c:v>0.99422100000000002</c:v>
                </c:pt>
                <c:pt idx="996">
                  <c:v>0.99429400000000001</c:v>
                </c:pt>
                <c:pt idx="997">
                  <c:v>0.99436800000000003</c:v>
                </c:pt>
                <c:pt idx="998">
                  <c:v>0.99444100000000002</c:v>
                </c:pt>
                <c:pt idx="999">
                  <c:v>0.99451400000000001</c:v>
                </c:pt>
                <c:pt idx="1000">
                  <c:v>0.99458599999999997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27A-40AA-B042-161716D845DB}"/>
            </c:ext>
          </c:extLst>
        </c:ser>
        <c:ser>
          <c:idx val="2"/>
          <c:order val="2"/>
          <c:tx>
            <c:v>Trapzoidal</c:v>
          </c:tx>
          <c:spPr>
            <a:ln w="952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Trap!$S$2:$S$1002</c:f>
              <c:numCache>
                <c:formatCode>General</c:formatCode>
                <c:ptCount val="1001"/>
                <c:pt idx="0">
                  <c:v>0.99004999999999999</c:v>
                </c:pt>
                <c:pt idx="1">
                  <c:v>0.98019999999999996</c:v>
                </c:pt>
                <c:pt idx="2">
                  <c:v>0.97045000000000003</c:v>
                </c:pt>
                <c:pt idx="3">
                  <c:v>0.96079999999999999</c:v>
                </c:pt>
                <c:pt idx="4">
                  <c:v>0.95125000000000004</c:v>
                </c:pt>
                <c:pt idx="5">
                  <c:v>0.94179900000000005</c:v>
                </c:pt>
                <c:pt idx="6">
                  <c:v>0.93244899999999997</c:v>
                </c:pt>
                <c:pt idx="7">
                  <c:v>0.92319799999999996</c:v>
                </c:pt>
                <c:pt idx="8">
                  <c:v>0.91404700000000005</c:v>
                </c:pt>
                <c:pt idx="9">
                  <c:v>0.90499600000000002</c:v>
                </c:pt>
                <c:pt idx="10">
                  <c:v>0.89604399999999995</c:v>
                </c:pt>
                <c:pt idx="11">
                  <c:v>0.88719099999999995</c:v>
                </c:pt>
                <c:pt idx="12">
                  <c:v>0.87843800000000005</c:v>
                </c:pt>
                <c:pt idx="13">
                  <c:v>0.869784</c:v>
                </c:pt>
                <c:pt idx="14">
                  <c:v>0.86122900000000002</c:v>
                </c:pt>
                <c:pt idx="15">
                  <c:v>0.852773</c:v>
                </c:pt>
                <c:pt idx="16">
                  <c:v>0.84441600000000006</c:v>
                </c:pt>
                <c:pt idx="17">
                  <c:v>0.83615799999999996</c:v>
                </c:pt>
                <c:pt idx="18">
                  <c:v>0.82799699999999998</c:v>
                </c:pt>
                <c:pt idx="19">
                  <c:v>0.819936</c:v>
                </c:pt>
                <c:pt idx="20">
                  <c:v>0.81197200000000003</c:v>
                </c:pt>
                <c:pt idx="21">
                  <c:v>0.80410599999999999</c:v>
                </c:pt>
                <c:pt idx="22">
                  <c:v>0.79633799999999999</c:v>
                </c:pt>
                <c:pt idx="23">
                  <c:v>0.78866800000000004</c:v>
                </c:pt>
                <c:pt idx="24">
                  <c:v>0.78109499999999998</c:v>
                </c:pt>
                <c:pt idx="25">
                  <c:v>0.77361899999999995</c:v>
                </c:pt>
                <c:pt idx="26">
                  <c:v>0.76624000000000003</c:v>
                </c:pt>
                <c:pt idx="27">
                  <c:v>0.75895800000000002</c:v>
                </c:pt>
                <c:pt idx="28">
                  <c:v>0.751772</c:v>
                </c:pt>
                <c:pt idx="29">
                  <c:v>0.74468199999999996</c:v>
                </c:pt>
                <c:pt idx="30">
                  <c:v>0.73768800000000001</c:v>
                </c:pt>
                <c:pt idx="31">
                  <c:v>0.73079000000000005</c:v>
                </c:pt>
                <c:pt idx="32">
                  <c:v>0.72398799999999996</c:v>
                </c:pt>
                <c:pt idx="33">
                  <c:v>0.71728000000000003</c:v>
                </c:pt>
                <c:pt idx="34">
                  <c:v>0.71066799999999997</c:v>
                </c:pt>
                <c:pt idx="35">
                  <c:v>0.70415000000000005</c:v>
                </c:pt>
                <c:pt idx="36">
                  <c:v>0.69772599999999996</c:v>
                </c:pt>
                <c:pt idx="37">
                  <c:v>0.69139600000000001</c:v>
                </c:pt>
                <c:pt idx="38">
                  <c:v>0.68515999999999999</c:v>
                </c:pt>
                <c:pt idx="39">
                  <c:v>0.67901699999999998</c:v>
                </c:pt>
                <c:pt idx="40">
                  <c:v>0.67296800000000001</c:v>
                </c:pt>
                <c:pt idx="41">
                  <c:v>0.66701100000000002</c:v>
                </c:pt>
                <c:pt idx="42">
                  <c:v>0.66114600000000001</c:v>
                </c:pt>
                <c:pt idx="43">
                  <c:v>0.65537400000000001</c:v>
                </c:pt>
                <c:pt idx="44">
                  <c:v>0.64969299999999996</c:v>
                </c:pt>
                <c:pt idx="45">
                  <c:v>0.64410400000000001</c:v>
                </c:pt>
                <c:pt idx="46">
                  <c:v>0.63860600000000001</c:v>
                </c:pt>
                <c:pt idx="47">
                  <c:v>0.63319800000000004</c:v>
                </c:pt>
                <c:pt idx="48">
                  <c:v>0.62788100000000002</c:v>
                </c:pt>
                <c:pt idx="49">
                  <c:v>0.62265300000000001</c:v>
                </c:pt>
                <c:pt idx="50">
                  <c:v>0.61751500000000004</c:v>
                </c:pt>
                <c:pt idx="51">
                  <c:v>0.61246699999999998</c:v>
                </c:pt>
                <c:pt idx="52">
                  <c:v>0.60750700000000002</c:v>
                </c:pt>
                <c:pt idx="53">
                  <c:v>0.60263500000000003</c:v>
                </c:pt>
                <c:pt idx="54">
                  <c:v>0.59785200000000005</c:v>
                </c:pt>
                <c:pt idx="55">
                  <c:v>0.59315600000000002</c:v>
                </c:pt>
                <c:pt idx="56">
                  <c:v>0.58854799999999996</c:v>
                </c:pt>
                <c:pt idx="57">
                  <c:v>0.58402600000000005</c:v>
                </c:pt>
                <c:pt idx="58">
                  <c:v>0.57959000000000005</c:v>
                </c:pt>
                <c:pt idx="59">
                  <c:v>0.575241</c:v>
                </c:pt>
                <c:pt idx="60">
                  <c:v>0.57097699999999996</c:v>
                </c:pt>
                <c:pt idx="61">
                  <c:v>0.56679800000000002</c:v>
                </c:pt>
                <c:pt idx="62">
                  <c:v>0.56270399999999998</c:v>
                </c:pt>
                <c:pt idx="63">
                  <c:v>0.55869400000000002</c:v>
                </c:pt>
                <c:pt idx="64">
                  <c:v>0.55476800000000004</c:v>
                </c:pt>
                <c:pt idx="65">
                  <c:v>0.550925</c:v>
                </c:pt>
                <c:pt idx="66">
                  <c:v>0.54716500000000001</c:v>
                </c:pt>
                <c:pt idx="67">
                  <c:v>0.54348799999999997</c:v>
                </c:pt>
                <c:pt idx="68">
                  <c:v>0.53989299999999996</c:v>
                </c:pt>
                <c:pt idx="69">
                  <c:v>0.53637900000000005</c:v>
                </c:pt>
                <c:pt idx="70">
                  <c:v>0.53294600000000003</c:v>
                </c:pt>
                <c:pt idx="71">
                  <c:v>0.52959400000000001</c:v>
                </c:pt>
                <c:pt idx="72">
                  <c:v>0.52632199999999996</c:v>
                </c:pt>
                <c:pt idx="73">
                  <c:v>0.52312999999999998</c:v>
                </c:pt>
                <c:pt idx="74">
                  <c:v>0.52001699999999995</c:v>
                </c:pt>
                <c:pt idx="75">
                  <c:v>0.51698299999999997</c:v>
                </c:pt>
                <c:pt idx="76">
                  <c:v>0.51402700000000001</c:v>
                </c:pt>
                <c:pt idx="77">
                  <c:v>0.51114800000000005</c:v>
                </c:pt>
                <c:pt idx="78">
                  <c:v>0.50834699999999999</c:v>
                </c:pt>
                <c:pt idx="79">
                  <c:v>0.50562300000000004</c:v>
                </c:pt>
                <c:pt idx="80">
                  <c:v>0.50297499999999995</c:v>
                </c:pt>
                <c:pt idx="81">
                  <c:v>0.50040300000000004</c:v>
                </c:pt>
                <c:pt idx="82">
                  <c:v>0.49790600000000002</c:v>
                </c:pt>
                <c:pt idx="83">
                  <c:v>0.49548399999999998</c:v>
                </c:pt>
                <c:pt idx="84">
                  <c:v>0.49313699999999999</c:v>
                </c:pt>
                <c:pt idx="85">
                  <c:v>0.49086299999999999</c:v>
                </c:pt>
                <c:pt idx="86">
                  <c:v>0.48866199999999999</c:v>
                </c:pt>
                <c:pt idx="87">
                  <c:v>0.48653400000000002</c:v>
                </c:pt>
                <c:pt idx="88">
                  <c:v>0.48447899999999999</c:v>
                </c:pt>
                <c:pt idx="89">
                  <c:v>0.48249500000000001</c:v>
                </c:pt>
                <c:pt idx="90">
                  <c:v>0.48058200000000001</c:v>
                </c:pt>
                <c:pt idx="91">
                  <c:v>0.47874100000000003</c:v>
                </c:pt>
                <c:pt idx="92">
                  <c:v>0.47696899999999998</c:v>
                </c:pt>
                <c:pt idx="93">
                  <c:v>0.475267</c:v>
                </c:pt>
                <c:pt idx="94">
                  <c:v>0.473634</c:v>
                </c:pt>
                <c:pt idx="95">
                  <c:v>0.47206999999999999</c:v>
                </c:pt>
                <c:pt idx="96">
                  <c:v>0.47057399999999999</c:v>
                </c:pt>
                <c:pt idx="97">
                  <c:v>0.46914499999999998</c:v>
                </c:pt>
                <c:pt idx="98">
                  <c:v>0.467783</c:v>
                </c:pt>
                <c:pt idx="99">
                  <c:v>0.46648800000000001</c:v>
                </c:pt>
                <c:pt idx="100">
                  <c:v>0.46525899999999998</c:v>
                </c:pt>
                <c:pt idx="101">
                  <c:v>0.46409600000000001</c:v>
                </c:pt>
                <c:pt idx="102">
                  <c:v>0.46299699999999999</c:v>
                </c:pt>
                <c:pt idx="103">
                  <c:v>0.46196199999999998</c:v>
                </c:pt>
                <c:pt idx="104">
                  <c:v>0.46099200000000001</c:v>
                </c:pt>
                <c:pt idx="105">
                  <c:v>0.46008500000000002</c:v>
                </c:pt>
                <c:pt idx="106">
                  <c:v>0.45923999999999998</c:v>
                </c:pt>
                <c:pt idx="107">
                  <c:v>0.45845799999999998</c:v>
                </c:pt>
                <c:pt idx="108">
                  <c:v>0.457737</c:v>
                </c:pt>
                <c:pt idx="109">
                  <c:v>0.45707799999999998</c:v>
                </c:pt>
                <c:pt idx="110">
                  <c:v>0.45647900000000002</c:v>
                </c:pt>
                <c:pt idx="111">
                  <c:v>0.45594000000000001</c:v>
                </c:pt>
                <c:pt idx="112">
                  <c:v>0.45545999999999998</c:v>
                </c:pt>
                <c:pt idx="113">
                  <c:v>0.45504</c:v>
                </c:pt>
                <c:pt idx="114">
                  <c:v>0.45467800000000003</c:v>
                </c:pt>
                <c:pt idx="115">
                  <c:v>0.454374</c:v>
                </c:pt>
                <c:pt idx="116">
                  <c:v>0.454127</c:v>
                </c:pt>
                <c:pt idx="117">
                  <c:v>0.45393699999999998</c:v>
                </c:pt>
                <c:pt idx="118">
                  <c:v>0.45380300000000001</c:v>
                </c:pt>
                <c:pt idx="119">
                  <c:v>0.45372499999999999</c:v>
                </c:pt>
                <c:pt idx="120">
                  <c:v>0.45370199999999999</c:v>
                </c:pt>
                <c:pt idx="121">
                  <c:v>0.453733</c:v>
                </c:pt>
                <c:pt idx="122">
                  <c:v>0.45381899999999997</c:v>
                </c:pt>
                <c:pt idx="123">
                  <c:v>0.45395799999999997</c:v>
                </c:pt>
                <c:pt idx="124">
                  <c:v>0.45415</c:v>
                </c:pt>
                <c:pt idx="125">
                  <c:v>0.45439400000000002</c:v>
                </c:pt>
                <c:pt idx="126">
                  <c:v>0.45468999999999998</c:v>
                </c:pt>
                <c:pt idx="127">
                  <c:v>0.455038</c:v>
                </c:pt>
                <c:pt idx="128">
                  <c:v>0.45543600000000001</c:v>
                </c:pt>
                <c:pt idx="129">
                  <c:v>0.45588499999999998</c:v>
                </c:pt>
                <c:pt idx="130">
                  <c:v>0.45638299999999998</c:v>
                </c:pt>
                <c:pt idx="131">
                  <c:v>0.45693099999999998</c:v>
                </c:pt>
                <c:pt idx="132">
                  <c:v>0.45752700000000002</c:v>
                </c:pt>
                <c:pt idx="133">
                  <c:v>0.45817099999999999</c:v>
                </c:pt>
                <c:pt idx="134">
                  <c:v>0.45886199999999999</c:v>
                </c:pt>
                <c:pt idx="135">
                  <c:v>0.45960099999999998</c:v>
                </c:pt>
                <c:pt idx="136">
                  <c:v>0.46038499999999999</c:v>
                </c:pt>
                <c:pt idx="137">
                  <c:v>0.46121600000000001</c:v>
                </c:pt>
                <c:pt idx="138">
                  <c:v>0.462092</c:v>
                </c:pt>
                <c:pt idx="139">
                  <c:v>0.46301300000000001</c:v>
                </c:pt>
                <c:pt idx="140">
                  <c:v>0.463978</c:v>
                </c:pt>
                <c:pt idx="141">
                  <c:v>0.46498699999999998</c:v>
                </c:pt>
                <c:pt idx="142">
                  <c:v>0.46603899999999998</c:v>
                </c:pt>
                <c:pt idx="143">
                  <c:v>0.46713399999999999</c:v>
                </c:pt>
                <c:pt idx="144">
                  <c:v>0.46827099999999999</c:v>
                </c:pt>
                <c:pt idx="145">
                  <c:v>0.46944999999999998</c:v>
                </c:pt>
                <c:pt idx="146">
                  <c:v>0.470669</c:v>
                </c:pt>
                <c:pt idx="147">
                  <c:v>0.47192899999999999</c:v>
                </c:pt>
                <c:pt idx="148">
                  <c:v>0.47322900000000001</c:v>
                </c:pt>
                <c:pt idx="149">
                  <c:v>0.47456900000000002</c:v>
                </c:pt>
                <c:pt idx="150">
                  <c:v>0.47594799999999998</c:v>
                </c:pt>
                <c:pt idx="151">
                  <c:v>0.47736400000000001</c:v>
                </c:pt>
                <c:pt idx="152">
                  <c:v>0.47881899999999999</c:v>
                </c:pt>
                <c:pt idx="153">
                  <c:v>0.48031200000000002</c:v>
                </c:pt>
                <c:pt idx="154">
                  <c:v>0.48184100000000002</c:v>
                </c:pt>
                <c:pt idx="155">
                  <c:v>0.483406</c:v>
                </c:pt>
                <c:pt idx="156">
                  <c:v>0.48500700000000002</c:v>
                </c:pt>
                <c:pt idx="157">
                  <c:v>0.48664400000000002</c:v>
                </c:pt>
                <c:pt idx="158">
                  <c:v>0.488315</c:v>
                </c:pt>
                <c:pt idx="159">
                  <c:v>0.49002099999999998</c:v>
                </c:pt>
                <c:pt idx="160">
                  <c:v>0.49175999999999997</c:v>
                </c:pt>
                <c:pt idx="161">
                  <c:v>0.493533</c:v>
                </c:pt>
                <c:pt idx="162">
                  <c:v>0.49533899999999997</c:v>
                </c:pt>
                <c:pt idx="163">
                  <c:v>0.49717600000000001</c:v>
                </c:pt>
                <c:pt idx="164">
                  <c:v>0.49904599999999999</c:v>
                </c:pt>
                <c:pt idx="165">
                  <c:v>0.500946</c:v>
                </c:pt>
                <c:pt idx="166">
                  <c:v>0.50287800000000005</c:v>
                </c:pt>
                <c:pt idx="167">
                  <c:v>0.50483999999999996</c:v>
                </c:pt>
                <c:pt idx="168">
                  <c:v>0.50683100000000003</c:v>
                </c:pt>
                <c:pt idx="169">
                  <c:v>0.50885199999999997</c:v>
                </c:pt>
                <c:pt idx="170">
                  <c:v>0.51090100000000005</c:v>
                </c:pt>
                <c:pt idx="171">
                  <c:v>0.51297899999999996</c:v>
                </c:pt>
                <c:pt idx="172">
                  <c:v>0.51508399999999999</c:v>
                </c:pt>
                <c:pt idx="173">
                  <c:v>0.51721700000000004</c:v>
                </c:pt>
                <c:pt idx="174">
                  <c:v>0.51937699999999998</c:v>
                </c:pt>
                <c:pt idx="175">
                  <c:v>0.521563</c:v>
                </c:pt>
                <c:pt idx="176">
                  <c:v>0.52377399999999996</c:v>
                </c:pt>
                <c:pt idx="177">
                  <c:v>0.52601200000000004</c:v>
                </c:pt>
                <c:pt idx="178">
                  <c:v>0.52827400000000002</c:v>
                </c:pt>
                <c:pt idx="179">
                  <c:v>0.53056000000000003</c:v>
                </c:pt>
                <c:pt idx="180">
                  <c:v>0.53287099999999998</c:v>
                </c:pt>
                <c:pt idx="181">
                  <c:v>0.53520500000000004</c:v>
                </c:pt>
                <c:pt idx="182">
                  <c:v>0.53756199999999998</c:v>
                </c:pt>
                <c:pt idx="183">
                  <c:v>0.539941</c:v>
                </c:pt>
                <c:pt idx="184">
                  <c:v>0.54234300000000002</c:v>
                </c:pt>
                <c:pt idx="185">
                  <c:v>0.54476599999999997</c:v>
                </c:pt>
                <c:pt idx="186">
                  <c:v>0.547211</c:v>
                </c:pt>
                <c:pt idx="187">
                  <c:v>0.54967600000000005</c:v>
                </c:pt>
                <c:pt idx="188">
                  <c:v>0.55216100000000001</c:v>
                </c:pt>
                <c:pt idx="189">
                  <c:v>0.55466700000000002</c:v>
                </c:pt>
                <c:pt idx="190">
                  <c:v>0.55719099999999999</c:v>
                </c:pt>
                <c:pt idx="191">
                  <c:v>0.55973499999999998</c:v>
                </c:pt>
                <c:pt idx="192">
                  <c:v>0.56229700000000005</c:v>
                </c:pt>
                <c:pt idx="193">
                  <c:v>0.56487699999999996</c:v>
                </c:pt>
                <c:pt idx="194">
                  <c:v>0.56747499999999995</c:v>
                </c:pt>
                <c:pt idx="195">
                  <c:v>0.57008999999999999</c:v>
                </c:pt>
                <c:pt idx="196">
                  <c:v>0.57272199999999995</c:v>
                </c:pt>
                <c:pt idx="197">
                  <c:v>0.57537000000000005</c:v>
                </c:pt>
                <c:pt idx="198">
                  <c:v>0.57803400000000005</c:v>
                </c:pt>
                <c:pt idx="199">
                  <c:v>0.58071300000000003</c:v>
                </c:pt>
                <c:pt idx="200">
                  <c:v>0.58340800000000004</c:v>
                </c:pt>
                <c:pt idx="201">
                  <c:v>0.586117</c:v>
                </c:pt>
                <c:pt idx="202">
                  <c:v>0.58884000000000003</c:v>
                </c:pt>
                <c:pt idx="203">
                  <c:v>0.59157800000000005</c:v>
                </c:pt>
                <c:pt idx="204">
                  <c:v>0.59432799999999997</c:v>
                </c:pt>
                <c:pt idx="205">
                  <c:v>0.59709199999999996</c:v>
                </c:pt>
                <c:pt idx="206">
                  <c:v>0.59986799999999996</c:v>
                </c:pt>
                <c:pt idx="207">
                  <c:v>0.60265599999999997</c:v>
                </c:pt>
                <c:pt idx="208">
                  <c:v>0.60545700000000002</c:v>
                </c:pt>
                <c:pt idx="209">
                  <c:v>0.60826800000000003</c:v>
                </c:pt>
                <c:pt idx="210">
                  <c:v>0.61109100000000005</c:v>
                </c:pt>
                <c:pt idx="211">
                  <c:v>0.61392400000000003</c:v>
                </c:pt>
                <c:pt idx="212">
                  <c:v>0.61676699999999995</c:v>
                </c:pt>
                <c:pt idx="213">
                  <c:v>0.61962099999999998</c:v>
                </c:pt>
                <c:pt idx="214">
                  <c:v>0.62248300000000001</c:v>
                </c:pt>
                <c:pt idx="215">
                  <c:v>0.62535499999999999</c:v>
                </c:pt>
                <c:pt idx="216">
                  <c:v>0.62823600000000002</c:v>
                </c:pt>
                <c:pt idx="217">
                  <c:v>0.63112400000000002</c:v>
                </c:pt>
                <c:pt idx="218">
                  <c:v>0.63402099999999995</c:v>
                </c:pt>
                <c:pt idx="219">
                  <c:v>0.63692499999999996</c:v>
                </c:pt>
                <c:pt idx="220">
                  <c:v>0.63983699999999999</c:v>
                </c:pt>
                <c:pt idx="221">
                  <c:v>0.64275599999999999</c:v>
                </c:pt>
                <c:pt idx="222">
                  <c:v>0.64568099999999995</c:v>
                </c:pt>
                <c:pt idx="223">
                  <c:v>0.64861199999999997</c:v>
                </c:pt>
                <c:pt idx="224">
                  <c:v>0.65154900000000004</c:v>
                </c:pt>
                <c:pt idx="225">
                  <c:v>0.65449100000000004</c:v>
                </c:pt>
                <c:pt idx="226">
                  <c:v>0.65743799999999997</c:v>
                </c:pt>
                <c:pt idx="227">
                  <c:v>0.66039099999999995</c:v>
                </c:pt>
                <c:pt idx="228">
                  <c:v>0.66334700000000002</c:v>
                </c:pt>
                <c:pt idx="229">
                  <c:v>0.66630800000000001</c:v>
                </c:pt>
                <c:pt idx="230">
                  <c:v>0.66927199999999998</c:v>
                </c:pt>
                <c:pt idx="231">
                  <c:v>0.67223999999999995</c:v>
                </c:pt>
                <c:pt idx="232">
                  <c:v>0.67521100000000001</c:v>
                </c:pt>
                <c:pt idx="233">
                  <c:v>0.67818500000000004</c:v>
                </c:pt>
                <c:pt idx="234">
                  <c:v>0.68116100000000002</c:v>
                </c:pt>
                <c:pt idx="235">
                  <c:v>0.68413900000000005</c:v>
                </c:pt>
                <c:pt idx="236">
                  <c:v>0.68711900000000004</c:v>
                </c:pt>
                <c:pt idx="237">
                  <c:v>0.69010099999999996</c:v>
                </c:pt>
                <c:pt idx="238">
                  <c:v>0.69308400000000003</c:v>
                </c:pt>
                <c:pt idx="239">
                  <c:v>0.69606699999999999</c:v>
                </c:pt>
                <c:pt idx="240">
                  <c:v>0.69905099999999998</c:v>
                </c:pt>
                <c:pt idx="241">
                  <c:v>0.70203599999999999</c:v>
                </c:pt>
                <c:pt idx="242">
                  <c:v>0.70501999999999998</c:v>
                </c:pt>
                <c:pt idx="243">
                  <c:v>0.70800399999999997</c:v>
                </c:pt>
                <c:pt idx="244">
                  <c:v>0.71098700000000004</c:v>
                </c:pt>
                <c:pt idx="245">
                  <c:v>0.71396999999999999</c:v>
                </c:pt>
                <c:pt idx="246">
                  <c:v>0.716951</c:v>
                </c:pt>
                <c:pt idx="247">
                  <c:v>0.71993099999999999</c:v>
                </c:pt>
                <c:pt idx="248">
                  <c:v>0.72290900000000002</c:v>
                </c:pt>
                <c:pt idx="249">
                  <c:v>0.72588399999999997</c:v>
                </c:pt>
                <c:pt idx="250">
                  <c:v>0.72885800000000001</c:v>
                </c:pt>
                <c:pt idx="251">
                  <c:v>0.73182899999999995</c:v>
                </c:pt>
                <c:pt idx="252">
                  <c:v>0.73479700000000003</c:v>
                </c:pt>
                <c:pt idx="253">
                  <c:v>0.73776200000000003</c:v>
                </c:pt>
                <c:pt idx="254">
                  <c:v>0.74072300000000002</c:v>
                </c:pt>
                <c:pt idx="255">
                  <c:v>0.74368100000000004</c:v>
                </c:pt>
                <c:pt idx="256">
                  <c:v>0.74663500000000005</c:v>
                </c:pt>
                <c:pt idx="257">
                  <c:v>0.74958499999999995</c:v>
                </c:pt>
                <c:pt idx="258">
                  <c:v>0.75253000000000003</c:v>
                </c:pt>
                <c:pt idx="259">
                  <c:v>0.755471</c:v>
                </c:pt>
                <c:pt idx="260">
                  <c:v>0.75840600000000002</c:v>
                </c:pt>
                <c:pt idx="261">
                  <c:v>0.76133700000000004</c:v>
                </c:pt>
                <c:pt idx="262">
                  <c:v>0.764262</c:v>
                </c:pt>
                <c:pt idx="263">
                  <c:v>0.767181</c:v>
                </c:pt>
                <c:pt idx="264">
                  <c:v>0.77009499999999997</c:v>
                </c:pt>
                <c:pt idx="265">
                  <c:v>0.77300199999999997</c:v>
                </c:pt>
                <c:pt idx="266">
                  <c:v>0.77590300000000001</c:v>
                </c:pt>
                <c:pt idx="267">
                  <c:v>0.77879799999999999</c:v>
                </c:pt>
                <c:pt idx="268">
                  <c:v>0.78168599999999999</c:v>
                </c:pt>
                <c:pt idx="269">
                  <c:v>0.78456599999999999</c:v>
                </c:pt>
                <c:pt idx="270">
                  <c:v>0.78744000000000003</c:v>
                </c:pt>
                <c:pt idx="271">
                  <c:v>0.79030599999999995</c:v>
                </c:pt>
                <c:pt idx="272">
                  <c:v>0.79316399999999998</c:v>
                </c:pt>
                <c:pt idx="273">
                  <c:v>0.79601500000000003</c:v>
                </c:pt>
                <c:pt idx="274">
                  <c:v>0.79885700000000004</c:v>
                </c:pt>
                <c:pt idx="275">
                  <c:v>0.80169100000000004</c:v>
                </c:pt>
                <c:pt idx="276">
                  <c:v>0.80451700000000004</c:v>
                </c:pt>
                <c:pt idx="277">
                  <c:v>0.807334</c:v>
                </c:pt>
                <c:pt idx="278">
                  <c:v>0.81014200000000003</c:v>
                </c:pt>
                <c:pt idx="279">
                  <c:v>0.81294200000000005</c:v>
                </c:pt>
                <c:pt idx="280">
                  <c:v>0.81573099999999998</c:v>
                </c:pt>
                <c:pt idx="281">
                  <c:v>0.81851200000000002</c:v>
                </c:pt>
                <c:pt idx="282">
                  <c:v>0.82128299999999999</c:v>
                </c:pt>
                <c:pt idx="283">
                  <c:v>0.824044</c:v>
                </c:pt>
                <c:pt idx="284">
                  <c:v>0.82679499999999995</c:v>
                </c:pt>
                <c:pt idx="285">
                  <c:v>0.82953600000000005</c:v>
                </c:pt>
                <c:pt idx="286">
                  <c:v>0.83226699999999998</c:v>
                </c:pt>
                <c:pt idx="287">
                  <c:v>0.83498700000000003</c:v>
                </c:pt>
                <c:pt idx="288">
                  <c:v>0.83769700000000002</c:v>
                </c:pt>
                <c:pt idx="289">
                  <c:v>0.840395</c:v>
                </c:pt>
                <c:pt idx="290">
                  <c:v>0.84308300000000003</c:v>
                </c:pt>
                <c:pt idx="291">
                  <c:v>0.84575999999999996</c:v>
                </c:pt>
                <c:pt idx="292">
                  <c:v>0.84842499999999998</c:v>
                </c:pt>
                <c:pt idx="293">
                  <c:v>0.85107900000000003</c:v>
                </c:pt>
                <c:pt idx="294">
                  <c:v>0.85372099999999995</c:v>
                </c:pt>
                <c:pt idx="295">
                  <c:v>0.856352</c:v>
                </c:pt>
                <c:pt idx="296">
                  <c:v>0.85897100000000004</c:v>
                </c:pt>
                <c:pt idx="297">
                  <c:v>0.86157700000000004</c:v>
                </c:pt>
                <c:pt idx="298">
                  <c:v>0.86417200000000005</c:v>
                </c:pt>
                <c:pt idx="299">
                  <c:v>0.86675400000000002</c:v>
                </c:pt>
                <c:pt idx="300">
                  <c:v>0.86932399999999999</c:v>
                </c:pt>
                <c:pt idx="301">
                  <c:v>0.87188100000000002</c:v>
                </c:pt>
                <c:pt idx="302">
                  <c:v>0.87442600000000004</c:v>
                </c:pt>
                <c:pt idx="303">
                  <c:v>0.87695699999999999</c:v>
                </c:pt>
                <c:pt idx="304">
                  <c:v>0.87947600000000004</c:v>
                </c:pt>
                <c:pt idx="305">
                  <c:v>0.88198200000000004</c:v>
                </c:pt>
                <c:pt idx="306">
                  <c:v>0.88447399999999998</c:v>
                </c:pt>
                <c:pt idx="307">
                  <c:v>0.88695299999999999</c:v>
                </c:pt>
                <c:pt idx="308">
                  <c:v>0.88941899999999996</c:v>
                </c:pt>
                <c:pt idx="309">
                  <c:v>0.89187099999999997</c:v>
                </c:pt>
                <c:pt idx="310">
                  <c:v>0.89431000000000005</c:v>
                </c:pt>
                <c:pt idx="311">
                  <c:v>0.89673499999999995</c:v>
                </c:pt>
                <c:pt idx="312">
                  <c:v>0.899146</c:v>
                </c:pt>
                <c:pt idx="313">
                  <c:v>0.90154299999999998</c:v>
                </c:pt>
                <c:pt idx="314">
                  <c:v>0.90392600000000001</c:v>
                </c:pt>
                <c:pt idx="315">
                  <c:v>0.90629499999999996</c:v>
                </c:pt>
                <c:pt idx="316">
                  <c:v>0.90864900000000004</c:v>
                </c:pt>
                <c:pt idx="317">
                  <c:v>0.91098999999999997</c:v>
                </c:pt>
                <c:pt idx="318">
                  <c:v>0.91331499999999999</c:v>
                </c:pt>
                <c:pt idx="319">
                  <c:v>0.91562699999999997</c:v>
                </c:pt>
                <c:pt idx="320">
                  <c:v>0.91792300000000004</c:v>
                </c:pt>
                <c:pt idx="321">
                  <c:v>0.92020500000000005</c:v>
                </c:pt>
                <c:pt idx="322">
                  <c:v>0.92247299999999999</c:v>
                </c:pt>
                <c:pt idx="323">
                  <c:v>0.92472500000000002</c:v>
                </c:pt>
                <c:pt idx="324">
                  <c:v>0.92696299999999998</c:v>
                </c:pt>
                <c:pt idx="325">
                  <c:v>0.92918500000000004</c:v>
                </c:pt>
                <c:pt idx="326">
                  <c:v>0.931392</c:v>
                </c:pt>
                <c:pt idx="327">
                  <c:v>0.933585</c:v>
                </c:pt>
                <c:pt idx="328">
                  <c:v>0.93576199999999998</c:v>
                </c:pt>
                <c:pt idx="329">
                  <c:v>0.93792399999999998</c:v>
                </c:pt>
                <c:pt idx="330">
                  <c:v>0.94006999999999996</c:v>
                </c:pt>
                <c:pt idx="331">
                  <c:v>0.94220099999999996</c:v>
                </c:pt>
                <c:pt idx="332">
                  <c:v>0.94431699999999996</c:v>
                </c:pt>
                <c:pt idx="333">
                  <c:v>0.94641699999999995</c:v>
                </c:pt>
                <c:pt idx="334">
                  <c:v>0.94850100000000004</c:v>
                </c:pt>
                <c:pt idx="335">
                  <c:v>0.95057000000000003</c:v>
                </c:pt>
                <c:pt idx="336">
                  <c:v>0.95262400000000003</c:v>
                </c:pt>
                <c:pt idx="337">
                  <c:v>0.95466099999999998</c:v>
                </c:pt>
                <c:pt idx="338">
                  <c:v>0.95668299999999995</c:v>
                </c:pt>
                <c:pt idx="339">
                  <c:v>0.95868900000000001</c:v>
                </c:pt>
                <c:pt idx="340">
                  <c:v>0.96067899999999995</c:v>
                </c:pt>
                <c:pt idx="341">
                  <c:v>0.96265299999999998</c:v>
                </c:pt>
                <c:pt idx="342">
                  <c:v>0.96461200000000002</c:v>
                </c:pt>
                <c:pt idx="343">
                  <c:v>0.96655400000000002</c:v>
                </c:pt>
                <c:pt idx="344">
                  <c:v>0.96848000000000001</c:v>
                </c:pt>
                <c:pt idx="345">
                  <c:v>0.970391</c:v>
                </c:pt>
                <c:pt idx="346">
                  <c:v>0.97228499999999995</c:v>
                </c:pt>
                <c:pt idx="347">
                  <c:v>0.974163</c:v>
                </c:pt>
                <c:pt idx="348">
                  <c:v>0.97602500000000003</c:v>
                </c:pt>
                <c:pt idx="349">
                  <c:v>0.97787100000000005</c:v>
                </c:pt>
                <c:pt idx="350">
                  <c:v>0.97970100000000004</c:v>
                </c:pt>
                <c:pt idx="351">
                  <c:v>0.981514</c:v>
                </c:pt>
                <c:pt idx="352">
                  <c:v>0.98331199999999996</c:v>
                </c:pt>
                <c:pt idx="353">
                  <c:v>0.985093</c:v>
                </c:pt>
                <c:pt idx="354">
                  <c:v>0.98685800000000001</c:v>
                </c:pt>
                <c:pt idx="355">
                  <c:v>0.98860599999999998</c:v>
                </c:pt>
                <c:pt idx="356">
                  <c:v>0.99033899999999997</c:v>
                </c:pt>
                <c:pt idx="357">
                  <c:v>0.99205500000000002</c:v>
                </c:pt>
                <c:pt idx="358">
                  <c:v>0.99375500000000005</c:v>
                </c:pt>
                <c:pt idx="359">
                  <c:v>0.99543800000000005</c:v>
                </c:pt>
                <c:pt idx="360">
                  <c:v>0.99710500000000002</c:v>
                </c:pt>
                <c:pt idx="361">
                  <c:v>0.99875599999999998</c:v>
                </c:pt>
                <c:pt idx="362">
                  <c:v>1.0003899999999999</c:v>
                </c:pt>
                <c:pt idx="363">
                  <c:v>1.0020100000000001</c:v>
                </c:pt>
                <c:pt idx="364">
                  <c:v>1.0036099999999999</c:v>
                </c:pt>
                <c:pt idx="365">
                  <c:v>1.0052000000000001</c:v>
                </c:pt>
                <c:pt idx="366">
                  <c:v>1.0067699999999999</c:v>
                </c:pt>
                <c:pt idx="367">
                  <c:v>1.0083200000000001</c:v>
                </c:pt>
                <c:pt idx="368">
                  <c:v>1.00986</c:v>
                </c:pt>
                <c:pt idx="369">
                  <c:v>1.0113799999999999</c:v>
                </c:pt>
                <c:pt idx="370">
                  <c:v>1.01288</c:v>
                </c:pt>
                <c:pt idx="371">
                  <c:v>1.01437</c:v>
                </c:pt>
                <c:pt idx="372">
                  <c:v>1.0158400000000001</c:v>
                </c:pt>
                <c:pt idx="373">
                  <c:v>1.0173000000000001</c:v>
                </c:pt>
                <c:pt idx="374">
                  <c:v>1.01874</c:v>
                </c:pt>
                <c:pt idx="375">
                  <c:v>1.02016</c:v>
                </c:pt>
                <c:pt idx="376">
                  <c:v>1.0215700000000001</c:v>
                </c:pt>
                <c:pt idx="377">
                  <c:v>1.0229600000000001</c:v>
                </c:pt>
                <c:pt idx="378">
                  <c:v>1.02433</c:v>
                </c:pt>
                <c:pt idx="379">
                  <c:v>1.02569</c:v>
                </c:pt>
                <c:pt idx="380">
                  <c:v>1.0270300000000001</c:v>
                </c:pt>
                <c:pt idx="381">
                  <c:v>1.0283599999999999</c:v>
                </c:pt>
                <c:pt idx="382">
                  <c:v>1.0296700000000001</c:v>
                </c:pt>
                <c:pt idx="383">
                  <c:v>1.0309699999999999</c:v>
                </c:pt>
                <c:pt idx="384">
                  <c:v>1.03224</c:v>
                </c:pt>
                <c:pt idx="385">
                  <c:v>1.0335099999999999</c:v>
                </c:pt>
                <c:pt idx="386">
                  <c:v>1.0347500000000001</c:v>
                </c:pt>
                <c:pt idx="387">
                  <c:v>1.0359799999999999</c:v>
                </c:pt>
                <c:pt idx="388">
                  <c:v>1.0371999999999999</c:v>
                </c:pt>
                <c:pt idx="389">
                  <c:v>1.0384</c:v>
                </c:pt>
                <c:pt idx="390">
                  <c:v>1.0395799999999999</c:v>
                </c:pt>
                <c:pt idx="391">
                  <c:v>1.0407500000000001</c:v>
                </c:pt>
                <c:pt idx="392">
                  <c:v>1.0419</c:v>
                </c:pt>
                <c:pt idx="393">
                  <c:v>1.04304</c:v>
                </c:pt>
                <c:pt idx="394">
                  <c:v>1.04416</c:v>
                </c:pt>
                <c:pt idx="395">
                  <c:v>1.0452600000000001</c:v>
                </c:pt>
                <c:pt idx="396">
                  <c:v>1.0463499999999999</c:v>
                </c:pt>
                <c:pt idx="397">
                  <c:v>1.0474300000000001</c:v>
                </c:pt>
                <c:pt idx="398">
                  <c:v>1.0484899999999999</c:v>
                </c:pt>
                <c:pt idx="399">
                  <c:v>1.0495300000000001</c:v>
                </c:pt>
                <c:pt idx="400">
                  <c:v>1.0505599999999999</c:v>
                </c:pt>
                <c:pt idx="401">
                  <c:v>1.0515699999999999</c:v>
                </c:pt>
                <c:pt idx="402">
                  <c:v>1.05257</c:v>
                </c:pt>
                <c:pt idx="403">
                  <c:v>1.05355</c:v>
                </c:pt>
                <c:pt idx="404">
                  <c:v>1.0545199999999999</c:v>
                </c:pt>
                <c:pt idx="405">
                  <c:v>1.0554699999999999</c:v>
                </c:pt>
                <c:pt idx="406">
                  <c:v>1.0564100000000001</c:v>
                </c:pt>
                <c:pt idx="407">
                  <c:v>1.0573300000000001</c:v>
                </c:pt>
                <c:pt idx="408">
                  <c:v>1.0582400000000001</c:v>
                </c:pt>
                <c:pt idx="409">
                  <c:v>1.0591299999999999</c:v>
                </c:pt>
                <c:pt idx="410">
                  <c:v>1.0600099999999999</c:v>
                </c:pt>
                <c:pt idx="411">
                  <c:v>1.06088</c:v>
                </c:pt>
                <c:pt idx="412">
                  <c:v>1.06172</c:v>
                </c:pt>
                <c:pt idx="413">
                  <c:v>1.0625599999999999</c:v>
                </c:pt>
                <c:pt idx="414">
                  <c:v>1.06338</c:v>
                </c:pt>
                <c:pt idx="415">
                  <c:v>1.0641799999999999</c:v>
                </c:pt>
                <c:pt idx="416">
                  <c:v>1.06497</c:v>
                </c:pt>
                <c:pt idx="417">
                  <c:v>1.06575</c:v>
                </c:pt>
                <c:pt idx="418">
                  <c:v>1.0665100000000001</c:v>
                </c:pt>
                <c:pt idx="419">
                  <c:v>1.0672600000000001</c:v>
                </c:pt>
                <c:pt idx="420">
                  <c:v>1.06799</c:v>
                </c:pt>
                <c:pt idx="421">
                  <c:v>1.06871</c:v>
                </c:pt>
                <c:pt idx="422">
                  <c:v>1.06942</c:v>
                </c:pt>
                <c:pt idx="423">
                  <c:v>1.0701099999999999</c:v>
                </c:pt>
                <c:pt idx="424">
                  <c:v>1.0707899999999999</c:v>
                </c:pt>
                <c:pt idx="425">
                  <c:v>1.07145</c:v>
                </c:pt>
                <c:pt idx="426">
                  <c:v>1.0721000000000001</c:v>
                </c:pt>
                <c:pt idx="427">
                  <c:v>1.07274</c:v>
                </c:pt>
                <c:pt idx="428">
                  <c:v>1.0733600000000001</c:v>
                </c:pt>
                <c:pt idx="429">
                  <c:v>1.0739700000000001</c:v>
                </c:pt>
                <c:pt idx="430">
                  <c:v>1.07457</c:v>
                </c:pt>
                <c:pt idx="431">
                  <c:v>1.0751500000000001</c:v>
                </c:pt>
                <c:pt idx="432">
                  <c:v>1.07572</c:v>
                </c:pt>
                <c:pt idx="433">
                  <c:v>1.0762799999999999</c:v>
                </c:pt>
                <c:pt idx="434">
                  <c:v>1.0768200000000001</c:v>
                </c:pt>
                <c:pt idx="435">
                  <c:v>1.07735</c:v>
                </c:pt>
                <c:pt idx="436">
                  <c:v>1.0778700000000001</c:v>
                </c:pt>
                <c:pt idx="437">
                  <c:v>1.0783799999999999</c:v>
                </c:pt>
                <c:pt idx="438">
                  <c:v>1.07887</c:v>
                </c:pt>
                <c:pt idx="439">
                  <c:v>1.07935</c:v>
                </c:pt>
                <c:pt idx="440">
                  <c:v>1.0798099999999999</c:v>
                </c:pt>
                <c:pt idx="441">
                  <c:v>1.0802700000000001</c:v>
                </c:pt>
                <c:pt idx="442">
                  <c:v>1.0807100000000001</c:v>
                </c:pt>
                <c:pt idx="443">
                  <c:v>1.08114</c:v>
                </c:pt>
                <c:pt idx="444">
                  <c:v>1.08155</c:v>
                </c:pt>
                <c:pt idx="445">
                  <c:v>1.08196</c:v>
                </c:pt>
                <c:pt idx="446">
                  <c:v>1.0823499999999999</c:v>
                </c:pt>
                <c:pt idx="447">
                  <c:v>1.08273</c:v>
                </c:pt>
                <c:pt idx="448">
                  <c:v>1.0831</c:v>
                </c:pt>
                <c:pt idx="449">
                  <c:v>1.08345</c:v>
                </c:pt>
                <c:pt idx="450">
                  <c:v>1.0838000000000001</c:v>
                </c:pt>
                <c:pt idx="451">
                  <c:v>1.08413</c:v>
                </c:pt>
                <c:pt idx="452">
                  <c:v>1.0844499999999999</c:v>
                </c:pt>
                <c:pt idx="453">
                  <c:v>1.0847599999999999</c:v>
                </c:pt>
                <c:pt idx="454">
                  <c:v>1.0850599999999999</c:v>
                </c:pt>
                <c:pt idx="455">
                  <c:v>1.08534</c:v>
                </c:pt>
                <c:pt idx="456">
                  <c:v>1.08562</c:v>
                </c:pt>
                <c:pt idx="457">
                  <c:v>1.08588</c:v>
                </c:pt>
                <c:pt idx="458">
                  <c:v>1.08613</c:v>
                </c:pt>
                <c:pt idx="459">
                  <c:v>1.0863700000000001</c:v>
                </c:pt>
                <c:pt idx="460">
                  <c:v>1.0866</c:v>
                </c:pt>
                <c:pt idx="461">
                  <c:v>1.0868199999999999</c:v>
                </c:pt>
                <c:pt idx="462">
                  <c:v>1.0870299999999999</c:v>
                </c:pt>
                <c:pt idx="463">
                  <c:v>1.0872299999999999</c:v>
                </c:pt>
                <c:pt idx="464">
                  <c:v>1.0874200000000001</c:v>
                </c:pt>
                <c:pt idx="465">
                  <c:v>1.0875900000000001</c:v>
                </c:pt>
                <c:pt idx="466">
                  <c:v>1.0877600000000001</c:v>
                </c:pt>
                <c:pt idx="467">
                  <c:v>1.08792</c:v>
                </c:pt>
                <c:pt idx="468">
                  <c:v>1.08806</c:v>
                </c:pt>
                <c:pt idx="469">
                  <c:v>1.0882000000000001</c:v>
                </c:pt>
                <c:pt idx="470">
                  <c:v>1.08832</c:v>
                </c:pt>
                <c:pt idx="471">
                  <c:v>1.0884400000000001</c:v>
                </c:pt>
                <c:pt idx="472">
                  <c:v>1.0885400000000001</c:v>
                </c:pt>
                <c:pt idx="473">
                  <c:v>1.0886400000000001</c:v>
                </c:pt>
                <c:pt idx="474">
                  <c:v>1.0887199999999999</c:v>
                </c:pt>
                <c:pt idx="475">
                  <c:v>1.0888</c:v>
                </c:pt>
                <c:pt idx="476">
                  <c:v>1.0888599999999999</c:v>
                </c:pt>
                <c:pt idx="477">
                  <c:v>1.0889200000000001</c:v>
                </c:pt>
                <c:pt idx="478">
                  <c:v>1.08897</c:v>
                </c:pt>
                <c:pt idx="479">
                  <c:v>1.08901</c:v>
                </c:pt>
                <c:pt idx="480">
                  <c:v>1.08904</c:v>
                </c:pt>
                <c:pt idx="481">
                  <c:v>1.0890599999999999</c:v>
                </c:pt>
                <c:pt idx="482">
                  <c:v>1.08907</c:v>
                </c:pt>
                <c:pt idx="483">
                  <c:v>1.08907</c:v>
                </c:pt>
                <c:pt idx="484">
                  <c:v>1.0890599999999999</c:v>
                </c:pt>
                <c:pt idx="485">
                  <c:v>1.08904</c:v>
                </c:pt>
                <c:pt idx="486">
                  <c:v>1.0890200000000001</c:v>
                </c:pt>
                <c:pt idx="487">
                  <c:v>1.0889899999999999</c:v>
                </c:pt>
                <c:pt idx="488">
                  <c:v>1.08894</c:v>
                </c:pt>
                <c:pt idx="489">
                  <c:v>1.0888899999999999</c:v>
                </c:pt>
                <c:pt idx="490">
                  <c:v>1.08883</c:v>
                </c:pt>
                <c:pt idx="491">
                  <c:v>1.08877</c:v>
                </c:pt>
                <c:pt idx="492">
                  <c:v>1.0886899999999999</c:v>
                </c:pt>
                <c:pt idx="493">
                  <c:v>1.0886100000000001</c:v>
                </c:pt>
                <c:pt idx="494">
                  <c:v>1.0885199999999999</c:v>
                </c:pt>
                <c:pt idx="495">
                  <c:v>1.0884199999999999</c:v>
                </c:pt>
                <c:pt idx="496">
                  <c:v>1.0883100000000001</c:v>
                </c:pt>
                <c:pt idx="497">
                  <c:v>1.0882000000000001</c:v>
                </c:pt>
                <c:pt idx="498">
                  <c:v>1.0880799999999999</c:v>
                </c:pt>
                <c:pt idx="499">
                  <c:v>1.08795</c:v>
                </c:pt>
                <c:pt idx="500">
                  <c:v>1.0878099999999999</c:v>
                </c:pt>
                <c:pt idx="501">
                  <c:v>1.0876600000000001</c:v>
                </c:pt>
                <c:pt idx="502">
                  <c:v>1.08751</c:v>
                </c:pt>
                <c:pt idx="503">
                  <c:v>1.08735</c:v>
                </c:pt>
                <c:pt idx="504">
                  <c:v>1.0871900000000001</c:v>
                </c:pt>
                <c:pt idx="505">
                  <c:v>1.08701</c:v>
                </c:pt>
                <c:pt idx="506">
                  <c:v>1.08683</c:v>
                </c:pt>
                <c:pt idx="507">
                  <c:v>1.0866499999999999</c:v>
                </c:pt>
                <c:pt idx="508">
                  <c:v>1.0864499999999999</c:v>
                </c:pt>
                <c:pt idx="509">
                  <c:v>1.0862499999999999</c:v>
                </c:pt>
                <c:pt idx="510">
                  <c:v>1.08605</c:v>
                </c:pt>
                <c:pt idx="511">
                  <c:v>1.0858300000000001</c:v>
                </c:pt>
                <c:pt idx="512">
                  <c:v>1.08561</c:v>
                </c:pt>
                <c:pt idx="513">
                  <c:v>1.0853900000000001</c:v>
                </c:pt>
                <c:pt idx="514">
                  <c:v>1.0851500000000001</c:v>
                </c:pt>
                <c:pt idx="515">
                  <c:v>1.08491</c:v>
                </c:pt>
                <c:pt idx="516">
                  <c:v>1.08467</c:v>
                </c:pt>
                <c:pt idx="517">
                  <c:v>1.0844199999999999</c:v>
                </c:pt>
                <c:pt idx="518">
                  <c:v>1.08416</c:v>
                </c:pt>
                <c:pt idx="519">
                  <c:v>1.0839000000000001</c:v>
                </c:pt>
                <c:pt idx="520">
                  <c:v>1.0836300000000001</c:v>
                </c:pt>
                <c:pt idx="521">
                  <c:v>1.0833600000000001</c:v>
                </c:pt>
                <c:pt idx="522">
                  <c:v>1.08308</c:v>
                </c:pt>
                <c:pt idx="523">
                  <c:v>1.0827899999999999</c:v>
                </c:pt>
                <c:pt idx="524">
                  <c:v>1.0825</c:v>
                </c:pt>
                <c:pt idx="525">
                  <c:v>1.0822099999999999</c:v>
                </c:pt>
                <c:pt idx="526">
                  <c:v>1.0819099999999999</c:v>
                </c:pt>
                <c:pt idx="527">
                  <c:v>1.0815999999999999</c:v>
                </c:pt>
                <c:pt idx="528">
                  <c:v>1.0812900000000001</c:v>
                </c:pt>
                <c:pt idx="529">
                  <c:v>1.08097</c:v>
                </c:pt>
                <c:pt idx="530">
                  <c:v>1.0806500000000001</c:v>
                </c:pt>
                <c:pt idx="531">
                  <c:v>1.08033</c:v>
                </c:pt>
                <c:pt idx="532">
                  <c:v>1.08</c:v>
                </c:pt>
                <c:pt idx="533">
                  <c:v>1.0796600000000001</c:v>
                </c:pt>
                <c:pt idx="534">
                  <c:v>1.0793200000000001</c:v>
                </c:pt>
                <c:pt idx="535">
                  <c:v>1.0789800000000001</c:v>
                </c:pt>
                <c:pt idx="536">
                  <c:v>1.07863</c:v>
                </c:pt>
                <c:pt idx="537">
                  <c:v>1.0782700000000001</c:v>
                </c:pt>
                <c:pt idx="538">
                  <c:v>1.07792</c:v>
                </c:pt>
                <c:pt idx="539">
                  <c:v>1.0775600000000001</c:v>
                </c:pt>
                <c:pt idx="540">
                  <c:v>1.0771900000000001</c:v>
                </c:pt>
                <c:pt idx="541">
                  <c:v>1.0768200000000001</c:v>
                </c:pt>
                <c:pt idx="542">
                  <c:v>1.0764499999999999</c:v>
                </c:pt>
                <c:pt idx="543">
                  <c:v>1.0760700000000001</c:v>
                </c:pt>
                <c:pt idx="544">
                  <c:v>1.07569</c:v>
                </c:pt>
                <c:pt idx="545">
                  <c:v>1.0752999999999999</c:v>
                </c:pt>
                <c:pt idx="546">
                  <c:v>1.07491</c:v>
                </c:pt>
                <c:pt idx="547">
                  <c:v>1.0745199999999999</c:v>
                </c:pt>
                <c:pt idx="548">
                  <c:v>1.07413</c:v>
                </c:pt>
                <c:pt idx="549">
                  <c:v>1.0737300000000001</c:v>
                </c:pt>
                <c:pt idx="550">
                  <c:v>1.0733200000000001</c:v>
                </c:pt>
                <c:pt idx="551">
                  <c:v>1.0729200000000001</c:v>
                </c:pt>
                <c:pt idx="552">
                  <c:v>1.0725100000000001</c:v>
                </c:pt>
                <c:pt idx="553">
                  <c:v>1.0721000000000001</c:v>
                </c:pt>
                <c:pt idx="554">
                  <c:v>1.07168</c:v>
                </c:pt>
                <c:pt idx="555">
                  <c:v>1.0712600000000001</c:v>
                </c:pt>
                <c:pt idx="556">
                  <c:v>1.07084</c:v>
                </c:pt>
                <c:pt idx="557">
                  <c:v>1.0704199999999999</c:v>
                </c:pt>
                <c:pt idx="558">
                  <c:v>1.06999</c:v>
                </c:pt>
                <c:pt idx="559">
                  <c:v>1.0695600000000001</c:v>
                </c:pt>
                <c:pt idx="560">
                  <c:v>1.0691299999999999</c:v>
                </c:pt>
                <c:pt idx="561">
                  <c:v>1.0686899999999999</c:v>
                </c:pt>
                <c:pt idx="562">
                  <c:v>1.0682499999999999</c:v>
                </c:pt>
                <c:pt idx="563">
                  <c:v>1.0678099999999999</c:v>
                </c:pt>
                <c:pt idx="564">
                  <c:v>1.0673699999999999</c:v>
                </c:pt>
                <c:pt idx="565">
                  <c:v>1.0669299999999999</c:v>
                </c:pt>
                <c:pt idx="566">
                  <c:v>1.0664800000000001</c:v>
                </c:pt>
                <c:pt idx="567">
                  <c:v>1.06603</c:v>
                </c:pt>
                <c:pt idx="568">
                  <c:v>1.06558</c:v>
                </c:pt>
                <c:pt idx="569">
                  <c:v>1.0651299999999999</c:v>
                </c:pt>
                <c:pt idx="570">
                  <c:v>1.06467</c:v>
                </c:pt>
                <c:pt idx="571">
                  <c:v>1.0642199999999999</c:v>
                </c:pt>
                <c:pt idx="572">
                  <c:v>1.06376</c:v>
                </c:pt>
                <c:pt idx="573">
                  <c:v>1.0632999999999999</c:v>
                </c:pt>
                <c:pt idx="574">
                  <c:v>1.0628299999999999</c:v>
                </c:pt>
                <c:pt idx="575">
                  <c:v>1.06237</c:v>
                </c:pt>
                <c:pt idx="576">
                  <c:v>1.0619000000000001</c:v>
                </c:pt>
                <c:pt idx="577">
                  <c:v>1.0614399999999999</c:v>
                </c:pt>
                <c:pt idx="578">
                  <c:v>1.06097</c:v>
                </c:pt>
                <c:pt idx="579">
                  <c:v>1.0605</c:v>
                </c:pt>
                <c:pt idx="580">
                  <c:v>1.06003</c:v>
                </c:pt>
                <c:pt idx="581">
                  <c:v>1.0595600000000001</c:v>
                </c:pt>
                <c:pt idx="582">
                  <c:v>1.05908</c:v>
                </c:pt>
                <c:pt idx="583">
                  <c:v>1.0586100000000001</c:v>
                </c:pt>
                <c:pt idx="584">
                  <c:v>1.05813</c:v>
                </c:pt>
                <c:pt idx="585">
                  <c:v>1.05765</c:v>
                </c:pt>
                <c:pt idx="586">
                  <c:v>1.0571699999999999</c:v>
                </c:pt>
                <c:pt idx="587">
                  <c:v>1.0567</c:v>
                </c:pt>
                <c:pt idx="588">
                  <c:v>1.0562199999999999</c:v>
                </c:pt>
                <c:pt idx="589">
                  <c:v>1.0557399999999999</c:v>
                </c:pt>
                <c:pt idx="590">
                  <c:v>1.05525</c:v>
                </c:pt>
                <c:pt idx="591">
                  <c:v>1.05477</c:v>
                </c:pt>
                <c:pt idx="592">
                  <c:v>1.0542899999999999</c:v>
                </c:pt>
                <c:pt idx="593">
                  <c:v>1.0538099999999999</c:v>
                </c:pt>
                <c:pt idx="594">
                  <c:v>1.05332</c:v>
                </c:pt>
                <c:pt idx="595">
                  <c:v>1.05284</c:v>
                </c:pt>
                <c:pt idx="596">
                  <c:v>1.0523499999999999</c:v>
                </c:pt>
                <c:pt idx="597">
                  <c:v>1.0518700000000001</c:v>
                </c:pt>
                <c:pt idx="598">
                  <c:v>1.05138</c:v>
                </c:pt>
                <c:pt idx="599">
                  <c:v>1.0508900000000001</c:v>
                </c:pt>
                <c:pt idx="600">
                  <c:v>1.0504100000000001</c:v>
                </c:pt>
                <c:pt idx="601">
                  <c:v>1.04992</c:v>
                </c:pt>
                <c:pt idx="602">
                  <c:v>1.0494399999999999</c:v>
                </c:pt>
                <c:pt idx="603">
                  <c:v>1.04895</c:v>
                </c:pt>
                <c:pt idx="604">
                  <c:v>1.0484599999999999</c:v>
                </c:pt>
                <c:pt idx="605">
                  <c:v>1.0479799999999999</c:v>
                </c:pt>
                <c:pt idx="606">
                  <c:v>1.04749</c:v>
                </c:pt>
                <c:pt idx="607">
                  <c:v>1.0469999999999999</c:v>
                </c:pt>
                <c:pt idx="608">
                  <c:v>1.0465199999999999</c:v>
                </c:pt>
                <c:pt idx="609">
                  <c:v>1.04603</c:v>
                </c:pt>
                <c:pt idx="610">
                  <c:v>1.04555</c:v>
                </c:pt>
                <c:pt idx="611">
                  <c:v>1.0450600000000001</c:v>
                </c:pt>
                <c:pt idx="612">
                  <c:v>1.04457</c:v>
                </c:pt>
                <c:pt idx="613">
                  <c:v>1.04409</c:v>
                </c:pt>
                <c:pt idx="614">
                  <c:v>1.0436099999999999</c:v>
                </c:pt>
                <c:pt idx="615">
                  <c:v>1.04312</c:v>
                </c:pt>
                <c:pt idx="616">
                  <c:v>1.04264</c:v>
                </c:pt>
                <c:pt idx="617">
                  <c:v>1.04216</c:v>
                </c:pt>
                <c:pt idx="618">
                  <c:v>1.0416700000000001</c:v>
                </c:pt>
                <c:pt idx="619">
                  <c:v>1.0411900000000001</c:v>
                </c:pt>
                <c:pt idx="620">
                  <c:v>1.04071</c:v>
                </c:pt>
                <c:pt idx="621">
                  <c:v>1.04023</c:v>
                </c:pt>
                <c:pt idx="622">
                  <c:v>1.03975</c:v>
                </c:pt>
                <c:pt idx="623">
                  <c:v>1.0392699999999999</c:v>
                </c:pt>
                <c:pt idx="624">
                  <c:v>1.0387999999999999</c:v>
                </c:pt>
                <c:pt idx="625">
                  <c:v>1.0383199999999999</c:v>
                </c:pt>
                <c:pt idx="626">
                  <c:v>1.0378400000000001</c:v>
                </c:pt>
                <c:pt idx="627">
                  <c:v>1.0373699999999999</c:v>
                </c:pt>
                <c:pt idx="628">
                  <c:v>1.0368999999999999</c:v>
                </c:pt>
                <c:pt idx="629">
                  <c:v>1.0364199999999999</c:v>
                </c:pt>
                <c:pt idx="630">
                  <c:v>1.0359499999999999</c:v>
                </c:pt>
                <c:pt idx="631">
                  <c:v>1.03548</c:v>
                </c:pt>
                <c:pt idx="632">
                  <c:v>1.03501</c:v>
                </c:pt>
                <c:pt idx="633">
                  <c:v>1.03454</c:v>
                </c:pt>
                <c:pt idx="634">
                  <c:v>1.0340800000000001</c:v>
                </c:pt>
                <c:pt idx="635">
                  <c:v>1.0336099999999999</c:v>
                </c:pt>
                <c:pt idx="636">
                  <c:v>1.03315</c:v>
                </c:pt>
                <c:pt idx="637">
                  <c:v>1.03268</c:v>
                </c:pt>
                <c:pt idx="638">
                  <c:v>1.0322199999999999</c:v>
                </c:pt>
                <c:pt idx="639">
                  <c:v>1.03176</c:v>
                </c:pt>
                <c:pt idx="640">
                  <c:v>1.0313000000000001</c:v>
                </c:pt>
                <c:pt idx="641">
                  <c:v>1.03084</c:v>
                </c:pt>
                <c:pt idx="642">
                  <c:v>1.0303899999999999</c:v>
                </c:pt>
                <c:pt idx="643">
                  <c:v>1.02993</c:v>
                </c:pt>
                <c:pt idx="644">
                  <c:v>1.02948</c:v>
                </c:pt>
                <c:pt idx="645">
                  <c:v>1.0290299999999999</c:v>
                </c:pt>
                <c:pt idx="646">
                  <c:v>1.02858</c:v>
                </c:pt>
                <c:pt idx="647">
                  <c:v>1.02813</c:v>
                </c:pt>
                <c:pt idx="648">
                  <c:v>1.02769</c:v>
                </c:pt>
                <c:pt idx="649">
                  <c:v>1.0272399999999999</c:v>
                </c:pt>
                <c:pt idx="650">
                  <c:v>1.0267999999999999</c:v>
                </c:pt>
                <c:pt idx="651">
                  <c:v>1.0263599999999999</c:v>
                </c:pt>
                <c:pt idx="652">
                  <c:v>1.0259199999999999</c:v>
                </c:pt>
                <c:pt idx="653">
                  <c:v>1.0254799999999999</c:v>
                </c:pt>
                <c:pt idx="654">
                  <c:v>1.02504</c:v>
                </c:pt>
                <c:pt idx="655">
                  <c:v>1.02461</c:v>
                </c:pt>
                <c:pt idx="656">
                  <c:v>1.0241800000000001</c:v>
                </c:pt>
                <c:pt idx="657">
                  <c:v>1.0237499999999999</c:v>
                </c:pt>
                <c:pt idx="658">
                  <c:v>1.02332</c:v>
                </c:pt>
                <c:pt idx="659">
                  <c:v>1.0228900000000001</c:v>
                </c:pt>
                <c:pt idx="660">
                  <c:v>1.02247</c:v>
                </c:pt>
                <c:pt idx="661">
                  <c:v>1.0220400000000001</c:v>
                </c:pt>
                <c:pt idx="662">
                  <c:v>1.02162</c:v>
                </c:pt>
                <c:pt idx="663">
                  <c:v>1.0212000000000001</c:v>
                </c:pt>
                <c:pt idx="664">
                  <c:v>1.0207900000000001</c:v>
                </c:pt>
                <c:pt idx="665">
                  <c:v>1.02037</c:v>
                </c:pt>
                <c:pt idx="666">
                  <c:v>1.01996</c:v>
                </c:pt>
                <c:pt idx="667">
                  <c:v>1.01955</c:v>
                </c:pt>
                <c:pt idx="668">
                  <c:v>1.0191399999999999</c:v>
                </c:pt>
                <c:pt idx="669">
                  <c:v>1.01874</c:v>
                </c:pt>
                <c:pt idx="670">
                  <c:v>1.01833</c:v>
                </c:pt>
                <c:pt idx="671">
                  <c:v>1.01793</c:v>
                </c:pt>
                <c:pt idx="672">
                  <c:v>1.01753</c:v>
                </c:pt>
                <c:pt idx="673">
                  <c:v>1.0171399999999999</c:v>
                </c:pt>
                <c:pt idx="674">
                  <c:v>1.01674</c:v>
                </c:pt>
                <c:pt idx="675">
                  <c:v>1.0163500000000001</c:v>
                </c:pt>
                <c:pt idx="676">
                  <c:v>1.01596</c:v>
                </c:pt>
                <c:pt idx="677">
                  <c:v>1.0155700000000001</c:v>
                </c:pt>
                <c:pt idx="678">
                  <c:v>1.01519</c:v>
                </c:pt>
                <c:pt idx="679">
                  <c:v>1.0147999999999999</c:v>
                </c:pt>
                <c:pt idx="680">
                  <c:v>1.0144200000000001</c:v>
                </c:pt>
                <c:pt idx="681">
                  <c:v>1.0140400000000001</c:v>
                </c:pt>
                <c:pt idx="682">
                  <c:v>1.0136700000000001</c:v>
                </c:pt>
                <c:pt idx="683">
                  <c:v>1.01329</c:v>
                </c:pt>
                <c:pt idx="684">
                  <c:v>1.01292</c:v>
                </c:pt>
                <c:pt idx="685">
                  <c:v>1.0125500000000001</c:v>
                </c:pt>
                <c:pt idx="686">
                  <c:v>1.0121800000000001</c:v>
                </c:pt>
                <c:pt idx="687">
                  <c:v>1.0118199999999999</c:v>
                </c:pt>
                <c:pt idx="688">
                  <c:v>1.01146</c:v>
                </c:pt>
                <c:pt idx="689">
                  <c:v>1.0111000000000001</c:v>
                </c:pt>
                <c:pt idx="690">
                  <c:v>1.01074</c:v>
                </c:pt>
                <c:pt idx="691">
                  <c:v>1.0103899999999999</c:v>
                </c:pt>
                <c:pt idx="692">
                  <c:v>1.01004</c:v>
                </c:pt>
                <c:pt idx="693">
                  <c:v>1.00969</c:v>
                </c:pt>
                <c:pt idx="694">
                  <c:v>1.0093399999999999</c:v>
                </c:pt>
                <c:pt idx="695">
                  <c:v>1.0089999999999999</c:v>
                </c:pt>
                <c:pt idx="696">
                  <c:v>1.00865</c:v>
                </c:pt>
                <c:pt idx="697">
                  <c:v>1.0083200000000001</c:v>
                </c:pt>
                <c:pt idx="698">
                  <c:v>1.0079800000000001</c:v>
                </c:pt>
                <c:pt idx="699">
                  <c:v>1.0076400000000001</c:v>
                </c:pt>
                <c:pt idx="700">
                  <c:v>1.0073099999999999</c:v>
                </c:pt>
                <c:pt idx="701">
                  <c:v>1.00698</c:v>
                </c:pt>
                <c:pt idx="702">
                  <c:v>1.0066600000000001</c:v>
                </c:pt>
                <c:pt idx="703">
                  <c:v>1.0063299999999999</c:v>
                </c:pt>
                <c:pt idx="704">
                  <c:v>1.0060100000000001</c:v>
                </c:pt>
                <c:pt idx="705">
                  <c:v>1.00569</c:v>
                </c:pt>
                <c:pt idx="706">
                  <c:v>1.0053799999999999</c:v>
                </c:pt>
                <c:pt idx="707">
                  <c:v>1.0050600000000001</c:v>
                </c:pt>
                <c:pt idx="708">
                  <c:v>1.00475</c:v>
                </c:pt>
                <c:pt idx="709">
                  <c:v>1.00444</c:v>
                </c:pt>
                <c:pt idx="710">
                  <c:v>1.00414</c:v>
                </c:pt>
                <c:pt idx="711">
                  <c:v>1.0038400000000001</c:v>
                </c:pt>
                <c:pt idx="712">
                  <c:v>1.0035400000000001</c:v>
                </c:pt>
                <c:pt idx="713">
                  <c:v>1.0032399999999999</c:v>
                </c:pt>
                <c:pt idx="714">
                  <c:v>1.0029399999999999</c:v>
                </c:pt>
                <c:pt idx="715">
                  <c:v>1.00265</c:v>
                </c:pt>
                <c:pt idx="716">
                  <c:v>1.0023599999999999</c:v>
                </c:pt>
                <c:pt idx="717">
                  <c:v>1.00207</c:v>
                </c:pt>
                <c:pt idx="718">
                  <c:v>1.00179</c:v>
                </c:pt>
                <c:pt idx="719">
                  <c:v>1.0015099999999999</c:v>
                </c:pt>
                <c:pt idx="720">
                  <c:v>1.0012300000000001</c:v>
                </c:pt>
                <c:pt idx="721">
                  <c:v>1.00095</c:v>
                </c:pt>
                <c:pt idx="722">
                  <c:v>1.00068</c:v>
                </c:pt>
                <c:pt idx="723">
                  <c:v>1.00041</c:v>
                </c:pt>
                <c:pt idx="724">
                  <c:v>1.00014</c:v>
                </c:pt>
                <c:pt idx="725">
                  <c:v>0.99987300000000001</c:v>
                </c:pt>
                <c:pt idx="726">
                  <c:v>0.99960899999999997</c:v>
                </c:pt>
                <c:pt idx="727">
                  <c:v>0.99934900000000004</c:v>
                </c:pt>
                <c:pt idx="728">
                  <c:v>0.99909099999999995</c:v>
                </c:pt>
                <c:pt idx="729">
                  <c:v>0.99883599999999995</c:v>
                </c:pt>
                <c:pt idx="730">
                  <c:v>0.998583</c:v>
                </c:pt>
                <c:pt idx="731">
                  <c:v>0.99833300000000003</c:v>
                </c:pt>
                <c:pt idx="732">
                  <c:v>0.99808600000000003</c:v>
                </c:pt>
                <c:pt idx="733">
                  <c:v>0.99784099999999998</c:v>
                </c:pt>
                <c:pt idx="734">
                  <c:v>0.99759900000000001</c:v>
                </c:pt>
                <c:pt idx="735">
                  <c:v>0.99736000000000002</c:v>
                </c:pt>
                <c:pt idx="736">
                  <c:v>0.99712299999999998</c:v>
                </c:pt>
                <c:pt idx="737">
                  <c:v>0.99688900000000003</c:v>
                </c:pt>
                <c:pt idx="738">
                  <c:v>0.99665800000000004</c:v>
                </c:pt>
                <c:pt idx="739">
                  <c:v>0.99642900000000001</c:v>
                </c:pt>
                <c:pt idx="740">
                  <c:v>0.99620299999999995</c:v>
                </c:pt>
                <c:pt idx="741">
                  <c:v>0.99597899999999995</c:v>
                </c:pt>
                <c:pt idx="742">
                  <c:v>0.99575899999999995</c:v>
                </c:pt>
                <c:pt idx="743">
                  <c:v>0.99553999999999998</c:v>
                </c:pt>
                <c:pt idx="744">
                  <c:v>0.99532500000000002</c:v>
                </c:pt>
                <c:pt idx="745">
                  <c:v>0.995112</c:v>
                </c:pt>
                <c:pt idx="746">
                  <c:v>0.99490100000000004</c:v>
                </c:pt>
                <c:pt idx="747">
                  <c:v>0.99469300000000005</c:v>
                </c:pt>
                <c:pt idx="748">
                  <c:v>0.99448800000000004</c:v>
                </c:pt>
                <c:pt idx="749">
                  <c:v>0.99428499999999997</c:v>
                </c:pt>
                <c:pt idx="750">
                  <c:v>0.994085</c:v>
                </c:pt>
                <c:pt idx="751">
                  <c:v>0.99388799999999999</c:v>
                </c:pt>
                <c:pt idx="752">
                  <c:v>0.99369300000000005</c:v>
                </c:pt>
                <c:pt idx="753">
                  <c:v>0.99350099999999997</c:v>
                </c:pt>
                <c:pt idx="754">
                  <c:v>0.99331100000000006</c:v>
                </c:pt>
                <c:pt idx="755">
                  <c:v>0.99312400000000001</c:v>
                </c:pt>
                <c:pt idx="756">
                  <c:v>0.99293900000000002</c:v>
                </c:pt>
                <c:pt idx="757">
                  <c:v>0.992757</c:v>
                </c:pt>
                <c:pt idx="758">
                  <c:v>0.99257700000000004</c:v>
                </c:pt>
                <c:pt idx="759">
                  <c:v>0.99239999999999995</c:v>
                </c:pt>
                <c:pt idx="760">
                  <c:v>0.99222600000000005</c:v>
                </c:pt>
                <c:pt idx="761">
                  <c:v>0.99205399999999999</c:v>
                </c:pt>
                <c:pt idx="762">
                  <c:v>0.99188399999999999</c:v>
                </c:pt>
                <c:pt idx="763">
                  <c:v>0.99171699999999996</c:v>
                </c:pt>
                <c:pt idx="764">
                  <c:v>0.99155199999999999</c:v>
                </c:pt>
                <c:pt idx="765">
                  <c:v>0.99138999999999999</c:v>
                </c:pt>
                <c:pt idx="766">
                  <c:v>0.99123099999999997</c:v>
                </c:pt>
                <c:pt idx="767">
                  <c:v>0.99107299999999998</c:v>
                </c:pt>
                <c:pt idx="768">
                  <c:v>0.99091899999999999</c:v>
                </c:pt>
                <c:pt idx="769">
                  <c:v>0.99076600000000004</c:v>
                </c:pt>
                <c:pt idx="770">
                  <c:v>0.99061699999999997</c:v>
                </c:pt>
                <c:pt idx="771">
                  <c:v>0.99046900000000004</c:v>
                </c:pt>
                <c:pt idx="772">
                  <c:v>0.99032399999999998</c:v>
                </c:pt>
                <c:pt idx="773">
                  <c:v>0.99018200000000001</c:v>
                </c:pt>
                <c:pt idx="774">
                  <c:v>0.99004099999999995</c:v>
                </c:pt>
                <c:pt idx="775">
                  <c:v>0.98990400000000001</c:v>
                </c:pt>
                <c:pt idx="776">
                  <c:v>0.98976799999999998</c:v>
                </c:pt>
                <c:pt idx="777">
                  <c:v>0.98963500000000004</c:v>
                </c:pt>
                <c:pt idx="778">
                  <c:v>0.98950400000000005</c:v>
                </c:pt>
                <c:pt idx="779">
                  <c:v>0.98937600000000003</c:v>
                </c:pt>
                <c:pt idx="780">
                  <c:v>0.98924999999999996</c:v>
                </c:pt>
                <c:pt idx="781">
                  <c:v>0.98912599999999995</c:v>
                </c:pt>
                <c:pt idx="782">
                  <c:v>0.98900500000000002</c:v>
                </c:pt>
                <c:pt idx="783">
                  <c:v>0.98888600000000004</c:v>
                </c:pt>
                <c:pt idx="784">
                  <c:v>0.98876900000000001</c:v>
                </c:pt>
                <c:pt idx="785">
                  <c:v>0.98865499999999995</c:v>
                </c:pt>
                <c:pt idx="786">
                  <c:v>0.98854200000000003</c:v>
                </c:pt>
                <c:pt idx="787">
                  <c:v>0.98843199999999998</c:v>
                </c:pt>
                <c:pt idx="788">
                  <c:v>0.98832500000000001</c:v>
                </c:pt>
                <c:pt idx="789">
                  <c:v>0.98821899999999996</c:v>
                </c:pt>
                <c:pt idx="790">
                  <c:v>0.98811599999999999</c:v>
                </c:pt>
                <c:pt idx="791">
                  <c:v>0.98801499999999998</c:v>
                </c:pt>
                <c:pt idx="792">
                  <c:v>0.98791600000000002</c:v>
                </c:pt>
                <c:pt idx="793">
                  <c:v>0.987819</c:v>
                </c:pt>
                <c:pt idx="794">
                  <c:v>0.98772499999999996</c:v>
                </c:pt>
                <c:pt idx="795">
                  <c:v>0.98763199999999995</c:v>
                </c:pt>
                <c:pt idx="796">
                  <c:v>0.98754200000000003</c:v>
                </c:pt>
                <c:pt idx="797">
                  <c:v>0.98745400000000005</c:v>
                </c:pt>
                <c:pt idx="798">
                  <c:v>0.98736800000000002</c:v>
                </c:pt>
                <c:pt idx="799">
                  <c:v>0.98728400000000005</c:v>
                </c:pt>
                <c:pt idx="800">
                  <c:v>0.98720200000000002</c:v>
                </c:pt>
                <c:pt idx="801">
                  <c:v>0.98712299999999997</c:v>
                </c:pt>
                <c:pt idx="802">
                  <c:v>0.98704499999999995</c:v>
                </c:pt>
                <c:pt idx="803">
                  <c:v>0.98697000000000001</c:v>
                </c:pt>
                <c:pt idx="804">
                  <c:v>0.986896</c:v>
                </c:pt>
                <c:pt idx="805">
                  <c:v>0.98682499999999995</c:v>
                </c:pt>
                <c:pt idx="806">
                  <c:v>0.98675500000000005</c:v>
                </c:pt>
                <c:pt idx="807">
                  <c:v>0.98668800000000001</c:v>
                </c:pt>
                <c:pt idx="808">
                  <c:v>0.986622</c:v>
                </c:pt>
                <c:pt idx="809">
                  <c:v>0.98655899999999996</c:v>
                </c:pt>
                <c:pt idx="810">
                  <c:v>0.98649799999999999</c:v>
                </c:pt>
                <c:pt idx="811">
                  <c:v>0.98643800000000004</c:v>
                </c:pt>
                <c:pt idx="812">
                  <c:v>0.98638000000000003</c:v>
                </c:pt>
                <c:pt idx="813">
                  <c:v>0.98632500000000001</c:v>
                </c:pt>
                <c:pt idx="814">
                  <c:v>0.98627100000000001</c:v>
                </c:pt>
                <c:pt idx="815">
                  <c:v>0.98621899999999996</c:v>
                </c:pt>
                <c:pt idx="816">
                  <c:v>0.98616899999999996</c:v>
                </c:pt>
                <c:pt idx="817">
                  <c:v>0.98612100000000003</c:v>
                </c:pt>
                <c:pt idx="818">
                  <c:v>0.98607500000000003</c:v>
                </c:pt>
                <c:pt idx="819">
                  <c:v>0.98603099999999999</c:v>
                </c:pt>
                <c:pt idx="820">
                  <c:v>0.98598799999999998</c:v>
                </c:pt>
                <c:pt idx="821">
                  <c:v>0.98594700000000002</c:v>
                </c:pt>
                <c:pt idx="822">
                  <c:v>0.98590900000000004</c:v>
                </c:pt>
                <c:pt idx="823">
                  <c:v>0.98587100000000005</c:v>
                </c:pt>
                <c:pt idx="824">
                  <c:v>0.98583600000000005</c:v>
                </c:pt>
                <c:pt idx="825">
                  <c:v>0.98580299999999998</c:v>
                </c:pt>
                <c:pt idx="826">
                  <c:v>0.98577099999999995</c:v>
                </c:pt>
                <c:pt idx="827">
                  <c:v>0.98574099999999998</c:v>
                </c:pt>
                <c:pt idx="828">
                  <c:v>0.98571200000000003</c:v>
                </c:pt>
                <c:pt idx="829">
                  <c:v>0.98568599999999995</c:v>
                </c:pt>
                <c:pt idx="830">
                  <c:v>0.98566100000000001</c:v>
                </c:pt>
                <c:pt idx="831">
                  <c:v>0.98563699999999999</c:v>
                </c:pt>
                <c:pt idx="832">
                  <c:v>0.98561600000000005</c:v>
                </c:pt>
                <c:pt idx="833">
                  <c:v>0.98559600000000003</c:v>
                </c:pt>
                <c:pt idx="834">
                  <c:v>0.98557700000000004</c:v>
                </c:pt>
                <c:pt idx="835">
                  <c:v>0.98555999999999999</c:v>
                </c:pt>
                <c:pt idx="836">
                  <c:v>0.985545</c:v>
                </c:pt>
                <c:pt idx="837">
                  <c:v>0.98553199999999996</c:v>
                </c:pt>
                <c:pt idx="838">
                  <c:v>0.98551999999999995</c:v>
                </c:pt>
                <c:pt idx="839">
                  <c:v>0.98550899999999997</c:v>
                </c:pt>
                <c:pt idx="840">
                  <c:v>0.98550000000000004</c:v>
                </c:pt>
                <c:pt idx="841">
                  <c:v>0.98549299999999995</c:v>
                </c:pt>
                <c:pt idx="842">
                  <c:v>0.985487</c:v>
                </c:pt>
                <c:pt idx="843">
                  <c:v>0.985483</c:v>
                </c:pt>
                <c:pt idx="844">
                  <c:v>0.98548000000000002</c:v>
                </c:pt>
                <c:pt idx="845">
                  <c:v>0.98547899999999999</c:v>
                </c:pt>
                <c:pt idx="846">
                  <c:v>0.98547899999999999</c:v>
                </c:pt>
                <c:pt idx="847">
                  <c:v>0.98548000000000002</c:v>
                </c:pt>
                <c:pt idx="848">
                  <c:v>0.985483</c:v>
                </c:pt>
                <c:pt idx="849">
                  <c:v>0.98548800000000003</c:v>
                </c:pt>
                <c:pt idx="850">
                  <c:v>0.98549299999999995</c:v>
                </c:pt>
                <c:pt idx="851">
                  <c:v>0.98550099999999996</c:v>
                </c:pt>
                <c:pt idx="852">
                  <c:v>0.98550899999999997</c:v>
                </c:pt>
                <c:pt idx="853">
                  <c:v>0.98551900000000003</c:v>
                </c:pt>
                <c:pt idx="854">
                  <c:v>0.98553000000000002</c:v>
                </c:pt>
                <c:pt idx="855">
                  <c:v>0.98554299999999995</c:v>
                </c:pt>
                <c:pt idx="856">
                  <c:v>0.98555700000000002</c:v>
                </c:pt>
                <c:pt idx="857">
                  <c:v>0.985572</c:v>
                </c:pt>
                <c:pt idx="858">
                  <c:v>0.98558800000000002</c:v>
                </c:pt>
                <c:pt idx="859">
                  <c:v>0.98560599999999998</c:v>
                </c:pt>
                <c:pt idx="860">
                  <c:v>0.98562499999999997</c:v>
                </c:pt>
                <c:pt idx="861">
                  <c:v>0.98564499999999999</c:v>
                </c:pt>
                <c:pt idx="862">
                  <c:v>0.98566699999999996</c:v>
                </c:pt>
                <c:pt idx="863">
                  <c:v>0.98568900000000004</c:v>
                </c:pt>
                <c:pt idx="864">
                  <c:v>0.98571299999999995</c:v>
                </c:pt>
                <c:pt idx="865">
                  <c:v>0.985738</c:v>
                </c:pt>
                <c:pt idx="866">
                  <c:v>0.98576399999999997</c:v>
                </c:pt>
                <c:pt idx="867">
                  <c:v>0.985792</c:v>
                </c:pt>
                <c:pt idx="868">
                  <c:v>0.98582000000000003</c:v>
                </c:pt>
                <c:pt idx="869">
                  <c:v>0.98585</c:v>
                </c:pt>
                <c:pt idx="870">
                  <c:v>0.98588100000000001</c:v>
                </c:pt>
                <c:pt idx="871">
                  <c:v>0.98591300000000004</c:v>
                </c:pt>
                <c:pt idx="872">
                  <c:v>0.98594599999999999</c:v>
                </c:pt>
                <c:pt idx="873">
                  <c:v>0.98597999999999997</c:v>
                </c:pt>
                <c:pt idx="874">
                  <c:v>0.98601499999999997</c:v>
                </c:pt>
                <c:pt idx="875">
                  <c:v>0.98605100000000001</c:v>
                </c:pt>
                <c:pt idx="876">
                  <c:v>0.98608799999999996</c:v>
                </c:pt>
                <c:pt idx="877">
                  <c:v>0.98612599999999995</c:v>
                </c:pt>
                <c:pt idx="878">
                  <c:v>0.98616499999999996</c:v>
                </c:pt>
                <c:pt idx="879">
                  <c:v>0.986205</c:v>
                </c:pt>
                <c:pt idx="880">
                  <c:v>0.98624599999999996</c:v>
                </c:pt>
                <c:pt idx="881">
                  <c:v>0.98628800000000005</c:v>
                </c:pt>
                <c:pt idx="882">
                  <c:v>0.98633099999999996</c:v>
                </c:pt>
                <c:pt idx="883">
                  <c:v>0.986375</c:v>
                </c:pt>
                <c:pt idx="884">
                  <c:v>0.98641999999999996</c:v>
                </c:pt>
                <c:pt idx="885">
                  <c:v>0.98646599999999995</c:v>
                </c:pt>
                <c:pt idx="886">
                  <c:v>0.98651299999999997</c:v>
                </c:pt>
                <c:pt idx="887">
                  <c:v>0.98655999999999999</c:v>
                </c:pt>
                <c:pt idx="888">
                  <c:v>0.98660899999999996</c:v>
                </c:pt>
                <c:pt idx="889">
                  <c:v>0.98665800000000004</c:v>
                </c:pt>
                <c:pt idx="890">
                  <c:v>0.98670800000000003</c:v>
                </c:pt>
                <c:pt idx="891">
                  <c:v>0.98675900000000005</c:v>
                </c:pt>
                <c:pt idx="892">
                  <c:v>0.98681099999999999</c:v>
                </c:pt>
                <c:pt idx="893">
                  <c:v>0.98686300000000005</c:v>
                </c:pt>
                <c:pt idx="894">
                  <c:v>0.98691700000000004</c:v>
                </c:pt>
                <c:pt idx="895">
                  <c:v>0.98697100000000004</c:v>
                </c:pt>
                <c:pt idx="896">
                  <c:v>0.98702500000000004</c:v>
                </c:pt>
                <c:pt idx="897">
                  <c:v>0.98708099999999999</c:v>
                </c:pt>
                <c:pt idx="898">
                  <c:v>0.98713700000000004</c:v>
                </c:pt>
                <c:pt idx="899">
                  <c:v>0.98719400000000002</c:v>
                </c:pt>
                <c:pt idx="900">
                  <c:v>0.98725200000000002</c:v>
                </c:pt>
                <c:pt idx="901">
                  <c:v>0.98731100000000005</c:v>
                </c:pt>
                <c:pt idx="902">
                  <c:v>0.98736999999999997</c:v>
                </c:pt>
                <c:pt idx="903">
                  <c:v>0.987429</c:v>
                </c:pt>
                <c:pt idx="904">
                  <c:v>0.98748999999999998</c:v>
                </c:pt>
                <c:pt idx="905">
                  <c:v>0.98755099999999996</c:v>
                </c:pt>
                <c:pt idx="906">
                  <c:v>0.98761299999999996</c:v>
                </c:pt>
                <c:pt idx="907">
                  <c:v>0.98767499999999997</c:v>
                </c:pt>
                <c:pt idx="908">
                  <c:v>0.987738</c:v>
                </c:pt>
                <c:pt idx="909">
                  <c:v>0.98780199999999996</c:v>
                </c:pt>
                <c:pt idx="910">
                  <c:v>0.98786600000000002</c:v>
                </c:pt>
                <c:pt idx="911">
                  <c:v>0.98792999999999997</c:v>
                </c:pt>
                <c:pt idx="912">
                  <c:v>0.98799599999999999</c:v>
                </c:pt>
                <c:pt idx="913">
                  <c:v>0.98806099999999997</c:v>
                </c:pt>
                <c:pt idx="914">
                  <c:v>0.98812800000000001</c:v>
                </c:pt>
                <c:pt idx="915">
                  <c:v>0.98819500000000005</c:v>
                </c:pt>
                <c:pt idx="916">
                  <c:v>0.98826199999999997</c:v>
                </c:pt>
                <c:pt idx="917">
                  <c:v>0.98833000000000004</c:v>
                </c:pt>
                <c:pt idx="918">
                  <c:v>0.988398</c:v>
                </c:pt>
                <c:pt idx="919">
                  <c:v>0.98846699999999998</c:v>
                </c:pt>
                <c:pt idx="920">
                  <c:v>0.98853599999999997</c:v>
                </c:pt>
                <c:pt idx="921">
                  <c:v>0.98860599999999998</c:v>
                </c:pt>
                <c:pt idx="922">
                  <c:v>0.988676</c:v>
                </c:pt>
                <c:pt idx="923">
                  <c:v>0.98874700000000004</c:v>
                </c:pt>
                <c:pt idx="924">
                  <c:v>0.98881799999999997</c:v>
                </c:pt>
                <c:pt idx="925">
                  <c:v>0.98888900000000002</c:v>
                </c:pt>
                <c:pt idx="926">
                  <c:v>0.98896099999999998</c:v>
                </c:pt>
                <c:pt idx="927">
                  <c:v>0.98903300000000005</c:v>
                </c:pt>
                <c:pt idx="928">
                  <c:v>0.98910600000000004</c:v>
                </c:pt>
                <c:pt idx="929">
                  <c:v>0.98917900000000003</c:v>
                </c:pt>
                <c:pt idx="930">
                  <c:v>0.98925200000000002</c:v>
                </c:pt>
                <c:pt idx="931">
                  <c:v>0.98932500000000001</c:v>
                </c:pt>
                <c:pt idx="932">
                  <c:v>0.98939900000000003</c:v>
                </c:pt>
                <c:pt idx="933">
                  <c:v>0.98947399999999996</c:v>
                </c:pt>
                <c:pt idx="934">
                  <c:v>0.98954799999999998</c:v>
                </c:pt>
                <c:pt idx="935">
                  <c:v>0.98962300000000003</c:v>
                </c:pt>
                <c:pt idx="936">
                  <c:v>0.98969799999999997</c:v>
                </c:pt>
                <c:pt idx="937">
                  <c:v>0.98977400000000004</c:v>
                </c:pt>
                <c:pt idx="938">
                  <c:v>0.98984899999999998</c:v>
                </c:pt>
                <c:pt idx="939">
                  <c:v>0.98992500000000005</c:v>
                </c:pt>
                <c:pt idx="940">
                  <c:v>0.99000200000000005</c:v>
                </c:pt>
                <c:pt idx="941">
                  <c:v>0.99007800000000001</c:v>
                </c:pt>
                <c:pt idx="942">
                  <c:v>0.99015500000000001</c:v>
                </c:pt>
                <c:pt idx="943">
                  <c:v>0.990232</c:v>
                </c:pt>
                <c:pt idx="944">
                  <c:v>0.99030899999999999</c:v>
                </c:pt>
                <c:pt idx="945">
                  <c:v>0.99038599999999999</c:v>
                </c:pt>
                <c:pt idx="946">
                  <c:v>0.99046400000000001</c:v>
                </c:pt>
                <c:pt idx="947">
                  <c:v>0.990541</c:v>
                </c:pt>
                <c:pt idx="948">
                  <c:v>0.99061900000000003</c:v>
                </c:pt>
                <c:pt idx="949">
                  <c:v>0.99069700000000005</c:v>
                </c:pt>
                <c:pt idx="950">
                  <c:v>0.99077499999999996</c:v>
                </c:pt>
                <c:pt idx="951">
                  <c:v>0.99085299999999998</c:v>
                </c:pt>
                <c:pt idx="952">
                  <c:v>0.99093200000000004</c:v>
                </c:pt>
                <c:pt idx="953">
                  <c:v>0.99100999999999995</c:v>
                </c:pt>
                <c:pt idx="954">
                  <c:v>0.991089</c:v>
                </c:pt>
                <c:pt idx="955">
                  <c:v>0.99116800000000005</c:v>
                </c:pt>
                <c:pt idx="956">
                  <c:v>0.99124699999999999</c:v>
                </c:pt>
                <c:pt idx="957">
                  <c:v>0.99132600000000004</c:v>
                </c:pt>
                <c:pt idx="958">
                  <c:v>0.99140499999999998</c:v>
                </c:pt>
                <c:pt idx="959">
                  <c:v>0.99148400000000003</c:v>
                </c:pt>
                <c:pt idx="960">
                  <c:v>0.99156299999999997</c:v>
                </c:pt>
                <c:pt idx="961">
                  <c:v>0.99164200000000002</c:v>
                </c:pt>
                <c:pt idx="962">
                  <c:v>0.99172099999999996</c:v>
                </c:pt>
                <c:pt idx="963">
                  <c:v>0.99180000000000001</c:v>
                </c:pt>
                <c:pt idx="964">
                  <c:v>0.99187999999999998</c:v>
                </c:pt>
                <c:pt idx="965">
                  <c:v>0.99195900000000004</c:v>
                </c:pt>
                <c:pt idx="966">
                  <c:v>0.99203799999999998</c:v>
                </c:pt>
                <c:pt idx="967">
                  <c:v>0.99211800000000006</c:v>
                </c:pt>
                <c:pt idx="968">
                  <c:v>0.992197</c:v>
                </c:pt>
                <c:pt idx="969">
                  <c:v>0.99227600000000005</c:v>
                </c:pt>
                <c:pt idx="970">
                  <c:v>0.99235600000000002</c:v>
                </c:pt>
                <c:pt idx="971">
                  <c:v>0.99243499999999996</c:v>
                </c:pt>
                <c:pt idx="972">
                  <c:v>0.99251400000000001</c:v>
                </c:pt>
                <c:pt idx="973">
                  <c:v>0.99259299999999995</c:v>
                </c:pt>
                <c:pt idx="974">
                  <c:v>0.992672</c:v>
                </c:pt>
                <c:pt idx="975">
                  <c:v>0.99275199999999997</c:v>
                </c:pt>
                <c:pt idx="976">
                  <c:v>0.99283100000000002</c:v>
                </c:pt>
                <c:pt idx="977">
                  <c:v>0.99290900000000004</c:v>
                </c:pt>
                <c:pt idx="978">
                  <c:v>0.99298799999999998</c:v>
                </c:pt>
                <c:pt idx="979">
                  <c:v>0.99306700000000003</c:v>
                </c:pt>
                <c:pt idx="980">
                  <c:v>0.99314599999999997</c:v>
                </c:pt>
                <c:pt idx="981">
                  <c:v>0.993224</c:v>
                </c:pt>
                <c:pt idx="982">
                  <c:v>0.99330300000000005</c:v>
                </c:pt>
                <c:pt idx="983">
                  <c:v>0.99338099999999996</c:v>
                </c:pt>
                <c:pt idx="984">
                  <c:v>0.99345899999999998</c:v>
                </c:pt>
                <c:pt idx="985">
                  <c:v>0.99353800000000003</c:v>
                </c:pt>
                <c:pt idx="986">
                  <c:v>0.99361500000000003</c:v>
                </c:pt>
                <c:pt idx="987">
                  <c:v>0.99369300000000005</c:v>
                </c:pt>
                <c:pt idx="988">
                  <c:v>0.99377099999999996</c:v>
                </c:pt>
                <c:pt idx="989">
                  <c:v>0.99384899999999998</c:v>
                </c:pt>
                <c:pt idx="990">
                  <c:v>0.99392599999999998</c:v>
                </c:pt>
                <c:pt idx="991">
                  <c:v>0.99400299999999997</c:v>
                </c:pt>
                <c:pt idx="992">
                  <c:v>0.99407999999999996</c:v>
                </c:pt>
                <c:pt idx="993">
                  <c:v>0.99415699999999996</c:v>
                </c:pt>
                <c:pt idx="994">
                  <c:v>0.99423399999999995</c:v>
                </c:pt>
                <c:pt idx="995">
                  <c:v>0.99431000000000003</c:v>
                </c:pt>
                <c:pt idx="996">
                  <c:v>0.99438599999999999</c:v>
                </c:pt>
                <c:pt idx="997">
                  <c:v>0.99446299999999999</c:v>
                </c:pt>
                <c:pt idx="998">
                  <c:v>0.99453800000000003</c:v>
                </c:pt>
                <c:pt idx="999">
                  <c:v>0.994614</c:v>
                </c:pt>
                <c:pt idx="1000">
                  <c:v>0.99468999999999996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27A-40AA-B042-161716D845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7095184"/>
        <c:axId val="637096496"/>
      </c:scatterChart>
      <c:valAx>
        <c:axId val="637095184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7096496"/>
        <c:crosses val="autoZero"/>
        <c:crossBetween val="midCat"/>
      </c:valAx>
      <c:valAx>
        <c:axId val="637096496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7095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v2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Forward Euler</c:v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FwdEuler!$C$2:$C$102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FwdEuler!$F$2:$F$102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2.9000000000000001E-2</c:v>
                </c:pt>
                <c:pt idx="3">
                  <c:v>5.6000000000000001E-2</c:v>
                </c:pt>
                <c:pt idx="4">
                  <c:v>9.0010000000000007E-2</c:v>
                </c:pt>
                <c:pt idx="5">
                  <c:v>0.13005900000000001</c:v>
                </c:pt>
                <c:pt idx="6">
                  <c:v>0.175203</c:v>
                </c:pt>
                <c:pt idx="7">
                  <c:v>0.22453200000000001</c:v>
                </c:pt>
                <c:pt idx="8">
                  <c:v>0.27717599999999998</c:v>
                </c:pt>
                <c:pt idx="9">
                  <c:v>0.33230999999999999</c:v>
                </c:pt>
                <c:pt idx="10">
                  <c:v>0.38916000000000001</c:v>
                </c:pt>
                <c:pt idx="11">
                  <c:v>0.44700099999999998</c:v>
                </c:pt>
                <c:pt idx="12">
                  <c:v>0.505166</c:v>
                </c:pt>
                <c:pt idx="13">
                  <c:v>0.56304500000000002</c:v>
                </c:pt>
                <c:pt idx="14">
                  <c:v>0.62008399999999997</c:v>
                </c:pt>
                <c:pt idx="15">
                  <c:v>0.67578899999999997</c:v>
                </c:pt>
                <c:pt idx="16">
                  <c:v>0.72972300000000001</c:v>
                </c:pt>
                <c:pt idx="17">
                  <c:v>0.78150500000000001</c:v>
                </c:pt>
                <c:pt idx="18">
                  <c:v>0.83081199999999999</c:v>
                </c:pt>
                <c:pt idx="19">
                  <c:v>0.87737299999999996</c:v>
                </c:pt>
                <c:pt idx="20">
                  <c:v>0.92096999999999996</c:v>
                </c:pt>
                <c:pt idx="21">
                  <c:v>0.96143400000000001</c:v>
                </c:pt>
                <c:pt idx="22">
                  <c:v>0.998641</c:v>
                </c:pt>
                <c:pt idx="23">
                  <c:v>1.03251</c:v>
                </c:pt>
                <c:pt idx="24">
                  <c:v>1.06301</c:v>
                </c:pt>
                <c:pt idx="25">
                  <c:v>1.0901400000000001</c:v>
                </c:pt>
                <c:pt idx="26">
                  <c:v>1.11392</c:v>
                </c:pt>
                <c:pt idx="27">
                  <c:v>1.13442</c:v>
                </c:pt>
                <c:pt idx="28">
                  <c:v>1.1517299999999999</c:v>
                </c:pt>
                <c:pt idx="29">
                  <c:v>1.16597</c:v>
                </c:pt>
                <c:pt idx="30">
                  <c:v>1.17726</c:v>
                </c:pt>
                <c:pt idx="31">
                  <c:v>1.18577</c:v>
                </c:pt>
                <c:pt idx="32">
                  <c:v>1.1916500000000001</c:v>
                </c:pt>
                <c:pt idx="33">
                  <c:v>1.19509</c:v>
                </c:pt>
                <c:pt idx="34">
                  <c:v>1.1962699999999999</c:v>
                </c:pt>
                <c:pt idx="35">
                  <c:v>1.1953800000000001</c:v>
                </c:pt>
                <c:pt idx="36">
                  <c:v>1.1926099999999999</c:v>
                </c:pt>
                <c:pt idx="37">
                  <c:v>1.1881699999999999</c:v>
                </c:pt>
                <c:pt idx="38">
                  <c:v>1.18225</c:v>
                </c:pt>
                <c:pt idx="39">
                  <c:v>1.17503</c:v>
                </c:pt>
                <c:pt idx="40">
                  <c:v>1.16672</c:v>
                </c:pt>
                <c:pt idx="41">
                  <c:v>1.1574800000000001</c:v>
                </c:pt>
                <c:pt idx="42">
                  <c:v>1.14751</c:v>
                </c:pt>
                <c:pt idx="43">
                  <c:v>1.1369499999999999</c:v>
                </c:pt>
                <c:pt idx="44">
                  <c:v>1.12598</c:v>
                </c:pt>
                <c:pt idx="45">
                  <c:v>1.11473</c:v>
                </c:pt>
                <c:pt idx="46">
                  <c:v>1.1033500000000001</c:v>
                </c:pt>
                <c:pt idx="47">
                  <c:v>1.09196</c:v>
                </c:pt>
                <c:pt idx="48">
                  <c:v>1.0806800000000001</c:v>
                </c:pt>
                <c:pt idx="49">
                  <c:v>1.0696000000000001</c:v>
                </c:pt>
                <c:pt idx="50">
                  <c:v>1.0588200000000001</c:v>
                </c:pt>
                <c:pt idx="51">
                  <c:v>1.04843</c:v>
                </c:pt>
                <c:pt idx="52">
                  <c:v>1.0384899999999999</c:v>
                </c:pt>
                <c:pt idx="53">
                  <c:v>1.02905</c:v>
                </c:pt>
                <c:pt idx="54">
                  <c:v>1.0201800000000001</c:v>
                </c:pt>
                <c:pt idx="55">
                  <c:v>1.0119</c:v>
                </c:pt>
                <c:pt idx="56">
                  <c:v>1.0042500000000001</c:v>
                </c:pt>
                <c:pt idx="57">
                  <c:v>0.99724699999999999</c:v>
                </c:pt>
                <c:pt idx="58">
                  <c:v>0.99089899999999997</c:v>
                </c:pt>
                <c:pt idx="59">
                  <c:v>0.98521400000000003</c:v>
                </c:pt>
                <c:pt idx="60">
                  <c:v>0.98018899999999998</c:v>
                </c:pt>
                <c:pt idx="61">
                  <c:v>0.97581399999999996</c:v>
                </c:pt>
                <c:pt idx="62">
                  <c:v>0.97207399999999999</c:v>
                </c:pt>
                <c:pt idx="63">
                  <c:v>0.96895100000000001</c:v>
                </c:pt>
                <c:pt idx="64">
                  <c:v>0.96641900000000003</c:v>
                </c:pt>
                <c:pt idx="65">
                  <c:v>0.96445000000000003</c:v>
                </c:pt>
                <c:pt idx="66">
                  <c:v>0.96301400000000004</c:v>
                </c:pt>
                <c:pt idx="67">
                  <c:v>0.96207799999999999</c:v>
                </c:pt>
                <c:pt idx="68">
                  <c:v>0.96160500000000004</c:v>
                </c:pt>
                <c:pt idx="69">
                  <c:v>0.96155800000000002</c:v>
                </c:pt>
                <c:pt idx="70">
                  <c:v>0.96189999999999998</c:v>
                </c:pt>
                <c:pt idx="71">
                  <c:v>0.962592</c:v>
                </c:pt>
                <c:pt idx="72">
                  <c:v>0.96359600000000001</c:v>
                </c:pt>
                <c:pt idx="73">
                  <c:v>0.96487400000000001</c:v>
                </c:pt>
                <c:pt idx="74">
                  <c:v>0.96638800000000002</c:v>
                </c:pt>
                <c:pt idx="75">
                  <c:v>0.96810200000000002</c:v>
                </c:pt>
                <c:pt idx="76">
                  <c:v>0.96997999999999995</c:v>
                </c:pt>
                <c:pt idx="77">
                  <c:v>0.97199000000000002</c:v>
                </c:pt>
                <c:pt idx="78">
                  <c:v>0.97409900000000005</c:v>
                </c:pt>
                <c:pt idx="79">
                  <c:v>0.97627699999999995</c:v>
                </c:pt>
                <c:pt idx="80">
                  <c:v>0.97849600000000003</c:v>
                </c:pt>
                <c:pt idx="81">
                  <c:v>0.98073100000000002</c:v>
                </c:pt>
                <c:pt idx="82">
                  <c:v>0.98295699999999997</c:v>
                </c:pt>
                <c:pt idx="83">
                  <c:v>0.98515399999999997</c:v>
                </c:pt>
                <c:pt idx="84">
                  <c:v>0.98730099999999998</c:v>
                </c:pt>
                <c:pt idx="85">
                  <c:v>0.98938099999999995</c:v>
                </c:pt>
                <c:pt idx="86">
                  <c:v>0.99138099999999996</c:v>
                </c:pt>
                <c:pt idx="87">
                  <c:v>0.99328700000000003</c:v>
                </c:pt>
                <c:pt idx="88">
                  <c:v>0.995089</c:v>
                </c:pt>
                <c:pt idx="89">
                  <c:v>0.99677700000000002</c:v>
                </c:pt>
                <c:pt idx="90">
                  <c:v>0.99834599999999996</c:v>
                </c:pt>
                <c:pt idx="91">
                  <c:v>0.99978999999999996</c:v>
                </c:pt>
                <c:pt idx="92">
                  <c:v>1.0011099999999999</c:v>
                </c:pt>
                <c:pt idx="93">
                  <c:v>1.0022899999999999</c:v>
                </c:pt>
                <c:pt idx="94">
                  <c:v>1.00335</c:v>
                </c:pt>
                <c:pt idx="95">
                  <c:v>1.0042800000000001</c:v>
                </c:pt>
                <c:pt idx="96">
                  <c:v>1.00508</c:v>
                </c:pt>
                <c:pt idx="97">
                  <c:v>1.00576</c:v>
                </c:pt>
                <c:pt idx="98">
                  <c:v>1.0063200000000001</c:v>
                </c:pt>
                <c:pt idx="99">
                  <c:v>1.0067699999999999</c:v>
                </c:pt>
                <c:pt idx="100">
                  <c:v>1.0071099999999999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87-4CF2-A46D-00CA8705B922}"/>
            </c:ext>
          </c:extLst>
        </c:ser>
        <c:ser>
          <c:idx val="1"/>
          <c:order val="1"/>
          <c:tx>
            <c:v>Backward Euler</c:v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BckEuler!$F$2:$F$102</c:f>
              <c:numCache>
                <c:formatCode>General</c:formatCode>
                <c:ptCount val="101"/>
                <c:pt idx="0">
                  <c:v>9.0090099999999996E-3</c:v>
                </c:pt>
                <c:pt idx="1">
                  <c:v>2.6053099999999999E-2</c:v>
                </c:pt>
                <c:pt idx="2">
                  <c:v>5.0182400000000002E-2</c:v>
                </c:pt>
                <c:pt idx="3">
                  <c:v>8.0477400000000004E-2</c:v>
                </c:pt>
                <c:pt idx="4">
                  <c:v>0.116054</c:v>
                </c:pt>
                <c:pt idx="5">
                  <c:v>0.15606900000000001</c:v>
                </c:pt>
                <c:pt idx="6">
                  <c:v>0.19972100000000001</c:v>
                </c:pt>
                <c:pt idx="7">
                  <c:v>0.246257</c:v>
                </c:pt>
                <c:pt idx="8">
                  <c:v>0.29497200000000001</c:v>
                </c:pt>
                <c:pt idx="9">
                  <c:v>0.34521099999999999</c:v>
                </c:pt>
                <c:pt idx="10">
                  <c:v>0.39637</c:v>
                </c:pt>
                <c:pt idx="11">
                  <c:v>0.44789800000000002</c:v>
                </c:pt>
                <c:pt idx="12">
                  <c:v>0.49929299999999999</c:v>
                </c:pt>
                <c:pt idx="13">
                  <c:v>0.55010499999999996</c:v>
                </c:pt>
                <c:pt idx="14">
                  <c:v>0.59993600000000002</c:v>
                </c:pt>
                <c:pt idx="15">
                  <c:v>0.64843200000000001</c:v>
                </c:pt>
                <c:pt idx="16">
                  <c:v>0.69528999999999996</c:v>
                </c:pt>
                <c:pt idx="17">
                  <c:v>0.74024900000000005</c:v>
                </c:pt>
                <c:pt idx="18">
                  <c:v>0.78309300000000004</c:v>
                </c:pt>
                <c:pt idx="19">
                  <c:v>0.82364499999999996</c:v>
                </c:pt>
                <c:pt idx="20">
                  <c:v>0.86176799999999998</c:v>
                </c:pt>
                <c:pt idx="21">
                  <c:v>0.89735799999999999</c:v>
                </c:pt>
                <c:pt idx="22">
                  <c:v>0.93034499999999998</c:v>
                </c:pt>
                <c:pt idx="23">
                  <c:v>0.96069099999999996</c:v>
                </c:pt>
                <c:pt idx="24">
                  <c:v>0.98838400000000004</c:v>
                </c:pt>
                <c:pt idx="25">
                  <c:v>1.0134399999999999</c:v>
                </c:pt>
                <c:pt idx="26">
                  <c:v>1.03589</c:v>
                </c:pt>
                <c:pt idx="27">
                  <c:v>1.05579</c:v>
                </c:pt>
                <c:pt idx="28">
                  <c:v>1.07321</c:v>
                </c:pt>
                <c:pt idx="29">
                  <c:v>1.0882499999999999</c:v>
                </c:pt>
                <c:pt idx="30">
                  <c:v>1.10101</c:v>
                </c:pt>
                <c:pt idx="31">
                  <c:v>1.1115900000000001</c:v>
                </c:pt>
                <c:pt idx="32">
                  <c:v>1.12012</c:v>
                </c:pt>
                <c:pt idx="33">
                  <c:v>1.1267199999999999</c:v>
                </c:pt>
                <c:pt idx="34">
                  <c:v>1.1315200000000001</c:v>
                </c:pt>
                <c:pt idx="35">
                  <c:v>1.13466</c:v>
                </c:pt>
                <c:pt idx="36">
                  <c:v>1.13628</c:v>
                </c:pt>
                <c:pt idx="37">
                  <c:v>1.1365099999999999</c:v>
                </c:pt>
                <c:pt idx="38">
                  <c:v>1.1354900000000001</c:v>
                </c:pt>
                <c:pt idx="39">
                  <c:v>1.1333500000000001</c:v>
                </c:pt>
                <c:pt idx="40">
                  <c:v>1.13022</c:v>
                </c:pt>
                <c:pt idx="41">
                  <c:v>1.12622</c:v>
                </c:pt>
                <c:pt idx="42">
                  <c:v>1.1214900000000001</c:v>
                </c:pt>
                <c:pt idx="43">
                  <c:v>1.1161300000000001</c:v>
                </c:pt>
                <c:pt idx="44">
                  <c:v>1.11025</c:v>
                </c:pt>
                <c:pt idx="45">
                  <c:v>1.1039699999999999</c:v>
                </c:pt>
                <c:pt idx="46">
                  <c:v>1.09737</c:v>
                </c:pt>
                <c:pt idx="47">
                  <c:v>1.0905400000000001</c:v>
                </c:pt>
                <c:pt idx="48">
                  <c:v>1.08358</c:v>
                </c:pt>
                <c:pt idx="49">
                  <c:v>1.0765499999999999</c:v>
                </c:pt>
                <c:pt idx="50">
                  <c:v>1.0695399999999999</c:v>
                </c:pt>
                <c:pt idx="51">
                  <c:v>1.0625899999999999</c:v>
                </c:pt>
                <c:pt idx="52">
                  <c:v>1.05576</c:v>
                </c:pt>
                <c:pt idx="53">
                  <c:v>1.04911</c:v>
                </c:pt>
                <c:pt idx="54">
                  <c:v>1.0426800000000001</c:v>
                </c:pt>
                <c:pt idx="55">
                  <c:v>1.0364899999999999</c:v>
                </c:pt>
                <c:pt idx="56">
                  <c:v>1.0306</c:v>
                </c:pt>
                <c:pt idx="57">
                  <c:v>1.02501</c:v>
                </c:pt>
                <c:pt idx="58">
                  <c:v>1.0197499999999999</c:v>
                </c:pt>
                <c:pt idx="59">
                  <c:v>1.0148299999999999</c:v>
                </c:pt>
                <c:pt idx="60">
                  <c:v>1.01027</c:v>
                </c:pt>
                <c:pt idx="61">
                  <c:v>1.00606</c:v>
                </c:pt>
                <c:pt idx="62">
                  <c:v>1.0022200000000001</c:v>
                </c:pt>
                <c:pt idx="63">
                  <c:v>0.99874200000000002</c:v>
                </c:pt>
                <c:pt idx="64">
                  <c:v>0.995618</c:v>
                </c:pt>
                <c:pt idx="65">
                  <c:v>0.992842</c:v>
                </c:pt>
                <c:pt idx="66">
                  <c:v>0.99040700000000004</c:v>
                </c:pt>
                <c:pt idx="67">
                  <c:v>0.98829800000000001</c:v>
                </c:pt>
                <c:pt idx="68">
                  <c:v>0.98650499999999997</c:v>
                </c:pt>
                <c:pt idx="69">
                  <c:v>0.98501000000000005</c:v>
                </c:pt>
                <c:pt idx="70">
                  <c:v>0.98379899999999998</c:v>
                </c:pt>
                <c:pt idx="71">
                  <c:v>0.98285400000000001</c:v>
                </c:pt>
                <c:pt idx="72">
                  <c:v>0.98215699999999995</c:v>
                </c:pt>
                <c:pt idx="73">
                  <c:v>0.98168900000000003</c:v>
                </c:pt>
                <c:pt idx="74">
                  <c:v>0.981433</c:v>
                </c:pt>
                <c:pt idx="75">
                  <c:v>0.98136999999999996</c:v>
                </c:pt>
                <c:pt idx="76">
                  <c:v>0.98148100000000005</c:v>
                </c:pt>
                <c:pt idx="77">
                  <c:v>0.98174700000000004</c:v>
                </c:pt>
                <c:pt idx="78">
                  <c:v>0.98215200000000003</c:v>
                </c:pt>
                <c:pt idx="79">
                  <c:v>0.98267700000000002</c:v>
                </c:pt>
                <c:pt idx="80">
                  <c:v>0.98330600000000001</c:v>
                </c:pt>
                <c:pt idx="81">
                  <c:v>0.98402400000000001</c:v>
                </c:pt>
                <c:pt idx="82">
                  <c:v>0.98481399999999997</c:v>
                </c:pt>
                <c:pt idx="83">
                  <c:v>0.98566299999999996</c:v>
                </c:pt>
                <c:pt idx="84">
                  <c:v>0.98655599999999999</c:v>
                </c:pt>
                <c:pt idx="85">
                  <c:v>0.987483</c:v>
                </c:pt>
                <c:pt idx="86">
                  <c:v>0.98843000000000003</c:v>
                </c:pt>
                <c:pt idx="87">
                  <c:v>0.98938800000000005</c:v>
                </c:pt>
                <c:pt idx="88">
                  <c:v>0.99034599999999995</c:v>
                </c:pt>
                <c:pt idx="89">
                  <c:v>0.99129599999999995</c:v>
                </c:pt>
                <c:pt idx="90">
                  <c:v>0.99223099999999997</c:v>
                </c:pt>
                <c:pt idx="91">
                  <c:v>0.993143</c:v>
                </c:pt>
                <c:pt idx="92">
                  <c:v>0.99402599999999997</c:v>
                </c:pt>
                <c:pt idx="93">
                  <c:v>0.99487599999999998</c:v>
                </c:pt>
                <c:pt idx="94">
                  <c:v>0.99568699999999999</c:v>
                </c:pt>
                <c:pt idx="95">
                  <c:v>0.99645700000000004</c:v>
                </c:pt>
                <c:pt idx="96">
                  <c:v>0.99718300000000004</c:v>
                </c:pt>
                <c:pt idx="97">
                  <c:v>0.99786200000000003</c:v>
                </c:pt>
                <c:pt idx="98">
                  <c:v>0.99849299999999996</c:v>
                </c:pt>
                <c:pt idx="99">
                  <c:v>0.99907500000000005</c:v>
                </c:pt>
                <c:pt idx="100">
                  <c:v>0.99960800000000005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87-4CF2-A46D-00CA8705B922}"/>
            </c:ext>
          </c:extLst>
        </c:ser>
        <c:ser>
          <c:idx val="2"/>
          <c:order val="2"/>
          <c:tx>
            <c:v>Trapzoidal</c:v>
          </c:tx>
          <c:spPr>
            <a:ln w="952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Trap!$F$2:$F$102</c:f>
              <c:numCache>
                <c:formatCode>General</c:formatCode>
                <c:ptCount val="101"/>
                <c:pt idx="0">
                  <c:v>4.7505899999999998E-3</c:v>
                </c:pt>
                <c:pt idx="1">
                  <c:v>1.8505899999999999E-2</c:v>
                </c:pt>
                <c:pt idx="2">
                  <c:v>4.0279599999999999E-2</c:v>
                </c:pt>
                <c:pt idx="3">
                  <c:v>6.9103100000000001E-2</c:v>
                </c:pt>
                <c:pt idx="4">
                  <c:v>0.104033</c:v>
                </c:pt>
                <c:pt idx="5">
                  <c:v>0.14415600000000001</c:v>
                </c:pt>
                <c:pt idx="6">
                  <c:v>0.18859899999999999</c:v>
                </c:pt>
                <c:pt idx="7">
                  <c:v>0.23652799999999999</c:v>
                </c:pt>
                <c:pt idx="8">
                  <c:v>0.28715800000000002</c:v>
                </c:pt>
                <c:pt idx="9">
                  <c:v>0.33975</c:v>
                </c:pt>
                <c:pt idx="10">
                  <c:v>0.39361800000000002</c:v>
                </c:pt>
                <c:pt idx="11">
                  <c:v>0.44812999999999997</c:v>
                </c:pt>
                <c:pt idx="12">
                  <c:v>0.50270499999999996</c:v>
                </c:pt>
                <c:pt idx="13">
                  <c:v>0.55682100000000001</c:v>
                </c:pt>
                <c:pt idx="14">
                  <c:v>0.61000500000000002</c:v>
                </c:pt>
                <c:pt idx="15">
                  <c:v>0.66184200000000004</c:v>
                </c:pt>
                <c:pt idx="16">
                  <c:v>0.71196599999999999</c:v>
                </c:pt>
                <c:pt idx="17">
                  <c:v>0.76006499999999999</c:v>
                </c:pt>
                <c:pt idx="18">
                  <c:v>0.80587299999999995</c:v>
                </c:pt>
                <c:pt idx="19">
                  <c:v>0.84917399999999998</c:v>
                </c:pt>
                <c:pt idx="20">
                  <c:v>0.88979299999999995</c:v>
                </c:pt>
                <c:pt idx="21">
                  <c:v>0.92760100000000001</c:v>
                </c:pt>
                <c:pt idx="22">
                  <c:v>0.962503</c:v>
                </c:pt>
                <c:pt idx="23">
                  <c:v>0.99444699999999997</c:v>
                </c:pt>
                <c:pt idx="24">
                  <c:v>1.0234099999999999</c:v>
                </c:pt>
                <c:pt idx="25">
                  <c:v>1.04939</c:v>
                </c:pt>
                <c:pt idx="26">
                  <c:v>1.0724400000000001</c:v>
                </c:pt>
                <c:pt idx="27">
                  <c:v>1.0926100000000001</c:v>
                </c:pt>
                <c:pt idx="28">
                  <c:v>1.10999</c:v>
                </c:pt>
                <c:pt idx="29">
                  <c:v>1.1246700000000001</c:v>
                </c:pt>
                <c:pt idx="30">
                  <c:v>1.13676</c:v>
                </c:pt>
                <c:pt idx="31">
                  <c:v>1.1464099999999999</c:v>
                </c:pt>
                <c:pt idx="32">
                  <c:v>1.1537599999999999</c:v>
                </c:pt>
                <c:pt idx="33">
                  <c:v>1.1589400000000001</c:v>
                </c:pt>
                <c:pt idx="34">
                  <c:v>1.16212</c:v>
                </c:pt>
                <c:pt idx="35">
                  <c:v>1.1634599999999999</c:v>
                </c:pt>
                <c:pt idx="36">
                  <c:v>1.1631199999999999</c:v>
                </c:pt>
                <c:pt idx="37">
                  <c:v>1.16126</c:v>
                </c:pt>
                <c:pt idx="38">
                  <c:v>1.15804</c:v>
                </c:pt>
                <c:pt idx="39">
                  <c:v>1.1536299999999999</c:v>
                </c:pt>
                <c:pt idx="40">
                  <c:v>1.14818</c:v>
                </c:pt>
                <c:pt idx="41">
                  <c:v>1.14184</c:v>
                </c:pt>
                <c:pt idx="42">
                  <c:v>1.1347499999999999</c:v>
                </c:pt>
                <c:pt idx="43">
                  <c:v>1.12706</c:v>
                </c:pt>
                <c:pt idx="44">
                  <c:v>1.1188899999999999</c:v>
                </c:pt>
                <c:pt idx="45">
                  <c:v>1.1103700000000001</c:v>
                </c:pt>
                <c:pt idx="46">
                  <c:v>1.10161</c:v>
                </c:pt>
                <c:pt idx="47">
                  <c:v>1.0927100000000001</c:v>
                </c:pt>
                <c:pt idx="48">
                  <c:v>1.08378</c:v>
                </c:pt>
                <c:pt idx="49">
                  <c:v>1.0749</c:v>
                </c:pt>
                <c:pt idx="50">
                  <c:v>1.06616</c:v>
                </c:pt>
                <c:pt idx="51">
                  <c:v>1.0576099999999999</c:v>
                </c:pt>
                <c:pt idx="52">
                  <c:v>1.0493300000000001</c:v>
                </c:pt>
                <c:pt idx="53">
                  <c:v>1.0413699999999999</c:v>
                </c:pt>
                <c:pt idx="54">
                  <c:v>1.0337700000000001</c:v>
                </c:pt>
                <c:pt idx="55">
                  <c:v>1.02658</c:v>
                </c:pt>
                <c:pt idx="56">
                  <c:v>1.0198100000000001</c:v>
                </c:pt>
                <c:pt idx="57">
                  <c:v>1.0135000000000001</c:v>
                </c:pt>
                <c:pt idx="58">
                  <c:v>1.00766</c:v>
                </c:pt>
                <c:pt idx="59">
                  <c:v>1.0023</c:v>
                </c:pt>
                <c:pt idx="60">
                  <c:v>0.99743099999999996</c:v>
                </c:pt>
                <c:pt idx="61">
                  <c:v>0.99304700000000001</c:v>
                </c:pt>
                <c:pt idx="62">
                  <c:v>0.989147</c:v>
                </c:pt>
                <c:pt idx="63">
                  <c:v>0.98571900000000001</c:v>
                </c:pt>
                <c:pt idx="64">
                  <c:v>0.98275400000000002</c:v>
                </c:pt>
                <c:pt idx="65">
                  <c:v>0.98023400000000005</c:v>
                </c:pt>
                <c:pt idx="66">
                  <c:v>0.97814100000000004</c:v>
                </c:pt>
                <c:pt idx="67">
                  <c:v>0.97645400000000004</c:v>
                </c:pt>
                <c:pt idx="68">
                  <c:v>0.97515200000000002</c:v>
                </c:pt>
                <c:pt idx="69">
                  <c:v>0.97420899999999999</c:v>
                </c:pt>
                <c:pt idx="70">
                  <c:v>0.97360100000000005</c:v>
                </c:pt>
                <c:pt idx="71">
                  <c:v>0.973302</c:v>
                </c:pt>
                <c:pt idx="72">
                  <c:v>0.97328499999999996</c:v>
                </c:pt>
                <c:pt idx="73">
                  <c:v>0.97352300000000003</c:v>
                </c:pt>
                <c:pt idx="74">
                  <c:v>0.97399000000000002</c:v>
                </c:pt>
                <c:pt idx="75">
                  <c:v>0.97465999999999997</c:v>
                </c:pt>
                <c:pt idx="76">
                  <c:v>0.97550700000000001</c:v>
                </c:pt>
                <c:pt idx="77">
                  <c:v>0.97650599999999999</c:v>
                </c:pt>
                <c:pt idx="78">
                  <c:v>0.97763299999999997</c:v>
                </c:pt>
                <c:pt idx="79">
                  <c:v>0.97886600000000001</c:v>
                </c:pt>
                <c:pt idx="80">
                  <c:v>0.98018300000000003</c:v>
                </c:pt>
                <c:pt idx="81">
                  <c:v>0.98156299999999996</c:v>
                </c:pt>
                <c:pt idx="82">
                  <c:v>0.98298600000000003</c:v>
                </c:pt>
                <c:pt idx="83">
                  <c:v>0.98443700000000001</c:v>
                </c:pt>
                <c:pt idx="84">
                  <c:v>0.98589700000000002</c:v>
                </c:pt>
                <c:pt idx="85">
                  <c:v>0.98735200000000001</c:v>
                </c:pt>
                <c:pt idx="86">
                  <c:v>0.98878999999999995</c:v>
                </c:pt>
                <c:pt idx="87">
                  <c:v>0.99019699999999999</c:v>
                </c:pt>
                <c:pt idx="88">
                  <c:v>0.991564</c:v>
                </c:pt>
                <c:pt idx="89">
                  <c:v>0.99288100000000001</c:v>
                </c:pt>
                <c:pt idx="90">
                  <c:v>0.99414100000000005</c:v>
                </c:pt>
                <c:pt idx="91">
                  <c:v>0.995336</c:v>
                </c:pt>
                <c:pt idx="92">
                  <c:v>0.99646199999999996</c:v>
                </c:pt>
                <c:pt idx="93">
                  <c:v>0.99751500000000004</c:v>
                </c:pt>
                <c:pt idx="94">
                  <c:v>0.99849200000000005</c:v>
                </c:pt>
                <c:pt idx="95">
                  <c:v>0.99939</c:v>
                </c:pt>
                <c:pt idx="96">
                  <c:v>1.00021</c:v>
                </c:pt>
                <c:pt idx="97">
                  <c:v>1.00095</c:v>
                </c:pt>
                <c:pt idx="98">
                  <c:v>1.0016099999999999</c:v>
                </c:pt>
                <c:pt idx="99">
                  <c:v>1.0021899999999999</c:v>
                </c:pt>
                <c:pt idx="100">
                  <c:v>1.0026900000000001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D87-4CF2-A46D-00CA8705B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200432"/>
        <c:axId val="614200760"/>
      </c:scatterChart>
      <c:valAx>
        <c:axId val="614200432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4200760"/>
        <c:crosses val="autoZero"/>
        <c:crossBetween val="midCat"/>
      </c:valAx>
      <c:valAx>
        <c:axId val="614200760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4200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v2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Forward Euler</c:v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FwdEuler!$Q$2:$Q$1002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FwdEuler!$T$2:$T$1002</c:f>
              <c:numCache>
                <c:formatCode>General</c:formatCode>
                <c:ptCount val="1001"/>
                <c:pt idx="0">
                  <c:v>0</c:v>
                </c:pt>
                <c:pt idx="1">
                  <c:v>1E-4</c:v>
                </c:pt>
                <c:pt idx="2">
                  <c:v>2.99E-4</c:v>
                </c:pt>
                <c:pt idx="3">
                  <c:v>5.9599999999999996E-4</c:v>
                </c:pt>
                <c:pt idx="4">
                  <c:v>9.8999999999999999E-4</c:v>
                </c:pt>
                <c:pt idx="5">
                  <c:v>1.48E-3</c:v>
                </c:pt>
                <c:pt idx="6">
                  <c:v>2.065E-3</c:v>
                </c:pt>
                <c:pt idx="7">
                  <c:v>2.7440099999999999E-3</c:v>
                </c:pt>
                <c:pt idx="8">
                  <c:v>3.51601E-3</c:v>
                </c:pt>
                <c:pt idx="9">
                  <c:v>4.3800200000000001E-3</c:v>
                </c:pt>
                <c:pt idx="10">
                  <c:v>5.33505E-3</c:v>
                </c:pt>
                <c:pt idx="11">
                  <c:v>6.3800799999999998E-3</c:v>
                </c:pt>
                <c:pt idx="12">
                  <c:v>7.5141299999999999E-3</c:v>
                </c:pt>
                <c:pt idx="13">
                  <c:v>8.7361999999999995E-3</c:v>
                </c:pt>
                <c:pt idx="14">
                  <c:v>1.00453E-2</c:v>
                </c:pt>
                <c:pt idx="15">
                  <c:v>1.14404E-2</c:v>
                </c:pt>
                <c:pt idx="16">
                  <c:v>1.2920600000000001E-2</c:v>
                </c:pt>
                <c:pt idx="17">
                  <c:v>1.4484800000000001E-2</c:v>
                </c:pt>
                <c:pt idx="18">
                  <c:v>1.61321E-2</c:v>
                </c:pt>
                <c:pt idx="19">
                  <c:v>1.7861499999999999E-2</c:v>
                </c:pt>
                <c:pt idx="20">
                  <c:v>1.9671999999999999E-2</c:v>
                </c:pt>
                <c:pt idx="21">
                  <c:v>2.1562600000000001E-2</c:v>
                </c:pt>
                <c:pt idx="22">
                  <c:v>2.3532299999999999E-2</c:v>
                </c:pt>
                <c:pt idx="23">
                  <c:v>2.5580100000000001E-2</c:v>
                </c:pt>
                <c:pt idx="24">
                  <c:v>2.77051E-2</c:v>
                </c:pt>
                <c:pt idx="25">
                  <c:v>2.99063E-2</c:v>
                </c:pt>
                <c:pt idx="26">
                  <c:v>3.2182799999999998E-2</c:v>
                </c:pt>
                <c:pt idx="27">
                  <c:v>3.4533500000000002E-2</c:v>
                </c:pt>
                <c:pt idx="28">
                  <c:v>3.6957400000000001E-2</c:v>
                </c:pt>
                <c:pt idx="29">
                  <c:v>3.9453700000000001E-2</c:v>
                </c:pt>
                <c:pt idx="30">
                  <c:v>4.2021299999999998E-2</c:v>
                </c:pt>
                <c:pt idx="31">
                  <c:v>4.4659200000000003E-2</c:v>
                </c:pt>
                <c:pt idx="32">
                  <c:v>4.7366600000000002E-2</c:v>
                </c:pt>
                <c:pt idx="33">
                  <c:v>5.01425E-2</c:v>
                </c:pt>
                <c:pt idx="34">
                  <c:v>5.29858E-2</c:v>
                </c:pt>
                <c:pt idx="35">
                  <c:v>5.5895800000000002E-2</c:v>
                </c:pt>
                <c:pt idx="36">
                  <c:v>5.8871300000000001E-2</c:v>
                </c:pt>
                <c:pt idx="37">
                  <c:v>6.1911399999999998E-2</c:v>
                </c:pt>
                <c:pt idx="38">
                  <c:v>6.5015299999999998E-2</c:v>
                </c:pt>
                <c:pt idx="39">
                  <c:v>6.8182000000000006E-2</c:v>
                </c:pt>
                <c:pt idx="40">
                  <c:v>7.1410500000000002E-2</c:v>
                </c:pt>
                <c:pt idx="41">
                  <c:v>7.4699799999999997E-2</c:v>
                </c:pt>
                <c:pt idx="42">
                  <c:v>7.8049199999999999E-2</c:v>
                </c:pt>
                <c:pt idx="43">
                  <c:v>8.1457600000000005E-2</c:v>
                </c:pt>
                <c:pt idx="44">
                  <c:v>8.4924100000000002E-2</c:v>
                </c:pt>
                <c:pt idx="45">
                  <c:v>8.8447700000000004E-2</c:v>
                </c:pt>
                <c:pt idx="46">
                  <c:v>9.2027700000000004E-2</c:v>
                </c:pt>
                <c:pt idx="47">
                  <c:v>9.5662999999999998E-2</c:v>
                </c:pt>
                <c:pt idx="48">
                  <c:v>9.9352700000000002E-2</c:v>
                </c:pt>
                <c:pt idx="49">
                  <c:v>0.10309599999999999</c:v>
                </c:pt>
                <c:pt idx="50">
                  <c:v>0.106892</c:v>
                </c:pt>
                <c:pt idx="51">
                  <c:v>0.11074000000000001</c:v>
                </c:pt>
                <c:pt idx="52">
                  <c:v>0.114638</c:v>
                </c:pt>
                <c:pt idx="53">
                  <c:v>0.118587</c:v>
                </c:pt>
                <c:pt idx="54">
                  <c:v>0.122584</c:v>
                </c:pt>
                <c:pt idx="55">
                  <c:v>0.12662999999999999</c:v>
                </c:pt>
                <c:pt idx="56">
                  <c:v>0.13072300000000001</c:v>
                </c:pt>
                <c:pt idx="57">
                  <c:v>0.13486200000000001</c:v>
                </c:pt>
                <c:pt idx="58">
                  <c:v>0.139047</c:v>
                </c:pt>
                <c:pt idx="59">
                  <c:v>0.14327599999999999</c:v>
                </c:pt>
                <c:pt idx="60">
                  <c:v>0.14754999999999999</c:v>
                </c:pt>
                <c:pt idx="61">
                  <c:v>0.151866</c:v>
                </c:pt>
                <c:pt idx="62">
                  <c:v>0.156224</c:v>
                </c:pt>
                <c:pt idx="63">
                  <c:v>0.16062399999999999</c:v>
                </c:pt>
                <c:pt idx="64">
                  <c:v>0.16506399999999999</c:v>
                </c:pt>
                <c:pt idx="65">
                  <c:v>0.169543</c:v>
                </c:pt>
                <c:pt idx="66">
                  <c:v>0.17406199999999999</c:v>
                </c:pt>
                <c:pt idx="67">
                  <c:v>0.178618</c:v>
                </c:pt>
                <c:pt idx="68">
                  <c:v>0.18321100000000001</c:v>
                </c:pt>
                <c:pt idx="69">
                  <c:v>0.18784000000000001</c:v>
                </c:pt>
                <c:pt idx="70">
                  <c:v>0.19250500000000001</c:v>
                </c:pt>
                <c:pt idx="71">
                  <c:v>0.19720399999999999</c:v>
                </c:pt>
                <c:pt idx="72">
                  <c:v>0.20193700000000001</c:v>
                </c:pt>
                <c:pt idx="73">
                  <c:v>0.206703</c:v>
                </c:pt>
                <c:pt idx="74">
                  <c:v>0.21150099999999999</c:v>
                </c:pt>
                <c:pt idx="75">
                  <c:v>0.216331</c:v>
                </c:pt>
                <c:pt idx="76">
                  <c:v>0.221191</c:v>
                </c:pt>
                <c:pt idx="77">
                  <c:v>0.22608</c:v>
                </c:pt>
                <c:pt idx="78">
                  <c:v>0.23099900000000001</c:v>
                </c:pt>
                <c:pt idx="79">
                  <c:v>0.23594599999999999</c:v>
                </c:pt>
                <c:pt idx="80">
                  <c:v>0.240921</c:v>
                </c:pt>
                <c:pt idx="81">
                  <c:v>0.245922</c:v>
                </c:pt>
                <c:pt idx="82">
                  <c:v>0.25094899999999998</c:v>
                </c:pt>
                <c:pt idx="83">
                  <c:v>0.25600099999999998</c:v>
                </c:pt>
                <c:pt idx="84">
                  <c:v>0.261077</c:v>
                </c:pt>
                <c:pt idx="85">
                  <c:v>0.266177</c:v>
                </c:pt>
                <c:pt idx="86">
                  <c:v>0.27129999999999999</c:v>
                </c:pt>
                <c:pt idx="87">
                  <c:v>0.27644600000000003</c:v>
                </c:pt>
                <c:pt idx="88">
                  <c:v>0.28161199999999997</c:v>
                </c:pt>
                <c:pt idx="89">
                  <c:v>0.28679900000000003</c:v>
                </c:pt>
                <c:pt idx="90">
                  <c:v>0.29200700000000002</c:v>
                </c:pt>
                <c:pt idx="91">
                  <c:v>0.29723300000000002</c:v>
                </c:pt>
                <c:pt idx="92">
                  <c:v>0.30247800000000002</c:v>
                </c:pt>
                <c:pt idx="93">
                  <c:v>0.30774099999999999</c:v>
                </c:pt>
                <c:pt idx="94">
                  <c:v>0.31302099999999999</c:v>
                </c:pt>
                <c:pt idx="95">
                  <c:v>0.31831700000000002</c:v>
                </c:pt>
                <c:pt idx="96">
                  <c:v>0.323629</c:v>
                </c:pt>
                <c:pt idx="97">
                  <c:v>0.328957</c:v>
                </c:pt>
                <c:pt idx="98">
                  <c:v>0.33429799999999998</c:v>
                </c:pt>
                <c:pt idx="99">
                  <c:v>0.33965299999999998</c:v>
                </c:pt>
                <c:pt idx="100">
                  <c:v>0.345022</c:v>
                </c:pt>
                <c:pt idx="101">
                  <c:v>0.35040199999999999</c:v>
                </c:pt>
                <c:pt idx="102">
                  <c:v>0.35579499999999997</c:v>
                </c:pt>
                <c:pt idx="103">
                  <c:v>0.36119800000000002</c:v>
                </c:pt>
                <c:pt idx="104">
                  <c:v>0.36661199999999999</c:v>
                </c:pt>
                <c:pt idx="105">
                  <c:v>0.372035</c:v>
                </c:pt>
                <c:pt idx="106">
                  <c:v>0.37746800000000003</c:v>
                </c:pt>
                <c:pt idx="107">
                  <c:v>0.382909</c:v>
                </c:pt>
                <c:pt idx="108">
                  <c:v>0.38835799999999998</c:v>
                </c:pt>
                <c:pt idx="109">
                  <c:v>0.393814</c:v>
                </c:pt>
                <c:pt idx="110">
                  <c:v>0.39927600000000002</c:v>
                </c:pt>
                <c:pt idx="111">
                  <c:v>0.40474500000000002</c:v>
                </c:pt>
                <c:pt idx="112">
                  <c:v>0.410219</c:v>
                </c:pt>
                <c:pt idx="113">
                  <c:v>0.41569800000000001</c:v>
                </c:pt>
                <c:pt idx="114">
                  <c:v>0.42118100000000003</c:v>
                </c:pt>
                <c:pt idx="115">
                  <c:v>0.42666799999999999</c:v>
                </c:pt>
                <c:pt idx="116">
                  <c:v>0.43215700000000001</c:v>
                </c:pt>
                <c:pt idx="117">
                  <c:v>0.43764900000000001</c:v>
                </c:pt>
                <c:pt idx="118">
                  <c:v>0.44314300000000001</c:v>
                </c:pt>
                <c:pt idx="119">
                  <c:v>0.44863900000000001</c:v>
                </c:pt>
                <c:pt idx="120">
                  <c:v>0.45413500000000001</c:v>
                </c:pt>
                <c:pt idx="121">
                  <c:v>0.45963100000000001</c:v>
                </c:pt>
                <c:pt idx="122">
                  <c:v>0.46512700000000001</c:v>
                </c:pt>
                <c:pt idx="123">
                  <c:v>0.47062199999999998</c:v>
                </c:pt>
                <c:pt idx="124">
                  <c:v>0.47611500000000001</c:v>
                </c:pt>
                <c:pt idx="125">
                  <c:v>0.48160599999999998</c:v>
                </c:pt>
                <c:pt idx="126">
                  <c:v>0.487095</c:v>
                </c:pt>
                <c:pt idx="127">
                  <c:v>0.49258099999999999</c:v>
                </c:pt>
                <c:pt idx="128">
                  <c:v>0.49806299999999998</c:v>
                </c:pt>
                <c:pt idx="129">
                  <c:v>0.50354200000000005</c:v>
                </c:pt>
                <c:pt idx="130">
                  <c:v>0.509015</c:v>
                </c:pt>
                <c:pt idx="131">
                  <c:v>0.51448400000000005</c:v>
                </c:pt>
                <c:pt idx="132">
                  <c:v>0.51994700000000005</c:v>
                </c:pt>
                <c:pt idx="133">
                  <c:v>0.52540399999999998</c:v>
                </c:pt>
                <c:pt idx="134">
                  <c:v>0.53085400000000005</c:v>
                </c:pt>
                <c:pt idx="135">
                  <c:v>0.53629700000000002</c:v>
                </c:pt>
                <c:pt idx="136">
                  <c:v>0.54173300000000002</c:v>
                </c:pt>
                <c:pt idx="137">
                  <c:v>0.54716100000000001</c:v>
                </c:pt>
                <c:pt idx="138">
                  <c:v>0.55257999999999996</c:v>
                </c:pt>
                <c:pt idx="139">
                  <c:v>0.55798999999999999</c:v>
                </c:pt>
                <c:pt idx="140">
                  <c:v>0.56339099999999998</c:v>
                </c:pt>
                <c:pt idx="141">
                  <c:v>0.56878200000000001</c:v>
                </c:pt>
                <c:pt idx="142">
                  <c:v>0.57416299999999998</c:v>
                </c:pt>
                <c:pt idx="143">
                  <c:v>0.57953399999999999</c:v>
                </c:pt>
                <c:pt idx="144">
                  <c:v>0.584893</c:v>
                </c:pt>
                <c:pt idx="145">
                  <c:v>0.59023999999999999</c:v>
                </c:pt>
                <c:pt idx="146">
                  <c:v>0.59557599999999999</c:v>
                </c:pt>
                <c:pt idx="147">
                  <c:v>0.60089899999999996</c:v>
                </c:pt>
                <c:pt idx="148">
                  <c:v>0.60621000000000003</c:v>
                </c:pt>
                <c:pt idx="149">
                  <c:v>0.61150700000000002</c:v>
                </c:pt>
                <c:pt idx="150">
                  <c:v>0.61679099999999998</c:v>
                </c:pt>
                <c:pt idx="151">
                  <c:v>0.62205999999999995</c:v>
                </c:pt>
                <c:pt idx="152">
                  <c:v>0.62731599999999998</c:v>
                </c:pt>
                <c:pt idx="153">
                  <c:v>0.63255600000000001</c:v>
                </c:pt>
                <c:pt idx="154">
                  <c:v>0.63778199999999996</c:v>
                </c:pt>
                <c:pt idx="155">
                  <c:v>0.64299200000000001</c:v>
                </c:pt>
                <c:pt idx="156">
                  <c:v>0.64818600000000004</c:v>
                </c:pt>
                <c:pt idx="157">
                  <c:v>0.65336399999999994</c:v>
                </c:pt>
                <c:pt idx="158">
                  <c:v>0.65852500000000003</c:v>
                </c:pt>
                <c:pt idx="159">
                  <c:v>0.66366899999999995</c:v>
                </c:pt>
                <c:pt idx="160">
                  <c:v>0.66879599999999995</c:v>
                </c:pt>
                <c:pt idx="161">
                  <c:v>0.67390499999999998</c:v>
                </c:pt>
                <c:pt idx="162">
                  <c:v>0.67899699999999996</c:v>
                </c:pt>
                <c:pt idx="163">
                  <c:v>0.68406999999999996</c:v>
                </c:pt>
                <c:pt idx="164">
                  <c:v>0.68912399999999996</c:v>
                </c:pt>
                <c:pt idx="165">
                  <c:v>0.69416</c:v>
                </c:pt>
                <c:pt idx="166">
                  <c:v>0.69917600000000002</c:v>
                </c:pt>
                <c:pt idx="167">
                  <c:v>0.70417200000000002</c:v>
                </c:pt>
                <c:pt idx="168">
                  <c:v>0.70914900000000003</c:v>
                </c:pt>
                <c:pt idx="169">
                  <c:v>0.71410600000000002</c:v>
                </c:pt>
                <c:pt idx="170">
                  <c:v>0.71904199999999996</c:v>
                </c:pt>
                <c:pt idx="171">
                  <c:v>0.72395699999999996</c:v>
                </c:pt>
                <c:pt idx="172">
                  <c:v>0.72885100000000003</c:v>
                </c:pt>
                <c:pt idx="173">
                  <c:v>0.73372400000000004</c:v>
                </c:pt>
                <c:pt idx="174">
                  <c:v>0.73857499999999998</c:v>
                </c:pt>
                <c:pt idx="175">
                  <c:v>0.74340499999999998</c:v>
                </c:pt>
                <c:pt idx="176">
                  <c:v>0.74821199999999999</c:v>
                </c:pt>
                <c:pt idx="177">
                  <c:v>0.75299700000000003</c:v>
                </c:pt>
                <c:pt idx="178">
                  <c:v>0.75775899999999996</c:v>
                </c:pt>
                <c:pt idx="179">
                  <c:v>0.76249800000000001</c:v>
                </c:pt>
                <c:pt idx="180">
                  <c:v>0.76721399999999995</c:v>
                </c:pt>
                <c:pt idx="181">
                  <c:v>0.77190700000000001</c:v>
                </c:pt>
                <c:pt idx="182">
                  <c:v>0.77657600000000004</c:v>
                </c:pt>
                <c:pt idx="183">
                  <c:v>0.78122100000000005</c:v>
                </c:pt>
                <c:pt idx="184">
                  <c:v>0.78584200000000004</c:v>
                </c:pt>
                <c:pt idx="185">
                  <c:v>0.790439</c:v>
                </c:pt>
                <c:pt idx="186">
                  <c:v>0.79501100000000002</c:v>
                </c:pt>
                <c:pt idx="187">
                  <c:v>0.79955799999999999</c:v>
                </c:pt>
                <c:pt idx="188">
                  <c:v>0.80408100000000005</c:v>
                </c:pt>
                <c:pt idx="189">
                  <c:v>0.80857800000000002</c:v>
                </c:pt>
                <c:pt idx="190">
                  <c:v>0.81305000000000005</c:v>
                </c:pt>
                <c:pt idx="191">
                  <c:v>0.817496</c:v>
                </c:pt>
                <c:pt idx="192">
                  <c:v>0.82191700000000001</c:v>
                </c:pt>
                <c:pt idx="193">
                  <c:v>0.82631100000000002</c:v>
                </c:pt>
                <c:pt idx="194">
                  <c:v>0.83067999999999997</c:v>
                </c:pt>
                <c:pt idx="195">
                  <c:v>0.83502200000000004</c:v>
                </c:pt>
                <c:pt idx="196">
                  <c:v>0.839337</c:v>
                </c:pt>
                <c:pt idx="197">
                  <c:v>0.84362599999999999</c:v>
                </c:pt>
                <c:pt idx="198">
                  <c:v>0.84788799999999998</c:v>
                </c:pt>
                <c:pt idx="199">
                  <c:v>0.85212399999999999</c:v>
                </c:pt>
                <c:pt idx="200">
                  <c:v>0.85633199999999998</c:v>
                </c:pt>
                <c:pt idx="201">
                  <c:v>0.86051200000000005</c:v>
                </c:pt>
                <c:pt idx="202">
                  <c:v>0.86466600000000005</c:v>
                </c:pt>
                <c:pt idx="203">
                  <c:v>0.86879099999999998</c:v>
                </c:pt>
                <c:pt idx="204">
                  <c:v>0.87288900000000003</c:v>
                </c:pt>
                <c:pt idx="205">
                  <c:v>0.87695900000000004</c:v>
                </c:pt>
                <c:pt idx="206">
                  <c:v>0.88100100000000003</c:v>
                </c:pt>
                <c:pt idx="207">
                  <c:v>0.885015</c:v>
                </c:pt>
                <c:pt idx="208">
                  <c:v>0.88900100000000004</c:v>
                </c:pt>
                <c:pt idx="209">
                  <c:v>0.89295899999999995</c:v>
                </c:pt>
                <c:pt idx="210">
                  <c:v>0.89688800000000002</c:v>
                </c:pt>
                <c:pt idx="211">
                  <c:v>0.90078800000000003</c:v>
                </c:pt>
                <c:pt idx="212">
                  <c:v>0.90465899999999999</c:v>
                </c:pt>
                <c:pt idx="213">
                  <c:v>0.90850200000000003</c:v>
                </c:pt>
                <c:pt idx="214">
                  <c:v>0.91231600000000002</c:v>
                </c:pt>
                <c:pt idx="215">
                  <c:v>0.91610100000000005</c:v>
                </c:pt>
                <c:pt idx="216">
                  <c:v>0.91985700000000004</c:v>
                </c:pt>
                <c:pt idx="217">
                  <c:v>0.92358399999999996</c:v>
                </c:pt>
                <c:pt idx="218">
                  <c:v>0.92728100000000002</c:v>
                </c:pt>
                <c:pt idx="219">
                  <c:v>0.93094900000000003</c:v>
                </c:pt>
                <c:pt idx="220">
                  <c:v>0.93458799999999997</c:v>
                </c:pt>
                <c:pt idx="221">
                  <c:v>0.93819699999999995</c:v>
                </c:pt>
                <c:pt idx="222">
                  <c:v>0.94177699999999998</c:v>
                </c:pt>
                <c:pt idx="223">
                  <c:v>0.94532700000000003</c:v>
                </c:pt>
                <c:pt idx="224">
                  <c:v>0.94884800000000002</c:v>
                </c:pt>
                <c:pt idx="225">
                  <c:v>0.95233800000000002</c:v>
                </c:pt>
                <c:pt idx="226">
                  <c:v>0.95579899999999995</c:v>
                </c:pt>
                <c:pt idx="227">
                  <c:v>0.95923000000000003</c:v>
                </c:pt>
                <c:pt idx="228">
                  <c:v>0.96263100000000001</c:v>
                </c:pt>
                <c:pt idx="229">
                  <c:v>0.96600200000000003</c:v>
                </c:pt>
                <c:pt idx="230">
                  <c:v>0.96934399999999998</c:v>
                </c:pt>
                <c:pt idx="231">
                  <c:v>0.97265500000000005</c:v>
                </c:pt>
                <c:pt idx="232">
                  <c:v>0.97593600000000003</c:v>
                </c:pt>
                <c:pt idx="233">
                  <c:v>0.97918700000000003</c:v>
                </c:pt>
                <c:pt idx="234">
                  <c:v>0.98240799999999995</c:v>
                </c:pt>
                <c:pt idx="235">
                  <c:v>0.985599</c:v>
                </c:pt>
                <c:pt idx="236">
                  <c:v>0.98875999999999997</c:v>
                </c:pt>
                <c:pt idx="237">
                  <c:v>0.99189000000000005</c:v>
                </c:pt>
                <c:pt idx="238">
                  <c:v>0.99499099999999996</c:v>
                </c:pt>
                <c:pt idx="239">
                  <c:v>0.99806099999999998</c:v>
                </c:pt>
                <c:pt idx="240">
                  <c:v>1.0011000000000001</c:v>
                </c:pt>
                <c:pt idx="241">
                  <c:v>1.0041100000000001</c:v>
                </c:pt>
                <c:pt idx="242">
                  <c:v>1.00709</c:v>
                </c:pt>
                <c:pt idx="243">
                  <c:v>1.01004</c:v>
                </c:pt>
                <c:pt idx="244">
                  <c:v>1.0129600000000001</c:v>
                </c:pt>
                <c:pt idx="245">
                  <c:v>1.0158499999999999</c:v>
                </c:pt>
                <c:pt idx="246">
                  <c:v>1.01871</c:v>
                </c:pt>
                <c:pt idx="247">
                  <c:v>1.02153</c:v>
                </c:pt>
                <c:pt idx="248">
                  <c:v>1.02433</c:v>
                </c:pt>
                <c:pt idx="249">
                  <c:v>1.0270999999999999</c:v>
                </c:pt>
                <c:pt idx="250">
                  <c:v>1.0298400000000001</c:v>
                </c:pt>
                <c:pt idx="251">
                  <c:v>1.0325500000000001</c:v>
                </c:pt>
                <c:pt idx="252">
                  <c:v>1.0352300000000001</c:v>
                </c:pt>
                <c:pt idx="253">
                  <c:v>1.0378700000000001</c:v>
                </c:pt>
                <c:pt idx="254">
                  <c:v>1.0404899999999999</c:v>
                </c:pt>
                <c:pt idx="255">
                  <c:v>1.04308</c:v>
                </c:pt>
                <c:pt idx="256">
                  <c:v>1.0456399999999999</c:v>
                </c:pt>
                <c:pt idx="257">
                  <c:v>1.04817</c:v>
                </c:pt>
                <c:pt idx="258">
                  <c:v>1.0506599999999999</c:v>
                </c:pt>
                <c:pt idx="259">
                  <c:v>1.0531299999999999</c:v>
                </c:pt>
                <c:pt idx="260">
                  <c:v>1.0555699999999999</c:v>
                </c:pt>
                <c:pt idx="261">
                  <c:v>1.0579799999999999</c:v>
                </c:pt>
                <c:pt idx="262">
                  <c:v>1.06036</c:v>
                </c:pt>
                <c:pt idx="263">
                  <c:v>1.06271</c:v>
                </c:pt>
                <c:pt idx="264">
                  <c:v>1.0650299999999999</c:v>
                </c:pt>
                <c:pt idx="265">
                  <c:v>1.06732</c:v>
                </c:pt>
                <c:pt idx="266">
                  <c:v>1.06958</c:v>
                </c:pt>
                <c:pt idx="267">
                  <c:v>1.0718099999999999</c:v>
                </c:pt>
                <c:pt idx="268">
                  <c:v>1.07402</c:v>
                </c:pt>
                <c:pt idx="269">
                  <c:v>1.07619</c:v>
                </c:pt>
                <c:pt idx="270">
                  <c:v>1.0783400000000001</c:v>
                </c:pt>
                <c:pt idx="271">
                  <c:v>1.0804499999999999</c:v>
                </c:pt>
                <c:pt idx="272">
                  <c:v>1.0825400000000001</c:v>
                </c:pt>
                <c:pt idx="273">
                  <c:v>1.0845899999999999</c:v>
                </c:pt>
                <c:pt idx="274">
                  <c:v>1.0866199999999999</c:v>
                </c:pt>
                <c:pt idx="275">
                  <c:v>1.0886199999999999</c:v>
                </c:pt>
                <c:pt idx="276">
                  <c:v>1.0905899999999999</c:v>
                </c:pt>
                <c:pt idx="277">
                  <c:v>1.0925400000000001</c:v>
                </c:pt>
                <c:pt idx="278">
                  <c:v>1.0944499999999999</c:v>
                </c:pt>
                <c:pt idx="279">
                  <c:v>1.0963400000000001</c:v>
                </c:pt>
                <c:pt idx="280">
                  <c:v>1.0982000000000001</c:v>
                </c:pt>
                <c:pt idx="281">
                  <c:v>1.10002</c:v>
                </c:pt>
                <c:pt idx="282">
                  <c:v>1.1018300000000001</c:v>
                </c:pt>
                <c:pt idx="283">
                  <c:v>1.1035999999999999</c:v>
                </c:pt>
                <c:pt idx="284">
                  <c:v>1.10534</c:v>
                </c:pt>
                <c:pt idx="285">
                  <c:v>1.1070599999999999</c:v>
                </c:pt>
                <c:pt idx="286">
                  <c:v>1.1087499999999999</c:v>
                </c:pt>
                <c:pt idx="287">
                  <c:v>1.1104099999999999</c:v>
                </c:pt>
                <c:pt idx="288">
                  <c:v>1.11205</c:v>
                </c:pt>
                <c:pt idx="289">
                  <c:v>1.1136600000000001</c:v>
                </c:pt>
                <c:pt idx="290">
                  <c:v>1.11524</c:v>
                </c:pt>
                <c:pt idx="291">
                  <c:v>1.1167899999999999</c:v>
                </c:pt>
                <c:pt idx="292">
                  <c:v>1.1183099999999999</c:v>
                </c:pt>
                <c:pt idx="293">
                  <c:v>1.11981</c:v>
                </c:pt>
                <c:pt idx="294">
                  <c:v>1.1212800000000001</c:v>
                </c:pt>
                <c:pt idx="295">
                  <c:v>1.12273</c:v>
                </c:pt>
                <c:pt idx="296">
                  <c:v>1.12415</c:v>
                </c:pt>
                <c:pt idx="297">
                  <c:v>1.12554</c:v>
                </c:pt>
                <c:pt idx="298">
                  <c:v>1.1269100000000001</c:v>
                </c:pt>
                <c:pt idx="299">
                  <c:v>1.12825</c:v>
                </c:pt>
                <c:pt idx="300">
                  <c:v>1.1295599999999999</c:v>
                </c:pt>
                <c:pt idx="301">
                  <c:v>1.1308499999999999</c:v>
                </c:pt>
                <c:pt idx="302">
                  <c:v>1.1321099999999999</c:v>
                </c:pt>
                <c:pt idx="303">
                  <c:v>1.1333500000000001</c:v>
                </c:pt>
                <c:pt idx="304">
                  <c:v>1.13456</c:v>
                </c:pt>
                <c:pt idx="305">
                  <c:v>1.13574</c:v>
                </c:pt>
                <c:pt idx="306">
                  <c:v>1.1369</c:v>
                </c:pt>
                <c:pt idx="307">
                  <c:v>1.1380399999999999</c:v>
                </c:pt>
                <c:pt idx="308">
                  <c:v>1.1391500000000001</c:v>
                </c:pt>
                <c:pt idx="309">
                  <c:v>1.1402300000000001</c:v>
                </c:pt>
                <c:pt idx="310">
                  <c:v>1.1412899999999999</c:v>
                </c:pt>
                <c:pt idx="311">
                  <c:v>1.1423300000000001</c:v>
                </c:pt>
                <c:pt idx="312">
                  <c:v>1.14334</c:v>
                </c:pt>
                <c:pt idx="313">
                  <c:v>1.14432</c:v>
                </c:pt>
                <c:pt idx="314">
                  <c:v>1.1452800000000001</c:v>
                </c:pt>
                <c:pt idx="315">
                  <c:v>1.14622</c:v>
                </c:pt>
                <c:pt idx="316">
                  <c:v>1.14714</c:v>
                </c:pt>
                <c:pt idx="317">
                  <c:v>1.1480300000000001</c:v>
                </c:pt>
                <c:pt idx="318">
                  <c:v>1.14889</c:v>
                </c:pt>
                <c:pt idx="319">
                  <c:v>1.14974</c:v>
                </c:pt>
                <c:pt idx="320">
                  <c:v>1.15056</c:v>
                </c:pt>
                <c:pt idx="321">
                  <c:v>1.1513599999999999</c:v>
                </c:pt>
                <c:pt idx="322">
                  <c:v>1.1521300000000001</c:v>
                </c:pt>
                <c:pt idx="323">
                  <c:v>1.1528799999999999</c:v>
                </c:pt>
                <c:pt idx="324">
                  <c:v>1.15361</c:v>
                </c:pt>
                <c:pt idx="325">
                  <c:v>1.1543099999999999</c:v>
                </c:pt>
                <c:pt idx="326">
                  <c:v>1.155</c:v>
                </c:pt>
                <c:pt idx="327">
                  <c:v>1.1556599999999999</c:v>
                </c:pt>
                <c:pt idx="328">
                  <c:v>1.1563000000000001</c:v>
                </c:pt>
                <c:pt idx="329">
                  <c:v>1.1569100000000001</c:v>
                </c:pt>
                <c:pt idx="330">
                  <c:v>1.15751</c:v>
                </c:pt>
                <c:pt idx="331">
                  <c:v>1.15808</c:v>
                </c:pt>
                <c:pt idx="332">
                  <c:v>1.1586399999999999</c:v>
                </c:pt>
                <c:pt idx="333">
                  <c:v>1.15917</c:v>
                </c:pt>
                <c:pt idx="334">
                  <c:v>1.15968</c:v>
                </c:pt>
                <c:pt idx="335">
                  <c:v>1.1601600000000001</c:v>
                </c:pt>
                <c:pt idx="336">
                  <c:v>1.1606300000000001</c:v>
                </c:pt>
                <c:pt idx="337">
                  <c:v>1.1610799999999999</c:v>
                </c:pt>
                <c:pt idx="338">
                  <c:v>1.16151</c:v>
                </c:pt>
                <c:pt idx="339">
                  <c:v>1.16191</c:v>
                </c:pt>
                <c:pt idx="340">
                  <c:v>1.1623000000000001</c:v>
                </c:pt>
                <c:pt idx="341">
                  <c:v>1.16266</c:v>
                </c:pt>
                <c:pt idx="342">
                  <c:v>1.1630100000000001</c:v>
                </c:pt>
                <c:pt idx="343">
                  <c:v>1.16334</c:v>
                </c:pt>
                <c:pt idx="344">
                  <c:v>1.16364</c:v>
                </c:pt>
                <c:pt idx="345">
                  <c:v>1.1639299999999999</c:v>
                </c:pt>
                <c:pt idx="346">
                  <c:v>1.1641999999999999</c:v>
                </c:pt>
                <c:pt idx="347">
                  <c:v>1.16445</c:v>
                </c:pt>
                <c:pt idx="348">
                  <c:v>1.1646799999999999</c:v>
                </c:pt>
                <c:pt idx="349">
                  <c:v>1.16489</c:v>
                </c:pt>
                <c:pt idx="350">
                  <c:v>1.1650799999999999</c:v>
                </c:pt>
                <c:pt idx="351">
                  <c:v>1.16526</c:v>
                </c:pt>
                <c:pt idx="352">
                  <c:v>1.1654100000000001</c:v>
                </c:pt>
                <c:pt idx="353">
                  <c:v>1.1655500000000001</c:v>
                </c:pt>
                <c:pt idx="354">
                  <c:v>1.16567</c:v>
                </c:pt>
                <c:pt idx="355">
                  <c:v>1.16577</c:v>
                </c:pt>
                <c:pt idx="356">
                  <c:v>1.1658599999999999</c:v>
                </c:pt>
                <c:pt idx="357">
                  <c:v>1.1659200000000001</c:v>
                </c:pt>
                <c:pt idx="358">
                  <c:v>1.16597</c:v>
                </c:pt>
                <c:pt idx="359">
                  <c:v>1.16601</c:v>
                </c:pt>
                <c:pt idx="360">
                  <c:v>1.1660200000000001</c:v>
                </c:pt>
                <c:pt idx="361">
                  <c:v>1.1660200000000001</c:v>
                </c:pt>
                <c:pt idx="362">
                  <c:v>1.1659999999999999</c:v>
                </c:pt>
                <c:pt idx="363">
                  <c:v>1.16597</c:v>
                </c:pt>
                <c:pt idx="364">
                  <c:v>1.1659200000000001</c:v>
                </c:pt>
                <c:pt idx="365">
                  <c:v>1.1658500000000001</c:v>
                </c:pt>
                <c:pt idx="366">
                  <c:v>1.16577</c:v>
                </c:pt>
                <c:pt idx="367">
                  <c:v>1.16568</c:v>
                </c:pt>
                <c:pt idx="368">
                  <c:v>1.1655599999999999</c:v>
                </c:pt>
                <c:pt idx="369">
                  <c:v>1.16543</c:v>
                </c:pt>
                <c:pt idx="370">
                  <c:v>1.1652899999999999</c:v>
                </c:pt>
                <c:pt idx="371">
                  <c:v>1.16513</c:v>
                </c:pt>
                <c:pt idx="372">
                  <c:v>1.16496</c:v>
                </c:pt>
                <c:pt idx="373">
                  <c:v>1.1647700000000001</c:v>
                </c:pt>
                <c:pt idx="374">
                  <c:v>1.16456</c:v>
                </c:pt>
                <c:pt idx="375">
                  <c:v>1.1643399999999999</c:v>
                </c:pt>
                <c:pt idx="376">
                  <c:v>1.16411</c:v>
                </c:pt>
                <c:pt idx="377">
                  <c:v>1.16387</c:v>
                </c:pt>
                <c:pt idx="378">
                  <c:v>1.16361</c:v>
                </c:pt>
                <c:pt idx="379">
                  <c:v>1.16333</c:v>
                </c:pt>
                <c:pt idx="380">
                  <c:v>1.1630400000000001</c:v>
                </c:pt>
                <c:pt idx="381">
                  <c:v>1.1627400000000001</c:v>
                </c:pt>
                <c:pt idx="382">
                  <c:v>1.1624300000000001</c:v>
                </c:pt>
                <c:pt idx="383">
                  <c:v>1.1620999999999999</c:v>
                </c:pt>
                <c:pt idx="384">
                  <c:v>1.1617599999999999</c:v>
                </c:pt>
                <c:pt idx="385">
                  <c:v>1.1614100000000001</c:v>
                </c:pt>
                <c:pt idx="386">
                  <c:v>1.1610400000000001</c:v>
                </c:pt>
                <c:pt idx="387">
                  <c:v>1.16066</c:v>
                </c:pt>
                <c:pt idx="388">
                  <c:v>1.1602699999999999</c:v>
                </c:pt>
                <c:pt idx="389">
                  <c:v>1.15987</c:v>
                </c:pt>
                <c:pt idx="390">
                  <c:v>1.1594500000000001</c:v>
                </c:pt>
                <c:pt idx="391">
                  <c:v>1.15903</c:v>
                </c:pt>
                <c:pt idx="392">
                  <c:v>1.15859</c:v>
                </c:pt>
                <c:pt idx="393">
                  <c:v>1.1581399999999999</c:v>
                </c:pt>
                <c:pt idx="394">
                  <c:v>1.15768</c:v>
                </c:pt>
                <c:pt idx="395">
                  <c:v>1.1572</c:v>
                </c:pt>
                <c:pt idx="396">
                  <c:v>1.15672</c:v>
                </c:pt>
                <c:pt idx="397">
                  <c:v>1.1562300000000001</c:v>
                </c:pt>
                <c:pt idx="398">
                  <c:v>1.1557200000000001</c:v>
                </c:pt>
                <c:pt idx="399">
                  <c:v>1.1552100000000001</c:v>
                </c:pt>
                <c:pt idx="400">
                  <c:v>1.1546799999999999</c:v>
                </c:pt>
                <c:pt idx="401">
                  <c:v>1.1541399999999999</c:v>
                </c:pt>
                <c:pt idx="402">
                  <c:v>1.1536</c:v>
                </c:pt>
                <c:pt idx="403">
                  <c:v>1.1530400000000001</c:v>
                </c:pt>
                <c:pt idx="404">
                  <c:v>1.1524700000000001</c:v>
                </c:pt>
                <c:pt idx="405">
                  <c:v>1.1518999999999999</c:v>
                </c:pt>
                <c:pt idx="406">
                  <c:v>1.1513100000000001</c:v>
                </c:pt>
                <c:pt idx="407">
                  <c:v>1.15072</c:v>
                </c:pt>
                <c:pt idx="408">
                  <c:v>1.15011</c:v>
                </c:pt>
                <c:pt idx="409">
                  <c:v>1.1495</c:v>
                </c:pt>
                <c:pt idx="410">
                  <c:v>1.1488799999999999</c:v>
                </c:pt>
                <c:pt idx="411">
                  <c:v>1.14825</c:v>
                </c:pt>
                <c:pt idx="412">
                  <c:v>1.14761</c:v>
                </c:pt>
                <c:pt idx="413">
                  <c:v>1.14696</c:v>
                </c:pt>
                <c:pt idx="414">
                  <c:v>1.1463000000000001</c:v>
                </c:pt>
                <c:pt idx="415">
                  <c:v>1.14564</c:v>
                </c:pt>
                <c:pt idx="416">
                  <c:v>1.14497</c:v>
                </c:pt>
                <c:pt idx="417">
                  <c:v>1.14429</c:v>
                </c:pt>
                <c:pt idx="418">
                  <c:v>1.1435999999999999</c:v>
                </c:pt>
                <c:pt idx="419">
                  <c:v>1.1429100000000001</c:v>
                </c:pt>
                <c:pt idx="420">
                  <c:v>1.1422000000000001</c:v>
                </c:pt>
                <c:pt idx="421">
                  <c:v>1.1414899999999999</c:v>
                </c:pt>
                <c:pt idx="422">
                  <c:v>1.1407799999999999</c:v>
                </c:pt>
                <c:pt idx="423">
                  <c:v>1.14005</c:v>
                </c:pt>
                <c:pt idx="424">
                  <c:v>1.1393200000000001</c:v>
                </c:pt>
                <c:pt idx="425">
                  <c:v>1.13859</c:v>
                </c:pt>
                <c:pt idx="426">
                  <c:v>1.13784</c:v>
                </c:pt>
                <c:pt idx="427">
                  <c:v>1.1370899999999999</c:v>
                </c:pt>
                <c:pt idx="428">
                  <c:v>1.1363300000000001</c:v>
                </c:pt>
                <c:pt idx="429">
                  <c:v>1.13557</c:v>
                </c:pt>
                <c:pt idx="430">
                  <c:v>1.1348</c:v>
                </c:pt>
                <c:pt idx="431">
                  <c:v>1.1340300000000001</c:v>
                </c:pt>
                <c:pt idx="432">
                  <c:v>1.1332500000000001</c:v>
                </c:pt>
                <c:pt idx="433">
                  <c:v>1.13246</c:v>
                </c:pt>
                <c:pt idx="434">
                  <c:v>1.13167</c:v>
                </c:pt>
                <c:pt idx="435">
                  <c:v>1.13087</c:v>
                </c:pt>
                <c:pt idx="436">
                  <c:v>1.1300699999999999</c:v>
                </c:pt>
                <c:pt idx="437">
                  <c:v>1.1292599999999999</c:v>
                </c:pt>
                <c:pt idx="438">
                  <c:v>1.12845</c:v>
                </c:pt>
                <c:pt idx="439">
                  <c:v>1.1276299999999999</c:v>
                </c:pt>
                <c:pt idx="440">
                  <c:v>1.1268100000000001</c:v>
                </c:pt>
                <c:pt idx="441">
                  <c:v>1.12599</c:v>
                </c:pt>
                <c:pt idx="442">
                  <c:v>1.1251599999999999</c:v>
                </c:pt>
                <c:pt idx="443">
                  <c:v>1.12432</c:v>
                </c:pt>
                <c:pt idx="444">
                  <c:v>1.12348</c:v>
                </c:pt>
                <c:pt idx="445">
                  <c:v>1.1226400000000001</c:v>
                </c:pt>
                <c:pt idx="446">
                  <c:v>1.1217900000000001</c:v>
                </c:pt>
                <c:pt idx="447">
                  <c:v>1.12094</c:v>
                </c:pt>
                <c:pt idx="448">
                  <c:v>1.12009</c:v>
                </c:pt>
                <c:pt idx="449">
                  <c:v>1.1192299999999999</c:v>
                </c:pt>
                <c:pt idx="450">
                  <c:v>1.1183700000000001</c:v>
                </c:pt>
                <c:pt idx="451">
                  <c:v>1.1174999999999999</c:v>
                </c:pt>
                <c:pt idx="452">
                  <c:v>1.1166400000000001</c:v>
                </c:pt>
                <c:pt idx="453">
                  <c:v>1.1157699999999999</c:v>
                </c:pt>
                <c:pt idx="454">
                  <c:v>1.1148899999999999</c:v>
                </c:pt>
                <c:pt idx="455">
                  <c:v>1.1140099999999999</c:v>
                </c:pt>
                <c:pt idx="456">
                  <c:v>1.11314</c:v>
                </c:pt>
                <c:pt idx="457">
                  <c:v>1.11225</c:v>
                </c:pt>
                <c:pt idx="458">
                  <c:v>1.11137</c:v>
                </c:pt>
                <c:pt idx="459">
                  <c:v>1.1104799999999999</c:v>
                </c:pt>
                <c:pt idx="460">
                  <c:v>1.1095900000000001</c:v>
                </c:pt>
                <c:pt idx="461">
                  <c:v>1.1087</c:v>
                </c:pt>
                <c:pt idx="462">
                  <c:v>1.10781</c:v>
                </c:pt>
                <c:pt idx="463">
                  <c:v>1.1069100000000001</c:v>
                </c:pt>
                <c:pt idx="464">
                  <c:v>1.10602</c:v>
                </c:pt>
                <c:pt idx="465">
                  <c:v>1.1051200000000001</c:v>
                </c:pt>
                <c:pt idx="466">
                  <c:v>1.10422</c:v>
                </c:pt>
                <c:pt idx="467">
                  <c:v>1.10331</c:v>
                </c:pt>
                <c:pt idx="468">
                  <c:v>1.1024099999999999</c:v>
                </c:pt>
                <c:pt idx="469">
                  <c:v>1.10151</c:v>
                </c:pt>
                <c:pt idx="470">
                  <c:v>1.1006</c:v>
                </c:pt>
                <c:pt idx="471">
                  <c:v>1.0996900000000001</c:v>
                </c:pt>
                <c:pt idx="472">
                  <c:v>1.0987899999999999</c:v>
                </c:pt>
                <c:pt idx="473">
                  <c:v>1.09788</c:v>
                </c:pt>
                <c:pt idx="474">
                  <c:v>1.09697</c:v>
                </c:pt>
                <c:pt idx="475">
                  <c:v>1.09606</c:v>
                </c:pt>
                <c:pt idx="476">
                  <c:v>1.0951500000000001</c:v>
                </c:pt>
                <c:pt idx="477">
                  <c:v>1.09423</c:v>
                </c:pt>
                <c:pt idx="478">
                  <c:v>1.0933200000000001</c:v>
                </c:pt>
                <c:pt idx="479">
                  <c:v>1.0924100000000001</c:v>
                </c:pt>
                <c:pt idx="480">
                  <c:v>1.0914999999999999</c:v>
                </c:pt>
                <c:pt idx="481">
                  <c:v>1.0905899999999999</c:v>
                </c:pt>
                <c:pt idx="482">
                  <c:v>1.0896699999999999</c:v>
                </c:pt>
                <c:pt idx="483">
                  <c:v>1.08876</c:v>
                </c:pt>
                <c:pt idx="484">
                  <c:v>1.08785</c:v>
                </c:pt>
                <c:pt idx="485">
                  <c:v>1.08694</c:v>
                </c:pt>
                <c:pt idx="486">
                  <c:v>1.08602</c:v>
                </c:pt>
                <c:pt idx="487">
                  <c:v>1.08511</c:v>
                </c:pt>
                <c:pt idx="488">
                  <c:v>1.0842000000000001</c:v>
                </c:pt>
                <c:pt idx="489">
                  <c:v>1.0832900000000001</c:v>
                </c:pt>
                <c:pt idx="490">
                  <c:v>1.0823799999999999</c:v>
                </c:pt>
                <c:pt idx="491">
                  <c:v>1.0814699999999999</c:v>
                </c:pt>
                <c:pt idx="492">
                  <c:v>1.08057</c:v>
                </c:pt>
                <c:pt idx="493">
                  <c:v>1.0796600000000001</c:v>
                </c:pt>
                <c:pt idx="494">
                  <c:v>1.0787500000000001</c:v>
                </c:pt>
                <c:pt idx="495">
                  <c:v>1.07785</c:v>
                </c:pt>
                <c:pt idx="496">
                  <c:v>1.07694</c:v>
                </c:pt>
                <c:pt idx="497">
                  <c:v>1.0760400000000001</c:v>
                </c:pt>
                <c:pt idx="498">
                  <c:v>1.07514</c:v>
                </c:pt>
                <c:pt idx="499">
                  <c:v>1.0742400000000001</c:v>
                </c:pt>
                <c:pt idx="500">
                  <c:v>1.07334</c:v>
                </c:pt>
                <c:pt idx="501">
                  <c:v>1.0724499999999999</c:v>
                </c:pt>
                <c:pt idx="502">
                  <c:v>1.07155</c:v>
                </c:pt>
                <c:pt idx="503">
                  <c:v>1.0706599999999999</c:v>
                </c:pt>
                <c:pt idx="504">
                  <c:v>1.0697700000000001</c:v>
                </c:pt>
                <c:pt idx="505">
                  <c:v>1.0688800000000001</c:v>
                </c:pt>
                <c:pt idx="506">
                  <c:v>1.06799</c:v>
                </c:pt>
                <c:pt idx="507">
                  <c:v>1.0670999999999999</c:v>
                </c:pt>
                <c:pt idx="508">
                  <c:v>1.0662199999999999</c:v>
                </c:pt>
                <c:pt idx="509">
                  <c:v>1.06534</c:v>
                </c:pt>
                <c:pt idx="510">
                  <c:v>1.06446</c:v>
                </c:pt>
                <c:pt idx="511">
                  <c:v>1.06358</c:v>
                </c:pt>
                <c:pt idx="512">
                  <c:v>1.06271</c:v>
                </c:pt>
                <c:pt idx="513">
                  <c:v>1.0618300000000001</c:v>
                </c:pt>
                <c:pt idx="514">
                  <c:v>1.06097</c:v>
                </c:pt>
                <c:pt idx="515">
                  <c:v>1.0601</c:v>
                </c:pt>
                <c:pt idx="516">
                  <c:v>1.0592299999999999</c:v>
                </c:pt>
                <c:pt idx="517">
                  <c:v>1.05837</c:v>
                </c:pt>
                <c:pt idx="518">
                  <c:v>1.05751</c:v>
                </c:pt>
                <c:pt idx="519">
                  <c:v>1.0566500000000001</c:v>
                </c:pt>
                <c:pt idx="520">
                  <c:v>1.0558000000000001</c:v>
                </c:pt>
                <c:pt idx="521">
                  <c:v>1.0549500000000001</c:v>
                </c:pt>
                <c:pt idx="522">
                  <c:v>1.0541</c:v>
                </c:pt>
                <c:pt idx="523">
                  <c:v>1.0532600000000001</c:v>
                </c:pt>
                <c:pt idx="524">
                  <c:v>1.0524100000000001</c:v>
                </c:pt>
                <c:pt idx="525">
                  <c:v>1.0515699999999999</c:v>
                </c:pt>
                <c:pt idx="526">
                  <c:v>1.05074</c:v>
                </c:pt>
                <c:pt idx="527">
                  <c:v>1.0499099999999999</c:v>
                </c:pt>
                <c:pt idx="528">
                  <c:v>1.04908</c:v>
                </c:pt>
                <c:pt idx="529">
                  <c:v>1.0482499999999999</c:v>
                </c:pt>
                <c:pt idx="530">
                  <c:v>1.0474300000000001</c:v>
                </c:pt>
                <c:pt idx="531">
                  <c:v>1.04661</c:v>
                </c:pt>
                <c:pt idx="532">
                  <c:v>1.04579</c:v>
                </c:pt>
                <c:pt idx="533">
                  <c:v>1.04498</c:v>
                </c:pt>
                <c:pt idx="534">
                  <c:v>1.04417</c:v>
                </c:pt>
                <c:pt idx="535">
                  <c:v>1.0433699999999999</c:v>
                </c:pt>
                <c:pt idx="536">
                  <c:v>1.0425599999999999</c:v>
                </c:pt>
                <c:pt idx="537">
                  <c:v>1.0417700000000001</c:v>
                </c:pt>
                <c:pt idx="538">
                  <c:v>1.04097</c:v>
                </c:pt>
                <c:pt idx="539">
                  <c:v>1.0401800000000001</c:v>
                </c:pt>
                <c:pt idx="540">
                  <c:v>1.0394000000000001</c:v>
                </c:pt>
                <c:pt idx="541">
                  <c:v>1.03861</c:v>
                </c:pt>
                <c:pt idx="542">
                  <c:v>1.03783</c:v>
                </c:pt>
                <c:pt idx="543">
                  <c:v>1.0370600000000001</c:v>
                </c:pt>
                <c:pt idx="544">
                  <c:v>1.0362899999999999</c:v>
                </c:pt>
                <c:pt idx="545">
                  <c:v>1.03552</c:v>
                </c:pt>
                <c:pt idx="546">
                  <c:v>1.0347599999999999</c:v>
                </c:pt>
                <c:pt idx="547">
                  <c:v>1.034</c:v>
                </c:pt>
                <c:pt idx="548">
                  <c:v>1.0332399999999999</c:v>
                </c:pt>
                <c:pt idx="549">
                  <c:v>1.0324899999999999</c:v>
                </c:pt>
                <c:pt idx="550">
                  <c:v>1.0317499999999999</c:v>
                </c:pt>
                <c:pt idx="551">
                  <c:v>1.0309999999999999</c:v>
                </c:pt>
                <c:pt idx="552">
                  <c:v>1.03027</c:v>
                </c:pt>
                <c:pt idx="553">
                  <c:v>1.0295300000000001</c:v>
                </c:pt>
                <c:pt idx="554">
                  <c:v>1.0287999999999999</c:v>
                </c:pt>
                <c:pt idx="555">
                  <c:v>1.0280800000000001</c:v>
                </c:pt>
                <c:pt idx="556">
                  <c:v>1.0273600000000001</c:v>
                </c:pt>
                <c:pt idx="557">
                  <c:v>1.02664</c:v>
                </c:pt>
                <c:pt idx="558">
                  <c:v>1.02593</c:v>
                </c:pt>
                <c:pt idx="559">
                  <c:v>1.02522</c:v>
                </c:pt>
                <c:pt idx="560">
                  <c:v>1.0245200000000001</c:v>
                </c:pt>
                <c:pt idx="561">
                  <c:v>1.02382</c:v>
                </c:pt>
                <c:pt idx="562">
                  <c:v>1.0231300000000001</c:v>
                </c:pt>
                <c:pt idx="563">
                  <c:v>1.02244</c:v>
                </c:pt>
                <c:pt idx="564">
                  <c:v>1.0217499999999999</c:v>
                </c:pt>
                <c:pt idx="565">
                  <c:v>1.0210699999999999</c:v>
                </c:pt>
                <c:pt idx="566">
                  <c:v>1.0204</c:v>
                </c:pt>
                <c:pt idx="567">
                  <c:v>1.01973</c:v>
                </c:pt>
                <c:pt idx="568">
                  <c:v>1.0190600000000001</c:v>
                </c:pt>
                <c:pt idx="569">
                  <c:v>1.0184</c:v>
                </c:pt>
                <c:pt idx="570">
                  <c:v>1.0177400000000001</c:v>
                </c:pt>
                <c:pt idx="571">
                  <c:v>1.01709</c:v>
                </c:pt>
                <c:pt idx="572">
                  <c:v>1.01644</c:v>
                </c:pt>
                <c:pt idx="573">
                  <c:v>1.0158</c:v>
                </c:pt>
                <c:pt idx="574">
                  <c:v>1.0151600000000001</c:v>
                </c:pt>
                <c:pt idx="575">
                  <c:v>1.0145299999999999</c:v>
                </c:pt>
                <c:pt idx="576">
                  <c:v>1.0139</c:v>
                </c:pt>
                <c:pt idx="577">
                  <c:v>1.01328</c:v>
                </c:pt>
                <c:pt idx="578">
                  <c:v>1.0126599999999999</c:v>
                </c:pt>
                <c:pt idx="579">
                  <c:v>1.0120499999999999</c:v>
                </c:pt>
                <c:pt idx="580">
                  <c:v>1.0114399999999999</c:v>
                </c:pt>
                <c:pt idx="581">
                  <c:v>1.0108299999999999</c:v>
                </c:pt>
                <c:pt idx="582">
                  <c:v>1.01023</c:v>
                </c:pt>
                <c:pt idx="583">
                  <c:v>1.0096400000000001</c:v>
                </c:pt>
                <c:pt idx="584">
                  <c:v>1.00905</c:v>
                </c:pt>
                <c:pt idx="585">
                  <c:v>1.00847</c:v>
                </c:pt>
                <c:pt idx="586">
                  <c:v>1.00789</c:v>
                </c:pt>
                <c:pt idx="587">
                  <c:v>1.0073099999999999</c:v>
                </c:pt>
                <c:pt idx="588">
                  <c:v>1.00674</c:v>
                </c:pt>
                <c:pt idx="589">
                  <c:v>1.0061800000000001</c:v>
                </c:pt>
                <c:pt idx="590">
                  <c:v>1.00562</c:v>
                </c:pt>
                <c:pt idx="591">
                  <c:v>1.0050600000000001</c:v>
                </c:pt>
                <c:pt idx="592">
                  <c:v>1.0045200000000001</c:v>
                </c:pt>
                <c:pt idx="593">
                  <c:v>1.00397</c:v>
                </c:pt>
                <c:pt idx="594">
                  <c:v>1.00343</c:v>
                </c:pt>
                <c:pt idx="595">
                  <c:v>1.0028999999999999</c:v>
                </c:pt>
                <c:pt idx="596">
                  <c:v>1.00237</c:v>
                </c:pt>
                <c:pt idx="597">
                  <c:v>1.0018400000000001</c:v>
                </c:pt>
                <c:pt idx="598">
                  <c:v>1.00132</c:v>
                </c:pt>
                <c:pt idx="599">
                  <c:v>1.00081</c:v>
                </c:pt>
                <c:pt idx="600">
                  <c:v>1.0003</c:v>
                </c:pt>
                <c:pt idx="601">
                  <c:v>0.99979499999999999</c:v>
                </c:pt>
                <c:pt idx="602">
                  <c:v>0.99929500000000004</c:v>
                </c:pt>
                <c:pt idx="603">
                  <c:v>0.99880100000000005</c:v>
                </c:pt>
                <c:pt idx="604">
                  <c:v>0.99831099999999995</c:v>
                </c:pt>
                <c:pt idx="605">
                  <c:v>0.99782700000000002</c:v>
                </c:pt>
                <c:pt idx="606">
                  <c:v>0.99734800000000001</c:v>
                </c:pt>
                <c:pt idx="607">
                  <c:v>0.99687300000000001</c:v>
                </c:pt>
                <c:pt idx="608">
                  <c:v>0.99640399999999996</c:v>
                </c:pt>
                <c:pt idx="609">
                  <c:v>0.99593900000000002</c:v>
                </c:pt>
                <c:pt idx="610">
                  <c:v>0.99548000000000003</c:v>
                </c:pt>
                <c:pt idx="611">
                  <c:v>0.99502599999999997</c:v>
                </c:pt>
                <c:pt idx="612">
                  <c:v>0.99457600000000002</c:v>
                </c:pt>
                <c:pt idx="613">
                  <c:v>0.99413200000000002</c:v>
                </c:pt>
                <c:pt idx="614">
                  <c:v>0.99369300000000005</c:v>
                </c:pt>
                <c:pt idx="615">
                  <c:v>0.99325799999999997</c:v>
                </c:pt>
                <c:pt idx="616">
                  <c:v>0.99282899999999996</c:v>
                </c:pt>
                <c:pt idx="617">
                  <c:v>0.99240399999999995</c:v>
                </c:pt>
                <c:pt idx="618">
                  <c:v>0.99198500000000001</c:v>
                </c:pt>
                <c:pt idx="619">
                  <c:v>0.99156999999999995</c:v>
                </c:pt>
                <c:pt idx="620">
                  <c:v>0.99116000000000004</c:v>
                </c:pt>
                <c:pt idx="621">
                  <c:v>0.99075599999999997</c:v>
                </c:pt>
                <c:pt idx="622">
                  <c:v>0.99035600000000001</c:v>
                </c:pt>
                <c:pt idx="623">
                  <c:v>0.98996099999999998</c:v>
                </c:pt>
                <c:pt idx="624">
                  <c:v>0.98957099999999998</c:v>
                </c:pt>
                <c:pt idx="625">
                  <c:v>0.98918600000000001</c:v>
                </c:pt>
                <c:pt idx="626">
                  <c:v>0.98880599999999996</c:v>
                </c:pt>
                <c:pt idx="627">
                  <c:v>0.98843099999999995</c:v>
                </c:pt>
                <c:pt idx="628">
                  <c:v>0.98806099999999997</c:v>
                </c:pt>
                <c:pt idx="629">
                  <c:v>0.98769499999999999</c:v>
                </c:pt>
                <c:pt idx="630">
                  <c:v>0.98733400000000004</c:v>
                </c:pt>
                <c:pt idx="631">
                  <c:v>0.98697900000000005</c:v>
                </c:pt>
                <c:pt idx="632">
                  <c:v>0.98662799999999995</c:v>
                </c:pt>
                <c:pt idx="633">
                  <c:v>0.98628199999999999</c:v>
                </c:pt>
                <c:pt idx="634">
                  <c:v>0.98594000000000004</c:v>
                </c:pt>
                <c:pt idx="635">
                  <c:v>0.98560400000000004</c:v>
                </c:pt>
                <c:pt idx="636">
                  <c:v>0.98527200000000004</c:v>
                </c:pt>
                <c:pt idx="637">
                  <c:v>0.98494499999999996</c:v>
                </c:pt>
                <c:pt idx="638">
                  <c:v>0.984622</c:v>
                </c:pt>
                <c:pt idx="639">
                  <c:v>0.98430499999999999</c:v>
                </c:pt>
                <c:pt idx="640">
                  <c:v>0.98399199999999998</c:v>
                </c:pt>
                <c:pt idx="641">
                  <c:v>0.983684</c:v>
                </c:pt>
                <c:pt idx="642">
                  <c:v>0.98338000000000003</c:v>
                </c:pt>
                <c:pt idx="643">
                  <c:v>0.98308099999999998</c:v>
                </c:pt>
                <c:pt idx="644">
                  <c:v>0.98278699999999997</c:v>
                </c:pt>
                <c:pt idx="645">
                  <c:v>0.98249799999999998</c:v>
                </c:pt>
                <c:pt idx="646">
                  <c:v>0.982213</c:v>
                </c:pt>
                <c:pt idx="647">
                  <c:v>0.98193200000000003</c:v>
                </c:pt>
                <c:pt idx="648">
                  <c:v>0.981657</c:v>
                </c:pt>
                <c:pt idx="649">
                  <c:v>0.98138499999999995</c:v>
                </c:pt>
                <c:pt idx="650">
                  <c:v>0.98111899999999996</c:v>
                </c:pt>
                <c:pt idx="651">
                  <c:v>0.98085699999999998</c:v>
                </c:pt>
                <c:pt idx="652">
                  <c:v>0.980599</c:v>
                </c:pt>
                <c:pt idx="653">
                  <c:v>0.98034600000000005</c:v>
                </c:pt>
                <c:pt idx="654">
                  <c:v>0.980097</c:v>
                </c:pt>
                <c:pt idx="655">
                  <c:v>0.97985299999999997</c:v>
                </c:pt>
                <c:pt idx="656">
                  <c:v>0.97961299999999996</c:v>
                </c:pt>
                <c:pt idx="657">
                  <c:v>0.97937799999999997</c:v>
                </c:pt>
                <c:pt idx="658">
                  <c:v>0.97914699999999999</c:v>
                </c:pt>
                <c:pt idx="659">
                  <c:v>0.97892100000000004</c:v>
                </c:pt>
                <c:pt idx="660">
                  <c:v>0.97869799999999996</c:v>
                </c:pt>
                <c:pt idx="661">
                  <c:v>0.97848000000000002</c:v>
                </c:pt>
                <c:pt idx="662">
                  <c:v>0.978267</c:v>
                </c:pt>
                <c:pt idx="663">
                  <c:v>0.97805799999999998</c:v>
                </c:pt>
                <c:pt idx="664">
                  <c:v>0.97785299999999997</c:v>
                </c:pt>
                <c:pt idx="665">
                  <c:v>0.97765199999999997</c:v>
                </c:pt>
                <c:pt idx="666">
                  <c:v>0.97745499999999996</c:v>
                </c:pt>
                <c:pt idx="667">
                  <c:v>0.97726299999999999</c:v>
                </c:pt>
                <c:pt idx="668">
                  <c:v>0.97707500000000003</c:v>
                </c:pt>
                <c:pt idx="669">
                  <c:v>0.97689099999999995</c:v>
                </c:pt>
                <c:pt idx="670">
                  <c:v>0.976711</c:v>
                </c:pt>
                <c:pt idx="671">
                  <c:v>0.97653500000000004</c:v>
                </c:pt>
                <c:pt idx="672">
                  <c:v>0.97636299999999998</c:v>
                </c:pt>
                <c:pt idx="673">
                  <c:v>0.97619599999999995</c:v>
                </c:pt>
                <c:pt idx="674">
                  <c:v>0.97603200000000001</c:v>
                </c:pt>
                <c:pt idx="675">
                  <c:v>0.97587199999999996</c:v>
                </c:pt>
                <c:pt idx="676">
                  <c:v>0.97571699999999995</c:v>
                </c:pt>
                <c:pt idx="677">
                  <c:v>0.97556500000000002</c:v>
                </c:pt>
                <c:pt idx="678">
                  <c:v>0.97541699999999998</c:v>
                </c:pt>
                <c:pt idx="679">
                  <c:v>0.97527399999999997</c:v>
                </c:pt>
                <c:pt idx="680">
                  <c:v>0.97513399999999995</c:v>
                </c:pt>
                <c:pt idx="681">
                  <c:v>0.97499800000000003</c:v>
                </c:pt>
                <c:pt idx="682">
                  <c:v>0.97486600000000001</c:v>
                </c:pt>
                <c:pt idx="683">
                  <c:v>0.97473699999999996</c:v>
                </c:pt>
                <c:pt idx="684">
                  <c:v>0.97461299999999995</c:v>
                </c:pt>
                <c:pt idx="685">
                  <c:v>0.97449200000000002</c:v>
                </c:pt>
                <c:pt idx="686">
                  <c:v>0.97437499999999999</c:v>
                </c:pt>
                <c:pt idx="687">
                  <c:v>0.97426199999999996</c:v>
                </c:pt>
                <c:pt idx="688">
                  <c:v>0.97415200000000002</c:v>
                </c:pt>
                <c:pt idx="689">
                  <c:v>0.97404599999999997</c:v>
                </c:pt>
                <c:pt idx="690">
                  <c:v>0.97394400000000003</c:v>
                </c:pt>
                <c:pt idx="691">
                  <c:v>0.97384499999999996</c:v>
                </c:pt>
                <c:pt idx="692">
                  <c:v>0.97375</c:v>
                </c:pt>
                <c:pt idx="693">
                  <c:v>0.97365900000000005</c:v>
                </c:pt>
                <c:pt idx="694">
                  <c:v>0.97357099999999996</c:v>
                </c:pt>
                <c:pt idx="695">
                  <c:v>0.97348599999999996</c:v>
                </c:pt>
                <c:pt idx="696">
                  <c:v>0.97340499999999996</c:v>
                </c:pt>
                <c:pt idx="697">
                  <c:v>0.97332799999999997</c:v>
                </c:pt>
                <c:pt idx="698">
                  <c:v>0.97325399999999995</c:v>
                </c:pt>
                <c:pt idx="699">
                  <c:v>0.97318300000000002</c:v>
                </c:pt>
                <c:pt idx="700">
                  <c:v>0.97311599999999998</c:v>
                </c:pt>
                <c:pt idx="701">
                  <c:v>0.97305200000000003</c:v>
                </c:pt>
                <c:pt idx="702">
                  <c:v>0.97299100000000005</c:v>
                </c:pt>
                <c:pt idx="703">
                  <c:v>0.97293399999999997</c:v>
                </c:pt>
                <c:pt idx="704">
                  <c:v>0.97287999999999997</c:v>
                </c:pt>
                <c:pt idx="705">
                  <c:v>0.97282900000000005</c:v>
                </c:pt>
                <c:pt idx="706">
                  <c:v>0.97278200000000004</c:v>
                </c:pt>
                <c:pt idx="707">
                  <c:v>0.97273699999999996</c:v>
                </c:pt>
                <c:pt idx="708">
                  <c:v>0.97269600000000001</c:v>
                </c:pt>
                <c:pt idx="709">
                  <c:v>0.97265800000000002</c:v>
                </c:pt>
                <c:pt idx="710">
                  <c:v>0.97262300000000002</c:v>
                </c:pt>
                <c:pt idx="711">
                  <c:v>0.97259099999999998</c:v>
                </c:pt>
                <c:pt idx="712">
                  <c:v>0.97256299999999996</c:v>
                </c:pt>
                <c:pt idx="713">
                  <c:v>0.97253699999999998</c:v>
                </c:pt>
                <c:pt idx="714">
                  <c:v>0.97251399999999999</c:v>
                </c:pt>
                <c:pt idx="715">
                  <c:v>0.97249399999999997</c:v>
                </c:pt>
                <c:pt idx="716">
                  <c:v>0.97247700000000004</c:v>
                </c:pt>
                <c:pt idx="717">
                  <c:v>0.97246299999999997</c:v>
                </c:pt>
                <c:pt idx="718">
                  <c:v>0.97245199999999998</c:v>
                </c:pt>
                <c:pt idx="719">
                  <c:v>0.97244399999999998</c:v>
                </c:pt>
                <c:pt idx="720">
                  <c:v>0.97243900000000005</c:v>
                </c:pt>
                <c:pt idx="721">
                  <c:v>0.97243599999999997</c:v>
                </c:pt>
                <c:pt idx="722">
                  <c:v>0.972437</c:v>
                </c:pt>
                <c:pt idx="723">
                  <c:v>0.97243999999999997</c:v>
                </c:pt>
                <c:pt idx="724">
                  <c:v>0.972445</c:v>
                </c:pt>
                <c:pt idx="725">
                  <c:v>0.97245400000000004</c:v>
                </c:pt>
                <c:pt idx="726">
                  <c:v>0.97246500000000002</c:v>
                </c:pt>
                <c:pt idx="727">
                  <c:v>0.97247899999999998</c:v>
                </c:pt>
                <c:pt idx="728">
                  <c:v>0.972495</c:v>
                </c:pt>
                <c:pt idx="729">
                  <c:v>0.97251399999999999</c:v>
                </c:pt>
                <c:pt idx="730">
                  <c:v>0.97253500000000004</c:v>
                </c:pt>
                <c:pt idx="731">
                  <c:v>0.97255899999999995</c:v>
                </c:pt>
                <c:pt idx="732">
                  <c:v>0.97258599999999995</c:v>
                </c:pt>
                <c:pt idx="733">
                  <c:v>0.97261500000000001</c:v>
                </c:pt>
                <c:pt idx="734">
                  <c:v>0.97264700000000004</c:v>
                </c:pt>
                <c:pt idx="735">
                  <c:v>0.97267999999999999</c:v>
                </c:pt>
                <c:pt idx="736">
                  <c:v>0.97271700000000005</c:v>
                </c:pt>
                <c:pt idx="737">
                  <c:v>0.97275500000000004</c:v>
                </c:pt>
                <c:pt idx="738">
                  <c:v>0.97279599999999999</c:v>
                </c:pt>
                <c:pt idx="739">
                  <c:v>0.97284000000000004</c:v>
                </c:pt>
                <c:pt idx="740">
                  <c:v>0.972885</c:v>
                </c:pt>
                <c:pt idx="741">
                  <c:v>0.97293300000000005</c:v>
                </c:pt>
                <c:pt idx="742">
                  <c:v>0.97298300000000004</c:v>
                </c:pt>
                <c:pt idx="743">
                  <c:v>0.97303600000000001</c:v>
                </c:pt>
                <c:pt idx="744">
                  <c:v>0.97309000000000001</c:v>
                </c:pt>
                <c:pt idx="745">
                  <c:v>0.97314699999999998</c:v>
                </c:pt>
                <c:pt idx="746">
                  <c:v>0.97320499999999999</c:v>
                </c:pt>
                <c:pt idx="747">
                  <c:v>0.97326599999999996</c:v>
                </c:pt>
                <c:pt idx="748">
                  <c:v>0.973329</c:v>
                </c:pt>
                <c:pt idx="749">
                  <c:v>0.97339399999999998</c:v>
                </c:pt>
                <c:pt idx="750">
                  <c:v>0.97346100000000002</c:v>
                </c:pt>
                <c:pt idx="751">
                  <c:v>0.97353000000000001</c:v>
                </c:pt>
                <c:pt idx="752">
                  <c:v>0.97360100000000005</c:v>
                </c:pt>
                <c:pt idx="753">
                  <c:v>0.97367400000000004</c:v>
                </c:pt>
                <c:pt idx="754">
                  <c:v>0.97374899999999998</c:v>
                </c:pt>
                <c:pt idx="755">
                  <c:v>0.97382599999999997</c:v>
                </c:pt>
                <c:pt idx="756">
                  <c:v>0.97390399999999999</c:v>
                </c:pt>
                <c:pt idx="757">
                  <c:v>0.97398399999999996</c:v>
                </c:pt>
                <c:pt idx="758">
                  <c:v>0.97406700000000002</c:v>
                </c:pt>
                <c:pt idx="759">
                  <c:v>0.97415099999999999</c:v>
                </c:pt>
                <c:pt idx="760">
                  <c:v>0.97423599999999999</c:v>
                </c:pt>
                <c:pt idx="761">
                  <c:v>0.97432399999999997</c:v>
                </c:pt>
                <c:pt idx="762">
                  <c:v>0.97441299999999997</c:v>
                </c:pt>
                <c:pt idx="763">
                  <c:v>0.97450400000000004</c:v>
                </c:pt>
                <c:pt idx="764">
                  <c:v>0.97459600000000002</c:v>
                </c:pt>
                <c:pt idx="765">
                  <c:v>0.97468999999999995</c:v>
                </c:pt>
                <c:pt idx="766">
                  <c:v>0.97478600000000004</c:v>
                </c:pt>
                <c:pt idx="767">
                  <c:v>0.97488300000000006</c:v>
                </c:pt>
                <c:pt idx="768">
                  <c:v>0.97498200000000002</c:v>
                </c:pt>
                <c:pt idx="769">
                  <c:v>0.975082</c:v>
                </c:pt>
                <c:pt idx="770">
                  <c:v>0.97518400000000005</c:v>
                </c:pt>
                <c:pt idx="771">
                  <c:v>0.97528700000000002</c:v>
                </c:pt>
                <c:pt idx="772">
                  <c:v>0.97539200000000004</c:v>
                </c:pt>
                <c:pt idx="773">
                  <c:v>0.97549799999999998</c:v>
                </c:pt>
                <c:pt idx="774">
                  <c:v>0.97560599999999997</c:v>
                </c:pt>
                <c:pt idx="775">
                  <c:v>0.975715</c:v>
                </c:pt>
                <c:pt idx="776">
                  <c:v>0.97582500000000005</c:v>
                </c:pt>
                <c:pt idx="777">
                  <c:v>0.97593700000000005</c:v>
                </c:pt>
                <c:pt idx="778">
                  <c:v>0.97604999999999997</c:v>
                </c:pt>
                <c:pt idx="779">
                  <c:v>0.97616400000000003</c:v>
                </c:pt>
                <c:pt idx="780">
                  <c:v>0.97628000000000004</c:v>
                </c:pt>
                <c:pt idx="781">
                  <c:v>0.97639600000000004</c:v>
                </c:pt>
                <c:pt idx="782">
                  <c:v>0.97651399999999999</c:v>
                </c:pt>
                <c:pt idx="783">
                  <c:v>0.97663299999999997</c:v>
                </c:pt>
                <c:pt idx="784">
                  <c:v>0.97675299999999998</c:v>
                </c:pt>
                <c:pt idx="785">
                  <c:v>0.97687500000000005</c:v>
                </c:pt>
                <c:pt idx="786">
                  <c:v>0.976997</c:v>
                </c:pt>
                <c:pt idx="787">
                  <c:v>0.97712100000000002</c:v>
                </c:pt>
                <c:pt idx="788">
                  <c:v>0.97724500000000003</c:v>
                </c:pt>
                <c:pt idx="789">
                  <c:v>0.97737099999999999</c:v>
                </c:pt>
                <c:pt idx="790">
                  <c:v>0.97749799999999998</c:v>
                </c:pt>
                <c:pt idx="791">
                  <c:v>0.977626</c:v>
                </c:pt>
                <c:pt idx="792">
                  <c:v>0.97775400000000001</c:v>
                </c:pt>
                <c:pt idx="793">
                  <c:v>0.97788399999999998</c:v>
                </c:pt>
                <c:pt idx="794">
                  <c:v>0.97801400000000005</c:v>
                </c:pt>
                <c:pt idx="795">
                  <c:v>0.97814599999999996</c:v>
                </c:pt>
                <c:pt idx="796">
                  <c:v>0.97827799999999998</c:v>
                </c:pt>
                <c:pt idx="797">
                  <c:v>0.97841100000000003</c:v>
                </c:pt>
                <c:pt idx="798">
                  <c:v>0.978545</c:v>
                </c:pt>
                <c:pt idx="799">
                  <c:v>0.97867999999999999</c:v>
                </c:pt>
                <c:pt idx="800">
                  <c:v>0.97881600000000002</c:v>
                </c:pt>
                <c:pt idx="801">
                  <c:v>0.97895200000000004</c:v>
                </c:pt>
                <c:pt idx="802">
                  <c:v>0.97908899999999999</c:v>
                </c:pt>
                <c:pt idx="803">
                  <c:v>0.97922699999999996</c:v>
                </c:pt>
                <c:pt idx="804">
                  <c:v>0.97936599999999996</c:v>
                </c:pt>
                <c:pt idx="805">
                  <c:v>0.97950499999999996</c:v>
                </c:pt>
                <c:pt idx="806">
                  <c:v>0.97964499999999999</c:v>
                </c:pt>
                <c:pt idx="807">
                  <c:v>0.97978600000000005</c:v>
                </c:pt>
                <c:pt idx="808">
                  <c:v>0.97992699999999999</c:v>
                </c:pt>
                <c:pt idx="809">
                  <c:v>0.98006899999999997</c:v>
                </c:pt>
                <c:pt idx="810">
                  <c:v>0.98021199999999997</c:v>
                </c:pt>
                <c:pt idx="811">
                  <c:v>0.98035499999999998</c:v>
                </c:pt>
                <c:pt idx="812">
                  <c:v>0.98049799999999998</c:v>
                </c:pt>
                <c:pt idx="813">
                  <c:v>0.98064200000000001</c:v>
                </c:pt>
                <c:pt idx="814">
                  <c:v>0.98078699999999996</c:v>
                </c:pt>
                <c:pt idx="815">
                  <c:v>0.98093200000000003</c:v>
                </c:pt>
                <c:pt idx="816">
                  <c:v>0.98107800000000001</c:v>
                </c:pt>
                <c:pt idx="817">
                  <c:v>0.98122399999999999</c:v>
                </c:pt>
                <c:pt idx="818">
                  <c:v>0.98136999999999996</c:v>
                </c:pt>
                <c:pt idx="819">
                  <c:v>0.98151699999999997</c:v>
                </c:pt>
                <c:pt idx="820">
                  <c:v>0.98166399999999998</c:v>
                </c:pt>
                <c:pt idx="821">
                  <c:v>0.98181200000000002</c:v>
                </c:pt>
                <c:pt idx="822">
                  <c:v>0.98196000000000006</c:v>
                </c:pt>
                <c:pt idx="823">
                  <c:v>0.98210799999999998</c:v>
                </c:pt>
                <c:pt idx="824">
                  <c:v>0.98225700000000005</c:v>
                </c:pt>
                <c:pt idx="825">
                  <c:v>0.982406</c:v>
                </c:pt>
                <c:pt idx="826">
                  <c:v>0.98255499999999996</c:v>
                </c:pt>
                <c:pt idx="827">
                  <c:v>0.98270400000000002</c:v>
                </c:pt>
                <c:pt idx="828">
                  <c:v>0.98285400000000001</c:v>
                </c:pt>
                <c:pt idx="829">
                  <c:v>0.98300399999999999</c:v>
                </c:pt>
                <c:pt idx="830">
                  <c:v>0.98315399999999997</c:v>
                </c:pt>
                <c:pt idx="831">
                  <c:v>0.98330499999999998</c:v>
                </c:pt>
                <c:pt idx="832">
                  <c:v>0.98345499999999997</c:v>
                </c:pt>
                <c:pt idx="833">
                  <c:v>0.98360599999999998</c:v>
                </c:pt>
                <c:pt idx="834">
                  <c:v>0.98375699999999999</c:v>
                </c:pt>
                <c:pt idx="835">
                  <c:v>0.983908</c:v>
                </c:pt>
                <c:pt idx="836">
                  <c:v>0.98405900000000002</c:v>
                </c:pt>
                <c:pt idx="837">
                  <c:v>0.98421099999999995</c:v>
                </c:pt>
                <c:pt idx="838">
                  <c:v>0.98436199999999996</c:v>
                </c:pt>
                <c:pt idx="839">
                  <c:v>0.98451299999999997</c:v>
                </c:pt>
                <c:pt idx="840">
                  <c:v>0.98466500000000001</c:v>
                </c:pt>
                <c:pt idx="841">
                  <c:v>0.98481600000000002</c:v>
                </c:pt>
                <c:pt idx="842">
                  <c:v>0.98496799999999995</c:v>
                </c:pt>
                <c:pt idx="843">
                  <c:v>0.98511899999999997</c:v>
                </c:pt>
                <c:pt idx="844">
                  <c:v>0.98527100000000001</c:v>
                </c:pt>
                <c:pt idx="845">
                  <c:v>0.98542200000000002</c:v>
                </c:pt>
                <c:pt idx="846">
                  <c:v>0.98557300000000003</c:v>
                </c:pt>
                <c:pt idx="847">
                  <c:v>0.98572499999999996</c:v>
                </c:pt>
                <c:pt idx="848">
                  <c:v>0.98587599999999997</c:v>
                </c:pt>
                <c:pt idx="849">
                  <c:v>0.98602699999999999</c:v>
                </c:pt>
                <c:pt idx="850">
                  <c:v>0.986178</c:v>
                </c:pt>
                <c:pt idx="851">
                  <c:v>0.98632900000000001</c:v>
                </c:pt>
                <c:pt idx="852">
                  <c:v>0.98648000000000002</c:v>
                </c:pt>
                <c:pt idx="853">
                  <c:v>0.98663100000000004</c:v>
                </c:pt>
                <c:pt idx="854">
                  <c:v>0.98678200000000005</c:v>
                </c:pt>
                <c:pt idx="855">
                  <c:v>0.98693200000000003</c:v>
                </c:pt>
                <c:pt idx="856">
                  <c:v>0.98708200000000001</c:v>
                </c:pt>
                <c:pt idx="857">
                  <c:v>0.987232</c:v>
                </c:pt>
                <c:pt idx="858">
                  <c:v>0.98738199999999998</c:v>
                </c:pt>
                <c:pt idx="859">
                  <c:v>0.98753199999999997</c:v>
                </c:pt>
                <c:pt idx="860">
                  <c:v>0.98768100000000003</c:v>
                </c:pt>
                <c:pt idx="861">
                  <c:v>0.98782999999999999</c:v>
                </c:pt>
                <c:pt idx="862">
                  <c:v>0.98797900000000005</c:v>
                </c:pt>
                <c:pt idx="863">
                  <c:v>0.98812699999999998</c:v>
                </c:pt>
                <c:pt idx="864">
                  <c:v>0.98827600000000004</c:v>
                </c:pt>
                <c:pt idx="865">
                  <c:v>0.98842399999999997</c:v>
                </c:pt>
                <c:pt idx="866">
                  <c:v>0.98857099999999998</c:v>
                </c:pt>
                <c:pt idx="867">
                  <c:v>0.98871900000000001</c:v>
                </c:pt>
                <c:pt idx="868">
                  <c:v>0.98886600000000002</c:v>
                </c:pt>
                <c:pt idx="869">
                  <c:v>0.98901300000000003</c:v>
                </c:pt>
                <c:pt idx="870">
                  <c:v>0.98915900000000001</c:v>
                </c:pt>
                <c:pt idx="871">
                  <c:v>0.98930499999999999</c:v>
                </c:pt>
                <c:pt idx="872">
                  <c:v>0.98945000000000005</c:v>
                </c:pt>
                <c:pt idx="873">
                  <c:v>0.98959600000000003</c:v>
                </c:pt>
                <c:pt idx="874">
                  <c:v>0.98973999999999995</c:v>
                </c:pt>
                <c:pt idx="875">
                  <c:v>0.98988500000000001</c:v>
                </c:pt>
                <c:pt idx="876">
                  <c:v>0.99002900000000005</c:v>
                </c:pt>
                <c:pt idx="877">
                  <c:v>0.99017200000000005</c:v>
                </c:pt>
                <c:pt idx="878">
                  <c:v>0.99031599999999997</c:v>
                </c:pt>
                <c:pt idx="879">
                  <c:v>0.99045799999999995</c:v>
                </c:pt>
                <c:pt idx="880">
                  <c:v>0.99060000000000004</c:v>
                </c:pt>
                <c:pt idx="881">
                  <c:v>0.99074200000000001</c:v>
                </c:pt>
                <c:pt idx="882">
                  <c:v>0.99088299999999996</c:v>
                </c:pt>
                <c:pt idx="883">
                  <c:v>0.99102400000000002</c:v>
                </c:pt>
                <c:pt idx="884">
                  <c:v>0.99116499999999996</c:v>
                </c:pt>
                <c:pt idx="885">
                  <c:v>0.99130399999999996</c:v>
                </c:pt>
                <c:pt idx="886">
                  <c:v>0.99144399999999999</c:v>
                </c:pt>
                <c:pt idx="887">
                  <c:v>0.99158199999999996</c:v>
                </c:pt>
                <c:pt idx="888">
                  <c:v>0.99172099999999996</c:v>
                </c:pt>
                <c:pt idx="889">
                  <c:v>0.99185800000000002</c:v>
                </c:pt>
                <c:pt idx="890">
                  <c:v>0.99199499999999996</c:v>
                </c:pt>
                <c:pt idx="891">
                  <c:v>0.99213200000000001</c:v>
                </c:pt>
                <c:pt idx="892">
                  <c:v>0.99226800000000004</c:v>
                </c:pt>
                <c:pt idx="893">
                  <c:v>0.99240300000000004</c:v>
                </c:pt>
                <c:pt idx="894">
                  <c:v>0.99253800000000003</c:v>
                </c:pt>
                <c:pt idx="895">
                  <c:v>0.99267300000000003</c:v>
                </c:pt>
                <c:pt idx="896">
                  <c:v>0.99280599999999997</c:v>
                </c:pt>
                <c:pt idx="897">
                  <c:v>0.99293900000000002</c:v>
                </c:pt>
                <c:pt idx="898">
                  <c:v>0.99307199999999995</c:v>
                </c:pt>
                <c:pt idx="899">
                  <c:v>0.99320399999999998</c:v>
                </c:pt>
                <c:pt idx="900">
                  <c:v>0.99333499999999997</c:v>
                </c:pt>
                <c:pt idx="901">
                  <c:v>0.99346500000000004</c:v>
                </c:pt>
                <c:pt idx="902">
                  <c:v>0.99359500000000001</c:v>
                </c:pt>
                <c:pt idx="903">
                  <c:v>0.99372499999999997</c:v>
                </c:pt>
                <c:pt idx="904">
                  <c:v>0.99385299999999999</c:v>
                </c:pt>
                <c:pt idx="905">
                  <c:v>0.993981</c:v>
                </c:pt>
                <c:pt idx="906">
                  <c:v>0.99410799999999999</c:v>
                </c:pt>
                <c:pt idx="907">
                  <c:v>0.99423499999999998</c:v>
                </c:pt>
                <c:pt idx="908">
                  <c:v>0.99436100000000005</c:v>
                </c:pt>
                <c:pt idx="909">
                  <c:v>0.99448599999999998</c:v>
                </c:pt>
                <c:pt idx="910">
                  <c:v>0.99461100000000002</c:v>
                </c:pt>
                <c:pt idx="911">
                  <c:v>0.99473500000000004</c:v>
                </c:pt>
                <c:pt idx="912">
                  <c:v>0.99485800000000002</c:v>
                </c:pt>
                <c:pt idx="913">
                  <c:v>0.994981</c:v>
                </c:pt>
                <c:pt idx="914">
                  <c:v>0.99510200000000004</c:v>
                </c:pt>
                <c:pt idx="915">
                  <c:v>0.99522299999999997</c:v>
                </c:pt>
                <c:pt idx="916">
                  <c:v>0.99534400000000001</c:v>
                </c:pt>
                <c:pt idx="917">
                  <c:v>0.99546299999999999</c:v>
                </c:pt>
                <c:pt idx="918">
                  <c:v>0.99558199999999997</c:v>
                </c:pt>
                <c:pt idx="919">
                  <c:v>0.99570000000000003</c:v>
                </c:pt>
                <c:pt idx="920">
                  <c:v>0.99581799999999998</c:v>
                </c:pt>
                <c:pt idx="921">
                  <c:v>0.99593399999999999</c:v>
                </c:pt>
                <c:pt idx="922">
                  <c:v>0.99604999999999999</c:v>
                </c:pt>
                <c:pt idx="923">
                  <c:v>0.996166</c:v>
                </c:pt>
                <c:pt idx="924">
                  <c:v>0.99628000000000005</c:v>
                </c:pt>
                <c:pt idx="925">
                  <c:v>0.996394</c:v>
                </c:pt>
                <c:pt idx="926">
                  <c:v>0.996506</c:v>
                </c:pt>
                <c:pt idx="927">
                  <c:v>0.99661900000000003</c:v>
                </c:pt>
                <c:pt idx="928">
                  <c:v>0.99673</c:v>
                </c:pt>
                <c:pt idx="929">
                  <c:v>0.99684099999999998</c:v>
                </c:pt>
                <c:pt idx="930">
                  <c:v>0.99695</c:v>
                </c:pt>
                <c:pt idx="931">
                  <c:v>0.99705900000000003</c:v>
                </c:pt>
                <c:pt idx="932">
                  <c:v>0.99716800000000005</c:v>
                </c:pt>
                <c:pt idx="933">
                  <c:v>0.99727500000000002</c:v>
                </c:pt>
                <c:pt idx="934">
                  <c:v>0.99738199999999999</c:v>
                </c:pt>
                <c:pt idx="935">
                  <c:v>0.99748700000000001</c:v>
                </c:pt>
                <c:pt idx="936">
                  <c:v>0.99759299999999995</c:v>
                </c:pt>
                <c:pt idx="937">
                  <c:v>0.99769699999999994</c:v>
                </c:pt>
                <c:pt idx="938">
                  <c:v>0.99780000000000002</c:v>
                </c:pt>
                <c:pt idx="939">
                  <c:v>0.99790299999999998</c:v>
                </c:pt>
                <c:pt idx="940">
                  <c:v>0.99800500000000003</c:v>
                </c:pt>
                <c:pt idx="941">
                  <c:v>0.99810600000000005</c:v>
                </c:pt>
                <c:pt idx="942">
                  <c:v>0.99820600000000004</c:v>
                </c:pt>
                <c:pt idx="943">
                  <c:v>0.998305</c:v>
                </c:pt>
                <c:pt idx="944">
                  <c:v>0.99840399999999996</c:v>
                </c:pt>
                <c:pt idx="945">
                  <c:v>0.998502</c:v>
                </c:pt>
                <c:pt idx="946">
                  <c:v>0.99859900000000001</c:v>
                </c:pt>
                <c:pt idx="947">
                  <c:v>0.998695</c:v>
                </c:pt>
                <c:pt idx="948">
                  <c:v>0.99878999999999996</c:v>
                </c:pt>
                <c:pt idx="949">
                  <c:v>0.99888500000000002</c:v>
                </c:pt>
                <c:pt idx="950">
                  <c:v>0.99897800000000003</c:v>
                </c:pt>
                <c:pt idx="951">
                  <c:v>0.99907100000000004</c:v>
                </c:pt>
                <c:pt idx="952">
                  <c:v>0.99916300000000002</c:v>
                </c:pt>
                <c:pt idx="953">
                  <c:v>0.99925399999999998</c:v>
                </c:pt>
                <c:pt idx="954">
                  <c:v>0.99934500000000004</c:v>
                </c:pt>
                <c:pt idx="955">
                  <c:v>0.99943400000000004</c:v>
                </c:pt>
                <c:pt idx="956">
                  <c:v>0.99952300000000005</c:v>
                </c:pt>
                <c:pt idx="957">
                  <c:v>0.99961100000000003</c:v>
                </c:pt>
                <c:pt idx="958">
                  <c:v>0.99969799999999998</c:v>
                </c:pt>
                <c:pt idx="959">
                  <c:v>0.99978400000000001</c:v>
                </c:pt>
                <c:pt idx="960">
                  <c:v>0.99987000000000004</c:v>
                </c:pt>
                <c:pt idx="961">
                  <c:v>0.99995400000000001</c:v>
                </c:pt>
                <c:pt idx="962">
                  <c:v>1.00004</c:v>
                </c:pt>
                <c:pt idx="963">
                  <c:v>1.0001199999999999</c:v>
                </c:pt>
                <c:pt idx="964">
                  <c:v>1.0002</c:v>
                </c:pt>
                <c:pt idx="965">
                  <c:v>1.0002800000000001</c:v>
                </c:pt>
                <c:pt idx="966">
                  <c:v>1.0003599999999999</c:v>
                </c:pt>
                <c:pt idx="967">
                  <c:v>1.00044</c:v>
                </c:pt>
                <c:pt idx="968">
                  <c:v>1.0005200000000001</c:v>
                </c:pt>
                <c:pt idx="969">
                  <c:v>1.0005999999999999</c:v>
                </c:pt>
                <c:pt idx="970">
                  <c:v>1.00068</c:v>
                </c:pt>
                <c:pt idx="971">
                  <c:v>1.00075</c:v>
                </c:pt>
                <c:pt idx="972">
                  <c:v>1.0008300000000001</c:v>
                </c:pt>
                <c:pt idx="973">
                  <c:v>1.0008999999999999</c:v>
                </c:pt>
                <c:pt idx="974">
                  <c:v>1.00098</c:v>
                </c:pt>
                <c:pt idx="975">
                  <c:v>1.00105</c:v>
                </c:pt>
                <c:pt idx="976">
                  <c:v>1.00112</c:v>
                </c:pt>
                <c:pt idx="977">
                  <c:v>1.00119</c:v>
                </c:pt>
                <c:pt idx="978">
                  <c:v>1.00126</c:v>
                </c:pt>
                <c:pt idx="979">
                  <c:v>1.0013300000000001</c:v>
                </c:pt>
                <c:pt idx="980">
                  <c:v>1.0014000000000001</c:v>
                </c:pt>
                <c:pt idx="981">
                  <c:v>1.0014700000000001</c:v>
                </c:pt>
                <c:pt idx="982">
                  <c:v>1.0015400000000001</c:v>
                </c:pt>
                <c:pt idx="983">
                  <c:v>1.0016</c:v>
                </c:pt>
                <c:pt idx="984">
                  <c:v>1.0016700000000001</c:v>
                </c:pt>
                <c:pt idx="985">
                  <c:v>1.00173</c:v>
                </c:pt>
                <c:pt idx="986">
                  <c:v>1.0018</c:v>
                </c:pt>
                <c:pt idx="987">
                  <c:v>1.00186</c:v>
                </c:pt>
                <c:pt idx="988">
                  <c:v>1.0019199999999999</c:v>
                </c:pt>
                <c:pt idx="989">
                  <c:v>1.0019800000000001</c:v>
                </c:pt>
                <c:pt idx="990">
                  <c:v>1.0020500000000001</c:v>
                </c:pt>
                <c:pt idx="991">
                  <c:v>1.0021100000000001</c:v>
                </c:pt>
                <c:pt idx="992">
                  <c:v>1.0021599999999999</c:v>
                </c:pt>
                <c:pt idx="993">
                  <c:v>1.0022200000000001</c:v>
                </c:pt>
                <c:pt idx="994">
                  <c:v>1.0022800000000001</c:v>
                </c:pt>
                <c:pt idx="995">
                  <c:v>1.00234</c:v>
                </c:pt>
                <c:pt idx="996">
                  <c:v>1.0023899999999999</c:v>
                </c:pt>
                <c:pt idx="997">
                  <c:v>1.0024500000000001</c:v>
                </c:pt>
                <c:pt idx="998">
                  <c:v>1.0024999999999999</c:v>
                </c:pt>
                <c:pt idx="999">
                  <c:v>1.0025599999999999</c:v>
                </c:pt>
                <c:pt idx="1000">
                  <c:v>1.00261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7F-4C3F-A47A-A81763E2A214}"/>
            </c:ext>
          </c:extLst>
        </c:ser>
        <c:ser>
          <c:idx val="1"/>
          <c:order val="1"/>
          <c:tx>
            <c:v>Backward Euler</c:v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BckEuler!$T$2:$T$1002</c:f>
              <c:numCache>
                <c:formatCode>General</c:formatCode>
                <c:ptCount val="1001"/>
                <c:pt idx="0" formatCode="0.00E+00">
                  <c:v>9.9000100000000001E-5</c:v>
                </c:pt>
                <c:pt idx="1">
                  <c:v>2.96001E-4</c:v>
                </c:pt>
                <c:pt idx="2">
                  <c:v>5.9000199999999995E-4</c:v>
                </c:pt>
                <c:pt idx="3">
                  <c:v>9.8000600000000006E-4</c:v>
                </c:pt>
                <c:pt idx="4">
                  <c:v>1.4650100000000001E-3</c:v>
                </c:pt>
                <c:pt idx="5">
                  <c:v>2.0440200000000001E-3</c:v>
                </c:pt>
                <c:pt idx="6">
                  <c:v>2.7160499999999998E-3</c:v>
                </c:pt>
                <c:pt idx="7">
                  <c:v>3.48008E-3</c:v>
                </c:pt>
                <c:pt idx="8">
                  <c:v>4.3351300000000004E-3</c:v>
                </c:pt>
                <c:pt idx="9">
                  <c:v>5.2801999999999997E-3</c:v>
                </c:pt>
                <c:pt idx="10">
                  <c:v>6.3142900000000002E-3</c:v>
                </c:pt>
                <c:pt idx="11">
                  <c:v>7.43642E-3</c:v>
                </c:pt>
                <c:pt idx="12">
                  <c:v>8.6455999999999998E-3</c:v>
                </c:pt>
                <c:pt idx="13">
                  <c:v>9.9408299999999995E-3</c:v>
                </c:pt>
                <c:pt idx="14">
                  <c:v>1.1321100000000001E-2</c:v>
                </c:pt>
                <c:pt idx="15">
                  <c:v>1.27855E-2</c:v>
                </c:pt>
                <c:pt idx="16">
                  <c:v>1.4333E-2</c:v>
                </c:pt>
                <c:pt idx="17">
                  <c:v>1.5962500000000001E-2</c:v>
                </c:pt>
                <c:pt idx="18">
                  <c:v>1.76732E-2</c:v>
                </c:pt>
                <c:pt idx="19">
                  <c:v>1.9464100000000002E-2</c:v>
                </c:pt>
                <c:pt idx="20">
                  <c:v>2.1334100000000002E-2</c:v>
                </c:pt>
                <c:pt idx="21">
                  <c:v>2.3282299999999999E-2</c:v>
                </c:pt>
                <c:pt idx="22">
                  <c:v>2.5307699999999999E-2</c:v>
                </c:pt>
                <c:pt idx="23">
                  <c:v>2.74094E-2</c:v>
                </c:pt>
                <c:pt idx="24">
                  <c:v>2.9586299999999999E-2</c:v>
                </c:pt>
                <c:pt idx="25">
                  <c:v>3.1837499999999998E-2</c:v>
                </c:pt>
                <c:pt idx="26">
                  <c:v>3.4162100000000001E-2</c:v>
                </c:pt>
                <c:pt idx="27">
                  <c:v>3.6559000000000001E-2</c:v>
                </c:pt>
                <c:pt idx="28">
                  <c:v>3.9027399999999997E-2</c:v>
                </c:pt>
                <c:pt idx="29">
                  <c:v>4.1566199999999998E-2</c:v>
                </c:pt>
                <c:pt idx="30">
                  <c:v>4.4174499999999998E-2</c:v>
                </c:pt>
                <c:pt idx="31">
                  <c:v>4.6851400000000001E-2</c:v>
                </c:pt>
                <c:pt idx="32">
                  <c:v>4.9595800000000002E-2</c:v>
                </c:pt>
                <c:pt idx="33">
                  <c:v>5.2406899999999999E-2</c:v>
                </c:pt>
                <c:pt idx="34">
                  <c:v>5.5283699999999998E-2</c:v>
                </c:pt>
                <c:pt idx="35">
                  <c:v>5.8225300000000001E-2</c:v>
                </c:pt>
                <c:pt idx="36">
                  <c:v>6.1230699999999999E-2</c:v>
                </c:pt>
                <c:pt idx="37">
                  <c:v>6.4298999999999995E-2</c:v>
                </c:pt>
                <c:pt idx="38">
                  <c:v>6.7429199999999995E-2</c:v>
                </c:pt>
                <c:pt idx="39">
                  <c:v>7.0620500000000003E-2</c:v>
                </c:pt>
                <c:pt idx="40">
                  <c:v>7.3871800000000001E-2</c:v>
                </c:pt>
                <c:pt idx="41">
                  <c:v>7.7182399999999998E-2</c:v>
                </c:pt>
                <c:pt idx="42">
                  <c:v>8.0551200000000003E-2</c:v>
                </c:pt>
                <c:pt idx="43">
                  <c:v>8.3977300000000005E-2</c:v>
                </c:pt>
                <c:pt idx="44">
                  <c:v>8.7459899999999993E-2</c:v>
                </c:pt>
                <c:pt idx="45">
                  <c:v>9.0997900000000007E-2</c:v>
                </c:pt>
                <c:pt idx="46">
                  <c:v>9.4590599999999997E-2</c:v>
                </c:pt>
                <c:pt idx="47">
                  <c:v>9.8237099999999994E-2</c:v>
                </c:pt>
                <c:pt idx="48">
                  <c:v>0.101936</c:v>
                </c:pt>
                <c:pt idx="49">
                  <c:v>0.105687</c:v>
                </c:pt>
                <c:pt idx="50">
                  <c:v>0.10949</c:v>
                </c:pt>
                <c:pt idx="51">
                  <c:v>0.113342</c:v>
                </c:pt>
                <c:pt idx="52">
                  <c:v>0.117243</c:v>
                </c:pt>
                <c:pt idx="53">
                  <c:v>0.121193</c:v>
                </c:pt>
                <c:pt idx="54">
                  <c:v>0.125191</c:v>
                </c:pt>
                <c:pt idx="55">
                  <c:v>0.12923499999999999</c:v>
                </c:pt>
                <c:pt idx="56">
                  <c:v>0.133325</c:v>
                </c:pt>
                <c:pt idx="57">
                  <c:v>0.13746</c:v>
                </c:pt>
                <c:pt idx="58">
                  <c:v>0.14163799999999999</c:v>
                </c:pt>
                <c:pt idx="59">
                  <c:v>0.14585999999999999</c:v>
                </c:pt>
                <c:pt idx="60">
                  <c:v>0.15012500000000001</c:v>
                </c:pt>
                <c:pt idx="61">
                  <c:v>0.15443100000000001</c:v>
                </c:pt>
                <c:pt idx="62">
                  <c:v>0.158777</c:v>
                </c:pt>
                <c:pt idx="63">
                  <c:v>0.163164</c:v>
                </c:pt>
                <c:pt idx="64">
                  <c:v>0.16758899999999999</c:v>
                </c:pt>
                <c:pt idx="65">
                  <c:v>0.17205200000000001</c:v>
                </c:pt>
                <c:pt idx="66">
                  <c:v>0.17655299999999999</c:v>
                </c:pt>
                <c:pt idx="67">
                  <c:v>0.18109</c:v>
                </c:pt>
                <c:pt idx="68">
                  <c:v>0.185664</c:v>
                </c:pt>
                <c:pt idx="69">
                  <c:v>0.190271</c:v>
                </c:pt>
                <c:pt idx="70">
                  <c:v>0.194913</c:v>
                </c:pt>
                <c:pt idx="71">
                  <c:v>0.19958899999999999</c:v>
                </c:pt>
                <c:pt idx="72">
                  <c:v>0.20429700000000001</c:v>
                </c:pt>
                <c:pt idx="73">
                  <c:v>0.209036</c:v>
                </c:pt>
                <c:pt idx="74">
                  <c:v>0.213806</c:v>
                </c:pt>
                <c:pt idx="75">
                  <c:v>0.218607</c:v>
                </c:pt>
                <c:pt idx="76">
                  <c:v>0.223437</c:v>
                </c:pt>
                <c:pt idx="77">
                  <c:v>0.228295</c:v>
                </c:pt>
                <c:pt idx="78">
                  <c:v>0.233182</c:v>
                </c:pt>
                <c:pt idx="79">
                  <c:v>0.238095</c:v>
                </c:pt>
                <c:pt idx="80">
                  <c:v>0.243035</c:v>
                </c:pt>
                <c:pt idx="81">
                  <c:v>0.248</c:v>
                </c:pt>
                <c:pt idx="82">
                  <c:v>0.25298999999999999</c:v>
                </c:pt>
                <c:pt idx="83">
                  <c:v>0.25800400000000001</c:v>
                </c:pt>
                <c:pt idx="84">
                  <c:v>0.263042</c:v>
                </c:pt>
                <c:pt idx="85">
                  <c:v>0.26810099999999998</c:v>
                </c:pt>
                <c:pt idx="86">
                  <c:v>0.27318300000000001</c:v>
                </c:pt>
                <c:pt idx="87">
                  <c:v>0.27828599999999998</c:v>
                </c:pt>
                <c:pt idx="88">
                  <c:v>0.28341</c:v>
                </c:pt>
                <c:pt idx="89">
                  <c:v>0.288553</c:v>
                </c:pt>
                <c:pt idx="90">
                  <c:v>0.293715</c:v>
                </c:pt>
                <c:pt idx="91">
                  <c:v>0.29889500000000002</c:v>
                </c:pt>
                <c:pt idx="92">
                  <c:v>0.30409399999999998</c:v>
                </c:pt>
                <c:pt idx="93">
                  <c:v>0.30930800000000003</c:v>
                </c:pt>
                <c:pt idx="94">
                  <c:v>0.31453999999999999</c:v>
                </c:pt>
                <c:pt idx="95">
                  <c:v>0.31978600000000001</c:v>
                </c:pt>
                <c:pt idx="96">
                  <c:v>0.325048</c:v>
                </c:pt>
                <c:pt idx="97">
                  <c:v>0.33032400000000001</c:v>
                </c:pt>
                <c:pt idx="98">
                  <c:v>0.33561299999999999</c:v>
                </c:pt>
                <c:pt idx="99">
                  <c:v>0.340916</c:v>
                </c:pt>
                <c:pt idx="100">
                  <c:v>0.34622999999999998</c:v>
                </c:pt>
                <c:pt idx="101">
                  <c:v>0.35155599999999998</c:v>
                </c:pt>
                <c:pt idx="102">
                  <c:v>0.35689300000000002</c:v>
                </c:pt>
                <c:pt idx="103">
                  <c:v>0.36224099999999998</c:v>
                </c:pt>
                <c:pt idx="104">
                  <c:v>0.36759799999999998</c:v>
                </c:pt>
                <c:pt idx="105">
                  <c:v>0.37296400000000002</c:v>
                </c:pt>
                <c:pt idx="106">
                  <c:v>0.37833800000000001</c:v>
                </c:pt>
                <c:pt idx="107">
                  <c:v>0.38372000000000001</c:v>
                </c:pt>
                <c:pt idx="108">
                  <c:v>0.38911000000000001</c:v>
                </c:pt>
                <c:pt idx="109">
                  <c:v>0.39450600000000002</c:v>
                </c:pt>
                <c:pt idx="110">
                  <c:v>0.39990799999999999</c:v>
                </c:pt>
                <c:pt idx="111">
                  <c:v>0.40531499999999998</c:v>
                </c:pt>
                <c:pt idx="112">
                  <c:v>0.41072799999999998</c:v>
                </c:pt>
                <c:pt idx="113">
                  <c:v>0.41614400000000001</c:v>
                </c:pt>
                <c:pt idx="114">
                  <c:v>0.42156399999999999</c:v>
                </c:pt>
                <c:pt idx="115">
                  <c:v>0.42698700000000001</c:v>
                </c:pt>
                <c:pt idx="116">
                  <c:v>0.43241299999999999</c:v>
                </c:pt>
                <c:pt idx="117">
                  <c:v>0.43784099999999998</c:v>
                </c:pt>
                <c:pt idx="118">
                  <c:v>0.44327</c:v>
                </c:pt>
                <c:pt idx="119">
                  <c:v>0.44869999999999999</c:v>
                </c:pt>
                <c:pt idx="120">
                  <c:v>0.45412999999999998</c:v>
                </c:pt>
                <c:pt idx="121">
                  <c:v>0.45956000000000002</c:v>
                </c:pt>
                <c:pt idx="122">
                  <c:v>0.46498899999999999</c:v>
                </c:pt>
                <c:pt idx="123">
                  <c:v>0.470416</c:v>
                </c:pt>
                <c:pt idx="124">
                  <c:v>0.47584199999999999</c:v>
                </c:pt>
                <c:pt idx="125">
                  <c:v>0.48126600000000003</c:v>
                </c:pt>
                <c:pt idx="126">
                  <c:v>0.48668699999999998</c:v>
                </c:pt>
                <c:pt idx="127">
                  <c:v>0.49210399999999999</c:v>
                </c:pt>
                <c:pt idx="128">
                  <c:v>0.49751699999999999</c:v>
                </c:pt>
                <c:pt idx="129">
                  <c:v>0.50292599999999998</c:v>
                </c:pt>
                <c:pt idx="130">
                  <c:v>0.50832999999999995</c:v>
                </c:pt>
                <c:pt idx="131">
                  <c:v>0.51372899999999999</c:v>
                </c:pt>
                <c:pt idx="132">
                  <c:v>0.51912199999999997</c:v>
                </c:pt>
                <c:pt idx="133">
                  <c:v>0.524509</c:v>
                </c:pt>
                <c:pt idx="134">
                  <c:v>0.52988900000000005</c:v>
                </c:pt>
                <c:pt idx="135">
                  <c:v>0.53526099999999999</c:v>
                </c:pt>
                <c:pt idx="136">
                  <c:v>0.54062600000000005</c:v>
                </c:pt>
                <c:pt idx="137">
                  <c:v>0.545983</c:v>
                </c:pt>
                <c:pt idx="138">
                  <c:v>0.55133100000000002</c:v>
                </c:pt>
                <c:pt idx="139">
                  <c:v>0.55667</c:v>
                </c:pt>
                <c:pt idx="140">
                  <c:v>0.56200000000000006</c:v>
                </c:pt>
                <c:pt idx="141">
                  <c:v>0.56731900000000002</c:v>
                </c:pt>
                <c:pt idx="142">
                  <c:v>0.57262800000000003</c:v>
                </c:pt>
                <c:pt idx="143">
                  <c:v>0.57792699999999997</c:v>
                </c:pt>
                <c:pt idx="144">
                  <c:v>0.58321400000000001</c:v>
                </c:pt>
                <c:pt idx="145">
                  <c:v>0.58848999999999996</c:v>
                </c:pt>
                <c:pt idx="146">
                  <c:v>0.593754</c:v>
                </c:pt>
                <c:pt idx="147">
                  <c:v>0.59900500000000001</c:v>
                </c:pt>
                <c:pt idx="148">
                  <c:v>0.60424299999999997</c:v>
                </c:pt>
                <c:pt idx="149">
                  <c:v>0.60946900000000004</c:v>
                </c:pt>
                <c:pt idx="150">
                  <c:v>0.61468</c:v>
                </c:pt>
                <c:pt idx="151">
                  <c:v>0.61987800000000004</c:v>
                </c:pt>
                <c:pt idx="152">
                  <c:v>0.62506099999999998</c:v>
                </c:pt>
                <c:pt idx="153">
                  <c:v>0.63022999999999996</c:v>
                </c:pt>
                <c:pt idx="154">
                  <c:v>0.63538399999999995</c:v>
                </c:pt>
                <c:pt idx="155">
                  <c:v>0.64052200000000004</c:v>
                </c:pt>
                <c:pt idx="156">
                  <c:v>0.645644</c:v>
                </c:pt>
                <c:pt idx="157">
                  <c:v>0.65075000000000005</c:v>
                </c:pt>
                <c:pt idx="158">
                  <c:v>0.65583999999999998</c:v>
                </c:pt>
                <c:pt idx="159">
                  <c:v>0.66091299999999997</c:v>
                </c:pt>
                <c:pt idx="160">
                  <c:v>0.66596900000000003</c:v>
                </c:pt>
                <c:pt idx="161">
                  <c:v>0.67100700000000002</c:v>
                </c:pt>
                <c:pt idx="162">
                  <c:v>0.67602700000000004</c:v>
                </c:pt>
                <c:pt idx="163">
                  <c:v>0.68103000000000002</c:v>
                </c:pt>
                <c:pt idx="164">
                  <c:v>0.68601400000000001</c:v>
                </c:pt>
                <c:pt idx="165">
                  <c:v>0.69097900000000001</c:v>
                </c:pt>
                <c:pt idx="166">
                  <c:v>0.69592500000000002</c:v>
                </c:pt>
                <c:pt idx="167">
                  <c:v>0.70085200000000003</c:v>
                </c:pt>
                <c:pt idx="168">
                  <c:v>0.70575900000000003</c:v>
                </c:pt>
                <c:pt idx="169">
                  <c:v>0.710646</c:v>
                </c:pt>
                <c:pt idx="170">
                  <c:v>0.71551299999999995</c:v>
                </c:pt>
                <c:pt idx="171">
                  <c:v>0.72035899999999997</c:v>
                </c:pt>
                <c:pt idx="172">
                  <c:v>0.72518499999999997</c:v>
                </c:pt>
                <c:pt idx="173">
                  <c:v>0.72999000000000003</c:v>
                </c:pt>
                <c:pt idx="174">
                  <c:v>0.73477300000000001</c:v>
                </c:pt>
                <c:pt idx="175">
                  <c:v>0.73953500000000005</c:v>
                </c:pt>
                <c:pt idx="176">
                  <c:v>0.74427500000000002</c:v>
                </c:pt>
                <c:pt idx="177">
                  <c:v>0.74899300000000002</c:v>
                </c:pt>
                <c:pt idx="178">
                  <c:v>0.75368800000000002</c:v>
                </c:pt>
                <c:pt idx="179">
                  <c:v>0.75836099999999995</c:v>
                </c:pt>
                <c:pt idx="180">
                  <c:v>0.76301099999999999</c:v>
                </c:pt>
                <c:pt idx="181">
                  <c:v>0.76763800000000004</c:v>
                </c:pt>
                <c:pt idx="182">
                  <c:v>0.77224199999999998</c:v>
                </c:pt>
                <c:pt idx="183">
                  <c:v>0.77682200000000001</c:v>
                </c:pt>
                <c:pt idx="184">
                  <c:v>0.78137900000000005</c:v>
                </c:pt>
                <c:pt idx="185">
                  <c:v>0.78591200000000005</c:v>
                </c:pt>
                <c:pt idx="186">
                  <c:v>0.79042000000000001</c:v>
                </c:pt>
                <c:pt idx="187">
                  <c:v>0.79490499999999997</c:v>
                </c:pt>
                <c:pt idx="188">
                  <c:v>0.79936499999999999</c:v>
                </c:pt>
                <c:pt idx="189">
                  <c:v>0.80379999999999996</c:v>
                </c:pt>
                <c:pt idx="190">
                  <c:v>0.80820999999999998</c:v>
                </c:pt>
                <c:pt idx="191">
                  <c:v>0.81259499999999996</c:v>
                </c:pt>
                <c:pt idx="192">
                  <c:v>0.81695399999999996</c:v>
                </c:pt>
                <c:pt idx="193">
                  <c:v>0.82128900000000005</c:v>
                </c:pt>
                <c:pt idx="194">
                  <c:v>0.82559700000000003</c:v>
                </c:pt>
                <c:pt idx="195">
                  <c:v>0.82987999999999995</c:v>
                </c:pt>
                <c:pt idx="196">
                  <c:v>0.83413700000000002</c:v>
                </c:pt>
                <c:pt idx="197">
                  <c:v>0.83836699999999997</c:v>
                </c:pt>
                <c:pt idx="198">
                  <c:v>0.84257199999999999</c:v>
                </c:pt>
                <c:pt idx="199">
                  <c:v>0.84675</c:v>
                </c:pt>
                <c:pt idx="200">
                  <c:v>0.85090100000000002</c:v>
                </c:pt>
                <c:pt idx="201">
                  <c:v>0.85502500000000003</c:v>
                </c:pt>
                <c:pt idx="202">
                  <c:v>0.85912299999999997</c:v>
                </c:pt>
                <c:pt idx="203">
                  <c:v>0.86319400000000002</c:v>
                </c:pt>
                <c:pt idx="204">
                  <c:v>0.86723700000000004</c:v>
                </c:pt>
                <c:pt idx="205">
                  <c:v>0.87125300000000006</c:v>
                </c:pt>
                <c:pt idx="206">
                  <c:v>0.87524199999999996</c:v>
                </c:pt>
                <c:pt idx="207">
                  <c:v>0.87920299999999996</c:v>
                </c:pt>
                <c:pt idx="208">
                  <c:v>0.88313699999999995</c:v>
                </c:pt>
                <c:pt idx="209">
                  <c:v>0.88704300000000003</c:v>
                </c:pt>
                <c:pt idx="210">
                  <c:v>0.89092099999999996</c:v>
                </c:pt>
                <c:pt idx="211">
                  <c:v>0.89477099999999998</c:v>
                </c:pt>
                <c:pt idx="212">
                  <c:v>0.89859199999999995</c:v>
                </c:pt>
                <c:pt idx="213">
                  <c:v>0.90238600000000002</c:v>
                </c:pt>
                <c:pt idx="214">
                  <c:v>0.90615199999999996</c:v>
                </c:pt>
                <c:pt idx="215">
                  <c:v>0.90988899999999995</c:v>
                </c:pt>
                <c:pt idx="216">
                  <c:v>0.91359699999999999</c:v>
                </c:pt>
                <c:pt idx="217">
                  <c:v>0.91727700000000001</c:v>
                </c:pt>
                <c:pt idx="218">
                  <c:v>0.920929</c:v>
                </c:pt>
                <c:pt idx="219">
                  <c:v>0.92455200000000004</c:v>
                </c:pt>
                <c:pt idx="220">
                  <c:v>0.92814600000000003</c:v>
                </c:pt>
                <c:pt idx="221">
                  <c:v>0.93171099999999996</c:v>
                </c:pt>
                <c:pt idx="222">
                  <c:v>0.93524700000000005</c:v>
                </c:pt>
                <c:pt idx="223">
                  <c:v>0.93875500000000001</c:v>
                </c:pt>
                <c:pt idx="224">
                  <c:v>0.94223299999999999</c:v>
                </c:pt>
                <c:pt idx="225">
                  <c:v>0.94568200000000002</c:v>
                </c:pt>
                <c:pt idx="226">
                  <c:v>0.94910300000000003</c:v>
                </c:pt>
                <c:pt idx="227">
                  <c:v>0.95249399999999995</c:v>
                </c:pt>
                <c:pt idx="228">
                  <c:v>0.95585600000000004</c:v>
                </c:pt>
                <c:pt idx="229">
                  <c:v>0.95918800000000004</c:v>
                </c:pt>
                <c:pt idx="230">
                  <c:v>0.96249200000000001</c:v>
                </c:pt>
                <c:pt idx="231">
                  <c:v>0.96576600000000001</c:v>
                </c:pt>
                <c:pt idx="232">
                  <c:v>0.96901000000000004</c:v>
                </c:pt>
                <c:pt idx="233">
                  <c:v>0.97222600000000003</c:v>
                </c:pt>
                <c:pt idx="234">
                  <c:v>0.97541100000000003</c:v>
                </c:pt>
                <c:pt idx="235">
                  <c:v>0.97856799999999999</c:v>
                </c:pt>
                <c:pt idx="236">
                  <c:v>0.98169499999999998</c:v>
                </c:pt>
                <c:pt idx="237">
                  <c:v>0.984792</c:v>
                </c:pt>
                <c:pt idx="238">
                  <c:v>0.98786099999999999</c:v>
                </c:pt>
                <c:pt idx="239">
                  <c:v>0.99089899999999997</c:v>
                </c:pt>
                <c:pt idx="240">
                  <c:v>0.99390800000000001</c:v>
                </c:pt>
                <c:pt idx="241">
                  <c:v>0.996888</c:v>
                </c:pt>
                <c:pt idx="242">
                  <c:v>0.999838</c:v>
                </c:pt>
                <c:pt idx="243">
                  <c:v>1.0027600000000001</c:v>
                </c:pt>
                <c:pt idx="244">
                  <c:v>1.0056499999999999</c:v>
                </c:pt>
                <c:pt idx="245">
                  <c:v>1.00851</c:v>
                </c:pt>
                <c:pt idx="246">
                  <c:v>1.0113399999999999</c:v>
                </c:pt>
                <c:pt idx="247">
                  <c:v>1.0141500000000001</c:v>
                </c:pt>
                <c:pt idx="248">
                  <c:v>1.01692</c:v>
                </c:pt>
                <c:pt idx="249">
                  <c:v>1.01966</c:v>
                </c:pt>
                <c:pt idx="250">
                  <c:v>1.0223800000000001</c:v>
                </c:pt>
                <c:pt idx="251">
                  <c:v>1.0250600000000001</c:v>
                </c:pt>
                <c:pt idx="252">
                  <c:v>1.02772</c:v>
                </c:pt>
                <c:pt idx="253">
                  <c:v>1.0303500000000001</c:v>
                </c:pt>
                <c:pt idx="254">
                  <c:v>1.03294</c:v>
                </c:pt>
                <c:pt idx="255">
                  <c:v>1.0355099999999999</c:v>
                </c:pt>
                <c:pt idx="256">
                  <c:v>1.0380499999999999</c:v>
                </c:pt>
                <c:pt idx="257">
                  <c:v>1.0405599999999999</c:v>
                </c:pt>
                <c:pt idx="258">
                  <c:v>1.04304</c:v>
                </c:pt>
                <c:pt idx="259">
                  <c:v>1.04549</c:v>
                </c:pt>
                <c:pt idx="260">
                  <c:v>1.04792</c:v>
                </c:pt>
                <c:pt idx="261">
                  <c:v>1.0503100000000001</c:v>
                </c:pt>
                <c:pt idx="262">
                  <c:v>1.05267</c:v>
                </c:pt>
                <c:pt idx="263">
                  <c:v>1.05501</c:v>
                </c:pt>
                <c:pt idx="264">
                  <c:v>1.05732</c:v>
                </c:pt>
                <c:pt idx="265">
                  <c:v>1.0596000000000001</c:v>
                </c:pt>
                <c:pt idx="266">
                  <c:v>1.06185</c:v>
                </c:pt>
                <c:pt idx="267">
                  <c:v>1.0640700000000001</c:v>
                </c:pt>
                <c:pt idx="268">
                  <c:v>1.06626</c:v>
                </c:pt>
                <c:pt idx="269">
                  <c:v>1.0684199999999999</c:v>
                </c:pt>
                <c:pt idx="270">
                  <c:v>1.07056</c:v>
                </c:pt>
                <c:pt idx="271">
                  <c:v>1.07267</c:v>
                </c:pt>
                <c:pt idx="272">
                  <c:v>1.07474</c:v>
                </c:pt>
                <c:pt idx="273">
                  <c:v>1.0768</c:v>
                </c:pt>
                <c:pt idx="274">
                  <c:v>1.0788199999999999</c:v>
                </c:pt>
                <c:pt idx="275">
                  <c:v>1.08081</c:v>
                </c:pt>
                <c:pt idx="276">
                  <c:v>1.0827800000000001</c:v>
                </c:pt>
                <c:pt idx="277">
                  <c:v>1.0847199999999999</c:v>
                </c:pt>
                <c:pt idx="278">
                  <c:v>1.08663</c:v>
                </c:pt>
                <c:pt idx="279">
                  <c:v>1.0885100000000001</c:v>
                </c:pt>
                <c:pt idx="280">
                  <c:v>1.0903700000000001</c:v>
                </c:pt>
                <c:pt idx="281">
                  <c:v>1.0922000000000001</c:v>
                </c:pt>
                <c:pt idx="282">
                  <c:v>1.0940000000000001</c:v>
                </c:pt>
                <c:pt idx="283">
                  <c:v>1.0957699999999999</c:v>
                </c:pt>
                <c:pt idx="284">
                  <c:v>1.0975200000000001</c:v>
                </c:pt>
                <c:pt idx="285">
                  <c:v>1.09924</c:v>
                </c:pt>
                <c:pt idx="286">
                  <c:v>1.10093</c:v>
                </c:pt>
                <c:pt idx="287">
                  <c:v>1.10259</c:v>
                </c:pt>
                <c:pt idx="288">
                  <c:v>1.10423</c:v>
                </c:pt>
                <c:pt idx="289">
                  <c:v>1.1058399999999999</c:v>
                </c:pt>
                <c:pt idx="290">
                  <c:v>1.1074299999999999</c:v>
                </c:pt>
                <c:pt idx="291">
                  <c:v>1.1089899999999999</c:v>
                </c:pt>
                <c:pt idx="292">
                  <c:v>1.11052</c:v>
                </c:pt>
                <c:pt idx="293">
                  <c:v>1.1120300000000001</c:v>
                </c:pt>
                <c:pt idx="294">
                  <c:v>1.11351</c:v>
                </c:pt>
                <c:pt idx="295">
                  <c:v>1.11496</c:v>
                </c:pt>
                <c:pt idx="296">
                  <c:v>1.11639</c:v>
                </c:pt>
                <c:pt idx="297">
                  <c:v>1.1177900000000001</c:v>
                </c:pt>
                <c:pt idx="298">
                  <c:v>1.11917</c:v>
                </c:pt>
                <c:pt idx="299">
                  <c:v>1.12052</c:v>
                </c:pt>
                <c:pt idx="300">
                  <c:v>1.1218399999999999</c:v>
                </c:pt>
                <c:pt idx="301">
                  <c:v>1.12314</c:v>
                </c:pt>
                <c:pt idx="302">
                  <c:v>1.12442</c:v>
                </c:pt>
                <c:pt idx="303">
                  <c:v>1.1256699999999999</c:v>
                </c:pt>
                <c:pt idx="304">
                  <c:v>1.1268899999999999</c:v>
                </c:pt>
                <c:pt idx="305">
                  <c:v>1.12809</c:v>
                </c:pt>
                <c:pt idx="306">
                  <c:v>1.12927</c:v>
                </c:pt>
                <c:pt idx="307">
                  <c:v>1.13042</c:v>
                </c:pt>
                <c:pt idx="308">
                  <c:v>1.1315500000000001</c:v>
                </c:pt>
                <c:pt idx="309">
                  <c:v>1.1326499999999999</c:v>
                </c:pt>
                <c:pt idx="310">
                  <c:v>1.1337299999999999</c:v>
                </c:pt>
                <c:pt idx="311">
                  <c:v>1.1347799999999999</c:v>
                </c:pt>
                <c:pt idx="312">
                  <c:v>1.13581</c:v>
                </c:pt>
                <c:pt idx="313">
                  <c:v>1.1368199999999999</c:v>
                </c:pt>
                <c:pt idx="314">
                  <c:v>1.1377999999999999</c:v>
                </c:pt>
                <c:pt idx="315">
                  <c:v>1.13876</c:v>
                </c:pt>
                <c:pt idx="316">
                  <c:v>1.1396999999999999</c:v>
                </c:pt>
                <c:pt idx="317">
                  <c:v>1.1406099999999999</c:v>
                </c:pt>
                <c:pt idx="318">
                  <c:v>1.1415</c:v>
                </c:pt>
                <c:pt idx="319">
                  <c:v>1.1423700000000001</c:v>
                </c:pt>
                <c:pt idx="320">
                  <c:v>1.1432100000000001</c:v>
                </c:pt>
                <c:pt idx="321">
                  <c:v>1.1440300000000001</c:v>
                </c:pt>
                <c:pt idx="322">
                  <c:v>1.14483</c:v>
                </c:pt>
                <c:pt idx="323">
                  <c:v>1.14561</c:v>
                </c:pt>
                <c:pt idx="324">
                  <c:v>1.14636</c:v>
                </c:pt>
                <c:pt idx="325">
                  <c:v>1.1470899999999999</c:v>
                </c:pt>
                <c:pt idx="326">
                  <c:v>1.1477999999999999</c:v>
                </c:pt>
                <c:pt idx="327">
                  <c:v>1.14849</c:v>
                </c:pt>
                <c:pt idx="328">
                  <c:v>1.14916</c:v>
                </c:pt>
                <c:pt idx="329">
                  <c:v>1.14981</c:v>
                </c:pt>
                <c:pt idx="330">
                  <c:v>1.1504300000000001</c:v>
                </c:pt>
                <c:pt idx="331">
                  <c:v>1.15103</c:v>
                </c:pt>
                <c:pt idx="332">
                  <c:v>1.1516200000000001</c:v>
                </c:pt>
                <c:pt idx="333">
                  <c:v>1.15218</c:v>
                </c:pt>
                <c:pt idx="334">
                  <c:v>1.15272</c:v>
                </c:pt>
                <c:pt idx="335">
                  <c:v>1.15324</c:v>
                </c:pt>
                <c:pt idx="336">
                  <c:v>1.15374</c:v>
                </c:pt>
                <c:pt idx="337">
                  <c:v>1.15422</c:v>
                </c:pt>
                <c:pt idx="338">
                  <c:v>1.1546799999999999</c:v>
                </c:pt>
                <c:pt idx="339">
                  <c:v>1.1551199999999999</c:v>
                </c:pt>
                <c:pt idx="340">
                  <c:v>1.15554</c:v>
                </c:pt>
                <c:pt idx="341">
                  <c:v>1.15594</c:v>
                </c:pt>
                <c:pt idx="342">
                  <c:v>1.15632</c:v>
                </c:pt>
                <c:pt idx="343">
                  <c:v>1.1566799999999999</c:v>
                </c:pt>
                <c:pt idx="344">
                  <c:v>1.1570199999999999</c:v>
                </c:pt>
                <c:pt idx="345">
                  <c:v>1.1573500000000001</c:v>
                </c:pt>
                <c:pt idx="346">
                  <c:v>1.1576500000000001</c:v>
                </c:pt>
                <c:pt idx="347">
                  <c:v>1.15794</c:v>
                </c:pt>
                <c:pt idx="348">
                  <c:v>1.15821</c:v>
                </c:pt>
                <c:pt idx="349">
                  <c:v>1.15846</c:v>
                </c:pt>
                <c:pt idx="350">
                  <c:v>1.15869</c:v>
                </c:pt>
                <c:pt idx="351">
                  <c:v>1.1589</c:v>
                </c:pt>
                <c:pt idx="352">
                  <c:v>1.1591</c:v>
                </c:pt>
                <c:pt idx="353">
                  <c:v>1.15927</c:v>
                </c:pt>
                <c:pt idx="354">
                  <c:v>1.15943</c:v>
                </c:pt>
                <c:pt idx="355">
                  <c:v>1.1595800000000001</c:v>
                </c:pt>
                <c:pt idx="356">
                  <c:v>1.1597</c:v>
                </c:pt>
                <c:pt idx="357">
                  <c:v>1.15981</c:v>
                </c:pt>
                <c:pt idx="358">
                  <c:v>1.1598999999999999</c:v>
                </c:pt>
                <c:pt idx="359">
                  <c:v>1.15998</c:v>
                </c:pt>
                <c:pt idx="360">
                  <c:v>1.1600299999999999</c:v>
                </c:pt>
                <c:pt idx="361">
                  <c:v>1.16008</c:v>
                </c:pt>
                <c:pt idx="362">
                  <c:v>1.1600999999999999</c:v>
                </c:pt>
                <c:pt idx="363">
                  <c:v>1.16011</c:v>
                </c:pt>
                <c:pt idx="364">
                  <c:v>1.1600999999999999</c:v>
                </c:pt>
                <c:pt idx="365">
                  <c:v>1.16008</c:v>
                </c:pt>
                <c:pt idx="366">
                  <c:v>1.16004</c:v>
                </c:pt>
                <c:pt idx="367">
                  <c:v>1.1599900000000001</c:v>
                </c:pt>
                <c:pt idx="368">
                  <c:v>1.1599200000000001</c:v>
                </c:pt>
                <c:pt idx="369">
                  <c:v>1.15984</c:v>
                </c:pt>
                <c:pt idx="370">
                  <c:v>1.15974</c:v>
                </c:pt>
                <c:pt idx="371">
                  <c:v>1.1596200000000001</c:v>
                </c:pt>
                <c:pt idx="372">
                  <c:v>1.1595</c:v>
                </c:pt>
                <c:pt idx="373">
                  <c:v>1.1593500000000001</c:v>
                </c:pt>
                <c:pt idx="374">
                  <c:v>1.1592</c:v>
                </c:pt>
                <c:pt idx="375">
                  <c:v>1.1590199999999999</c:v>
                </c:pt>
                <c:pt idx="376">
                  <c:v>1.1588400000000001</c:v>
                </c:pt>
                <c:pt idx="377">
                  <c:v>1.1586399999999999</c:v>
                </c:pt>
                <c:pt idx="378">
                  <c:v>1.1584300000000001</c:v>
                </c:pt>
                <c:pt idx="379">
                  <c:v>1.1581999999999999</c:v>
                </c:pt>
                <c:pt idx="380">
                  <c:v>1.1579600000000001</c:v>
                </c:pt>
                <c:pt idx="381">
                  <c:v>1.15771</c:v>
                </c:pt>
                <c:pt idx="382">
                  <c:v>1.15744</c:v>
                </c:pt>
                <c:pt idx="383">
                  <c:v>1.15716</c:v>
                </c:pt>
                <c:pt idx="384">
                  <c:v>1.1568700000000001</c:v>
                </c:pt>
                <c:pt idx="385">
                  <c:v>1.15656</c:v>
                </c:pt>
                <c:pt idx="386">
                  <c:v>1.15625</c:v>
                </c:pt>
                <c:pt idx="387">
                  <c:v>1.1559200000000001</c:v>
                </c:pt>
                <c:pt idx="388">
                  <c:v>1.1555800000000001</c:v>
                </c:pt>
                <c:pt idx="389">
                  <c:v>1.1552199999999999</c:v>
                </c:pt>
                <c:pt idx="390">
                  <c:v>1.15486</c:v>
                </c:pt>
                <c:pt idx="391">
                  <c:v>1.15448</c:v>
                </c:pt>
                <c:pt idx="392">
                  <c:v>1.1540900000000001</c:v>
                </c:pt>
                <c:pt idx="393">
                  <c:v>1.1536900000000001</c:v>
                </c:pt>
                <c:pt idx="394">
                  <c:v>1.1532800000000001</c:v>
                </c:pt>
                <c:pt idx="395">
                  <c:v>1.15286</c:v>
                </c:pt>
                <c:pt idx="396">
                  <c:v>1.15242</c:v>
                </c:pt>
                <c:pt idx="397">
                  <c:v>1.15198</c:v>
                </c:pt>
                <c:pt idx="398">
                  <c:v>1.1515299999999999</c:v>
                </c:pt>
                <c:pt idx="399">
                  <c:v>1.15106</c:v>
                </c:pt>
                <c:pt idx="400">
                  <c:v>1.15059</c:v>
                </c:pt>
                <c:pt idx="401">
                  <c:v>1.1500999999999999</c:v>
                </c:pt>
                <c:pt idx="402">
                  <c:v>1.14961</c:v>
                </c:pt>
                <c:pt idx="403">
                  <c:v>1.1491</c:v>
                </c:pt>
                <c:pt idx="404">
                  <c:v>1.1485799999999999</c:v>
                </c:pt>
                <c:pt idx="405">
                  <c:v>1.1480600000000001</c:v>
                </c:pt>
                <c:pt idx="406">
                  <c:v>1.1475299999999999</c:v>
                </c:pt>
                <c:pt idx="407">
                  <c:v>1.1469800000000001</c:v>
                </c:pt>
                <c:pt idx="408">
                  <c:v>1.1464300000000001</c:v>
                </c:pt>
                <c:pt idx="409">
                  <c:v>1.1458699999999999</c:v>
                </c:pt>
                <c:pt idx="410">
                  <c:v>1.1453</c:v>
                </c:pt>
                <c:pt idx="411">
                  <c:v>1.14472</c:v>
                </c:pt>
                <c:pt idx="412">
                  <c:v>1.1441300000000001</c:v>
                </c:pt>
                <c:pt idx="413">
                  <c:v>1.14354</c:v>
                </c:pt>
                <c:pt idx="414">
                  <c:v>1.14293</c:v>
                </c:pt>
                <c:pt idx="415">
                  <c:v>1.14232</c:v>
                </c:pt>
                <c:pt idx="416">
                  <c:v>1.1416999999999999</c:v>
                </c:pt>
                <c:pt idx="417">
                  <c:v>1.14107</c:v>
                </c:pt>
                <c:pt idx="418">
                  <c:v>1.1404399999999999</c:v>
                </c:pt>
                <c:pt idx="419">
                  <c:v>1.1397900000000001</c:v>
                </c:pt>
                <c:pt idx="420">
                  <c:v>1.13914</c:v>
                </c:pt>
                <c:pt idx="421">
                  <c:v>1.13849</c:v>
                </c:pt>
                <c:pt idx="422">
                  <c:v>1.1378200000000001</c:v>
                </c:pt>
                <c:pt idx="423">
                  <c:v>1.1371500000000001</c:v>
                </c:pt>
                <c:pt idx="424">
                  <c:v>1.1364700000000001</c:v>
                </c:pt>
                <c:pt idx="425">
                  <c:v>1.13578</c:v>
                </c:pt>
                <c:pt idx="426">
                  <c:v>1.1350899999999999</c:v>
                </c:pt>
                <c:pt idx="427">
                  <c:v>1.13439</c:v>
                </c:pt>
                <c:pt idx="428">
                  <c:v>1.1336900000000001</c:v>
                </c:pt>
                <c:pt idx="429">
                  <c:v>1.1329800000000001</c:v>
                </c:pt>
                <c:pt idx="430">
                  <c:v>1.13226</c:v>
                </c:pt>
                <c:pt idx="431">
                  <c:v>1.13154</c:v>
                </c:pt>
                <c:pt idx="432">
                  <c:v>1.1308100000000001</c:v>
                </c:pt>
                <c:pt idx="433">
                  <c:v>1.1300699999999999</c:v>
                </c:pt>
                <c:pt idx="434">
                  <c:v>1.1293299999999999</c:v>
                </c:pt>
                <c:pt idx="435">
                  <c:v>1.12859</c:v>
                </c:pt>
                <c:pt idx="436">
                  <c:v>1.12784</c:v>
                </c:pt>
                <c:pt idx="437">
                  <c:v>1.1270800000000001</c:v>
                </c:pt>
                <c:pt idx="438">
                  <c:v>1.12632</c:v>
                </c:pt>
                <c:pt idx="439">
                  <c:v>1.1255599999999999</c:v>
                </c:pt>
                <c:pt idx="440">
                  <c:v>1.12479</c:v>
                </c:pt>
                <c:pt idx="441">
                  <c:v>1.12401</c:v>
                </c:pt>
                <c:pt idx="442">
                  <c:v>1.12323</c:v>
                </c:pt>
                <c:pt idx="443">
                  <c:v>1.1224499999999999</c:v>
                </c:pt>
                <c:pt idx="444">
                  <c:v>1.1216600000000001</c:v>
                </c:pt>
                <c:pt idx="445">
                  <c:v>1.12086</c:v>
                </c:pt>
                <c:pt idx="446">
                  <c:v>1.1200699999999999</c:v>
                </c:pt>
                <c:pt idx="447">
                  <c:v>1.11927</c:v>
                </c:pt>
                <c:pt idx="448">
                  <c:v>1.11846</c:v>
                </c:pt>
                <c:pt idx="449">
                  <c:v>1.1176600000000001</c:v>
                </c:pt>
                <c:pt idx="450">
                  <c:v>1.1168400000000001</c:v>
                </c:pt>
                <c:pt idx="451">
                  <c:v>1.1160300000000001</c:v>
                </c:pt>
                <c:pt idx="452">
                  <c:v>1.11521</c:v>
                </c:pt>
                <c:pt idx="453">
                  <c:v>1.11439</c:v>
                </c:pt>
                <c:pt idx="454">
                  <c:v>1.1135600000000001</c:v>
                </c:pt>
                <c:pt idx="455">
                  <c:v>1.1127400000000001</c:v>
                </c:pt>
                <c:pt idx="456">
                  <c:v>1.11191</c:v>
                </c:pt>
                <c:pt idx="457">
                  <c:v>1.11107</c:v>
                </c:pt>
                <c:pt idx="458">
                  <c:v>1.1102399999999999</c:v>
                </c:pt>
                <c:pt idx="459">
                  <c:v>1.1093999999999999</c:v>
                </c:pt>
                <c:pt idx="460">
                  <c:v>1.10856</c:v>
                </c:pt>
                <c:pt idx="461">
                  <c:v>1.10771</c:v>
                </c:pt>
                <c:pt idx="462">
                  <c:v>1.10687</c:v>
                </c:pt>
                <c:pt idx="463">
                  <c:v>1.10602</c:v>
                </c:pt>
                <c:pt idx="464">
                  <c:v>1.10517</c:v>
                </c:pt>
                <c:pt idx="465">
                  <c:v>1.10432</c:v>
                </c:pt>
                <c:pt idx="466">
                  <c:v>1.1034600000000001</c:v>
                </c:pt>
                <c:pt idx="467">
                  <c:v>1.1026100000000001</c:v>
                </c:pt>
                <c:pt idx="468">
                  <c:v>1.10175</c:v>
                </c:pt>
                <c:pt idx="469">
                  <c:v>1.1008899999999999</c:v>
                </c:pt>
                <c:pt idx="470">
                  <c:v>1.1000300000000001</c:v>
                </c:pt>
                <c:pt idx="471">
                  <c:v>1.09917</c:v>
                </c:pt>
                <c:pt idx="472">
                  <c:v>1.0983099999999999</c:v>
                </c:pt>
                <c:pt idx="473">
                  <c:v>1.09745</c:v>
                </c:pt>
                <c:pt idx="474">
                  <c:v>1.0965800000000001</c:v>
                </c:pt>
                <c:pt idx="475">
                  <c:v>1.09572</c:v>
                </c:pt>
                <c:pt idx="476">
                  <c:v>1.0948500000000001</c:v>
                </c:pt>
                <c:pt idx="477">
                  <c:v>1.09399</c:v>
                </c:pt>
                <c:pt idx="478">
                  <c:v>1.0931200000000001</c:v>
                </c:pt>
                <c:pt idx="479">
                  <c:v>1.0922499999999999</c:v>
                </c:pt>
                <c:pt idx="480">
                  <c:v>1.09138</c:v>
                </c:pt>
                <c:pt idx="481">
                  <c:v>1.0905100000000001</c:v>
                </c:pt>
                <c:pt idx="482">
                  <c:v>1.0896399999999999</c:v>
                </c:pt>
                <c:pt idx="483">
                  <c:v>1.08877</c:v>
                </c:pt>
                <c:pt idx="484">
                  <c:v>1.0879000000000001</c:v>
                </c:pt>
                <c:pt idx="485">
                  <c:v>1.08704</c:v>
                </c:pt>
                <c:pt idx="486">
                  <c:v>1.0861700000000001</c:v>
                </c:pt>
                <c:pt idx="487">
                  <c:v>1.0852999999999999</c:v>
                </c:pt>
                <c:pt idx="488">
                  <c:v>1.08443</c:v>
                </c:pt>
                <c:pt idx="489">
                  <c:v>1.0835600000000001</c:v>
                </c:pt>
                <c:pt idx="490">
                  <c:v>1.0826899999999999</c:v>
                </c:pt>
                <c:pt idx="491">
                  <c:v>1.08182</c:v>
                </c:pt>
                <c:pt idx="492">
                  <c:v>1.0809599999999999</c:v>
                </c:pt>
                <c:pt idx="493">
                  <c:v>1.08009</c:v>
                </c:pt>
                <c:pt idx="494">
                  <c:v>1.0792200000000001</c:v>
                </c:pt>
                <c:pt idx="495">
                  <c:v>1.07836</c:v>
                </c:pt>
                <c:pt idx="496">
                  <c:v>1.0774999999999999</c:v>
                </c:pt>
                <c:pt idx="497">
                  <c:v>1.07663</c:v>
                </c:pt>
                <c:pt idx="498">
                  <c:v>1.0757699999999999</c:v>
                </c:pt>
                <c:pt idx="499">
                  <c:v>1.07491</c:v>
                </c:pt>
                <c:pt idx="500">
                  <c:v>1.0740499999999999</c:v>
                </c:pt>
                <c:pt idx="501">
                  <c:v>1.0731900000000001</c:v>
                </c:pt>
                <c:pt idx="502">
                  <c:v>1.07233</c:v>
                </c:pt>
                <c:pt idx="503">
                  <c:v>1.07148</c:v>
                </c:pt>
                <c:pt idx="504">
                  <c:v>1.0706199999999999</c:v>
                </c:pt>
                <c:pt idx="505">
                  <c:v>1.0697700000000001</c:v>
                </c:pt>
                <c:pt idx="506">
                  <c:v>1.0689200000000001</c:v>
                </c:pt>
                <c:pt idx="507">
                  <c:v>1.0680700000000001</c:v>
                </c:pt>
                <c:pt idx="508">
                  <c:v>1.0672200000000001</c:v>
                </c:pt>
                <c:pt idx="509">
                  <c:v>1.0663800000000001</c:v>
                </c:pt>
                <c:pt idx="510">
                  <c:v>1.0655300000000001</c:v>
                </c:pt>
                <c:pt idx="511">
                  <c:v>1.0646899999999999</c:v>
                </c:pt>
                <c:pt idx="512">
                  <c:v>1.06385</c:v>
                </c:pt>
                <c:pt idx="513">
                  <c:v>1.06301</c:v>
                </c:pt>
                <c:pt idx="514">
                  <c:v>1.0621799999999999</c:v>
                </c:pt>
                <c:pt idx="515">
                  <c:v>1.06135</c:v>
                </c:pt>
                <c:pt idx="516">
                  <c:v>1.0605100000000001</c:v>
                </c:pt>
                <c:pt idx="517">
                  <c:v>1.05969</c:v>
                </c:pt>
                <c:pt idx="518">
                  <c:v>1.0588599999999999</c:v>
                </c:pt>
                <c:pt idx="519">
                  <c:v>1.05803</c:v>
                </c:pt>
                <c:pt idx="520">
                  <c:v>1.05721</c:v>
                </c:pt>
                <c:pt idx="521">
                  <c:v>1.0563899999999999</c:v>
                </c:pt>
                <c:pt idx="522">
                  <c:v>1.05558</c:v>
                </c:pt>
                <c:pt idx="523">
                  <c:v>1.0547599999999999</c:v>
                </c:pt>
                <c:pt idx="524">
                  <c:v>1.0539499999999999</c:v>
                </c:pt>
                <c:pt idx="525">
                  <c:v>1.05314</c:v>
                </c:pt>
                <c:pt idx="526">
                  <c:v>1.0523400000000001</c:v>
                </c:pt>
                <c:pt idx="527">
                  <c:v>1.0515399999999999</c:v>
                </c:pt>
                <c:pt idx="528">
                  <c:v>1.05074</c:v>
                </c:pt>
                <c:pt idx="529">
                  <c:v>1.0499400000000001</c:v>
                </c:pt>
                <c:pt idx="530">
                  <c:v>1.04915</c:v>
                </c:pt>
                <c:pt idx="531">
                  <c:v>1.04836</c:v>
                </c:pt>
                <c:pt idx="532">
                  <c:v>1.0475699999999999</c:v>
                </c:pt>
                <c:pt idx="533">
                  <c:v>1.04678</c:v>
                </c:pt>
                <c:pt idx="534">
                  <c:v>1.046</c:v>
                </c:pt>
                <c:pt idx="535">
                  <c:v>1.04522</c:v>
                </c:pt>
                <c:pt idx="536">
                  <c:v>1.0444500000000001</c:v>
                </c:pt>
                <c:pt idx="537">
                  <c:v>1.0436799999999999</c:v>
                </c:pt>
                <c:pt idx="538">
                  <c:v>1.04291</c:v>
                </c:pt>
                <c:pt idx="539">
                  <c:v>1.0421499999999999</c:v>
                </c:pt>
                <c:pt idx="540">
                  <c:v>1.04139</c:v>
                </c:pt>
                <c:pt idx="541">
                  <c:v>1.0406299999999999</c:v>
                </c:pt>
                <c:pt idx="542">
                  <c:v>1.0398700000000001</c:v>
                </c:pt>
                <c:pt idx="543">
                  <c:v>1.03912</c:v>
                </c:pt>
                <c:pt idx="544">
                  <c:v>1.0383800000000001</c:v>
                </c:pt>
                <c:pt idx="545">
                  <c:v>1.0376300000000001</c:v>
                </c:pt>
                <c:pt idx="546">
                  <c:v>1.0368900000000001</c:v>
                </c:pt>
                <c:pt idx="547">
                  <c:v>1.03616</c:v>
                </c:pt>
                <c:pt idx="548">
                  <c:v>1.0354300000000001</c:v>
                </c:pt>
                <c:pt idx="549">
                  <c:v>1.0347</c:v>
                </c:pt>
                <c:pt idx="550">
                  <c:v>1.0339799999999999</c:v>
                </c:pt>
                <c:pt idx="551">
                  <c:v>1.0332600000000001</c:v>
                </c:pt>
                <c:pt idx="552">
                  <c:v>1.03254</c:v>
                </c:pt>
                <c:pt idx="553">
                  <c:v>1.03183</c:v>
                </c:pt>
                <c:pt idx="554">
                  <c:v>1.03112</c:v>
                </c:pt>
                <c:pt idx="555">
                  <c:v>1.03041</c:v>
                </c:pt>
                <c:pt idx="556">
                  <c:v>1.0297099999999999</c:v>
                </c:pt>
                <c:pt idx="557">
                  <c:v>1.02902</c:v>
                </c:pt>
                <c:pt idx="558">
                  <c:v>1.0283199999999999</c:v>
                </c:pt>
                <c:pt idx="559">
                  <c:v>1.0276400000000001</c:v>
                </c:pt>
                <c:pt idx="560">
                  <c:v>1.02695</c:v>
                </c:pt>
                <c:pt idx="561">
                  <c:v>1.02627</c:v>
                </c:pt>
                <c:pt idx="562">
                  <c:v>1.0256000000000001</c:v>
                </c:pt>
                <c:pt idx="563">
                  <c:v>1.0249299999999999</c:v>
                </c:pt>
                <c:pt idx="564">
                  <c:v>1.0242599999999999</c:v>
                </c:pt>
                <c:pt idx="565">
                  <c:v>1.0236000000000001</c:v>
                </c:pt>
                <c:pt idx="566">
                  <c:v>1.02294</c:v>
                </c:pt>
                <c:pt idx="567">
                  <c:v>1.0222800000000001</c:v>
                </c:pt>
                <c:pt idx="568">
                  <c:v>1.02163</c:v>
                </c:pt>
                <c:pt idx="569">
                  <c:v>1.0209900000000001</c:v>
                </c:pt>
                <c:pt idx="570">
                  <c:v>1.0203500000000001</c:v>
                </c:pt>
                <c:pt idx="571">
                  <c:v>1.0197099999999999</c:v>
                </c:pt>
                <c:pt idx="572">
                  <c:v>1.01908</c:v>
                </c:pt>
                <c:pt idx="573">
                  <c:v>1.0184500000000001</c:v>
                </c:pt>
                <c:pt idx="574">
                  <c:v>1.01783</c:v>
                </c:pt>
                <c:pt idx="575">
                  <c:v>1.0172099999999999</c:v>
                </c:pt>
                <c:pt idx="576">
                  <c:v>1.0165900000000001</c:v>
                </c:pt>
                <c:pt idx="577">
                  <c:v>1.0159800000000001</c:v>
                </c:pt>
                <c:pt idx="578">
                  <c:v>1.0153799999999999</c:v>
                </c:pt>
                <c:pt idx="579">
                  <c:v>1.01478</c:v>
                </c:pt>
                <c:pt idx="580">
                  <c:v>1.0141800000000001</c:v>
                </c:pt>
                <c:pt idx="581">
                  <c:v>1.01359</c:v>
                </c:pt>
                <c:pt idx="582">
                  <c:v>1.0129999999999999</c:v>
                </c:pt>
                <c:pt idx="583">
                  <c:v>1.0124200000000001</c:v>
                </c:pt>
                <c:pt idx="584">
                  <c:v>1.0118400000000001</c:v>
                </c:pt>
                <c:pt idx="585">
                  <c:v>1.0112699999999999</c:v>
                </c:pt>
                <c:pt idx="586">
                  <c:v>1.0106999999999999</c:v>
                </c:pt>
                <c:pt idx="587">
                  <c:v>1.01013</c:v>
                </c:pt>
                <c:pt idx="588">
                  <c:v>1.0095700000000001</c:v>
                </c:pt>
                <c:pt idx="589">
                  <c:v>1.00902</c:v>
                </c:pt>
                <c:pt idx="590">
                  <c:v>1.00847</c:v>
                </c:pt>
                <c:pt idx="591">
                  <c:v>1.0079199999999999</c:v>
                </c:pt>
                <c:pt idx="592">
                  <c:v>1.0073799999999999</c:v>
                </c:pt>
                <c:pt idx="593">
                  <c:v>1.00684</c:v>
                </c:pt>
                <c:pt idx="594">
                  <c:v>1.00631</c:v>
                </c:pt>
                <c:pt idx="595">
                  <c:v>1.00579</c:v>
                </c:pt>
                <c:pt idx="596">
                  <c:v>1.00526</c:v>
                </c:pt>
                <c:pt idx="597">
                  <c:v>1.00475</c:v>
                </c:pt>
                <c:pt idx="598">
                  <c:v>1.00423</c:v>
                </c:pt>
                <c:pt idx="599">
                  <c:v>1.00373</c:v>
                </c:pt>
                <c:pt idx="600">
                  <c:v>1.00322</c:v>
                </c:pt>
                <c:pt idx="601">
                  <c:v>1.0027200000000001</c:v>
                </c:pt>
                <c:pt idx="602">
                  <c:v>1.00223</c:v>
                </c:pt>
                <c:pt idx="603">
                  <c:v>1.0017400000000001</c:v>
                </c:pt>
                <c:pt idx="604">
                  <c:v>1.00126</c:v>
                </c:pt>
                <c:pt idx="605">
                  <c:v>1.00078</c:v>
                </c:pt>
                <c:pt idx="606">
                  <c:v>1.0003</c:v>
                </c:pt>
                <c:pt idx="607">
                  <c:v>0.99983</c:v>
                </c:pt>
                <c:pt idx="608">
                  <c:v>0.99936499999999995</c:v>
                </c:pt>
                <c:pt idx="609">
                  <c:v>0.99890400000000001</c:v>
                </c:pt>
                <c:pt idx="610">
                  <c:v>0.99844699999999997</c:v>
                </c:pt>
                <c:pt idx="611">
                  <c:v>0.99799599999999999</c:v>
                </c:pt>
                <c:pt idx="612">
                  <c:v>0.99754900000000002</c:v>
                </c:pt>
                <c:pt idx="613">
                  <c:v>0.99710699999999997</c:v>
                </c:pt>
                <c:pt idx="614">
                  <c:v>0.99666999999999994</c:v>
                </c:pt>
                <c:pt idx="615">
                  <c:v>0.99623700000000004</c:v>
                </c:pt>
                <c:pt idx="616">
                  <c:v>0.99580900000000006</c:v>
                </c:pt>
                <c:pt idx="617">
                  <c:v>0.99538599999999999</c:v>
                </c:pt>
                <c:pt idx="618">
                  <c:v>0.99496700000000005</c:v>
                </c:pt>
                <c:pt idx="619">
                  <c:v>0.99455300000000002</c:v>
                </c:pt>
                <c:pt idx="620">
                  <c:v>0.99414400000000003</c:v>
                </c:pt>
                <c:pt idx="621">
                  <c:v>0.99373900000000004</c:v>
                </c:pt>
                <c:pt idx="622">
                  <c:v>0.99334</c:v>
                </c:pt>
                <c:pt idx="623">
                  <c:v>0.99294400000000005</c:v>
                </c:pt>
                <c:pt idx="624">
                  <c:v>0.99255400000000005</c:v>
                </c:pt>
                <c:pt idx="625">
                  <c:v>0.99216800000000005</c:v>
                </c:pt>
                <c:pt idx="626">
                  <c:v>0.99178599999999995</c:v>
                </c:pt>
                <c:pt idx="627">
                  <c:v>0.99141000000000001</c:v>
                </c:pt>
                <c:pt idx="628">
                  <c:v>0.99103799999999997</c:v>
                </c:pt>
                <c:pt idx="629">
                  <c:v>0.99067000000000005</c:v>
                </c:pt>
                <c:pt idx="630">
                  <c:v>0.99030700000000005</c:v>
                </c:pt>
                <c:pt idx="631">
                  <c:v>0.98994899999999997</c:v>
                </c:pt>
                <c:pt idx="632">
                  <c:v>0.989595</c:v>
                </c:pt>
                <c:pt idx="633">
                  <c:v>0.98924599999999996</c:v>
                </c:pt>
                <c:pt idx="634">
                  <c:v>0.98890199999999995</c:v>
                </c:pt>
                <c:pt idx="635">
                  <c:v>0.98856200000000005</c:v>
                </c:pt>
                <c:pt idx="636">
                  <c:v>0.98822600000000005</c:v>
                </c:pt>
                <c:pt idx="637">
                  <c:v>0.98789499999999997</c:v>
                </c:pt>
                <c:pt idx="638">
                  <c:v>0.98756900000000003</c:v>
                </c:pt>
                <c:pt idx="639">
                  <c:v>0.98724699999999999</c:v>
                </c:pt>
                <c:pt idx="640">
                  <c:v>0.98692899999999995</c:v>
                </c:pt>
                <c:pt idx="641">
                  <c:v>0.98661600000000005</c:v>
                </c:pt>
                <c:pt idx="642">
                  <c:v>0.98630799999999996</c:v>
                </c:pt>
                <c:pt idx="643">
                  <c:v>0.98600399999999999</c:v>
                </c:pt>
                <c:pt idx="644">
                  <c:v>0.98570400000000002</c:v>
                </c:pt>
                <c:pt idx="645">
                  <c:v>0.98540899999999998</c:v>
                </c:pt>
                <c:pt idx="646">
                  <c:v>0.98511800000000005</c:v>
                </c:pt>
                <c:pt idx="647">
                  <c:v>0.98483100000000001</c:v>
                </c:pt>
                <c:pt idx="648">
                  <c:v>0.98454900000000001</c:v>
                </c:pt>
                <c:pt idx="649">
                  <c:v>0.98427100000000001</c:v>
                </c:pt>
                <c:pt idx="650">
                  <c:v>0.98399800000000004</c:v>
                </c:pt>
                <c:pt idx="651">
                  <c:v>0.98372899999999996</c:v>
                </c:pt>
                <c:pt idx="652">
                  <c:v>0.983464</c:v>
                </c:pt>
                <c:pt idx="653">
                  <c:v>0.98320300000000005</c:v>
                </c:pt>
                <c:pt idx="654">
                  <c:v>0.98294700000000002</c:v>
                </c:pt>
                <c:pt idx="655">
                  <c:v>0.98269499999999999</c:v>
                </c:pt>
                <c:pt idx="656">
                  <c:v>0.98244699999999996</c:v>
                </c:pt>
                <c:pt idx="657">
                  <c:v>0.98220399999999997</c:v>
                </c:pt>
                <c:pt idx="658">
                  <c:v>0.98196399999999995</c:v>
                </c:pt>
                <c:pt idx="659">
                  <c:v>0.98172899999999996</c:v>
                </c:pt>
                <c:pt idx="660">
                  <c:v>0.98149799999999998</c:v>
                </c:pt>
                <c:pt idx="661">
                  <c:v>0.981271</c:v>
                </c:pt>
                <c:pt idx="662">
                  <c:v>0.98104800000000003</c:v>
                </c:pt>
                <c:pt idx="663">
                  <c:v>0.98082999999999998</c:v>
                </c:pt>
                <c:pt idx="664">
                  <c:v>0.98061500000000001</c:v>
                </c:pt>
                <c:pt idx="665">
                  <c:v>0.98040499999999997</c:v>
                </c:pt>
                <c:pt idx="666">
                  <c:v>0.98019800000000001</c:v>
                </c:pt>
                <c:pt idx="667">
                  <c:v>0.97999599999999998</c:v>
                </c:pt>
                <c:pt idx="668">
                  <c:v>0.97979700000000003</c:v>
                </c:pt>
                <c:pt idx="669">
                  <c:v>0.979603</c:v>
                </c:pt>
                <c:pt idx="670">
                  <c:v>0.97941199999999995</c:v>
                </c:pt>
                <c:pt idx="671">
                  <c:v>0.97922600000000004</c:v>
                </c:pt>
                <c:pt idx="672">
                  <c:v>0.979043</c:v>
                </c:pt>
                <c:pt idx="673">
                  <c:v>0.97886399999999996</c:v>
                </c:pt>
                <c:pt idx="674">
                  <c:v>0.97868900000000003</c:v>
                </c:pt>
                <c:pt idx="675">
                  <c:v>0.978518</c:v>
                </c:pt>
                <c:pt idx="676">
                  <c:v>0.97835099999999997</c:v>
                </c:pt>
                <c:pt idx="677">
                  <c:v>0.97818799999999995</c:v>
                </c:pt>
                <c:pt idx="678">
                  <c:v>0.97802800000000001</c:v>
                </c:pt>
                <c:pt idx="679">
                  <c:v>0.97787299999999999</c:v>
                </c:pt>
                <c:pt idx="680">
                  <c:v>0.97772000000000003</c:v>
                </c:pt>
                <c:pt idx="681">
                  <c:v>0.977572</c:v>
                </c:pt>
                <c:pt idx="682">
                  <c:v>0.97742799999999996</c:v>
                </c:pt>
                <c:pt idx="683">
                  <c:v>0.97728700000000002</c:v>
                </c:pt>
                <c:pt idx="684">
                  <c:v>0.97714900000000005</c:v>
                </c:pt>
                <c:pt idx="685">
                  <c:v>0.977016</c:v>
                </c:pt>
                <c:pt idx="686">
                  <c:v>0.97688600000000003</c:v>
                </c:pt>
                <c:pt idx="687">
                  <c:v>0.97675900000000004</c:v>
                </c:pt>
                <c:pt idx="688">
                  <c:v>0.97663599999999995</c:v>
                </c:pt>
                <c:pt idx="689">
                  <c:v>0.97651699999999997</c:v>
                </c:pt>
                <c:pt idx="690">
                  <c:v>0.97640099999999996</c:v>
                </c:pt>
                <c:pt idx="691">
                  <c:v>0.97628899999999996</c:v>
                </c:pt>
                <c:pt idx="692">
                  <c:v>0.97618000000000005</c:v>
                </c:pt>
                <c:pt idx="693">
                  <c:v>0.97607500000000003</c:v>
                </c:pt>
                <c:pt idx="694">
                  <c:v>0.97597299999999998</c:v>
                </c:pt>
                <c:pt idx="695">
                  <c:v>0.97587400000000002</c:v>
                </c:pt>
                <c:pt idx="696">
                  <c:v>0.97577899999999995</c:v>
                </c:pt>
                <c:pt idx="697">
                  <c:v>0.97568699999999997</c:v>
                </c:pt>
                <c:pt idx="698">
                  <c:v>0.97559899999999999</c:v>
                </c:pt>
                <c:pt idx="699">
                  <c:v>0.97551299999999996</c:v>
                </c:pt>
                <c:pt idx="700">
                  <c:v>0.97543100000000005</c:v>
                </c:pt>
                <c:pt idx="701">
                  <c:v>0.97535300000000003</c:v>
                </c:pt>
                <c:pt idx="702">
                  <c:v>0.97527699999999995</c:v>
                </c:pt>
                <c:pt idx="703">
                  <c:v>0.97520499999999999</c:v>
                </c:pt>
                <c:pt idx="704">
                  <c:v>0.975136</c:v>
                </c:pt>
                <c:pt idx="705">
                  <c:v>0.97506999999999999</c:v>
                </c:pt>
                <c:pt idx="706">
                  <c:v>0.97500699999999996</c:v>
                </c:pt>
                <c:pt idx="707">
                  <c:v>0.97494700000000001</c:v>
                </c:pt>
                <c:pt idx="708">
                  <c:v>0.97489099999999995</c:v>
                </c:pt>
                <c:pt idx="709">
                  <c:v>0.97483699999999995</c:v>
                </c:pt>
                <c:pt idx="710">
                  <c:v>0.97478699999999996</c:v>
                </c:pt>
                <c:pt idx="711">
                  <c:v>0.97473900000000002</c:v>
                </c:pt>
                <c:pt idx="712">
                  <c:v>0.97469399999999995</c:v>
                </c:pt>
                <c:pt idx="713">
                  <c:v>0.97465299999999999</c:v>
                </c:pt>
                <c:pt idx="714">
                  <c:v>0.97461399999999998</c:v>
                </c:pt>
                <c:pt idx="715">
                  <c:v>0.97457800000000006</c:v>
                </c:pt>
                <c:pt idx="716">
                  <c:v>0.97454499999999999</c:v>
                </c:pt>
                <c:pt idx="717">
                  <c:v>0.97451500000000002</c:v>
                </c:pt>
                <c:pt idx="718">
                  <c:v>0.97448800000000002</c:v>
                </c:pt>
                <c:pt idx="719">
                  <c:v>0.974464</c:v>
                </c:pt>
                <c:pt idx="720">
                  <c:v>0.97444200000000003</c:v>
                </c:pt>
                <c:pt idx="721">
                  <c:v>0.97442300000000004</c:v>
                </c:pt>
                <c:pt idx="722">
                  <c:v>0.97440700000000002</c:v>
                </c:pt>
                <c:pt idx="723">
                  <c:v>0.97439299999999995</c:v>
                </c:pt>
                <c:pt idx="724">
                  <c:v>0.97438199999999997</c:v>
                </c:pt>
                <c:pt idx="725">
                  <c:v>0.97437399999999996</c:v>
                </c:pt>
                <c:pt idx="726">
                  <c:v>0.97436900000000004</c:v>
                </c:pt>
                <c:pt idx="727">
                  <c:v>0.97436599999999995</c:v>
                </c:pt>
                <c:pt idx="728">
                  <c:v>0.97436500000000004</c:v>
                </c:pt>
                <c:pt idx="729">
                  <c:v>0.97436699999999998</c:v>
                </c:pt>
                <c:pt idx="730">
                  <c:v>0.97437200000000002</c:v>
                </c:pt>
                <c:pt idx="731">
                  <c:v>0.974379</c:v>
                </c:pt>
                <c:pt idx="732">
                  <c:v>0.97438899999999995</c:v>
                </c:pt>
                <c:pt idx="733">
                  <c:v>0.97440099999999996</c:v>
                </c:pt>
                <c:pt idx="734">
                  <c:v>0.97441500000000003</c:v>
                </c:pt>
                <c:pt idx="735">
                  <c:v>0.97443199999999996</c:v>
                </c:pt>
                <c:pt idx="736">
                  <c:v>0.97445099999999996</c:v>
                </c:pt>
                <c:pt idx="737">
                  <c:v>0.97447300000000003</c:v>
                </c:pt>
                <c:pt idx="738">
                  <c:v>0.97449699999999995</c:v>
                </c:pt>
                <c:pt idx="739">
                  <c:v>0.97452300000000003</c:v>
                </c:pt>
                <c:pt idx="740">
                  <c:v>0.97455099999999995</c:v>
                </c:pt>
                <c:pt idx="741">
                  <c:v>0.97458199999999995</c:v>
                </c:pt>
                <c:pt idx="742">
                  <c:v>0.97461500000000001</c:v>
                </c:pt>
                <c:pt idx="743">
                  <c:v>0.97465000000000002</c:v>
                </c:pt>
                <c:pt idx="744">
                  <c:v>0.97468699999999997</c:v>
                </c:pt>
                <c:pt idx="745">
                  <c:v>0.97472599999999998</c:v>
                </c:pt>
                <c:pt idx="746">
                  <c:v>0.97476799999999997</c:v>
                </c:pt>
                <c:pt idx="747">
                  <c:v>0.97481099999999998</c:v>
                </c:pt>
                <c:pt idx="748">
                  <c:v>0.97485699999999997</c:v>
                </c:pt>
                <c:pt idx="749">
                  <c:v>0.97490399999999999</c:v>
                </c:pt>
                <c:pt idx="750">
                  <c:v>0.97495399999999999</c:v>
                </c:pt>
                <c:pt idx="751">
                  <c:v>0.97500500000000001</c:v>
                </c:pt>
                <c:pt idx="752">
                  <c:v>0.97505900000000001</c:v>
                </c:pt>
                <c:pt idx="753">
                  <c:v>0.97511499999999995</c:v>
                </c:pt>
                <c:pt idx="754">
                  <c:v>0.97517200000000004</c:v>
                </c:pt>
                <c:pt idx="755">
                  <c:v>0.97523099999999996</c:v>
                </c:pt>
                <c:pt idx="756">
                  <c:v>0.97529200000000005</c:v>
                </c:pt>
                <c:pt idx="757">
                  <c:v>0.97535499999999997</c:v>
                </c:pt>
                <c:pt idx="758">
                  <c:v>0.97541999999999995</c:v>
                </c:pt>
                <c:pt idx="759">
                  <c:v>0.97548699999999999</c:v>
                </c:pt>
                <c:pt idx="760">
                  <c:v>0.97555499999999995</c:v>
                </c:pt>
                <c:pt idx="761">
                  <c:v>0.97562499999999996</c:v>
                </c:pt>
                <c:pt idx="762">
                  <c:v>0.97569700000000004</c:v>
                </c:pt>
                <c:pt idx="763">
                  <c:v>0.97577000000000003</c:v>
                </c:pt>
                <c:pt idx="764">
                  <c:v>0.97584499999999996</c:v>
                </c:pt>
                <c:pt idx="765">
                  <c:v>0.97592199999999996</c:v>
                </c:pt>
                <c:pt idx="766">
                  <c:v>0.97600100000000001</c:v>
                </c:pt>
                <c:pt idx="767">
                  <c:v>0.97608099999999998</c:v>
                </c:pt>
                <c:pt idx="768">
                  <c:v>0.97616199999999997</c:v>
                </c:pt>
                <c:pt idx="769">
                  <c:v>0.97624500000000003</c:v>
                </c:pt>
                <c:pt idx="770">
                  <c:v>0.97633000000000003</c:v>
                </c:pt>
                <c:pt idx="771">
                  <c:v>0.97641599999999995</c:v>
                </c:pt>
                <c:pt idx="772">
                  <c:v>0.97650400000000004</c:v>
                </c:pt>
                <c:pt idx="773">
                  <c:v>0.97659300000000004</c:v>
                </c:pt>
                <c:pt idx="774">
                  <c:v>0.97668299999999997</c:v>
                </c:pt>
                <c:pt idx="775">
                  <c:v>0.97677499999999995</c:v>
                </c:pt>
                <c:pt idx="776">
                  <c:v>0.97686799999999996</c:v>
                </c:pt>
                <c:pt idx="777">
                  <c:v>0.97696300000000003</c:v>
                </c:pt>
                <c:pt idx="778">
                  <c:v>0.97705900000000001</c:v>
                </c:pt>
                <c:pt idx="779">
                  <c:v>0.97715600000000002</c:v>
                </c:pt>
                <c:pt idx="780">
                  <c:v>0.97725399999999996</c:v>
                </c:pt>
                <c:pt idx="781">
                  <c:v>0.97735399999999995</c:v>
                </c:pt>
                <c:pt idx="782">
                  <c:v>0.97745499999999996</c:v>
                </c:pt>
                <c:pt idx="783">
                  <c:v>0.97755800000000004</c:v>
                </c:pt>
                <c:pt idx="784">
                  <c:v>0.977661</c:v>
                </c:pt>
                <c:pt idx="785">
                  <c:v>0.97776600000000002</c:v>
                </c:pt>
                <c:pt idx="786">
                  <c:v>0.97787199999999996</c:v>
                </c:pt>
                <c:pt idx="787">
                  <c:v>0.97797800000000001</c:v>
                </c:pt>
                <c:pt idx="788">
                  <c:v>0.97808700000000004</c:v>
                </c:pt>
                <c:pt idx="789">
                  <c:v>0.97819599999999995</c:v>
                </c:pt>
                <c:pt idx="790">
                  <c:v>0.97830600000000001</c:v>
                </c:pt>
                <c:pt idx="791">
                  <c:v>0.97841699999999998</c:v>
                </c:pt>
                <c:pt idx="792">
                  <c:v>0.97852899999999998</c:v>
                </c:pt>
                <c:pt idx="793">
                  <c:v>0.97864300000000004</c:v>
                </c:pt>
                <c:pt idx="794">
                  <c:v>0.97875699999999999</c:v>
                </c:pt>
                <c:pt idx="795">
                  <c:v>0.97887199999999996</c:v>
                </c:pt>
                <c:pt idx="796">
                  <c:v>0.97898799999999997</c:v>
                </c:pt>
                <c:pt idx="797">
                  <c:v>0.979105</c:v>
                </c:pt>
                <c:pt idx="798">
                  <c:v>0.97922299999999995</c:v>
                </c:pt>
                <c:pt idx="799">
                  <c:v>0.97934200000000005</c:v>
                </c:pt>
                <c:pt idx="800">
                  <c:v>0.97946200000000005</c:v>
                </c:pt>
                <c:pt idx="801">
                  <c:v>0.97958199999999995</c:v>
                </c:pt>
                <c:pt idx="802">
                  <c:v>0.97970400000000002</c:v>
                </c:pt>
                <c:pt idx="803">
                  <c:v>0.97982599999999997</c:v>
                </c:pt>
                <c:pt idx="804">
                  <c:v>0.97994899999999996</c:v>
                </c:pt>
                <c:pt idx="805">
                  <c:v>0.98007299999999997</c:v>
                </c:pt>
                <c:pt idx="806">
                  <c:v>0.98019699999999998</c:v>
                </c:pt>
                <c:pt idx="807">
                  <c:v>0.98032200000000003</c:v>
                </c:pt>
                <c:pt idx="808">
                  <c:v>0.98044799999999999</c:v>
                </c:pt>
                <c:pt idx="809">
                  <c:v>0.98057499999999997</c:v>
                </c:pt>
                <c:pt idx="810">
                  <c:v>0.98070199999999996</c:v>
                </c:pt>
                <c:pt idx="811">
                  <c:v>0.98082999999999998</c:v>
                </c:pt>
                <c:pt idx="812">
                  <c:v>0.980958</c:v>
                </c:pt>
                <c:pt idx="813">
                  <c:v>0.98108700000000004</c:v>
                </c:pt>
                <c:pt idx="814">
                  <c:v>0.98121700000000001</c:v>
                </c:pt>
                <c:pt idx="815">
                  <c:v>0.98134699999999997</c:v>
                </c:pt>
                <c:pt idx="816">
                  <c:v>0.98147799999999996</c:v>
                </c:pt>
                <c:pt idx="817">
                  <c:v>0.98160899999999995</c:v>
                </c:pt>
                <c:pt idx="818">
                  <c:v>0.98174099999999997</c:v>
                </c:pt>
                <c:pt idx="819">
                  <c:v>0.981873</c:v>
                </c:pt>
                <c:pt idx="820">
                  <c:v>0.98200600000000005</c:v>
                </c:pt>
                <c:pt idx="821">
                  <c:v>0.98213899999999998</c:v>
                </c:pt>
                <c:pt idx="822">
                  <c:v>0.98227200000000003</c:v>
                </c:pt>
                <c:pt idx="823">
                  <c:v>0.982406</c:v>
                </c:pt>
                <c:pt idx="824">
                  <c:v>0.982541</c:v>
                </c:pt>
                <c:pt idx="825">
                  <c:v>0.98267599999999999</c:v>
                </c:pt>
                <c:pt idx="826">
                  <c:v>0.98281099999999999</c:v>
                </c:pt>
                <c:pt idx="827">
                  <c:v>0.98294599999999999</c:v>
                </c:pt>
                <c:pt idx="828">
                  <c:v>0.98308200000000001</c:v>
                </c:pt>
                <c:pt idx="829">
                  <c:v>0.98321800000000004</c:v>
                </c:pt>
                <c:pt idx="830">
                  <c:v>0.98335499999999998</c:v>
                </c:pt>
                <c:pt idx="831">
                  <c:v>0.98349200000000003</c:v>
                </c:pt>
                <c:pt idx="832">
                  <c:v>0.98362899999999998</c:v>
                </c:pt>
                <c:pt idx="833">
                  <c:v>0.98376600000000003</c:v>
                </c:pt>
                <c:pt idx="834">
                  <c:v>0.98390299999999997</c:v>
                </c:pt>
                <c:pt idx="835">
                  <c:v>0.98404100000000005</c:v>
                </c:pt>
                <c:pt idx="836">
                  <c:v>0.98417900000000003</c:v>
                </c:pt>
                <c:pt idx="837">
                  <c:v>0.984317</c:v>
                </c:pt>
                <c:pt idx="838">
                  <c:v>0.984456</c:v>
                </c:pt>
                <c:pt idx="839">
                  <c:v>0.98459399999999997</c:v>
                </c:pt>
                <c:pt idx="840">
                  <c:v>0.98473299999999997</c:v>
                </c:pt>
                <c:pt idx="841">
                  <c:v>0.98487100000000005</c:v>
                </c:pt>
                <c:pt idx="842">
                  <c:v>0.98501000000000005</c:v>
                </c:pt>
                <c:pt idx="843">
                  <c:v>0.98514900000000005</c:v>
                </c:pt>
                <c:pt idx="844">
                  <c:v>0.98528800000000005</c:v>
                </c:pt>
                <c:pt idx="845">
                  <c:v>0.98542700000000005</c:v>
                </c:pt>
                <c:pt idx="846">
                  <c:v>0.98556600000000005</c:v>
                </c:pt>
                <c:pt idx="847">
                  <c:v>0.98570500000000005</c:v>
                </c:pt>
                <c:pt idx="848">
                  <c:v>0.98584499999999997</c:v>
                </c:pt>
                <c:pt idx="849">
                  <c:v>0.98598399999999997</c:v>
                </c:pt>
                <c:pt idx="850">
                  <c:v>0.98612299999999997</c:v>
                </c:pt>
                <c:pt idx="851">
                  <c:v>0.98626199999999997</c:v>
                </c:pt>
                <c:pt idx="852">
                  <c:v>0.98640099999999997</c:v>
                </c:pt>
                <c:pt idx="853">
                  <c:v>0.98653999999999997</c:v>
                </c:pt>
                <c:pt idx="854">
                  <c:v>0.98667899999999997</c:v>
                </c:pt>
                <c:pt idx="855">
                  <c:v>0.98681799999999997</c:v>
                </c:pt>
                <c:pt idx="856">
                  <c:v>0.98695699999999997</c:v>
                </c:pt>
                <c:pt idx="857">
                  <c:v>0.98709599999999997</c:v>
                </c:pt>
                <c:pt idx="858">
                  <c:v>0.98723499999999997</c:v>
                </c:pt>
                <c:pt idx="859">
                  <c:v>0.98737299999999995</c:v>
                </c:pt>
                <c:pt idx="860">
                  <c:v>0.98751199999999995</c:v>
                </c:pt>
                <c:pt idx="861">
                  <c:v>0.98765000000000003</c:v>
                </c:pt>
                <c:pt idx="862">
                  <c:v>0.987788</c:v>
                </c:pt>
                <c:pt idx="863">
                  <c:v>0.98792599999999997</c:v>
                </c:pt>
                <c:pt idx="864">
                  <c:v>0.98806400000000005</c:v>
                </c:pt>
                <c:pt idx="865">
                  <c:v>0.988201</c:v>
                </c:pt>
                <c:pt idx="866">
                  <c:v>0.98833899999999997</c:v>
                </c:pt>
                <c:pt idx="867">
                  <c:v>0.98847600000000002</c:v>
                </c:pt>
                <c:pt idx="868">
                  <c:v>0.98861299999999996</c:v>
                </c:pt>
                <c:pt idx="869">
                  <c:v>0.98874899999999999</c:v>
                </c:pt>
                <c:pt idx="870">
                  <c:v>0.98888600000000004</c:v>
                </c:pt>
                <c:pt idx="871">
                  <c:v>0.98902199999999996</c:v>
                </c:pt>
                <c:pt idx="872">
                  <c:v>0.98915799999999998</c:v>
                </c:pt>
                <c:pt idx="873">
                  <c:v>0.98929299999999998</c:v>
                </c:pt>
                <c:pt idx="874">
                  <c:v>0.989429</c:v>
                </c:pt>
                <c:pt idx="875">
                  <c:v>0.989564</c:v>
                </c:pt>
                <c:pt idx="876">
                  <c:v>0.98969799999999997</c:v>
                </c:pt>
                <c:pt idx="877">
                  <c:v>0.98983299999999996</c:v>
                </c:pt>
                <c:pt idx="878">
                  <c:v>0.98996700000000004</c:v>
                </c:pt>
                <c:pt idx="879">
                  <c:v>0.99009999999999998</c:v>
                </c:pt>
                <c:pt idx="880">
                  <c:v>0.99023399999999995</c:v>
                </c:pt>
                <c:pt idx="881">
                  <c:v>0.990367</c:v>
                </c:pt>
                <c:pt idx="882">
                  <c:v>0.99049900000000002</c:v>
                </c:pt>
                <c:pt idx="883">
                  <c:v>0.99063100000000004</c:v>
                </c:pt>
                <c:pt idx="884">
                  <c:v>0.99076299999999995</c:v>
                </c:pt>
                <c:pt idx="885">
                  <c:v>0.99089499999999997</c:v>
                </c:pt>
                <c:pt idx="886">
                  <c:v>0.99102599999999996</c:v>
                </c:pt>
                <c:pt idx="887">
                  <c:v>0.99115600000000004</c:v>
                </c:pt>
                <c:pt idx="888">
                  <c:v>0.991286</c:v>
                </c:pt>
                <c:pt idx="889">
                  <c:v>0.99141599999999996</c:v>
                </c:pt>
                <c:pt idx="890">
                  <c:v>0.99154500000000001</c:v>
                </c:pt>
                <c:pt idx="891">
                  <c:v>0.99167400000000006</c:v>
                </c:pt>
                <c:pt idx="892">
                  <c:v>0.99180199999999996</c:v>
                </c:pt>
                <c:pt idx="893">
                  <c:v>0.99192999999999998</c:v>
                </c:pt>
                <c:pt idx="894">
                  <c:v>0.99205699999999997</c:v>
                </c:pt>
                <c:pt idx="895">
                  <c:v>0.99218399999999995</c:v>
                </c:pt>
                <c:pt idx="896">
                  <c:v>0.99231100000000005</c:v>
                </c:pt>
                <c:pt idx="897">
                  <c:v>0.99243599999999998</c:v>
                </c:pt>
                <c:pt idx="898">
                  <c:v>0.99256200000000006</c:v>
                </c:pt>
                <c:pt idx="899">
                  <c:v>0.99268699999999999</c:v>
                </c:pt>
                <c:pt idx="900">
                  <c:v>0.992811</c:v>
                </c:pt>
                <c:pt idx="901">
                  <c:v>0.99293500000000001</c:v>
                </c:pt>
                <c:pt idx="902">
                  <c:v>0.993058</c:v>
                </c:pt>
                <c:pt idx="903">
                  <c:v>0.99318099999999998</c:v>
                </c:pt>
                <c:pt idx="904">
                  <c:v>0.99330300000000005</c:v>
                </c:pt>
                <c:pt idx="905">
                  <c:v>0.993425</c:v>
                </c:pt>
                <c:pt idx="906">
                  <c:v>0.99354600000000004</c:v>
                </c:pt>
                <c:pt idx="907">
                  <c:v>0.99366600000000005</c:v>
                </c:pt>
                <c:pt idx="908">
                  <c:v>0.99378599999999995</c:v>
                </c:pt>
                <c:pt idx="909">
                  <c:v>0.99390500000000004</c:v>
                </c:pt>
                <c:pt idx="910">
                  <c:v>0.99402400000000002</c:v>
                </c:pt>
                <c:pt idx="911">
                  <c:v>0.99414199999999997</c:v>
                </c:pt>
                <c:pt idx="912">
                  <c:v>0.99426000000000003</c:v>
                </c:pt>
                <c:pt idx="913">
                  <c:v>0.99437600000000004</c:v>
                </c:pt>
                <c:pt idx="914">
                  <c:v>0.99449299999999996</c:v>
                </c:pt>
                <c:pt idx="915">
                  <c:v>0.99460800000000005</c:v>
                </c:pt>
                <c:pt idx="916">
                  <c:v>0.99472400000000005</c:v>
                </c:pt>
                <c:pt idx="917">
                  <c:v>0.994838</c:v>
                </c:pt>
                <c:pt idx="918">
                  <c:v>0.99495199999999995</c:v>
                </c:pt>
                <c:pt idx="919">
                  <c:v>0.99506499999999998</c:v>
                </c:pt>
                <c:pt idx="920">
                  <c:v>0.99517699999999998</c:v>
                </c:pt>
                <c:pt idx="921">
                  <c:v>0.99528899999999998</c:v>
                </c:pt>
                <c:pt idx="922">
                  <c:v>0.99539999999999995</c:v>
                </c:pt>
                <c:pt idx="923">
                  <c:v>0.99551100000000003</c:v>
                </c:pt>
                <c:pt idx="924">
                  <c:v>0.99562099999999998</c:v>
                </c:pt>
                <c:pt idx="925">
                  <c:v>0.99573</c:v>
                </c:pt>
                <c:pt idx="926">
                  <c:v>0.99583900000000003</c:v>
                </c:pt>
                <c:pt idx="927">
                  <c:v>0.99594700000000003</c:v>
                </c:pt>
                <c:pt idx="928">
                  <c:v>0.99605399999999999</c:v>
                </c:pt>
                <c:pt idx="929">
                  <c:v>0.99616000000000005</c:v>
                </c:pt>
                <c:pt idx="930">
                  <c:v>0.99626599999999998</c:v>
                </c:pt>
                <c:pt idx="931">
                  <c:v>0.99637100000000001</c:v>
                </c:pt>
                <c:pt idx="932">
                  <c:v>0.99647600000000003</c:v>
                </c:pt>
                <c:pt idx="933">
                  <c:v>0.99658000000000002</c:v>
                </c:pt>
                <c:pt idx="934">
                  <c:v>0.99668299999999999</c:v>
                </c:pt>
                <c:pt idx="935">
                  <c:v>0.99678500000000003</c:v>
                </c:pt>
                <c:pt idx="936">
                  <c:v>0.99688699999999997</c:v>
                </c:pt>
                <c:pt idx="937">
                  <c:v>0.99698799999999999</c:v>
                </c:pt>
                <c:pt idx="938">
                  <c:v>0.99708799999999997</c:v>
                </c:pt>
                <c:pt idx="939">
                  <c:v>0.99718700000000005</c:v>
                </c:pt>
                <c:pt idx="940">
                  <c:v>0.99728600000000001</c:v>
                </c:pt>
                <c:pt idx="941">
                  <c:v>0.99738400000000005</c:v>
                </c:pt>
                <c:pt idx="942">
                  <c:v>0.99748199999999998</c:v>
                </c:pt>
                <c:pt idx="943">
                  <c:v>0.99757799999999996</c:v>
                </c:pt>
                <c:pt idx="944">
                  <c:v>0.99767399999999995</c:v>
                </c:pt>
                <c:pt idx="945">
                  <c:v>0.99776900000000002</c:v>
                </c:pt>
                <c:pt idx="946">
                  <c:v>0.99786399999999997</c:v>
                </c:pt>
                <c:pt idx="947">
                  <c:v>0.99795800000000001</c:v>
                </c:pt>
                <c:pt idx="948">
                  <c:v>0.99805100000000002</c:v>
                </c:pt>
                <c:pt idx="949">
                  <c:v>0.998143</c:v>
                </c:pt>
                <c:pt idx="950">
                  <c:v>0.99823399999999995</c:v>
                </c:pt>
                <c:pt idx="951">
                  <c:v>0.99832500000000002</c:v>
                </c:pt>
                <c:pt idx="952">
                  <c:v>0.99841500000000005</c:v>
                </c:pt>
                <c:pt idx="953">
                  <c:v>0.99850399999999995</c:v>
                </c:pt>
                <c:pt idx="954">
                  <c:v>0.99859299999999995</c:v>
                </c:pt>
                <c:pt idx="955">
                  <c:v>0.99868100000000004</c:v>
                </c:pt>
                <c:pt idx="956">
                  <c:v>0.99876799999999999</c:v>
                </c:pt>
                <c:pt idx="957">
                  <c:v>0.99885400000000002</c:v>
                </c:pt>
                <c:pt idx="958">
                  <c:v>0.99894000000000005</c:v>
                </c:pt>
                <c:pt idx="959">
                  <c:v>0.99902500000000005</c:v>
                </c:pt>
                <c:pt idx="960">
                  <c:v>0.99910900000000002</c:v>
                </c:pt>
                <c:pt idx="961">
                  <c:v>0.99919199999999997</c:v>
                </c:pt>
                <c:pt idx="962">
                  <c:v>0.999274</c:v>
                </c:pt>
                <c:pt idx="963">
                  <c:v>0.99935600000000002</c:v>
                </c:pt>
                <c:pt idx="964">
                  <c:v>0.99943700000000002</c:v>
                </c:pt>
                <c:pt idx="965">
                  <c:v>0.99951800000000002</c:v>
                </c:pt>
                <c:pt idx="966">
                  <c:v>0.99959699999999996</c:v>
                </c:pt>
                <c:pt idx="967">
                  <c:v>0.99967600000000001</c:v>
                </c:pt>
                <c:pt idx="968">
                  <c:v>0.99975400000000003</c:v>
                </c:pt>
                <c:pt idx="969">
                  <c:v>0.99983100000000003</c:v>
                </c:pt>
                <c:pt idx="970">
                  <c:v>0.99990800000000002</c:v>
                </c:pt>
                <c:pt idx="971">
                  <c:v>0.99998299999999996</c:v>
                </c:pt>
                <c:pt idx="972">
                  <c:v>1.0000599999999999</c:v>
                </c:pt>
                <c:pt idx="973">
                  <c:v>1.00013</c:v>
                </c:pt>
                <c:pt idx="974">
                  <c:v>1.00021</c:v>
                </c:pt>
                <c:pt idx="975">
                  <c:v>1.0002800000000001</c:v>
                </c:pt>
                <c:pt idx="976">
                  <c:v>1.0003500000000001</c:v>
                </c:pt>
                <c:pt idx="977">
                  <c:v>1.0004200000000001</c:v>
                </c:pt>
                <c:pt idx="978">
                  <c:v>1.0004900000000001</c:v>
                </c:pt>
                <c:pt idx="979">
                  <c:v>1.0005599999999999</c:v>
                </c:pt>
                <c:pt idx="980">
                  <c:v>1.0006299999999999</c:v>
                </c:pt>
                <c:pt idx="981">
                  <c:v>1.0006999999999999</c:v>
                </c:pt>
                <c:pt idx="982">
                  <c:v>1.0007699999999999</c:v>
                </c:pt>
                <c:pt idx="983">
                  <c:v>1.0008300000000001</c:v>
                </c:pt>
                <c:pt idx="984">
                  <c:v>1.0008999999999999</c:v>
                </c:pt>
                <c:pt idx="985">
                  <c:v>1.0009600000000001</c:v>
                </c:pt>
                <c:pt idx="986">
                  <c:v>1.0010300000000001</c:v>
                </c:pt>
                <c:pt idx="987">
                  <c:v>1.00109</c:v>
                </c:pt>
                <c:pt idx="988">
                  <c:v>1.00116</c:v>
                </c:pt>
                <c:pt idx="989">
                  <c:v>1.00122</c:v>
                </c:pt>
                <c:pt idx="990">
                  <c:v>1.0012799999999999</c:v>
                </c:pt>
                <c:pt idx="991">
                  <c:v>1.0013399999999999</c:v>
                </c:pt>
                <c:pt idx="992">
                  <c:v>1.0014000000000001</c:v>
                </c:pt>
                <c:pt idx="993">
                  <c:v>1.00146</c:v>
                </c:pt>
                <c:pt idx="994">
                  <c:v>1.00152</c:v>
                </c:pt>
                <c:pt idx="995">
                  <c:v>1.0015799999999999</c:v>
                </c:pt>
                <c:pt idx="996">
                  <c:v>1.00163</c:v>
                </c:pt>
                <c:pt idx="997">
                  <c:v>1.00169</c:v>
                </c:pt>
                <c:pt idx="998">
                  <c:v>1.0017400000000001</c:v>
                </c:pt>
                <c:pt idx="999">
                  <c:v>1.0018</c:v>
                </c:pt>
                <c:pt idx="1000">
                  <c:v>1.0018499999999999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7F-4C3F-A47A-A81763E2A214}"/>
            </c:ext>
          </c:extLst>
        </c:ser>
        <c:ser>
          <c:idx val="2"/>
          <c:order val="2"/>
          <c:tx>
            <c:v>Trapzoidal</c:v>
          </c:tx>
          <c:spPr>
            <a:ln w="952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Trap!$T$2:$T$1002</c:f>
              <c:numCache>
                <c:formatCode>General</c:formatCode>
                <c:ptCount val="1001"/>
                <c:pt idx="0" formatCode="0.00E+00">
                  <c:v>4.9750000000000003E-5</c:v>
                </c:pt>
                <c:pt idx="1">
                  <c:v>1.985E-4</c:v>
                </c:pt>
                <c:pt idx="2">
                  <c:v>4.4525000000000001E-4</c:v>
                </c:pt>
                <c:pt idx="3">
                  <c:v>7.89001E-4</c:v>
                </c:pt>
                <c:pt idx="4">
                  <c:v>1.22875E-3</c:v>
                </c:pt>
                <c:pt idx="5">
                  <c:v>1.76351E-3</c:v>
                </c:pt>
                <c:pt idx="6">
                  <c:v>2.3922700000000002E-3</c:v>
                </c:pt>
                <c:pt idx="7">
                  <c:v>3.1140299999999998E-3</c:v>
                </c:pt>
                <c:pt idx="8">
                  <c:v>3.9278000000000004E-3</c:v>
                </c:pt>
                <c:pt idx="9">
                  <c:v>4.8325900000000003E-3</c:v>
                </c:pt>
                <c:pt idx="10">
                  <c:v>5.82739E-3</c:v>
                </c:pt>
                <c:pt idx="11">
                  <c:v>6.9112100000000001E-3</c:v>
                </c:pt>
                <c:pt idx="12">
                  <c:v>8.0830599999999996E-3</c:v>
                </c:pt>
                <c:pt idx="13">
                  <c:v>9.3419499999999999E-3</c:v>
                </c:pt>
                <c:pt idx="14">
                  <c:v>1.0686899999999999E-2</c:v>
                </c:pt>
                <c:pt idx="15">
                  <c:v>1.21169E-2</c:v>
                </c:pt>
                <c:pt idx="16">
                  <c:v>1.36309E-2</c:v>
                </c:pt>
                <c:pt idx="17">
                  <c:v>1.52281E-2</c:v>
                </c:pt>
                <c:pt idx="18">
                  <c:v>1.69073E-2</c:v>
                </c:pt>
                <c:pt idx="19">
                  <c:v>1.8667599999999999E-2</c:v>
                </c:pt>
                <c:pt idx="20">
                  <c:v>2.0508100000000001E-2</c:v>
                </c:pt>
                <c:pt idx="21">
                  <c:v>2.2427699999999998E-2</c:v>
                </c:pt>
                <c:pt idx="22">
                  <c:v>2.4425499999999999E-2</c:v>
                </c:pt>
                <c:pt idx="23">
                  <c:v>2.65004E-2</c:v>
                </c:pt>
                <c:pt idx="24">
                  <c:v>2.8651599999999999E-2</c:v>
                </c:pt>
                <c:pt idx="25">
                  <c:v>3.0877999999999999E-2</c:v>
                </c:pt>
                <c:pt idx="26">
                  <c:v>3.3178699999999998E-2</c:v>
                </c:pt>
                <c:pt idx="27">
                  <c:v>3.5552800000000002E-2</c:v>
                </c:pt>
                <c:pt idx="28">
                  <c:v>3.7999100000000001E-2</c:v>
                </c:pt>
                <c:pt idx="29">
                  <c:v>4.0516799999999999E-2</c:v>
                </c:pt>
                <c:pt idx="30">
                  <c:v>4.3104999999999997E-2</c:v>
                </c:pt>
                <c:pt idx="31">
                  <c:v>4.57626E-2</c:v>
                </c:pt>
                <c:pt idx="32">
                  <c:v>4.8488700000000003E-2</c:v>
                </c:pt>
                <c:pt idx="33">
                  <c:v>5.1282399999999999E-2</c:v>
                </c:pt>
                <c:pt idx="34">
                  <c:v>5.4142599999999999E-2</c:v>
                </c:pt>
                <c:pt idx="35">
                  <c:v>5.7068500000000001E-2</c:v>
                </c:pt>
                <c:pt idx="36">
                  <c:v>6.00592E-2</c:v>
                </c:pt>
                <c:pt idx="37">
                  <c:v>6.3113600000000006E-2</c:v>
                </c:pt>
                <c:pt idx="38">
                  <c:v>6.6230800000000006E-2</c:v>
                </c:pt>
                <c:pt idx="39">
                  <c:v>6.9409899999999997E-2</c:v>
                </c:pt>
                <c:pt idx="40">
                  <c:v>7.2650000000000006E-2</c:v>
                </c:pt>
                <c:pt idx="41">
                  <c:v>7.5950100000000006E-2</c:v>
                </c:pt>
                <c:pt idx="42">
                  <c:v>7.9309299999999999E-2</c:v>
                </c:pt>
                <c:pt idx="43">
                  <c:v>8.27267E-2</c:v>
                </c:pt>
                <c:pt idx="44">
                  <c:v>8.6201399999999997E-2</c:v>
                </c:pt>
                <c:pt idx="45">
                  <c:v>8.9732400000000004E-2</c:v>
                </c:pt>
                <c:pt idx="46">
                  <c:v>9.3318799999999993E-2</c:v>
                </c:pt>
                <c:pt idx="47">
                  <c:v>9.6959799999999999E-2</c:v>
                </c:pt>
                <c:pt idx="48">
                  <c:v>0.10065399999999999</c:v>
                </c:pt>
                <c:pt idx="49">
                  <c:v>0.10440199999999999</c:v>
                </c:pt>
                <c:pt idx="50">
                  <c:v>0.10820100000000001</c:v>
                </c:pt>
                <c:pt idx="51">
                  <c:v>0.112051</c:v>
                </c:pt>
                <c:pt idx="52">
                  <c:v>0.115951</c:v>
                </c:pt>
                <c:pt idx="53">
                  <c:v>0.11990000000000001</c:v>
                </c:pt>
                <c:pt idx="54">
                  <c:v>0.12389799999999999</c:v>
                </c:pt>
                <c:pt idx="55">
                  <c:v>0.127943</c:v>
                </c:pt>
                <c:pt idx="56">
                  <c:v>0.13203400000000001</c:v>
                </c:pt>
                <c:pt idx="57">
                  <c:v>0.13617199999999999</c:v>
                </c:pt>
                <c:pt idx="58">
                  <c:v>0.14035300000000001</c:v>
                </c:pt>
                <c:pt idx="59">
                  <c:v>0.14457900000000001</c:v>
                </c:pt>
                <c:pt idx="60">
                  <c:v>0.14884800000000001</c:v>
                </c:pt>
                <c:pt idx="61">
                  <c:v>0.15315899999999999</c:v>
                </c:pt>
                <c:pt idx="62">
                  <c:v>0.15751200000000001</c:v>
                </c:pt>
                <c:pt idx="63">
                  <c:v>0.16190499999999999</c:v>
                </c:pt>
                <c:pt idx="64">
                  <c:v>0.16633800000000001</c:v>
                </c:pt>
                <c:pt idx="65">
                  <c:v>0.17080899999999999</c:v>
                </c:pt>
                <c:pt idx="66">
                  <c:v>0.175319</c:v>
                </c:pt>
                <c:pt idx="67">
                  <c:v>0.179865</c:v>
                </c:pt>
                <c:pt idx="68">
                  <c:v>0.184448</c:v>
                </c:pt>
                <c:pt idx="69">
                  <c:v>0.18906700000000001</c:v>
                </c:pt>
                <c:pt idx="70">
                  <c:v>0.19372</c:v>
                </c:pt>
                <c:pt idx="71">
                  <c:v>0.198408</c:v>
                </c:pt>
                <c:pt idx="72">
                  <c:v>0.203128</c:v>
                </c:pt>
                <c:pt idx="73">
                  <c:v>0.20788100000000001</c:v>
                </c:pt>
                <c:pt idx="74">
                  <c:v>0.21266499999999999</c:v>
                </c:pt>
                <c:pt idx="75">
                  <c:v>0.21748000000000001</c:v>
                </c:pt>
                <c:pt idx="76">
                  <c:v>0.22232499999999999</c:v>
                </c:pt>
                <c:pt idx="77">
                  <c:v>0.22719900000000001</c:v>
                </c:pt>
                <c:pt idx="78">
                  <c:v>0.232102</c:v>
                </c:pt>
                <c:pt idx="79">
                  <c:v>0.23703199999999999</c:v>
                </c:pt>
                <c:pt idx="80">
                  <c:v>0.24198900000000001</c:v>
                </c:pt>
                <c:pt idx="81">
                  <c:v>0.246972</c:v>
                </c:pt>
                <c:pt idx="82">
                  <c:v>0.25198100000000001</c:v>
                </c:pt>
                <c:pt idx="83">
                  <c:v>0.25701400000000002</c:v>
                </c:pt>
                <c:pt idx="84">
                  <c:v>0.26207000000000003</c:v>
                </c:pt>
                <c:pt idx="85">
                  <c:v>0.26715</c:v>
                </c:pt>
                <c:pt idx="86">
                  <c:v>0.27225300000000002</c:v>
                </c:pt>
                <c:pt idx="87">
                  <c:v>0.27737699999999998</c:v>
                </c:pt>
                <c:pt idx="88">
                  <c:v>0.282522</c:v>
                </c:pt>
                <c:pt idx="89">
                  <c:v>0.28768700000000003</c:v>
                </c:pt>
                <c:pt idx="90">
                  <c:v>0.29287200000000002</c:v>
                </c:pt>
                <c:pt idx="91">
                  <c:v>0.29807499999999998</c:v>
                </c:pt>
                <c:pt idx="92">
                  <c:v>0.30329600000000001</c:v>
                </c:pt>
                <c:pt idx="93">
                  <c:v>0.308535</c:v>
                </c:pt>
                <c:pt idx="94">
                  <c:v>0.31379099999999999</c:v>
                </c:pt>
                <c:pt idx="95">
                  <c:v>0.31906200000000001</c:v>
                </c:pt>
                <c:pt idx="96">
                  <c:v>0.324349</c:v>
                </c:pt>
                <c:pt idx="97">
                  <c:v>0.32965</c:v>
                </c:pt>
                <c:pt idx="98">
                  <c:v>0.33496599999999999</c:v>
                </c:pt>
                <c:pt idx="99">
                  <c:v>0.34029399999999999</c:v>
                </c:pt>
                <c:pt idx="100">
                  <c:v>0.345636</c:v>
                </c:pt>
                <c:pt idx="101">
                  <c:v>0.350989</c:v>
                </c:pt>
                <c:pt idx="102">
                  <c:v>0.35635299999999998</c:v>
                </c:pt>
                <c:pt idx="103">
                  <c:v>0.36172900000000002</c:v>
                </c:pt>
                <c:pt idx="104">
                  <c:v>0.367114</c:v>
                </c:pt>
                <c:pt idx="105">
                  <c:v>0.37250800000000001</c:v>
                </c:pt>
                <c:pt idx="106">
                  <c:v>0.37791200000000003</c:v>
                </c:pt>
                <c:pt idx="107">
                  <c:v>0.38332300000000002</c:v>
                </c:pt>
                <c:pt idx="108">
                  <c:v>0.38874199999999998</c:v>
                </c:pt>
                <c:pt idx="109">
                  <c:v>0.39416800000000002</c:v>
                </c:pt>
                <c:pt idx="110">
                  <c:v>0.39960000000000001</c:v>
                </c:pt>
                <c:pt idx="111">
                  <c:v>0.40503800000000001</c:v>
                </c:pt>
                <c:pt idx="112">
                  <c:v>0.41048099999999998</c:v>
                </c:pt>
                <c:pt idx="113">
                  <c:v>0.41592899999999999</c:v>
                </c:pt>
                <c:pt idx="114">
                  <c:v>0.42137999999999998</c:v>
                </c:pt>
                <c:pt idx="115">
                  <c:v>0.42683500000000002</c:v>
                </c:pt>
                <c:pt idx="116">
                  <c:v>0.43229299999999998</c:v>
                </c:pt>
                <c:pt idx="117">
                  <c:v>0.43775199999999997</c:v>
                </c:pt>
                <c:pt idx="118">
                  <c:v>0.443214</c:v>
                </c:pt>
                <c:pt idx="119">
                  <c:v>0.44867600000000002</c:v>
                </c:pt>
                <c:pt idx="120">
                  <c:v>0.45413900000000001</c:v>
                </c:pt>
                <c:pt idx="121">
                  <c:v>0.45960200000000001</c:v>
                </c:pt>
                <c:pt idx="122">
                  <c:v>0.46506399999999998</c:v>
                </c:pt>
                <c:pt idx="123">
                  <c:v>0.47052500000000003</c:v>
                </c:pt>
                <c:pt idx="124">
                  <c:v>0.47598400000000002</c:v>
                </c:pt>
                <c:pt idx="125">
                  <c:v>0.48144199999999998</c:v>
                </c:pt>
                <c:pt idx="126">
                  <c:v>0.486896</c:v>
                </c:pt>
                <c:pt idx="127">
                  <c:v>0.49234800000000001</c:v>
                </c:pt>
                <c:pt idx="128">
                  <c:v>0.49779499999999999</c:v>
                </c:pt>
                <c:pt idx="129">
                  <c:v>0.50323899999999999</c:v>
                </c:pt>
                <c:pt idx="130">
                  <c:v>0.50867700000000005</c:v>
                </c:pt>
                <c:pt idx="131">
                  <c:v>0.51411099999999998</c:v>
                </c:pt>
                <c:pt idx="132">
                  <c:v>0.51953800000000006</c:v>
                </c:pt>
                <c:pt idx="133">
                  <c:v>0.52495999999999998</c:v>
                </c:pt>
                <c:pt idx="134">
                  <c:v>0.53037500000000004</c:v>
                </c:pt>
                <c:pt idx="135">
                  <c:v>0.53578199999999998</c:v>
                </c:pt>
                <c:pt idx="136">
                  <c:v>0.54118299999999997</c:v>
                </c:pt>
                <c:pt idx="137">
                  <c:v>0.54657500000000003</c:v>
                </c:pt>
                <c:pt idx="138">
                  <c:v>0.55195799999999995</c:v>
                </c:pt>
                <c:pt idx="139">
                  <c:v>0.55733200000000005</c:v>
                </c:pt>
                <c:pt idx="140">
                  <c:v>0.56269800000000003</c:v>
                </c:pt>
                <c:pt idx="141">
                  <c:v>0.56805300000000003</c:v>
                </c:pt>
                <c:pt idx="142">
                  <c:v>0.57339799999999996</c:v>
                </c:pt>
                <c:pt idx="143">
                  <c:v>0.57873200000000002</c:v>
                </c:pt>
                <c:pt idx="144">
                  <c:v>0.58405499999999999</c:v>
                </c:pt>
                <c:pt idx="145">
                  <c:v>0.58936599999999995</c:v>
                </c:pt>
                <c:pt idx="146">
                  <c:v>0.594665</c:v>
                </c:pt>
                <c:pt idx="147">
                  <c:v>0.59995200000000004</c:v>
                </c:pt>
                <c:pt idx="148">
                  <c:v>0.60522699999999996</c:v>
                </c:pt>
                <c:pt idx="149">
                  <c:v>0.61048800000000003</c:v>
                </c:pt>
                <c:pt idx="150">
                  <c:v>0.61573500000000003</c:v>
                </c:pt>
                <c:pt idx="151">
                  <c:v>0.62096899999999999</c:v>
                </c:pt>
                <c:pt idx="152">
                  <c:v>0.62618799999999997</c:v>
                </c:pt>
                <c:pt idx="153">
                  <c:v>0.63139199999999995</c:v>
                </c:pt>
                <c:pt idx="154">
                  <c:v>0.63658099999999995</c:v>
                </c:pt>
                <c:pt idx="155">
                  <c:v>0.64175499999999996</c:v>
                </c:pt>
                <c:pt idx="156">
                  <c:v>0.64691299999999996</c:v>
                </c:pt>
                <c:pt idx="157">
                  <c:v>0.65205500000000005</c:v>
                </c:pt>
                <c:pt idx="158">
                  <c:v>0.65717999999999999</c:v>
                </c:pt>
                <c:pt idx="159">
                  <c:v>0.66228799999999999</c:v>
                </c:pt>
                <c:pt idx="160">
                  <c:v>0.66737899999999994</c:v>
                </c:pt>
                <c:pt idx="161">
                  <c:v>0.67245299999999997</c:v>
                </c:pt>
                <c:pt idx="162">
                  <c:v>0.677508</c:v>
                </c:pt>
                <c:pt idx="163">
                  <c:v>0.68254599999999999</c:v>
                </c:pt>
                <c:pt idx="164">
                  <c:v>0.68756499999999998</c:v>
                </c:pt>
                <c:pt idx="165">
                  <c:v>0.69256499999999999</c:v>
                </c:pt>
                <c:pt idx="166">
                  <c:v>0.697546</c:v>
                </c:pt>
                <c:pt idx="167">
                  <c:v>0.70250699999999999</c:v>
                </c:pt>
                <c:pt idx="168">
                  <c:v>0.70744899999999999</c:v>
                </c:pt>
                <c:pt idx="169">
                  <c:v>0.71236999999999995</c:v>
                </c:pt>
                <c:pt idx="170">
                  <c:v>0.71727200000000002</c:v>
                </c:pt>
                <c:pt idx="171">
                  <c:v>0.72215200000000002</c:v>
                </c:pt>
                <c:pt idx="172">
                  <c:v>0.72701199999999999</c:v>
                </c:pt>
                <c:pt idx="173">
                  <c:v>0.73185</c:v>
                </c:pt>
                <c:pt idx="174">
                  <c:v>0.73666699999999996</c:v>
                </c:pt>
                <c:pt idx="175">
                  <c:v>0.74146299999999998</c:v>
                </c:pt>
                <c:pt idx="176">
                  <c:v>0.74623600000000001</c:v>
                </c:pt>
                <c:pt idx="177">
                  <c:v>0.75098699999999996</c:v>
                </c:pt>
                <c:pt idx="178">
                  <c:v>0.75571600000000005</c:v>
                </c:pt>
                <c:pt idx="179">
                  <c:v>0.76042100000000001</c:v>
                </c:pt>
                <c:pt idx="180">
                  <c:v>0.76510400000000001</c:v>
                </c:pt>
                <c:pt idx="181">
                  <c:v>0.769764</c:v>
                </c:pt>
                <c:pt idx="182">
                  <c:v>0.77439999999999998</c:v>
                </c:pt>
                <c:pt idx="183">
                  <c:v>0.77901299999999996</c:v>
                </c:pt>
                <c:pt idx="184">
                  <c:v>0.78360099999999999</c:v>
                </c:pt>
                <c:pt idx="185">
                  <c:v>0.78816600000000003</c:v>
                </c:pt>
                <c:pt idx="186">
                  <c:v>0.79270600000000002</c:v>
                </c:pt>
                <c:pt idx="187">
                  <c:v>0.79722099999999996</c:v>
                </c:pt>
                <c:pt idx="188">
                  <c:v>0.80171199999999998</c:v>
                </c:pt>
                <c:pt idx="189">
                  <c:v>0.80617799999999995</c:v>
                </c:pt>
                <c:pt idx="190">
                  <c:v>0.81061899999999998</c:v>
                </c:pt>
                <c:pt idx="191">
                  <c:v>0.81503400000000004</c:v>
                </c:pt>
                <c:pt idx="192">
                  <c:v>0.81942400000000004</c:v>
                </c:pt>
                <c:pt idx="193">
                  <c:v>0.82378799999999996</c:v>
                </c:pt>
                <c:pt idx="194">
                  <c:v>0.82812600000000003</c:v>
                </c:pt>
                <c:pt idx="195">
                  <c:v>0.83243800000000001</c:v>
                </c:pt>
                <c:pt idx="196">
                  <c:v>0.83672400000000002</c:v>
                </c:pt>
                <c:pt idx="197">
                  <c:v>0.84098399999999995</c:v>
                </c:pt>
                <c:pt idx="198">
                  <c:v>0.845217</c:v>
                </c:pt>
                <c:pt idx="199">
                  <c:v>0.84942300000000004</c:v>
                </c:pt>
                <c:pt idx="200">
                  <c:v>0.853603</c:v>
                </c:pt>
                <c:pt idx="201">
                  <c:v>0.85775500000000005</c:v>
                </c:pt>
                <c:pt idx="202">
                  <c:v>0.86187999999999998</c:v>
                </c:pt>
                <c:pt idx="203">
                  <c:v>0.86597800000000003</c:v>
                </c:pt>
                <c:pt idx="204">
                  <c:v>0.87004800000000004</c:v>
                </c:pt>
                <c:pt idx="205">
                  <c:v>0.87409099999999995</c:v>
                </c:pt>
                <c:pt idx="206">
                  <c:v>0.87810699999999997</c:v>
                </c:pt>
                <c:pt idx="207">
                  <c:v>0.88209400000000004</c:v>
                </c:pt>
                <c:pt idx="208">
                  <c:v>0.88605299999999998</c:v>
                </c:pt>
                <c:pt idx="209">
                  <c:v>0.88998500000000003</c:v>
                </c:pt>
                <c:pt idx="210">
                  <c:v>0.89388800000000002</c:v>
                </c:pt>
                <c:pt idx="211">
                  <c:v>0.89776299999999998</c:v>
                </c:pt>
                <c:pt idx="212">
                  <c:v>0.90160899999999999</c:v>
                </c:pt>
                <c:pt idx="213">
                  <c:v>0.90542800000000001</c:v>
                </c:pt>
                <c:pt idx="214">
                  <c:v>0.90921700000000005</c:v>
                </c:pt>
                <c:pt idx="215">
                  <c:v>0.91297799999999996</c:v>
                </c:pt>
                <c:pt idx="216">
                  <c:v>0.91671000000000002</c:v>
                </c:pt>
                <c:pt idx="217">
                  <c:v>0.92041300000000004</c:v>
                </c:pt>
                <c:pt idx="218">
                  <c:v>0.92408699999999999</c:v>
                </c:pt>
                <c:pt idx="219">
                  <c:v>0.92773300000000003</c:v>
                </c:pt>
                <c:pt idx="220">
                  <c:v>0.93134899999999998</c:v>
                </c:pt>
                <c:pt idx="221">
                  <c:v>0.93493599999999999</c:v>
                </c:pt>
                <c:pt idx="222">
                  <c:v>0.93849400000000005</c:v>
                </c:pt>
                <c:pt idx="223">
                  <c:v>0.94202200000000003</c:v>
                </c:pt>
                <c:pt idx="224">
                  <c:v>0.94552099999999994</c:v>
                </c:pt>
                <c:pt idx="225">
                  <c:v>0.94899100000000003</c:v>
                </c:pt>
                <c:pt idx="226">
                  <c:v>0.95243199999999995</c:v>
                </c:pt>
                <c:pt idx="227">
                  <c:v>0.95584199999999997</c:v>
                </c:pt>
                <c:pt idx="228">
                  <c:v>0.95922399999999997</c:v>
                </c:pt>
                <c:pt idx="229">
                  <c:v>0.96257499999999996</c:v>
                </c:pt>
                <c:pt idx="230">
                  <c:v>0.96589800000000003</c:v>
                </c:pt>
                <c:pt idx="231">
                  <c:v>0.96919</c:v>
                </c:pt>
                <c:pt idx="232">
                  <c:v>0.97245300000000001</c:v>
                </c:pt>
                <c:pt idx="233">
                  <c:v>0.97568600000000005</c:v>
                </c:pt>
                <c:pt idx="234">
                  <c:v>0.97888900000000001</c:v>
                </c:pt>
                <c:pt idx="235">
                  <c:v>0.98206199999999999</c:v>
                </c:pt>
                <c:pt idx="236">
                  <c:v>0.98520600000000003</c:v>
                </c:pt>
                <c:pt idx="237">
                  <c:v>0.98831999999999998</c:v>
                </c:pt>
                <c:pt idx="238">
                  <c:v>0.99140399999999995</c:v>
                </c:pt>
                <c:pt idx="239">
                  <c:v>0.99445799999999995</c:v>
                </c:pt>
                <c:pt idx="240">
                  <c:v>0.99748300000000001</c:v>
                </c:pt>
                <c:pt idx="241">
                  <c:v>1.00048</c:v>
                </c:pt>
                <c:pt idx="242">
                  <c:v>1.0034400000000001</c:v>
                </c:pt>
                <c:pt idx="243">
                  <c:v>1.0063800000000001</c:v>
                </c:pt>
                <c:pt idx="244">
                  <c:v>1.00928</c:v>
                </c:pt>
                <c:pt idx="245">
                  <c:v>1.0121599999999999</c:v>
                </c:pt>
                <c:pt idx="246">
                  <c:v>1.0149999999999999</c:v>
                </c:pt>
                <c:pt idx="247">
                  <c:v>1.0178199999999999</c:v>
                </c:pt>
                <c:pt idx="248">
                  <c:v>1.0206</c:v>
                </c:pt>
                <c:pt idx="249">
                  <c:v>1.02336</c:v>
                </c:pt>
                <c:pt idx="250">
                  <c:v>1.0260899999999999</c:v>
                </c:pt>
                <c:pt idx="251">
                  <c:v>1.02878</c:v>
                </c:pt>
                <c:pt idx="252">
                  <c:v>1.03145</c:v>
                </c:pt>
                <c:pt idx="253">
                  <c:v>1.03409</c:v>
                </c:pt>
                <c:pt idx="254">
                  <c:v>1.0366899999999999</c:v>
                </c:pt>
                <c:pt idx="255">
                  <c:v>1.0392699999999999</c:v>
                </c:pt>
                <c:pt idx="256">
                  <c:v>1.04182</c:v>
                </c:pt>
                <c:pt idx="257">
                  <c:v>1.04434</c:v>
                </c:pt>
                <c:pt idx="258">
                  <c:v>1.0468299999999999</c:v>
                </c:pt>
                <c:pt idx="259">
                  <c:v>1.0492900000000001</c:v>
                </c:pt>
                <c:pt idx="260">
                  <c:v>1.05172</c:v>
                </c:pt>
                <c:pt idx="261">
                  <c:v>1.0541199999999999</c:v>
                </c:pt>
                <c:pt idx="262">
                  <c:v>1.0564899999999999</c:v>
                </c:pt>
                <c:pt idx="263">
                  <c:v>1.05884</c:v>
                </c:pt>
                <c:pt idx="264">
                  <c:v>1.06115</c:v>
                </c:pt>
                <c:pt idx="265">
                  <c:v>1.0634300000000001</c:v>
                </c:pt>
                <c:pt idx="266">
                  <c:v>1.06569</c:v>
                </c:pt>
                <c:pt idx="267">
                  <c:v>1.06792</c:v>
                </c:pt>
                <c:pt idx="268">
                  <c:v>1.0701099999999999</c:v>
                </c:pt>
                <c:pt idx="269">
                  <c:v>1.0722799999999999</c:v>
                </c:pt>
                <c:pt idx="270">
                  <c:v>1.0744199999999999</c:v>
                </c:pt>
                <c:pt idx="271">
                  <c:v>1.07653</c:v>
                </c:pt>
                <c:pt idx="272">
                  <c:v>1.0786199999999999</c:v>
                </c:pt>
                <c:pt idx="273">
                  <c:v>1.08067</c:v>
                </c:pt>
                <c:pt idx="274">
                  <c:v>1.0827</c:v>
                </c:pt>
                <c:pt idx="275">
                  <c:v>1.0846899999999999</c:v>
                </c:pt>
                <c:pt idx="276">
                  <c:v>1.08666</c:v>
                </c:pt>
                <c:pt idx="277">
                  <c:v>1.0886</c:v>
                </c:pt>
                <c:pt idx="278">
                  <c:v>1.0905199999999999</c:v>
                </c:pt>
                <c:pt idx="279">
                  <c:v>1.0924</c:v>
                </c:pt>
                <c:pt idx="280">
                  <c:v>1.09426</c:v>
                </c:pt>
                <c:pt idx="281">
                  <c:v>1.09609</c:v>
                </c:pt>
                <c:pt idx="282">
                  <c:v>1.09789</c:v>
                </c:pt>
                <c:pt idx="283">
                  <c:v>1.0996600000000001</c:v>
                </c:pt>
                <c:pt idx="284">
                  <c:v>1.10141</c:v>
                </c:pt>
                <c:pt idx="285">
                  <c:v>1.1031200000000001</c:v>
                </c:pt>
                <c:pt idx="286">
                  <c:v>1.1048199999999999</c:v>
                </c:pt>
                <c:pt idx="287">
                  <c:v>1.1064799999999999</c:v>
                </c:pt>
                <c:pt idx="288">
                  <c:v>1.10812</c:v>
                </c:pt>
                <c:pt idx="289">
                  <c:v>1.1097300000000001</c:v>
                </c:pt>
                <c:pt idx="290">
                  <c:v>1.11131</c:v>
                </c:pt>
                <c:pt idx="291">
                  <c:v>1.11286</c:v>
                </c:pt>
                <c:pt idx="292">
                  <c:v>1.11439</c:v>
                </c:pt>
                <c:pt idx="293">
                  <c:v>1.11589</c:v>
                </c:pt>
                <c:pt idx="294">
                  <c:v>1.11737</c:v>
                </c:pt>
                <c:pt idx="295">
                  <c:v>1.1188199999999999</c:v>
                </c:pt>
                <c:pt idx="296">
                  <c:v>1.1202399999999999</c:v>
                </c:pt>
                <c:pt idx="297">
                  <c:v>1.12164</c:v>
                </c:pt>
                <c:pt idx="298">
                  <c:v>1.1230100000000001</c:v>
                </c:pt>
                <c:pt idx="299">
                  <c:v>1.12436</c:v>
                </c:pt>
                <c:pt idx="300">
                  <c:v>1.12568</c:v>
                </c:pt>
                <c:pt idx="301">
                  <c:v>1.12697</c:v>
                </c:pt>
                <c:pt idx="302">
                  <c:v>1.1282399999999999</c:v>
                </c:pt>
                <c:pt idx="303">
                  <c:v>1.12948</c:v>
                </c:pt>
                <c:pt idx="304">
                  <c:v>1.1307</c:v>
                </c:pt>
                <c:pt idx="305">
                  <c:v>1.1318900000000001</c:v>
                </c:pt>
                <c:pt idx="306">
                  <c:v>1.13306</c:v>
                </c:pt>
                <c:pt idx="307">
                  <c:v>1.1342000000000001</c:v>
                </c:pt>
                <c:pt idx="308">
                  <c:v>1.1353200000000001</c:v>
                </c:pt>
                <c:pt idx="309">
                  <c:v>1.13642</c:v>
                </c:pt>
                <c:pt idx="310">
                  <c:v>1.13748</c:v>
                </c:pt>
                <c:pt idx="311">
                  <c:v>1.13853</c:v>
                </c:pt>
                <c:pt idx="312">
                  <c:v>1.1395500000000001</c:v>
                </c:pt>
                <c:pt idx="313">
                  <c:v>1.14055</c:v>
                </c:pt>
                <c:pt idx="314">
                  <c:v>1.1415200000000001</c:v>
                </c:pt>
                <c:pt idx="315">
                  <c:v>1.1424700000000001</c:v>
                </c:pt>
                <c:pt idx="316">
                  <c:v>1.1433899999999999</c:v>
                </c:pt>
                <c:pt idx="317">
                  <c:v>1.1443000000000001</c:v>
                </c:pt>
                <c:pt idx="318">
                  <c:v>1.14517</c:v>
                </c:pt>
                <c:pt idx="319">
                  <c:v>1.1460300000000001</c:v>
                </c:pt>
                <c:pt idx="320">
                  <c:v>1.14686</c:v>
                </c:pt>
                <c:pt idx="321">
                  <c:v>1.14767</c:v>
                </c:pt>
                <c:pt idx="322">
                  <c:v>1.14846</c:v>
                </c:pt>
                <c:pt idx="323">
                  <c:v>1.1492199999999999</c:v>
                </c:pt>
                <c:pt idx="324">
                  <c:v>1.1499600000000001</c:v>
                </c:pt>
                <c:pt idx="325">
                  <c:v>1.1506799999999999</c:v>
                </c:pt>
                <c:pt idx="326">
                  <c:v>1.1513800000000001</c:v>
                </c:pt>
                <c:pt idx="327">
                  <c:v>1.15205</c:v>
                </c:pt>
                <c:pt idx="328">
                  <c:v>1.1527099999999999</c:v>
                </c:pt>
                <c:pt idx="329">
                  <c:v>1.15334</c:v>
                </c:pt>
                <c:pt idx="330">
                  <c:v>1.15395</c:v>
                </c:pt>
                <c:pt idx="331">
                  <c:v>1.1545399999999999</c:v>
                </c:pt>
                <c:pt idx="332">
                  <c:v>1.1551100000000001</c:v>
                </c:pt>
                <c:pt idx="333">
                  <c:v>1.1556500000000001</c:v>
                </c:pt>
                <c:pt idx="334">
                  <c:v>1.15618</c:v>
                </c:pt>
                <c:pt idx="335">
                  <c:v>1.1566799999999999</c:v>
                </c:pt>
                <c:pt idx="336">
                  <c:v>1.15717</c:v>
                </c:pt>
                <c:pt idx="337">
                  <c:v>1.1576299999999999</c:v>
                </c:pt>
                <c:pt idx="338">
                  <c:v>1.1580699999999999</c:v>
                </c:pt>
                <c:pt idx="339">
                  <c:v>1.1585000000000001</c:v>
                </c:pt>
                <c:pt idx="340">
                  <c:v>1.1589</c:v>
                </c:pt>
                <c:pt idx="341">
                  <c:v>1.1592800000000001</c:v>
                </c:pt>
                <c:pt idx="342">
                  <c:v>1.1596500000000001</c:v>
                </c:pt>
                <c:pt idx="343">
                  <c:v>1.1599900000000001</c:v>
                </c:pt>
                <c:pt idx="344">
                  <c:v>1.16032</c:v>
                </c:pt>
                <c:pt idx="345">
                  <c:v>1.16062</c:v>
                </c:pt>
                <c:pt idx="346">
                  <c:v>1.1609100000000001</c:v>
                </c:pt>
                <c:pt idx="347">
                  <c:v>1.1611800000000001</c:v>
                </c:pt>
                <c:pt idx="348">
                  <c:v>1.1614199999999999</c:v>
                </c:pt>
                <c:pt idx="349">
                  <c:v>1.1616500000000001</c:v>
                </c:pt>
                <c:pt idx="350">
                  <c:v>1.16187</c:v>
                </c:pt>
                <c:pt idx="351">
                  <c:v>1.1620600000000001</c:v>
                </c:pt>
                <c:pt idx="352">
                  <c:v>1.1622399999999999</c:v>
                </c:pt>
                <c:pt idx="353">
                  <c:v>1.16239</c:v>
                </c:pt>
                <c:pt idx="354">
                  <c:v>1.1625300000000001</c:v>
                </c:pt>
                <c:pt idx="355">
                  <c:v>1.16266</c:v>
                </c:pt>
                <c:pt idx="356">
                  <c:v>1.16276</c:v>
                </c:pt>
                <c:pt idx="357">
                  <c:v>1.1628499999999999</c:v>
                </c:pt>
                <c:pt idx="358">
                  <c:v>1.16292</c:v>
                </c:pt>
                <c:pt idx="359">
                  <c:v>1.1629799999999999</c:v>
                </c:pt>
                <c:pt idx="360">
                  <c:v>1.1630100000000001</c:v>
                </c:pt>
                <c:pt idx="361">
                  <c:v>1.16303</c:v>
                </c:pt>
                <c:pt idx="362">
                  <c:v>1.1630400000000001</c:v>
                </c:pt>
                <c:pt idx="363">
                  <c:v>1.16303</c:v>
                </c:pt>
                <c:pt idx="364">
                  <c:v>1.163</c:v>
                </c:pt>
                <c:pt idx="365">
                  <c:v>1.1629499999999999</c:v>
                </c:pt>
                <c:pt idx="366">
                  <c:v>1.16289</c:v>
                </c:pt>
                <c:pt idx="367">
                  <c:v>1.16282</c:v>
                </c:pt>
                <c:pt idx="368">
                  <c:v>1.16273</c:v>
                </c:pt>
                <c:pt idx="369">
                  <c:v>1.16262</c:v>
                </c:pt>
                <c:pt idx="370">
                  <c:v>1.1625000000000001</c:v>
                </c:pt>
                <c:pt idx="371">
                  <c:v>1.1623600000000001</c:v>
                </c:pt>
                <c:pt idx="372">
                  <c:v>1.16221</c:v>
                </c:pt>
                <c:pt idx="373">
                  <c:v>1.16205</c:v>
                </c:pt>
                <c:pt idx="374">
                  <c:v>1.16187</c:v>
                </c:pt>
                <c:pt idx="375">
                  <c:v>1.16167</c:v>
                </c:pt>
                <c:pt idx="376">
                  <c:v>1.1614599999999999</c:v>
                </c:pt>
                <c:pt idx="377">
                  <c:v>1.16124</c:v>
                </c:pt>
                <c:pt idx="378">
                  <c:v>1.161</c:v>
                </c:pt>
                <c:pt idx="379">
                  <c:v>1.1607499999999999</c:v>
                </c:pt>
                <c:pt idx="380">
                  <c:v>1.16049</c:v>
                </c:pt>
                <c:pt idx="381">
                  <c:v>1.16021</c:v>
                </c:pt>
                <c:pt idx="382">
                  <c:v>1.1599200000000001</c:v>
                </c:pt>
                <c:pt idx="383">
                  <c:v>1.1596200000000001</c:v>
                </c:pt>
                <c:pt idx="384">
                  <c:v>1.1593</c:v>
                </c:pt>
                <c:pt idx="385">
                  <c:v>1.1589799999999999</c:v>
                </c:pt>
                <c:pt idx="386">
                  <c:v>1.15863</c:v>
                </c:pt>
                <c:pt idx="387">
                  <c:v>1.15828</c:v>
                </c:pt>
                <c:pt idx="388">
                  <c:v>1.1579200000000001</c:v>
                </c:pt>
                <c:pt idx="389">
                  <c:v>1.15754</c:v>
                </c:pt>
                <c:pt idx="390">
                  <c:v>1.1571499999999999</c:v>
                </c:pt>
                <c:pt idx="391">
                  <c:v>1.1567499999999999</c:v>
                </c:pt>
                <c:pt idx="392">
                  <c:v>1.1563300000000001</c:v>
                </c:pt>
                <c:pt idx="393">
                  <c:v>1.15591</c:v>
                </c:pt>
                <c:pt idx="394">
                  <c:v>1.15547</c:v>
                </c:pt>
                <c:pt idx="395">
                  <c:v>1.1550199999999999</c:v>
                </c:pt>
                <c:pt idx="396">
                  <c:v>1.1545700000000001</c:v>
                </c:pt>
                <c:pt idx="397">
                  <c:v>1.1540999999999999</c:v>
                </c:pt>
                <c:pt idx="398">
                  <c:v>1.1536200000000001</c:v>
                </c:pt>
                <c:pt idx="399">
                  <c:v>1.15313</c:v>
                </c:pt>
                <c:pt idx="400">
                  <c:v>1.15263</c:v>
                </c:pt>
                <c:pt idx="401">
                  <c:v>1.15212</c:v>
                </c:pt>
                <c:pt idx="402">
                  <c:v>1.1516</c:v>
                </c:pt>
                <c:pt idx="403">
                  <c:v>1.15107</c:v>
                </c:pt>
                <c:pt idx="404">
                  <c:v>1.1505300000000001</c:v>
                </c:pt>
                <c:pt idx="405">
                  <c:v>1.14998</c:v>
                </c:pt>
                <c:pt idx="406">
                  <c:v>1.1494200000000001</c:v>
                </c:pt>
                <c:pt idx="407">
                  <c:v>1.1488499999999999</c:v>
                </c:pt>
                <c:pt idx="408">
                  <c:v>1.1482699999999999</c:v>
                </c:pt>
                <c:pt idx="409">
                  <c:v>1.14768</c:v>
                </c:pt>
                <c:pt idx="410">
                  <c:v>1.1470899999999999</c:v>
                </c:pt>
                <c:pt idx="411">
                  <c:v>1.1464799999999999</c:v>
                </c:pt>
                <c:pt idx="412">
                  <c:v>1.1458699999999999</c:v>
                </c:pt>
                <c:pt idx="413">
                  <c:v>1.1452500000000001</c:v>
                </c:pt>
                <c:pt idx="414">
                  <c:v>1.14462</c:v>
                </c:pt>
                <c:pt idx="415">
                  <c:v>1.14398</c:v>
                </c:pt>
                <c:pt idx="416">
                  <c:v>1.14333</c:v>
                </c:pt>
                <c:pt idx="417">
                  <c:v>1.1426799999999999</c:v>
                </c:pt>
                <c:pt idx="418">
                  <c:v>1.14202</c:v>
                </c:pt>
                <c:pt idx="419">
                  <c:v>1.1413500000000001</c:v>
                </c:pt>
                <c:pt idx="420">
                  <c:v>1.1406700000000001</c:v>
                </c:pt>
                <c:pt idx="421">
                  <c:v>1.1399900000000001</c:v>
                </c:pt>
                <c:pt idx="422">
                  <c:v>1.1393</c:v>
                </c:pt>
                <c:pt idx="423">
                  <c:v>1.1386000000000001</c:v>
                </c:pt>
                <c:pt idx="424">
                  <c:v>1.1378999999999999</c:v>
                </c:pt>
                <c:pt idx="425">
                  <c:v>1.1371899999999999</c:v>
                </c:pt>
                <c:pt idx="426">
                  <c:v>1.1364700000000001</c:v>
                </c:pt>
                <c:pt idx="427">
                  <c:v>1.13574</c:v>
                </c:pt>
                <c:pt idx="428">
                  <c:v>1.1350100000000001</c:v>
                </c:pt>
                <c:pt idx="429">
                  <c:v>1.13428</c:v>
                </c:pt>
                <c:pt idx="430">
                  <c:v>1.1335299999999999</c:v>
                </c:pt>
                <c:pt idx="431">
                  <c:v>1.13279</c:v>
                </c:pt>
                <c:pt idx="432">
                  <c:v>1.1320300000000001</c:v>
                </c:pt>
                <c:pt idx="433">
                  <c:v>1.13127</c:v>
                </c:pt>
                <c:pt idx="434">
                  <c:v>1.1305099999999999</c:v>
                </c:pt>
                <c:pt idx="435">
                  <c:v>1.12974</c:v>
                </c:pt>
                <c:pt idx="436">
                  <c:v>1.12896</c:v>
                </c:pt>
                <c:pt idx="437">
                  <c:v>1.12818</c:v>
                </c:pt>
                <c:pt idx="438">
                  <c:v>1.1273899999999999</c:v>
                </c:pt>
                <c:pt idx="439">
                  <c:v>1.1266</c:v>
                </c:pt>
                <c:pt idx="440">
                  <c:v>1.1257999999999999</c:v>
                </c:pt>
                <c:pt idx="441">
                  <c:v>1.125</c:v>
                </c:pt>
                <c:pt idx="442">
                  <c:v>1.1242000000000001</c:v>
                </c:pt>
                <c:pt idx="443">
                  <c:v>1.1233900000000001</c:v>
                </c:pt>
                <c:pt idx="444">
                  <c:v>1.1225799999999999</c:v>
                </c:pt>
                <c:pt idx="445">
                  <c:v>1.1217600000000001</c:v>
                </c:pt>
                <c:pt idx="446">
                  <c:v>1.12094</c:v>
                </c:pt>
                <c:pt idx="447">
                  <c:v>1.1201099999999999</c:v>
                </c:pt>
                <c:pt idx="448">
                  <c:v>1.1192800000000001</c:v>
                </c:pt>
                <c:pt idx="449">
                  <c:v>1.1184499999999999</c:v>
                </c:pt>
                <c:pt idx="450">
                  <c:v>1.11761</c:v>
                </c:pt>
                <c:pt idx="451">
                  <c:v>1.11677</c:v>
                </c:pt>
                <c:pt idx="452">
                  <c:v>1.1159300000000001</c:v>
                </c:pt>
                <c:pt idx="453">
                  <c:v>1.1150899999999999</c:v>
                </c:pt>
                <c:pt idx="454">
                  <c:v>1.1142399999999999</c:v>
                </c:pt>
                <c:pt idx="455">
                  <c:v>1.11338</c:v>
                </c:pt>
                <c:pt idx="456">
                  <c:v>1.11253</c:v>
                </c:pt>
                <c:pt idx="457">
                  <c:v>1.1116699999999999</c:v>
                </c:pt>
                <c:pt idx="458">
                  <c:v>1.1108100000000001</c:v>
                </c:pt>
                <c:pt idx="459">
                  <c:v>1.10995</c:v>
                </c:pt>
                <c:pt idx="460">
                  <c:v>1.1090800000000001</c:v>
                </c:pt>
                <c:pt idx="461">
                  <c:v>1.10822</c:v>
                </c:pt>
                <c:pt idx="462">
                  <c:v>1.1073500000000001</c:v>
                </c:pt>
                <c:pt idx="463">
                  <c:v>1.1064799999999999</c:v>
                </c:pt>
                <c:pt idx="464">
                  <c:v>1.1055999999999999</c:v>
                </c:pt>
                <c:pt idx="465">
                  <c:v>1.10473</c:v>
                </c:pt>
                <c:pt idx="466">
                  <c:v>1.10385</c:v>
                </c:pt>
                <c:pt idx="467">
                  <c:v>1.10297</c:v>
                </c:pt>
                <c:pt idx="468">
                  <c:v>1.10209</c:v>
                </c:pt>
                <c:pt idx="469">
                  <c:v>1.10121</c:v>
                </c:pt>
                <c:pt idx="470">
                  <c:v>1.10033</c:v>
                </c:pt>
                <c:pt idx="471">
                  <c:v>1.09945</c:v>
                </c:pt>
                <c:pt idx="472">
                  <c:v>1.09856</c:v>
                </c:pt>
                <c:pt idx="473">
                  <c:v>1.09768</c:v>
                </c:pt>
                <c:pt idx="474">
                  <c:v>1.0967899999999999</c:v>
                </c:pt>
                <c:pt idx="475">
                  <c:v>1.0959000000000001</c:v>
                </c:pt>
                <c:pt idx="476">
                  <c:v>1.09501</c:v>
                </c:pt>
                <c:pt idx="477">
                  <c:v>1.09412</c:v>
                </c:pt>
                <c:pt idx="478">
                  <c:v>1.0932299999999999</c:v>
                </c:pt>
                <c:pt idx="479">
                  <c:v>1.0923400000000001</c:v>
                </c:pt>
                <c:pt idx="480">
                  <c:v>1.09145</c:v>
                </c:pt>
                <c:pt idx="481">
                  <c:v>1.09056</c:v>
                </c:pt>
                <c:pt idx="482">
                  <c:v>1.0896699999999999</c:v>
                </c:pt>
                <c:pt idx="483">
                  <c:v>1.0887800000000001</c:v>
                </c:pt>
                <c:pt idx="484">
                  <c:v>1.08789</c:v>
                </c:pt>
                <c:pt idx="485">
                  <c:v>1.087</c:v>
                </c:pt>
                <c:pt idx="486">
                  <c:v>1.0861099999999999</c:v>
                </c:pt>
                <c:pt idx="487">
                  <c:v>1.0852200000000001</c:v>
                </c:pt>
                <c:pt idx="488">
                  <c:v>1.08433</c:v>
                </c:pt>
                <c:pt idx="489">
                  <c:v>1.08344</c:v>
                </c:pt>
                <c:pt idx="490">
                  <c:v>1.0825499999999999</c:v>
                </c:pt>
                <c:pt idx="491">
                  <c:v>1.0816699999999999</c:v>
                </c:pt>
                <c:pt idx="492">
                  <c:v>1.0807800000000001</c:v>
                </c:pt>
                <c:pt idx="493">
                  <c:v>1.07989</c:v>
                </c:pt>
                <c:pt idx="494">
                  <c:v>1.07901</c:v>
                </c:pt>
                <c:pt idx="495">
                  <c:v>1.07812</c:v>
                </c:pt>
                <c:pt idx="496">
                  <c:v>1.07724</c:v>
                </c:pt>
                <c:pt idx="497">
                  <c:v>1.07636</c:v>
                </c:pt>
                <c:pt idx="498">
                  <c:v>1.0754699999999999</c:v>
                </c:pt>
                <c:pt idx="499">
                  <c:v>1.0745899999999999</c:v>
                </c:pt>
                <c:pt idx="500">
                  <c:v>1.0737099999999999</c:v>
                </c:pt>
                <c:pt idx="501">
                  <c:v>1.07284</c:v>
                </c:pt>
                <c:pt idx="502">
                  <c:v>1.07196</c:v>
                </c:pt>
                <c:pt idx="503">
                  <c:v>1.0710900000000001</c:v>
                </c:pt>
                <c:pt idx="504">
                  <c:v>1.0702100000000001</c:v>
                </c:pt>
                <c:pt idx="505">
                  <c:v>1.06934</c:v>
                </c:pt>
                <c:pt idx="506">
                  <c:v>1.06847</c:v>
                </c:pt>
                <c:pt idx="507">
                  <c:v>1.0676099999999999</c:v>
                </c:pt>
                <c:pt idx="508">
                  <c:v>1.06674</c:v>
                </c:pt>
                <c:pt idx="509">
                  <c:v>1.0658799999999999</c:v>
                </c:pt>
                <c:pt idx="510">
                  <c:v>1.0650200000000001</c:v>
                </c:pt>
                <c:pt idx="511">
                  <c:v>1.06416</c:v>
                </c:pt>
                <c:pt idx="512">
                  <c:v>1.0632999999999999</c:v>
                </c:pt>
                <c:pt idx="513">
                  <c:v>1.0624400000000001</c:v>
                </c:pt>
                <c:pt idx="514">
                  <c:v>1.06159</c:v>
                </c:pt>
                <c:pt idx="515">
                  <c:v>1.06074</c:v>
                </c:pt>
                <c:pt idx="516">
                  <c:v>1.05989</c:v>
                </c:pt>
                <c:pt idx="517">
                  <c:v>1.05905</c:v>
                </c:pt>
                <c:pt idx="518">
                  <c:v>1.0582100000000001</c:v>
                </c:pt>
                <c:pt idx="519">
                  <c:v>1.0573699999999999</c:v>
                </c:pt>
                <c:pt idx="520">
                  <c:v>1.05653</c:v>
                </c:pt>
                <c:pt idx="521">
                  <c:v>1.05569</c:v>
                </c:pt>
                <c:pt idx="522">
                  <c:v>1.0548599999999999</c:v>
                </c:pt>
                <c:pt idx="523">
                  <c:v>1.05403</c:v>
                </c:pt>
                <c:pt idx="524">
                  <c:v>1.0531999999999999</c:v>
                </c:pt>
                <c:pt idx="525">
                  <c:v>1.0523800000000001</c:v>
                </c:pt>
                <c:pt idx="526">
                  <c:v>1.0515600000000001</c:v>
                </c:pt>
                <c:pt idx="527">
                  <c:v>1.05074</c:v>
                </c:pt>
                <c:pt idx="528">
                  <c:v>1.04993</c:v>
                </c:pt>
                <c:pt idx="529">
                  <c:v>1.0491200000000001</c:v>
                </c:pt>
                <c:pt idx="530">
                  <c:v>1.0483100000000001</c:v>
                </c:pt>
                <c:pt idx="531">
                  <c:v>1.0475000000000001</c:v>
                </c:pt>
                <c:pt idx="532">
                  <c:v>1.0467</c:v>
                </c:pt>
                <c:pt idx="533">
                  <c:v>1.0459000000000001</c:v>
                </c:pt>
                <c:pt idx="534">
                  <c:v>1.04511</c:v>
                </c:pt>
                <c:pt idx="535">
                  <c:v>1.0443199999999999</c:v>
                </c:pt>
                <c:pt idx="536">
                  <c:v>1.0435300000000001</c:v>
                </c:pt>
                <c:pt idx="537">
                  <c:v>1.0427500000000001</c:v>
                </c:pt>
                <c:pt idx="538">
                  <c:v>1.04196</c:v>
                </c:pt>
                <c:pt idx="539">
                  <c:v>1.0411900000000001</c:v>
                </c:pt>
                <c:pt idx="540">
                  <c:v>1.0404100000000001</c:v>
                </c:pt>
                <c:pt idx="541">
                  <c:v>1.0396399999999999</c:v>
                </c:pt>
                <c:pt idx="542">
                  <c:v>1.03888</c:v>
                </c:pt>
                <c:pt idx="543">
                  <c:v>1.0381100000000001</c:v>
                </c:pt>
                <c:pt idx="544">
                  <c:v>1.0373600000000001</c:v>
                </c:pt>
                <c:pt idx="545">
                  <c:v>1.0366</c:v>
                </c:pt>
                <c:pt idx="546">
                  <c:v>1.0358499999999999</c:v>
                </c:pt>
                <c:pt idx="547">
                  <c:v>1.0350999999999999</c:v>
                </c:pt>
                <c:pt idx="548">
                  <c:v>1.0343599999999999</c:v>
                </c:pt>
                <c:pt idx="549">
                  <c:v>1.03362</c:v>
                </c:pt>
                <c:pt idx="550">
                  <c:v>1.03288</c:v>
                </c:pt>
                <c:pt idx="551">
                  <c:v>1.0321499999999999</c:v>
                </c:pt>
                <c:pt idx="552">
                  <c:v>1.0314300000000001</c:v>
                </c:pt>
                <c:pt idx="553">
                  <c:v>1.0306999999999999</c:v>
                </c:pt>
                <c:pt idx="554">
                  <c:v>1.0299799999999999</c:v>
                </c:pt>
                <c:pt idx="555">
                  <c:v>1.0292699999999999</c:v>
                </c:pt>
                <c:pt idx="556">
                  <c:v>1.0285599999999999</c:v>
                </c:pt>
                <c:pt idx="557">
                  <c:v>1.0278499999999999</c:v>
                </c:pt>
                <c:pt idx="558">
                  <c:v>1.02715</c:v>
                </c:pt>
                <c:pt idx="559">
                  <c:v>1.0264500000000001</c:v>
                </c:pt>
                <c:pt idx="560">
                  <c:v>1.02576</c:v>
                </c:pt>
                <c:pt idx="561">
                  <c:v>1.0250699999999999</c:v>
                </c:pt>
                <c:pt idx="562">
                  <c:v>1.0243899999999999</c:v>
                </c:pt>
                <c:pt idx="563">
                  <c:v>1.0237099999999999</c:v>
                </c:pt>
                <c:pt idx="564">
                  <c:v>1.0230300000000001</c:v>
                </c:pt>
                <c:pt idx="565">
                  <c:v>1.0223599999999999</c:v>
                </c:pt>
                <c:pt idx="566">
                  <c:v>1.02169</c:v>
                </c:pt>
                <c:pt idx="567">
                  <c:v>1.0210300000000001</c:v>
                </c:pt>
                <c:pt idx="568">
                  <c:v>1.02037</c:v>
                </c:pt>
                <c:pt idx="569">
                  <c:v>1.01972</c:v>
                </c:pt>
                <c:pt idx="570">
                  <c:v>1.0190699999999999</c:v>
                </c:pt>
                <c:pt idx="571">
                  <c:v>1.0184200000000001</c:v>
                </c:pt>
                <c:pt idx="572">
                  <c:v>1.0177799999999999</c:v>
                </c:pt>
                <c:pt idx="573">
                  <c:v>1.01715</c:v>
                </c:pt>
                <c:pt idx="574">
                  <c:v>1.0165200000000001</c:v>
                </c:pt>
                <c:pt idx="575">
                  <c:v>1.01589</c:v>
                </c:pt>
                <c:pt idx="576">
                  <c:v>1.0152699999999999</c:v>
                </c:pt>
                <c:pt idx="577">
                  <c:v>1.0146500000000001</c:v>
                </c:pt>
                <c:pt idx="578">
                  <c:v>1.0140400000000001</c:v>
                </c:pt>
                <c:pt idx="579">
                  <c:v>1.0134300000000001</c:v>
                </c:pt>
                <c:pt idx="580">
                  <c:v>1.0128299999999999</c:v>
                </c:pt>
                <c:pt idx="581">
                  <c:v>1.01223</c:v>
                </c:pt>
                <c:pt idx="582">
                  <c:v>1.0116400000000001</c:v>
                </c:pt>
                <c:pt idx="583">
                  <c:v>1.01105</c:v>
                </c:pt>
                <c:pt idx="584">
                  <c:v>1.01047</c:v>
                </c:pt>
                <c:pt idx="585">
                  <c:v>1.00989</c:v>
                </c:pt>
                <c:pt idx="586">
                  <c:v>1.00932</c:v>
                </c:pt>
                <c:pt idx="587">
                  <c:v>1.00875</c:v>
                </c:pt>
                <c:pt idx="588">
                  <c:v>1.0081800000000001</c:v>
                </c:pt>
                <c:pt idx="589">
                  <c:v>1.00762</c:v>
                </c:pt>
                <c:pt idx="590">
                  <c:v>1.0070699999999999</c:v>
                </c:pt>
                <c:pt idx="591">
                  <c:v>1.0065200000000001</c:v>
                </c:pt>
                <c:pt idx="592">
                  <c:v>1.00597</c:v>
                </c:pt>
                <c:pt idx="593">
                  <c:v>1.00543</c:v>
                </c:pt>
                <c:pt idx="594">
                  <c:v>1.0048999999999999</c:v>
                </c:pt>
                <c:pt idx="595">
                  <c:v>1.0043599999999999</c:v>
                </c:pt>
                <c:pt idx="596">
                  <c:v>1.0038400000000001</c:v>
                </c:pt>
                <c:pt idx="597">
                  <c:v>1.00332</c:v>
                </c:pt>
                <c:pt idx="598">
                  <c:v>1.0027999999999999</c:v>
                </c:pt>
                <c:pt idx="599">
                  <c:v>1.0022899999999999</c:v>
                </c:pt>
                <c:pt idx="600">
                  <c:v>1.0017799999999999</c:v>
                </c:pt>
                <c:pt idx="601">
                  <c:v>1.0012799999999999</c:v>
                </c:pt>
                <c:pt idx="602">
                  <c:v>1.00078</c:v>
                </c:pt>
                <c:pt idx="603">
                  <c:v>1.0002899999999999</c:v>
                </c:pt>
                <c:pt idx="604">
                  <c:v>0.99980599999999997</c:v>
                </c:pt>
                <c:pt idx="605">
                  <c:v>0.99932299999999996</c:v>
                </c:pt>
                <c:pt idx="606">
                  <c:v>0.99884600000000001</c:v>
                </c:pt>
                <c:pt idx="607">
                  <c:v>0.99837399999999998</c:v>
                </c:pt>
                <c:pt idx="608">
                  <c:v>0.99790599999999996</c:v>
                </c:pt>
                <c:pt idx="609">
                  <c:v>0.99744299999999997</c:v>
                </c:pt>
                <c:pt idx="610">
                  <c:v>0.99698500000000001</c:v>
                </c:pt>
                <c:pt idx="611">
                  <c:v>0.99653199999999997</c:v>
                </c:pt>
                <c:pt idx="612">
                  <c:v>0.99608399999999997</c:v>
                </c:pt>
                <c:pt idx="613">
                  <c:v>0.995641</c:v>
                </c:pt>
                <c:pt idx="614">
                  <c:v>0.99520200000000003</c:v>
                </c:pt>
                <c:pt idx="615">
                  <c:v>0.99476900000000001</c:v>
                </c:pt>
                <c:pt idx="616">
                  <c:v>0.99434</c:v>
                </c:pt>
                <c:pt idx="617">
                  <c:v>0.99391600000000002</c:v>
                </c:pt>
                <c:pt idx="618">
                  <c:v>0.99349699999999996</c:v>
                </c:pt>
                <c:pt idx="619">
                  <c:v>0.99308300000000005</c:v>
                </c:pt>
                <c:pt idx="620">
                  <c:v>0.99267300000000003</c:v>
                </c:pt>
                <c:pt idx="621">
                  <c:v>0.99226800000000004</c:v>
                </c:pt>
                <c:pt idx="622">
                  <c:v>0.99186799999999997</c:v>
                </c:pt>
                <c:pt idx="623">
                  <c:v>0.99147300000000005</c:v>
                </c:pt>
                <c:pt idx="624">
                  <c:v>0.99108300000000005</c:v>
                </c:pt>
                <c:pt idx="625">
                  <c:v>0.99069700000000005</c:v>
                </c:pt>
                <c:pt idx="626">
                  <c:v>0.99031599999999997</c:v>
                </c:pt>
                <c:pt idx="627">
                  <c:v>0.98994000000000004</c:v>
                </c:pt>
                <c:pt idx="628">
                  <c:v>0.98956900000000003</c:v>
                </c:pt>
                <c:pt idx="629">
                  <c:v>0.98920200000000003</c:v>
                </c:pt>
                <c:pt idx="630">
                  <c:v>0.98884099999999997</c:v>
                </c:pt>
                <c:pt idx="631">
                  <c:v>0.988483</c:v>
                </c:pt>
                <c:pt idx="632">
                  <c:v>0.98813099999999998</c:v>
                </c:pt>
                <c:pt idx="633">
                  <c:v>0.98778299999999997</c:v>
                </c:pt>
                <c:pt idx="634">
                  <c:v>0.98743999999999998</c:v>
                </c:pt>
                <c:pt idx="635">
                  <c:v>0.98710200000000003</c:v>
                </c:pt>
                <c:pt idx="636">
                  <c:v>0.98676799999999998</c:v>
                </c:pt>
                <c:pt idx="637">
                  <c:v>0.98643899999999995</c:v>
                </c:pt>
                <c:pt idx="638">
                  <c:v>0.98611400000000005</c:v>
                </c:pt>
                <c:pt idx="639">
                  <c:v>0.98579399999999995</c:v>
                </c:pt>
                <c:pt idx="640">
                  <c:v>0.98547899999999999</c:v>
                </c:pt>
                <c:pt idx="641">
                  <c:v>0.98516800000000004</c:v>
                </c:pt>
                <c:pt idx="642">
                  <c:v>0.98486200000000002</c:v>
                </c:pt>
                <c:pt idx="643">
                  <c:v>0.98455999999999999</c:v>
                </c:pt>
                <c:pt idx="644">
                  <c:v>0.984263</c:v>
                </c:pt>
                <c:pt idx="645">
                  <c:v>0.98397100000000004</c:v>
                </c:pt>
                <c:pt idx="646">
                  <c:v>0.98368299999999997</c:v>
                </c:pt>
                <c:pt idx="647">
                  <c:v>0.98339900000000002</c:v>
                </c:pt>
                <c:pt idx="648">
                  <c:v>0.98311999999999999</c:v>
                </c:pt>
                <c:pt idx="649">
                  <c:v>0.982846</c:v>
                </c:pt>
                <c:pt idx="650">
                  <c:v>0.98257499999999998</c:v>
                </c:pt>
                <c:pt idx="651">
                  <c:v>0.98231000000000002</c:v>
                </c:pt>
                <c:pt idx="652">
                  <c:v>0.98204800000000003</c:v>
                </c:pt>
                <c:pt idx="653">
                  <c:v>0.98179099999999997</c:v>
                </c:pt>
                <c:pt idx="654">
                  <c:v>0.98153900000000005</c:v>
                </c:pt>
                <c:pt idx="655">
                  <c:v>0.98129</c:v>
                </c:pt>
                <c:pt idx="656">
                  <c:v>0.98104599999999997</c:v>
                </c:pt>
                <c:pt idx="657">
                  <c:v>0.98080699999999998</c:v>
                </c:pt>
                <c:pt idx="658">
                  <c:v>0.980572</c:v>
                </c:pt>
                <c:pt idx="659">
                  <c:v>0.98034100000000002</c:v>
                </c:pt>
                <c:pt idx="660">
                  <c:v>0.98011400000000004</c:v>
                </c:pt>
                <c:pt idx="661">
                  <c:v>0.97989099999999996</c:v>
                </c:pt>
                <c:pt idx="662">
                  <c:v>0.97967300000000002</c:v>
                </c:pt>
                <c:pt idx="663">
                  <c:v>0.97945899999999997</c:v>
                </c:pt>
                <c:pt idx="664">
                  <c:v>0.97924900000000004</c:v>
                </c:pt>
                <c:pt idx="665">
                  <c:v>0.979043</c:v>
                </c:pt>
                <c:pt idx="666">
                  <c:v>0.97884099999999996</c:v>
                </c:pt>
                <c:pt idx="667">
                  <c:v>0.97864399999999996</c:v>
                </c:pt>
                <c:pt idx="668">
                  <c:v>0.97845000000000004</c:v>
                </c:pt>
                <c:pt idx="669">
                  <c:v>0.97826100000000005</c:v>
                </c:pt>
                <c:pt idx="670">
                  <c:v>0.97807500000000003</c:v>
                </c:pt>
                <c:pt idx="671">
                  <c:v>0.97789400000000004</c:v>
                </c:pt>
                <c:pt idx="672">
                  <c:v>0.97771699999999995</c:v>
                </c:pt>
                <c:pt idx="673">
                  <c:v>0.97754300000000005</c:v>
                </c:pt>
                <c:pt idx="674">
                  <c:v>0.97737399999999997</c:v>
                </c:pt>
                <c:pt idx="675">
                  <c:v>0.97720899999999999</c:v>
                </c:pt>
                <c:pt idx="676">
                  <c:v>0.977047</c:v>
                </c:pt>
                <c:pt idx="677">
                  <c:v>0.97688900000000001</c:v>
                </c:pt>
                <c:pt idx="678">
                  <c:v>0.97673600000000005</c:v>
                </c:pt>
                <c:pt idx="679">
                  <c:v>0.97658599999999995</c:v>
                </c:pt>
                <c:pt idx="680">
                  <c:v>0.97643999999999997</c:v>
                </c:pt>
                <c:pt idx="681">
                  <c:v>0.97629699999999997</c:v>
                </c:pt>
                <c:pt idx="682">
                  <c:v>0.976159</c:v>
                </c:pt>
                <c:pt idx="683">
                  <c:v>0.976024</c:v>
                </c:pt>
                <c:pt idx="684">
                  <c:v>0.97589300000000001</c:v>
                </c:pt>
                <c:pt idx="685">
                  <c:v>0.97576499999999999</c:v>
                </c:pt>
                <c:pt idx="686">
                  <c:v>0.97564200000000001</c:v>
                </c:pt>
                <c:pt idx="687">
                  <c:v>0.975522</c:v>
                </c:pt>
                <c:pt idx="688">
                  <c:v>0.97540499999999997</c:v>
                </c:pt>
                <c:pt idx="689">
                  <c:v>0.97529299999999997</c:v>
                </c:pt>
                <c:pt idx="690">
                  <c:v>0.97518300000000002</c:v>
                </c:pt>
                <c:pt idx="691">
                  <c:v>0.975078</c:v>
                </c:pt>
                <c:pt idx="692">
                  <c:v>0.97497599999999995</c:v>
                </c:pt>
                <c:pt idx="693">
                  <c:v>0.97487699999999999</c:v>
                </c:pt>
                <c:pt idx="694">
                  <c:v>0.97478200000000004</c:v>
                </c:pt>
                <c:pt idx="695">
                  <c:v>0.97468999999999995</c:v>
                </c:pt>
                <c:pt idx="696">
                  <c:v>0.97460199999999997</c:v>
                </c:pt>
                <c:pt idx="697">
                  <c:v>0.97451699999999997</c:v>
                </c:pt>
                <c:pt idx="698">
                  <c:v>0.97443599999999997</c:v>
                </c:pt>
                <c:pt idx="699">
                  <c:v>0.97435700000000003</c:v>
                </c:pt>
                <c:pt idx="700">
                  <c:v>0.97428300000000001</c:v>
                </c:pt>
                <c:pt idx="701">
                  <c:v>0.97421100000000005</c:v>
                </c:pt>
                <c:pt idx="702">
                  <c:v>0.97414299999999998</c:v>
                </c:pt>
                <c:pt idx="703">
                  <c:v>0.974078</c:v>
                </c:pt>
                <c:pt idx="704">
                  <c:v>0.97401599999999999</c:v>
                </c:pt>
                <c:pt idx="705">
                  <c:v>0.97395799999999999</c:v>
                </c:pt>
                <c:pt idx="706">
                  <c:v>0.97390200000000005</c:v>
                </c:pt>
                <c:pt idx="707">
                  <c:v>0.97384999999999999</c:v>
                </c:pt>
                <c:pt idx="708">
                  <c:v>0.97380100000000003</c:v>
                </c:pt>
                <c:pt idx="709">
                  <c:v>0.97375500000000004</c:v>
                </c:pt>
                <c:pt idx="710">
                  <c:v>0.97371200000000002</c:v>
                </c:pt>
                <c:pt idx="711">
                  <c:v>0.97367199999999998</c:v>
                </c:pt>
                <c:pt idx="712">
                  <c:v>0.97363500000000003</c:v>
                </c:pt>
                <c:pt idx="713">
                  <c:v>0.97360199999999997</c:v>
                </c:pt>
                <c:pt idx="714">
                  <c:v>0.97357099999999996</c:v>
                </c:pt>
                <c:pt idx="715">
                  <c:v>0.97354300000000005</c:v>
                </c:pt>
                <c:pt idx="716">
                  <c:v>0.97351799999999999</c:v>
                </c:pt>
                <c:pt idx="717">
                  <c:v>0.97349600000000003</c:v>
                </c:pt>
                <c:pt idx="718">
                  <c:v>0.97347600000000001</c:v>
                </c:pt>
                <c:pt idx="719">
                  <c:v>0.97345999999999999</c:v>
                </c:pt>
                <c:pt idx="720">
                  <c:v>0.97344600000000003</c:v>
                </c:pt>
                <c:pt idx="721">
                  <c:v>0.97343500000000005</c:v>
                </c:pt>
                <c:pt idx="722">
                  <c:v>0.97342700000000004</c:v>
                </c:pt>
                <c:pt idx="723">
                  <c:v>0.97342200000000001</c:v>
                </c:pt>
                <c:pt idx="724">
                  <c:v>0.97341900000000003</c:v>
                </c:pt>
                <c:pt idx="725">
                  <c:v>0.97341900000000003</c:v>
                </c:pt>
                <c:pt idx="726">
                  <c:v>0.97342099999999998</c:v>
                </c:pt>
                <c:pt idx="727">
                  <c:v>0.97342700000000004</c:v>
                </c:pt>
                <c:pt idx="728">
                  <c:v>0.97343400000000002</c:v>
                </c:pt>
                <c:pt idx="729">
                  <c:v>0.973445</c:v>
                </c:pt>
                <c:pt idx="730">
                  <c:v>0.97345800000000005</c:v>
                </c:pt>
                <c:pt idx="731">
                  <c:v>0.97347300000000003</c:v>
                </c:pt>
                <c:pt idx="732">
                  <c:v>0.973491</c:v>
                </c:pt>
                <c:pt idx="733">
                  <c:v>0.97351100000000002</c:v>
                </c:pt>
                <c:pt idx="734">
                  <c:v>0.97353400000000001</c:v>
                </c:pt>
                <c:pt idx="735">
                  <c:v>0.97355899999999995</c:v>
                </c:pt>
                <c:pt idx="736">
                  <c:v>0.97358699999999998</c:v>
                </c:pt>
                <c:pt idx="737">
                  <c:v>0.97361699999999995</c:v>
                </c:pt>
                <c:pt idx="738">
                  <c:v>0.97364899999999999</c:v>
                </c:pt>
                <c:pt idx="739">
                  <c:v>0.97368399999999999</c:v>
                </c:pt>
                <c:pt idx="740">
                  <c:v>0.97372099999999995</c:v>
                </c:pt>
                <c:pt idx="741">
                  <c:v>0.97375999999999996</c:v>
                </c:pt>
                <c:pt idx="742">
                  <c:v>0.97380100000000003</c:v>
                </c:pt>
                <c:pt idx="743">
                  <c:v>0.97384400000000004</c:v>
                </c:pt>
                <c:pt idx="744">
                  <c:v>0.97389000000000003</c:v>
                </c:pt>
                <c:pt idx="745">
                  <c:v>0.97393799999999997</c:v>
                </c:pt>
                <c:pt idx="746">
                  <c:v>0.97398799999999996</c:v>
                </c:pt>
                <c:pt idx="747">
                  <c:v>0.97404000000000002</c:v>
                </c:pt>
                <c:pt idx="748">
                  <c:v>0.97409400000000002</c:v>
                </c:pt>
                <c:pt idx="749">
                  <c:v>0.97414999999999996</c:v>
                </c:pt>
                <c:pt idx="750">
                  <c:v>0.97420799999999996</c:v>
                </c:pt>
                <c:pt idx="751">
                  <c:v>0.97426800000000002</c:v>
                </c:pt>
                <c:pt idx="752">
                  <c:v>0.97433000000000003</c:v>
                </c:pt>
                <c:pt idx="753">
                  <c:v>0.97439399999999998</c:v>
                </c:pt>
                <c:pt idx="754">
                  <c:v>0.97445999999999999</c:v>
                </c:pt>
                <c:pt idx="755">
                  <c:v>0.97452799999999995</c:v>
                </c:pt>
                <c:pt idx="756">
                  <c:v>0.97459799999999996</c:v>
                </c:pt>
                <c:pt idx="757">
                  <c:v>0.97466900000000001</c:v>
                </c:pt>
                <c:pt idx="758">
                  <c:v>0.97474300000000003</c:v>
                </c:pt>
                <c:pt idx="759">
                  <c:v>0.97481799999999996</c:v>
                </c:pt>
                <c:pt idx="760">
                  <c:v>0.97489499999999996</c:v>
                </c:pt>
                <c:pt idx="761">
                  <c:v>0.97497299999999998</c:v>
                </c:pt>
                <c:pt idx="762">
                  <c:v>0.97505399999999998</c:v>
                </c:pt>
                <c:pt idx="763">
                  <c:v>0.975136</c:v>
                </c:pt>
                <c:pt idx="764">
                  <c:v>0.97521899999999995</c:v>
                </c:pt>
                <c:pt idx="765">
                  <c:v>0.97530499999999998</c:v>
                </c:pt>
                <c:pt idx="766">
                  <c:v>0.97539200000000004</c:v>
                </c:pt>
                <c:pt idx="767">
                  <c:v>0.97548000000000001</c:v>
                </c:pt>
                <c:pt idx="768">
                  <c:v>0.97557000000000005</c:v>
                </c:pt>
                <c:pt idx="769">
                  <c:v>0.97566200000000003</c:v>
                </c:pt>
                <c:pt idx="770">
                  <c:v>0.97575500000000004</c:v>
                </c:pt>
                <c:pt idx="771">
                  <c:v>0.97584899999999997</c:v>
                </c:pt>
                <c:pt idx="772">
                  <c:v>0.97594499999999995</c:v>
                </c:pt>
                <c:pt idx="773">
                  <c:v>0.97604299999999999</c:v>
                </c:pt>
                <c:pt idx="774">
                  <c:v>0.97614199999999995</c:v>
                </c:pt>
                <c:pt idx="775">
                  <c:v>0.97624200000000005</c:v>
                </c:pt>
                <c:pt idx="776">
                  <c:v>0.97634399999999999</c:v>
                </c:pt>
                <c:pt idx="777">
                  <c:v>0.97644699999999995</c:v>
                </c:pt>
                <c:pt idx="778">
                  <c:v>0.97655099999999995</c:v>
                </c:pt>
                <c:pt idx="779">
                  <c:v>0.97665599999999997</c:v>
                </c:pt>
                <c:pt idx="780">
                  <c:v>0.97676300000000005</c:v>
                </c:pt>
                <c:pt idx="781">
                  <c:v>0.97687100000000004</c:v>
                </c:pt>
                <c:pt idx="782">
                  <c:v>0.97698099999999999</c:v>
                </c:pt>
                <c:pt idx="783">
                  <c:v>0.97709100000000004</c:v>
                </c:pt>
                <c:pt idx="784">
                  <c:v>0.97720300000000004</c:v>
                </c:pt>
                <c:pt idx="785">
                  <c:v>0.97731599999999996</c:v>
                </c:pt>
                <c:pt idx="786">
                  <c:v>0.97743000000000002</c:v>
                </c:pt>
                <c:pt idx="787">
                  <c:v>0.977545</c:v>
                </c:pt>
                <c:pt idx="788">
                  <c:v>0.977661</c:v>
                </c:pt>
                <c:pt idx="789">
                  <c:v>0.97777899999999995</c:v>
                </c:pt>
                <c:pt idx="790">
                  <c:v>0.97789700000000002</c:v>
                </c:pt>
                <c:pt idx="791">
                  <c:v>0.978016</c:v>
                </c:pt>
                <c:pt idx="792">
                  <c:v>0.97813700000000003</c:v>
                </c:pt>
                <c:pt idx="793">
                  <c:v>0.97825799999999996</c:v>
                </c:pt>
                <c:pt idx="794">
                  <c:v>0.97838000000000003</c:v>
                </c:pt>
                <c:pt idx="795">
                  <c:v>0.97850300000000001</c:v>
                </c:pt>
                <c:pt idx="796">
                  <c:v>0.97862800000000005</c:v>
                </c:pt>
                <c:pt idx="797">
                  <c:v>0.97875299999999998</c:v>
                </c:pt>
                <c:pt idx="798">
                  <c:v>0.97887800000000003</c:v>
                </c:pt>
                <c:pt idx="799">
                  <c:v>0.97900500000000001</c:v>
                </c:pt>
                <c:pt idx="800">
                  <c:v>0.97913300000000003</c:v>
                </c:pt>
                <c:pt idx="801">
                  <c:v>0.97926100000000005</c:v>
                </c:pt>
                <c:pt idx="802">
                  <c:v>0.97938999999999998</c:v>
                </c:pt>
                <c:pt idx="803">
                  <c:v>0.97951999999999995</c:v>
                </c:pt>
                <c:pt idx="804">
                  <c:v>0.97965100000000005</c:v>
                </c:pt>
                <c:pt idx="805">
                  <c:v>0.97978200000000004</c:v>
                </c:pt>
                <c:pt idx="806">
                  <c:v>0.97991399999999995</c:v>
                </c:pt>
                <c:pt idx="807">
                  <c:v>0.980047</c:v>
                </c:pt>
                <c:pt idx="808">
                  <c:v>0.98018099999999997</c:v>
                </c:pt>
                <c:pt idx="809">
                  <c:v>0.98031500000000005</c:v>
                </c:pt>
                <c:pt idx="810">
                  <c:v>0.98044900000000001</c:v>
                </c:pt>
                <c:pt idx="811">
                  <c:v>0.98058500000000004</c:v>
                </c:pt>
                <c:pt idx="812">
                  <c:v>0.98072099999999995</c:v>
                </c:pt>
                <c:pt idx="813">
                  <c:v>0.98085699999999998</c:v>
                </c:pt>
                <c:pt idx="814">
                  <c:v>0.98099400000000003</c:v>
                </c:pt>
                <c:pt idx="815">
                  <c:v>0.981132</c:v>
                </c:pt>
                <c:pt idx="816">
                  <c:v>0.98126999999999998</c:v>
                </c:pt>
                <c:pt idx="817">
                  <c:v>0.98140799999999995</c:v>
                </c:pt>
                <c:pt idx="818">
                  <c:v>0.98154699999999995</c:v>
                </c:pt>
                <c:pt idx="819">
                  <c:v>0.98168699999999998</c:v>
                </c:pt>
                <c:pt idx="820">
                  <c:v>0.98182700000000001</c:v>
                </c:pt>
                <c:pt idx="821">
                  <c:v>0.98196700000000003</c:v>
                </c:pt>
                <c:pt idx="822">
                  <c:v>0.98210799999999998</c:v>
                </c:pt>
                <c:pt idx="823">
                  <c:v>0.98224900000000004</c:v>
                </c:pt>
                <c:pt idx="824">
                  <c:v>0.98238999999999999</c:v>
                </c:pt>
                <c:pt idx="825">
                  <c:v>0.98253199999999996</c:v>
                </c:pt>
                <c:pt idx="826">
                  <c:v>0.98267400000000005</c:v>
                </c:pt>
                <c:pt idx="827">
                  <c:v>0.98281700000000005</c:v>
                </c:pt>
                <c:pt idx="828">
                  <c:v>0.98295900000000003</c:v>
                </c:pt>
                <c:pt idx="829">
                  <c:v>0.98310200000000003</c:v>
                </c:pt>
                <c:pt idx="830">
                  <c:v>0.98324599999999995</c:v>
                </c:pt>
                <c:pt idx="831">
                  <c:v>0.98338899999999996</c:v>
                </c:pt>
                <c:pt idx="832">
                  <c:v>0.98353299999999999</c:v>
                </c:pt>
                <c:pt idx="833">
                  <c:v>0.98367700000000002</c:v>
                </c:pt>
                <c:pt idx="834">
                  <c:v>0.98382099999999995</c:v>
                </c:pt>
                <c:pt idx="835">
                  <c:v>0.98396499999999998</c:v>
                </c:pt>
                <c:pt idx="836">
                  <c:v>0.98411000000000004</c:v>
                </c:pt>
                <c:pt idx="837">
                  <c:v>0.98425399999999996</c:v>
                </c:pt>
                <c:pt idx="838">
                  <c:v>0.98439900000000002</c:v>
                </c:pt>
                <c:pt idx="839">
                  <c:v>0.98454399999999997</c:v>
                </c:pt>
                <c:pt idx="840">
                  <c:v>0.98468900000000004</c:v>
                </c:pt>
                <c:pt idx="841">
                  <c:v>0.98483399999999999</c:v>
                </c:pt>
                <c:pt idx="842">
                  <c:v>0.98497900000000005</c:v>
                </c:pt>
                <c:pt idx="843">
                  <c:v>0.985124</c:v>
                </c:pt>
                <c:pt idx="844">
                  <c:v>0.98526899999999995</c:v>
                </c:pt>
                <c:pt idx="845">
                  <c:v>0.98541500000000004</c:v>
                </c:pt>
                <c:pt idx="846">
                  <c:v>0.98555999999999999</c:v>
                </c:pt>
                <c:pt idx="847">
                  <c:v>0.98570500000000005</c:v>
                </c:pt>
                <c:pt idx="848">
                  <c:v>0.98585</c:v>
                </c:pt>
                <c:pt idx="849">
                  <c:v>0.98599499999999995</c:v>
                </c:pt>
                <c:pt idx="850">
                  <c:v>0.98614100000000005</c:v>
                </c:pt>
                <c:pt idx="851">
                  <c:v>0.986286</c:v>
                </c:pt>
                <c:pt idx="852">
                  <c:v>0.98643099999999995</c:v>
                </c:pt>
                <c:pt idx="853">
                  <c:v>0.98657499999999998</c:v>
                </c:pt>
                <c:pt idx="854">
                  <c:v>0.98672000000000004</c:v>
                </c:pt>
                <c:pt idx="855">
                  <c:v>0.98686499999999999</c:v>
                </c:pt>
                <c:pt idx="856">
                  <c:v>0.98700900000000003</c:v>
                </c:pt>
                <c:pt idx="857">
                  <c:v>0.98715399999999998</c:v>
                </c:pt>
                <c:pt idx="858">
                  <c:v>0.98729800000000001</c:v>
                </c:pt>
                <c:pt idx="859">
                  <c:v>0.98744200000000004</c:v>
                </c:pt>
                <c:pt idx="860">
                  <c:v>0.98758599999999996</c:v>
                </c:pt>
                <c:pt idx="861">
                  <c:v>0.98772899999999997</c:v>
                </c:pt>
                <c:pt idx="862">
                  <c:v>0.987873</c:v>
                </c:pt>
                <c:pt idx="863">
                  <c:v>0.98801600000000001</c:v>
                </c:pt>
                <c:pt idx="864">
                  <c:v>0.98815900000000001</c:v>
                </c:pt>
                <c:pt idx="865">
                  <c:v>0.98830200000000001</c:v>
                </c:pt>
                <c:pt idx="866">
                  <c:v>0.98844399999999999</c:v>
                </c:pt>
                <c:pt idx="867">
                  <c:v>0.98858599999999996</c:v>
                </c:pt>
                <c:pt idx="868">
                  <c:v>0.98872800000000005</c:v>
                </c:pt>
                <c:pt idx="869">
                  <c:v>0.98887000000000003</c:v>
                </c:pt>
                <c:pt idx="870">
                  <c:v>0.98901099999999997</c:v>
                </c:pt>
                <c:pt idx="871">
                  <c:v>0.98915200000000003</c:v>
                </c:pt>
                <c:pt idx="872">
                  <c:v>0.98929299999999998</c:v>
                </c:pt>
                <c:pt idx="873">
                  <c:v>0.98943300000000001</c:v>
                </c:pt>
                <c:pt idx="874">
                  <c:v>0.98957399999999995</c:v>
                </c:pt>
                <c:pt idx="875">
                  <c:v>0.98971299999999995</c:v>
                </c:pt>
                <c:pt idx="876">
                  <c:v>0.98985299999999998</c:v>
                </c:pt>
                <c:pt idx="877">
                  <c:v>0.98999099999999995</c:v>
                </c:pt>
                <c:pt idx="878">
                  <c:v>0.99012999999999995</c:v>
                </c:pt>
                <c:pt idx="879">
                  <c:v>0.99026800000000004</c:v>
                </c:pt>
                <c:pt idx="880">
                  <c:v>0.99040600000000001</c:v>
                </c:pt>
                <c:pt idx="881">
                  <c:v>0.99054299999999995</c:v>
                </c:pt>
                <c:pt idx="882">
                  <c:v>0.99068000000000001</c:v>
                </c:pt>
                <c:pt idx="883">
                  <c:v>0.99081699999999995</c:v>
                </c:pt>
                <c:pt idx="884">
                  <c:v>0.99095299999999997</c:v>
                </c:pt>
                <c:pt idx="885">
                  <c:v>0.99108799999999997</c:v>
                </c:pt>
                <c:pt idx="886">
                  <c:v>0.99122299999999997</c:v>
                </c:pt>
                <c:pt idx="887">
                  <c:v>0.99135799999999996</c:v>
                </c:pt>
                <c:pt idx="888">
                  <c:v>0.99149200000000004</c:v>
                </c:pt>
                <c:pt idx="889">
                  <c:v>0.99162600000000001</c:v>
                </c:pt>
                <c:pt idx="890">
                  <c:v>0.99175899999999995</c:v>
                </c:pt>
                <c:pt idx="891">
                  <c:v>0.991892</c:v>
                </c:pt>
                <c:pt idx="892">
                  <c:v>0.99202400000000002</c:v>
                </c:pt>
                <c:pt idx="893">
                  <c:v>0.99215500000000001</c:v>
                </c:pt>
                <c:pt idx="894">
                  <c:v>0.992286</c:v>
                </c:pt>
                <c:pt idx="895">
                  <c:v>0.99241699999999999</c:v>
                </c:pt>
                <c:pt idx="896">
                  <c:v>0.99254699999999996</c:v>
                </c:pt>
                <c:pt idx="897">
                  <c:v>0.992676</c:v>
                </c:pt>
                <c:pt idx="898">
                  <c:v>0.99280500000000005</c:v>
                </c:pt>
                <c:pt idx="899">
                  <c:v>0.99293399999999998</c:v>
                </c:pt>
                <c:pt idx="900">
                  <c:v>0.993062</c:v>
                </c:pt>
                <c:pt idx="901">
                  <c:v>0.99318899999999999</c:v>
                </c:pt>
                <c:pt idx="902">
                  <c:v>0.99331499999999995</c:v>
                </c:pt>
                <c:pt idx="903">
                  <c:v>0.99344100000000002</c:v>
                </c:pt>
                <c:pt idx="904">
                  <c:v>0.99356699999999998</c:v>
                </c:pt>
                <c:pt idx="905">
                  <c:v>0.99369099999999999</c:v>
                </c:pt>
                <c:pt idx="906">
                  <c:v>0.99381600000000003</c:v>
                </c:pt>
                <c:pt idx="907">
                  <c:v>0.99393900000000002</c:v>
                </c:pt>
                <c:pt idx="908">
                  <c:v>0.994062</c:v>
                </c:pt>
                <c:pt idx="909">
                  <c:v>0.99418399999999996</c:v>
                </c:pt>
                <c:pt idx="910">
                  <c:v>0.99430600000000002</c:v>
                </c:pt>
                <c:pt idx="911">
                  <c:v>0.99442699999999995</c:v>
                </c:pt>
                <c:pt idx="912">
                  <c:v>0.99454799999999999</c:v>
                </c:pt>
                <c:pt idx="913">
                  <c:v>0.99466699999999997</c:v>
                </c:pt>
                <c:pt idx="914">
                  <c:v>0.99478599999999995</c:v>
                </c:pt>
                <c:pt idx="915">
                  <c:v>0.99490500000000004</c:v>
                </c:pt>
                <c:pt idx="916">
                  <c:v>0.99502199999999996</c:v>
                </c:pt>
                <c:pt idx="917">
                  <c:v>0.995139</c:v>
                </c:pt>
                <c:pt idx="918">
                  <c:v>0.99525600000000003</c:v>
                </c:pt>
                <c:pt idx="919">
                  <c:v>0.99537100000000001</c:v>
                </c:pt>
                <c:pt idx="920">
                  <c:v>0.99548599999999998</c:v>
                </c:pt>
                <c:pt idx="921">
                  <c:v>0.99560099999999996</c:v>
                </c:pt>
                <c:pt idx="922">
                  <c:v>0.99571399999999999</c:v>
                </c:pt>
                <c:pt idx="923">
                  <c:v>0.99582700000000002</c:v>
                </c:pt>
                <c:pt idx="924">
                  <c:v>0.99593900000000002</c:v>
                </c:pt>
                <c:pt idx="925">
                  <c:v>0.99605100000000002</c:v>
                </c:pt>
                <c:pt idx="926">
                  <c:v>0.99616199999999999</c:v>
                </c:pt>
                <c:pt idx="927">
                  <c:v>0.99627200000000005</c:v>
                </c:pt>
                <c:pt idx="928">
                  <c:v>0.99638099999999996</c:v>
                </c:pt>
                <c:pt idx="929">
                  <c:v>0.99648999999999999</c:v>
                </c:pt>
                <c:pt idx="930">
                  <c:v>0.99659699999999996</c:v>
                </c:pt>
                <c:pt idx="931">
                  <c:v>0.99670499999999995</c:v>
                </c:pt>
                <c:pt idx="932">
                  <c:v>0.996811</c:v>
                </c:pt>
                <c:pt idx="933">
                  <c:v>0.99691700000000005</c:v>
                </c:pt>
                <c:pt idx="934">
                  <c:v>0.99702100000000005</c:v>
                </c:pt>
                <c:pt idx="935">
                  <c:v>0.99712599999999996</c:v>
                </c:pt>
                <c:pt idx="936">
                  <c:v>0.99722900000000003</c:v>
                </c:pt>
                <c:pt idx="937">
                  <c:v>0.997332</c:v>
                </c:pt>
                <c:pt idx="938">
                  <c:v>0.99743300000000001</c:v>
                </c:pt>
                <c:pt idx="939">
                  <c:v>0.99753499999999995</c:v>
                </c:pt>
                <c:pt idx="940">
                  <c:v>0.99763500000000005</c:v>
                </c:pt>
                <c:pt idx="941">
                  <c:v>0.99773500000000004</c:v>
                </c:pt>
                <c:pt idx="942">
                  <c:v>0.99783299999999997</c:v>
                </c:pt>
                <c:pt idx="943">
                  <c:v>0.99793100000000001</c:v>
                </c:pt>
                <c:pt idx="944">
                  <c:v>0.99802900000000005</c:v>
                </c:pt>
                <c:pt idx="945">
                  <c:v>0.99812500000000004</c:v>
                </c:pt>
                <c:pt idx="946">
                  <c:v>0.99822100000000002</c:v>
                </c:pt>
                <c:pt idx="947">
                  <c:v>0.99831599999999998</c:v>
                </c:pt>
                <c:pt idx="948">
                  <c:v>0.99841000000000002</c:v>
                </c:pt>
                <c:pt idx="949">
                  <c:v>0.99850399999999995</c:v>
                </c:pt>
                <c:pt idx="950">
                  <c:v>0.99859600000000004</c:v>
                </c:pt>
                <c:pt idx="951">
                  <c:v>0.99868800000000002</c:v>
                </c:pt>
                <c:pt idx="952">
                  <c:v>0.99877899999999997</c:v>
                </c:pt>
                <c:pt idx="953">
                  <c:v>0.99886900000000001</c:v>
                </c:pt>
                <c:pt idx="954">
                  <c:v>0.99895900000000004</c:v>
                </c:pt>
                <c:pt idx="955">
                  <c:v>0.99904800000000005</c:v>
                </c:pt>
                <c:pt idx="956">
                  <c:v>0.99913600000000002</c:v>
                </c:pt>
                <c:pt idx="957">
                  <c:v>0.99922299999999997</c:v>
                </c:pt>
                <c:pt idx="958">
                  <c:v>0.999309</c:v>
                </c:pt>
                <c:pt idx="959">
                  <c:v>0.99939500000000003</c:v>
                </c:pt>
                <c:pt idx="960">
                  <c:v>0.99947900000000001</c:v>
                </c:pt>
                <c:pt idx="961">
                  <c:v>0.99956299999999998</c:v>
                </c:pt>
                <c:pt idx="962">
                  <c:v>0.99964699999999995</c:v>
                </c:pt>
                <c:pt idx="963">
                  <c:v>0.99972899999999998</c:v>
                </c:pt>
                <c:pt idx="964">
                  <c:v>0.99981100000000001</c:v>
                </c:pt>
                <c:pt idx="965">
                  <c:v>0.99989099999999997</c:v>
                </c:pt>
                <c:pt idx="966">
                  <c:v>0.99997100000000005</c:v>
                </c:pt>
                <c:pt idx="967">
                  <c:v>1.0000500000000001</c:v>
                </c:pt>
                <c:pt idx="968">
                  <c:v>1.00013</c:v>
                </c:pt>
                <c:pt idx="969">
                  <c:v>1.00021</c:v>
                </c:pt>
                <c:pt idx="970">
                  <c:v>1.0002800000000001</c:v>
                </c:pt>
                <c:pt idx="971">
                  <c:v>1.0003599999999999</c:v>
                </c:pt>
                <c:pt idx="972">
                  <c:v>1.0004299999999999</c:v>
                </c:pt>
                <c:pt idx="973">
                  <c:v>1.00051</c:v>
                </c:pt>
                <c:pt idx="974">
                  <c:v>1.00058</c:v>
                </c:pt>
                <c:pt idx="975">
                  <c:v>1.0006600000000001</c:v>
                </c:pt>
                <c:pt idx="976">
                  <c:v>1.0007299999999999</c:v>
                </c:pt>
                <c:pt idx="977">
                  <c:v>1.0007999999999999</c:v>
                </c:pt>
                <c:pt idx="978">
                  <c:v>1.0008699999999999</c:v>
                </c:pt>
                <c:pt idx="979">
                  <c:v>1.0009399999999999</c:v>
                </c:pt>
                <c:pt idx="980">
                  <c:v>1.00101</c:v>
                </c:pt>
                <c:pt idx="981">
                  <c:v>1.00108</c:v>
                </c:pt>
                <c:pt idx="982">
                  <c:v>1.0011399999999999</c:v>
                </c:pt>
                <c:pt idx="983">
                  <c:v>1.0012099999999999</c:v>
                </c:pt>
                <c:pt idx="984">
                  <c:v>1.0012799999999999</c:v>
                </c:pt>
                <c:pt idx="985">
                  <c:v>1.0013399999999999</c:v>
                </c:pt>
                <c:pt idx="986">
                  <c:v>1.0014099999999999</c:v>
                </c:pt>
                <c:pt idx="987">
                  <c:v>1.0014700000000001</c:v>
                </c:pt>
                <c:pt idx="988">
                  <c:v>1.00153</c:v>
                </c:pt>
                <c:pt idx="989">
                  <c:v>1.00159</c:v>
                </c:pt>
                <c:pt idx="990">
                  <c:v>1.0016499999999999</c:v>
                </c:pt>
                <c:pt idx="991">
                  <c:v>1.0017199999999999</c:v>
                </c:pt>
                <c:pt idx="992">
                  <c:v>1.00177</c:v>
                </c:pt>
                <c:pt idx="993">
                  <c:v>1.00183</c:v>
                </c:pt>
                <c:pt idx="994">
                  <c:v>1.0018899999999999</c:v>
                </c:pt>
                <c:pt idx="995">
                  <c:v>1.0019499999999999</c:v>
                </c:pt>
                <c:pt idx="996">
                  <c:v>1.0020100000000001</c:v>
                </c:pt>
                <c:pt idx="997">
                  <c:v>1.00206</c:v>
                </c:pt>
                <c:pt idx="998">
                  <c:v>1.0021199999999999</c:v>
                </c:pt>
                <c:pt idx="999">
                  <c:v>1.00217</c:v>
                </c:pt>
                <c:pt idx="1000">
                  <c:v>1.0022200000000001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17F-4C3F-A47A-A81763E2A2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862304"/>
        <c:axId val="636865584"/>
      </c:scatterChart>
      <c:valAx>
        <c:axId val="636862304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865584"/>
        <c:crosses val="autoZero"/>
        <c:crossBetween val="midCat"/>
      </c:valAx>
      <c:valAx>
        <c:axId val="636865584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862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iL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Trap!$D$2:$D$102</c:f>
              <c:numCache>
                <c:formatCode>General</c:formatCode>
                <c:ptCount val="101"/>
                <c:pt idx="0">
                  <c:v>9.5011899999999996E-2</c:v>
                </c:pt>
                <c:pt idx="1">
                  <c:v>0.180094</c:v>
                </c:pt>
                <c:pt idx="2">
                  <c:v>0.25538100000000002</c:v>
                </c:pt>
                <c:pt idx="3">
                  <c:v>0.32108799999999998</c:v>
                </c:pt>
                <c:pt idx="4">
                  <c:v>0.377502</c:v>
                </c:pt>
                <c:pt idx="5">
                  <c:v>0.42496899999999999</c:v>
                </c:pt>
                <c:pt idx="6">
                  <c:v>0.46388800000000002</c:v>
                </c:pt>
                <c:pt idx="7">
                  <c:v>0.49470199999999998</c:v>
                </c:pt>
                <c:pt idx="8">
                  <c:v>0.51788900000000004</c:v>
                </c:pt>
                <c:pt idx="9">
                  <c:v>0.53395099999999995</c:v>
                </c:pt>
                <c:pt idx="10">
                  <c:v>0.54341399999999995</c:v>
                </c:pt>
                <c:pt idx="11">
                  <c:v>0.54681599999999997</c:v>
                </c:pt>
                <c:pt idx="12">
                  <c:v>0.54469800000000002</c:v>
                </c:pt>
                <c:pt idx="13">
                  <c:v>0.53760699999999995</c:v>
                </c:pt>
                <c:pt idx="14">
                  <c:v>0.52608100000000002</c:v>
                </c:pt>
                <c:pt idx="15">
                  <c:v>0.51065199999999999</c:v>
                </c:pt>
                <c:pt idx="16">
                  <c:v>0.49183700000000002</c:v>
                </c:pt>
                <c:pt idx="17">
                  <c:v>0.47013700000000003</c:v>
                </c:pt>
                <c:pt idx="18">
                  <c:v>0.44603100000000001</c:v>
                </c:pt>
                <c:pt idx="19">
                  <c:v>0.41997899999999999</c:v>
                </c:pt>
                <c:pt idx="20">
                  <c:v>0.39241100000000001</c:v>
                </c:pt>
                <c:pt idx="21">
                  <c:v>0.363734</c:v>
                </c:pt>
                <c:pt idx="22">
                  <c:v>0.33432600000000001</c:v>
                </c:pt>
                <c:pt idx="23">
                  <c:v>0.304535</c:v>
                </c:pt>
                <c:pt idx="24">
                  <c:v>0.27468199999999998</c:v>
                </c:pt>
                <c:pt idx="25">
                  <c:v>0.245055</c:v>
                </c:pt>
                <c:pt idx="26">
                  <c:v>0.21591399999999999</c:v>
                </c:pt>
                <c:pt idx="27">
                  <c:v>0.18749099999999999</c:v>
                </c:pt>
                <c:pt idx="28">
                  <c:v>0.15998699999999999</c:v>
                </c:pt>
                <c:pt idx="29">
                  <c:v>0.133577</c:v>
                </c:pt>
                <c:pt idx="30">
                  <c:v>0.108406</c:v>
                </c:pt>
                <c:pt idx="31">
                  <c:v>8.4597000000000006E-2</c:v>
                </c:pt>
                <c:pt idx="32">
                  <c:v>6.2246299999999997E-2</c:v>
                </c:pt>
                <c:pt idx="33">
                  <c:v>4.1427699999999998E-2</c:v>
                </c:pt>
                <c:pt idx="34">
                  <c:v>2.2193600000000001E-2</c:v>
                </c:pt>
                <c:pt idx="35">
                  <c:v>4.57604E-3</c:v>
                </c:pt>
                <c:pt idx="36">
                  <c:v>-1.14111E-2</c:v>
                </c:pt>
                <c:pt idx="37">
                  <c:v>-2.57708E-2</c:v>
                </c:pt>
                <c:pt idx="38">
                  <c:v>-3.8521399999999997E-2</c:v>
                </c:pt>
                <c:pt idx="39">
                  <c:v>-4.9694500000000003E-2</c:v>
                </c:pt>
                <c:pt idx="40">
                  <c:v>-5.9333900000000002E-2</c:v>
                </c:pt>
                <c:pt idx="41">
                  <c:v>-6.7493600000000001E-2</c:v>
                </c:pt>
                <c:pt idx="42">
                  <c:v>-7.4236800000000006E-2</c:v>
                </c:pt>
                <c:pt idx="43">
                  <c:v>-7.9633999999999996E-2</c:v>
                </c:pt>
                <c:pt idx="44">
                  <c:v>-8.3761799999999997E-2</c:v>
                </c:pt>
                <c:pt idx="45">
                  <c:v>-8.6701600000000004E-2</c:v>
                </c:pt>
                <c:pt idx="46">
                  <c:v>-8.85383E-2</c:v>
                </c:pt>
                <c:pt idx="47">
                  <c:v>-8.93592E-2</c:v>
                </c:pt>
                <c:pt idx="48">
                  <c:v>-8.9253100000000002E-2</c:v>
                </c:pt>
                <c:pt idx="49">
                  <c:v>-8.8309100000000001E-2</c:v>
                </c:pt>
                <c:pt idx="50">
                  <c:v>-8.6615800000000007E-2</c:v>
                </c:pt>
                <c:pt idx="51">
                  <c:v>-8.4260399999999999E-2</c:v>
                </c:pt>
                <c:pt idx="52">
                  <c:v>-8.1328200000000003E-2</c:v>
                </c:pt>
                <c:pt idx="53">
                  <c:v>-7.7901899999999996E-2</c:v>
                </c:pt>
                <c:pt idx="54">
                  <c:v>-7.4060899999999999E-2</c:v>
                </c:pt>
                <c:pt idx="55">
                  <c:v>-6.9881299999999993E-2</c:v>
                </c:pt>
                <c:pt idx="56">
                  <c:v>-6.5434800000000001E-2</c:v>
                </c:pt>
                <c:pt idx="57">
                  <c:v>-6.0789000000000003E-2</c:v>
                </c:pt>
                <c:pt idx="58">
                  <c:v>-5.6007099999999997E-2</c:v>
                </c:pt>
                <c:pt idx="59">
                  <c:v>-5.1147400000000003E-2</c:v>
                </c:pt>
                <c:pt idx="60">
                  <c:v>-4.6263499999999999E-2</c:v>
                </c:pt>
                <c:pt idx="61">
                  <c:v>-4.1404000000000003E-2</c:v>
                </c:pt>
                <c:pt idx="62">
                  <c:v>-3.6612899999999997E-2</c:v>
                </c:pt>
                <c:pt idx="63">
                  <c:v>-3.1929100000000002E-2</c:v>
                </c:pt>
                <c:pt idx="64">
                  <c:v>-2.7386899999999999E-2</c:v>
                </c:pt>
                <c:pt idx="65">
                  <c:v>-2.3016100000000001E-2</c:v>
                </c:pt>
                <c:pt idx="66">
                  <c:v>-1.8841900000000002E-2</c:v>
                </c:pt>
                <c:pt idx="67">
                  <c:v>-1.4885300000000001E-2</c:v>
                </c:pt>
                <c:pt idx="68">
                  <c:v>-1.11632E-2</c:v>
                </c:pt>
                <c:pt idx="69">
                  <c:v>-7.6886599999999999E-3</c:v>
                </c:pt>
                <c:pt idx="70">
                  <c:v>-4.4711899999999999E-3</c:v>
                </c:pt>
                <c:pt idx="71">
                  <c:v>-1.51694E-3</c:v>
                </c:pt>
                <c:pt idx="72">
                  <c:v>1.1710399999999999E-3</c:v>
                </c:pt>
                <c:pt idx="73">
                  <c:v>3.5925000000000002E-3</c:v>
                </c:pt>
                <c:pt idx="74">
                  <c:v>5.7497599999999996E-3</c:v>
                </c:pt>
                <c:pt idx="75">
                  <c:v>7.6474200000000003E-3</c:v>
                </c:pt>
                <c:pt idx="76">
                  <c:v>9.2921199999999992E-3</c:v>
                </c:pt>
                <c:pt idx="77">
                  <c:v>1.06923E-2</c:v>
                </c:pt>
                <c:pt idx="78">
                  <c:v>1.18578E-2</c:v>
                </c:pt>
                <c:pt idx="79">
                  <c:v>1.2799899999999999E-2</c:v>
                </c:pt>
                <c:pt idx="80">
                  <c:v>1.35309E-2</c:v>
                </c:pt>
                <c:pt idx="81">
                  <c:v>1.4063900000000001E-2</c:v>
                </c:pt>
                <c:pt idx="82">
                  <c:v>1.4412599999999999E-2</c:v>
                </c:pt>
                <c:pt idx="83">
                  <c:v>1.45913E-2</c:v>
                </c:pt>
                <c:pt idx="84">
                  <c:v>1.46143E-2</c:v>
                </c:pt>
                <c:pt idx="85">
                  <c:v>1.44963E-2</c:v>
                </c:pt>
                <c:pt idx="86">
                  <c:v>1.42518E-2</c:v>
                </c:pt>
                <c:pt idx="87" formatCode="0.00E+00">
                  <c:v>1.3895100000000001E-2</c:v>
                </c:pt>
                <c:pt idx="88">
                  <c:v>1.3440300000000001E-2</c:v>
                </c:pt>
                <c:pt idx="89">
                  <c:v>1.2900999999999999E-2</c:v>
                </c:pt>
                <c:pt idx="90">
                  <c:v>1.2290300000000001E-2</c:v>
                </c:pt>
                <c:pt idx="91">
                  <c:v>1.16209E-2</c:v>
                </c:pt>
                <c:pt idx="92">
                  <c:v>1.09047E-2</c:v>
                </c:pt>
                <c:pt idx="93">
                  <c:v>1.0153000000000001E-2</c:v>
                </c:pt>
                <c:pt idx="94">
                  <c:v>9.3761499999999998E-3</c:v>
                </c:pt>
                <c:pt idx="95">
                  <c:v>8.5840599999999993E-3</c:v>
                </c:pt>
                <c:pt idx="96">
                  <c:v>7.7856799999999997E-3</c:v>
                </c:pt>
                <c:pt idx="97">
                  <c:v>6.9891700000000003E-3</c:v>
                </c:pt>
                <c:pt idx="98">
                  <c:v>6.2019400000000004E-3</c:v>
                </c:pt>
                <c:pt idx="99">
                  <c:v>5.43057E-3</c:v>
                </c:pt>
                <c:pt idx="100">
                  <c:v>4.6809E-3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D1-4E75-A126-7C840F64FA47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Trap!$R$2:$R$1002</c:f>
              <c:numCache>
                <c:formatCode>General</c:formatCode>
                <c:ptCount val="1001"/>
                <c:pt idx="0">
                  <c:v>9.9500000000000005E-3</c:v>
                </c:pt>
                <c:pt idx="1">
                  <c:v>1.9800000000000002E-2</c:v>
                </c:pt>
                <c:pt idx="2">
                  <c:v>2.955E-2</c:v>
                </c:pt>
                <c:pt idx="3">
                  <c:v>3.9200100000000002E-2</c:v>
                </c:pt>
                <c:pt idx="4">
                  <c:v>4.8750300000000003E-2</c:v>
                </c:pt>
                <c:pt idx="5">
                  <c:v>5.8200599999999998E-2</c:v>
                </c:pt>
                <c:pt idx="6">
                  <c:v>6.7551E-2</c:v>
                </c:pt>
                <c:pt idx="7">
                  <c:v>7.6801700000000001E-2</c:v>
                </c:pt>
                <c:pt idx="8">
                  <c:v>8.5952700000000007E-2</c:v>
                </c:pt>
                <c:pt idx="9">
                  <c:v>9.5004199999999997E-2</c:v>
                </c:pt>
                <c:pt idx="10">
                  <c:v>0.10395600000000001</c:v>
                </c:pt>
                <c:pt idx="11">
                  <c:v>0.11280900000000001</c:v>
                </c:pt>
                <c:pt idx="12">
                  <c:v>0.121562</c:v>
                </c:pt>
                <c:pt idx="13">
                  <c:v>0.130216</c:v>
                </c:pt>
                <c:pt idx="14">
                  <c:v>0.13877100000000001</c:v>
                </c:pt>
                <c:pt idx="15">
                  <c:v>0.147227</c:v>
                </c:pt>
                <c:pt idx="16">
                  <c:v>0.155584</c:v>
                </c:pt>
                <c:pt idx="17">
                  <c:v>0.16384199999999999</c:v>
                </c:pt>
                <c:pt idx="18">
                  <c:v>0.17200299999999999</c:v>
                </c:pt>
                <c:pt idx="19">
                  <c:v>0.180064</c:v>
                </c:pt>
                <c:pt idx="20">
                  <c:v>0.188028</c:v>
                </c:pt>
                <c:pt idx="21">
                  <c:v>0.19589400000000001</c:v>
                </c:pt>
                <c:pt idx="22">
                  <c:v>0.20366200000000001</c:v>
                </c:pt>
                <c:pt idx="23">
                  <c:v>0.21133199999999999</c:v>
                </c:pt>
                <c:pt idx="24">
                  <c:v>0.21890499999999999</c:v>
                </c:pt>
                <c:pt idx="25">
                  <c:v>0.226381</c:v>
                </c:pt>
                <c:pt idx="26">
                  <c:v>0.23376</c:v>
                </c:pt>
                <c:pt idx="27">
                  <c:v>0.24104200000000001</c:v>
                </c:pt>
                <c:pt idx="28">
                  <c:v>0.248228</c:v>
                </c:pt>
                <c:pt idx="29">
                  <c:v>0.25531799999999999</c:v>
                </c:pt>
                <c:pt idx="30">
                  <c:v>0.26231199999999999</c:v>
                </c:pt>
                <c:pt idx="31">
                  <c:v>0.26921</c:v>
                </c:pt>
                <c:pt idx="32">
                  <c:v>0.27601199999999998</c:v>
                </c:pt>
                <c:pt idx="33">
                  <c:v>0.28272000000000003</c:v>
                </c:pt>
                <c:pt idx="34">
                  <c:v>0.28933199999999998</c:v>
                </c:pt>
                <c:pt idx="35">
                  <c:v>0.29585</c:v>
                </c:pt>
                <c:pt idx="36">
                  <c:v>0.30227399999999999</c:v>
                </c:pt>
                <c:pt idx="37">
                  <c:v>0.30860399999999999</c:v>
                </c:pt>
                <c:pt idx="38">
                  <c:v>0.31484000000000001</c:v>
                </c:pt>
                <c:pt idx="39">
                  <c:v>0.32098300000000002</c:v>
                </c:pt>
                <c:pt idx="40">
                  <c:v>0.32703199999999999</c:v>
                </c:pt>
                <c:pt idx="41">
                  <c:v>0.33298899999999998</c:v>
                </c:pt>
                <c:pt idx="42">
                  <c:v>0.33885399999999999</c:v>
                </c:pt>
                <c:pt idx="43">
                  <c:v>0.34462599999999999</c:v>
                </c:pt>
                <c:pt idx="44">
                  <c:v>0.35030699999999998</c:v>
                </c:pt>
                <c:pt idx="45">
                  <c:v>0.35589599999999999</c:v>
                </c:pt>
                <c:pt idx="46">
                  <c:v>0.36139399999999999</c:v>
                </c:pt>
                <c:pt idx="47">
                  <c:v>0.36680200000000002</c:v>
                </c:pt>
                <c:pt idx="48">
                  <c:v>0.37211899999999998</c:v>
                </c:pt>
                <c:pt idx="49">
                  <c:v>0.37734699999999999</c:v>
                </c:pt>
                <c:pt idx="50">
                  <c:v>0.38248500000000002</c:v>
                </c:pt>
                <c:pt idx="51">
                  <c:v>0.38753300000000002</c:v>
                </c:pt>
                <c:pt idx="52">
                  <c:v>0.39249299999999998</c:v>
                </c:pt>
                <c:pt idx="53">
                  <c:v>0.39736500000000002</c:v>
                </c:pt>
                <c:pt idx="54">
                  <c:v>0.40214800000000001</c:v>
                </c:pt>
                <c:pt idx="55">
                  <c:v>0.40684399999999998</c:v>
                </c:pt>
                <c:pt idx="56">
                  <c:v>0.41145199999999998</c:v>
                </c:pt>
                <c:pt idx="57">
                  <c:v>0.41597400000000001</c:v>
                </c:pt>
                <c:pt idx="58">
                  <c:v>0.42041000000000001</c:v>
                </c:pt>
                <c:pt idx="59">
                  <c:v>0.424759</c:v>
                </c:pt>
                <c:pt idx="60">
                  <c:v>0.42902299999999999</c:v>
                </c:pt>
                <c:pt idx="61">
                  <c:v>0.43320199999999998</c:v>
                </c:pt>
                <c:pt idx="62">
                  <c:v>0.43729600000000002</c:v>
                </c:pt>
                <c:pt idx="63">
                  <c:v>0.44130599999999998</c:v>
                </c:pt>
                <c:pt idx="64">
                  <c:v>0.44523200000000002</c:v>
                </c:pt>
                <c:pt idx="65">
                  <c:v>0.449075</c:v>
                </c:pt>
                <c:pt idx="66">
                  <c:v>0.45283499999999999</c:v>
                </c:pt>
                <c:pt idx="67">
                  <c:v>0.45651199999999997</c:v>
                </c:pt>
                <c:pt idx="68">
                  <c:v>0.46010699999999999</c:v>
                </c:pt>
                <c:pt idx="69">
                  <c:v>0.46362100000000001</c:v>
                </c:pt>
                <c:pt idx="70">
                  <c:v>0.46705400000000002</c:v>
                </c:pt>
                <c:pt idx="71">
                  <c:v>0.47040599999999999</c:v>
                </c:pt>
                <c:pt idx="72">
                  <c:v>0.47367799999999999</c:v>
                </c:pt>
                <c:pt idx="73">
                  <c:v>0.47687000000000002</c:v>
                </c:pt>
                <c:pt idx="74">
                  <c:v>0.47998299999999999</c:v>
                </c:pt>
                <c:pt idx="75">
                  <c:v>0.48301699999999997</c:v>
                </c:pt>
                <c:pt idx="76">
                  <c:v>0.48597299999999999</c:v>
                </c:pt>
                <c:pt idx="77">
                  <c:v>0.48885200000000001</c:v>
                </c:pt>
                <c:pt idx="78">
                  <c:v>0.49165300000000001</c:v>
                </c:pt>
                <c:pt idx="79">
                  <c:v>0.49437700000000001</c:v>
                </c:pt>
                <c:pt idx="80">
                  <c:v>0.49702499999999999</c:v>
                </c:pt>
                <c:pt idx="81">
                  <c:v>0.49959700000000001</c:v>
                </c:pt>
                <c:pt idx="82">
                  <c:v>0.50209400000000004</c:v>
                </c:pt>
                <c:pt idx="83">
                  <c:v>0.50451599999999996</c:v>
                </c:pt>
                <c:pt idx="84">
                  <c:v>0.50686299999999995</c:v>
                </c:pt>
                <c:pt idx="85">
                  <c:v>0.50913699999999995</c:v>
                </c:pt>
                <c:pt idx="86">
                  <c:v>0.51133799999999996</c:v>
                </c:pt>
                <c:pt idx="87">
                  <c:v>0.51346599999999998</c:v>
                </c:pt>
                <c:pt idx="88">
                  <c:v>0.51552100000000001</c:v>
                </c:pt>
                <c:pt idx="89">
                  <c:v>0.51750499999999999</c:v>
                </c:pt>
                <c:pt idx="90">
                  <c:v>0.51941800000000005</c:v>
                </c:pt>
                <c:pt idx="91">
                  <c:v>0.52125900000000003</c:v>
                </c:pt>
                <c:pt idx="92">
                  <c:v>0.52303100000000002</c:v>
                </c:pt>
                <c:pt idx="93">
                  <c:v>0.524733</c:v>
                </c:pt>
                <c:pt idx="94">
                  <c:v>0.526366</c:v>
                </c:pt>
                <c:pt idx="95">
                  <c:v>0.52793000000000001</c:v>
                </c:pt>
                <c:pt idx="96">
                  <c:v>0.52942599999999995</c:v>
                </c:pt>
                <c:pt idx="97">
                  <c:v>0.53085499999999997</c:v>
                </c:pt>
                <c:pt idx="98">
                  <c:v>0.53221700000000005</c:v>
                </c:pt>
                <c:pt idx="99">
                  <c:v>0.53351199999999999</c:v>
                </c:pt>
                <c:pt idx="100">
                  <c:v>0.53474100000000002</c:v>
                </c:pt>
                <c:pt idx="101">
                  <c:v>0.53590400000000005</c:v>
                </c:pt>
                <c:pt idx="102">
                  <c:v>0.53700300000000001</c:v>
                </c:pt>
                <c:pt idx="103">
                  <c:v>0.53803800000000002</c:v>
                </c:pt>
                <c:pt idx="104">
                  <c:v>0.53900800000000004</c:v>
                </c:pt>
                <c:pt idx="105">
                  <c:v>0.53991500000000003</c:v>
                </c:pt>
                <c:pt idx="106">
                  <c:v>0.54076000000000002</c:v>
                </c:pt>
                <c:pt idx="107">
                  <c:v>0.54154199999999997</c:v>
                </c:pt>
                <c:pt idx="108">
                  <c:v>0.54226300000000005</c:v>
                </c:pt>
                <c:pt idx="109">
                  <c:v>0.54292200000000002</c:v>
                </c:pt>
                <c:pt idx="110">
                  <c:v>0.54352100000000003</c:v>
                </c:pt>
                <c:pt idx="111">
                  <c:v>0.54405999999999999</c:v>
                </c:pt>
                <c:pt idx="112">
                  <c:v>0.54454000000000002</c:v>
                </c:pt>
                <c:pt idx="113">
                  <c:v>0.54496</c:v>
                </c:pt>
                <c:pt idx="114">
                  <c:v>0.54532199999999997</c:v>
                </c:pt>
                <c:pt idx="115">
                  <c:v>0.54562600000000006</c:v>
                </c:pt>
                <c:pt idx="116">
                  <c:v>0.54587300000000005</c:v>
                </c:pt>
                <c:pt idx="117">
                  <c:v>0.54606299999999997</c:v>
                </c:pt>
                <c:pt idx="118">
                  <c:v>0.54619700000000004</c:v>
                </c:pt>
                <c:pt idx="119">
                  <c:v>0.54627499999999996</c:v>
                </c:pt>
                <c:pt idx="120">
                  <c:v>0.54629799999999995</c:v>
                </c:pt>
                <c:pt idx="121">
                  <c:v>0.54626699999999995</c:v>
                </c:pt>
                <c:pt idx="122">
                  <c:v>0.54618100000000003</c:v>
                </c:pt>
                <c:pt idx="123">
                  <c:v>0.54604200000000003</c:v>
                </c:pt>
                <c:pt idx="124">
                  <c:v>0.54584999999999995</c:v>
                </c:pt>
                <c:pt idx="125">
                  <c:v>0.54560600000000004</c:v>
                </c:pt>
                <c:pt idx="126">
                  <c:v>0.54530999999999996</c:v>
                </c:pt>
                <c:pt idx="127">
                  <c:v>0.54496199999999995</c:v>
                </c:pt>
                <c:pt idx="128">
                  <c:v>0.54456400000000005</c:v>
                </c:pt>
                <c:pt idx="129">
                  <c:v>0.54411500000000002</c:v>
                </c:pt>
                <c:pt idx="130">
                  <c:v>0.54361700000000002</c:v>
                </c:pt>
                <c:pt idx="131">
                  <c:v>0.54306900000000002</c:v>
                </c:pt>
                <c:pt idx="132">
                  <c:v>0.54247299999999998</c:v>
                </c:pt>
                <c:pt idx="133">
                  <c:v>0.54182900000000001</c:v>
                </c:pt>
                <c:pt idx="134">
                  <c:v>0.54113800000000001</c:v>
                </c:pt>
                <c:pt idx="135">
                  <c:v>0.54039899999999996</c:v>
                </c:pt>
                <c:pt idx="136">
                  <c:v>0.53961499999999996</c:v>
                </c:pt>
                <c:pt idx="137">
                  <c:v>0.53878400000000004</c:v>
                </c:pt>
                <c:pt idx="138">
                  <c:v>0.53790800000000005</c:v>
                </c:pt>
                <c:pt idx="139">
                  <c:v>0.53698699999999999</c:v>
                </c:pt>
                <c:pt idx="140">
                  <c:v>0.536022</c:v>
                </c:pt>
                <c:pt idx="141">
                  <c:v>0.53501299999999996</c:v>
                </c:pt>
                <c:pt idx="142">
                  <c:v>0.53396100000000002</c:v>
                </c:pt>
                <c:pt idx="143">
                  <c:v>0.53286599999999995</c:v>
                </c:pt>
                <c:pt idx="144">
                  <c:v>0.53172900000000001</c:v>
                </c:pt>
                <c:pt idx="145">
                  <c:v>0.53054999999999997</c:v>
                </c:pt>
                <c:pt idx="146">
                  <c:v>0.529331</c:v>
                </c:pt>
                <c:pt idx="147">
                  <c:v>0.52807099999999996</c:v>
                </c:pt>
                <c:pt idx="148">
                  <c:v>0.52677099999999999</c:v>
                </c:pt>
                <c:pt idx="149">
                  <c:v>0.52543099999999998</c:v>
                </c:pt>
                <c:pt idx="150">
                  <c:v>0.52405199999999996</c:v>
                </c:pt>
                <c:pt idx="151">
                  <c:v>0.52263599999999999</c:v>
                </c:pt>
                <c:pt idx="152">
                  <c:v>0.52118100000000001</c:v>
                </c:pt>
                <c:pt idx="153">
                  <c:v>0.51968800000000004</c:v>
                </c:pt>
                <c:pt idx="154">
                  <c:v>0.51815900000000004</c:v>
                </c:pt>
                <c:pt idx="155">
                  <c:v>0.516594</c:v>
                </c:pt>
                <c:pt idx="156">
                  <c:v>0.51499300000000003</c:v>
                </c:pt>
                <c:pt idx="157">
                  <c:v>0.51335600000000003</c:v>
                </c:pt>
                <c:pt idx="158">
                  <c:v>0.51168499999999995</c:v>
                </c:pt>
                <c:pt idx="159">
                  <c:v>0.50997899999999996</c:v>
                </c:pt>
                <c:pt idx="160">
                  <c:v>0.50824000000000003</c:v>
                </c:pt>
                <c:pt idx="161">
                  <c:v>0.506467</c:v>
                </c:pt>
                <c:pt idx="162">
                  <c:v>0.50466100000000003</c:v>
                </c:pt>
                <c:pt idx="163">
                  <c:v>0.50282400000000005</c:v>
                </c:pt>
                <c:pt idx="164">
                  <c:v>0.50095400000000001</c:v>
                </c:pt>
                <c:pt idx="165">
                  <c:v>0.499054</c:v>
                </c:pt>
                <c:pt idx="166">
                  <c:v>0.49712200000000001</c:v>
                </c:pt>
                <c:pt idx="167">
                  <c:v>0.49515999999999999</c:v>
                </c:pt>
                <c:pt idx="168">
                  <c:v>0.49316900000000002</c:v>
                </c:pt>
                <c:pt idx="169">
                  <c:v>0.49114799999999997</c:v>
                </c:pt>
                <c:pt idx="170">
                  <c:v>0.48909900000000001</c:v>
                </c:pt>
                <c:pt idx="171">
                  <c:v>0.48702099999999998</c:v>
                </c:pt>
                <c:pt idx="172">
                  <c:v>0.48491600000000001</c:v>
                </c:pt>
                <c:pt idx="173">
                  <c:v>0.48278300000000002</c:v>
                </c:pt>
                <c:pt idx="174">
                  <c:v>0.48062300000000002</c:v>
                </c:pt>
                <c:pt idx="175">
                  <c:v>0.478437</c:v>
                </c:pt>
                <c:pt idx="176">
                  <c:v>0.47622599999999998</c:v>
                </c:pt>
                <c:pt idx="177">
                  <c:v>0.47398800000000002</c:v>
                </c:pt>
                <c:pt idx="178">
                  <c:v>0.47172599999999998</c:v>
                </c:pt>
                <c:pt idx="179">
                  <c:v>0.46944000000000002</c:v>
                </c:pt>
                <c:pt idx="180">
                  <c:v>0.46712900000000002</c:v>
                </c:pt>
                <c:pt idx="181">
                  <c:v>0.46479500000000001</c:v>
                </c:pt>
                <c:pt idx="182">
                  <c:v>0.46243800000000002</c:v>
                </c:pt>
                <c:pt idx="183">
                  <c:v>0.460059</c:v>
                </c:pt>
                <c:pt idx="184">
                  <c:v>0.45765699999999998</c:v>
                </c:pt>
                <c:pt idx="185">
                  <c:v>0.45523400000000003</c:v>
                </c:pt>
                <c:pt idx="186">
                  <c:v>0.452789</c:v>
                </c:pt>
                <c:pt idx="187">
                  <c:v>0.450324</c:v>
                </c:pt>
                <c:pt idx="188">
                  <c:v>0.44783899999999999</c:v>
                </c:pt>
                <c:pt idx="189">
                  <c:v>0.44533299999999998</c:v>
                </c:pt>
                <c:pt idx="190">
                  <c:v>0.44280900000000001</c:v>
                </c:pt>
                <c:pt idx="191">
                  <c:v>0.44026500000000002</c:v>
                </c:pt>
                <c:pt idx="192">
                  <c:v>0.43770300000000001</c:v>
                </c:pt>
                <c:pt idx="193">
                  <c:v>0.43512299999999998</c:v>
                </c:pt>
                <c:pt idx="194">
                  <c:v>0.43252499999999999</c:v>
                </c:pt>
                <c:pt idx="195">
                  <c:v>0.42991000000000001</c:v>
                </c:pt>
                <c:pt idx="196">
                  <c:v>0.42727799999999999</c:v>
                </c:pt>
                <c:pt idx="197">
                  <c:v>0.42463000000000001</c:v>
                </c:pt>
                <c:pt idx="198">
                  <c:v>0.42196600000000001</c:v>
                </c:pt>
                <c:pt idx="199">
                  <c:v>0.41928700000000002</c:v>
                </c:pt>
                <c:pt idx="200">
                  <c:v>0.41659200000000002</c:v>
                </c:pt>
                <c:pt idx="201">
                  <c:v>0.413883</c:v>
                </c:pt>
                <c:pt idx="202">
                  <c:v>0.41116000000000003</c:v>
                </c:pt>
                <c:pt idx="203">
                  <c:v>0.40842200000000001</c:v>
                </c:pt>
                <c:pt idx="204">
                  <c:v>0.40567199999999998</c:v>
                </c:pt>
                <c:pt idx="205">
                  <c:v>0.40290799999999999</c:v>
                </c:pt>
                <c:pt idx="206">
                  <c:v>0.40013199999999999</c:v>
                </c:pt>
                <c:pt idx="207">
                  <c:v>0.39734399999999997</c:v>
                </c:pt>
                <c:pt idx="208">
                  <c:v>0.39454299999999998</c:v>
                </c:pt>
                <c:pt idx="209">
                  <c:v>0.39173200000000002</c:v>
                </c:pt>
                <c:pt idx="210">
                  <c:v>0.388909</c:v>
                </c:pt>
                <c:pt idx="211">
                  <c:v>0.38607599999999997</c:v>
                </c:pt>
                <c:pt idx="212">
                  <c:v>0.38323299999999999</c:v>
                </c:pt>
                <c:pt idx="213">
                  <c:v>0.38037900000000002</c:v>
                </c:pt>
                <c:pt idx="214">
                  <c:v>0.37751699999999999</c:v>
                </c:pt>
                <c:pt idx="215">
                  <c:v>0.37464500000000001</c:v>
                </c:pt>
                <c:pt idx="216">
                  <c:v>0.37176399999999998</c:v>
                </c:pt>
                <c:pt idx="217">
                  <c:v>0.36887599999999998</c:v>
                </c:pt>
                <c:pt idx="218">
                  <c:v>0.365979</c:v>
                </c:pt>
                <c:pt idx="219">
                  <c:v>0.36307499999999998</c:v>
                </c:pt>
                <c:pt idx="220">
                  <c:v>0.36016300000000001</c:v>
                </c:pt>
                <c:pt idx="221">
                  <c:v>0.35724400000000001</c:v>
                </c:pt>
                <c:pt idx="222">
                  <c:v>0.354319</c:v>
                </c:pt>
                <c:pt idx="223">
                  <c:v>0.35138799999999998</c:v>
                </c:pt>
                <c:pt idx="224">
                  <c:v>0.34845100000000001</c:v>
                </c:pt>
                <c:pt idx="225">
                  <c:v>0.34550900000000001</c:v>
                </c:pt>
                <c:pt idx="226">
                  <c:v>0.34256199999999998</c:v>
                </c:pt>
                <c:pt idx="227">
                  <c:v>0.33960899999999999</c:v>
                </c:pt>
                <c:pt idx="228">
                  <c:v>0.33665299999999998</c:v>
                </c:pt>
                <c:pt idx="229">
                  <c:v>0.33369199999999999</c:v>
                </c:pt>
                <c:pt idx="230">
                  <c:v>0.33072800000000002</c:v>
                </c:pt>
                <c:pt idx="231">
                  <c:v>0.32776</c:v>
                </c:pt>
                <c:pt idx="232">
                  <c:v>0.32478899999999999</c:v>
                </c:pt>
                <c:pt idx="233">
                  <c:v>0.32181500000000002</c:v>
                </c:pt>
                <c:pt idx="234">
                  <c:v>0.31883899999999998</c:v>
                </c:pt>
                <c:pt idx="235">
                  <c:v>0.315861</c:v>
                </c:pt>
                <c:pt idx="236">
                  <c:v>0.31288100000000002</c:v>
                </c:pt>
                <c:pt idx="237">
                  <c:v>0.30989899999999998</c:v>
                </c:pt>
                <c:pt idx="238">
                  <c:v>0.30691600000000002</c:v>
                </c:pt>
                <c:pt idx="239">
                  <c:v>0.30393300000000001</c:v>
                </c:pt>
                <c:pt idx="240">
                  <c:v>0.30094900000000002</c:v>
                </c:pt>
                <c:pt idx="241">
                  <c:v>0.29796400000000001</c:v>
                </c:pt>
                <c:pt idx="242">
                  <c:v>0.29498000000000002</c:v>
                </c:pt>
                <c:pt idx="243">
                  <c:v>0.29199599999999998</c:v>
                </c:pt>
                <c:pt idx="244">
                  <c:v>0.28901300000000002</c:v>
                </c:pt>
                <c:pt idx="245">
                  <c:v>0.28603000000000001</c:v>
                </c:pt>
                <c:pt idx="246">
                  <c:v>0.283049</c:v>
                </c:pt>
                <c:pt idx="247">
                  <c:v>0.28006900000000001</c:v>
                </c:pt>
                <c:pt idx="248">
                  <c:v>0.27709099999999998</c:v>
                </c:pt>
                <c:pt idx="249">
                  <c:v>0.27411600000000003</c:v>
                </c:pt>
                <c:pt idx="250">
                  <c:v>0.27114199999999999</c:v>
                </c:pt>
                <c:pt idx="251">
                  <c:v>0.26817099999999999</c:v>
                </c:pt>
                <c:pt idx="252">
                  <c:v>0.26520300000000002</c:v>
                </c:pt>
                <c:pt idx="253">
                  <c:v>0.26223800000000003</c:v>
                </c:pt>
                <c:pt idx="254">
                  <c:v>0.25927699999999998</c:v>
                </c:pt>
                <c:pt idx="255">
                  <c:v>0.25631900000000002</c:v>
                </c:pt>
                <c:pt idx="256">
                  <c:v>0.25336500000000001</c:v>
                </c:pt>
                <c:pt idx="257">
                  <c:v>0.250415</c:v>
                </c:pt>
                <c:pt idx="258">
                  <c:v>0.24747</c:v>
                </c:pt>
                <c:pt idx="259">
                  <c:v>0.244529</c:v>
                </c:pt>
                <c:pt idx="260">
                  <c:v>0.241594</c:v>
                </c:pt>
                <c:pt idx="261">
                  <c:v>0.23866299999999999</c:v>
                </c:pt>
                <c:pt idx="262">
                  <c:v>0.235738</c:v>
                </c:pt>
                <c:pt idx="263">
                  <c:v>0.232819</c:v>
                </c:pt>
                <c:pt idx="264">
                  <c:v>0.229905</c:v>
                </c:pt>
                <c:pt idx="265">
                  <c:v>0.22699800000000001</c:v>
                </c:pt>
                <c:pt idx="266">
                  <c:v>0.22409699999999999</c:v>
                </c:pt>
                <c:pt idx="267">
                  <c:v>0.22120200000000001</c:v>
                </c:pt>
                <c:pt idx="268">
                  <c:v>0.21831400000000001</c:v>
                </c:pt>
                <c:pt idx="269">
                  <c:v>0.21543399999999999</c:v>
                </c:pt>
                <c:pt idx="270">
                  <c:v>0.21256</c:v>
                </c:pt>
                <c:pt idx="271">
                  <c:v>0.20969399999999999</c:v>
                </c:pt>
                <c:pt idx="272">
                  <c:v>0.20683599999999999</c:v>
                </c:pt>
                <c:pt idx="273">
                  <c:v>0.203985</c:v>
                </c:pt>
                <c:pt idx="274">
                  <c:v>0.20114299999999999</c:v>
                </c:pt>
                <c:pt idx="275">
                  <c:v>0.19830900000000001</c:v>
                </c:pt>
                <c:pt idx="276">
                  <c:v>0.19548299999999999</c:v>
                </c:pt>
                <c:pt idx="277">
                  <c:v>0.192666</c:v>
                </c:pt>
                <c:pt idx="278">
                  <c:v>0.189858</c:v>
                </c:pt>
                <c:pt idx="279">
                  <c:v>0.187058</c:v>
                </c:pt>
                <c:pt idx="280">
                  <c:v>0.18426899999999999</c:v>
                </c:pt>
                <c:pt idx="281">
                  <c:v>0.18148800000000001</c:v>
                </c:pt>
                <c:pt idx="282">
                  <c:v>0.17871699999999999</c:v>
                </c:pt>
                <c:pt idx="283">
                  <c:v>0.175956</c:v>
                </c:pt>
                <c:pt idx="284">
                  <c:v>0.173205</c:v>
                </c:pt>
                <c:pt idx="285">
                  <c:v>0.170464</c:v>
                </c:pt>
                <c:pt idx="286">
                  <c:v>0.16773299999999999</c:v>
                </c:pt>
                <c:pt idx="287">
                  <c:v>0.16501299999999999</c:v>
                </c:pt>
                <c:pt idx="288">
                  <c:v>0.162303</c:v>
                </c:pt>
                <c:pt idx="289">
                  <c:v>0.159605</c:v>
                </c:pt>
                <c:pt idx="290">
                  <c:v>0.156917</c:v>
                </c:pt>
                <c:pt idx="291">
                  <c:v>0.15423999999999999</c:v>
                </c:pt>
                <c:pt idx="292">
                  <c:v>0.15157499999999999</c:v>
                </c:pt>
                <c:pt idx="293">
                  <c:v>0.148921</c:v>
                </c:pt>
                <c:pt idx="294">
                  <c:v>0.14627899999999999</c:v>
                </c:pt>
                <c:pt idx="295">
                  <c:v>0.143648</c:v>
                </c:pt>
                <c:pt idx="296">
                  <c:v>0.14102899999999999</c:v>
                </c:pt>
                <c:pt idx="297">
                  <c:v>0.13842299999999999</c:v>
                </c:pt>
                <c:pt idx="298">
                  <c:v>0.135828</c:v>
                </c:pt>
                <c:pt idx="299">
                  <c:v>0.133246</c:v>
                </c:pt>
                <c:pt idx="300">
                  <c:v>0.13067599999999999</c:v>
                </c:pt>
                <c:pt idx="301">
                  <c:v>0.12811900000000001</c:v>
                </c:pt>
                <c:pt idx="302">
                  <c:v>0.12557399999999999</c:v>
                </c:pt>
                <c:pt idx="303">
                  <c:v>0.123043</c:v>
                </c:pt>
                <c:pt idx="304">
                  <c:v>0.12052400000000001</c:v>
                </c:pt>
                <c:pt idx="305">
                  <c:v>0.118018</c:v>
                </c:pt>
                <c:pt idx="306">
                  <c:v>0.115526</c:v>
                </c:pt>
                <c:pt idx="307">
                  <c:v>0.11304699999999999</c:v>
                </c:pt>
                <c:pt idx="308">
                  <c:v>0.110581</c:v>
                </c:pt>
                <c:pt idx="309">
                  <c:v>0.108129</c:v>
                </c:pt>
                <c:pt idx="310">
                  <c:v>0.10569000000000001</c:v>
                </c:pt>
                <c:pt idx="311">
                  <c:v>0.103265</c:v>
                </c:pt>
                <c:pt idx="312">
                  <c:v>0.100854</c:v>
                </c:pt>
                <c:pt idx="313">
                  <c:v>9.8457100000000006E-2</c:v>
                </c:pt>
                <c:pt idx="314">
                  <c:v>9.6074099999999996E-2</c:v>
                </c:pt>
                <c:pt idx="315">
                  <c:v>9.3705300000000005E-2</c:v>
                </c:pt>
                <c:pt idx="316">
                  <c:v>9.1350700000000007E-2</c:v>
                </c:pt>
                <c:pt idx="317">
                  <c:v>8.9010500000000006E-2</c:v>
                </c:pt>
                <c:pt idx="318">
                  <c:v>8.6684600000000001E-2</c:v>
                </c:pt>
                <c:pt idx="319">
                  <c:v>8.4373299999999998E-2</c:v>
                </c:pt>
                <c:pt idx="320">
                  <c:v>8.20766E-2</c:v>
                </c:pt>
                <c:pt idx="321">
                  <c:v>7.9794599999999993E-2</c:v>
                </c:pt>
                <c:pt idx="322">
                  <c:v>7.7527399999999996E-2</c:v>
                </c:pt>
                <c:pt idx="323">
                  <c:v>7.5274999999999995E-2</c:v>
                </c:pt>
                <c:pt idx="324">
                  <c:v>7.3037500000000005E-2</c:v>
                </c:pt>
                <c:pt idx="325">
                  <c:v>7.0815000000000003E-2</c:v>
                </c:pt>
                <c:pt idx="326">
                  <c:v>6.8607600000000005E-2</c:v>
                </c:pt>
                <c:pt idx="327">
                  <c:v>6.6415299999999997E-2</c:v>
                </c:pt>
                <c:pt idx="328">
                  <c:v>6.4238199999999995E-2</c:v>
                </c:pt>
                <c:pt idx="329">
                  <c:v>6.2076399999999997E-2</c:v>
                </c:pt>
                <c:pt idx="330">
                  <c:v>5.9929900000000001E-2</c:v>
                </c:pt>
                <c:pt idx="331">
                  <c:v>5.7798799999999997E-2</c:v>
                </c:pt>
                <c:pt idx="332">
                  <c:v>5.5683200000000002E-2</c:v>
                </c:pt>
                <c:pt idx="333">
                  <c:v>5.3583100000000002E-2</c:v>
                </c:pt>
                <c:pt idx="334">
                  <c:v>5.1498500000000003E-2</c:v>
                </c:pt>
                <c:pt idx="335">
                  <c:v>4.9429599999999997E-2</c:v>
                </c:pt>
                <c:pt idx="336">
                  <c:v>4.7376300000000003E-2</c:v>
                </c:pt>
                <c:pt idx="337">
                  <c:v>4.5338799999999999E-2</c:v>
                </c:pt>
                <c:pt idx="338">
                  <c:v>4.3317000000000001E-2</c:v>
                </c:pt>
                <c:pt idx="339">
                  <c:v>4.1311E-2</c:v>
                </c:pt>
                <c:pt idx="340">
                  <c:v>3.9320899999999999E-2</c:v>
                </c:pt>
                <c:pt idx="341">
                  <c:v>3.7346600000000001E-2</c:v>
                </c:pt>
                <c:pt idx="342">
                  <c:v>3.5388299999999998E-2</c:v>
                </c:pt>
                <c:pt idx="343">
                  <c:v>3.3445999999999997E-2</c:v>
                </c:pt>
                <c:pt idx="344">
                  <c:v>3.1519600000000002E-2</c:v>
                </c:pt>
                <c:pt idx="345">
                  <c:v>2.9609300000000002E-2</c:v>
                </c:pt>
                <c:pt idx="346">
                  <c:v>2.7715E-2</c:v>
                </c:pt>
                <c:pt idx="347">
                  <c:v>2.58368E-2</c:v>
                </c:pt>
                <c:pt idx="348">
                  <c:v>2.3974800000000001E-2</c:v>
                </c:pt>
                <c:pt idx="349">
                  <c:v>2.21289E-2</c:v>
                </c:pt>
                <c:pt idx="350">
                  <c:v>2.02991E-2</c:v>
                </c:pt>
                <c:pt idx="351">
                  <c:v>1.8485600000000001E-2</c:v>
                </c:pt>
                <c:pt idx="352">
                  <c:v>1.66882E-2</c:v>
                </c:pt>
                <c:pt idx="353">
                  <c:v>1.49071E-2</c:v>
                </c:pt>
                <c:pt idx="354">
                  <c:v>1.31422E-2</c:v>
                </c:pt>
                <c:pt idx="355">
                  <c:v>1.13936E-2</c:v>
                </c:pt>
                <c:pt idx="356">
                  <c:v>9.6611800000000001E-3</c:v>
                </c:pt>
                <c:pt idx="357">
                  <c:v>7.9450800000000002E-3</c:v>
                </c:pt>
                <c:pt idx="358">
                  <c:v>6.2452599999999999E-3</c:v>
                </c:pt>
                <c:pt idx="359">
                  <c:v>4.5617399999999999E-3</c:v>
                </c:pt>
                <c:pt idx="360">
                  <c:v>2.8945199999999998E-3</c:v>
                </c:pt>
                <c:pt idx="361">
                  <c:v>1.2435899999999999E-3</c:v>
                </c:pt>
                <c:pt idx="362">
                  <c:v>-3.9103E-4</c:v>
                </c:pt>
                <c:pt idx="363">
                  <c:v>-2.00935E-3</c:v>
                </c:pt>
                <c:pt idx="364">
                  <c:v>-3.6113600000000001E-3</c:v>
                </c:pt>
                <c:pt idx="365">
                  <c:v>-5.1970799999999998E-3</c:v>
                </c:pt>
                <c:pt idx="366">
                  <c:v>-6.7664999999999999E-3</c:v>
                </c:pt>
                <c:pt idx="367">
                  <c:v>-8.3196299999999997E-3</c:v>
                </c:pt>
                <c:pt idx="368">
                  <c:v>-9.8564800000000008E-3</c:v>
                </c:pt>
                <c:pt idx="369">
                  <c:v>-1.1377099999999999E-2</c:v>
                </c:pt>
                <c:pt idx="370">
                  <c:v>-1.2881399999999999E-2</c:v>
                </c:pt>
                <c:pt idx="371">
                  <c:v>-1.4369399999999999E-2</c:v>
                </c:pt>
                <c:pt idx="372">
                  <c:v>-1.5841299999999999E-2</c:v>
                </c:pt>
                <c:pt idx="373">
                  <c:v>-1.72969E-2</c:v>
                </c:pt>
                <c:pt idx="374">
                  <c:v>-1.8736300000000001E-2</c:v>
                </c:pt>
                <c:pt idx="375">
                  <c:v>-2.01595E-2</c:v>
                </c:pt>
                <c:pt idx="376">
                  <c:v>-2.1566599999999998E-2</c:v>
                </c:pt>
                <c:pt idx="377">
                  <c:v>-2.2957499999999999E-2</c:v>
                </c:pt>
                <c:pt idx="378">
                  <c:v>-2.4332300000000001E-2</c:v>
                </c:pt>
                <c:pt idx="379">
                  <c:v>-2.5690899999999999E-2</c:v>
                </c:pt>
                <c:pt idx="380">
                  <c:v>-2.7033499999999999E-2</c:v>
                </c:pt>
                <c:pt idx="381">
                  <c:v>-2.8360099999999999E-2</c:v>
                </c:pt>
                <c:pt idx="382">
                  <c:v>-2.9670599999999998E-2</c:v>
                </c:pt>
                <c:pt idx="383">
                  <c:v>-3.0965199999999998E-2</c:v>
                </c:pt>
                <c:pt idx="384">
                  <c:v>-3.2243800000000003E-2</c:v>
                </c:pt>
                <c:pt idx="385">
                  <c:v>-3.3506399999999999E-2</c:v>
                </c:pt>
                <c:pt idx="386">
                  <c:v>-3.4753199999999998E-2</c:v>
                </c:pt>
                <c:pt idx="387">
                  <c:v>-3.5984099999999998E-2</c:v>
                </c:pt>
                <c:pt idx="388">
                  <c:v>-3.7199099999999999E-2</c:v>
                </c:pt>
                <c:pt idx="389">
                  <c:v>-3.8398399999999999E-2</c:v>
                </c:pt>
                <c:pt idx="390">
                  <c:v>-3.9581900000000003E-2</c:v>
                </c:pt>
                <c:pt idx="391">
                  <c:v>-4.07497E-2</c:v>
                </c:pt>
                <c:pt idx="392">
                  <c:v>-4.1901899999999999E-2</c:v>
                </c:pt>
                <c:pt idx="393">
                  <c:v>-4.3038399999999997E-2</c:v>
                </c:pt>
                <c:pt idx="394">
                  <c:v>-4.4159299999999999E-2</c:v>
                </c:pt>
                <c:pt idx="395">
                  <c:v>-4.5264600000000002E-2</c:v>
                </c:pt>
                <c:pt idx="396">
                  <c:v>-4.63545E-2</c:v>
                </c:pt>
                <c:pt idx="397">
                  <c:v>-4.7428900000000003E-2</c:v>
                </c:pt>
                <c:pt idx="398">
                  <c:v>-4.84879E-2</c:v>
                </c:pt>
                <c:pt idx="399">
                  <c:v>-4.9531499999999999E-2</c:v>
                </c:pt>
                <c:pt idx="400">
                  <c:v>-5.0559899999999998E-2</c:v>
                </c:pt>
                <c:pt idx="401">
                  <c:v>-5.1572899999999998E-2</c:v>
                </c:pt>
                <c:pt idx="402">
                  <c:v>-5.2570800000000001E-2</c:v>
                </c:pt>
                <c:pt idx="403">
                  <c:v>-5.3553400000000001E-2</c:v>
                </c:pt>
                <c:pt idx="404">
                  <c:v>-5.4521E-2</c:v>
                </c:pt>
                <c:pt idx="405">
                  <c:v>-5.5473500000000002E-2</c:v>
                </c:pt>
                <c:pt idx="406">
                  <c:v>-5.6411099999999999E-2</c:v>
                </c:pt>
                <c:pt idx="407">
                  <c:v>-5.7333700000000001E-2</c:v>
                </c:pt>
                <c:pt idx="408">
                  <c:v>-5.8241399999999999E-2</c:v>
                </c:pt>
                <c:pt idx="409">
                  <c:v>-5.9134199999999998E-2</c:v>
                </c:pt>
                <c:pt idx="410">
                  <c:v>-6.00124E-2</c:v>
                </c:pt>
                <c:pt idx="411">
                  <c:v>-6.0875800000000001E-2</c:v>
                </c:pt>
                <c:pt idx="412">
                  <c:v>-6.1724500000000002E-2</c:v>
                </c:pt>
                <c:pt idx="413">
                  <c:v>-6.2558699999999995E-2</c:v>
                </c:pt>
                <c:pt idx="414">
                  <c:v>-6.3378299999999999E-2</c:v>
                </c:pt>
                <c:pt idx="415">
                  <c:v>-6.4183500000000004E-2</c:v>
                </c:pt>
                <c:pt idx="416">
                  <c:v>-6.4974299999999999E-2</c:v>
                </c:pt>
                <c:pt idx="417">
                  <c:v>-6.5750699999999995E-2</c:v>
                </c:pt>
                <c:pt idx="418">
                  <c:v>-6.65129E-2</c:v>
                </c:pt>
                <c:pt idx="419">
                  <c:v>-6.7260899999999998E-2</c:v>
                </c:pt>
                <c:pt idx="420">
                  <c:v>-6.7994700000000005E-2</c:v>
                </c:pt>
                <c:pt idx="421">
                  <c:v>-6.8714499999999998E-2</c:v>
                </c:pt>
                <c:pt idx="422">
                  <c:v>-6.9420300000000004E-2</c:v>
                </c:pt>
                <c:pt idx="423">
                  <c:v>-7.0112099999999997E-2</c:v>
                </c:pt>
                <c:pt idx="424">
                  <c:v>-7.0790099999999995E-2</c:v>
                </c:pt>
                <c:pt idx="425">
                  <c:v>-7.1454299999999998E-2</c:v>
                </c:pt>
                <c:pt idx="426">
                  <c:v>-7.2104799999999997E-2</c:v>
                </c:pt>
                <c:pt idx="427">
                  <c:v>-7.2741700000000006E-2</c:v>
                </c:pt>
                <c:pt idx="428">
                  <c:v>-7.3364899999999997E-2</c:v>
                </c:pt>
                <c:pt idx="429">
                  <c:v>-7.3974700000000004E-2</c:v>
                </c:pt>
                <c:pt idx="430">
                  <c:v>-7.4570999999999998E-2</c:v>
                </c:pt>
                <c:pt idx="431">
                  <c:v>-7.5153999999999999E-2</c:v>
                </c:pt>
                <c:pt idx="432">
                  <c:v>-7.5723700000000005E-2</c:v>
                </c:pt>
                <c:pt idx="433">
                  <c:v>-7.6280200000000006E-2</c:v>
                </c:pt>
                <c:pt idx="434">
                  <c:v>-7.6823500000000003E-2</c:v>
                </c:pt>
                <c:pt idx="435">
                  <c:v>-7.7353900000000003E-2</c:v>
                </c:pt>
                <c:pt idx="436">
                  <c:v>-7.7871200000000002E-2</c:v>
                </c:pt>
                <c:pt idx="437">
                  <c:v>-7.8375700000000006E-2</c:v>
                </c:pt>
                <c:pt idx="438">
                  <c:v>-7.8867300000000001E-2</c:v>
                </c:pt>
                <c:pt idx="439">
                  <c:v>-7.9346200000000006E-2</c:v>
                </c:pt>
                <c:pt idx="440">
                  <c:v>-7.9812400000000006E-2</c:v>
                </c:pt>
                <c:pt idx="441">
                  <c:v>-8.0266100000000007E-2</c:v>
                </c:pt>
                <c:pt idx="442">
                  <c:v>-8.0707200000000007E-2</c:v>
                </c:pt>
                <c:pt idx="443">
                  <c:v>-8.1136E-2</c:v>
                </c:pt>
                <c:pt idx="444">
                  <c:v>-8.1552399999999997E-2</c:v>
                </c:pt>
                <c:pt idx="445">
                  <c:v>-8.1956500000000002E-2</c:v>
                </c:pt>
                <c:pt idx="446">
                  <c:v>-8.2348400000000002E-2</c:v>
                </c:pt>
                <c:pt idx="447">
                  <c:v>-8.2728300000000005E-2</c:v>
                </c:pt>
                <c:pt idx="448">
                  <c:v>-8.3096199999999995E-2</c:v>
                </c:pt>
                <c:pt idx="449">
                  <c:v>-8.3452100000000001E-2</c:v>
                </c:pt>
                <c:pt idx="450">
                  <c:v>-8.3796200000000001E-2</c:v>
                </c:pt>
                <c:pt idx="451">
                  <c:v>-8.4128499999999995E-2</c:v>
                </c:pt>
                <c:pt idx="452">
                  <c:v>-8.4449099999999999E-2</c:v>
                </c:pt>
                <c:pt idx="453">
                  <c:v>-8.4758200000000006E-2</c:v>
                </c:pt>
                <c:pt idx="454">
                  <c:v>-8.5055699999999998E-2</c:v>
                </c:pt>
                <c:pt idx="455">
                  <c:v>-8.5341899999999998E-2</c:v>
                </c:pt>
                <c:pt idx="456">
                  <c:v>-8.5616600000000001E-2</c:v>
                </c:pt>
                <c:pt idx="457">
                  <c:v>-8.5880200000000004E-2</c:v>
                </c:pt>
                <c:pt idx="458">
                  <c:v>-8.6132500000000001E-2</c:v>
                </c:pt>
                <c:pt idx="459">
                  <c:v>-8.6373800000000001E-2</c:v>
                </c:pt>
                <c:pt idx="460">
                  <c:v>-8.6604100000000003E-2</c:v>
                </c:pt>
                <c:pt idx="461">
                  <c:v>-8.6823499999999998E-2</c:v>
                </c:pt>
                <c:pt idx="462">
                  <c:v>-8.7031999999999998E-2</c:v>
                </c:pt>
                <c:pt idx="463">
                  <c:v>-8.7229799999999996E-2</c:v>
                </c:pt>
                <c:pt idx="464">
                  <c:v>-8.7416999999999995E-2</c:v>
                </c:pt>
                <c:pt idx="465">
                  <c:v>-8.7593599999999994E-2</c:v>
                </c:pt>
                <c:pt idx="466">
                  <c:v>-8.7759799999999999E-2</c:v>
                </c:pt>
                <c:pt idx="467">
                  <c:v>-8.7915499999999994E-2</c:v>
                </c:pt>
                <c:pt idx="468">
                  <c:v>-8.8061E-2</c:v>
                </c:pt>
                <c:pt idx="469">
                  <c:v>-8.8196200000000002E-2</c:v>
                </c:pt>
                <c:pt idx="470">
                  <c:v>-8.8321300000000005E-2</c:v>
                </c:pt>
                <c:pt idx="471">
                  <c:v>-8.8436399999999998E-2</c:v>
                </c:pt>
                <c:pt idx="472">
                  <c:v>-8.8541599999999998E-2</c:v>
                </c:pt>
                <c:pt idx="473">
                  <c:v>-8.8636900000000005E-2</c:v>
                </c:pt>
                <c:pt idx="474">
                  <c:v>-8.8722400000000007E-2</c:v>
                </c:pt>
                <c:pt idx="475">
                  <c:v>-8.8798199999999994E-2</c:v>
                </c:pt>
                <c:pt idx="476">
                  <c:v>-8.8864499999999999E-2</c:v>
                </c:pt>
                <c:pt idx="477">
                  <c:v>-8.8921200000000006E-2</c:v>
                </c:pt>
                <c:pt idx="478">
                  <c:v>-8.8968599999999995E-2</c:v>
                </c:pt>
                <c:pt idx="479">
                  <c:v>-8.9006600000000005E-2</c:v>
                </c:pt>
                <c:pt idx="480">
                  <c:v>-8.9035400000000001E-2</c:v>
                </c:pt>
                <c:pt idx="481">
                  <c:v>-8.9054999999999995E-2</c:v>
                </c:pt>
                <c:pt idx="482">
                  <c:v>-8.9065599999999995E-2</c:v>
                </c:pt>
                <c:pt idx="483">
                  <c:v>-8.9067199999999999E-2</c:v>
                </c:pt>
                <c:pt idx="484">
                  <c:v>-8.906E-2</c:v>
                </c:pt>
                <c:pt idx="485">
                  <c:v>-8.9043899999999995E-2</c:v>
                </c:pt>
                <c:pt idx="486">
                  <c:v>-8.9019100000000004E-2</c:v>
                </c:pt>
                <c:pt idx="487">
                  <c:v>-8.8985800000000004E-2</c:v>
                </c:pt>
                <c:pt idx="488">
                  <c:v>-8.8943900000000006E-2</c:v>
                </c:pt>
                <c:pt idx="489">
                  <c:v>-8.8893600000000003E-2</c:v>
                </c:pt>
                <c:pt idx="490">
                  <c:v>-8.8834899999999994E-2</c:v>
                </c:pt>
                <c:pt idx="491">
                  <c:v>-8.8768E-2</c:v>
                </c:pt>
                <c:pt idx="492">
                  <c:v>-8.8692900000000005E-2</c:v>
                </c:pt>
                <c:pt idx="493">
                  <c:v>-8.86097E-2</c:v>
                </c:pt>
                <c:pt idx="494">
                  <c:v>-8.8518600000000003E-2</c:v>
                </c:pt>
                <c:pt idx="495">
                  <c:v>-8.8419499999999998E-2</c:v>
                </c:pt>
                <c:pt idx="496">
                  <c:v>-8.8312699999999994E-2</c:v>
                </c:pt>
                <c:pt idx="497">
                  <c:v>-8.8198100000000001E-2</c:v>
                </c:pt>
                <c:pt idx="498">
                  <c:v>-8.8075899999999999E-2</c:v>
                </c:pt>
                <c:pt idx="499">
                  <c:v>-8.7946099999999999E-2</c:v>
                </c:pt>
                <c:pt idx="500">
                  <c:v>-8.7808899999999995E-2</c:v>
                </c:pt>
                <c:pt idx="501">
                  <c:v>-8.7664199999999998E-2</c:v>
                </c:pt>
                <c:pt idx="502">
                  <c:v>-8.7512400000000004E-2</c:v>
                </c:pt>
                <c:pt idx="503">
                  <c:v>-8.7353299999999995E-2</c:v>
                </c:pt>
                <c:pt idx="504">
                  <c:v>-8.7187100000000003E-2</c:v>
                </c:pt>
                <c:pt idx="505">
                  <c:v>-8.7013900000000005E-2</c:v>
                </c:pt>
                <c:pt idx="506">
                  <c:v>-8.68337E-2</c:v>
                </c:pt>
                <c:pt idx="507">
                  <c:v>-8.6646699999999993E-2</c:v>
                </c:pt>
                <c:pt idx="508">
                  <c:v>-8.6453000000000002E-2</c:v>
                </c:pt>
                <c:pt idx="509">
                  <c:v>-8.6252499999999996E-2</c:v>
                </c:pt>
                <c:pt idx="510">
                  <c:v>-8.6045499999999997E-2</c:v>
                </c:pt>
                <c:pt idx="511">
                  <c:v>-8.5832000000000006E-2</c:v>
                </c:pt>
                <c:pt idx="512">
                  <c:v>-8.5612099999999997E-2</c:v>
                </c:pt>
                <c:pt idx="513">
                  <c:v>-8.5385799999999998E-2</c:v>
                </c:pt>
                <c:pt idx="514">
                  <c:v>-8.5153300000000001E-2</c:v>
                </c:pt>
                <c:pt idx="515">
                  <c:v>-8.4914600000000007E-2</c:v>
                </c:pt>
                <c:pt idx="516">
                  <c:v>-8.4669900000000006E-2</c:v>
                </c:pt>
                <c:pt idx="517">
                  <c:v>-8.4419099999999997E-2</c:v>
                </c:pt>
                <c:pt idx="518">
                  <c:v>-8.4162500000000001E-2</c:v>
                </c:pt>
                <c:pt idx="519">
                  <c:v>-8.3900000000000002E-2</c:v>
                </c:pt>
                <c:pt idx="520">
                  <c:v>-8.3631899999999995E-2</c:v>
                </c:pt>
                <c:pt idx="521">
                  <c:v>-8.3358000000000002E-2</c:v>
                </c:pt>
                <c:pt idx="522">
                  <c:v>-8.3078600000000002E-2</c:v>
                </c:pt>
                <c:pt idx="523">
                  <c:v>-8.2793699999999998E-2</c:v>
                </c:pt>
                <c:pt idx="524">
                  <c:v>-8.2503400000000005E-2</c:v>
                </c:pt>
                <c:pt idx="525">
                  <c:v>-8.2207799999999998E-2</c:v>
                </c:pt>
                <c:pt idx="526">
                  <c:v>-8.1906900000000005E-2</c:v>
                </c:pt>
                <c:pt idx="527">
                  <c:v>-8.1600900000000004E-2</c:v>
                </c:pt>
                <c:pt idx="528">
                  <c:v>-8.1289799999999995E-2</c:v>
                </c:pt>
                <c:pt idx="529">
                  <c:v>-8.0973699999999996E-2</c:v>
                </c:pt>
                <c:pt idx="530">
                  <c:v>-8.0652699999999994E-2</c:v>
                </c:pt>
                <c:pt idx="531">
                  <c:v>-8.0326800000000004E-2</c:v>
                </c:pt>
                <c:pt idx="532">
                  <c:v>-7.9996300000000006E-2</c:v>
                </c:pt>
                <c:pt idx="533">
                  <c:v>-7.9660999999999996E-2</c:v>
                </c:pt>
                <c:pt idx="534">
                  <c:v>-7.9321199999999994E-2</c:v>
                </c:pt>
                <c:pt idx="535">
                  <c:v>-7.89768E-2</c:v>
                </c:pt>
                <c:pt idx="536">
                  <c:v>-7.8628000000000003E-2</c:v>
                </c:pt>
                <c:pt idx="537">
                  <c:v>-7.8274899999999994E-2</c:v>
                </c:pt>
                <c:pt idx="538">
                  <c:v>-7.7917500000000001E-2</c:v>
                </c:pt>
                <c:pt idx="539">
                  <c:v>-7.7555899999999997E-2</c:v>
                </c:pt>
                <c:pt idx="540">
                  <c:v>-7.7190099999999998E-2</c:v>
                </c:pt>
                <c:pt idx="541">
                  <c:v>-7.6820399999999997E-2</c:v>
                </c:pt>
                <c:pt idx="542">
                  <c:v>-7.6446600000000003E-2</c:v>
                </c:pt>
                <c:pt idx="543">
                  <c:v>-7.6068999999999998E-2</c:v>
                </c:pt>
                <c:pt idx="544">
                  <c:v>-7.5687599999999994E-2</c:v>
                </c:pt>
                <c:pt idx="545">
                  <c:v>-7.5302400000000005E-2</c:v>
                </c:pt>
                <c:pt idx="546">
                  <c:v>-7.4913599999999997E-2</c:v>
                </c:pt>
                <c:pt idx="547">
                  <c:v>-7.4521199999999996E-2</c:v>
                </c:pt>
                <c:pt idx="548">
                  <c:v>-7.4125200000000002E-2</c:v>
                </c:pt>
                <c:pt idx="549">
                  <c:v>-7.3725899999999997E-2</c:v>
                </c:pt>
                <c:pt idx="550">
                  <c:v>-7.3323100000000002E-2</c:v>
                </c:pt>
                <c:pt idx="551">
                  <c:v>-7.2917099999999999E-2</c:v>
                </c:pt>
                <c:pt idx="552">
                  <c:v>-7.25079E-2</c:v>
                </c:pt>
                <c:pt idx="553">
                  <c:v>-7.2095500000000007E-2</c:v>
                </c:pt>
                <c:pt idx="554">
                  <c:v>-7.1680099999999997E-2</c:v>
                </c:pt>
                <c:pt idx="555">
                  <c:v>-7.1261699999999997E-2</c:v>
                </c:pt>
                <c:pt idx="556">
                  <c:v>-7.0840299999999995E-2</c:v>
                </c:pt>
                <c:pt idx="557">
                  <c:v>-7.0416099999999995E-2</c:v>
                </c:pt>
                <c:pt idx="558">
                  <c:v>-6.9989099999999999E-2</c:v>
                </c:pt>
                <c:pt idx="559">
                  <c:v>-6.9559300000000004E-2</c:v>
                </c:pt>
                <c:pt idx="560">
                  <c:v>-6.9126999999999994E-2</c:v>
                </c:pt>
                <c:pt idx="561">
                  <c:v>-6.8692000000000003E-2</c:v>
                </c:pt>
                <c:pt idx="562">
                  <c:v>-6.8254599999999999E-2</c:v>
                </c:pt>
                <c:pt idx="563">
                  <c:v>-6.7814700000000006E-2</c:v>
                </c:pt>
                <c:pt idx="564">
                  <c:v>-6.7372399999999999E-2</c:v>
                </c:pt>
                <c:pt idx="565">
                  <c:v>-6.6927899999999999E-2</c:v>
                </c:pt>
                <c:pt idx="566">
                  <c:v>-6.6481100000000001E-2</c:v>
                </c:pt>
                <c:pt idx="567">
                  <c:v>-6.6032099999999996E-2</c:v>
                </c:pt>
                <c:pt idx="568">
                  <c:v>-6.5581E-2</c:v>
                </c:pt>
                <c:pt idx="569">
                  <c:v>-6.5127900000000002E-2</c:v>
                </c:pt>
                <c:pt idx="570">
                  <c:v>-6.4672800000000003E-2</c:v>
                </c:pt>
                <c:pt idx="571">
                  <c:v>-6.4215800000000003E-2</c:v>
                </c:pt>
                <c:pt idx="572">
                  <c:v>-6.3756999999999994E-2</c:v>
                </c:pt>
                <c:pt idx="573">
                  <c:v>-6.3296400000000003E-2</c:v>
                </c:pt>
                <c:pt idx="574">
                  <c:v>-6.2834100000000004E-2</c:v>
                </c:pt>
                <c:pt idx="575">
                  <c:v>-6.2370099999999998E-2</c:v>
                </c:pt>
                <c:pt idx="576">
                  <c:v>-6.1904500000000001E-2</c:v>
                </c:pt>
                <c:pt idx="577">
                  <c:v>-6.1437499999999999E-2</c:v>
                </c:pt>
                <c:pt idx="578">
                  <c:v>-6.0968899999999999E-2</c:v>
                </c:pt>
                <c:pt idx="579">
                  <c:v>-6.0498900000000001E-2</c:v>
                </c:pt>
                <c:pt idx="580">
                  <c:v>-6.00276E-2</c:v>
                </c:pt>
                <c:pt idx="581">
                  <c:v>-5.9554999999999997E-2</c:v>
                </c:pt>
                <c:pt idx="582">
                  <c:v>-5.90812E-2</c:v>
                </c:pt>
                <c:pt idx="583">
                  <c:v>-5.86063E-2</c:v>
                </c:pt>
                <c:pt idx="584">
                  <c:v>-5.81302E-2</c:v>
                </c:pt>
                <c:pt idx="585">
                  <c:v>-5.7653000000000003E-2</c:v>
                </c:pt>
                <c:pt idx="586">
                  <c:v>-5.7174900000000001E-2</c:v>
                </c:pt>
                <c:pt idx="587">
                  <c:v>-5.66959E-2</c:v>
                </c:pt>
                <c:pt idx="588">
                  <c:v>-5.6216000000000002E-2</c:v>
                </c:pt>
                <c:pt idx="589">
                  <c:v>-5.5735199999999999E-2</c:v>
                </c:pt>
                <c:pt idx="590">
                  <c:v>-5.5253700000000003E-2</c:v>
                </c:pt>
                <c:pt idx="591">
                  <c:v>-5.4771500000000001E-2</c:v>
                </c:pt>
                <c:pt idx="592">
                  <c:v>-5.4288599999999999E-2</c:v>
                </c:pt>
                <c:pt idx="593">
                  <c:v>-5.3805199999999997E-2</c:v>
                </c:pt>
                <c:pt idx="594">
                  <c:v>-5.3321199999999999E-2</c:v>
                </c:pt>
                <c:pt idx="595">
                  <c:v>-5.28367E-2</c:v>
                </c:pt>
                <c:pt idx="596">
                  <c:v>-5.2351700000000001E-2</c:v>
                </c:pt>
                <c:pt idx="597">
                  <c:v>-5.18664E-2</c:v>
                </c:pt>
                <c:pt idx="598">
                  <c:v>-5.1380799999999997E-2</c:v>
                </c:pt>
                <c:pt idx="599">
                  <c:v>-5.08949E-2</c:v>
                </c:pt>
                <c:pt idx="600">
                  <c:v>-5.0408700000000001E-2</c:v>
                </c:pt>
                <c:pt idx="601">
                  <c:v>-4.9922399999999999E-2</c:v>
                </c:pt>
                <c:pt idx="602">
                  <c:v>-4.9435899999999998E-2</c:v>
                </c:pt>
                <c:pt idx="603">
                  <c:v>-4.8949399999999997E-2</c:v>
                </c:pt>
                <c:pt idx="604">
                  <c:v>-4.84628E-2</c:v>
                </c:pt>
                <c:pt idx="605">
                  <c:v>-4.79763E-2</c:v>
                </c:pt>
                <c:pt idx="606">
                  <c:v>-4.7489799999999999E-2</c:v>
                </c:pt>
                <c:pt idx="607">
                  <c:v>-4.7003400000000001E-2</c:v>
                </c:pt>
                <c:pt idx="608">
                  <c:v>-4.6517200000000002E-2</c:v>
                </c:pt>
                <c:pt idx="609">
                  <c:v>-4.6031200000000001E-2</c:v>
                </c:pt>
                <c:pt idx="610">
                  <c:v>-4.5545500000000003E-2</c:v>
                </c:pt>
                <c:pt idx="611">
                  <c:v>-4.5060000000000003E-2</c:v>
                </c:pt>
                <c:pt idx="612">
                  <c:v>-4.4574900000000001E-2</c:v>
                </c:pt>
                <c:pt idx="613">
                  <c:v>-4.4090200000000003E-2</c:v>
                </c:pt>
                <c:pt idx="614">
                  <c:v>-4.3605999999999999E-2</c:v>
                </c:pt>
                <c:pt idx="615">
                  <c:v>-4.3122199999999999E-2</c:v>
                </c:pt>
                <c:pt idx="616">
                  <c:v>-4.26389E-2</c:v>
                </c:pt>
                <c:pt idx="617">
                  <c:v>-4.2156199999999998E-2</c:v>
                </c:pt>
                <c:pt idx="618">
                  <c:v>-4.1674099999999999E-2</c:v>
                </c:pt>
                <c:pt idx="619">
                  <c:v>-4.1192699999999999E-2</c:v>
                </c:pt>
                <c:pt idx="620">
                  <c:v>-4.0711999999999998E-2</c:v>
                </c:pt>
                <c:pt idx="621">
                  <c:v>-4.0231900000000001E-2</c:v>
                </c:pt>
                <c:pt idx="622">
                  <c:v>-3.9752700000000002E-2</c:v>
                </c:pt>
                <c:pt idx="623">
                  <c:v>-3.9274299999999998E-2</c:v>
                </c:pt>
                <c:pt idx="624">
                  <c:v>-3.8796700000000003E-2</c:v>
                </c:pt>
                <c:pt idx="625">
                  <c:v>-3.832E-2</c:v>
                </c:pt>
                <c:pt idx="626">
                  <c:v>-3.7844299999999997E-2</c:v>
                </c:pt>
                <c:pt idx="627">
                  <c:v>-3.73695E-2</c:v>
                </c:pt>
                <c:pt idx="628">
                  <c:v>-3.6895699999999997E-2</c:v>
                </c:pt>
                <c:pt idx="629">
                  <c:v>-3.6422999999999997E-2</c:v>
                </c:pt>
                <c:pt idx="630">
                  <c:v>-3.5951299999999999E-2</c:v>
                </c:pt>
                <c:pt idx="631">
                  <c:v>-3.54808E-2</c:v>
                </c:pt>
                <c:pt idx="632">
                  <c:v>-3.5011399999999998E-2</c:v>
                </c:pt>
                <c:pt idx="633">
                  <c:v>-3.4543200000000003E-2</c:v>
                </c:pt>
                <c:pt idx="634">
                  <c:v>-3.4076200000000001E-2</c:v>
                </c:pt>
                <c:pt idx="635">
                  <c:v>-3.3610500000000001E-2</c:v>
                </c:pt>
                <c:pt idx="636">
                  <c:v>-3.3146000000000002E-2</c:v>
                </c:pt>
                <c:pt idx="637">
                  <c:v>-3.2682900000000001E-2</c:v>
                </c:pt>
                <c:pt idx="638">
                  <c:v>-3.2221199999999998E-2</c:v>
                </c:pt>
                <c:pt idx="639">
                  <c:v>-3.1760799999999999E-2</c:v>
                </c:pt>
                <c:pt idx="640">
                  <c:v>-3.1301900000000001E-2</c:v>
                </c:pt>
                <c:pt idx="641">
                  <c:v>-3.0844400000000001E-2</c:v>
                </c:pt>
                <c:pt idx="642">
                  <c:v>-3.0388399999999999E-2</c:v>
                </c:pt>
                <c:pt idx="643">
                  <c:v>-2.9933899999999999E-2</c:v>
                </c:pt>
                <c:pt idx="644">
                  <c:v>-2.9480900000000001E-2</c:v>
                </c:pt>
                <c:pt idx="645">
                  <c:v>-2.90295E-2</c:v>
                </c:pt>
                <c:pt idx="646">
                  <c:v>-2.85797E-2</c:v>
                </c:pt>
                <c:pt idx="647">
                  <c:v>-2.81316E-2</c:v>
                </c:pt>
                <c:pt idx="648">
                  <c:v>-2.7685100000000001E-2</c:v>
                </c:pt>
                <c:pt idx="649">
                  <c:v>-2.7240299999999999E-2</c:v>
                </c:pt>
                <c:pt idx="650">
                  <c:v>-2.67972E-2</c:v>
                </c:pt>
                <c:pt idx="651">
                  <c:v>-2.6355900000000002E-2</c:v>
                </c:pt>
                <c:pt idx="652">
                  <c:v>-2.59163E-2</c:v>
                </c:pt>
                <c:pt idx="653">
                  <c:v>-2.5478500000000001E-2</c:v>
                </c:pt>
                <c:pt idx="654">
                  <c:v>-2.5042600000000002E-2</c:v>
                </c:pt>
                <c:pt idx="655">
                  <c:v>-2.4608499999999998E-2</c:v>
                </c:pt>
                <c:pt idx="656">
                  <c:v>-2.4176199999999998E-2</c:v>
                </c:pt>
                <c:pt idx="657">
                  <c:v>-2.37459E-2</c:v>
                </c:pt>
                <c:pt idx="658">
                  <c:v>-2.3317500000000001E-2</c:v>
                </c:pt>
                <c:pt idx="659">
                  <c:v>-2.2891000000000002E-2</c:v>
                </c:pt>
                <c:pt idx="660">
                  <c:v>-2.24665E-2</c:v>
                </c:pt>
                <c:pt idx="661">
                  <c:v>-2.2043900000000002E-2</c:v>
                </c:pt>
                <c:pt idx="662">
                  <c:v>-2.1623400000000001E-2</c:v>
                </c:pt>
                <c:pt idx="663">
                  <c:v>-2.1204899999999999E-2</c:v>
                </c:pt>
                <c:pt idx="664">
                  <c:v>-2.0788500000000001E-2</c:v>
                </c:pt>
                <c:pt idx="665">
                  <c:v>-2.0374199999999999E-2</c:v>
                </c:pt>
                <c:pt idx="666">
                  <c:v>-1.9961900000000001E-2</c:v>
                </c:pt>
                <c:pt idx="667">
                  <c:v>-1.9551800000000001E-2</c:v>
                </c:pt>
                <c:pt idx="668">
                  <c:v>-1.91437E-2</c:v>
                </c:pt>
                <c:pt idx="669">
                  <c:v>-1.8737899999999998E-2</c:v>
                </c:pt>
                <c:pt idx="670">
                  <c:v>-1.8334199999999998E-2</c:v>
                </c:pt>
                <c:pt idx="671">
                  <c:v>-1.7932699999999999E-2</c:v>
                </c:pt>
                <c:pt idx="672">
                  <c:v>-1.7533400000000001E-2</c:v>
                </c:pt>
                <c:pt idx="673">
                  <c:v>-1.71364E-2</c:v>
                </c:pt>
                <c:pt idx="674">
                  <c:v>-1.6741599999999999E-2</c:v>
                </c:pt>
                <c:pt idx="675">
                  <c:v>-1.6349099999999998E-2</c:v>
                </c:pt>
                <c:pt idx="676">
                  <c:v>-1.5958799999999999E-2</c:v>
                </c:pt>
                <c:pt idx="677">
                  <c:v>-1.5570799999999999E-2</c:v>
                </c:pt>
                <c:pt idx="678">
                  <c:v>-1.5185199999999999E-2</c:v>
                </c:pt>
                <c:pt idx="679">
                  <c:v>-1.48018E-2</c:v>
                </c:pt>
                <c:pt idx="680">
                  <c:v>-1.44209E-2</c:v>
                </c:pt>
                <c:pt idx="681">
                  <c:v>-1.4042199999999999E-2</c:v>
                </c:pt>
                <c:pt idx="682">
                  <c:v>-1.3665999999999999E-2</c:v>
                </c:pt>
                <c:pt idx="683">
                  <c:v>-1.3292099999999999E-2</c:v>
                </c:pt>
                <c:pt idx="684">
                  <c:v>-1.2920600000000001E-2</c:v>
                </c:pt>
                <c:pt idx="685">
                  <c:v>-1.25515E-2</c:v>
                </c:pt>
                <c:pt idx="686">
                  <c:v>-1.21849E-2</c:v>
                </c:pt>
                <c:pt idx="687">
                  <c:v>-1.18207E-2</c:v>
                </c:pt>
                <c:pt idx="688">
                  <c:v>-1.1458899999999999E-2</c:v>
                </c:pt>
                <c:pt idx="689">
                  <c:v>-1.1099599999999999E-2</c:v>
                </c:pt>
                <c:pt idx="690">
                  <c:v>-1.07428E-2</c:v>
                </c:pt>
                <c:pt idx="691">
                  <c:v>-1.0388400000000001E-2</c:v>
                </c:pt>
                <c:pt idx="692">
                  <c:v>-1.00366E-2</c:v>
                </c:pt>
                <c:pt idx="693">
                  <c:v>-9.6872199999999999E-3</c:v>
                </c:pt>
                <c:pt idx="694">
                  <c:v>-9.3403800000000006E-3</c:v>
                </c:pt>
                <c:pt idx="695">
                  <c:v>-8.9960500000000002E-3</c:v>
                </c:pt>
                <c:pt idx="696">
                  <c:v>-8.6542600000000004E-3</c:v>
                </c:pt>
                <c:pt idx="697">
                  <c:v>-8.3150099999999994E-3</c:v>
                </c:pt>
                <c:pt idx="698">
                  <c:v>-7.9783100000000006E-3</c:v>
                </c:pt>
                <c:pt idx="699">
                  <c:v>-7.6441599999999997E-3</c:v>
                </c:pt>
                <c:pt idx="700">
                  <c:v>-7.3125799999999999E-3</c:v>
                </c:pt>
                <c:pt idx="701">
                  <c:v>-6.9835699999999997E-3</c:v>
                </c:pt>
                <c:pt idx="702">
                  <c:v>-6.6571299999999998E-3</c:v>
                </c:pt>
                <c:pt idx="703">
                  <c:v>-6.3332900000000001E-3</c:v>
                </c:pt>
                <c:pt idx="704">
                  <c:v>-6.0120299999999998E-3</c:v>
                </c:pt>
                <c:pt idx="705">
                  <c:v>-5.6933699999999997E-3</c:v>
                </c:pt>
                <c:pt idx="706">
                  <c:v>-5.3773199999999997E-3</c:v>
                </c:pt>
                <c:pt idx="707">
                  <c:v>-5.0638799999999998E-3</c:v>
                </c:pt>
                <c:pt idx="708">
                  <c:v>-4.75305E-3</c:v>
                </c:pt>
                <c:pt idx="709">
                  <c:v>-4.4448400000000002E-3</c:v>
                </c:pt>
                <c:pt idx="710">
                  <c:v>-4.1392599999999996E-3</c:v>
                </c:pt>
                <c:pt idx="711">
                  <c:v>-3.8363099999999999E-3</c:v>
                </c:pt>
                <c:pt idx="712">
                  <c:v>-3.5359800000000002E-3</c:v>
                </c:pt>
                <c:pt idx="713">
                  <c:v>-3.2382999999999999E-3</c:v>
                </c:pt>
                <c:pt idx="714">
                  <c:v>-2.9432500000000001E-3</c:v>
                </c:pt>
                <c:pt idx="715">
                  <c:v>-2.6508500000000002E-3</c:v>
                </c:pt>
                <c:pt idx="716">
                  <c:v>-2.3610900000000002E-3</c:v>
                </c:pt>
                <c:pt idx="717">
                  <c:v>-2.07398E-3</c:v>
                </c:pt>
                <c:pt idx="718">
                  <c:v>-1.78952E-3</c:v>
                </c:pt>
                <c:pt idx="719">
                  <c:v>-1.5077199999999999E-3</c:v>
                </c:pt>
                <c:pt idx="720">
                  <c:v>-1.2285600000000001E-3</c:v>
                </c:pt>
                <c:pt idx="721">
                  <c:v>-9.52066E-4</c:v>
                </c:pt>
                <c:pt idx="722">
                  <c:v>-6.7822499999999997E-4</c:v>
                </c:pt>
                <c:pt idx="723">
                  <c:v>-4.0704100000000002E-4</c:v>
                </c:pt>
                <c:pt idx="724">
                  <c:v>-1.38515E-4</c:v>
                </c:pt>
                <c:pt idx="725">
                  <c:v>1.2735200000000001E-4</c:v>
                </c:pt>
                <c:pt idx="726">
                  <c:v>3.9056200000000001E-4</c:v>
                </c:pt>
                <c:pt idx="727">
                  <c:v>6.5111399999999995E-4</c:v>
                </c:pt>
                <c:pt idx="728">
                  <c:v>9.0900900000000001E-4</c:v>
                </c:pt>
                <c:pt idx="729">
                  <c:v>1.1642499999999999E-3</c:v>
                </c:pt>
                <c:pt idx="730">
                  <c:v>1.41683E-3</c:v>
                </c:pt>
                <c:pt idx="731">
                  <c:v>1.66676E-3</c:v>
                </c:pt>
                <c:pt idx="732">
                  <c:v>1.9140299999999999E-3</c:v>
                </c:pt>
                <c:pt idx="733">
                  <c:v>2.1586600000000002E-3</c:v>
                </c:pt>
                <c:pt idx="734">
                  <c:v>2.4006399999999999E-3</c:v>
                </c:pt>
                <c:pt idx="735">
                  <c:v>2.6399700000000002E-3</c:v>
                </c:pt>
                <c:pt idx="736">
                  <c:v>2.8766500000000001E-3</c:v>
                </c:pt>
                <c:pt idx="737">
                  <c:v>3.1107000000000001E-3</c:v>
                </c:pt>
                <c:pt idx="738">
                  <c:v>3.3421000000000002E-3</c:v>
                </c:pt>
                <c:pt idx="739">
                  <c:v>3.5708699999999999E-3</c:v>
                </c:pt>
                <c:pt idx="740">
                  <c:v>3.79701E-3</c:v>
                </c:pt>
                <c:pt idx="741">
                  <c:v>4.0205299999999996E-3</c:v>
                </c:pt>
                <c:pt idx="742">
                  <c:v>4.2414100000000001E-3</c:v>
                </c:pt>
                <c:pt idx="743">
                  <c:v>4.4596799999999997E-3</c:v>
                </c:pt>
                <c:pt idx="744">
                  <c:v>4.6753300000000001E-3</c:v>
                </c:pt>
                <c:pt idx="745">
                  <c:v>4.8883800000000003E-3</c:v>
                </c:pt>
                <c:pt idx="746">
                  <c:v>5.0988099999999996E-3</c:v>
                </c:pt>
                <c:pt idx="747">
                  <c:v>5.3066399999999996E-3</c:v>
                </c:pt>
                <c:pt idx="748">
                  <c:v>5.5118800000000003E-3</c:v>
                </c:pt>
                <c:pt idx="749">
                  <c:v>5.7145299999999998E-3</c:v>
                </c:pt>
                <c:pt idx="750">
                  <c:v>5.91459E-3</c:v>
                </c:pt>
                <c:pt idx="751">
                  <c:v>6.1120799999999998E-3</c:v>
                </c:pt>
                <c:pt idx="752">
                  <c:v>6.3069900000000002E-3</c:v>
                </c:pt>
                <c:pt idx="753">
                  <c:v>6.4993300000000002E-3</c:v>
                </c:pt>
                <c:pt idx="754">
                  <c:v>6.6891099999999998E-3</c:v>
                </c:pt>
                <c:pt idx="755">
                  <c:v>6.8763399999999999E-3</c:v>
                </c:pt>
                <c:pt idx="756">
                  <c:v>7.0610300000000003E-3</c:v>
                </c:pt>
                <c:pt idx="757">
                  <c:v>7.2431700000000002E-3</c:v>
                </c:pt>
                <c:pt idx="758">
                  <c:v>7.4227800000000003E-3</c:v>
                </c:pt>
                <c:pt idx="759">
                  <c:v>7.5998599999999999E-3</c:v>
                </c:pt>
                <c:pt idx="760">
                  <c:v>7.7744199999999998E-3</c:v>
                </c:pt>
                <c:pt idx="761">
                  <c:v>7.9464800000000006E-3</c:v>
                </c:pt>
                <c:pt idx="762">
                  <c:v>8.1160299999999998E-3</c:v>
                </c:pt>
                <c:pt idx="763">
                  <c:v>8.2830899999999999E-3</c:v>
                </c:pt>
                <c:pt idx="764">
                  <c:v>8.4476599999999992E-3</c:v>
                </c:pt>
                <c:pt idx="765">
                  <c:v>8.6097499999999993E-3</c:v>
                </c:pt>
                <c:pt idx="766">
                  <c:v>8.7693800000000002E-3</c:v>
                </c:pt>
                <c:pt idx="767">
                  <c:v>8.9265400000000002E-3</c:v>
                </c:pt>
                <c:pt idx="768">
                  <c:v>9.0812500000000008E-3</c:v>
                </c:pt>
                <c:pt idx="769">
                  <c:v>9.2335200000000003E-3</c:v>
                </c:pt>
                <c:pt idx="770">
                  <c:v>9.3833500000000004E-3</c:v>
                </c:pt>
                <c:pt idx="771">
                  <c:v>9.5307599999999992E-3</c:v>
                </c:pt>
                <c:pt idx="772">
                  <c:v>9.6757500000000003E-3</c:v>
                </c:pt>
                <c:pt idx="773">
                  <c:v>9.8183400000000001E-3</c:v>
                </c:pt>
                <c:pt idx="774">
                  <c:v>9.9585400000000001E-3</c:v>
                </c:pt>
                <c:pt idx="775">
                  <c:v>1.0096300000000001E-2</c:v>
                </c:pt>
                <c:pt idx="776">
                  <c:v>1.0231799999999999E-2</c:v>
                </c:pt>
                <c:pt idx="777">
                  <c:v>1.03648E-2</c:v>
                </c:pt>
                <c:pt idx="778">
                  <c:v>1.0495600000000001E-2</c:v>
                </c:pt>
                <c:pt idx="779">
                  <c:v>1.06239E-2</c:v>
                </c:pt>
                <c:pt idx="780">
                  <c:v>1.0749999999999999E-2</c:v>
                </c:pt>
                <c:pt idx="781">
                  <c:v>1.08737E-2</c:v>
                </c:pt>
                <c:pt idx="782">
                  <c:v>1.0995100000000001E-2</c:v>
                </c:pt>
                <c:pt idx="783">
                  <c:v>1.11141E-2</c:v>
                </c:pt>
                <c:pt idx="784">
                  <c:v>1.12309E-2</c:v>
                </c:pt>
                <c:pt idx="785">
                  <c:v>1.13455E-2</c:v>
                </c:pt>
                <c:pt idx="786">
                  <c:v>1.1457699999999999E-2</c:v>
                </c:pt>
                <c:pt idx="787">
                  <c:v>1.15677E-2</c:v>
                </c:pt>
                <c:pt idx="788">
                  <c:v>1.16755E-2</c:v>
                </c:pt>
                <c:pt idx="789">
                  <c:v>1.1781E-2</c:v>
                </c:pt>
                <c:pt idx="790">
                  <c:v>1.18843E-2</c:v>
                </c:pt>
                <c:pt idx="791">
                  <c:v>1.19854E-2</c:v>
                </c:pt>
                <c:pt idx="792">
                  <c:v>1.2084299999999999E-2</c:v>
                </c:pt>
                <c:pt idx="793">
                  <c:v>1.2181000000000001E-2</c:v>
                </c:pt>
                <c:pt idx="794">
                  <c:v>1.22755E-2</c:v>
                </c:pt>
                <c:pt idx="795">
                  <c:v>1.2367899999999999E-2</c:v>
                </c:pt>
                <c:pt idx="796">
                  <c:v>1.24581E-2</c:v>
                </c:pt>
                <c:pt idx="797">
                  <c:v>1.2546099999999999E-2</c:v>
                </c:pt>
                <c:pt idx="798">
                  <c:v>1.26321E-2</c:v>
                </c:pt>
                <c:pt idx="799">
                  <c:v>1.27159E-2</c:v>
                </c:pt>
                <c:pt idx="800">
                  <c:v>1.27977E-2</c:v>
                </c:pt>
                <c:pt idx="801">
                  <c:v>1.28773E-2</c:v>
                </c:pt>
                <c:pt idx="802">
                  <c:v>1.29549E-2</c:v>
                </c:pt>
                <c:pt idx="803">
                  <c:v>1.3030399999999999E-2</c:v>
                </c:pt>
                <c:pt idx="804">
                  <c:v>1.31039E-2</c:v>
                </c:pt>
                <c:pt idx="805">
                  <c:v>1.31754E-2</c:v>
                </c:pt>
                <c:pt idx="806">
                  <c:v>1.3244799999999999E-2</c:v>
                </c:pt>
                <c:pt idx="807">
                  <c:v>1.33122E-2</c:v>
                </c:pt>
                <c:pt idx="808">
                  <c:v>1.33776E-2</c:v>
                </c:pt>
                <c:pt idx="809">
                  <c:v>1.3441E-2</c:v>
                </c:pt>
                <c:pt idx="810">
                  <c:v>1.3502500000000001E-2</c:v>
                </c:pt>
                <c:pt idx="811">
                  <c:v>1.3561999999999999E-2</c:v>
                </c:pt>
                <c:pt idx="812">
                  <c:v>1.36195E-2</c:v>
                </c:pt>
                <c:pt idx="813">
                  <c:v>1.36752E-2</c:v>
                </c:pt>
                <c:pt idx="814">
                  <c:v>1.37289E-2</c:v>
                </c:pt>
                <c:pt idx="815">
                  <c:v>1.37807E-2</c:v>
                </c:pt>
                <c:pt idx="816">
                  <c:v>1.38307E-2</c:v>
                </c:pt>
                <c:pt idx="817">
                  <c:v>1.3878700000000001E-2</c:v>
                </c:pt>
                <c:pt idx="818">
                  <c:v>1.39249E-2</c:v>
                </c:pt>
                <c:pt idx="819">
                  <c:v>1.39693E-2</c:v>
                </c:pt>
                <c:pt idx="820">
                  <c:v>1.40118E-2</c:v>
                </c:pt>
                <c:pt idx="821">
                  <c:v>1.4052500000000001E-2</c:v>
                </c:pt>
                <c:pt idx="822">
                  <c:v>1.40914E-2</c:v>
                </c:pt>
                <c:pt idx="823">
                  <c:v>1.41285E-2</c:v>
                </c:pt>
                <c:pt idx="824">
                  <c:v>1.41639E-2</c:v>
                </c:pt>
                <c:pt idx="825">
                  <c:v>1.41975E-2</c:v>
                </c:pt>
                <c:pt idx="826">
                  <c:v>1.42293E-2</c:v>
                </c:pt>
                <c:pt idx="827">
                  <c:v>1.42594E-2</c:v>
                </c:pt>
                <c:pt idx="828">
                  <c:v>1.42878E-2</c:v>
                </c:pt>
                <c:pt idx="829">
                  <c:v>1.4314500000000001E-2</c:v>
                </c:pt>
                <c:pt idx="830">
                  <c:v>1.43395E-2</c:v>
                </c:pt>
                <c:pt idx="831">
                  <c:v>1.43628E-2</c:v>
                </c:pt>
                <c:pt idx="832">
                  <c:v>1.43844E-2</c:v>
                </c:pt>
                <c:pt idx="833">
                  <c:v>1.4404399999999999E-2</c:v>
                </c:pt>
                <c:pt idx="834">
                  <c:v>1.44228E-2</c:v>
                </c:pt>
                <c:pt idx="835">
                  <c:v>1.44396E-2</c:v>
                </c:pt>
                <c:pt idx="836">
                  <c:v>1.4454699999999999E-2</c:v>
                </c:pt>
                <c:pt idx="837">
                  <c:v>1.44683E-2</c:v>
                </c:pt>
                <c:pt idx="838">
                  <c:v>1.44803E-2</c:v>
                </c:pt>
                <c:pt idx="839">
                  <c:v>1.44907E-2</c:v>
                </c:pt>
                <c:pt idx="840">
                  <c:v>1.44996E-2</c:v>
                </c:pt>
                <c:pt idx="841">
                  <c:v>1.45069E-2</c:v>
                </c:pt>
                <c:pt idx="842">
                  <c:v>1.4512799999999999E-2</c:v>
                </c:pt>
                <c:pt idx="843">
                  <c:v>1.45171E-2</c:v>
                </c:pt>
                <c:pt idx="844">
                  <c:v>1.4519900000000001E-2</c:v>
                </c:pt>
                <c:pt idx="845">
                  <c:v>1.4521299999999999E-2</c:v>
                </c:pt>
                <c:pt idx="846">
                  <c:v>1.45212E-2</c:v>
                </c:pt>
                <c:pt idx="847">
                  <c:v>1.45197E-2</c:v>
                </c:pt>
                <c:pt idx="848">
                  <c:v>1.45167E-2</c:v>
                </c:pt>
                <c:pt idx="849">
                  <c:v>1.45124E-2</c:v>
                </c:pt>
                <c:pt idx="850">
                  <c:v>1.45066E-2</c:v>
                </c:pt>
                <c:pt idx="851">
                  <c:v>1.4499400000000001E-2</c:v>
                </c:pt>
                <c:pt idx="852">
                  <c:v>1.4490899999999999E-2</c:v>
                </c:pt>
                <c:pt idx="853">
                  <c:v>1.4481000000000001E-2</c:v>
                </c:pt>
                <c:pt idx="854">
                  <c:v>1.44698E-2</c:v>
                </c:pt>
                <c:pt idx="855">
                  <c:v>1.44572E-2</c:v>
                </c:pt>
                <c:pt idx="856">
                  <c:v>1.4443299999999999E-2</c:v>
                </c:pt>
                <c:pt idx="857">
                  <c:v>1.44282E-2</c:v>
                </c:pt>
                <c:pt idx="858">
                  <c:v>1.44117E-2</c:v>
                </c:pt>
                <c:pt idx="859">
                  <c:v>1.4394000000000001E-2</c:v>
                </c:pt>
                <c:pt idx="860">
                  <c:v>1.4375000000000001E-2</c:v>
                </c:pt>
                <c:pt idx="861">
                  <c:v>1.4354799999999999E-2</c:v>
                </c:pt>
                <c:pt idx="862">
                  <c:v>1.43333E-2</c:v>
                </c:pt>
                <c:pt idx="863">
                  <c:v>1.4310700000000001E-2</c:v>
                </c:pt>
                <c:pt idx="864">
                  <c:v>1.4286800000000001E-2</c:v>
                </c:pt>
                <c:pt idx="865">
                  <c:v>1.42618E-2</c:v>
                </c:pt>
                <c:pt idx="866">
                  <c:v>1.42355E-2</c:v>
                </c:pt>
                <c:pt idx="867">
                  <c:v>1.4208200000000001E-2</c:v>
                </c:pt>
                <c:pt idx="868">
                  <c:v>1.41797E-2</c:v>
                </c:pt>
                <c:pt idx="869">
                  <c:v>1.4149999999999999E-2</c:v>
                </c:pt>
                <c:pt idx="870">
                  <c:v>1.41193E-2</c:v>
                </c:pt>
                <c:pt idx="871">
                  <c:v>1.40874E-2</c:v>
                </c:pt>
                <c:pt idx="872">
                  <c:v>1.4054499999999999E-2</c:v>
                </c:pt>
                <c:pt idx="873">
                  <c:v>1.40205E-2</c:v>
                </c:pt>
                <c:pt idx="874">
                  <c:v>1.39854E-2</c:v>
                </c:pt>
                <c:pt idx="875">
                  <c:v>1.39493E-2</c:v>
                </c:pt>
                <c:pt idx="876">
                  <c:v>1.39122E-2</c:v>
                </c:pt>
                <c:pt idx="877">
                  <c:v>1.3873999999999999E-2</c:v>
                </c:pt>
                <c:pt idx="878">
                  <c:v>1.3834900000000001E-2</c:v>
                </c:pt>
                <c:pt idx="879">
                  <c:v>1.37947E-2</c:v>
                </c:pt>
                <c:pt idx="880">
                  <c:v>1.37536E-2</c:v>
                </c:pt>
                <c:pt idx="881">
                  <c:v>1.37115E-2</c:v>
                </c:pt>
                <c:pt idx="882">
                  <c:v>1.36685E-2</c:v>
                </c:pt>
                <c:pt idx="883">
                  <c:v>1.3624600000000001E-2</c:v>
                </c:pt>
                <c:pt idx="884">
                  <c:v>1.35797E-2</c:v>
                </c:pt>
                <c:pt idx="885">
                  <c:v>1.35339E-2</c:v>
                </c:pt>
                <c:pt idx="886">
                  <c:v>1.3487300000000001E-2</c:v>
                </c:pt>
                <c:pt idx="887">
                  <c:v>1.3439700000000001E-2</c:v>
                </c:pt>
                <c:pt idx="888">
                  <c:v>1.33913E-2</c:v>
                </c:pt>
                <c:pt idx="889">
                  <c:v>1.3342100000000001E-2</c:v>
                </c:pt>
                <c:pt idx="890">
                  <c:v>1.3292E-2</c:v>
                </c:pt>
                <c:pt idx="891">
                  <c:v>1.32411E-2</c:v>
                </c:pt>
                <c:pt idx="892">
                  <c:v>1.3189299999999999E-2</c:v>
                </c:pt>
                <c:pt idx="893">
                  <c:v>1.3136800000000001E-2</c:v>
                </c:pt>
                <c:pt idx="894">
                  <c:v>1.30835E-2</c:v>
                </c:pt>
                <c:pt idx="895">
                  <c:v>1.30294E-2</c:v>
                </c:pt>
                <c:pt idx="896">
                  <c:v>1.2974599999999999E-2</c:v>
                </c:pt>
                <c:pt idx="897">
                  <c:v>1.2919E-2</c:v>
                </c:pt>
                <c:pt idx="898">
                  <c:v>1.2862699999999999E-2</c:v>
                </c:pt>
                <c:pt idx="899">
                  <c:v>1.28056E-2</c:v>
                </c:pt>
                <c:pt idx="900">
                  <c:v>1.27479E-2</c:v>
                </c:pt>
                <c:pt idx="901">
                  <c:v>1.2689499999999999E-2</c:v>
                </c:pt>
                <c:pt idx="902">
                  <c:v>1.2630300000000001E-2</c:v>
                </c:pt>
                <c:pt idx="903">
                  <c:v>1.25705E-2</c:v>
                </c:pt>
                <c:pt idx="904">
                  <c:v>1.25101E-2</c:v>
                </c:pt>
                <c:pt idx="905">
                  <c:v>1.2449E-2</c:v>
                </c:pt>
                <c:pt idx="906">
                  <c:v>1.23873E-2</c:v>
                </c:pt>
                <c:pt idx="907">
                  <c:v>1.2324999999999999E-2</c:v>
                </c:pt>
                <c:pt idx="908">
                  <c:v>1.2262E-2</c:v>
                </c:pt>
                <c:pt idx="909">
                  <c:v>1.2198499999999999E-2</c:v>
                </c:pt>
                <c:pt idx="910">
                  <c:v>1.21344E-2</c:v>
                </c:pt>
                <c:pt idx="911">
                  <c:v>1.2069699999999999E-2</c:v>
                </c:pt>
                <c:pt idx="912">
                  <c:v>1.20044E-2</c:v>
                </c:pt>
                <c:pt idx="913">
                  <c:v>1.1938600000000001E-2</c:v>
                </c:pt>
                <c:pt idx="914">
                  <c:v>1.1872300000000001E-2</c:v>
                </c:pt>
                <c:pt idx="915">
                  <c:v>1.18055E-2</c:v>
                </c:pt>
                <c:pt idx="916">
                  <c:v>1.17381E-2</c:v>
                </c:pt>
                <c:pt idx="917">
                  <c:v>1.16703E-2</c:v>
                </c:pt>
                <c:pt idx="918">
                  <c:v>1.16019E-2</c:v>
                </c:pt>
                <c:pt idx="919">
                  <c:v>1.1533099999999999E-2</c:v>
                </c:pt>
                <c:pt idx="920">
                  <c:v>1.1463900000000001E-2</c:v>
                </c:pt>
                <c:pt idx="921">
                  <c:v>1.1394100000000001E-2</c:v>
                </c:pt>
                <c:pt idx="922">
                  <c:v>1.1324000000000001E-2</c:v>
                </c:pt>
                <c:pt idx="923">
                  <c:v>1.12534E-2</c:v>
                </c:pt>
                <c:pt idx="924">
                  <c:v>1.11824E-2</c:v>
                </c:pt>
                <c:pt idx="925">
                  <c:v>1.11109E-2</c:v>
                </c:pt>
                <c:pt idx="926">
                  <c:v>1.10391E-2</c:v>
                </c:pt>
                <c:pt idx="927">
                  <c:v>1.09669E-2</c:v>
                </c:pt>
                <c:pt idx="928">
                  <c:v>1.08944E-2</c:v>
                </c:pt>
                <c:pt idx="929">
                  <c:v>1.08214E-2</c:v>
                </c:pt>
                <c:pt idx="930">
                  <c:v>1.07481E-2</c:v>
                </c:pt>
                <c:pt idx="931">
                  <c:v>1.06745E-2</c:v>
                </c:pt>
                <c:pt idx="932">
                  <c:v>1.06006E-2</c:v>
                </c:pt>
                <c:pt idx="933">
                  <c:v>1.0526300000000001E-2</c:v>
                </c:pt>
                <c:pt idx="934">
                  <c:v>1.04517E-2</c:v>
                </c:pt>
                <c:pt idx="935">
                  <c:v>1.03768E-2</c:v>
                </c:pt>
                <c:pt idx="936">
                  <c:v>1.03017E-2</c:v>
                </c:pt>
                <c:pt idx="937">
                  <c:v>1.02262E-2</c:v>
                </c:pt>
                <c:pt idx="938">
                  <c:v>1.01505E-2</c:v>
                </c:pt>
                <c:pt idx="939">
                  <c:v>1.00746E-2</c:v>
                </c:pt>
                <c:pt idx="940">
                  <c:v>9.9983399999999997E-3</c:v>
                </c:pt>
                <c:pt idx="941">
                  <c:v>9.9219000000000009E-3</c:v>
                </c:pt>
                <c:pt idx="942">
                  <c:v>9.84522E-3</c:v>
                </c:pt>
                <c:pt idx="943">
                  <c:v>9.7683300000000004E-3</c:v>
                </c:pt>
                <c:pt idx="944">
                  <c:v>9.6912300000000003E-3</c:v>
                </c:pt>
                <c:pt idx="945">
                  <c:v>9.6139299999999997E-3</c:v>
                </c:pt>
                <c:pt idx="946">
                  <c:v>9.5364500000000001E-3</c:v>
                </c:pt>
                <c:pt idx="947">
                  <c:v>9.4587899999999999E-3</c:v>
                </c:pt>
                <c:pt idx="948">
                  <c:v>9.3809600000000007E-3</c:v>
                </c:pt>
                <c:pt idx="949">
                  <c:v>9.3029700000000007E-3</c:v>
                </c:pt>
                <c:pt idx="950">
                  <c:v>9.2248299999999998E-3</c:v>
                </c:pt>
                <c:pt idx="951">
                  <c:v>9.1465499999999998E-3</c:v>
                </c:pt>
                <c:pt idx="952">
                  <c:v>9.0681400000000006E-3</c:v>
                </c:pt>
                <c:pt idx="953">
                  <c:v>8.9896100000000003E-3</c:v>
                </c:pt>
                <c:pt idx="954">
                  <c:v>8.9109700000000007E-3</c:v>
                </c:pt>
                <c:pt idx="955">
                  <c:v>8.83222E-3</c:v>
                </c:pt>
                <c:pt idx="956">
                  <c:v>8.7533699999999999E-3</c:v>
                </c:pt>
                <c:pt idx="957">
                  <c:v>8.6744400000000003E-3</c:v>
                </c:pt>
                <c:pt idx="958">
                  <c:v>8.5954299999999994E-3</c:v>
                </c:pt>
                <c:pt idx="959">
                  <c:v>8.5163500000000007E-3</c:v>
                </c:pt>
                <c:pt idx="960">
                  <c:v>8.4372200000000005E-3</c:v>
                </c:pt>
                <c:pt idx="961">
                  <c:v>8.3580200000000007E-3</c:v>
                </c:pt>
                <c:pt idx="962">
                  <c:v>8.2787899999999994E-3</c:v>
                </c:pt>
                <c:pt idx="963">
                  <c:v>8.1995200000000001E-3</c:v>
                </c:pt>
                <c:pt idx="964">
                  <c:v>8.1202199999999992E-3</c:v>
                </c:pt>
                <c:pt idx="965">
                  <c:v>8.0409100000000001E-3</c:v>
                </c:pt>
                <c:pt idx="966">
                  <c:v>7.9615799999999994E-3</c:v>
                </c:pt>
                <c:pt idx="967">
                  <c:v>7.8822500000000004E-3</c:v>
                </c:pt>
                <c:pt idx="968">
                  <c:v>7.8029299999999996E-3</c:v>
                </c:pt>
                <c:pt idx="969">
                  <c:v>7.7236199999999996E-3</c:v>
                </c:pt>
                <c:pt idx="970">
                  <c:v>7.6443300000000004E-3</c:v>
                </c:pt>
                <c:pt idx="971">
                  <c:v>7.5650600000000002E-3</c:v>
                </c:pt>
                <c:pt idx="972">
                  <c:v>7.4858399999999997E-3</c:v>
                </c:pt>
                <c:pt idx="973">
                  <c:v>7.4066499999999999E-3</c:v>
                </c:pt>
                <c:pt idx="974">
                  <c:v>7.3275199999999997E-3</c:v>
                </c:pt>
                <c:pt idx="975">
                  <c:v>7.24845E-3</c:v>
                </c:pt>
                <c:pt idx="976">
                  <c:v>7.16944E-3</c:v>
                </c:pt>
                <c:pt idx="977">
                  <c:v>7.0904999999999996E-3</c:v>
                </c:pt>
                <c:pt idx="978">
                  <c:v>7.0116500000000003E-3</c:v>
                </c:pt>
                <c:pt idx="979">
                  <c:v>6.9328799999999998E-3</c:v>
                </c:pt>
                <c:pt idx="980">
                  <c:v>6.8542000000000004E-3</c:v>
                </c:pt>
                <c:pt idx="981">
                  <c:v>6.7756300000000004E-3</c:v>
                </c:pt>
                <c:pt idx="982">
                  <c:v>6.6971599999999997E-3</c:v>
                </c:pt>
                <c:pt idx="983">
                  <c:v>6.6188100000000001E-3</c:v>
                </c:pt>
                <c:pt idx="984">
                  <c:v>6.5405799999999998E-3</c:v>
                </c:pt>
                <c:pt idx="985">
                  <c:v>6.4624799999999996E-3</c:v>
                </c:pt>
                <c:pt idx="986">
                  <c:v>6.3845100000000004E-3</c:v>
                </c:pt>
                <c:pt idx="987">
                  <c:v>6.3066800000000003E-3</c:v>
                </c:pt>
                <c:pt idx="988">
                  <c:v>6.2290000000000002E-3</c:v>
                </c:pt>
                <c:pt idx="989">
                  <c:v>6.15147E-3</c:v>
                </c:pt>
                <c:pt idx="990">
                  <c:v>6.0740999999999998E-3</c:v>
                </c:pt>
                <c:pt idx="991">
                  <c:v>5.9969000000000003E-3</c:v>
                </c:pt>
                <c:pt idx="992">
                  <c:v>5.9198599999999999E-3</c:v>
                </c:pt>
                <c:pt idx="993">
                  <c:v>5.84301E-3</c:v>
                </c:pt>
                <c:pt idx="994">
                  <c:v>5.76634E-3</c:v>
                </c:pt>
                <c:pt idx="995">
                  <c:v>5.6898499999999998E-3</c:v>
                </c:pt>
                <c:pt idx="996">
                  <c:v>5.61357E-3</c:v>
                </c:pt>
                <c:pt idx="997">
                  <c:v>5.53748E-3</c:v>
                </c:pt>
                <c:pt idx="998">
                  <c:v>5.4615999999999996E-3</c:v>
                </c:pt>
                <c:pt idx="999">
                  <c:v>5.3859299999999997E-3</c:v>
                </c:pt>
                <c:pt idx="1000">
                  <c:v>5.3104800000000002E-3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D1-4E75-A126-7C840F64F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919048"/>
        <c:axId val="636913144"/>
      </c:scatterChart>
      <c:valAx>
        <c:axId val="636919048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913144"/>
        <c:crossesAt val="-0.2"/>
        <c:crossBetween val="midCat"/>
      </c:valAx>
      <c:valAx>
        <c:axId val="636913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Amps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919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v1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Trap!$E$2:$E$102</c:f>
              <c:numCache>
                <c:formatCode>General</c:formatCode>
                <c:ptCount val="101"/>
                <c:pt idx="0">
                  <c:v>0.90498800000000001</c:v>
                </c:pt>
                <c:pt idx="1">
                  <c:v>0.81990600000000002</c:v>
                </c:pt>
                <c:pt idx="2">
                  <c:v>0.74461900000000003</c:v>
                </c:pt>
                <c:pt idx="3">
                  <c:v>0.67891199999999996</c:v>
                </c:pt>
                <c:pt idx="4">
                  <c:v>0.622498</c:v>
                </c:pt>
                <c:pt idx="5">
                  <c:v>0.57503099999999996</c:v>
                </c:pt>
                <c:pt idx="6">
                  <c:v>0.53611200000000003</c:v>
                </c:pt>
                <c:pt idx="7">
                  <c:v>0.50529800000000002</c:v>
                </c:pt>
                <c:pt idx="8">
                  <c:v>0.48211100000000001</c:v>
                </c:pt>
                <c:pt idx="9">
                  <c:v>0.46604899999999999</c:v>
                </c:pt>
                <c:pt idx="10">
                  <c:v>0.45658599999999999</c:v>
                </c:pt>
                <c:pt idx="11">
                  <c:v>0.45318399999999998</c:v>
                </c:pt>
                <c:pt idx="12">
                  <c:v>0.45530199999999998</c:v>
                </c:pt>
                <c:pt idx="13">
                  <c:v>0.462393</c:v>
                </c:pt>
                <c:pt idx="14">
                  <c:v>0.47391899999999998</c:v>
                </c:pt>
                <c:pt idx="15">
                  <c:v>0.48934800000000001</c:v>
                </c:pt>
                <c:pt idx="16">
                  <c:v>0.50816300000000003</c:v>
                </c:pt>
                <c:pt idx="17">
                  <c:v>0.52986299999999997</c:v>
                </c:pt>
                <c:pt idx="18">
                  <c:v>0.55396900000000004</c:v>
                </c:pt>
                <c:pt idx="19">
                  <c:v>0.58002100000000001</c:v>
                </c:pt>
                <c:pt idx="20">
                  <c:v>0.60758900000000005</c:v>
                </c:pt>
                <c:pt idx="21">
                  <c:v>0.636266</c:v>
                </c:pt>
                <c:pt idx="22">
                  <c:v>0.66567399999999999</c:v>
                </c:pt>
                <c:pt idx="23">
                  <c:v>0.695465</c:v>
                </c:pt>
                <c:pt idx="24">
                  <c:v>0.72531800000000002</c:v>
                </c:pt>
                <c:pt idx="25">
                  <c:v>0.75494499999999998</c:v>
                </c:pt>
                <c:pt idx="26">
                  <c:v>0.78408599999999995</c:v>
                </c:pt>
                <c:pt idx="27">
                  <c:v>0.81250900000000004</c:v>
                </c:pt>
                <c:pt idx="28">
                  <c:v>0.84001300000000001</c:v>
                </c:pt>
                <c:pt idx="29">
                  <c:v>0.86642300000000005</c:v>
                </c:pt>
                <c:pt idx="30">
                  <c:v>0.891594</c:v>
                </c:pt>
                <c:pt idx="31">
                  <c:v>0.91540299999999997</c:v>
                </c:pt>
                <c:pt idx="32">
                  <c:v>0.93775399999999998</c:v>
                </c:pt>
                <c:pt idx="33">
                  <c:v>0.95857199999999998</c:v>
                </c:pt>
                <c:pt idx="34">
                  <c:v>0.97780599999999995</c:v>
                </c:pt>
                <c:pt idx="35">
                  <c:v>0.99542399999999998</c:v>
                </c:pt>
                <c:pt idx="36">
                  <c:v>1.0114099999999999</c:v>
                </c:pt>
                <c:pt idx="37">
                  <c:v>1.0257700000000001</c:v>
                </c:pt>
                <c:pt idx="38">
                  <c:v>1.0385200000000001</c:v>
                </c:pt>
                <c:pt idx="39">
                  <c:v>1.04969</c:v>
                </c:pt>
                <c:pt idx="40">
                  <c:v>1.0593300000000001</c:v>
                </c:pt>
                <c:pt idx="41">
                  <c:v>1.06749</c:v>
                </c:pt>
                <c:pt idx="42">
                  <c:v>1.0742400000000001</c:v>
                </c:pt>
                <c:pt idx="43">
                  <c:v>1.0796300000000001</c:v>
                </c:pt>
                <c:pt idx="44">
                  <c:v>1.0837600000000001</c:v>
                </c:pt>
                <c:pt idx="45">
                  <c:v>1.0867</c:v>
                </c:pt>
                <c:pt idx="46">
                  <c:v>1.0885400000000001</c:v>
                </c:pt>
                <c:pt idx="47">
                  <c:v>1.0893600000000001</c:v>
                </c:pt>
                <c:pt idx="48">
                  <c:v>1.0892500000000001</c:v>
                </c:pt>
                <c:pt idx="49">
                  <c:v>1.0883100000000001</c:v>
                </c:pt>
                <c:pt idx="50">
                  <c:v>1.0866199999999999</c:v>
                </c:pt>
                <c:pt idx="51">
                  <c:v>1.08426</c:v>
                </c:pt>
                <c:pt idx="52">
                  <c:v>1.0813299999999999</c:v>
                </c:pt>
                <c:pt idx="53">
                  <c:v>1.0779000000000001</c:v>
                </c:pt>
                <c:pt idx="54">
                  <c:v>1.07406</c:v>
                </c:pt>
                <c:pt idx="55">
                  <c:v>1.0698799999999999</c:v>
                </c:pt>
                <c:pt idx="56">
                  <c:v>1.0654300000000001</c:v>
                </c:pt>
                <c:pt idx="57">
                  <c:v>1.0607899999999999</c:v>
                </c:pt>
                <c:pt idx="58">
                  <c:v>1.0560099999999999</c:v>
                </c:pt>
                <c:pt idx="59">
                  <c:v>1.05115</c:v>
                </c:pt>
                <c:pt idx="60">
                  <c:v>1.04626</c:v>
                </c:pt>
                <c:pt idx="61">
                  <c:v>1.0414000000000001</c:v>
                </c:pt>
                <c:pt idx="62">
                  <c:v>1.03661</c:v>
                </c:pt>
                <c:pt idx="63">
                  <c:v>1.03193</c:v>
                </c:pt>
                <c:pt idx="64">
                  <c:v>1.02739</c:v>
                </c:pt>
                <c:pt idx="65">
                  <c:v>1.02302</c:v>
                </c:pt>
                <c:pt idx="66">
                  <c:v>1.01884</c:v>
                </c:pt>
                <c:pt idx="67">
                  <c:v>1.0148900000000001</c:v>
                </c:pt>
                <c:pt idx="68">
                  <c:v>1.0111600000000001</c:v>
                </c:pt>
                <c:pt idx="69">
                  <c:v>1.00769</c:v>
                </c:pt>
                <c:pt idx="70">
                  <c:v>1.00447</c:v>
                </c:pt>
                <c:pt idx="71">
                  <c:v>1.00152</c:v>
                </c:pt>
                <c:pt idx="72">
                  <c:v>0.99882899999999997</c:v>
                </c:pt>
                <c:pt idx="73">
                  <c:v>0.99640799999999996</c:v>
                </c:pt>
                <c:pt idx="74">
                  <c:v>0.99424999999999997</c:v>
                </c:pt>
                <c:pt idx="75">
                  <c:v>0.99235300000000004</c:v>
                </c:pt>
                <c:pt idx="76">
                  <c:v>0.99070800000000003</c:v>
                </c:pt>
                <c:pt idx="77">
                  <c:v>0.98930799999999997</c:v>
                </c:pt>
                <c:pt idx="78">
                  <c:v>0.98814199999999996</c:v>
                </c:pt>
                <c:pt idx="79">
                  <c:v>0.98719999999999997</c:v>
                </c:pt>
                <c:pt idx="80">
                  <c:v>0.98646900000000004</c:v>
                </c:pt>
                <c:pt idx="81">
                  <c:v>0.98593600000000003</c:v>
                </c:pt>
                <c:pt idx="82">
                  <c:v>0.98558699999999999</c:v>
                </c:pt>
                <c:pt idx="83">
                  <c:v>0.98540899999999998</c:v>
                </c:pt>
                <c:pt idx="84">
                  <c:v>0.98538599999999998</c:v>
                </c:pt>
                <c:pt idx="85">
                  <c:v>0.98550400000000005</c:v>
                </c:pt>
                <c:pt idx="86">
                  <c:v>0.98574799999999996</c:v>
                </c:pt>
                <c:pt idx="87">
                  <c:v>0.98610500000000001</c:v>
                </c:pt>
                <c:pt idx="88">
                  <c:v>0.98655999999999999</c:v>
                </c:pt>
                <c:pt idx="89">
                  <c:v>0.98709899999999995</c:v>
                </c:pt>
                <c:pt idx="90">
                  <c:v>0.98770999999999998</c:v>
                </c:pt>
                <c:pt idx="91">
                  <c:v>0.98837900000000001</c:v>
                </c:pt>
                <c:pt idx="92">
                  <c:v>0.98909499999999995</c:v>
                </c:pt>
                <c:pt idx="93">
                  <c:v>0.98984700000000003</c:v>
                </c:pt>
                <c:pt idx="94">
                  <c:v>0.99062399999999995</c:v>
                </c:pt>
                <c:pt idx="95">
                  <c:v>0.99141599999999996</c:v>
                </c:pt>
                <c:pt idx="96">
                  <c:v>0.99221400000000004</c:v>
                </c:pt>
                <c:pt idx="97">
                  <c:v>0.99301099999999998</c:v>
                </c:pt>
                <c:pt idx="98">
                  <c:v>0.99379799999999996</c:v>
                </c:pt>
                <c:pt idx="99">
                  <c:v>0.99456900000000004</c:v>
                </c:pt>
                <c:pt idx="100">
                  <c:v>0.99531899999999995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EE-44E0-85DD-463DCD0F7DBD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Trap!$S$2:$S$1002</c:f>
              <c:numCache>
                <c:formatCode>General</c:formatCode>
                <c:ptCount val="1001"/>
                <c:pt idx="0">
                  <c:v>0.99004999999999999</c:v>
                </c:pt>
                <c:pt idx="1">
                  <c:v>0.98019999999999996</c:v>
                </c:pt>
                <c:pt idx="2">
                  <c:v>0.97045000000000003</c:v>
                </c:pt>
                <c:pt idx="3">
                  <c:v>0.96079999999999999</c:v>
                </c:pt>
                <c:pt idx="4">
                  <c:v>0.95125000000000004</c:v>
                </c:pt>
                <c:pt idx="5">
                  <c:v>0.94179900000000005</c:v>
                </c:pt>
                <c:pt idx="6">
                  <c:v>0.93244899999999997</c:v>
                </c:pt>
                <c:pt idx="7">
                  <c:v>0.92319799999999996</c:v>
                </c:pt>
                <c:pt idx="8">
                  <c:v>0.91404700000000005</c:v>
                </c:pt>
                <c:pt idx="9">
                  <c:v>0.90499600000000002</c:v>
                </c:pt>
                <c:pt idx="10">
                  <c:v>0.89604399999999995</c:v>
                </c:pt>
                <c:pt idx="11">
                  <c:v>0.88719099999999995</c:v>
                </c:pt>
                <c:pt idx="12">
                  <c:v>0.87843800000000005</c:v>
                </c:pt>
                <c:pt idx="13">
                  <c:v>0.869784</c:v>
                </c:pt>
                <c:pt idx="14">
                  <c:v>0.86122900000000002</c:v>
                </c:pt>
                <c:pt idx="15">
                  <c:v>0.852773</c:v>
                </c:pt>
                <c:pt idx="16">
                  <c:v>0.84441600000000006</c:v>
                </c:pt>
                <c:pt idx="17">
                  <c:v>0.83615799999999996</c:v>
                </c:pt>
                <c:pt idx="18">
                  <c:v>0.82799699999999998</c:v>
                </c:pt>
                <c:pt idx="19">
                  <c:v>0.819936</c:v>
                </c:pt>
                <c:pt idx="20">
                  <c:v>0.81197200000000003</c:v>
                </c:pt>
                <c:pt idx="21">
                  <c:v>0.80410599999999999</c:v>
                </c:pt>
                <c:pt idx="22">
                  <c:v>0.79633799999999999</c:v>
                </c:pt>
                <c:pt idx="23">
                  <c:v>0.78866800000000004</c:v>
                </c:pt>
                <c:pt idx="24">
                  <c:v>0.78109499999999998</c:v>
                </c:pt>
                <c:pt idx="25">
                  <c:v>0.77361899999999995</c:v>
                </c:pt>
                <c:pt idx="26">
                  <c:v>0.76624000000000003</c:v>
                </c:pt>
                <c:pt idx="27">
                  <c:v>0.75895800000000002</c:v>
                </c:pt>
                <c:pt idx="28">
                  <c:v>0.751772</c:v>
                </c:pt>
                <c:pt idx="29">
                  <c:v>0.74468199999999996</c:v>
                </c:pt>
                <c:pt idx="30">
                  <c:v>0.73768800000000001</c:v>
                </c:pt>
                <c:pt idx="31">
                  <c:v>0.73079000000000005</c:v>
                </c:pt>
                <c:pt idx="32">
                  <c:v>0.72398799999999996</c:v>
                </c:pt>
                <c:pt idx="33">
                  <c:v>0.71728000000000003</c:v>
                </c:pt>
                <c:pt idx="34">
                  <c:v>0.71066799999999997</c:v>
                </c:pt>
                <c:pt idx="35">
                  <c:v>0.70415000000000005</c:v>
                </c:pt>
                <c:pt idx="36">
                  <c:v>0.69772599999999996</c:v>
                </c:pt>
                <c:pt idx="37">
                  <c:v>0.69139600000000001</c:v>
                </c:pt>
                <c:pt idx="38">
                  <c:v>0.68515999999999999</c:v>
                </c:pt>
                <c:pt idx="39">
                  <c:v>0.67901699999999998</c:v>
                </c:pt>
                <c:pt idx="40">
                  <c:v>0.67296800000000001</c:v>
                </c:pt>
                <c:pt idx="41">
                  <c:v>0.66701100000000002</c:v>
                </c:pt>
                <c:pt idx="42">
                  <c:v>0.66114600000000001</c:v>
                </c:pt>
                <c:pt idx="43">
                  <c:v>0.65537400000000001</c:v>
                </c:pt>
                <c:pt idx="44">
                  <c:v>0.64969299999999996</c:v>
                </c:pt>
                <c:pt idx="45">
                  <c:v>0.64410400000000001</c:v>
                </c:pt>
                <c:pt idx="46">
                  <c:v>0.63860600000000001</c:v>
                </c:pt>
                <c:pt idx="47">
                  <c:v>0.63319800000000004</c:v>
                </c:pt>
                <c:pt idx="48">
                  <c:v>0.62788100000000002</c:v>
                </c:pt>
                <c:pt idx="49">
                  <c:v>0.62265300000000001</c:v>
                </c:pt>
                <c:pt idx="50">
                  <c:v>0.61751500000000004</c:v>
                </c:pt>
                <c:pt idx="51">
                  <c:v>0.61246699999999998</c:v>
                </c:pt>
                <c:pt idx="52">
                  <c:v>0.60750700000000002</c:v>
                </c:pt>
                <c:pt idx="53">
                  <c:v>0.60263500000000003</c:v>
                </c:pt>
                <c:pt idx="54">
                  <c:v>0.59785200000000005</c:v>
                </c:pt>
                <c:pt idx="55">
                  <c:v>0.59315600000000002</c:v>
                </c:pt>
                <c:pt idx="56">
                  <c:v>0.58854799999999996</c:v>
                </c:pt>
                <c:pt idx="57">
                  <c:v>0.58402600000000005</c:v>
                </c:pt>
                <c:pt idx="58">
                  <c:v>0.57959000000000005</c:v>
                </c:pt>
                <c:pt idx="59">
                  <c:v>0.575241</c:v>
                </c:pt>
                <c:pt idx="60">
                  <c:v>0.57097699999999996</c:v>
                </c:pt>
                <c:pt idx="61">
                  <c:v>0.56679800000000002</c:v>
                </c:pt>
                <c:pt idx="62">
                  <c:v>0.56270399999999998</c:v>
                </c:pt>
                <c:pt idx="63">
                  <c:v>0.55869400000000002</c:v>
                </c:pt>
                <c:pt idx="64">
                  <c:v>0.55476800000000004</c:v>
                </c:pt>
                <c:pt idx="65">
                  <c:v>0.550925</c:v>
                </c:pt>
                <c:pt idx="66">
                  <c:v>0.54716500000000001</c:v>
                </c:pt>
                <c:pt idx="67">
                  <c:v>0.54348799999999997</c:v>
                </c:pt>
                <c:pt idx="68">
                  <c:v>0.53989299999999996</c:v>
                </c:pt>
                <c:pt idx="69">
                  <c:v>0.53637900000000005</c:v>
                </c:pt>
                <c:pt idx="70">
                  <c:v>0.53294600000000003</c:v>
                </c:pt>
                <c:pt idx="71">
                  <c:v>0.52959400000000001</c:v>
                </c:pt>
                <c:pt idx="72">
                  <c:v>0.52632199999999996</c:v>
                </c:pt>
                <c:pt idx="73">
                  <c:v>0.52312999999999998</c:v>
                </c:pt>
                <c:pt idx="74">
                  <c:v>0.52001699999999995</c:v>
                </c:pt>
                <c:pt idx="75">
                  <c:v>0.51698299999999997</c:v>
                </c:pt>
                <c:pt idx="76">
                  <c:v>0.51402700000000001</c:v>
                </c:pt>
                <c:pt idx="77">
                  <c:v>0.51114800000000005</c:v>
                </c:pt>
                <c:pt idx="78">
                  <c:v>0.50834699999999999</c:v>
                </c:pt>
                <c:pt idx="79">
                  <c:v>0.50562300000000004</c:v>
                </c:pt>
                <c:pt idx="80">
                  <c:v>0.50297499999999995</c:v>
                </c:pt>
                <c:pt idx="81">
                  <c:v>0.50040300000000004</c:v>
                </c:pt>
                <c:pt idx="82">
                  <c:v>0.49790600000000002</c:v>
                </c:pt>
                <c:pt idx="83">
                  <c:v>0.49548399999999998</c:v>
                </c:pt>
                <c:pt idx="84">
                  <c:v>0.49313699999999999</c:v>
                </c:pt>
                <c:pt idx="85">
                  <c:v>0.49086299999999999</c:v>
                </c:pt>
                <c:pt idx="86">
                  <c:v>0.48866199999999999</c:v>
                </c:pt>
                <c:pt idx="87">
                  <c:v>0.48653400000000002</c:v>
                </c:pt>
                <c:pt idx="88">
                  <c:v>0.48447899999999999</c:v>
                </c:pt>
                <c:pt idx="89">
                  <c:v>0.48249500000000001</c:v>
                </c:pt>
                <c:pt idx="90">
                  <c:v>0.48058200000000001</c:v>
                </c:pt>
                <c:pt idx="91">
                  <c:v>0.47874100000000003</c:v>
                </c:pt>
                <c:pt idx="92">
                  <c:v>0.47696899999999998</c:v>
                </c:pt>
                <c:pt idx="93">
                  <c:v>0.475267</c:v>
                </c:pt>
                <c:pt idx="94">
                  <c:v>0.473634</c:v>
                </c:pt>
                <c:pt idx="95">
                  <c:v>0.47206999999999999</c:v>
                </c:pt>
                <c:pt idx="96">
                  <c:v>0.47057399999999999</c:v>
                </c:pt>
                <c:pt idx="97">
                  <c:v>0.46914499999999998</c:v>
                </c:pt>
                <c:pt idx="98">
                  <c:v>0.467783</c:v>
                </c:pt>
                <c:pt idx="99">
                  <c:v>0.46648800000000001</c:v>
                </c:pt>
                <c:pt idx="100">
                  <c:v>0.46525899999999998</c:v>
                </c:pt>
                <c:pt idx="101">
                  <c:v>0.46409600000000001</c:v>
                </c:pt>
                <c:pt idx="102">
                  <c:v>0.46299699999999999</c:v>
                </c:pt>
                <c:pt idx="103">
                  <c:v>0.46196199999999998</c:v>
                </c:pt>
                <c:pt idx="104">
                  <c:v>0.46099200000000001</c:v>
                </c:pt>
                <c:pt idx="105">
                  <c:v>0.46008500000000002</c:v>
                </c:pt>
                <c:pt idx="106">
                  <c:v>0.45923999999999998</c:v>
                </c:pt>
                <c:pt idx="107">
                  <c:v>0.45845799999999998</c:v>
                </c:pt>
                <c:pt idx="108">
                  <c:v>0.457737</c:v>
                </c:pt>
                <c:pt idx="109">
                  <c:v>0.45707799999999998</c:v>
                </c:pt>
                <c:pt idx="110">
                  <c:v>0.45647900000000002</c:v>
                </c:pt>
                <c:pt idx="111">
                  <c:v>0.45594000000000001</c:v>
                </c:pt>
                <c:pt idx="112">
                  <c:v>0.45545999999999998</c:v>
                </c:pt>
                <c:pt idx="113">
                  <c:v>0.45504</c:v>
                </c:pt>
                <c:pt idx="114">
                  <c:v>0.45467800000000003</c:v>
                </c:pt>
                <c:pt idx="115">
                  <c:v>0.454374</c:v>
                </c:pt>
                <c:pt idx="116">
                  <c:v>0.454127</c:v>
                </c:pt>
                <c:pt idx="117">
                  <c:v>0.45393699999999998</c:v>
                </c:pt>
                <c:pt idx="118">
                  <c:v>0.45380300000000001</c:v>
                </c:pt>
                <c:pt idx="119">
                  <c:v>0.45372499999999999</c:v>
                </c:pt>
                <c:pt idx="120">
                  <c:v>0.45370199999999999</c:v>
                </c:pt>
                <c:pt idx="121">
                  <c:v>0.453733</c:v>
                </c:pt>
                <c:pt idx="122">
                  <c:v>0.45381899999999997</c:v>
                </c:pt>
                <c:pt idx="123">
                  <c:v>0.45395799999999997</c:v>
                </c:pt>
                <c:pt idx="124">
                  <c:v>0.45415</c:v>
                </c:pt>
                <c:pt idx="125">
                  <c:v>0.45439400000000002</c:v>
                </c:pt>
                <c:pt idx="126">
                  <c:v>0.45468999999999998</c:v>
                </c:pt>
                <c:pt idx="127">
                  <c:v>0.455038</c:v>
                </c:pt>
                <c:pt idx="128">
                  <c:v>0.45543600000000001</c:v>
                </c:pt>
                <c:pt idx="129">
                  <c:v>0.45588499999999998</c:v>
                </c:pt>
                <c:pt idx="130">
                  <c:v>0.45638299999999998</c:v>
                </c:pt>
                <c:pt idx="131">
                  <c:v>0.45693099999999998</c:v>
                </c:pt>
                <c:pt idx="132">
                  <c:v>0.45752700000000002</c:v>
                </c:pt>
                <c:pt idx="133">
                  <c:v>0.45817099999999999</c:v>
                </c:pt>
                <c:pt idx="134">
                  <c:v>0.45886199999999999</c:v>
                </c:pt>
                <c:pt idx="135">
                  <c:v>0.45960099999999998</c:v>
                </c:pt>
                <c:pt idx="136">
                  <c:v>0.46038499999999999</c:v>
                </c:pt>
                <c:pt idx="137">
                  <c:v>0.46121600000000001</c:v>
                </c:pt>
                <c:pt idx="138">
                  <c:v>0.462092</c:v>
                </c:pt>
                <c:pt idx="139">
                  <c:v>0.46301300000000001</c:v>
                </c:pt>
                <c:pt idx="140">
                  <c:v>0.463978</c:v>
                </c:pt>
                <c:pt idx="141">
                  <c:v>0.46498699999999998</c:v>
                </c:pt>
                <c:pt idx="142">
                  <c:v>0.46603899999999998</c:v>
                </c:pt>
                <c:pt idx="143">
                  <c:v>0.46713399999999999</c:v>
                </c:pt>
                <c:pt idx="144">
                  <c:v>0.46827099999999999</c:v>
                </c:pt>
                <c:pt idx="145">
                  <c:v>0.46944999999999998</c:v>
                </c:pt>
                <c:pt idx="146">
                  <c:v>0.470669</c:v>
                </c:pt>
                <c:pt idx="147">
                  <c:v>0.47192899999999999</c:v>
                </c:pt>
                <c:pt idx="148">
                  <c:v>0.47322900000000001</c:v>
                </c:pt>
                <c:pt idx="149">
                  <c:v>0.47456900000000002</c:v>
                </c:pt>
                <c:pt idx="150">
                  <c:v>0.47594799999999998</c:v>
                </c:pt>
                <c:pt idx="151">
                  <c:v>0.47736400000000001</c:v>
                </c:pt>
                <c:pt idx="152">
                  <c:v>0.47881899999999999</c:v>
                </c:pt>
                <c:pt idx="153">
                  <c:v>0.48031200000000002</c:v>
                </c:pt>
                <c:pt idx="154">
                  <c:v>0.48184100000000002</c:v>
                </c:pt>
                <c:pt idx="155">
                  <c:v>0.483406</c:v>
                </c:pt>
                <c:pt idx="156">
                  <c:v>0.48500700000000002</c:v>
                </c:pt>
                <c:pt idx="157">
                  <c:v>0.48664400000000002</c:v>
                </c:pt>
                <c:pt idx="158">
                  <c:v>0.488315</c:v>
                </c:pt>
                <c:pt idx="159">
                  <c:v>0.49002099999999998</c:v>
                </c:pt>
                <c:pt idx="160">
                  <c:v>0.49175999999999997</c:v>
                </c:pt>
                <c:pt idx="161">
                  <c:v>0.493533</c:v>
                </c:pt>
                <c:pt idx="162">
                  <c:v>0.49533899999999997</c:v>
                </c:pt>
                <c:pt idx="163">
                  <c:v>0.49717600000000001</c:v>
                </c:pt>
                <c:pt idx="164">
                  <c:v>0.49904599999999999</c:v>
                </c:pt>
                <c:pt idx="165">
                  <c:v>0.500946</c:v>
                </c:pt>
                <c:pt idx="166">
                  <c:v>0.50287800000000005</c:v>
                </c:pt>
                <c:pt idx="167">
                  <c:v>0.50483999999999996</c:v>
                </c:pt>
                <c:pt idx="168">
                  <c:v>0.50683100000000003</c:v>
                </c:pt>
                <c:pt idx="169">
                  <c:v>0.50885199999999997</c:v>
                </c:pt>
                <c:pt idx="170">
                  <c:v>0.51090100000000005</c:v>
                </c:pt>
                <c:pt idx="171">
                  <c:v>0.51297899999999996</c:v>
                </c:pt>
                <c:pt idx="172">
                  <c:v>0.51508399999999999</c:v>
                </c:pt>
                <c:pt idx="173">
                  <c:v>0.51721700000000004</c:v>
                </c:pt>
                <c:pt idx="174">
                  <c:v>0.51937699999999998</c:v>
                </c:pt>
                <c:pt idx="175">
                  <c:v>0.521563</c:v>
                </c:pt>
                <c:pt idx="176">
                  <c:v>0.52377399999999996</c:v>
                </c:pt>
                <c:pt idx="177">
                  <c:v>0.52601200000000004</c:v>
                </c:pt>
                <c:pt idx="178">
                  <c:v>0.52827400000000002</c:v>
                </c:pt>
                <c:pt idx="179">
                  <c:v>0.53056000000000003</c:v>
                </c:pt>
                <c:pt idx="180">
                  <c:v>0.53287099999999998</c:v>
                </c:pt>
                <c:pt idx="181">
                  <c:v>0.53520500000000004</c:v>
                </c:pt>
                <c:pt idx="182">
                  <c:v>0.53756199999999998</c:v>
                </c:pt>
                <c:pt idx="183">
                  <c:v>0.539941</c:v>
                </c:pt>
                <c:pt idx="184">
                  <c:v>0.54234300000000002</c:v>
                </c:pt>
                <c:pt idx="185">
                  <c:v>0.54476599999999997</c:v>
                </c:pt>
                <c:pt idx="186">
                  <c:v>0.547211</c:v>
                </c:pt>
                <c:pt idx="187">
                  <c:v>0.54967600000000005</c:v>
                </c:pt>
                <c:pt idx="188">
                  <c:v>0.55216100000000001</c:v>
                </c:pt>
                <c:pt idx="189">
                  <c:v>0.55466700000000002</c:v>
                </c:pt>
                <c:pt idx="190">
                  <c:v>0.55719099999999999</c:v>
                </c:pt>
                <c:pt idx="191">
                  <c:v>0.55973499999999998</c:v>
                </c:pt>
                <c:pt idx="192">
                  <c:v>0.56229700000000005</c:v>
                </c:pt>
                <c:pt idx="193">
                  <c:v>0.56487699999999996</c:v>
                </c:pt>
                <c:pt idx="194">
                  <c:v>0.56747499999999995</c:v>
                </c:pt>
                <c:pt idx="195">
                  <c:v>0.57008999999999999</c:v>
                </c:pt>
                <c:pt idx="196">
                  <c:v>0.57272199999999995</c:v>
                </c:pt>
                <c:pt idx="197">
                  <c:v>0.57537000000000005</c:v>
                </c:pt>
                <c:pt idx="198">
                  <c:v>0.57803400000000005</c:v>
                </c:pt>
                <c:pt idx="199">
                  <c:v>0.58071300000000003</c:v>
                </c:pt>
                <c:pt idx="200">
                  <c:v>0.58340800000000004</c:v>
                </c:pt>
                <c:pt idx="201">
                  <c:v>0.586117</c:v>
                </c:pt>
                <c:pt idx="202">
                  <c:v>0.58884000000000003</c:v>
                </c:pt>
                <c:pt idx="203">
                  <c:v>0.59157800000000005</c:v>
                </c:pt>
                <c:pt idx="204">
                  <c:v>0.59432799999999997</c:v>
                </c:pt>
                <c:pt idx="205">
                  <c:v>0.59709199999999996</c:v>
                </c:pt>
                <c:pt idx="206">
                  <c:v>0.59986799999999996</c:v>
                </c:pt>
                <c:pt idx="207">
                  <c:v>0.60265599999999997</c:v>
                </c:pt>
                <c:pt idx="208">
                  <c:v>0.60545700000000002</c:v>
                </c:pt>
                <c:pt idx="209">
                  <c:v>0.60826800000000003</c:v>
                </c:pt>
                <c:pt idx="210">
                  <c:v>0.61109100000000005</c:v>
                </c:pt>
                <c:pt idx="211">
                  <c:v>0.61392400000000003</c:v>
                </c:pt>
                <c:pt idx="212">
                  <c:v>0.61676699999999995</c:v>
                </c:pt>
                <c:pt idx="213">
                  <c:v>0.61962099999999998</c:v>
                </c:pt>
                <c:pt idx="214">
                  <c:v>0.62248300000000001</c:v>
                </c:pt>
                <c:pt idx="215">
                  <c:v>0.62535499999999999</c:v>
                </c:pt>
                <c:pt idx="216">
                  <c:v>0.62823600000000002</c:v>
                </c:pt>
                <c:pt idx="217">
                  <c:v>0.63112400000000002</c:v>
                </c:pt>
                <c:pt idx="218">
                  <c:v>0.63402099999999995</c:v>
                </c:pt>
                <c:pt idx="219">
                  <c:v>0.63692499999999996</c:v>
                </c:pt>
                <c:pt idx="220">
                  <c:v>0.63983699999999999</c:v>
                </c:pt>
                <c:pt idx="221">
                  <c:v>0.64275599999999999</c:v>
                </c:pt>
                <c:pt idx="222">
                  <c:v>0.64568099999999995</c:v>
                </c:pt>
                <c:pt idx="223">
                  <c:v>0.64861199999999997</c:v>
                </c:pt>
                <c:pt idx="224">
                  <c:v>0.65154900000000004</c:v>
                </c:pt>
                <c:pt idx="225">
                  <c:v>0.65449100000000004</c:v>
                </c:pt>
                <c:pt idx="226">
                  <c:v>0.65743799999999997</c:v>
                </c:pt>
                <c:pt idx="227">
                  <c:v>0.66039099999999995</c:v>
                </c:pt>
                <c:pt idx="228">
                  <c:v>0.66334700000000002</c:v>
                </c:pt>
                <c:pt idx="229">
                  <c:v>0.66630800000000001</c:v>
                </c:pt>
                <c:pt idx="230">
                  <c:v>0.66927199999999998</c:v>
                </c:pt>
                <c:pt idx="231">
                  <c:v>0.67223999999999995</c:v>
                </c:pt>
                <c:pt idx="232">
                  <c:v>0.67521100000000001</c:v>
                </c:pt>
                <c:pt idx="233">
                  <c:v>0.67818500000000004</c:v>
                </c:pt>
                <c:pt idx="234">
                  <c:v>0.68116100000000002</c:v>
                </c:pt>
                <c:pt idx="235">
                  <c:v>0.68413900000000005</c:v>
                </c:pt>
                <c:pt idx="236">
                  <c:v>0.68711900000000004</c:v>
                </c:pt>
                <c:pt idx="237">
                  <c:v>0.69010099999999996</c:v>
                </c:pt>
                <c:pt idx="238">
                  <c:v>0.69308400000000003</c:v>
                </c:pt>
                <c:pt idx="239">
                  <c:v>0.69606699999999999</c:v>
                </c:pt>
                <c:pt idx="240">
                  <c:v>0.69905099999999998</c:v>
                </c:pt>
                <c:pt idx="241">
                  <c:v>0.70203599999999999</c:v>
                </c:pt>
                <c:pt idx="242">
                  <c:v>0.70501999999999998</c:v>
                </c:pt>
                <c:pt idx="243">
                  <c:v>0.70800399999999997</c:v>
                </c:pt>
                <c:pt idx="244">
                  <c:v>0.71098700000000004</c:v>
                </c:pt>
                <c:pt idx="245">
                  <c:v>0.71396999999999999</c:v>
                </c:pt>
                <c:pt idx="246">
                  <c:v>0.716951</c:v>
                </c:pt>
                <c:pt idx="247">
                  <c:v>0.71993099999999999</c:v>
                </c:pt>
                <c:pt idx="248">
                  <c:v>0.72290900000000002</c:v>
                </c:pt>
                <c:pt idx="249">
                  <c:v>0.72588399999999997</c:v>
                </c:pt>
                <c:pt idx="250">
                  <c:v>0.72885800000000001</c:v>
                </c:pt>
                <c:pt idx="251">
                  <c:v>0.73182899999999995</c:v>
                </c:pt>
                <c:pt idx="252">
                  <c:v>0.73479700000000003</c:v>
                </c:pt>
                <c:pt idx="253">
                  <c:v>0.73776200000000003</c:v>
                </c:pt>
                <c:pt idx="254">
                  <c:v>0.74072300000000002</c:v>
                </c:pt>
                <c:pt idx="255">
                  <c:v>0.74368100000000004</c:v>
                </c:pt>
                <c:pt idx="256">
                  <c:v>0.74663500000000005</c:v>
                </c:pt>
                <c:pt idx="257">
                  <c:v>0.74958499999999995</c:v>
                </c:pt>
                <c:pt idx="258">
                  <c:v>0.75253000000000003</c:v>
                </c:pt>
                <c:pt idx="259">
                  <c:v>0.755471</c:v>
                </c:pt>
                <c:pt idx="260">
                  <c:v>0.75840600000000002</c:v>
                </c:pt>
                <c:pt idx="261">
                  <c:v>0.76133700000000004</c:v>
                </c:pt>
                <c:pt idx="262">
                  <c:v>0.764262</c:v>
                </c:pt>
                <c:pt idx="263">
                  <c:v>0.767181</c:v>
                </c:pt>
                <c:pt idx="264">
                  <c:v>0.77009499999999997</c:v>
                </c:pt>
                <c:pt idx="265">
                  <c:v>0.77300199999999997</c:v>
                </c:pt>
                <c:pt idx="266">
                  <c:v>0.77590300000000001</c:v>
                </c:pt>
                <c:pt idx="267">
                  <c:v>0.77879799999999999</c:v>
                </c:pt>
                <c:pt idx="268">
                  <c:v>0.78168599999999999</c:v>
                </c:pt>
                <c:pt idx="269">
                  <c:v>0.78456599999999999</c:v>
                </c:pt>
                <c:pt idx="270">
                  <c:v>0.78744000000000003</c:v>
                </c:pt>
                <c:pt idx="271">
                  <c:v>0.79030599999999995</c:v>
                </c:pt>
                <c:pt idx="272">
                  <c:v>0.79316399999999998</c:v>
                </c:pt>
                <c:pt idx="273">
                  <c:v>0.79601500000000003</c:v>
                </c:pt>
                <c:pt idx="274">
                  <c:v>0.79885700000000004</c:v>
                </c:pt>
                <c:pt idx="275">
                  <c:v>0.80169100000000004</c:v>
                </c:pt>
                <c:pt idx="276">
                  <c:v>0.80451700000000004</c:v>
                </c:pt>
                <c:pt idx="277">
                  <c:v>0.807334</c:v>
                </c:pt>
                <c:pt idx="278">
                  <c:v>0.81014200000000003</c:v>
                </c:pt>
                <c:pt idx="279">
                  <c:v>0.81294200000000005</c:v>
                </c:pt>
                <c:pt idx="280">
                  <c:v>0.81573099999999998</c:v>
                </c:pt>
                <c:pt idx="281">
                  <c:v>0.81851200000000002</c:v>
                </c:pt>
                <c:pt idx="282">
                  <c:v>0.82128299999999999</c:v>
                </c:pt>
                <c:pt idx="283">
                  <c:v>0.824044</c:v>
                </c:pt>
                <c:pt idx="284">
                  <c:v>0.82679499999999995</c:v>
                </c:pt>
                <c:pt idx="285">
                  <c:v>0.82953600000000005</c:v>
                </c:pt>
                <c:pt idx="286">
                  <c:v>0.83226699999999998</c:v>
                </c:pt>
                <c:pt idx="287">
                  <c:v>0.83498700000000003</c:v>
                </c:pt>
                <c:pt idx="288">
                  <c:v>0.83769700000000002</c:v>
                </c:pt>
                <c:pt idx="289">
                  <c:v>0.840395</c:v>
                </c:pt>
                <c:pt idx="290">
                  <c:v>0.84308300000000003</c:v>
                </c:pt>
                <c:pt idx="291">
                  <c:v>0.84575999999999996</c:v>
                </c:pt>
                <c:pt idx="292">
                  <c:v>0.84842499999999998</c:v>
                </c:pt>
                <c:pt idx="293">
                  <c:v>0.85107900000000003</c:v>
                </c:pt>
                <c:pt idx="294">
                  <c:v>0.85372099999999995</c:v>
                </c:pt>
                <c:pt idx="295">
                  <c:v>0.856352</c:v>
                </c:pt>
                <c:pt idx="296">
                  <c:v>0.85897100000000004</c:v>
                </c:pt>
                <c:pt idx="297">
                  <c:v>0.86157700000000004</c:v>
                </c:pt>
                <c:pt idx="298">
                  <c:v>0.86417200000000005</c:v>
                </c:pt>
                <c:pt idx="299">
                  <c:v>0.86675400000000002</c:v>
                </c:pt>
                <c:pt idx="300">
                  <c:v>0.86932399999999999</c:v>
                </c:pt>
                <c:pt idx="301">
                  <c:v>0.87188100000000002</c:v>
                </c:pt>
                <c:pt idx="302">
                  <c:v>0.87442600000000004</c:v>
                </c:pt>
                <c:pt idx="303">
                  <c:v>0.87695699999999999</c:v>
                </c:pt>
                <c:pt idx="304">
                  <c:v>0.87947600000000004</c:v>
                </c:pt>
                <c:pt idx="305">
                  <c:v>0.88198200000000004</c:v>
                </c:pt>
                <c:pt idx="306">
                  <c:v>0.88447399999999998</c:v>
                </c:pt>
                <c:pt idx="307">
                  <c:v>0.88695299999999999</c:v>
                </c:pt>
                <c:pt idx="308">
                  <c:v>0.88941899999999996</c:v>
                </c:pt>
                <c:pt idx="309">
                  <c:v>0.89187099999999997</c:v>
                </c:pt>
                <c:pt idx="310">
                  <c:v>0.89431000000000005</c:v>
                </c:pt>
                <c:pt idx="311">
                  <c:v>0.89673499999999995</c:v>
                </c:pt>
                <c:pt idx="312">
                  <c:v>0.899146</c:v>
                </c:pt>
                <c:pt idx="313">
                  <c:v>0.90154299999999998</c:v>
                </c:pt>
                <c:pt idx="314">
                  <c:v>0.90392600000000001</c:v>
                </c:pt>
                <c:pt idx="315">
                  <c:v>0.90629499999999996</c:v>
                </c:pt>
                <c:pt idx="316">
                  <c:v>0.90864900000000004</c:v>
                </c:pt>
                <c:pt idx="317">
                  <c:v>0.91098999999999997</c:v>
                </c:pt>
                <c:pt idx="318">
                  <c:v>0.91331499999999999</c:v>
                </c:pt>
                <c:pt idx="319">
                  <c:v>0.91562699999999997</c:v>
                </c:pt>
                <c:pt idx="320">
                  <c:v>0.91792300000000004</c:v>
                </c:pt>
                <c:pt idx="321">
                  <c:v>0.92020500000000005</c:v>
                </c:pt>
                <c:pt idx="322">
                  <c:v>0.92247299999999999</c:v>
                </c:pt>
                <c:pt idx="323">
                  <c:v>0.92472500000000002</c:v>
                </c:pt>
                <c:pt idx="324">
                  <c:v>0.92696299999999998</c:v>
                </c:pt>
                <c:pt idx="325">
                  <c:v>0.92918500000000004</c:v>
                </c:pt>
                <c:pt idx="326">
                  <c:v>0.931392</c:v>
                </c:pt>
                <c:pt idx="327">
                  <c:v>0.933585</c:v>
                </c:pt>
                <c:pt idx="328">
                  <c:v>0.93576199999999998</c:v>
                </c:pt>
                <c:pt idx="329">
                  <c:v>0.93792399999999998</c:v>
                </c:pt>
                <c:pt idx="330">
                  <c:v>0.94006999999999996</c:v>
                </c:pt>
                <c:pt idx="331">
                  <c:v>0.94220099999999996</c:v>
                </c:pt>
                <c:pt idx="332">
                  <c:v>0.94431699999999996</c:v>
                </c:pt>
                <c:pt idx="333">
                  <c:v>0.94641699999999995</c:v>
                </c:pt>
                <c:pt idx="334">
                  <c:v>0.94850100000000004</c:v>
                </c:pt>
                <c:pt idx="335">
                  <c:v>0.95057000000000003</c:v>
                </c:pt>
                <c:pt idx="336">
                  <c:v>0.95262400000000003</c:v>
                </c:pt>
                <c:pt idx="337">
                  <c:v>0.95466099999999998</c:v>
                </c:pt>
                <c:pt idx="338">
                  <c:v>0.95668299999999995</c:v>
                </c:pt>
                <c:pt idx="339">
                  <c:v>0.95868900000000001</c:v>
                </c:pt>
                <c:pt idx="340">
                  <c:v>0.96067899999999995</c:v>
                </c:pt>
                <c:pt idx="341">
                  <c:v>0.96265299999999998</c:v>
                </c:pt>
                <c:pt idx="342">
                  <c:v>0.96461200000000002</c:v>
                </c:pt>
                <c:pt idx="343">
                  <c:v>0.96655400000000002</c:v>
                </c:pt>
                <c:pt idx="344">
                  <c:v>0.96848000000000001</c:v>
                </c:pt>
                <c:pt idx="345">
                  <c:v>0.970391</c:v>
                </c:pt>
                <c:pt idx="346">
                  <c:v>0.97228499999999995</c:v>
                </c:pt>
                <c:pt idx="347">
                  <c:v>0.974163</c:v>
                </c:pt>
                <c:pt idx="348">
                  <c:v>0.97602500000000003</c:v>
                </c:pt>
                <c:pt idx="349">
                  <c:v>0.97787100000000005</c:v>
                </c:pt>
                <c:pt idx="350">
                  <c:v>0.97970100000000004</c:v>
                </c:pt>
                <c:pt idx="351">
                  <c:v>0.981514</c:v>
                </c:pt>
                <c:pt idx="352">
                  <c:v>0.98331199999999996</c:v>
                </c:pt>
                <c:pt idx="353">
                  <c:v>0.985093</c:v>
                </c:pt>
                <c:pt idx="354">
                  <c:v>0.98685800000000001</c:v>
                </c:pt>
                <c:pt idx="355">
                  <c:v>0.98860599999999998</c:v>
                </c:pt>
                <c:pt idx="356">
                  <c:v>0.99033899999999997</c:v>
                </c:pt>
                <c:pt idx="357">
                  <c:v>0.99205500000000002</c:v>
                </c:pt>
                <c:pt idx="358">
                  <c:v>0.99375500000000005</c:v>
                </c:pt>
                <c:pt idx="359">
                  <c:v>0.99543800000000005</c:v>
                </c:pt>
                <c:pt idx="360">
                  <c:v>0.99710500000000002</c:v>
                </c:pt>
                <c:pt idx="361">
                  <c:v>0.99875599999999998</c:v>
                </c:pt>
                <c:pt idx="362">
                  <c:v>1.0003899999999999</c:v>
                </c:pt>
                <c:pt idx="363">
                  <c:v>1.0020100000000001</c:v>
                </c:pt>
                <c:pt idx="364">
                  <c:v>1.0036099999999999</c:v>
                </c:pt>
                <c:pt idx="365">
                  <c:v>1.0052000000000001</c:v>
                </c:pt>
                <c:pt idx="366">
                  <c:v>1.0067699999999999</c:v>
                </c:pt>
                <c:pt idx="367">
                  <c:v>1.0083200000000001</c:v>
                </c:pt>
                <c:pt idx="368">
                  <c:v>1.00986</c:v>
                </c:pt>
                <c:pt idx="369">
                  <c:v>1.0113799999999999</c:v>
                </c:pt>
                <c:pt idx="370">
                  <c:v>1.01288</c:v>
                </c:pt>
                <c:pt idx="371">
                  <c:v>1.01437</c:v>
                </c:pt>
                <c:pt idx="372">
                  <c:v>1.0158400000000001</c:v>
                </c:pt>
                <c:pt idx="373">
                  <c:v>1.0173000000000001</c:v>
                </c:pt>
                <c:pt idx="374">
                  <c:v>1.01874</c:v>
                </c:pt>
                <c:pt idx="375">
                  <c:v>1.02016</c:v>
                </c:pt>
                <c:pt idx="376">
                  <c:v>1.0215700000000001</c:v>
                </c:pt>
                <c:pt idx="377">
                  <c:v>1.0229600000000001</c:v>
                </c:pt>
                <c:pt idx="378">
                  <c:v>1.02433</c:v>
                </c:pt>
                <c:pt idx="379">
                  <c:v>1.02569</c:v>
                </c:pt>
                <c:pt idx="380">
                  <c:v>1.0270300000000001</c:v>
                </c:pt>
                <c:pt idx="381">
                  <c:v>1.0283599999999999</c:v>
                </c:pt>
                <c:pt idx="382">
                  <c:v>1.0296700000000001</c:v>
                </c:pt>
                <c:pt idx="383">
                  <c:v>1.0309699999999999</c:v>
                </c:pt>
                <c:pt idx="384">
                  <c:v>1.03224</c:v>
                </c:pt>
                <c:pt idx="385">
                  <c:v>1.0335099999999999</c:v>
                </c:pt>
                <c:pt idx="386">
                  <c:v>1.0347500000000001</c:v>
                </c:pt>
                <c:pt idx="387">
                  <c:v>1.0359799999999999</c:v>
                </c:pt>
                <c:pt idx="388">
                  <c:v>1.0371999999999999</c:v>
                </c:pt>
                <c:pt idx="389">
                  <c:v>1.0384</c:v>
                </c:pt>
                <c:pt idx="390">
                  <c:v>1.0395799999999999</c:v>
                </c:pt>
                <c:pt idx="391">
                  <c:v>1.0407500000000001</c:v>
                </c:pt>
                <c:pt idx="392">
                  <c:v>1.0419</c:v>
                </c:pt>
                <c:pt idx="393">
                  <c:v>1.04304</c:v>
                </c:pt>
                <c:pt idx="394">
                  <c:v>1.04416</c:v>
                </c:pt>
                <c:pt idx="395">
                  <c:v>1.0452600000000001</c:v>
                </c:pt>
                <c:pt idx="396">
                  <c:v>1.0463499999999999</c:v>
                </c:pt>
                <c:pt idx="397">
                  <c:v>1.0474300000000001</c:v>
                </c:pt>
                <c:pt idx="398">
                  <c:v>1.0484899999999999</c:v>
                </c:pt>
                <c:pt idx="399">
                  <c:v>1.0495300000000001</c:v>
                </c:pt>
                <c:pt idx="400">
                  <c:v>1.0505599999999999</c:v>
                </c:pt>
                <c:pt idx="401">
                  <c:v>1.0515699999999999</c:v>
                </c:pt>
                <c:pt idx="402">
                  <c:v>1.05257</c:v>
                </c:pt>
                <c:pt idx="403">
                  <c:v>1.05355</c:v>
                </c:pt>
                <c:pt idx="404">
                  <c:v>1.0545199999999999</c:v>
                </c:pt>
                <c:pt idx="405">
                  <c:v>1.0554699999999999</c:v>
                </c:pt>
                <c:pt idx="406">
                  <c:v>1.0564100000000001</c:v>
                </c:pt>
                <c:pt idx="407">
                  <c:v>1.0573300000000001</c:v>
                </c:pt>
                <c:pt idx="408">
                  <c:v>1.0582400000000001</c:v>
                </c:pt>
                <c:pt idx="409">
                  <c:v>1.0591299999999999</c:v>
                </c:pt>
                <c:pt idx="410">
                  <c:v>1.0600099999999999</c:v>
                </c:pt>
                <c:pt idx="411">
                  <c:v>1.06088</c:v>
                </c:pt>
                <c:pt idx="412">
                  <c:v>1.06172</c:v>
                </c:pt>
                <c:pt idx="413">
                  <c:v>1.0625599999999999</c:v>
                </c:pt>
                <c:pt idx="414">
                  <c:v>1.06338</c:v>
                </c:pt>
                <c:pt idx="415">
                  <c:v>1.0641799999999999</c:v>
                </c:pt>
                <c:pt idx="416">
                  <c:v>1.06497</c:v>
                </c:pt>
                <c:pt idx="417">
                  <c:v>1.06575</c:v>
                </c:pt>
                <c:pt idx="418">
                  <c:v>1.0665100000000001</c:v>
                </c:pt>
                <c:pt idx="419">
                  <c:v>1.0672600000000001</c:v>
                </c:pt>
                <c:pt idx="420">
                  <c:v>1.06799</c:v>
                </c:pt>
                <c:pt idx="421">
                  <c:v>1.06871</c:v>
                </c:pt>
                <c:pt idx="422">
                  <c:v>1.06942</c:v>
                </c:pt>
                <c:pt idx="423">
                  <c:v>1.0701099999999999</c:v>
                </c:pt>
                <c:pt idx="424">
                  <c:v>1.0707899999999999</c:v>
                </c:pt>
                <c:pt idx="425">
                  <c:v>1.07145</c:v>
                </c:pt>
                <c:pt idx="426">
                  <c:v>1.0721000000000001</c:v>
                </c:pt>
                <c:pt idx="427">
                  <c:v>1.07274</c:v>
                </c:pt>
                <c:pt idx="428">
                  <c:v>1.0733600000000001</c:v>
                </c:pt>
                <c:pt idx="429">
                  <c:v>1.0739700000000001</c:v>
                </c:pt>
                <c:pt idx="430">
                  <c:v>1.07457</c:v>
                </c:pt>
                <c:pt idx="431">
                  <c:v>1.0751500000000001</c:v>
                </c:pt>
                <c:pt idx="432">
                  <c:v>1.07572</c:v>
                </c:pt>
                <c:pt idx="433">
                  <c:v>1.0762799999999999</c:v>
                </c:pt>
                <c:pt idx="434">
                  <c:v>1.0768200000000001</c:v>
                </c:pt>
                <c:pt idx="435">
                  <c:v>1.07735</c:v>
                </c:pt>
                <c:pt idx="436">
                  <c:v>1.0778700000000001</c:v>
                </c:pt>
                <c:pt idx="437">
                  <c:v>1.0783799999999999</c:v>
                </c:pt>
                <c:pt idx="438">
                  <c:v>1.07887</c:v>
                </c:pt>
                <c:pt idx="439">
                  <c:v>1.07935</c:v>
                </c:pt>
                <c:pt idx="440">
                  <c:v>1.0798099999999999</c:v>
                </c:pt>
                <c:pt idx="441">
                  <c:v>1.0802700000000001</c:v>
                </c:pt>
                <c:pt idx="442">
                  <c:v>1.0807100000000001</c:v>
                </c:pt>
                <c:pt idx="443">
                  <c:v>1.08114</c:v>
                </c:pt>
                <c:pt idx="444">
                  <c:v>1.08155</c:v>
                </c:pt>
                <c:pt idx="445">
                  <c:v>1.08196</c:v>
                </c:pt>
                <c:pt idx="446">
                  <c:v>1.0823499999999999</c:v>
                </c:pt>
                <c:pt idx="447">
                  <c:v>1.08273</c:v>
                </c:pt>
                <c:pt idx="448">
                  <c:v>1.0831</c:v>
                </c:pt>
                <c:pt idx="449">
                  <c:v>1.08345</c:v>
                </c:pt>
                <c:pt idx="450">
                  <c:v>1.0838000000000001</c:v>
                </c:pt>
                <c:pt idx="451">
                  <c:v>1.08413</c:v>
                </c:pt>
                <c:pt idx="452">
                  <c:v>1.0844499999999999</c:v>
                </c:pt>
                <c:pt idx="453">
                  <c:v>1.0847599999999999</c:v>
                </c:pt>
                <c:pt idx="454">
                  <c:v>1.0850599999999999</c:v>
                </c:pt>
                <c:pt idx="455">
                  <c:v>1.08534</c:v>
                </c:pt>
                <c:pt idx="456">
                  <c:v>1.08562</c:v>
                </c:pt>
                <c:pt idx="457">
                  <c:v>1.08588</c:v>
                </c:pt>
                <c:pt idx="458">
                  <c:v>1.08613</c:v>
                </c:pt>
                <c:pt idx="459">
                  <c:v>1.0863700000000001</c:v>
                </c:pt>
                <c:pt idx="460">
                  <c:v>1.0866</c:v>
                </c:pt>
                <c:pt idx="461">
                  <c:v>1.0868199999999999</c:v>
                </c:pt>
                <c:pt idx="462">
                  <c:v>1.0870299999999999</c:v>
                </c:pt>
                <c:pt idx="463">
                  <c:v>1.0872299999999999</c:v>
                </c:pt>
                <c:pt idx="464">
                  <c:v>1.0874200000000001</c:v>
                </c:pt>
                <c:pt idx="465">
                  <c:v>1.0875900000000001</c:v>
                </c:pt>
                <c:pt idx="466">
                  <c:v>1.0877600000000001</c:v>
                </c:pt>
                <c:pt idx="467">
                  <c:v>1.08792</c:v>
                </c:pt>
                <c:pt idx="468">
                  <c:v>1.08806</c:v>
                </c:pt>
                <c:pt idx="469">
                  <c:v>1.0882000000000001</c:v>
                </c:pt>
                <c:pt idx="470">
                  <c:v>1.08832</c:v>
                </c:pt>
                <c:pt idx="471">
                  <c:v>1.0884400000000001</c:v>
                </c:pt>
                <c:pt idx="472">
                  <c:v>1.0885400000000001</c:v>
                </c:pt>
                <c:pt idx="473">
                  <c:v>1.0886400000000001</c:v>
                </c:pt>
                <c:pt idx="474">
                  <c:v>1.0887199999999999</c:v>
                </c:pt>
                <c:pt idx="475">
                  <c:v>1.0888</c:v>
                </c:pt>
                <c:pt idx="476">
                  <c:v>1.0888599999999999</c:v>
                </c:pt>
                <c:pt idx="477">
                  <c:v>1.0889200000000001</c:v>
                </c:pt>
                <c:pt idx="478">
                  <c:v>1.08897</c:v>
                </c:pt>
                <c:pt idx="479">
                  <c:v>1.08901</c:v>
                </c:pt>
                <c:pt idx="480">
                  <c:v>1.08904</c:v>
                </c:pt>
                <c:pt idx="481">
                  <c:v>1.0890599999999999</c:v>
                </c:pt>
                <c:pt idx="482">
                  <c:v>1.08907</c:v>
                </c:pt>
                <c:pt idx="483">
                  <c:v>1.08907</c:v>
                </c:pt>
                <c:pt idx="484">
                  <c:v>1.0890599999999999</c:v>
                </c:pt>
                <c:pt idx="485">
                  <c:v>1.08904</c:v>
                </c:pt>
                <c:pt idx="486">
                  <c:v>1.0890200000000001</c:v>
                </c:pt>
                <c:pt idx="487">
                  <c:v>1.0889899999999999</c:v>
                </c:pt>
                <c:pt idx="488">
                  <c:v>1.08894</c:v>
                </c:pt>
                <c:pt idx="489">
                  <c:v>1.0888899999999999</c:v>
                </c:pt>
                <c:pt idx="490">
                  <c:v>1.08883</c:v>
                </c:pt>
                <c:pt idx="491">
                  <c:v>1.08877</c:v>
                </c:pt>
                <c:pt idx="492">
                  <c:v>1.0886899999999999</c:v>
                </c:pt>
                <c:pt idx="493">
                  <c:v>1.0886100000000001</c:v>
                </c:pt>
                <c:pt idx="494">
                  <c:v>1.0885199999999999</c:v>
                </c:pt>
                <c:pt idx="495">
                  <c:v>1.0884199999999999</c:v>
                </c:pt>
                <c:pt idx="496">
                  <c:v>1.0883100000000001</c:v>
                </c:pt>
                <c:pt idx="497">
                  <c:v>1.0882000000000001</c:v>
                </c:pt>
                <c:pt idx="498">
                  <c:v>1.0880799999999999</c:v>
                </c:pt>
                <c:pt idx="499">
                  <c:v>1.08795</c:v>
                </c:pt>
                <c:pt idx="500">
                  <c:v>1.0878099999999999</c:v>
                </c:pt>
                <c:pt idx="501">
                  <c:v>1.0876600000000001</c:v>
                </c:pt>
                <c:pt idx="502">
                  <c:v>1.08751</c:v>
                </c:pt>
                <c:pt idx="503">
                  <c:v>1.08735</c:v>
                </c:pt>
                <c:pt idx="504">
                  <c:v>1.0871900000000001</c:v>
                </c:pt>
                <c:pt idx="505">
                  <c:v>1.08701</c:v>
                </c:pt>
                <c:pt idx="506">
                  <c:v>1.08683</c:v>
                </c:pt>
                <c:pt idx="507">
                  <c:v>1.0866499999999999</c:v>
                </c:pt>
                <c:pt idx="508">
                  <c:v>1.0864499999999999</c:v>
                </c:pt>
                <c:pt idx="509">
                  <c:v>1.0862499999999999</c:v>
                </c:pt>
                <c:pt idx="510">
                  <c:v>1.08605</c:v>
                </c:pt>
                <c:pt idx="511">
                  <c:v>1.0858300000000001</c:v>
                </c:pt>
                <c:pt idx="512">
                  <c:v>1.08561</c:v>
                </c:pt>
                <c:pt idx="513">
                  <c:v>1.0853900000000001</c:v>
                </c:pt>
                <c:pt idx="514">
                  <c:v>1.0851500000000001</c:v>
                </c:pt>
                <c:pt idx="515">
                  <c:v>1.08491</c:v>
                </c:pt>
                <c:pt idx="516">
                  <c:v>1.08467</c:v>
                </c:pt>
                <c:pt idx="517">
                  <c:v>1.0844199999999999</c:v>
                </c:pt>
                <c:pt idx="518">
                  <c:v>1.08416</c:v>
                </c:pt>
                <c:pt idx="519">
                  <c:v>1.0839000000000001</c:v>
                </c:pt>
                <c:pt idx="520">
                  <c:v>1.0836300000000001</c:v>
                </c:pt>
                <c:pt idx="521">
                  <c:v>1.0833600000000001</c:v>
                </c:pt>
                <c:pt idx="522">
                  <c:v>1.08308</c:v>
                </c:pt>
                <c:pt idx="523">
                  <c:v>1.0827899999999999</c:v>
                </c:pt>
                <c:pt idx="524">
                  <c:v>1.0825</c:v>
                </c:pt>
                <c:pt idx="525">
                  <c:v>1.0822099999999999</c:v>
                </c:pt>
                <c:pt idx="526">
                  <c:v>1.0819099999999999</c:v>
                </c:pt>
                <c:pt idx="527">
                  <c:v>1.0815999999999999</c:v>
                </c:pt>
                <c:pt idx="528">
                  <c:v>1.0812900000000001</c:v>
                </c:pt>
                <c:pt idx="529">
                  <c:v>1.08097</c:v>
                </c:pt>
                <c:pt idx="530">
                  <c:v>1.0806500000000001</c:v>
                </c:pt>
                <c:pt idx="531">
                  <c:v>1.08033</c:v>
                </c:pt>
                <c:pt idx="532">
                  <c:v>1.08</c:v>
                </c:pt>
                <c:pt idx="533">
                  <c:v>1.0796600000000001</c:v>
                </c:pt>
                <c:pt idx="534">
                  <c:v>1.0793200000000001</c:v>
                </c:pt>
                <c:pt idx="535">
                  <c:v>1.0789800000000001</c:v>
                </c:pt>
                <c:pt idx="536">
                  <c:v>1.07863</c:v>
                </c:pt>
                <c:pt idx="537">
                  <c:v>1.0782700000000001</c:v>
                </c:pt>
                <c:pt idx="538">
                  <c:v>1.07792</c:v>
                </c:pt>
                <c:pt idx="539">
                  <c:v>1.0775600000000001</c:v>
                </c:pt>
                <c:pt idx="540">
                  <c:v>1.0771900000000001</c:v>
                </c:pt>
                <c:pt idx="541">
                  <c:v>1.0768200000000001</c:v>
                </c:pt>
                <c:pt idx="542">
                  <c:v>1.0764499999999999</c:v>
                </c:pt>
                <c:pt idx="543">
                  <c:v>1.0760700000000001</c:v>
                </c:pt>
                <c:pt idx="544">
                  <c:v>1.07569</c:v>
                </c:pt>
                <c:pt idx="545">
                  <c:v>1.0752999999999999</c:v>
                </c:pt>
                <c:pt idx="546">
                  <c:v>1.07491</c:v>
                </c:pt>
                <c:pt idx="547">
                  <c:v>1.0745199999999999</c:v>
                </c:pt>
                <c:pt idx="548">
                  <c:v>1.07413</c:v>
                </c:pt>
                <c:pt idx="549">
                  <c:v>1.0737300000000001</c:v>
                </c:pt>
                <c:pt idx="550">
                  <c:v>1.0733200000000001</c:v>
                </c:pt>
                <c:pt idx="551">
                  <c:v>1.0729200000000001</c:v>
                </c:pt>
                <c:pt idx="552">
                  <c:v>1.0725100000000001</c:v>
                </c:pt>
                <c:pt idx="553">
                  <c:v>1.0721000000000001</c:v>
                </c:pt>
                <c:pt idx="554">
                  <c:v>1.07168</c:v>
                </c:pt>
                <c:pt idx="555">
                  <c:v>1.0712600000000001</c:v>
                </c:pt>
                <c:pt idx="556">
                  <c:v>1.07084</c:v>
                </c:pt>
                <c:pt idx="557">
                  <c:v>1.0704199999999999</c:v>
                </c:pt>
                <c:pt idx="558">
                  <c:v>1.06999</c:v>
                </c:pt>
                <c:pt idx="559">
                  <c:v>1.0695600000000001</c:v>
                </c:pt>
                <c:pt idx="560">
                  <c:v>1.0691299999999999</c:v>
                </c:pt>
                <c:pt idx="561">
                  <c:v>1.0686899999999999</c:v>
                </c:pt>
                <c:pt idx="562">
                  <c:v>1.0682499999999999</c:v>
                </c:pt>
                <c:pt idx="563">
                  <c:v>1.0678099999999999</c:v>
                </c:pt>
                <c:pt idx="564">
                  <c:v>1.0673699999999999</c:v>
                </c:pt>
                <c:pt idx="565">
                  <c:v>1.0669299999999999</c:v>
                </c:pt>
                <c:pt idx="566">
                  <c:v>1.0664800000000001</c:v>
                </c:pt>
                <c:pt idx="567">
                  <c:v>1.06603</c:v>
                </c:pt>
                <c:pt idx="568">
                  <c:v>1.06558</c:v>
                </c:pt>
                <c:pt idx="569">
                  <c:v>1.0651299999999999</c:v>
                </c:pt>
                <c:pt idx="570">
                  <c:v>1.06467</c:v>
                </c:pt>
                <c:pt idx="571">
                  <c:v>1.0642199999999999</c:v>
                </c:pt>
                <c:pt idx="572">
                  <c:v>1.06376</c:v>
                </c:pt>
                <c:pt idx="573">
                  <c:v>1.0632999999999999</c:v>
                </c:pt>
                <c:pt idx="574">
                  <c:v>1.0628299999999999</c:v>
                </c:pt>
                <c:pt idx="575">
                  <c:v>1.06237</c:v>
                </c:pt>
                <c:pt idx="576">
                  <c:v>1.0619000000000001</c:v>
                </c:pt>
                <c:pt idx="577">
                  <c:v>1.0614399999999999</c:v>
                </c:pt>
                <c:pt idx="578">
                  <c:v>1.06097</c:v>
                </c:pt>
                <c:pt idx="579">
                  <c:v>1.0605</c:v>
                </c:pt>
                <c:pt idx="580">
                  <c:v>1.06003</c:v>
                </c:pt>
                <c:pt idx="581">
                  <c:v>1.0595600000000001</c:v>
                </c:pt>
                <c:pt idx="582">
                  <c:v>1.05908</c:v>
                </c:pt>
                <c:pt idx="583">
                  <c:v>1.0586100000000001</c:v>
                </c:pt>
                <c:pt idx="584">
                  <c:v>1.05813</c:v>
                </c:pt>
                <c:pt idx="585">
                  <c:v>1.05765</c:v>
                </c:pt>
                <c:pt idx="586">
                  <c:v>1.0571699999999999</c:v>
                </c:pt>
                <c:pt idx="587">
                  <c:v>1.0567</c:v>
                </c:pt>
                <c:pt idx="588">
                  <c:v>1.0562199999999999</c:v>
                </c:pt>
                <c:pt idx="589">
                  <c:v>1.0557399999999999</c:v>
                </c:pt>
                <c:pt idx="590">
                  <c:v>1.05525</c:v>
                </c:pt>
                <c:pt idx="591">
                  <c:v>1.05477</c:v>
                </c:pt>
                <c:pt idx="592">
                  <c:v>1.0542899999999999</c:v>
                </c:pt>
                <c:pt idx="593">
                  <c:v>1.0538099999999999</c:v>
                </c:pt>
                <c:pt idx="594">
                  <c:v>1.05332</c:v>
                </c:pt>
                <c:pt idx="595">
                  <c:v>1.05284</c:v>
                </c:pt>
                <c:pt idx="596">
                  <c:v>1.0523499999999999</c:v>
                </c:pt>
                <c:pt idx="597">
                  <c:v>1.0518700000000001</c:v>
                </c:pt>
                <c:pt idx="598">
                  <c:v>1.05138</c:v>
                </c:pt>
                <c:pt idx="599">
                  <c:v>1.0508900000000001</c:v>
                </c:pt>
                <c:pt idx="600">
                  <c:v>1.0504100000000001</c:v>
                </c:pt>
                <c:pt idx="601">
                  <c:v>1.04992</c:v>
                </c:pt>
                <c:pt idx="602">
                  <c:v>1.0494399999999999</c:v>
                </c:pt>
                <c:pt idx="603">
                  <c:v>1.04895</c:v>
                </c:pt>
                <c:pt idx="604">
                  <c:v>1.0484599999999999</c:v>
                </c:pt>
                <c:pt idx="605">
                  <c:v>1.0479799999999999</c:v>
                </c:pt>
                <c:pt idx="606">
                  <c:v>1.04749</c:v>
                </c:pt>
                <c:pt idx="607">
                  <c:v>1.0469999999999999</c:v>
                </c:pt>
                <c:pt idx="608">
                  <c:v>1.0465199999999999</c:v>
                </c:pt>
                <c:pt idx="609">
                  <c:v>1.04603</c:v>
                </c:pt>
                <c:pt idx="610">
                  <c:v>1.04555</c:v>
                </c:pt>
                <c:pt idx="611">
                  <c:v>1.0450600000000001</c:v>
                </c:pt>
                <c:pt idx="612">
                  <c:v>1.04457</c:v>
                </c:pt>
                <c:pt idx="613">
                  <c:v>1.04409</c:v>
                </c:pt>
                <c:pt idx="614">
                  <c:v>1.0436099999999999</c:v>
                </c:pt>
                <c:pt idx="615">
                  <c:v>1.04312</c:v>
                </c:pt>
                <c:pt idx="616">
                  <c:v>1.04264</c:v>
                </c:pt>
                <c:pt idx="617">
                  <c:v>1.04216</c:v>
                </c:pt>
                <c:pt idx="618">
                  <c:v>1.0416700000000001</c:v>
                </c:pt>
                <c:pt idx="619">
                  <c:v>1.0411900000000001</c:v>
                </c:pt>
                <c:pt idx="620">
                  <c:v>1.04071</c:v>
                </c:pt>
                <c:pt idx="621">
                  <c:v>1.04023</c:v>
                </c:pt>
                <c:pt idx="622">
                  <c:v>1.03975</c:v>
                </c:pt>
                <c:pt idx="623">
                  <c:v>1.0392699999999999</c:v>
                </c:pt>
                <c:pt idx="624">
                  <c:v>1.0387999999999999</c:v>
                </c:pt>
                <c:pt idx="625">
                  <c:v>1.0383199999999999</c:v>
                </c:pt>
                <c:pt idx="626">
                  <c:v>1.0378400000000001</c:v>
                </c:pt>
                <c:pt idx="627">
                  <c:v>1.0373699999999999</c:v>
                </c:pt>
                <c:pt idx="628">
                  <c:v>1.0368999999999999</c:v>
                </c:pt>
                <c:pt idx="629">
                  <c:v>1.0364199999999999</c:v>
                </c:pt>
                <c:pt idx="630">
                  <c:v>1.0359499999999999</c:v>
                </c:pt>
                <c:pt idx="631">
                  <c:v>1.03548</c:v>
                </c:pt>
                <c:pt idx="632">
                  <c:v>1.03501</c:v>
                </c:pt>
                <c:pt idx="633">
                  <c:v>1.03454</c:v>
                </c:pt>
                <c:pt idx="634">
                  <c:v>1.0340800000000001</c:v>
                </c:pt>
                <c:pt idx="635">
                  <c:v>1.0336099999999999</c:v>
                </c:pt>
                <c:pt idx="636">
                  <c:v>1.03315</c:v>
                </c:pt>
                <c:pt idx="637">
                  <c:v>1.03268</c:v>
                </c:pt>
                <c:pt idx="638">
                  <c:v>1.0322199999999999</c:v>
                </c:pt>
                <c:pt idx="639">
                  <c:v>1.03176</c:v>
                </c:pt>
                <c:pt idx="640">
                  <c:v>1.0313000000000001</c:v>
                </c:pt>
                <c:pt idx="641">
                  <c:v>1.03084</c:v>
                </c:pt>
                <c:pt idx="642">
                  <c:v>1.0303899999999999</c:v>
                </c:pt>
                <c:pt idx="643">
                  <c:v>1.02993</c:v>
                </c:pt>
                <c:pt idx="644">
                  <c:v>1.02948</c:v>
                </c:pt>
                <c:pt idx="645">
                  <c:v>1.0290299999999999</c:v>
                </c:pt>
                <c:pt idx="646">
                  <c:v>1.02858</c:v>
                </c:pt>
                <c:pt idx="647">
                  <c:v>1.02813</c:v>
                </c:pt>
                <c:pt idx="648">
                  <c:v>1.02769</c:v>
                </c:pt>
                <c:pt idx="649">
                  <c:v>1.0272399999999999</c:v>
                </c:pt>
                <c:pt idx="650">
                  <c:v>1.0267999999999999</c:v>
                </c:pt>
                <c:pt idx="651">
                  <c:v>1.0263599999999999</c:v>
                </c:pt>
                <c:pt idx="652">
                  <c:v>1.0259199999999999</c:v>
                </c:pt>
                <c:pt idx="653">
                  <c:v>1.0254799999999999</c:v>
                </c:pt>
                <c:pt idx="654">
                  <c:v>1.02504</c:v>
                </c:pt>
                <c:pt idx="655">
                  <c:v>1.02461</c:v>
                </c:pt>
                <c:pt idx="656">
                  <c:v>1.0241800000000001</c:v>
                </c:pt>
                <c:pt idx="657">
                  <c:v>1.0237499999999999</c:v>
                </c:pt>
                <c:pt idx="658">
                  <c:v>1.02332</c:v>
                </c:pt>
                <c:pt idx="659">
                  <c:v>1.0228900000000001</c:v>
                </c:pt>
                <c:pt idx="660">
                  <c:v>1.02247</c:v>
                </c:pt>
                <c:pt idx="661">
                  <c:v>1.0220400000000001</c:v>
                </c:pt>
                <c:pt idx="662">
                  <c:v>1.02162</c:v>
                </c:pt>
                <c:pt idx="663">
                  <c:v>1.0212000000000001</c:v>
                </c:pt>
                <c:pt idx="664">
                  <c:v>1.0207900000000001</c:v>
                </c:pt>
                <c:pt idx="665">
                  <c:v>1.02037</c:v>
                </c:pt>
                <c:pt idx="666">
                  <c:v>1.01996</c:v>
                </c:pt>
                <c:pt idx="667">
                  <c:v>1.01955</c:v>
                </c:pt>
                <c:pt idx="668">
                  <c:v>1.0191399999999999</c:v>
                </c:pt>
                <c:pt idx="669">
                  <c:v>1.01874</c:v>
                </c:pt>
                <c:pt idx="670">
                  <c:v>1.01833</c:v>
                </c:pt>
                <c:pt idx="671">
                  <c:v>1.01793</c:v>
                </c:pt>
                <c:pt idx="672">
                  <c:v>1.01753</c:v>
                </c:pt>
                <c:pt idx="673">
                  <c:v>1.0171399999999999</c:v>
                </c:pt>
                <c:pt idx="674">
                  <c:v>1.01674</c:v>
                </c:pt>
                <c:pt idx="675">
                  <c:v>1.0163500000000001</c:v>
                </c:pt>
                <c:pt idx="676">
                  <c:v>1.01596</c:v>
                </c:pt>
                <c:pt idx="677">
                  <c:v>1.0155700000000001</c:v>
                </c:pt>
                <c:pt idx="678">
                  <c:v>1.01519</c:v>
                </c:pt>
                <c:pt idx="679">
                  <c:v>1.0147999999999999</c:v>
                </c:pt>
                <c:pt idx="680">
                  <c:v>1.0144200000000001</c:v>
                </c:pt>
                <c:pt idx="681">
                  <c:v>1.0140400000000001</c:v>
                </c:pt>
                <c:pt idx="682">
                  <c:v>1.0136700000000001</c:v>
                </c:pt>
                <c:pt idx="683">
                  <c:v>1.01329</c:v>
                </c:pt>
                <c:pt idx="684">
                  <c:v>1.01292</c:v>
                </c:pt>
                <c:pt idx="685">
                  <c:v>1.0125500000000001</c:v>
                </c:pt>
                <c:pt idx="686">
                  <c:v>1.0121800000000001</c:v>
                </c:pt>
                <c:pt idx="687">
                  <c:v>1.0118199999999999</c:v>
                </c:pt>
                <c:pt idx="688">
                  <c:v>1.01146</c:v>
                </c:pt>
                <c:pt idx="689">
                  <c:v>1.0111000000000001</c:v>
                </c:pt>
                <c:pt idx="690">
                  <c:v>1.01074</c:v>
                </c:pt>
                <c:pt idx="691">
                  <c:v>1.0103899999999999</c:v>
                </c:pt>
                <c:pt idx="692">
                  <c:v>1.01004</c:v>
                </c:pt>
                <c:pt idx="693">
                  <c:v>1.00969</c:v>
                </c:pt>
                <c:pt idx="694">
                  <c:v>1.0093399999999999</c:v>
                </c:pt>
                <c:pt idx="695">
                  <c:v>1.0089999999999999</c:v>
                </c:pt>
                <c:pt idx="696">
                  <c:v>1.00865</c:v>
                </c:pt>
                <c:pt idx="697">
                  <c:v>1.0083200000000001</c:v>
                </c:pt>
                <c:pt idx="698">
                  <c:v>1.0079800000000001</c:v>
                </c:pt>
                <c:pt idx="699">
                  <c:v>1.0076400000000001</c:v>
                </c:pt>
                <c:pt idx="700">
                  <c:v>1.0073099999999999</c:v>
                </c:pt>
                <c:pt idx="701">
                  <c:v>1.00698</c:v>
                </c:pt>
                <c:pt idx="702">
                  <c:v>1.0066600000000001</c:v>
                </c:pt>
                <c:pt idx="703">
                  <c:v>1.0063299999999999</c:v>
                </c:pt>
                <c:pt idx="704">
                  <c:v>1.0060100000000001</c:v>
                </c:pt>
                <c:pt idx="705">
                  <c:v>1.00569</c:v>
                </c:pt>
                <c:pt idx="706">
                  <c:v>1.0053799999999999</c:v>
                </c:pt>
                <c:pt idx="707">
                  <c:v>1.0050600000000001</c:v>
                </c:pt>
                <c:pt idx="708">
                  <c:v>1.00475</c:v>
                </c:pt>
                <c:pt idx="709">
                  <c:v>1.00444</c:v>
                </c:pt>
                <c:pt idx="710">
                  <c:v>1.00414</c:v>
                </c:pt>
                <c:pt idx="711">
                  <c:v>1.0038400000000001</c:v>
                </c:pt>
                <c:pt idx="712">
                  <c:v>1.0035400000000001</c:v>
                </c:pt>
                <c:pt idx="713">
                  <c:v>1.0032399999999999</c:v>
                </c:pt>
                <c:pt idx="714">
                  <c:v>1.0029399999999999</c:v>
                </c:pt>
                <c:pt idx="715">
                  <c:v>1.00265</c:v>
                </c:pt>
                <c:pt idx="716">
                  <c:v>1.0023599999999999</c:v>
                </c:pt>
                <c:pt idx="717">
                  <c:v>1.00207</c:v>
                </c:pt>
                <c:pt idx="718">
                  <c:v>1.00179</c:v>
                </c:pt>
                <c:pt idx="719">
                  <c:v>1.0015099999999999</c:v>
                </c:pt>
                <c:pt idx="720">
                  <c:v>1.0012300000000001</c:v>
                </c:pt>
                <c:pt idx="721">
                  <c:v>1.00095</c:v>
                </c:pt>
                <c:pt idx="722">
                  <c:v>1.00068</c:v>
                </c:pt>
                <c:pt idx="723">
                  <c:v>1.00041</c:v>
                </c:pt>
                <c:pt idx="724">
                  <c:v>1.00014</c:v>
                </c:pt>
                <c:pt idx="725">
                  <c:v>0.99987300000000001</c:v>
                </c:pt>
                <c:pt idx="726">
                  <c:v>0.99960899999999997</c:v>
                </c:pt>
                <c:pt idx="727">
                  <c:v>0.99934900000000004</c:v>
                </c:pt>
                <c:pt idx="728">
                  <c:v>0.99909099999999995</c:v>
                </c:pt>
                <c:pt idx="729">
                  <c:v>0.99883599999999995</c:v>
                </c:pt>
                <c:pt idx="730">
                  <c:v>0.998583</c:v>
                </c:pt>
                <c:pt idx="731">
                  <c:v>0.99833300000000003</c:v>
                </c:pt>
                <c:pt idx="732">
                  <c:v>0.99808600000000003</c:v>
                </c:pt>
                <c:pt idx="733">
                  <c:v>0.99784099999999998</c:v>
                </c:pt>
                <c:pt idx="734">
                  <c:v>0.99759900000000001</c:v>
                </c:pt>
                <c:pt idx="735">
                  <c:v>0.99736000000000002</c:v>
                </c:pt>
                <c:pt idx="736">
                  <c:v>0.99712299999999998</c:v>
                </c:pt>
                <c:pt idx="737">
                  <c:v>0.99688900000000003</c:v>
                </c:pt>
                <c:pt idx="738">
                  <c:v>0.99665800000000004</c:v>
                </c:pt>
                <c:pt idx="739">
                  <c:v>0.99642900000000001</c:v>
                </c:pt>
                <c:pt idx="740">
                  <c:v>0.99620299999999995</c:v>
                </c:pt>
                <c:pt idx="741">
                  <c:v>0.99597899999999995</c:v>
                </c:pt>
                <c:pt idx="742">
                  <c:v>0.99575899999999995</c:v>
                </c:pt>
                <c:pt idx="743">
                  <c:v>0.99553999999999998</c:v>
                </c:pt>
                <c:pt idx="744">
                  <c:v>0.99532500000000002</c:v>
                </c:pt>
                <c:pt idx="745">
                  <c:v>0.995112</c:v>
                </c:pt>
                <c:pt idx="746">
                  <c:v>0.99490100000000004</c:v>
                </c:pt>
                <c:pt idx="747">
                  <c:v>0.99469300000000005</c:v>
                </c:pt>
                <c:pt idx="748">
                  <c:v>0.99448800000000004</c:v>
                </c:pt>
                <c:pt idx="749">
                  <c:v>0.99428499999999997</c:v>
                </c:pt>
                <c:pt idx="750">
                  <c:v>0.994085</c:v>
                </c:pt>
                <c:pt idx="751">
                  <c:v>0.99388799999999999</c:v>
                </c:pt>
                <c:pt idx="752">
                  <c:v>0.99369300000000005</c:v>
                </c:pt>
                <c:pt idx="753">
                  <c:v>0.99350099999999997</c:v>
                </c:pt>
                <c:pt idx="754">
                  <c:v>0.99331100000000006</c:v>
                </c:pt>
                <c:pt idx="755">
                  <c:v>0.99312400000000001</c:v>
                </c:pt>
                <c:pt idx="756">
                  <c:v>0.99293900000000002</c:v>
                </c:pt>
                <c:pt idx="757">
                  <c:v>0.992757</c:v>
                </c:pt>
                <c:pt idx="758">
                  <c:v>0.99257700000000004</c:v>
                </c:pt>
                <c:pt idx="759">
                  <c:v>0.99239999999999995</c:v>
                </c:pt>
                <c:pt idx="760">
                  <c:v>0.99222600000000005</c:v>
                </c:pt>
                <c:pt idx="761">
                  <c:v>0.99205399999999999</c:v>
                </c:pt>
                <c:pt idx="762">
                  <c:v>0.99188399999999999</c:v>
                </c:pt>
                <c:pt idx="763">
                  <c:v>0.99171699999999996</c:v>
                </c:pt>
                <c:pt idx="764">
                  <c:v>0.99155199999999999</c:v>
                </c:pt>
                <c:pt idx="765">
                  <c:v>0.99138999999999999</c:v>
                </c:pt>
                <c:pt idx="766">
                  <c:v>0.99123099999999997</c:v>
                </c:pt>
                <c:pt idx="767">
                  <c:v>0.99107299999999998</c:v>
                </c:pt>
                <c:pt idx="768">
                  <c:v>0.99091899999999999</c:v>
                </c:pt>
                <c:pt idx="769">
                  <c:v>0.99076600000000004</c:v>
                </c:pt>
                <c:pt idx="770">
                  <c:v>0.99061699999999997</c:v>
                </c:pt>
                <c:pt idx="771">
                  <c:v>0.99046900000000004</c:v>
                </c:pt>
                <c:pt idx="772">
                  <c:v>0.99032399999999998</c:v>
                </c:pt>
                <c:pt idx="773">
                  <c:v>0.99018200000000001</c:v>
                </c:pt>
                <c:pt idx="774">
                  <c:v>0.99004099999999995</c:v>
                </c:pt>
                <c:pt idx="775">
                  <c:v>0.98990400000000001</c:v>
                </c:pt>
                <c:pt idx="776">
                  <c:v>0.98976799999999998</c:v>
                </c:pt>
                <c:pt idx="777">
                  <c:v>0.98963500000000004</c:v>
                </c:pt>
                <c:pt idx="778">
                  <c:v>0.98950400000000005</c:v>
                </c:pt>
                <c:pt idx="779">
                  <c:v>0.98937600000000003</c:v>
                </c:pt>
                <c:pt idx="780">
                  <c:v>0.98924999999999996</c:v>
                </c:pt>
                <c:pt idx="781">
                  <c:v>0.98912599999999995</c:v>
                </c:pt>
                <c:pt idx="782">
                  <c:v>0.98900500000000002</c:v>
                </c:pt>
                <c:pt idx="783">
                  <c:v>0.98888600000000004</c:v>
                </c:pt>
                <c:pt idx="784">
                  <c:v>0.98876900000000001</c:v>
                </c:pt>
                <c:pt idx="785">
                  <c:v>0.98865499999999995</c:v>
                </c:pt>
                <c:pt idx="786">
                  <c:v>0.98854200000000003</c:v>
                </c:pt>
                <c:pt idx="787">
                  <c:v>0.98843199999999998</c:v>
                </c:pt>
                <c:pt idx="788">
                  <c:v>0.98832500000000001</c:v>
                </c:pt>
                <c:pt idx="789">
                  <c:v>0.98821899999999996</c:v>
                </c:pt>
                <c:pt idx="790">
                  <c:v>0.98811599999999999</c:v>
                </c:pt>
                <c:pt idx="791">
                  <c:v>0.98801499999999998</c:v>
                </c:pt>
                <c:pt idx="792">
                  <c:v>0.98791600000000002</c:v>
                </c:pt>
                <c:pt idx="793">
                  <c:v>0.987819</c:v>
                </c:pt>
                <c:pt idx="794">
                  <c:v>0.98772499999999996</c:v>
                </c:pt>
                <c:pt idx="795">
                  <c:v>0.98763199999999995</c:v>
                </c:pt>
                <c:pt idx="796">
                  <c:v>0.98754200000000003</c:v>
                </c:pt>
                <c:pt idx="797">
                  <c:v>0.98745400000000005</c:v>
                </c:pt>
                <c:pt idx="798">
                  <c:v>0.98736800000000002</c:v>
                </c:pt>
                <c:pt idx="799">
                  <c:v>0.98728400000000005</c:v>
                </c:pt>
                <c:pt idx="800">
                  <c:v>0.98720200000000002</c:v>
                </c:pt>
                <c:pt idx="801">
                  <c:v>0.98712299999999997</c:v>
                </c:pt>
                <c:pt idx="802">
                  <c:v>0.98704499999999995</c:v>
                </c:pt>
                <c:pt idx="803">
                  <c:v>0.98697000000000001</c:v>
                </c:pt>
                <c:pt idx="804">
                  <c:v>0.986896</c:v>
                </c:pt>
                <c:pt idx="805">
                  <c:v>0.98682499999999995</c:v>
                </c:pt>
                <c:pt idx="806">
                  <c:v>0.98675500000000005</c:v>
                </c:pt>
                <c:pt idx="807">
                  <c:v>0.98668800000000001</c:v>
                </c:pt>
                <c:pt idx="808">
                  <c:v>0.986622</c:v>
                </c:pt>
                <c:pt idx="809">
                  <c:v>0.98655899999999996</c:v>
                </c:pt>
                <c:pt idx="810">
                  <c:v>0.98649799999999999</c:v>
                </c:pt>
                <c:pt idx="811">
                  <c:v>0.98643800000000004</c:v>
                </c:pt>
                <c:pt idx="812">
                  <c:v>0.98638000000000003</c:v>
                </c:pt>
                <c:pt idx="813">
                  <c:v>0.98632500000000001</c:v>
                </c:pt>
                <c:pt idx="814">
                  <c:v>0.98627100000000001</c:v>
                </c:pt>
                <c:pt idx="815">
                  <c:v>0.98621899999999996</c:v>
                </c:pt>
                <c:pt idx="816">
                  <c:v>0.98616899999999996</c:v>
                </c:pt>
                <c:pt idx="817">
                  <c:v>0.98612100000000003</c:v>
                </c:pt>
                <c:pt idx="818">
                  <c:v>0.98607500000000003</c:v>
                </c:pt>
                <c:pt idx="819">
                  <c:v>0.98603099999999999</c:v>
                </c:pt>
                <c:pt idx="820">
                  <c:v>0.98598799999999998</c:v>
                </c:pt>
                <c:pt idx="821">
                  <c:v>0.98594700000000002</c:v>
                </c:pt>
                <c:pt idx="822">
                  <c:v>0.98590900000000004</c:v>
                </c:pt>
                <c:pt idx="823">
                  <c:v>0.98587100000000005</c:v>
                </c:pt>
                <c:pt idx="824">
                  <c:v>0.98583600000000005</c:v>
                </c:pt>
                <c:pt idx="825">
                  <c:v>0.98580299999999998</c:v>
                </c:pt>
                <c:pt idx="826">
                  <c:v>0.98577099999999995</c:v>
                </c:pt>
                <c:pt idx="827">
                  <c:v>0.98574099999999998</c:v>
                </c:pt>
                <c:pt idx="828">
                  <c:v>0.98571200000000003</c:v>
                </c:pt>
                <c:pt idx="829">
                  <c:v>0.98568599999999995</c:v>
                </c:pt>
                <c:pt idx="830">
                  <c:v>0.98566100000000001</c:v>
                </c:pt>
                <c:pt idx="831">
                  <c:v>0.98563699999999999</c:v>
                </c:pt>
                <c:pt idx="832">
                  <c:v>0.98561600000000005</c:v>
                </c:pt>
                <c:pt idx="833">
                  <c:v>0.98559600000000003</c:v>
                </c:pt>
                <c:pt idx="834">
                  <c:v>0.98557700000000004</c:v>
                </c:pt>
                <c:pt idx="835">
                  <c:v>0.98555999999999999</c:v>
                </c:pt>
                <c:pt idx="836">
                  <c:v>0.985545</c:v>
                </c:pt>
                <c:pt idx="837">
                  <c:v>0.98553199999999996</c:v>
                </c:pt>
                <c:pt idx="838">
                  <c:v>0.98551999999999995</c:v>
                </c:pt>
                <c:pt idx="839">
                  <c:v>0.98550899999999997</c:v>
                </c:pt>
                <c:pt idx="840">
                  <c:v>0.98550000000000004</c:v>
                </c:pt>
                <c:pt idx="841">
                  <c:v>0.98549299999999995</c:v>
                </c:pt>
                <c:pt idx="842">
                  <c:v>0.985487</c:v>
                </c:pt>
                <c:pt idx="843">
                  <c:v>0.985483</c:v>
                </c:pt>
                <c:pt idx="844">
                  <c:v>0.98548000000000002</c:v>
                </c:pt>
                <c:pt idx="845">
                  <c:v>0.98547899999999999</c:v>
                </c:pt>
                <c:pt idx="846">
                  <c:v>0.98547899999999999</c:v>
                </c:pt>
                <c:pt idx="847">
                  <c:v>0.98548000000000002</c:v>
                </c:pt>
                <c:pt idx="848">
                  <c:v>0.985483</c:v>
                </c:pt>
                <c:pt idx="849">
                  <c:v>0.98548800000000003</c:v>
                </c:pt>
                <c:pt idx="850">
                  <c:v>0.98549299999999995</c:v>
                </c:pt>
                <c:pt idx="851">
                  <c:v>0.98550099999999996</c:v>
                </c:pt>
                <c:pt idx="852">
                  <c:v>0.98550899999999997</c:v>
                </c:pt>
                <c:pt idx="853">
                  <c:v>0.98551900000000003</c:v>
                </c:pt>
                <c:pt idx="854">
                  <c:v>0.98553000000000002</c:v>
                </c:pt>
                <c:pt idx="855">
                  <c:v>0.98554299999999995</c:v>
                </c:pt>
                <c:pt idx="856">
                  <c:v>0.98555700000000002</c:v>
                </c:pt>
                <c:pt idx="857">
                  <c:v>0.985572</c:v>
                </c:pt>
                <c:pt idx="858">
                  <c:v>0.98558800000000002</c:v>
                </c:pt>
                <c:pt idx="859">
                  <c:v>0.98560599999999998</c:v>
                </c:pt>
                <c:pt idx="860">
                  <c:v>0.98562499999999997</c:v>
                </c:pt>
                <c:pt idx="861">
                  <c:v>0.98564499999999999</c:v>
                </c:pt>
                <c:pt idx="862">
                  <c:v>0.98566699999999996</c:v>
                </c:pt>
                <c:pt idx="863">
                  <c:v>0.98568900000000004</c:v>
                </c:pt>
                <c:pt idx="864">
                  <c:v>0.98571299999999995</c:v>
                </c:pt>
                <c:pt idx="865">
                  <c:v>0.985738</c:v>
                </c:pt>
                <c:pt idx="866">
                  <c:v>0.98576399999999997</c:v>
                </c:pt>
                <c:pt idx="867">
                  <c:v>0.985792</c:v>
                </c:pt>
                <c:pt idx="868">
                  <c:v>0.98582000000000003</c:v>
                </c:pt>
                <c:pt idx="869">
                  <c:v>0.98585</c:v>
                </c:pt>
                <c:pt idx="870">
                  <c:v>0.98588100000000001</c:v>
                </c:pt>
                <c:pt idx="871">
                  <c:v>0.98591300000000004</c:v>
                </c:pt>
                <c:pt idx="872">
                  <c:v>0.98594599999999999</c:v>
                </c:pt>
                <c:pt idx="873">
                  <c:v>0.98597999999999997</c:v>
                </c:pt>
                <c:pt idx="874">
                  <c:v>0.98601499999999997</c:v>
                </c:pt>
                <c:pt idx="875">
                  <c:v>0.98605100000000001</c:v>
                </c:pt>
                <c:pt idx="876">
                  <c:v>0.98608799999999996</c:v>
                </c:pt>
                <c:pt idx="877">
                  <c:v>0.98612599999999995</c:v>
                </c:pt>
                <c:pt idx="878">
                  <c:v>0.98616499999999996</c:v>
                </c:pt>
                <c:pt idx="879">
                  <c:v>0.986205</c:v>
                </c:pt>
                <c:pt idx="880">
                  <c:v>0.98624599999999996</c:v>
                </c:pt>
                <c:pt idx="881">
                  <c:v>0.98628800000000005</c:v>
                </c:pt>
                <c:pt idx="882">
                  <c:v>0.98633099999999996</c:v>
                </c:pt>
                <c:pt idx="883">
                  <c:v>0.986375</c:v>
                </c:pt>
                <c:pt idx="884">
                  <c:v>0.98641999999999996</c:v>
                </c:pt>
                <c:pt idx="885">
                  <c:v>0.98646599999999995</c:v>
                </c:pt>
                <c:pt idx="886">
                  <c:v>0.98651299999999997</c:v>
                </c:pt>
                <c:pt idx="887">
                  <c:v>0.98655999999999999</c:v>
                </c:pt>
                <c:pt idx="888">
                  <c:v>0.98660899999999996</c:v>
                </c:pt>
                <c:pt idx="889">
                  <c:v>0.98665800000000004</c:v>
                </c:pt>
                <c:pt idx="890">
                  <c:v>0.98670800000000003</c:v>
                </c:pt>
                <c:pt idx="891">
                  <c:v>0.98675900000000005</c:v>
                </c:pt>
                <c:pt idx="892">
                  <c:v>0.98681099999999999</c:v>
                </c:pt>
                <c:pt idx="893">
                  <c:v>0.98686300000000005</c:v>
                </c:pt>
                <c:pt idx="894">
                  <c:v>0.98691700000000004</c:v>
                </c:pt>
                <c:pt idx="895">
                  <c:v>0.98697100000000004</c:v>
                </c:pt>
                <c:pt idx="896">
                  <c:v>0.98702500000000004</c:v>
                </c:pt>
                <c:pt idx="897">
                  <c:v>0.98708099999999999</c:v>
                </c:pt>
                <c:pt idx="898">
                  <c:v>0.98713700000000004</c:v>
                </c:pt>
                <c:pt idx="899">
                  <c:v>0.98719400000000002</c:v>
                </c:pt>
                <c:pt idx="900">
                  <c:v>0.98725200000000002</c:v>
                </c:pt>
                <c:pt idx="901">
                  <c:v>0.98731100000000005</c:v>
                </c:pt>
                <c:pt idx="902">
                  <c:v>0.98736999999999997</c:v>
                </c:pt>
                <c:pt idx="903">
                  <c:v>0.987429</c:v>
                </c:pt>
                <c:pt idx="904">
                  <c:v>0.98748999999999998</c:v>
                </c:pt>
                <c:pt idx="905">
                  <c:v>0.98755099999999996</c:v>
                </c:pt>
                <c:pt idx="906">
                  <c:v>0.98761299999999996</c:v>
                </c:pt>
                <c:pt idx="907">
                  <c:v>0.98767499999999997</c:v>
                </c:pt>
                <c:pt idx="908">
                  <c:v>0.987738</c:v>
                </c:pt>
                <c:pt idx="909">
                  <c:v>0.98780199999999996</c:v>
                </c:pt>
                <c:pt idx="910">
                  <c:v>0.98786600000000002</c:v>
                </c:pt>
                <c:pt idx="911">
                  <c:v>0.98792999999999997</c:v>
                </c:pt>
                <c:pt idx="912">
                  <c:v>0.98799599999999999</c:v>
                </c:pt>
                <c:pt idx="913">
                  <c:v>0.98806099999999997</c:v>
                </c:pt>
                <c:pt idx="914">
                  <c:v>0.98812800000000001</c:v>
                </c:pt>
                <c:pt idx="915">
                  <c:v>0.98819500000000005</c:v>
                </c:pt>
                <c:pt idx="916">
                  <c:v>0.98826199999999997</c:v>
                </c:pt>
                <c:pt idx="917">
                  <c:v>0.98833000000000004</c:v>
                </c:pt>
                <c:pt idx="918">
                  <c:v>0.988398</c:v>
                </c:pt>
                <c:pt idx="919">
                  <c:v>0.98846699999999998</c:v>
                </c:pt>
                <c:pt idx="920">
                  <c:v>0.98853599999999997</c:v>
                </c:pt>
                <c:pt idx="921">
                  <c:v>0.98860599999999998</c:v>
                </c:pt>
                <c:pt idx="922">
                  <c:v>0.988676</c:v>
                </c:pt>
                <c:pt idx="923">
                  <c:v>0.98874700000000004</c:v>
                </c:pt>
                <c:pt idx="924">
                  <c:v>0.98881799999999997</c:v>
                </c:pt>
                <c:pt idx="925">
                  <c:v>0.98888900000000002</c:v>
                </c:pt>
                <c:pt idx="926">
                  <c:v>0.98896099999999998</c:v>
                </c:pt>
                <c:pt idx="927">
                  <c:v>0.98903300000000005</c:v>
                </c:pt>
                <c:pt idx="928">
                  <c:v>0.98910600000000004</c:v>
                </c:pt>
                <c:pt idx="929">
                  <c:v>0.98917900000000003</c:v>
                </c:pt>
                <c:pt idx="930">
                  <c:v>0.98925200000000002</c:v>
                </c:pt>
                <c:pt idx="931">
                  <c:v>0.98932500000000001</c:v>
                </c:pt>
                <c:pt idx="932">
                  <c:v>0.98939900000000003</c:v>
                </c:pt>
                <c:pt idx="933">
                  <c:v>0.98947399999999996</c:v>
                </c:pt>
                <c:pt idx="934">
                  <c:v>0.98954799999999998</c:v>
                </c:pt>
                <c:pt idx="935">
                  <c:v>0.98962300000000003</c:v>
                </c:pt>
                <c:pt idx="936">
                  <c:v>0.98969799999999997</c:v>
                </c:pt>
                <c:pt idx="937">
                  <c:v>0.98977400000000004</c:v>
                </c:pt>
                <c:pt idx="938">
                  <c:v>0.98984899999999998</c:v>
                </c:pt>
                <c:pt idx="939">
                  <c:v>0.98992500000000005</c:v>
                </c:pt>
                <c:pt idx="940">
                  <c:v>0.99000200000000005</c:v>
                </c:pt>
                <c:pt idx="941">
                  <c:v>0.99007800000000001</c:v>
                </c:pt>
                <c:pt idx="942">
                  <c:v>0.99015500000000001</c:v>
                </c:pt>
                <c:pt idx="943">
                  <c:v>0.990232</c:v>
                </c:pt>
                <c:pt idx="944">
                  <c:v>0.99030899999999999</c:v>
                </c:pt>
                <c:pt idx="945">
                  <c:v>0.99038599999999999</c:v>
                </c:pt>
                <c:pt idx="946">
                  <c:v>0.99046400000000001</c:v>
                </c:pt>
                <c:pt idx="947">
                  <c:v>0.990541</c:v>
                </c:pt>
                <c:pt idx="948">
                  <c:v>0.99061900000000003</c:v>
                </c:pt>
                <c:pt idx="949">
                  <c:v>0.99069700000000005</c:v>
                </c:pt>
                <c:pt idx="950">
                  <c:v>0.99077499999999996</c:v>
                </c:pt>
                <c:pt idx="951">
                  <c:v>0.99085299999999998</c:v>
                </c:pt>
                <c:pt idx="952">
                  <c:v>0.99093200000000004</c:v>
                </c:pt>
                <c:pt idx="953">
                  <c:v>0.99100999999999995</c:v>
                </c:pt>
                <c:pt idx="954">
                  <c:v>0.991089</c:v>
                </c:pt>
                <c:pt idx="955">
                  <c:v>0.99116800000000005</c:v>
                </c:pt>
                <c:pt idx="956">
                  <c:v>0.99124699999999999</c:v>
                </c:pt>
                <c:pt idx="957">
                  <c:v>0.99132600000000004</c:v>
                </c:pt>
                <c:pt idx="958">
                  <c:v>0.99140499999999998</c:v>
                </c:pt>
                <c:pt idx="959">
                  <c:v>0.99148400000000003</c:v>
                </c:pt>
                <c:pt idx="960">
                  <c:v>0.99156299999999997</c:v>
                </c:pt>
                <c:pt idx="961">
                  <c:v>0.99164200000000002</c:v>
                </c:pt>
                <c:pt idx="962">
                  <c:v>0.99172099999999996</c:v>
                </c:pt>
                <c:pt idx="963">
                  <c:v>0.99180000000000001</c:v>
                </c:pt>
                <c:pt idx="964">
                  <c:v>0.99187999999999998</c:v>
                </c:pt>
                <c:pt idx="965">
                  <c:v>0.99195900000000004</c:v>
                </c:pt>
                <c:pt idx="966">
                  <c:v>0.99203799999999998</c:v>
                </c:pt>
                <c:pt idx="967">
                  <c:v>0.99211800000000006</c:v>
                </c:pt>
                <c:pt idx="968">
                  <c:v>0.992197</c:v>
                </c:pt>
                <c:pt idx="969">
                  <c:v>0.99227600000000005</c:v>
                </c:pt>
                <c:pt idx="970">
                  <c:v>0.99235600000000002</c:v>
                </c:pt>
                <c:pt idx="971">
                  <c:v>0.99243499999999996</c:v>
                </c:pt>
                <c:pt idx="972">
                  <c:v>0.99251400000000001</c:v>
                </c:pt>
                <c:pt idx="973">
                  <c:v>0.99259299999999995</c:v>
                </c:pt>
                <c:pt idx="974">
                  <c:v>0.992672</c:v>
                </c:pt>
                <c:pt idx="975">
                  <c:v>0.99275199999999997</c:v>
                </c:pt>
                <c:pt idx="976">
                  <c:v>0.99283100000000002</c:v>
                </c:pt>
                <c:pt idx="977">
                  <c:v>0.99290900000000004</c:v>
                </c:pt>
                <c:pt idx="978">
                  <c:v>0.99298799999999998</c:v>
                </c:pt>
                <c:pt idx="979">
                  <c:v>0.99306700000000003</c:v>
                </c:pt>
                <c:pt idx="980">
                  <c:v>0.99314599999999997</c:v>
                </c:pt>
                <c:pt idx="981">
                  <c:v>0.993224</c:v>
                </c:pt>
                <c:pt idx="982">
                  <c:v>0.99330300000000005</c:v>
                </c:pt>
                <c:pt idx="983">
                  <c:v>0.99338099999999996</c:v>
                </c:pt>
                <c:pt idx="984">
                  <c:v>0.99345899999999998</c:v>
                </c:pt>
                <c:pt idx="985">
                  <c:v>0.99353800000000003</c:v>
                </c:pt>
                <c:pt idx="986">
                  <c:v>0.99361500000000003</c:v>
                </c:pt>
                <c:pt idx="987">
                  <c:v>0.99369300000000005</c:v>
                </c:pt>
                <c:pt idx="988">
                  <c:v>0.99377099999999996</c:v>
                </c:pt>
                <c:pt idx="989">
                  <c:v>0.99384899999999998</c:v>
                </c:pt>
                <c:pt idx="990">
                  <c:v>0.99392599999999998</c:v>
                </c:pt>
                <c:pt idx="991">
                  <c:v>0.99400299999999997</c:v>
                </c:pt>
                <c:pt idx="992">
                  <c:v>0.99407999999999996</c:v>
                </c:pt>
                <c:pt idx="993">
                  <c:v>0.99415699999999996</c:v>
                </c:pt>
                <c:pt idx="994">
                  <c:v>0.99423399999999995</c:v>
                </c:pt>
                <c:pt idx="995">
                  <c:v>0.99431000000000003</c:v>
                </c:pt>
                <c:pt idx="996">
                  <c:v>0.99438599999999999</c:v>
                </c:pt>
                <c:pt idx="997">
                  <c:v>0.99446299999999999</c:v>
                </c:pt>
                <c:pt idx="998">
                  <c:v>0.99453800000000003</c:v>
                </c:pt>
                <c:pt idx="999">
                  <c:v>0.994614</c:v>
                </c:pt>
                <c:pt idx="1000">
                  <c:v>0.99468999999999996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2EE-44E0-85DD-463DCD0F7D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8977688"/>
        <c:axId val="598974080"/>
      </c:scatterChart>
      <c:valAx>
        <c:axId val="598977688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974080"/>
        <c:crosses val="autoZero"/>
        <c:crossBetween val="midCat"/>
      </c:valAx>
      <c:valAx>
        <c:axId val="598974080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977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v2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Trap!$F$2:$F$102</c:f>
              <c:numCache>
                <c:formatCode>General</c:formatCode>
                <c:ptCount val="101"/>
                <c:pt idx="0">
                  <c:v>4.7505899999999998E-3</c:v>
                </c:pt>
                <c:pt idx="1">
                  <c:v>1.8505899999999999E-2</c:v>
                </c:pt>
                <c:pt idx="2">
                  <c:v>4.0279599999999999E-2</c:v>
                </c:pt>
                <c:pt idx="3">
                  <c:v>6.9103100000000001E-2</c:v>
                </c:pt>
                <c:pt idx="4">
                  <c:v>0.104033</c:v>
                </c:pt>
                <c:pt idx="5">
                  <c:v>0.14415600000000001</c:v>
                </c:pt>
                <c:pt idx="6">
                  <c:v>0.18859899999999999</c:v>
                </c:pt>
                <c:pt idx="7">
                  <c:v>0.23652799999999999</c:v>
                </c:pt>
                <c:pt idx="8">
                  <c:v>0.28715800000000002</c:v>
                </c:pt>
                <c:pt idx="9">
                  <c:v>0.33975</c:v>
                </c:pt>
                <c:pt idx="10">
                  <c:v>0.39361800000000002</c:v>
                </c:pt>
                <c:pt idx="11">
                  <c:v>0.44812999999999997</c:v>
                </c:pt>
                <c:pt idx="12">
                  <c:v>0.50270499999999996</c:v>
                </c:pt>
                <c:pt idx="13">
                  <c:v>0.55682100000000001</c:v>
                </c:pt>
                <c:pt idx="14">
                  <c:v>0.61000500000000002</c:v>
                </c:pt>
                <c:pt idx="15">
                  <c:v>0.66184200000000004</c:v>
                </c:pt>
                <c:pt idx="16">
                  <c:v>0.71196599999999999</c:v>
                </c:pt>
                <c:pt idx="17">
                  <c:v>0.76006499999999999</c:v>
                </c:pt>
                <c:pt idx="18">
                  <c:v>0.80587299999999995</c:v>
                </c:pt>
                <c:pt idx="19">
                  <c:v>0.84917399999999998</c:v>
                </c:pt>
                <c:pt idx="20">
                  <c:v>0.88979299999999995</c:v>
                </c:pt>
                <c:pt idx="21">
                  <c:v>0.92760100000000001</c:v>
                </c:pt>
                <c:pt idx="22">
                  <c:v>0.962503</c:v>
                </c:pt>
                <c:pt idx="23">
                  <c:v>0.99444699999999997</c:v>
                </c:pt>
                <c:pt idx="24">
                  <c:v>1.0234099999999999</c:v>
                </c:pt>
                <c:pt idx="25">
                  <c:v>1.04939</c:v>
                </c:pt>
                <c:pt idx="26">
                  <c:v>1.0724400000000001</c:v>
                </c:pt>
                <c:pt idx="27">
                  <c:v>1.0926100000000001</c:v>
                </c:pt>
                <c:pt idx="28">
                  <c:v>1.10999</c:v>
                </c:pt>
                <c:pt idx="29">
                  <c:v>1.1246700000000001</c:v>
                </c:pt>
                <c:pt idx="30">
                  <c:v>1.13676</c:v>
                </c:pt>
                <c:pt idx="31">
                  <c:v>1.1464099999999999</c:v>
                </c:pt>
                <c:pt idx="32">
                  <c:v>1.1537599999999999</c:v>
                </c:pt>
                <c:pt idx="33">
                  <c:v>1.1589400000000001</c:v>
                </c:pt>
                <c:pt idx="34">
                  <c:v>1.16212</c:v>
                </c:pt>
                <c:pt idx="35">
                  <c:v>1.1634599999999999</c:v>
                </c:pt>
                <c:pt idx="36">
                  <c:v>1.1631199999999999</c:v>
                </c:pt>
                <c:pt idx="37">
                  <c:v>1.16126</c:v>
                </c:pt>
                <c:pt idx="38">
                  <c:v>1.15804</c:v>
                </c:pt>
                <c:pt idx="39">
                  <c:v>1.1536299999999999</c:v>
                </c:pt>
                <c:pt idx="40">
                  <c:v>1.14818</c:v>
                </c:pt>
                <c:pt idx="41">
                  <c:v>1.14184</c:v>
                </c:pt>
                <c:pt idx="42">
                  <c:v>1.1347499999999999</c:v>
                </c:pt>
                <c:pt idx="43">
                  <c:v>1.12706</c:v>
                </c:pt>
                <c:pt idx="44">
                  <c:v>1.1188899999999999</c:v>
                </c:pt>
                <c:pt idx="45">
                  <c:v>1.1103700000000001</c:v>
                </c:pt>
                <c:pt idx="46">
                  <c:v>1.10161</c:v>
                </c:pt>
                <c:pt idx="47">
                  <c:v>1.0927100000000001</c:v>
                </c:pt>
                <c:pt idx="48">
                  <c:v>1.08378</c:v>
                </c:pt>
                <c:pt idx="49">
                  <c:v>1.0749</c:v>
                </c:pt>
                <c:pt idx="50">
                  <c:v>1.06616</c:v>
                </c:pt>
                <c:pt idx="51">
                  <c:v>1.0576099999999999</c:v>
                </c:pt>
                <c:pt idx="52">
                  <c:v>1.0493300000000001</c:v>
                </c:pt>
                <c:pt idx="53">
                  <c:v>1.0413699999999999</c:v>
                </c:pt>
                <c:pt idx="54">
                  <c:v>1.0337700000000001</c:v>
                </c:pt>
                <c:pt idx="55">
                  <c:v>1.02658</c:v>
                </c:pt>
                <c:pt idx="56">
                  <c:v>1.0198100000000001</c:v>
                </c:pt>
                <c:pt idx="57">
                  <c:v>1.0135000000000001</c:v>
                </c:pt>
                <c:pt idx="58">
                  <c:v>1.00766</c:v>
                </c:pt>
                <c:pt idx="59">
                  <c:v>1.0023</c:v>
                </c:pt>
                <c:pt idx="60">
                  <c:v>0.99743099999999996</c:v>
                </c:pt>
                <c:pt idx="61">
                  <c:v>0.99304700000000001</c:v>
                </c:pt>
                <c:pt idx="62">
                  <c:v>0.989147</c:v>
                </c:pt>
                <c:pt idx="63">
                  <c:v>0.98571900000000001</c:v>
                </c:pt>
                <c:pt idx="64">
                  <c:v>0.98275400000000002</c:v>
                </c:pt>
                <c:pt idx="65">
                  <c:v>0.98023400000000005</c:v>
                </c:pt>
                <c:pt idx="66">
                  <c:v>0.97814100000000004</c:v>
                </c:pt>
                <c:pt idx="67">
                  <c:v>0.97645400000000004</c:v>
                </c:pt>
                <c:pt idx="68">
                  <c:v>0.97515200000000002</c:v>
                </c:pt>
                <c:pt idx="69">
                  <c:v>0.97420899999999999</c:v>
                </c:pt>
                <c:pt idx="70">
                  <c:v>0.97360100000000005</c:v>
                </c:pt>
                <c:pt idx="71">
                  <c:v>0.973302</c:v>
                </c:pt>
                <c:pt idx="72">
                  <c:v>0.97328499999999996</c:v>
                </c:pt>
                <c:pt idx="73">
                  <c:v>0.97352300000000003</c:v>
                </c:pt>
                <c:pt idx="74">
                  <c:v>0.97399000000000002</c:v>
                </c:pt>
                <c:pt idx="75">
                  <c:v>0.97465999999999997</c:v>
                </c:pt>
                <c:pt idx="76">
                  <c:v>0.97550700000000001</c:v>
                </c:pt>
                <c:pt idx="77">
                  <c:v>0.97650599999999999</c:v>
                </c:pt>
                <c:pt idx="78">
                  <c:v>0.97763299999999997</c:v>
                </c:pt>
                <c:pt idx="79">
                  <c:v>0.97886600000000001</c:v>
                </c:pt>
                <c:pt idx="80">
                  <c:v>0.98018300000000003</c:v>
                </c:pt>
                <c:pt idx="81">
                  <c:v>0.98156299999999996</c:v>
                </c:pt>
                <c:pt idx="82">
                  <c:v>0.98298600000000003</c:v>
                </c:pt>
                <c:pt idx="83">
                  <c:v>0.98443700000000001</c:v>
                </c:pt>
                <c:pt idx="84">
                  <c:v>0.98589700000000002</c:v>
                </c:pt>
                <c:pt idx="85">
                  <c:v>0.98735200000000001</c:v>
                </c:pt>
                <c:pt idx="86">
                  <c:v>0.98878999999999995</c:v>
                </c:pt>
                <c:pt idx="87">
                  <c:v>0.99019699999999999</c:v>
                </c:pt>
                <c:pt idx="88">
                  <c:v>0.991564</c:v>
                </c:pt>
                <c:pt idx="89">
                  <c:v>0.99288100000000001</c:v>
                </c:pt>
                <c:pt idx="90">
                  <c:v>0.99414100000000005</c:v>
                </c:pt>
                <c:pt idx="91">
                  <c:v>0.995336</c:v>
                </c:pt>
                <c:pt idx="92">
                  <c:v>0.99646199999999996</c:v>
                </c:pt>
                <c:pt idx="93">
                  <c:v>0.99751500000000004</c:v>
                </c:pt>
                <c:pt idx="94">
                  <c:v>0.99849200000000005</c:v>
                </c:pt>
                <c:pt idx="95">
                  <c:v>0.99939</c:v>
                </c:pt>
                <c:pt idx="96">
                  <c:v>1.00021</c:v>
                </c:pt>
                <c:pt idx="97">
                  <c:v>1.00095</c:v>
                </c:pt>
                <c:pt idx="98">
                  <c:v>1.0016099999999999</c:v>
                </c:pt>
                <c:pt idx="99">
                  <c:v>1.0021899999999999</c:v>
                </c:pt>
                <c:pt idx="100">
                  <c:v>1.0026900000000001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CF-4491-827C-880674A31FDD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Trap!$T$2:$T$1002</c:f>
              <c:numCache>
                <c:formatCode>General</c:formatCode>
                <c:ptCount val="1001"/>
                <c:pt idx="0" formatCode="0.00E+00">
                  <c:v>4.9750000000000003E-5</c:v>
                </c:pt>
                <c:pt idx="1">
                  <c:v>1.985E-4</c:v>
                </c:pt>
                <c:pt idx="2">
                  <c:v>4.4525000000000001E-4</c:v>
                </c:pt>
                <c:pt idx="3">
                  <c:v>7.89001E-4</c:v>
                </c:pt>
                <c:pt idx="4">
                  <c:v>1.22875E-3</c:v>
                </c:pt>
                <c:pt idx="5">
                  <c:v>1.76351E-3</c:v>
                </c:pt>
                <c:pt idx="6">
                  <c:v>2.3922700000000002E-3</c:v>
                </c:pt>
                <c:pt idx="7">
                  <c:v>3.1140299999999998E-3</c:v>
                </c:pt>
                <c:pt idx="8">
                  <c:v>3.9278000000000004E-3</c:v>
                </c:pt>
                <c:pt idx="9">
                  <c:v>4.8325900000000003E-3</c:v>
                </c:pt>
                <c:pt idx="10">
                  <c:v>5.82739E-3</c:v>
                </c:pt>
                <c:pt idx="11">
                  <c:v>6.9112100000000001E-3</c:v>
                </c:pt>
                <c:pt idx="12">
                  <c:v>8.0830599999999996E-3</c:v>
                </c:pt>
                <c:pt idx="13">
                  <c:v>9.3419499999999999E-3</c:v>
                </c:pt>
                <c:pt idx="14">
                  <c:v>1.0686899999999999E-2</c:v>
                </c:pt>
                <c:pt idx="15">
                  <c:v>1.21169E-2</c:v>
                </c:pt>
                <c:pt idx="16">
                  <c:v>1.36309E-2</c:v>
                </c:pt>
                <c:pt idx="17">
                  <c:v>1.52281E-2</c:v>
                </c:pt>
                <c:pt idx="18">
                  <c:v>1.69073E-2</c:v>
                </c:pt>
                <c:pt idx="19">
                  <c:v>1.8667599999999999E-2</c:v>
                </c:pt>
                <c:pt idx="20">
                  <c:v>2.0508100000000001E-2</c:v>
                </c:pt>
                <c:pt idx="21">
                  <c:v>2.2427699999999998E-2</c:v>
                </c:pt>
                <c:pt idx="22">
                  <c:v>2.4425499999999999E-2</c:v>
                </c:pt>
                <c:pt idx="23">
                  <c:v>2.65004E-2</c:v>
                </c:pt>
                <c:pt idx="24">
                  <c:v>2.8651599999999999E-2</c:v>
                </c:pt>
                <c:pt idx="25">
                  <c:v>3.0877999999999999E-2</c:v>
                </c:pt>
                <c:pt idx="26">
                  <c:v>3.3178699999999998E-2</c:v>
                </c:pt>
                <c:pt idx="27">
                  <c:v>3.5552800000000002E-2</c:v>
                </c:pt>
                <c:pt idx="28">
                  <c:v>3.7999100000000001E-2</c:v>
                </c:pt>
                <c:pt idx="29">
                  <c:v>4.0516799999999999E-2</c:v>
                </c:pt>
                <c:pt idx="30">
                  <c:v>4.3104999999999997E-2</c:v>
                </c:pt>
                <c:pt idx="31">
                  <c:v>4.57626E-2</c:v>
                </c:pt>
                <c:pt idx="32">
                  <c:v>4.8488700000000003E-2</c:v>
                </c:pt>
                <c:pt idx="33">
                  <c:v>5.1282399999999999E-2</c:v>
                </c:pt>
                <c:pt idx="34">
                  <c:v>5.4142599999999999E-2</c:v>
                </c:pt>
                <c:pt idx="35">
                  <c:v>5.7068500000000001E-2</c:v>
                </c:pt>
                <c:pt idx="36">
                  <c:v>6.00592E-2</c:v>
                </c:pt>
                <c:pt idx="37">
                  <c:v>6.3113600000000006E-2</c:v>
                </c:pt>
                <c:pt idx="38">
                  <c:v>6.6230800000000006E-2</c:v>
                </c:pt>
                <c:pt idx="39">
                  <c:v>6.9409899999999997E-2</c:v>
                </c:pt>
                <c:pt idx="40">
                  <c:v>7.2650000000000006E-2</c:v>
                </c:pt>
                <c:pt idx="41">
                  <c:v>7.5950100000000006E-2</c:v>
                </c:pt>
                <c:pt idx="42">
                  <c:v>7.9309299999999999E-2</c:v>
                </c:pt>
                <c:pt idx="43">
                  <c:v>8.27267E-2</c:v>
                </c:pt>
                <c:pt idx="44">
                  <c:v>8.6201399999999997E-2</c:v>
                </c:pt>
                <c:pt idx="45">
                  <c:v>8.9732400000000004E-2</c:v>
                </c:pt>
                <c:pt idx="46">
                  <c:v>9.3318799999999993E-2</c:v>
                </c:pt>
                <c:pt idx="47">
                  <c:v>9.6959799999999999E-2</c:v>
                </c:pt>
                <c:pt idx="48">
                  <c:v>0.10065399999999999</c:v>
                </c:pt>
                <c:pt idx="49">
                  <c:v>0.10440199999999999</c:v>
                </c:pt>
                <c:pt idx="50">
                  <c:v>0.10820100000000001</c:v>
                </c:pt>
                <c:pt idx="51">
                  <c:v>0.112051</c:v>
                </c:pt>
                <c:pt idx="52">
                  <c:v>0.115951</c:v>
                </c:pt>
                <c:pt idx="53">
                  <c:v>0.11990000000000001</c:v>
                </c:pt>
                <c:pt idx="54">
                  <c:v>0.12389799999999999</c:v>
                </c:pt>
                <c:pt idx="55">
                  <c:v>0.127943</c:v>
                </c:pt>
                <c:pt idx="56">
                  <c:v>0.13203400000000001</c:v>
                </c:pt>
                <c:pt idx="57">
                  <c:v>0.13617199999999999</c:v>
                </c:pt>
                <c:pt idx="58">
                  <c:v>0.14035300000000001</c:v>
                </c:pt>
                <c:pt idx="59">
                  <c:v>0.14457900000000001</c:v>
                </c:pt>
                <c:pt idx="60">
                  <c:v>0.14884800000000001</c:v>
                </c:pt>
                <c:pt idx="61">
                  <c:v>0.15315899999999999</c:v>
                </c:pt>
                <c:pt idx="62">
                  <c:v>0.15751200000000001</c:v>
                </c:pt>
                <c:pt idx="63">
                  <c:v>0.16190499999999999</c:v>
                </c:pt>
                <c:pt idx="64">
                  <c:v>0.16633800000000001</c:v>
                </c:pt>
                <c:pt idx="65">
                  <c:v>0.17080899999999999</c:v>
                </c:pt>
                <c:pt idx="66">
                  <c:v>0.175319</c:v>
                </c:pt>
                <c:pt idx="67">
                  <c:v>0.179865</c:v>
                </c:pt>
                <c:pt idx="68">
                  <c:v>0.184448</c:v>
                </c:pt>
                <c:pt idx="69">
                  <c:v>0.18906700000000001</c:v>
                </c:pt>
                <c:pt idx="70">
                  <c:v>0.19372</c:v>
                </c:pt>
                <c:pt idx="71">
                  <c:v>0.198408</c:v>
                </c:pt>
                <c:pt idx="72">
                  <c:v>0.203128</c:v>
                </c:pt>
                <c:pt idx="73">
                  <c:v>0.20788100000000001</c:v>
                </c:pt>
                <c:pt idx="74">
                  <c:v>0.21266499999999999</c:v>
                </c:pt>
                <c:pt idx="75">
                  <c:v>0.21748000000000001</c:v>
                </c:pt>
                <c:pt idx="76">
                  <c:v>0.22232499999999999</c:v>
                </c:pt>
                <c:pt idx="77">
                  <c:v>0.22719900000000001</c:v>
                </c:pt>
                <c:pt idx="78">
                  <c:v>0.232102</c:v>
                </c:pt>
                <c:pt idx="79">
                  <c:v>0.23703199999999999</c:v>
                </c:pt>
                <c:pt idx="80">
                  <c:v>0.24198900000000001</c:v>
                </c:pt>
                <c:pt idx="81">
                  <c:v>0.246972</c:v>
                </c:pt>
                <c:pt idx="82">
                  <c:v>0.25198100000000001</c:v>
                </c:pt>
                <c:pt idx="83">
                  <c:v>0.25701400000000002</c:v>
                </c:pt>
                <c:pt idx="84">
                  <c:v>0.26207000000000003</c:v>
                </c:pt>
                <c:pt idx="85">
                  <c:v>0.26715</c:v>
                </c:pt>
                <c:pt idx="86">
                  <c:v>0.27225300000000002</c:v>
                </c:pt>
                <c:pt idx="87">
                  <c:v>0.27737699999999998</c:v>
                </c:pt>
                <c:pt idx="88">
                  <c:v>0.282522</c:v>
                </c:pt>
                <c:pt idx="89">
                  <c:v>0.28768700000000003</c:v>
                </c:pt>
                <c:pt idx="90">
                  <c:v>0.29287200000000002</c:v>
                </c:pt>
                <c:pt idx="91">
                  <c:v>0.29807499999999998</c:v>
                </c:pt>
                <c:pt idx="92">
                  <c:v>0.30329600000000001</c:v>
                </c:pt>
                <c:pt idx="93">
                  <c:v>0.308535</c:v>
                </c:pt>
                <c:pt idx="94">
                  <c:v>0.31379099999999999</c:v>
                </c:pt>
                <c:pt idx="95">
                  <c:v>0.31906200000000001</c:v>
                </c:pt>
                <c:pt idx="96">
                  <c:v>0.324349</c:v>
                </c:pt>
                <c:pt idx="97">
                  <c:v>0.32965</c:v>
                </c:pt>
                <c:pt idx="98">
                  <c:v>0.33496599999999999</c:v>
                </c:pt>
                <c:pt idx="99">
                  <c:v>0.34029399999999999</c:v>
                </c:pt>
                <c:pt idx="100">
                  <c:v>0.345636</c:v>
                </c:pt>
                <c:pt idx="101">
                  <c:v>0.350989</c:v>
                </c:pt>
                <c:pt idx="102">
                  <c:v>0.35635299999999998</c:v>
                </c:pt>
                <c:pt idx="103">
                  <c:v>0.36172900000000002</c:v>
                </c:pt>
                <c:pt idx="104">
                  <c:v>0.367114</c:v>
                </c:pt>
                <c:pt idx="105">
                  <c:v>0.37250800000000001</c:v>
                </c:pt>
                <c:pt idx="106">
                  <c:v>0.37791200000000003</c:v>
                </c:pt>
                <c:pt idx="107">
                  <c:v>0.38332300000000002</c:v>
                </c:pt>
                <c:pt idx="108">
                  <c:v>0.38874199999999998</c:v>
                </c:pt>
                <c:pt idx="109">
                  <c:v>0.39416800000000002</c:v>
                </c:pt>
                <c:pt idx="110">
                  <c:v>0.39960000000000001</c:v>
                </c:pt>
                <c:pt idx="111">
                  <c:v>0.40503800000000001</c:v>
                </c:pt>
                <c:pt idx="112">
                  <c:v>0.41048099999999998</c:v>
                </c:pt>
                <c:pt idx="113">
                  <c:v>0.41592899999999999</c:v>
                </c:pt>
                <c:pt idx="114">
                  <c:v>0.42137999999999998</c:v>
                </c:pt>
                <c:pt idx="115">
                  <c:v>0.42683500000000002</c:v>
                </c:pt>
                <c:pt idx="116">
                  <c:v>0.43229299999999998</c:v>
                </c:pt>
                <c:pt idx="117">
                  <c:v>0.43775199999999997</c:v>
                </c:pt>
                <c:pt idx="118">
                  <c:v>0.443214</c:v>
                </c:pt>
                <c:pt idx="119">
                  <c:v>0.44867600000000002</c:v>
                </c:pt>
                <c:pt idx="120">
                  <c:v>0.45413900000000001</c:v>
                </c:pt>
                <c:pt idx="121">
                  <c:v>0.45960200000000001</c:v>
                </c:pt>
                <c:pt idx="122">
                  <c:v>0.46506399999999998</c:v>
                </c:pt>
                <c:pt idx="123">
                  <c:v>0.47052500000000003</c:v>
                </c:pt>
                <c:pt idx="124">
                  <c:v>0.47598400000000002</c:v>
                </c:pt>
                <c:pt idx="125">
                  <c:v>0.48144199999999998</c:v>
                </c:pt>
                <c:pt idx="126">
                  <c:v>0.486896</c:v>
                </c:pt>
                <c:pt idx="127">
                  <c:v>0.49234800000000001</c:v>
                </c:pt>
                <c:pt idx="128">
                  <c:v>0.49779499999999999</c:v>
                </c:pt>
                <c:pt idx="129">
                  <c:v>0.50323899999999999</c:v>
                </c:pt>
                <c:pt idx="130">
                  <c:v>0.50867700000000005</c:v>
                </c:pt>
                <c:pt idx="131">
                  <c:v>0.51411099999999998</c:v>
                </c:pt>
                <c:pt idx="132">
                  <c:v>0.51953800000000006</c:v>
                </c:pt>
                <c:pt idx="133">
                  <c:v>0.52495999999999998</c:v>
                </c:pt>
                <c:pt idx="134">
                  <c:v>0.53037500000000004</c:v>
                </c:pt>
                <c:pt idx="135">
                  <c:v>0.53578199999999998</c:v>
                </c:pt>
                <c:pt idx="136">
                  <c:v>0.54118299999999997</c:v>
                </c:pt>
                <c:pt idx="137">
                  <c:v>0.54657500000000003</c:v>
                </c:pt>
                <c:pt idx="138">
                  <c:v>0.55195799999999995</c:v>
                </c:pt>
                <c:pt idx="139">
                  <c:v>0.55733200000000005</c:v>
                </c:pt>
                <c:pt idx="140">
                  <c:v>0.56269800000000003</c:v>
                </c:pt>
                <c:pt idx="141">
                  <c:v>0.56805300000000003</c:v>
                </c:pt>
                <c:pt idx="142">
                  <c:v>0.57339799999999996</c:v>
                </c:pt>
                <c:pt idx="143">
                  <c:v>0.57873200000000002</c:v>
                </c:pt>
                <c:pt idx="144">
                  <c:v>0.58405499999999999</c:v>
                </c:pt>
                <c:pt idx="145">
                  <c:v>0.58936599999999995</c:v>
                </c:pt>
                <c:pt idx="146">
                  <c:v>0.594665</c:v>
                </c:pt>
                <c:pt idx="147">
                  <c:v>0.59995200000000004</c:v>
                </c:pt>
                <c:pt idx="148">
                  <c:v>0.60522699999999996</c:v>
                </c:pt>
                <c:pt idx="149">
                  <c:v>0.61048800000000003</c:v>
                </c:pt>
                <c:pt idx="150">
                  <c:v>0.61573500000000003</c:v>
                </c:pt>
                <c:pt idx="151">
                  <c:v>0.62096899999999999</c:v>
                </c:pt>
                <c:pt idx="152">
                  <c:v>0.62618799999999997</c:v>
                </c:pt>
                <c:pt idx="153">
                  <c:v>0.63139199999999995</c:v>
                </c:pt>
                <c:pt idx="154">
                  <c:v>0.63658099999999995</c:v>
                </c:pt>
                <c:pt idx="155">
                  <c:v>0.64175499999999996</c:v>
                </c:pt>
                <c:pt idx="156">
                  <c:v>0.64691299999999996</c:v>
                </c:pt>
                <c:pt idx="157">
                  <c:v>0.65205500000000005</c:v>
                </c:pt>
                <c:pt idx="158">
                  <c:v>0.65717999999999999</c:v>
                </c:pt>
                <c:pt idx="159">
                  <c:v>0.66228799999999999</c:v>
                </c:pt>
                <c:pt idx="160">
                  <c:v>0.66737899999999994</c:v>
                </c:pt>
                <c:pt idx="161">
                  <c:v>0.67245299999999997</c:v>
                </c:pt>
                <c:pt idx="162">
                  <c:v>0.677508</c:v>
                </c:pt>
                <c:pt idx="163">
                  <c:v>0.68254599999999999</c:v>
                </c:pt>
                <c:pt idx="164">
                  <c:v>0.68756499999999998</c:v>
                </c:pt>
                <c:pt idx="165">
                  <c:v>0.69256499999999999</c:v>
                </c:pt>
                <c:pt idx="166">
                  <c:v>0.697546</c:v>
                </c:pt>
                <c:pt idx="167">
                  <c:v>0.70250699999999999</c:v>
                </c:pt>
                <c:pt idx="168">
                  <c:v>0.70744899999999999</c:v>
                </c:pt>
                <c:pt idx="169">
                  <c:v>0.71236999999999995</c:v>
                </c:pt>
                <c:pt idx="170">
                  <c:v>0.71727200000000002</c:v>
                </c:pt>
                <c:pt idx="171">
                  <c:v>0.72215200000000002</c:v>
                </c:pt>
                <c:pt idx="172">
                  <c:v>0.72701199999999999</c:v>
                </c:pt>
                <c:pt idx="173">
                  <c:v>0.73185</c:v>
                </c:pt>
                <c:pt idx="174">
                  <c:v>0.73666699999999996</c:v>
                </c:pt>
                <c:pt idx="175">
                  <c:v>0.74146299999999998</c:v>
                </c:pt>
                <c:pt idx="176">
                  <c:v>0.74623600000000001</c:v>
                </c:pt>
                <c:pt idx="177">
                  <c:v>0.75098699999999996</c:v>
                </c:pt>
                <c:pt idx="178">
                  <c:v>0.75571600000000005</c:v>
                </c:pt>
                <c:pt idx="179">
                  <c:v>0.76042100000000001</c:v>
                </c:pt>
                <c:pt idx="180">
                  <c:v>0.76510400000000001</c:v>
                </c:pt>
                <c:pt idx="181">
                  <c:v>0.769764</c:v>
                </c:pt>
                <c:pt idx="182">
                  <c:v>0.77439999999999998</c:v>
                </c:pt>
                <c:pt idx="183">
                  <c:v>0.77901299999999996</c:v>
                </c:pt>
                <c:pt idx="184">
                  <c:v>0.78360099999999999</c:v>
                </c:pt>
                <c:pt idx="185">
                  <c:v>0.78816600000000003</c:v>
                </c:pt>
                <c:pt idx="186">
                  <c:v>0.79270600000000002</c:v>
                </c:pt>
                <c:pt idx="187">
                  <c:v>0.79722099999999996</c:v>
                </c:pt>
                <c:pt idx="188">
                  <c:v>0.80171199999999998</c:v>
                </c:pt>
                <c:pt idx="189">
                  <c:v>0.80617799999999995</c:v>
                </c:pt>
                <c:pt idx="190">
                  <c:v>0.81061899999999998</c:v>
                </c:pt>
                <c:pt idx="191">
                  <c:v>0.81503400000000004</c:v>
                </c:pt>
                <c:pt idx="192">
                  <c:v>0.81942400000000004</c:v>
                </c:pt>
                <c:pt idx="193">
                  <c:v>0.82378799999999996</c:v>
                </c:pt>
                <c:pt idx="194">
                  <c:v>0.82812600000000003</c:v>
                </c:pt>
                <c:pt idx="195">
                  <c:v>0.83243800000000001</c:v>
                </c:pt>
                <c:pt idx="196">
                  <c:v>0.83672400000000002</c:v>
                </c:pt>
                <c:pt idx="197">
                  <c:v>0.84098399999999995</c:v>
                </c:pt>
                <c:pt idx="198">
                  <c:v>0.845217</c:v>
                </c:pt>
                <c:pt idx="199">
                  <c:v>0.84942300000000004</c:v>
                </c:pt>
                <c:pt idx="200">
                  <c:v>0.853603</c:v>
                </c:pt>
                <c:pt idx="201">
                  <c:v>0.85775500000000005</c:v>
                </c:pt>
                <c:pt idx="202">
                  <c:v>0.86187999999999998</c:v>
                </c:pt>
                <c:pt idx="203">
                  <c:v>0.86597800000000003</c:v>
                </c:pt>
                <c:pt idx="204">
                  <c:v>0.87004800000000004</c:v>
                </c:pt>
                <c:pt idx="205">
                  <c:v>0.87409099999999995</c:v>
                </c:pt>
                <c:pt idx="206">
                  <c:v>0.87810699999999997</c:v>
                </c:pt>
                <c:pt idx="207">
                  <c:v>0.88209400000000004</c:v>
                </c:pt>
                <c:pt idx="208">
                  <c:v>0.88605299999999998</c:v>
                </c:pt>
                <c:pt idx="209">
                  <c:v>0.88998500000000003</c:v>
                </c:pt>
                <c:pt idx="210">
                  <c:v>0.89388800000000002</c:v>
                </c:pt>
                <c:pt idx="211">
                  <c:v>0.89776299999999998</c:v>
                </c:pt>
                <c:pt idx="212">
                  <c:v>0.90160899999999999</c:v>
                </c:pt>
                <c:pt idx="213">
                  <c:v>0.90542800000000001</c:v>
                </c:pt>
                <c:pt idx="214">
                  <c:v>0.90921700000000005</c:v>
                </c:pt>
                <c:pt idx="215">
                  <c:v>0.91297799999999996</c:v>
                </c:pt>
                <c:pt idx="216">
                  <c:v>0.91671000000000002</c:v>
                </c:pt>
                <c:pt idx="217">
                  <c:v>0.92041300000000004</c:v>
                </c:pt>
                <c:pt idx="218">
                  <c:v>0.92408699999999999</c:v>
                </c:pt>
                <c:pt idx="219">
                  <c:v>0.92773300000000003</c:v>
                </c:pt>
                <c:pt idx="220">
                  <c:v>0.93134899999999998</c:v>
                </c:pt>
                <c:pt idx="221">
                  <c:v>0.93493599999999999</c:v>
                </c:pt>
                <c:pt idx="222">
                  <c:v>0.93849400000000005</c:v>
                </c:pt>
                <c:pt idx="223">
                  <c:v>0.94202200000000003</c:v>
                </c:pt>
                <c:pt idx="224">
                  <c:v>0.94552099999999994</c:v>
                </c:pt>
                <c:pt idx="225">
                  <c:v>0.94899100000000003</c:v>
                </c:pt>
                <c:pt idx="226">
                  <c:v>0.95243199999999995</c:v>
                </c:pt>
                <c:pt idx="227">
                  <c:v>0.95584199999999997</c:v>
                </c:pt>
                <c:pt idx="228">
                  <c:v>0.95922399999999997</c:v>
                </c:pt>
                <c:pt idx="229">
                  <c:v>0.96257499999999996</c:v>
                </c:pt>
                <c:pt idx="230">
                  <c:v>0.96589800000000003</c:v>
                </c:pt>
                <c:pt idx="231">
                  <c:v>0.96919</c:v>
                </c:pt>
                <c:pt idx="232">
                  <c:v>0.97245300000000001</c:v>
                </c:pt>
                <c:pt idx="233">
                  <c:v>0.97568600000000005</c:v>
                </c:pt>
                <c:pt idx="234">
                  <c:v>0.97888900000000001</c:v>
                </c:pt>
                <c:pt idx="235">
                  <c:v>0.98206199999999999</c:v>
                </c:pt>
                <c:pt idx="236">
                  <c:v>0.98520600000000003</c:v>
                </c:pt>
                <c:pt idx="237">
                  <c:v>0.98831999999999998</c:v>
                </c:pt>
                <c:pt idx="238">
                  <c:v>0.99140399999999995</c:v>
                </c:pt>
                <c:pt idx="239">
                  <c:v>0.99445799999999995</c:v>
                </c:pt>
                <c:pt idx="240">
                  <c:v>0.99748300000000001</c:v>
                </c:pt>
                <c:pt idx="241">
                  <c:v>1.00048</c:v>
                </c:pt>
                <c:pt idx="242">
                  <c:v>1.0034400000000001</c:v>
                </c:pt>
                <c:pt idx="243">
                  <c:v>1.0063800000000001</c:v>
                </c:pt>
                <c:pt idx="244">
                  <c:v>1.00928</c:v>
                </c:pt>
                <c:pt idx="245">
                  <c:v>1.0121599999999999</c:v>
                </c:pt>
                <c:pt idx="246">
                  <c:v>1.0149999999999999</c:v>
                </c:pt>
                <c:pt idx="247">
                  <c:v>1.0178199999999999</c:v>
                </c:pt>
                <c:pt idx="248">
                  <c:v>1.0206</c:v>
                </c:pt>
                <c:pt idx="249">
                  <c:v>1.02336</c:v>
                </c:pt>
                <c:pt idx="250">
                  <c:v>1.0260899999999999</c:v>
                </c:pt>
                <c:pt idx="251">
                  <c:v>1.02878</c:v>
                </c:pt>
                <c:pt idx="252">
                  <c:v>1.03145</c:v>
                </c:pt>
                <c:pt idx="253">
                  <c:v>1.03409</c:v>
                </c:pt>
                <c:pt idx="254">
                  <c:v>1.0366899999999999</c:v>
                </c:pt>
                <c:pt idx="255">
                  <c:v>1.0392699999999999</c:v>
                </c:pt>
                <c:pt idx="256">
                  <c:v>1.04182</c:v>
                </c:pt>
                <c:pt idx="257">
                  <c:v>1.04434</c:v>
                </c:pt>
                <c:pt idx="258">
                  <c:v>1.0468299999999999</c:v>
                </c:pt>
                <c:pt idx="259">
                  <c:v>1.0492900000000001</c:v>
                </c:pt>
                <c:pt idx="260">
                  <c:v>1.05172</c:v>
                </c:pt>
                <c:pt idx="261">
                  <c:v>1.0541199999999999</c:v>
                </c:pt>
                <c:pt idx="262">
                  <c:v>1.0564899999999999</c:v>
                </c:pt>
                <c:pt idx="263">
                  <c:v>1.05884</c:v>
                </c:pt>
                <c:pt idx="264">
                  <c:v>1.06115</c:v>
                </c:pt>
                <c:pt idx="265">
                  <c:v>1.0634300000000001</c:v>
                </c:pt>
                <c:pt idx="266">
                  <c:v>1.06569</c:v>
                </c:pt>
                <c:pt idx="267">
                  <c:v>1.06792</c:v>
                </c:pt>
                <c:pt idx="268">
                  <c:v>1.0701099999999999</c:v>
                </c:pt>
                <c:pt idx="269">
                  <c:v>1.0722799999999999</c:v>
                </c:pt>
                <c:pt idx="270">
                  <c:v>1.0744199999999999</c:v>
                </c:pt>
                <c:pt idx="271">
                  <c:v>1.07653</c:v>
                </c:pt>
                <c:pt idx="272">
                  <c:v>1.0786199999999999</c:v>
                </c:pt>
                <c:pt idx="273">
                  <c:v>1.08067</c:v>
                </c:pt>
                <c:pt idx="274">
                  <c:v>1.0827</c:v>
                </c:pt>
                <c:pt idx="275">
                  <c:v>1.0846899999999999</c:v>
                </c:pt>
                <c:pt idx="276">
                  <c:v>1.08666</c:v>
                </c:pt>
                <c:pt idx="277">
                  <c:v>1.0886</c:v>
                </c:pt>
                <c:pt idx="278">
                  <c:v>1.0905199999999999</c:v>
                </c:pt>
                <c:pt idx="279">
                  <c:v>1.0924</c:v>
                </c:pt>
                <c:pt idx="280">
                  <c:v>1.09426</c:v>
                </c:pt>
                <c:pt idx="281">
                  <c:v>1.09609</c:v>
                </c:pt>
                <c:pt idx="282">
                  <c:v>1.09789</c:v>
                </c:pt>
                <c:pt idx="283">
                  <c:v>1.0996600000000001</c:v>
                </c:pt>
                <c:pt idx="284">
                  <c:v>1.10141</c:v>
                </c:pt>
                <c:pt idx="285">
                  <c:v>1.1031200000000001</c:v>
                </c:pt>
                <c:pt idx="286">
                  <c:v>1.1048199999999999</c:v>
                </c:pt>
                <c:pt idx="287">
                  <c:v>1.1064799999999999</c:v>
                </c:pt>
                <c:pt idx="288">
                  <c:v>1.10812</c:v>
                </c:pt>
                <c:pt idx="289">
                  <c:v>1.1097300000000001</c:v>
                </c:pt>
                <c:pt idx="290">
                  <c:v>1.11131</c:v>
                </c:pt>
                <c:pt idx="291">
                  <c:v>1.11286</c:v>
                </c:pt>
                <c:pt idx="292">
                  <c:v>1.11439</c:v>
                </c:pt>
                <c:pt idx="293">
                  <c:v>1.11589</c:v>
                </c:pt>
                <c:pt idx="294">
                  <c:v>1.11737</c:v>
                </c:pt>
                <c:pt idx="295">
                  <c:v>1.1188199999999999</c:v>
                </c:pt>
                <c:pt idx="296">
                  <c:v>1.1202399999999999</c:v>
                </c:pt>
                <c:pt idx="297">
                  <c:v>1.12164</c:v>
                </c:pt>
                <c:pt idx="298">
                  <c:v>1.1230100000000001</c:v>
                </c:pt>
                <c:pt idx="299">
                  <c:v>1.12436</c:v>
                </c:pt>
                <c:pt idx="300">
                  <c:v>1.12568</c:v>
                </c:pt>
                <c:pt idx="301">
                  <c:v>1.12697</c:v>
                </c:pt>
                <c:pt idx="302">
                  <c:v>1.1282399999999999</c:v>
                </c:pt>
                <c:pt idx="303">
                  <c:v>1.12948</c:v>
                </c:pt>
                <c:pt idx="304">
                  <c:v>1.1307</c:v>
                </c:pt>
                <c:pt idx="305">
                  <c:v>1.1318900000000001</c:v>
                </c:pt>
                <c:pt idx="306">
                  <c:v>1.13306</c:v>
                </c:pt>
                <c:pt idx="307">
                  <c:v>1.1342000000000001</c:v>
                </c:pt>
                <c:pt idx="308">
                  <c:v>1.1353200000000001</c:v>
                </c:pt>
                <c:pt idx="309">
                  <c:v>1.13642</c:v>
                </c:pt>
                <c:pt idx="310">
                  <c:v>1.13748</c:v>
                </c:pt>
                <c:pt idx="311">
                  <c:v>1.13853</c:v>
                </c:pt>
                <c:pt idx="312">
                  <c:v>1.1395500000000001</c:v>
                </c:pt>
                <c:pt idx="313">
                  <c:v>1.14055</c:v>
                </c:pt>
                <c:pt idx="314">
                  <c:v>1.1415200000000001</c:v>
                </c:pt>
                <c:pt idx="315">
                  <c:v>1.1424700000000001</c:v>
                </c:pt>
                <c:pt idx="316">
                  <c:v>1.1433899999999999</c:v>
                </c:pt>
                <c:pt idx="317">
                  <c:v>1.1443000000000001</c:v>
                </c:pt>
                <c:pt idx="318">
                  <c:v>1.14517</c:v>
                </c:pt>
                <c:pt idx="319">
                  <c:v>1.1460300000000001</c:v>
                </c:pt>
                <c:pt idx="320">
                  <c:v>1.14686</c:v>
                </c:pt>
                <c:pt idx="321">
                  <c:v>1.14767</c:v>
                </c:pt>
                <c:pt idx="322">
                  <c:v>1.14846</c:v>
                </c:pt>
                <c:pt idx="323">
                  <c:v>1.1492199999999999</c:v>
                </c:pt>
                <c:pt idx="324">
                  <c:v>1.1499600000000001</c:v>
                </c:pt>
                <c:pt idx="325">
                  <c:v>1.1506799999999999</c:v>
                </c:pt>
                <c:pt idx="326">
                  <c:v>1.1513800000000001</c:v>
                </c:pt>
                <c:pt idx="327">
                  <c:v>1.15205</c:v>
                </c:pt>
                <c:pt idx="328">
                  <c:v>1.1527099999999999</c:v>
                </c:pt>
                <c:pt idx="329">
                  <c:v>1.15334</c:v>
                </c:pt>
                <c:pt idx="330">
                  <c:v>1.15395</c:v>
                </c:pt>
                <c:pt idx="331">
                  <c:v>1.1545399999999999</c:v>
                </c:pt>
                <c:pt idx="332">
                  <c:v>1.1551100000000001</c:v>
                </c:pt>
                <c:pt idx="333">
                  <c:v>1.1556500000000001</c:v>
                </c:pt>
                <c:pt idx="334">
                  <c:v>1.15618</c:v>
                </c:pt>
                <c:pt idx="335">
                  <c:v>1.1566799999999999</c:v>
                </c:pt>
                <c:pt idx="336">
                  <c:v>1.15717</c:v>
                </c:pt>
                <c:pt idx="337">
                  <c:v>1.1576299999999999</c:v>
                </c:pt>
                <c:pt idx="338">
                  <c:v>1.1580699999999999</c:v>
                </c:pt>
                <c:pt idx="339">
                  <c:v>1.1585000000000001</c:v>
                </c:pt>
                <c:pt idx="340">
                  <c:v>1.1589</c:v>
                </c:pt>
                <c:pt idx="341">
                  <c:v>1.1592800000000001</c:v>
                </c:pt>
                <c:pt idx="342">
                  <c:v>1.1596500000000001</c:v>
                </c:pt>
                <c:pt idx="343">
                  <c:v>1.1599900000000001</c:v>
                </c:pt>
                <c:pt idx="344">
                  <c:v>1.16032</c:v>
                </c:pt>
                <c:pt idx="345">
                  <c:v>1.16062</c:v>
                </c:pt>
                <c:pt idx="346">
                  <c:v>1.1609100000000001</c:v>
                </c:pt>
                <c:pt idx="347">
                  <c:v>1.1611800000000001</c:v>
                </c:pt>
                <c:pt idx="348">
                  <c:v>1.1614199999999999</c:v>
                </c:pt>
                <c:pt idx="349">
                  <c:v>1.1616500000000001</c:v>
                </c:pt>
                <c:pt idx="350">
                  <c:v>1.16187</c:v>
                </c:pt>
                <c:pt idx="351">
                  <c:v>1.1620600000000001</c:v>
                </c:pt>
                <c:pt idx="352">
                  <c:v>1.1622399999999999</c:v>
                </c:pt>
                <c:pt idx="353">
                  <c:v>1.16239</c:v>
                </c:pt>
                <c:pt idx="354">
                  <c:v>1.1625300000000001</c:v>
                </c:pt>
                <c:pt idx="355">
                  <c:v>1.16266</c:v>
                </c:pt>
                <c:pt idx="356">
                  <c:v>1.16276</c:v>
                </c:pt>
                <c:pt idx="357">
                  <c:v>1.1628499999999999</c:v>
                </c:pt>
                <c:pt idx="358">
                  <c:v>1.16292</c:v>
                </c:pt>
                <c:pt idx="359">
                  <c:v>1.1629799999999999</c:v>
                </c:pt>
                <c:pt idx="360">
                  <c:v>1.1630100000000001</c:v>
                </c:pt>
                <c:pt idx="361">
                  <c:v>1.16303</c:v>
                </c:pt>
                <c:pt idx="362">
                  <c:v>1.1630400000000001</c:v>
                </c:pt>
                <c:pt idx="363">
                  <c:v>1.16303</c:v>
                </c:pt>
                <c:pt idx="364">
                  <c:v>1.163</c:v>
                </c:pt>
                <c:pt idx="365">
                  <c:v>1.1629499999999999</c:v>
                </c:pt>
                <c:pt idx="366">
                  <c:v>1.16289</c:v>
                </c:pt>
                <c:pt idx="367">
                  <c:v>1.16282</c:v>
                </c:pt>
                <c:pt idx="368">
                  <c:v>1.16273</c:v>
                </c:pt>
                <c:pt idx="369">
                  <c:v>1.16262</c:v>
                </c:pt>
                <c:pt idx="370">
                  <c:v>1.1625000000000001</c:v>
                </c:pt>
                <c:pt idx="371">
                  <c:v>1.1623600000000001</c:v>
                </c:pt>
                <c:pt idx="372">
                  <c:v>1.16221</c:v>
                </c:pt>
                <c:pt idx="373">
                  <c:v>1.16205</c:v>
                </c:pt>
                <c:pt idx="374">
                  <c:v>1.16187</c:v>
                </c:pt>
                <c:pt idx="375">
                  <c:v>1.16167</c:v>
                </c:pt>
                <c:pt idx="376">
                  <c:v>1.1614599999999999</c:v>
                </c:pt>
                <c:pt idx="377">
                  <c:v>1.16124</c:v>
                </c:pt>
                <c:pt idx="378">
                  <c:v>1.161</c:v>
                </c:pt>
                <c:pt idx="379">
                  <c:v>1.1607499999999999</c:v>
                </c:pt>
                <c:pt idx="380">
                  <c:v>1.16049</c:v>
                </c:pt>
                <c:pt idx="381">
                  <c:v>1.16021</c:v>
                </c:pt>
                <c:pt idx="382">
                  <c:v>1.1599200000000001</c:v>
                </c:pt>
                <c:pt idx="383">
                  <c:v>1.1596200000000001</c:v>
                </c:pt>
                <c:pt idx="384">
                  <c:v>1.1593</c:v>
                </c:pt>
                <c:pt idx="385">
                  <c:v>1.1589799999999999</c:v>
                </c:pt>
                <c:pt idx="386">
                  <c:v>1.15863</c:v>
                </c:pt>
                <c:pt idx="387">
                  <c:v>1.15828</c:v>
                </c:pt>
                <c:pt idx="388">
                  <c:v>1.1579200000000001</c:v>
                </c:pt>
                <c:pt idx="389">
                  <c:v>1.15754</c:v>
                </c:pt>
                <c:pt idx="390">
                  <c:v>1.1571499999999999</c:v>
                </c:pt>
                <c:pt idx="391">
                  <c:v>1.1567499999999999</c:v>
                </c:pt>
                <c:pt idx="392">
                  <c:v>1.1563300000000001</c:v>
                </c:pt>
                <c:pt idx="393">
                  <c:v>1.15591</c:v>
                </c:pt>
                <c:pt idx="394">
                  <c:v>1.15547</c:v>
                </c:pt>
                <c:pt idx="395">
                  <c:v>1.1550199999999999</c:v>
                </c:pt>
                <c:pt idx="396">
                  <c:v>1.1545700000000001</c:v>
                </c:pt>
                <c:pt idx="397">
                  <c:v>1.1540999999999999</c:v>
                </c:pt>
                <c:pt idx="398">
                  <c:v>1.1536200000000001</c:v>
                </c:pt>
                <c:pt idx="399">
                  <c:v>1.15313</c:v>
                </c:pt>
                <c:pt idx="400">
                  <c:v>1.15263</c:v>
                </c:pt>
                <c:pt idx="401">
                  <c:v>1.15212</c:v>
                </c:pt>
                <c:pt idx="402">
                  <c:v>1.1516</c:v>
                </c:pt>
                <c:pt idx="403">
                  <c:v>1.15107</c:v>
                </c:pt>
                <c:pt idx="404">
                  <c:v>1.1505300000000001</c:v>
                </c:pt>
                <c:pt idx="405">
                  <c:v>1.14998</c:v>
                </c:pt>
                <c:pt idx="406">
                  <c:v>1.1494200000000001</c:v>
                </c:pt>
                <c:pt idx="407">
                  <c:v>1.1488499999999999</c:v>
                </c:pt>
                <c:pt idx="408">
                  <c:v>1.1482699999999999</c:v>
                </c:pt>
                <c:pt idx="409">
                  <c:v>1.14768</c:v>
                </c:pt>
                <c:pt idx="410">
                  <c:v>1.1470899999999999</c:v>
                </c:pt>
                <c:pt idx="411">
                  <c:v>1.1464799999999999</c:v>
                </c:pt>
                <c:pt idx="412">
                  <c:v>1.1458699999999999</c:v>
                </c:pt>
                <c:pt idx="413">
                  <c:v>1.1452500000000001</c:v>
                </c:pt>
                <c:pt idx="414">
                  <c:v>1.14462</c:v>
                </c:pt>
                <c:pt idx="415">
                  <c:v>1.14398</c:v>
                </c:pt>
                <c:pt idx="416">
                  <c:v>1.14333</c:v>
                </c:pt>
                <c:pt idx="417">
                  <c:v>1.1426799999999999</c:v>
                </c:pt>
                <c:pt idx="418">
                  <c:v>1.14202</c:v>
                </c:pt>
                <c:pt idx="419">
                  <c:v>1.1413500000000001</c:v>
                </c:pt>
                <c:pt idx="420">
                  <c:v>1.1406700000000001</c:v>
                </c:pt>
                <c:pt idx="421">
                  <c:v>1.1399900000000001</c:v>
                </c:pt>
                <c:pt idx="422">
                  <c:v>1.1393</c:v>
                </c:pt>
                <c:pt idx="423">
                  <c:v>1.1386000000000001</c:v>
                </c:pt>
                <c:pt idx="424">
                  <c:v>1.1378999999999999</c:v>
                </c:pt>
                <c:pt idx="425">
                  <c:v>1.1371899999999999</c:v>
                </c:pt>
                <c:pt idx="426">
                  <c:v>1.1364700000000001</c:v>
                </c:pt>
                <c:pt idx="427">
                  <c:v>1.13574</c:v>
                </c:pt>
                <c:pt idx="428">
                  <c:v>1.1350100000000001</c:v>
                </c:pt>
                <c:pt idx="429">
                  <c:v>1.13428</c:v>
                </c:pt>
                <c:pt idx="430">
                  <c:v>1.1335299999999999</c:v>
                </c:pt>
                <c:pt idx="431">
                  <c:v>1.13279</c:v>
                </c:pt>
                <c:pt idx="432">
                  <c:v>1.1320300000000001</c:v>
                </c:pt>
                <c:pt idx="433">
                  <c:v>1.13127</c:v>
                </c:pt>
                <c:pt idx="434">
                  <c:v>1.1305099999999999</c:v>
                </c:pt>
                <c:pt idx="435">
                  <c:v>1.12974</c:v>
                </c:pt>
                <c:pt idx="436">
                  <c:v>1.12896</c:v>
                </c:pt>
                <c:pt idx="437">
                  <c:v>1.12818</c:v>
                </c:pt>
                <c:pt idx="438">
                  <c:v>1.1273899999999999</c:v>
                </c:pt>
                <c:pt idx="439">
                  <c:v>1.1266</c:v>
                </c:pt>
                <c:pt idx="440">
                  <c:v>1.1257999999999999</c:v>
                </c:pt>
                <c:pt idx="441">
                  <c:v>1.125</c:v>
                </c:pt>
                <c:pt idx="442">
                  <c:v>1.1242000000000001</c:v>
                </c:pt>
                <c:pt idx="443">
                  <c:v>1.1233900000000001</c:v>
                </c:pt>
                <c:pt idx="444">
                  <c:v>1.1225799999999999</c:v>
                </c:pt>
                <c:pt idx="445">
                  <c:v>1.1217600000000001</c:v>
                </c:pt>
                <c:pt idx="446">
                  <c:v>1.12094</c:v>
                </c:pt>
                <c:pt idx="447">
                  <c:v>1.1201099999999999</c:v>
                </c:pt>
                <c:pt idx="448">
                  <c:v>1.1192800000000001</c:v>
                </c:pt>
                <c:pt idx="449">
                  <c:v>1.1184499999999999</c:v>
                </c:pt>
                <c:pt idx="450">
                  <c:v>1.11761</c:v>
                </c:pt>
                <c:pt idx="451">
                  <c:v>1.11677</c:v>
                </c:pt>
                <c:pt idx="452">
                  <c:v>1.1159300000000001</c:v>
                </c:pt>
                <c:pt idx="453">
                  <c:v>1.1150899999999999</c:v>
                </c:pt>
                <c:pt idx="454">
                  <c:v>1.1142399999999999</c:v>
                </c:pt>
                <c:pt idx="455">
                  <c:v>1.11338</c:v>
                </c:pt>
                <c:pt idx="456">
                  <c:v>1.11253</c:v>
                </c:pt>
                <c:pt idx="457">
                  <c:v>1.1116699999999999</c:v>
                </c:pt>
                <c:pt idx="458">
                  <c:v>1.1108100000000001</c:v>
                </c:pt>
                <c:pt idx="459">
                  <c:v>1.10995</c:v>
                </c:pt>
                <c:pt idx="460">
                  <c:v>1.1090800000000001</c:v>
                </c:pt>
                <c:pt idx="461">
                  <c:v>1.10822</c:v>
                </c:pt>
                <c:pt idx="462">
                  <c:v>1.1073500000000001</c:v>
                </c:pt>
                <c:pt idx="463">
                  <c:v>1.1064799999999999</c:v>
                </c:pt>
                <c:pt idx="464">
                  <c:v>1.1055999999999999</c:v>
                </c:pt>
                <c:pt idx="465">
                  <c:v>1.10473</c:v>
                </c:pt>
                <c:pt idx="466">
                  <c:v>1.10385</c:v>
                </c:pt>
                <c:pt idx="467">
                  <c:v>1.10297</c:v>
                </c:pt>
                <c:pt idx="468">
                  <c:v>1.10209</c:v>
                </c:pt>
                <c:pt idx="469">
                  <c:v>1.10121</c:v>
                </c:pt>
                <c:pt idx="470">
                  <c:v>1.10033</c:v>
                </c:pt>
                <c:pt idx="471">
                  <c:v>1.09945</c:v>
                </c:pt>
                <c:pt idx="472">
                  <c:v>1.09856</c:v>
                </c:pt>
                <c:pt idx="473">
                  <c:v>1.09768</c:v>
                </c:pt>
                <c:pt idx="474">
                  <c:v>1.0967899999999999</c:v>
                </c:pt>
                <c:pt idx="475">
                  <c:v>1.0959000000000001</c:v>
                </c:pt>
                <c:pt idx="476">
                  <c:v>1.09501</c:v>
                </c:pt>
                <c:pt idx="477">
                  <c:v>1.09412</c:v>
                </c:pt>
                <c:pt idx="478">
                  <c:v>1.0932299999999999</c:v>
                </c:pt>
                <c:pt idx="479">
                  <c:v>1.0923400000000001</c:v>
                </c:pt>
                <c:pt idx="480">
                  <c:v>1.09145</c:v>
                </c:pt>
                <c:pt idx="481">
                  <c:v>1.09056</c:v>
                </c:pt>
                <c:pt idx="482">
                  <c:v>1.0896699999999999</c:v>
                </c:pt>
                <c:pt idx="483">
                  <c:v>1.0887800000000001</c:v>
                </c:pt>
                <c:pt idx="484">
                  <c:v>1.08789</c:v>
                </c:pt>
                <c:pt idx="485">
                  <c:v>1.087</c:v>
                </c:pt>
                <c:pt idx="486">
                  <c:v>1.0861099999999999</c:v>
                </c:pt>
                <c:pt idx="487">
                  <c:v>1.0852200000000001</c:v>
                </c:pt>
                <c:pt idx="488">
                  <c:v>1.08433</c:v>
                </c:pt>
                <c:pt idx="489">
                  <c:v>1.08344</c:v>
                </c:pt>
                <c:pt idx="490">
                  <c:v>1.0825499999999999</c:v>
                </c:pt>
                <c:pt idx="491">
                  <c:v>1.0816699999999999</c:v>
                </c:pt>
                <c:pt idx="492">
                  <c:v>1.0807800000000001</c:v>
                </c:pt>
                <c:pt idx="493">
                  <c:v>1.07989</c:v>
                </c:pt>
                <c:pt idx="494">
                  <c:v>1.07901</c:v>
                </c:pt>
                <c:pt idx="495">
                  <c:v>1.07812</c:v>
                </c:pt>
                <c:pt idx="496">
                  <c:v>1.07724</c:v>
                </c:pt>
                <c:pt idx="497">
                  <c:v>1.07636</c:v>
                </c:pt>
                <c:pt idx="498">
                  <c:v>1.0754699999999999</c:v>
                </c:pt>
                <c:pt idx="499">
                  <c:v>1.0745899999999999</c:v>
                </c:pt>
                <c:pt idx="500">
                  <c:v>1.0737099999999999</c:v>
                </c:pt>
                <c:pt idx="501">
                  <c:v>1.07284</c:v>
                </c:pt>
                <c:pt idx="502">
                  <c:v>1.07196</c:v>
                </c:pt>
                <c:pt idx="503">
                  <c:v>1.0710900000000001</c:v>
                </c:pt>
                <c:pt idx="504">
                  <c:v>1.0702100000000001</c:v>
                </c:pt>
                <c:pt idx="505">
                  <c:v>1.06934</c:v>
                </c:pt>
                <c:pt idx="506">
                  <c:v>1.06847</c:v>
                </c:pt>
                <c:pt idx="507">
                  <c:v>1.0676099999999999</c:v>
                </c:pt>
                <c:pt idx="508">
                  <c:v>1.06674</c:v>
                </c:pt>
                <c:pt idx="509">
                  <c:v>1.0658799999999999</c:v>
                </c:pt>
                <c:pt idx="510">
                  <c:v>1.0650200000000001</c:v>
                </c:pt>
                <c:pt idx="511">
                  <c:v>1.06416</c:v>
                </c:pt>
                <c:pt idx="512">
                  <c:v>1.0632999999999999</c:v>
                </c:pt>
                <c:pt idx="513">
                  <c:v>1.0624400000000001</c:v>
                </c:pt>
                <c:pt idx="514">
                  <c:v>1.06159</c:v>
                </c:pt>
                <c:pt idx="515">
                  <c:v>1.06074</c:v>
                </c:pt>
                <c:pt idx="516">
                  <c:v>1.05989</c:v>
                </c:pt>
                <c:pt idx="517">
                  <c:v>1.05905</c:v>
                </c:pt>
                <c:pt idx="518">
                  <c:v>1.0582100000000001</c:v>
                </c:pt>
                <c:pt idx="519">
                  <c:v>1.0573699999999999</c:v>
                </c:pt>
                <c:pt idx="520">
                  <c:v>1.05653</c:v>
                </c:pt>
                <c:pt idx="521">
                  <c:v>1.05569</c:v>
                </c:pt>
                <c:pt idx="522">
                  <c:v>1.0548599999999999</c:v>
                </c:pt>
                <c:pt idx="523">
                  <c:v>1.05403</c:v>
                </c:pt>
                <c:pt idx="524">
                  <c:v>1.0531999999999999</c:v>
                </c:pt>
                <c:pt idx="525">
                  <c:v>1.0523800000000001</c:v>
                </c:pt>
                <c:pt idx="526">
                  <c:v>1.0515600000000001</c:v>
                </c:pt>
                <c:pt idx="527">
                  <c:v>1.05074</c:v>
                </c:pt>
                <c:pt idx="528">
                  <c:v>1.04993</c:v>
                </c:pt>
                <c:pt idx="529">
                  <c:v>1.0491200000000001</c:v>
                </c:pt>
                <c:pt idx="530">
                  <c:v>1.0483100000000001</c:v>
                </c:pt>
                <c:pt idx="531">
                  <c:v>1.0475000000000001</c:v>
                </c:pt>
                <c:pt idx="532">
                  <c:v>1.0467</c:v>
                </c:pt>
                <c:pt idx="533">
                  <c:v>1.0459000000000001</c:v>
                </c:pt>
                <c:pt idx="534">
                  <c:v>1.04511</c:v>
                </c:pt>
                <c:pt idx="535">
                  <c:v>1.0443199999999999</c:v>
                </c:pt>
                <c:pt idx="536">
                  <c:v>1.0435300000000001</c:v>
                </c:pt>
                <c:pt idx="537">
                  <c:v>1.0427500000000001</c:v>
                </c:pt>
                <c:pt idx="538">
                  <c:v>1.04196</c:v>
                </c:pt>
                <c:pt idx="539">
                  <c:v>1.0411900000000001</c:v>
                </c:pt>
                <c:pt idx="540">
                  <c:v>1.0404100000000001</c:v>
                </c:pt>
                <c:pt idx="541">
                  <c:v>1.0396399999999999</c:v>
                </c:pt>
                <c:pt idx="542">
                  <c:v>1.03888</c:v>
                </c:pt>
                <c:pt idx="543">
                  <c:v>1.0381100000000001</c:v>
                </c:pt>
                <c:pt idx="544">
                  <c:v>1.0373600000000001</c:v>
                </c:pt>
                <c:pt idx="545">
                  <c:v>1.0366</c:v>
                </c:pt>
                <c:pt idx="546">
                  <c:v>1.0358499999999999</c:v>
                </c:pt>
                <c:pt idx="547">
                  <c:v>1.0350999999999999</c:v>
                </c:pt>
                <c:pt idx="548">
                  <c:v>1.0343599999999999</c:v>
                </c:pt>
                <c:pt idx="549">
                  <c:v>1.03362</c:v>
                </c:pt>
                <c:pt idx="550">
                  <c:v>1.03288</c:v>
                </c:pt>
                <c:pt idx="551">
                  <c:v>1.0321499999999999</c:v>
                </c:pt>
                <c:pt idx="552">
                  <c:v>1.0314300000000001</c:v>
                </c:pt>
                <c:pt idx="553">
                  <c:v>1.0306999999999999</c:v>
                </c:pt>
                <c:pt idx="554">
                  <c:v>1.0299799999999999</c:v>
                </c:pt>
                <c:pt idx="555">
                  <c:v>1.0292699999999999</c:v>
                </c:pt>
                <c:pt idx="556">
                  <c:v>1.0285599999999999</c:v>
                </c:pt>
                <c:pt idx="557">
                  <c:v>1.0278499999999999</c:v>
                </c:pt>
                <c:pt idx="558">
                  <c:v>1.02715</c:v>
                </c:pt>
                <c:pt idx="559">
                  <c:v>1.0264500000000001</c:v>
                </c:pt>
                <c:pt idx="560">
                  <c:v>1.02576</c:v>
                </c:pt>
                <c:pt idx="561">
                  <c:v>1.0250699999999999</c:v>
                </c:pt>
                <c:pt idx="562">
                  <c:v>1.0243899999999999</c:v>
                </c:pt>
                <c:pt idx="563">
                  <c:v>1.0237099999999999</c:v>
                </c:pt>
                <c:pt idx="564">
                  <c:v>1.0230300000000001</c:v>
                </c:pt>
                <c:pt idx="565">
                  <c:v>1.0223599999999999</c:v>
                </c:pt>
                <c:pt idx="566">
                  <c:v>1.02169</c:v>
                </c:pt>
                <c:pt idx="567">
                  <c:v>1.0210300000000001</c:v>
                </c:pt>
                <c:pt idx="568">
                  <c:v>1.02037</c:v>
                </c:pt>
                <c:pt idx="569">
                  <c:v>1.01972</c:v>
                </c:pt>
                <c:pt idx="570">
                  <c:v>1.0190699999999999</c:v>
                </c:pt>
                <c:pt idx="571">
                  <c:v>1.0184200000000001</c:v>
                </c:pt>
                <c:pt idx="572">
                  <c:v>1.0177799999999999</c:v>
                </c:pt>
                <c:pt idx="573">
                  <c:v>1.01715</c:v>
                </c:pt>
                <c:pt idx="574">
                  <c:v>1.0165200000000001</c:v>
                </c:pt>
                <c:pt idx="575">
                  <c:v>1.01589</c:v>
                </c:pt>
                <c:pt idx="576">
                  <c:v>1.0152699999999999</c:v>
                </c:pt>
                <c:pt idx="577">
                  <c:v>1.0146500000000001</c:v>
                </c:pt>
                <c:pt idx="578">
                  <c:v>1.0140400000000001</c:v>
                </c:pt>
                <c:pt idx="579">
                  <c:v>1.0134300000000001</c:v>
                </c:pt>
                <c:pt idx="580">
                  <c:v>1.0128299999999999</c:v>
                </c:pt>
                <c:pt idx="581">
                  <c:v>1.01223</c:v>
                </c:pt>
                <c:pt idx="582">
                  <c:v>1.0116400000000001</c:v>
                </c:pt>
                <c:pt idx="583">
                  <c:v>1.01105</c:v>
                </c:pt>
                <c:pt idx="584">
                  <c:v>1.01047</c:v>
                </c:pt>
                <c:pt idx="585">
                  <c:v>1.00989</c:v>
                </c:pt>
                <c:pt idx="586">
                  <c:v>1.00932</c:v>
                </c:pt>
                <c:pt idx="587">
                  <c:v>1.00875</c:v>
                </c:pt>
                <c:pt idx="588">
                  <c:v>1.0081800000000001</c:v>
                </c:pt>
                <c:pt idx="589">
                  <c:v>1.00762</c:v>
                </c:pt>
                <c:pt idx="590">
                  <c:v>1.0070699999999999</c:v>
                </c:pt>
                <c:pt idx="591">
                  <c:v>1.0065200000000001</c:v>
                </c:pt>
                <c:pt idx="592">
                  <c:v>1.00597</c:v>
                </c:pt>
                <c:pt idx="593">
                  <c:v>1.00543</c:v>
                </c:pt>
                <c:pt idx="594">
                  <c:v>1.0048999999999999</c:v>
                </c:pt>
                <c:pt idx="595">
                  <c:v>1.0043599999999999</c:v>
                </c:pt>
                <c:pt idx="596">
                  <c:v>1.0038400000000001</c:v>
                </c:pt>
                <c:pt idx="597">
                  <c:v>1.00332</c:v>
                </c:pt>
                <c:pt idx="598">
                  <c:v>1.0027999999999999</c:v>
                </c:pt>
                <c:pt idx="599">
                  <c:v>1.0022899999999999</c:v>
                </c:pt>
                <c:pt idx="600">
                  <c:v>1.0017799999999999</c:v>
                </c:pt>
                <c:pt idx="601">
                  <c:v>1.0012799999999999</c:v>
                </c:pt>
                <c:pt idx="602">
                  <c:v>1.00078</c:v>
                </c:pt>
                <c:pt idx="603">
                  <c:v>1.0002899999999999</c:v>
                </c:pt>
                <c:pt idx="604">
                  <c:v>0.99980599999999997</c:v>
                </c:pt>
                <c:pt idx="605">
                  <c:v>0.99932299999999996</c:v>
                </c:pt>
                <c:pt idx="606">
                  <c:v>0.99884600000000001</c:v>
                </c:pt>
                <c:pt idx="607">
                  <c:v>0.99837399999999998</c:v>
                </c:pt>
                <c:pt idx="608">
                  <c:v>0.99790599999999996</c:v>
                </c:pt>
                <c:pt idx="609">
                  <c:v>0.99744299999999997</c:v>
                </c:pt>
                <c:pt idx="610">
                  <c:v>0.99698500000000001</c:v>
                </c:pt>
                <c:pt idx="611">
                  <c:v>0.99653199999999997</c:v>
                </c:pt>
                <c:pt idx="612">
                  <c:v>0.99608399999999997</c:v>
                </c:pt>
                <c:pt idx="613">
                  <c:v>0.995641</c:v>
                </c:pt>
                <c:pt idx="614">
                  <c:v>0.99520200000000003</c:v>
                </c:pt>
                <c:pt idx="615">
                  <c:v>0.99476900000000001</c:v>
                </c:pt>
                <c:pt idx="616">
                  <c:v>0.99434</c:v>
                </c:pt>
                <c:pt idx="617">
                  <c:v>0.99391600000000002</c:v>
                </c:pt>
                <c:pt idx="618">
                  <c:v>0.99349699999999996</c:v>
                </c:pt>
                <c:pt idx="619">
                  <c:v>0.99308300000000005</c:v>
                </c:pt>
                <c:pt idx="620">
                  <c:v>0.99267300000000003</c:v>
                </c:pt>
                <c:pt idx="621">
                  <c:v>0.99226800000000004</c:v>
                </c:pt>
                <c:pt idx="622">
                  <c:v>0.99186799999999997</c:v>
                </c:pt>
                <c:pt idx="623">
                  <c:v>0.99147300000000005</c:v>
                </c:pt>
                <c:pt idx="624">
                  <c:v>0.99108300000000005</c:v>
                </c:pt>
                <c:pt idx="625">
                  <c:v>0.99069700000000005</c:v>
                </c:pt>
                <c:pt idx="626">
                  <c:v>0.99031599999999997</c:v>
                </c:pt>
                <c:pt idx="627">
                  <c:v>0.98994000000000004</c:v>
                </c:pt>
                <c:pt idx="628">
                  <c:v>0.98956900000000003</c:v>
                </c:pt>
                <c:pt idx="629">
                  <c:v>0.98920200000000003</c:v>
                </c:pt>
                <c:pt idx="630">
                  <c:v>0.98884099999999997</c:v>
                </c:pt>
                <c:pt idx="631">
                  <c:v>0.988483</c:v>
                </c:pt>
                <c:pt idx="632">
                  <c:v>0.98813099999999998</c:v>
                </c:pt>
                <c:pt idx="633">
                  <c:v>0.98778299999999997</c:v>
                </c:pt>
                <c:pt idx="634">
                  <c:v>0.98743999999999998</c:v>
                </c:pt>
                <c:pt idx="635">
                  <c:v>0.98710200000000003</c:v>
                </c:pt>
                <c:pt idx="636">
                  <c:v>0.98676799999999998</c:v>
                </c:pt>
                <c:pt idx="637">
                  <c:v>0.98643899999999995</c:v>
                </c:pt>
                <c:pt idx="638">
                  <c:v>0.98611400000000005</c:v>
                </c:pt>
                <c:pt idx="639">
                  <c:v>0.98579399999999995</c:v>
                </c:pt>
                <c:pt idx="640">
                  <c:v>0.98547899999999999</c:v>
                </c:pt>
                <c:pt idx="641">
                  <c:v>0.98516800000000004</c:v>
                </c:pt>
                <c:pt idx="642">
                  <c:v>0.98486200000000002</c:v>
                </c:pt>
                <c:pt idx="643">
                  <c:v>0.98455999999999999</c:v>
                </c:pt>
                <c:pt idx="644">
                  <c:v>0.984263</c:v>
                </c:pt>
                <c:pt idx="645">
                  <c:v>0.98397100000000004</c:v>
                </c:pt>
                <c:pt idx="646">
                  <c:v>0.98368299999999997</c:v>
                </c:pt>
                <c:pt idx="647">
                  <c:v>0.98339900000000002</c:v>
                </c:pt>
                <c:pt idx="648">
                  <c:v>0.98311999999999999</c:v>
                </c:pt>
                <c:pt idx="649">
                  <c:v>0.982846</c:v>
                </c:pt>
                <c:pt idx="650">
                  <c:v>0.98257499999999998</c:v>
                </c:pt>
                <c:pt idx="651">
                  <c:v>0.98231000000000002</c:v>
                </c:pt>
                <c:pt idx="652">
                  <c:v>0.98204800000000003</c:v>
                </c:pt>
                <c:pt idx="653">
                  <c:v>0.98179099999999997</c:v>
                </c:pt>
                <c:pt idx="654">
                  <c:v>0.98153900000000005</c:v>
                </c:pt>
                <c:pt idx="655">
                  <c:v>0.98129</c:v>
                </c:pt>
                <c:pt idx="656">
                  <c:v>0.98104599999999997</c:v>
                </c:pt>
                <c:pt idx="657">
                  <c:v>0.98080699999999998</c:v>
                </c:pt>
                <c:pt idx="658">
                  <c:v>0.980572</c:v>
                </c:pt>
                <c:pt idx="659">
                  <c:v>0.98034100000000002</c:v>
                </c:pt>
                <c:pt idx="660">
                  <c:v>0.98011400000000004</c:v>
                </c:pt>
                <c:pt idx="661">
                  <c:v>0.97989099999999996</c:v>
                </c:pt>
                <c:pt idx="662">
                  <c:v>0.97967300000000002</c:v>
                </c:pt>
                <c:pt idx="663">
                  <c:v>0.97945899999999997</c:v>
                </c:pt>
                <c:pt idx="664">
                  <c:v>0.97924900000000004</c:v>
                </c:pt>
                <c:pt idx="665">
                  <c:v>0.979043</c:v>
                </c:pt>
                <c:pt idx="666">
                  <c:v>0.97884099999999996</c:v>
                </c:pt>
                <c:pt idx="667">
                  <c:v>0.97864399999999996</c:v>
                </c:pt>
                <c:pt idx="668">
                  <c:v>0.97845000000000004</c:v>
                </c:pt>
                <c:pt idx="669">
                  <c:v>0.97826100000000005</c:v>
                </c:pt>
                <c:pt idx="670">
                  <c:v>0.97807500000000003</c:v>
                </c:pt>
                <c:pt idx="671">
                  <c:v>0.97789400000000004</c:v>
                </c:pt>
                <c:pt idx="672">
                  <c:v>0.97771699999999995</c:v>
                </c:pt>
                <c:pt idx="673">
                  <c:v>0.97754300000000005</c:v>
                </c:pt>
                <c:pt idx="674">
                  <c:v>0.97737399999999997</c:v>
                </c:pt>
                <c:pt idx="675">
                  <c:v>0.97720899999999999</c:v>
                </c:pt>
                <c:pt idx="676">
                  <c:v>0.977047</c:v>
                </c:pt>
                <c:pt idx="677">
                  <c:v>0.97688900000000001</c:v>
                </c:pt>
                <c:pt idx="678">
                  <c:v>0.97673600000000005</c:v>
                </c:pt>
                <c:pt idx="679">
                  <c:v>0.97658599999999995</c:v>
                </c:pt>
                <c:pt idx="680">
                  <c:v>0.97643999999999997</c:v>
                </c:pt>
                <c:pt idx="681">
                  <c:v>0.97629699999999997</c:v>
                </c:pt>
                <c:pt idx="682">
                  <c:v>0.976159</c:v>
                </c:pt>
                <c:pt idx="683">
                  <c:v>0.976024</c:v>
                </c:pt>
                <c:pt idx="684">
                  <c:v>0.97589300000000001</c:v>
                </c:pt>
                <c:pt idx="685">
                  <c:v>0.97576499999999999</c:v>
                </c:pt>
                <c:pt idx="686">
                  <c:v>0.97564200000000001</c:v>
                </c:pt>
                <c:pt idx="687">
                  <c:v>0.975522</c:v>
                </c:pt>
                <c:pt idx="688">
                  <c:v>0.97540499999999997</c:v>
                </c:pt>
                <c:pt idx="689">
                  <c:v>0.97529299999999997</c:v>
                </c:pt>
                <c:pt idx="690">
                  <c:v>0.97518300000000002</c:v>
                </c:pt>
                <c:pt idx="691">
                  <c:v>0.975078</c:v>
                </c:pt>
                <c:pt idx="692">
                  <c:v>0.97497599999999995</c:v>
                </c:pt>
                <c:pt idx="693">
                  <c:v>0.97487699999999999</c:v>
                </c:pt>
                <c:pt idx="694">
                  <c:v>0.97478200000000004</c:v>
                </c:pt>
                <c:pt idx="695">
                  <c:v>0.97468999999999995</c:v>
                </c:pt>
                <c:pt idx="696">
                  <c:v>0.97460199999999997</c:v>
                </c:pt>
                <c:pt idx="697">
                  <c:v>0.97451699999999997</c:v>
                </c:pt>
                <c:pt idx="698">
                  <c:v>0.97443599999999997</c:v>
                </c:pt>
                <c:pt idx="699">
                  <c:v>0.97435700000000003</c:v>
                </c:pt>
                <c:pt idx="700">
                  <c:v>0.97428300000000001</c:v>
                </c:pt>
                <c:pt idx="701">
                  <c:v>0.97421100000000005</c:v>
                </c:pt>
                <c:pt idx="702">
                  <c:v>0.97414299999999998</c:v>
                </c:pt>
                <c:pt idx="703">
                  <c:v>0.974078</c:v>
                </c:pt>
                <c:pt idx="704">
                  <c:v>0.97401599999999999</c:v>
                </c:pt>
                <c:pt idx="705">
                  <c:v>0.97395799999999999</c:v>
                </c:pt>
                <c:pt idx="706">
                  <c:v>0.97390200000000005</c:v>
                </c:pt>
                <c:pt idx="707">
                  <c:v>0.97384999999999999</c:v>
                </c:pt>
                <c:pt idx="708">
                  <c:v>0.97380100000000003</c:v>
                </c:pt>
                <c:pt idx="709">
                  <c:v>0.97375500000000004</c:v>
                </c:pt>
                <c:pt idx="710">
                  <c:v>0.97371200000000002</c:v>
                </c:pt>
                <c:pt idx="711">
                  <c:v>0.97367199999999998</c:v>
                </c:pt>
                <c:pt idx="712">
                  <c:v>0.97363500000000003</c:v>
                </c:pt>
                <c:pt idx="713">
                  <c:v>0.97360199999999997</c:v>
                </c:pt>
                <c:pt idx="714">
                  <c:v>0.97357099999999996</c:v>
                </c:pt>
                <c:pt idx="715">
                  <c:v>0.97354300000000005</c:v>
                </c:pt>
                <c:pt idx="716">
                  <c:v>0.97351799999999999</c:v>
                </c:pt>
                <c:pt idx="717">
                  <c:v>0.97349600000000003</c:v>
                </c:pt>
                <c:pt idx="718">
                  <c:v>0.97347600000000001</c:v>
                </c:pt>
                <c:pt idx="719">
                  <c:v>0.97345999999999999</c:v>
                </c:pt>
                <c:pt idx="720">
                  <c:v>0.97344600000000003</c:v>
                </c:pt>
                <c:pt idx="721">
                  <c:v>0.97343500000000005</c:v>
                </c:pt>
                <c:pt idx="722">
                  <c:v>0.97342700000000004</c:v>
                </c:pt>
                <c:pt idx="723">
                  <c:v>0.97342200000000001</c:v>
                </c:pt>
                <c:pt idx="724">
                  <c:v>0.97341900000000003</c:v>
                </c:pt>
                <c:pt idx="725">
                  <c:v>0.97341900000000003</c:v>
                </c:pt>
                <c:pt idx="726">
                  <c:v>0.97342099999999998</c:v>
                </c:pt>
                <c:pt idx="727">
                  <c:v>0.97342700000000004</c:v>
                </c:pt>
                <c:pt idx="728">
                  <c:v>0.97343400000000002</c:v>
                </c:pt>
                <c:pt idx="729">
                  <c:v>0.973445</c:v>
                </c:pt>
                <c:pt idx="730">
                  <c:v>0.97345800000000005</c:v>
                </c:pt>
                <c:pt idx="731">
                  <c:v>0.97347300000000003</c:v>
                </c:pt>
                <c:pt idx="732">
                  <c:v>0.973491</c:v>
                </c:pt>
                <c:pt idx="733">
                  <c:v>0.97351100000000002</c:v>
                </c:pt>
                <c:pt idx="734">
                  <c:v>0.97353400000000001</c:v>
                </c:pt>
                <c:pt idx="735">
                  <c:v>0.97355899999999995</c:v>
                </c:pt>
                <c:pt idx="736">
                  <c:v>0.97358699999999998</c:v>
                </c:pt>
                <c:pt idx="737">
                  <c:v>0.97361699999999995</c:v>
                </c:pt>
                <c:pt idx="738">
                  <c:v>0.97364899999999999</c:v>
                </c:pt>
                <c:pt idx="739">
                  <c:v>0.97368399999999999</c:v>
                </c:pt>
                <c:pt idx="740">
                  <c:v>0.97372099999999995</c:v>
                </c:pt>
                <c:pt idx="741">
                  <c:v>0.97375999999999996</c:v>
                </c:pt>
                <c:pt idx="742">
                  <c:v>0.97380100000000003</c:v>
                </c:pt>
                <c:pt idx="743">
                  <c:v>0.97384400000000004</c:v>
                </c:pt>
                <c:pt idx="744">
                  <c:v>0.97389000000000003</c:v>
                </c:pt>
                <c:pt idx="745">
                  <c:v>0.97393799999999997</c:v>
                </c:pt>
                <c:pt idx="746">
                  <c:v>0.97398799999999996</c:v>
                </c:pt>
                <c:pt idx="747">
                  <c:v>0.97404000000000002</c:v>
                </c:pt>
                <c:pt idx="748">
                  <c:v>0.97409400000000002</c:v>
                </c:pt>
                <c:pt idx="749">
                  <c:v>0.97414999999999996</c:v>
                </c:pt>
                <c:pt idx="750">
                  <c:v>0.97420799999999996</c:v>
                </c:pt>
                <c:pt idx="751">
                  <c:v>0.97426800000000002</c:v>
                </c:pt>
                <c:pt idx="752">
                  <c:v>0.97433000000000003</c:v>
                </c:pt>
                <c:pt idx="753">
                  <c:v>0.97439399999999998</c:v>
                </c:pt>
                <c:pt idx="754">
                  <c:v>0.97445999999999999</c:v>
                </c:pt>
                <c:pt idx="755">
                  <c:v>0.97452799999999995</c:v>
                </c:pt>
                <c:pt idx="756">
                  <c:v>0.97459799999999996</c:v>
                </c:pt>
                <c:pt idx="757">
                  <c:v>0.97466900000000001</c:v>
                </c:pt>
                <c:pt idx="758">
                  <c:v>0.97474300000000003</c:v>
                </c:pt>
                <c:pt idx="759">
                  <c:v>0.97481799999999996</c:v>
                </c:pt>
                <c:pt idx="760">
                  <c:v>0.97489499999999996</c:v>
                </c:pt>
                <c:pt idx="761">
                  <c:v>0.97497299999999998</c:v>
                </c:pt>
                <c:pt idx="762">
                  <c:v>0.97505399999999998</c:v>
                </c:pt>
                <c:pt idx="763">
                  <c:v>0.975136</c:v>
                </c:pt>
                <c:pt idx="764">
                  <c:v>0.97521899999999995</c:v>
                </c:pt>
                <c:pt idx="765">
                  <c:v>0.97530499999999998</c:v>
                </c:pt>
                <c:pt idx="766">
                  <c:v>0.97539200000000004</c:v>
                </c:pt>
                <c:pt idx="767">
                  <c:v>0.97548000000000001</c:v>
                </c:pt>
                <c:pt idx="768">
                  <c:v>0.97557000000000005</c:v>
                </c:pt>
                <c:pt idx="769">
                  <c:v>0.97566200000000003</c:v>
                </c:pt>
                <c:pt idx="770">
                  <c:v>0.97575500000000004</c:v>
                </c:pt>
                <c:pt idx="771">
                  <c:v>0.97584899999999997</c:v>
                </c:pt>
                <c:pt idx="772">
                  <c:v>0.97594499999999995</c:v>
                </c:pt>
                <c:pt idx="773">
                  <c:v>0.97604299999999999</c:v>
                </c:pt>
                <c:pt idx="774">
                  <c:v>0.97614199999999995</c:v>
                </c:pt>
                <c:pt idx="775">
                  <c:v>0.97624200000000005</c:v>
                </c:pt>
                <c:pt idx="776">
                  <c:v>0.97634399999999999</c:v>
                </c:pt>
                <c:pt idx="777">
                  <c:v>0.97644699999999995</c:v>
                </c:pt>
                <c:pt idx="778">
                  <c:v>0.97655099999999995</c:v>
                </c:pt>
                <c:pt idx="779">
                  <c:v>0.97665599999999997</c:v>
                </c:pt>
                <c:pt idx="780">
                  <c:v>0.97676300000000005</c:v>
                </c:pt>
                <c:pt idx="781">
                  <c:v>0.97687100000000004</c:v>
                </c:pt>
                <c:pt idx="782">
                  <c:v>0.97698099999999999</c:v>
                </c:pt>
                <c:pt idx="783">
                  <c:v>0.97709100000000004</c:v>
                </c:pt>
                <c:pt idx="784">
                  <c:v>0.97720300000000004</c:v>
                </c:pt>
                <c:pt idx="785">
                  <c:v>0.97731599999999996</c:v>
                </c:pt>
                <c:pt idx="786">
                  <c:v>0.97743000000000002</c:v>
                </c:pt>
                <c:pt idx="787">
                  <c:v>0.977545</c:v>
                </c:pt>
                <c:pt idx="788">
                  <c:v>0.977661</c:v>
                </c:pt>
                <c:pt idx="789">
                  <c:v>0.97777899999999995</c:v>
                </c:pt>
                <c:pt idx="790">
                  <c:v>0.97789700000000002</c:v>
                </c:pt>
                <c:pt idx="791">
                  <c:v>0.978016</c:v>
                </c:pt>
                <c:pt idx="792">
                  <c:v>0.97813700000000003</c:v>
                </c:pt>
                <c:pt idx="793">
                  <c:v>0.97825799999999996</c:v>
                </c:pt>
                <c:pt idx="794">
                  <c:v>0.97838000000000003</c:v>
                </c:pt>
                <c:pt idx="795">
                  <c:v>0.97850300000000001</c:v>
                </c:pt>
                <c:pt idx="796">
                  <c:v>0.97862800000000005</c:v>
                </c:pt>
                <c:pt idx="797">
                  <c:v>0.97875299999999998</c:v>
                </c:pt>
                <c:pt idx="798">
                  <c:v>0.97887800000000003</c:v>
                </c:pt>
                <c:pt idx="799">
                  <c:v>0.97900500000000001</c:v>
                </c:pt>
                <c:pt idx="800">
                  <c:v>0.97913300000000003</c:v>
                </c:pt>
                <c:pt idx="801">
                  <c:v>0.97926100000000005</c:v>
                </c:pt>
                <c:pt idx="802">
                  <c:v>0.97938999999999998</c:v>
                </c:pt>
                <c:pt idx="803">
                  <c:v>0.97951999999999995</c:v>
                </c:pt>
                <c:pt idx="804">
                  <c:v>0.97965100000000005</c:v>
                </c:pt>
                <c:pt idx="805">
                  <c:v>0.97978200000000004</c:v>
                </c:pt>
                <c:pt idx="806">
                  <c:v>0.97991399999999995</c:v>
                </c:pt>
                <c:pt idx="807">
                  <c:v>0.980047</c:v>
                </c:pt>
                <c:pt idx="808">
                  <c:v>0.98018099999999997</c:v>
                </c:pt>
                <c:pt idx="809">
                  <c:v>0.98031500000000005</c:v>
                </c:pt>
                <c:pt idx="810">
                  <c:v>0.98044900000000001</c:v>
                </c:pt>
                <c:pt idx="811">
                  <c:v>0.98058500000000004</c:v>
                </c:pt>
                <c:pt idx="812">
                  <c:v>0.98072099999999995</c:v>
                </c:pt>
                <c:pt idx="813">
                  <c:v>0.98085699999999998</c:v>
                </c:pt>
                <c:pt idx="814">
                  <c:v>0.98099400000000003</c:v>
                </c:pt>
                <c:pt idx="815">
                  <c:v>0.981132</c:v>
                </c:pt>
                <c:pt idx="816">
                  <c:v>0.98126999999999998</c:v>
                </c:pt>
                <c:pt idx="817">
                  <c:v>0.98140799999999995</c:v>
                </c:pt>
                <c:pt idx="818">
                  <c:v>0.98154699999999995</c:v>
                </c:pt>
                <c:pt idx="819">
                  <c:v>0.98168699999999998</c:v>
                </c:pt>
                <c:pt idx="820">
                  <c:v>0.98182700000000001</c:v>
                </c:pt>
                <c:pt idx="821">
                  <c:v>0.98196700000000003</c:v>
                </c:pt>
                <c:pt idx="822">
                  <c:v>0.98210799999999998</c:v>
                </c:pt>
                <c:pt idx="823">
                  <c:v>0.98224900000000004</c:v>
                </c:pt>
                <c:pt idx="824">
                  <c:v>0.98238999999999999</c:v>
                </c:pt>
                <c:pt idx="825">
                  <c:v>0.98253199999999996</c:v>
                </c:pt>
                <c:pt idx="826">
                  <c:v>0.98267400000000005</c:v>
                </c:pt>
                <c:pt idx="827">
                  <c:v>0.98281700000000005</c:v>
                </c:pt>
                <c:pt idx="828">
                  <c:v>0.98295900000000003</c:v>
                </c:pt>
                <c:pt idx="829">
                  <c:v>0.98310200000000003</c:v>
                </c:pt>
                <c:pt idx="830">
                  <c:v>0.98324599999999995</c:v>
                </c:pt>
                <c:pt idx="831">
                  <c:v>0.98338899999999996</c:v>
                </c:pt>
                <c:pt idx="832">
                  <c:v>0.98353299999999999</c:v>
                </c:pt>
                <c:pt idx="833">
                  <c:v>0.98367700000000002</c:v>
                </c:pt>
                <c:pt idx="834">
                  <c:v>0.98382099999999995</c:v>
                </c:pt>
                <c:pt idx="835">
                  <c:v>0.98396499999999998</c:v>
                </c:pt>
                <c:pt idx="836">
                  <c:v>0.98411000000000004</c:v>
                </c:pt>
                <c:pt idx="837">
                  <c:v>0.98425399999999996</c:v>
                </c:pt>
                <c:pt idx="838">
                  <c:v>0.98439900000000002</c:v>
                </c:pt>
                <c:pt idx="839">
                  <c:v>0.98454399999999997</c:v>
                </c:pt>
                <c:pt idx="840">
                  <c:v>0.98468900000000004</c:v>
                </c:pt>
                <c:pt idx="841">
                  <c:v>0.98483399999999999</c:v>
                </c:pt>
                <c:pt idx="842">
                  <c:v>0.98497900000000005</c:v>
                </c:pt>
                <c:pt idx="843">
                  <c:v>0.985124</c:v>
                </c:pt>
                <c:pt idx="844">
                  <c:v>0.98526899999999995</c:v>
                </c:pt>
                <c:pt idx="845">
                  <c:v>0.98541500000000004</c:v>
                </c:pt>
                <c:pt idx="846">
                  <c:v>0.98555999999999999</c:v>
                </c:pt>
                <c:pt idx="847">
                  <c:v>0.98570500000000005</c:v>
                </c:pt>
                <c:pt idx="848">
                  <c:v>0.98585</c:v>
                </c:pt>
                <c:pt idx="849">
                  <c:v>0.98599499999999995</c:v>
                </c:pt>
                <c:pt idx="850">
                  <c:v>0.98614100000000005</c:v>
                </c:pt>
                <c:pt idx="851">
                  <c:v>0.986286</c:v>
                </c:pt>
                <c:pt idx="852">
                  <c:v>0.98643099999999995</c:v>
                </c:pt>
                <c:pt idx="853">
                  <c:v>0.98657499999999998</c:v>
                </c:pt>
                <c:pt idx="854">
                  <c:v>0.98672000000000004</c:v>
                </c:pt>
                <c:pt idx="855">
                  <c:v>0.98686499999999999</c:v>
                </c:pt>
                <c:pt idx="856">
                  <c:v>0.98700900000000003</c:v>
                </c:pt>
                <c:pt idx="857">
                  <c:v>0.98715399999999998</c:v>
                </c:pt>
                <c:pt idx="858">
                  <c:v>0.98729800000000001</c:v>
                </c:pt>
                <c:pt idx="859">
                  <c:v>0.98744200000000004</c:v>
                </c:pt>
                <c:pt idx="860">
                  <c:v>0.98758599999999996</c:v>
                </c:pt>
                <c:pt idx="861">
                  <c:v>0.98772899999999997</c:v>
                </c:pt>
                <c:pt idx="862">
                  <c:v>0.987873</c:v>
                </c:pt>
                <c:pt idx="863">
                  <c:v>0.98801600000000001</c:v>
                </c:pt>
                <c:pt idx="864">
                  <c:v>0.98815900000000001</c:v>
                </c:pt>
                <c:pt idx="865">
                  <c:v>0.98830200000000001</c:v>
                </c:pt>
                <c:pt idx="866">
                  <c:v>0.98844399999999999</c:v>
                </c:pt>
                <c:pt idx="867">
                  <c:v>0.98858599999999996</c:v>
                </c:pt>
                <c:pt idx="868">
                  <c:v>0.98872800000000005</c:v>
                </c:pt>
                <c:pt idx="869">
                  <c:v>0.98887000000000003</c:v>
                </c:pt>
                <c:pt idx="870">
                  <c:v>0.98901099999999997</c:v>
                </c:pt>
                <c:pt idx="871">
                  <c:v>0.98915200000000003</c:v>
                </c:pt>
                <c:pt idx="872">
                  <c:v>0.98929299999999998</c:v>
                </c:pt>
                <c:pt idx="873">
                  <c:v>0.98943300000000001</c:v>
                </c:pt>
                <c:pt idx="874">
                  <c:v>0.98957399999999995</c:v>
                </c:pt>
                <c:pt idx="875">
                  <c:v>0.98971299999999995</c:v>
                </c:pt>
                <c:pt idx="876">
                  <c:v>0.98985299999999998</c:v>
                </c:pt>
                <c:pt idx="877">
                  <c:v>0.98999099999999995</c:v>
                </c:pt>
                <c:pt idx="878">
                  <c:v>0.99012999999999995</c:v>
                </c:pt>
                <c:pt idx="879">
                  <c:v>0.99026800000000004</c:v>
                </c:pt>
                <c:pt idx="880">
                  <c:v>0.99040600000000001</c:v>
                </c:pt>
                <c:pt idx="881">
                  <c:v>0.99054299999999995</c:v>
                </c:pt>
                <c:pt idx="882">
                  <c:v>0.99068000000000001</c:v>
                </c:pt>
                <c:pt idx="883">
                  <c:v>0.99081699999999995</c:v>
                </c:pt>
                <c:pt idx="884">
                  <c:v>0.99095299999999997</c:v>
                </c:pt>
                <c:pt idx="885">
                  <c:v>0.99108799999999997</c:v>
                </c:pt>
                <c:pt idx="886">
                  <c:v>0.99122299999999997</c:v>
                </c:pt>
                <c:pt idx="887">
                  <c:v>0.99135799999999996</c:v>
                </c:pt>
                <c:pt idx="888">
                  <c:v>0.99149200000000004</c:v>
                </c:pt>
                <c:pt idx="889">
                  <c:v>0.99162600000000001</c:v>
                </c:pt>
                <c:pt idx="890">
                  <c:v>0.99175899999999995</c:v>
                </c:pt>
                <c:pt idx="891">
                  <c:v>0.991892</c:v>
                </c:pt>
                <c:pt idx="892">
                  <c:v>0.99202400000000002</c:v>
                </c:pt>
                <c:pt idx="893">
                  <c:v>0.99215500000000001</c:v>
                </c:pt>
                <c:pt idx="894">
                  <c:v>0.992286</c:v>
                </c:pt>
                <c:pt idx="895">
                  <c:v>0.99241699999999999</c:v>
                </c:pt>
                <c:pt idx="896">
                  <c:v>0.99254699999999996</c:v>
                </c:pt>
                <c:pt idx="897">
                  <c:v>0.992676</c:v>
                </c:pt>
                <c:pt idx="898">
                  <c:v>0.99280500000000005</c:v>
                </c:pt>
                <c:pt idx="899">
                  <c:v>0.99293399999999998</c:v>
                </c:pt>
                <c:pt idx="900">
                  <c:v>0.993062</c:v>
                </c:pt>
                <c:pt idx="901">
                  <c:v>0.99318899999999999</c:v>
                </c:pt>
                <c:pt idx="902">
                  <c:v>0.99331499999999995</c:v>
                </c:pt>
                <c:pt idx="903">
                  <c:v>0.99344100000000002</c:v>
                </c:pt>
                <c:pt idx="904">
                  <c:v>0.99356699999999998</c:v>
                </c:pt>
                <c:pt idx="905">
                  <c:v>0.99369099999999999</c:v>
                </c:pt>
                <c:pt idx="906">
                  <c:v>0.99381600000000003</c:v>
                </c:pt>
                <c:pt idx="907">
                  <c:v>0.99393900000000002</c:v>
                </c:pt>
                <c:pt idx="908">
                  <c:v>0.994062</c:v>
                </c:pt>
                <c:pt idx="909">
                  <c:v>0.99418399999999996</c:v>
                </c:pt>
                <c:pt idx="910">
                  <c:v>0.99430600000000002</c:v>
                </c:pt>
                <c:pt idx="911">
                  <c:v>0.99442699999999995</c:v>
                </c:pt>
                <c:pt idx="912">
                  <c:v>0.99454799999999999</c:v>
                </c:pt>
                <c:pt idx="913">
                  <c:v>0.99466699999999997</c:v>
                </c:pt>
                <c:pt idx="914">
                  <c:v>0.99478599999999995</c:v>
                </c:pt>
                <c:pt idx="915">
                  <c:v>0.99490500000000004</c:v>
                </c:pt>
                <c:pt idx="916">
                  <c:v>0.99502199999999996</c:v>
                </c:pt>
                <c:pt idx="917">
                  <c:v>0.995139</c:v>
                </c:pt>
                <c:pt idx="918">
                  <c:v>0.99525600000000003</c:v>
                </c:pt>
                <c:pt idx="919">
                  <c:v>0.99537100000000001</c:v>
                </c:pt>
                <c:pt idx="920">
                  <c:v>0.99548599999999998</c:v>
                </c:pt>
                <c:pt idx="921">
                  <c:v>0.99560099999999996</c:v>
                </c:pt>
                <c:pt idx="922">
                  <c:v>0.99571399999999999</c:v>
                </c:pt>
                <c:pt idx="923">
                  <c:v>0.99582700000000002</c:v>
                </c:pt>
                <c:pt idx="924">
                  <c:v>0.99593900000000002</c:v>
                </c:pt>
                <c:pt idx="925">
                  <c:v>0.99605100000000002</c:v>
                </c:pt>
                <c:pt idx="926">
                  <c:v>0.99616199999999999</c:v>
                </c:pt>
                <c:pt idx="927">
                  <c:v>0.99627200000000005</c:v>
                </c:pt>
                <c:pt idx="928">
                  <c:v>0.99638099999999996</c:v>
                </c:pt>
                <c:pt idx="929">
                  <c:v>0.99648999999999999</c:v>
                </c:pt>
                <c:pt idx="930">
                  <c:v>0.99659699999999996</c:v>
                </c:pt>
                <c:pt idx="931">
                  <c:v>0.99670499999999995</c:v>
                </c:pt>
                <c:pt idx="932">
                  <c:v>0.996811</c:v>
                </c:pt>
                <c:pt idx="933">
                  <c:v>0.99691700000000005</c:v>
                </c:pt>
                <c:pt idx="934">
                  <c:v>0.99702100000000005</c:v>
                </c:pt>
                <c:pt idx="935">
                  <c:v>0.99712599999999996</c:v>
                </c:pt>
                <c:pt idx="936">
                  <c:v>0.99722900000000003</c:v>
                </c:pt>
                <c:pt idx="937">
                  <c:v>0.997332</c:v>
                </c:pt>
                <c:pt idx="938">
                  <c:v>0.99743300000000001</c:v>
                </c:pt>
                <c:pt idx="939">
                  <c:v>0.99753499999999995</c:v>
                </c:pt>
                <c:pt idx="940">
                  <c:v>0.99763500000000005</c:v>
                </c:pt>
                <c:pt idx="941">
                  <c:v>0.99773500000000004</c:v>
                </c:pt>
                <c:pt idx="942">
                  <c:v>0.99783299999999997</c:v>
                </c:pt>
                <c:pt idx="943">
                  <c:v>0.99793100000000001</c:v>
                </c:pt>
                <c:pt idx="944">
                  <c:v>0.99802900000000005</c:v>
                </c:pt>
                <c:pt idx="945">
                  <c:v>0.99812500000000004</c:v>
                </c:pt>
                <c:pt idx="946">
                  <c:v>0.99822100000000002</c:v>
                </c:pt>
                <c:pt idx="947">
                  <c:v>0.99831599999999998</c:v>
                </c:pt>
                <c:pt idx="948">
                  <c:v>0.99841000000000002</c:v>
                </c:pt>
                <c:pt idx="949">
                  <c:v>0.99850399999999995</c:v>
                </c:pt>
                <c:pt idx="950">
                  <c:v>0.99859600000000004</c:v>
                </c:pt>
                <c:pt idx="951">
                  <c:v>0.99868800000000002</c:v>
                </c:pt>
                <c:pt idx="952">
                  <c:v>0.99877899999999997</c:v>
                </c:pt>
                <c:pt idx="953">
                  <c:v>0.99886900000000001</c:v>
                </c:pt>
                <c:pt idx="954">
                  <c:v>0.99895900000000004</c:v>
                </c:pt>
                <c:pt idx="955">
                  <c:v>0.99904800000000005</c:v>
                </c:pt>
                <c:pt idx="956">
                  <c:v>0.99913600000000002</c:v>
                </c:pt>
                <c:pt idx="957">
                  <c:v>0.99922299999999997</c:v>
                </c:pt>
                <c:pt idx="958">
                  <c:v>0.999309</c:v>
                </c:pt>
                <c:pt idx="959">
                  <c:v>0.99939500000000003</c:v>
                </c:pt>
                <c:pt idx="960">
                  <c:v>0.99947900000000001</c:v>
                </c:pt>
                <c:pt idx="961">
                  <c:v>0.99956299999999998</c:v>
                </c:pt>
                <c:pt idx="962">
                  <c:v>0.99964699999999995</c:v>
                </c:pt>
                <c:pt idx="963">
                  <c:v>0.99972899999999998</c:v>
                </c:pt>
                <c:pt idx="964">
                  <c:v>0.99981100000000001</c:v>
                </c:pt>
                <c:pt idx="965">
                  <c:v>0.99989099999999997</c:v>
                </c:pt>
                <c:pt idx="966">
                  <c:v>0.99997100000000005</c:v>
                </c:pt>
                <c:pt idx="967">
                  <c:v>1.0000500000000001</c:v>
                </c:pt>
                <c:pt idx="968">
                  <c:v>1.00013</c:v>
                </c:pt>
                <c:pt idx="969">
                  <c:v>1.00021</c:v>
                </c:pt>
                <c:pt idx="970">
                  <c:v>1.0002800000000001</c:v>
                </c:pt>
                <c:pt idx="971">
                  <c:v>1.0003599999999999</c:v>
                </c:pt>
                <c:pt idx="972">
                  <c:v>1.0004299999999999</c:v>
                </c:pt>
                <c:pt idx="973">
                  <c:v>1.00051</c:v>
                </c:pt>
                <c:pt idx="974">
                  <c:v>1.00058</c:v>
                </c:pt>
                <c:pt idx="975">
                  <c:v>1.0006600000000001</c:v>
                </c:pt>
                <c:pt idx="976">
                  <c:v>1.0007299999999999</c:v>
                </c:pt>
                <c:pt idx="977">
                  <c:v>1.0007999999999999</c:v>
                </c:pt>
                <c:pt idx="978">
                  <c:v>1.0008699999999999</c:v>
                </c:pt>
                <c:pt idx="979">
                  <c:v>1.0009399999999999</c:v>
                </c:pt>
                <c:pt idx="980">
                  <c:v>1.00101</c:v>
                </c:pt>
                <c:pt idx="981">
                  <c:v>1.00108</c:v>
                </c:pt>
                <c:pt idx="982">
                  <c:v>1.0011399999999999</c:v>
                </c:pt>
                <c:pt idx="983">
                  <c:v>1.0012099999999999</c:v>
                </c:pt>
                <c:pt idx="984">
                  <c:v>1.0012799999999999</c:v>
                </c:pt>
                <c:pt idx="985">
                  <c:v>1.0013399999999999</c:v>
                </c:pt>
                <c:pt idx="986">
                  <c:v>1.0014099999999999</c:v>
                </c:pt>
                <c:pt idx="987">
                  <c:v>1.0014700000000001</c:v>
                </c:pt>
                <c:pt idx="988">
                  <c:v>1.00153</c:v>
                </c:pt>
                <c:pt idx="989">
                  <c:v>1.00159</c:v>
                </c:pt>
                <c:pt idx="990">
                  <c:v>1.0016499999999999</c:v>
                </c:pt>
                <c:pt idx="991">
                  <c:v>1.0017199999999999</c:v>
                </c:pt>
                <c:pt idx="992">
                  <c:v>1.00177</c:v>
                </c:pt>
                <c:pt idx="993">
                  <c:v>1.00183</c:v>
                </c:pt>
                <c:pt idx="994">
                  <c:v>1.0018899999999999</c:v>
                </c:pt>
                <c:pt idx="995">
                  <c:v>1.0019499999999999</c:v>
                </c:pt>
                <c:pt idx="996">
                  <c:v>1.0020100000000001</c:v>
                </c:pt>
                <c:pt idx="997">
                  <c:v>1.00206</c:v>
                </c:pt>
                <c:pt idx="998">
                  <c:v>1.0021199999999999</c:v>
                </c:pt>
                <c:pt idx="999">
                  <c:v>1.00217</c:v>
                </c:pt>
                <c:pt idx="1000">
                  <c:v>1.0022200000000001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CF-4491-827C-880674A31F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029840"/>
        <c:axId val="599034432"/>
      </c:scatterChart>
      <c:valAx>
        <c:axId val="59902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9034432"/>
        <c:crosses val="autoZero"/>
        <c:crossBetween val="midCat"/>
      </c:valAx>
      <c:valAx>
        <c:axId val="599034432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9029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iL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BckEuler!$D$2:$D$102</c:f>
              <c:numCache>
                <c:formatCode>General</c:formatCode>
                <c:ptCount val="101"/>
                <c:pt idx="0">
                  <c:v>9.0090100000000006E-2</c:v>
                </c:pt>
                <c:pt idx="1">
                  <c:v>0.17044100000000001</c:v>
                </c:pt>
                <c:pt idx="2">
                  <c:v>0.24129300000000001</c:v>
                </c:pt>
                <c:pt idx="3">
                  <c:v>0.30295</c:v>
                </c:pt>
                <c:pt idx="4">
                  <c:v>0.35576799999999997</c:v>
                </c:pt>
                <c:pt idx="5">
                  <c:v>0.40014699999999997</c:v>
                </c:pt>
                <c:pt idx="6">
                  <c:v>0.43652200000000002</c:v>
                </c:pt>
                <c:pt idx="7">
                  <c:v>0.46536</c:v>
                </c:pt>
                <c:pt idx="8">
                  <c:v>0.48714800000000003</c:v>
                </c:pt>
                <c:pt idx="9">
                  <c:v>0.50238799999999995</c:v>
                </c:pt>
                <c:pt idx="10">
                  <c:v>0.51159200000000005</c:v>
                </c:pt>
                <c:pt idx="11">
                  <c:v>0.51527500000000004</c:v>
                </c:pt>
                <c:pt idx="12">
                  <c:v>0.51395100000000005</c:v>
                </c:pt>
                <c:pt idx="13">
                  <c:v>0.508127</c:v>
                </c:pt>
                <c:pt idx="14">
                  <c:v>0.498303</c:v>
                </c:pt>
                <c:pt idx="15">
                  <c:v>0.48496400000000001</c:v>
                </c:pt>
                <c:pt idx="16">
                  <c:v>0.46857700000000002</c:v>
                </c:pt>
                <c:pt idx="17">
                  <c:v>0.44959300000000002</c:v>
                </c:pt>
                <c:pt idx="18">
                  <c:v>0.42843999999999999</c:v>
                </c:pt>
                <c:pt idx="19">
                  <c:v>0.40552300000000002</c:v>
                </c:pt>
                <c:pt idx="20">
                  <c:v>0.38122400000000001</c:v>
                </c:pt>
                <c:pt idx="21">
                  <c:v>0.35589799999999999</c:v>
                </c:pt>
                <c:pt idx="22">
                  <c:v>0.329876</c:v>
                </c:pt>
                <c:pt idx="23">
                  <c:v>0.30346099999999998</c:v>
                </c:pt>
                <c:pt idx="24">
                  <c:v>0.27692899999999998</c:v>
                </c:pt>
                <c:pt idx="25">
                  <c:v>0.25053199999999998</c:v>
                </c:pt>
                <c:pt idx="26">
                  <c:v>0.224494</c:v>
                </c:pt>
                <c:pt idx="27">
                  <c:v>0.199014</c:v>
                </c:pt>
                <c:pt idx="28">
                  <c:v>0.174266</c:v>
                </c:pt>
                <c:pt idx="29">
                  <c:v>0.15040000000000001</c:v>
                </c:pt>
                <c:pt idx="30">
                  <c:v>0.12754499999999999</c:v>
                </c:pt>
                <c:pt idx="31">
                  <c:v>0.105805</c:v>
                </c:pt>
                <c:pt idx="32">
                  <c:v>8.5267099999999998E-2</c:v>
                </c:pt>
                <c:pt idx="33">
                  <c:v>6.5995899999999996E-2</c:v>
                </c:pt>
                <c:pt idx="34">
                  <c:v>4.8039900000000003E-2</c:v>
                </c:pt>
                <c:pt idx="35">
                  <c:v>3.14305E-2</c:v>
                </c:pt>
                <c:pt idx="36">
                  <c:v>1.6183900000000001E-2</c:v>
                </c:pt>
                <c:pt idx="37">
                  <c:v>2.30247E-3</c:v>
                </c:pt>
                <c:pt idx="38">
                  <c:v>-1.02241E-2</c:v>
                </c:pt>
                <c:pt idx="39">
                  <c:v>-2.1417100000000001E-2</c:v>
                </c:pt>
                <c:pt idx="40">
                  <c:v>-3.1308000000000002E-2</c:v>
                </c:pt>
                <c:pt idx="41">
                  <c:v>-3.9936699999999999E-2</c:v>
                </c:pt>
                <c:pt idx="42">
                  <c:v>-4.7350499999999997E-2</c:v>
                </c:pt>
                <c:pt idx="43">
                  <c:v>-5.3602999999999998E-2</c:v>
                </c:pt>
                <c:pt idx="44">
                  <c:v>-5.8753E-2</c:v>
                </c:pt>
                <c:pt idx="45">
                  <c:v>-6.2863299999999997E-2</c:v>
                </c:pt>
                <c:pt idx="46">
                  <c:v>-6.59999E-2</c:v>
                </c:pt>
                <c:pt idx="47">
                  <c:v>-6.8231100000000003E-2</c:v>
                </c:pt>
                <c:pt idx="48">
                  <c:v>-6.9626499999999994E-2</c:v>
                </c:pt>
                <c:pt idx="49">
                  <c:v>-7.0256399999999997E-2</c:v>
                </c:pt>
                <c:pt idx="50">
                  <c:v>-7.0190900000000001E-2</c:v>
                </c:pt>
                <c:pt idx="51">
                  <c:v>-6.9499500000000006E-2</c:v>
                </c:pt>
                <c:pt idx="52">
                  <c:v>-6.8250599999999995E-2</c:v>
                </c:pt>
                <c:pt idx="53">
                  <c:v>-6.65105E-2</c:v>
                </c:pt>
                <c:pt idx="54">
                  <c:v>-6.4343700000000004E-2</c:v>
                </c:pt>
                <c:pt idx="55">
                  <c:v>-6.1811900000000003E-2</c:v>
                </c:pt>
                <c:pt idx="56">
                  <c:v>-5.8974199999999997E-2</c:v>
                </c:pt>
                <c:pt idx="57">
                  <c:v>-5.5886400000000003E-2</c:v>
                </c:pt>
                <c:pt idx="58">
                  <c:v>-5.2601099999999998E-2</c:v>
                </c:pt>
                <c:pt idx="59">
                  <c:v>-4.9167500000000003E-2</c:v>
                </c:pt>
                <c:pt idx="60">
                  <c:v>-4.5631199999999997E-2</c:v>
                </c:pt>
                <c:pt idx="61">
                  <c:v>-4.2034200000000001E-2</c:v>
                </c:pt>
                <c:pt idx="62">
                  <c:v>-3.8415100000000001E-2</c:v>
                </c:pt>
                <c:pt idx="63">
                  <c:v>-3.4808499999999999E-2</c:v>
                </c:pt>
                <c:pt idx="64">
                  <c:v>-3.1245700000000001E-2</c:v>
                </c:pt>
                <c:pt idx="65">
                  <c:v>-2.7754500000000001E-2</c:v>
                </c:pt>
                <c:pt idx="66">
                  <c:v>-2.4359200000000001E-2</c:v>
                </c:pt>
                <c:pt idx="67">
                  <c:v>-2.1080999999999999E-2</c:v>
                </c:pt>
                <c:pt idx="68">
                  <c:v>-1.7937700000000001E-2</c:v>
                </c:pt>
                <c:pt idx="69">
                  <c:v>-1.4944300000000001E-2</c:v>
                </c:pt>
                <c:pt idx="70">
                  <c:v>-1.2112899999999999E-2</c:v>
                </c:pt>
                <c:pt idx="71">
                  <c:v>-9.45294E-3</c:v>
                </c:pt>
                <c:pt idx="72">
                  <c:v>-6.9714499999999997E-3</c:v>
                </c:pt>
                <c:pt idx="73">
                  <c:v>-4.6730599999999997E-3</c:v>
                </c:pt>
                <c:pt idx="74">
                  <c:v>-2.5603499999999999E-3</c:v>
                </c:pt>
                <c:pt idx="75">
                  <c:v>-6.3393100000000001E-4</c:v>
                </c:pt>
                <c:pt idx="76">
                  <c:v>1.1072899999999999E-3</c:v>
                </c:pt>
                <c:pt idx="77">
                  <c:v>2.6659800000000001E-3</c:v>
                </c:pt>
                <c:pt idx="78">
                  <c:v>4.0461899999999999E-3</c:v>
                </c:pt>
                <c:pt idx="79">
                  <c:v>5.2531699999999997E-3</c:v>
                </c:pt>
                <c:pt idx="80">
                  <c:v>6.2932099999999996E-3</c:v>
                </c:pt>
                <c:pt idx="81">
                  <c:v>7.1734900000000002E-3</c:v>
                </c:pt>
                <c:pt idx="82">
                  <c:v>7.9019099999999998E-3</c:v>
                </c:pt>
                <c:pt idx="83">
                  <c:v>8.48695E-3</c:v>
                </c:pt>
                <c:pt idx="84">
                  <c:v>8.9375600000000006E-3</c:v>
                </c:pt>
                <c:pt idx="85">
                  <c:v>9.2629900000000005E-3</c:v>
                </c:pt>
                <c:pt idx="86">
                  <c:v>9.4727300000000004E-3</c:v>
                </c:pt>
                <c:pt idx="87" formatCode="0.00E+00">
                  <c:v>9.5763399999999992E-3</c:v>
                </c:pt>
                <c:pt idx="88">
                  <c:v>9.5834100000000005E-3</c:v>
                </c:pt>
                <c:pt idx="89">
                  <c:v>9.5034400000000002E-3</c:v>
                </c:pt>
                <c:pt idx="90">
                  <c:v>9.3457799999999997E-3</c:v>
                </c:pt>
                <c:pt idx="91">
                  <c:v>9.1195400000000006E-3</c:v>
                </c:pt>
                <c:pt idx="92">
                  <c:v>8.8335700000000007E-3</c:v>
                </c:pt>
                <c:pt idx="93">
                  <c:v>8.4963599999999997E-3</c:v>
                </c:pt>
                <c:pt idx="94">
                  <c:v>8.1160199999999998E-3</c:v>
                </c:pt>
                <c:pt idx="95">
                  <c:v>7.7002499999999996E-3</c:v>
                </c:pt>
                <c:pt idx="96">
                  <c:v>7.2563200000000001E-3</c:v>
                </c:pt>
                <c:pt idx="97">
                  <c:v>6.7910100000000001E-3</c:v>
                </c:pt>
                <c:pt idx="98">
                  <c:v>6.3106200000000003E-3</c:v>
                </c:pt>
                <c:pt idx="99">
                  <c:v>5.8209899999999998E-3</c:v>
                </c:pt>
                <c:pt idx="100">
                  <c:v>5.3274500000000001E-3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05-4DCF-AE2D-17D4CDC46765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BckEuler!$R$2:$R$1002</c:f>
              <c:numCache>
                <c:formatCode>General</c:formatCode>
                <c:ptCount val="1001"/>
                <c:pt idx="0">
                  <c:v>9.9000100000000008E-3</c:v>
                </c:pt>
                <c:pt idx="1">
                  <c:v>1.9699999999999999E-2</c:v>
                </c:pt>
                <c:pt idx="2">
                  <c:v>2.9400099999999998E-2</c:v>
                </c:pt>
                <c:pt idx="3">
                  <c:v>3.9000300000000002E-2</c:v>
                </c:pt>
                <c:pt idx="4">
                  <c:v>4.8500700000000001E-2</c:v>
                </c:pt>
                <c:pt idx="5">
                  <c:v>5.79012E-2</c:v>
                </c:pt>
                <c:pt idx="6">
                  <c:v>6.7202100000000001E-2</c:v>
                </c:pt>
                <c:pt idx="7">
                  <c:v>7.6403200000000004E-2</c:v>
                </c:pt>
                <c:pt idx="8">
                  <c:v>8.5504800000000006E-2</c:v>
                </c:pt>
                <c:pt idx="9">
                  <c:v>9.4506900000000005E-2</c:v>
                </c:pt>
                <c:pt idx="10">
                  <c:v>0.10341</c:v>
                </c:pt>
                <c:pt idx="11">
                  <c:v>0.11221299999999999</c:v>
                </c:pt>
                <c:pt idx="12">
                  <c:v>0.120918</c:v>
                </c:pt>
                <c:pt idx="13">
                  <c:v>0.129523</c:v>
                </c:pt>
                <c:pt idx="14">
                  <c:v>0.13802900000000001</c:v>
                </c:pt>
                <c:pt idx="15">
                  <c:v>0.14643700000000001</c:v>
                </c:pt>
                <c:pt idx="16">
                  <c:v>0.15474599999999999</c:v>
                </c:pt>
                <c:pt idx="17">
                  <c:v>0.16295699999999999</c:v>
                </c:pt>
                <c:pt idx="18">
                  <c:v>0.17107</c:v>
                </c:pt>
                <c:pt idx="19">
                  <c:v>0.17908399999999999</c:v>
                </c:pt>
                <c:pt idx="20">
                  <c:v>0.187001</c:v>
                </c:pt>
                <c:pt idx="21">
                  <c:v>0.19481999999999999</c:v>
                </c:pt>
                <c:pt idx="22">
                  <c:v>0.202541</c:v>
                </c:pt>
                <c:pt idx="23">
                  <c:v>0.21016599999999999</c:v>
                </c:pt>
                <c:pt idx="24">
                  <c:v>0.217693</c:v>
                </c:pt>
                <c:pt idx="25">
                  <c:v>0.22512299999999999</c:v>
                </c:pt>
                <c:pt idx="26">
                  <c:v>0.232457</c:v>
                </c:pt>
                <c:pt idx="27">
                  <c:v>0.23969499999999999</c:v>
                </c:pt>
                <c:pt idx="28">
                  <c:v>0.246836</c:v>
                </c:pt>
                <c:pt idx="29">
                  <c:v>0.25388100000000002</c:v>
                </c:pt>
                <c:pt idx="30">
                  <c:v>0.26083099999999998</c:v>
                </c:pt>
                <c:pt idx="31">
                  <c:v>0.26768599999999998</c:v>
                </c:pt>
                <c:pt idx="32">
                  <c:v>0.27444600000000002</c:v>
                </c:pt>
                <c:pt idx="33">
                  <c:v>0.28111000000000003</c:v>
                </c:pt>
                <c:pt idx="34">
                  <c:v>0.28768100000000002</c:v>
                </c:pt>
                <c:pt idx="35">
                  <c:v>0.294157</c:v>
                </c:pt>
                <c:pt idx="36">
                  <c:v>0.300539</c:v>
                </c:pt>
                <c:pt idx="37">
                  <c:v>0.30682799999999999</c:v>
                </c:pt>
                <c:pt idx="38">
                  <c:v>0.313023</c:v>
                </c:pt>
                <c:pt idx="39">
                  <c:v>0.31912600000000002</c:v>
                </c:pt>
                <c:pt idx="40">
                  <c:v>0.32513599999999998</c:v>
                </c:pt>
                <c:pt idx="41">
                  <c:v>0.33105400000000001</c:v>
                </c:pt>
                <c:pt idx="42">
                  <c:v>0.33687899999999998</c:v>
                </c:pt>
                <c:pt idx="43">
                  <c:v>0.342613</c:v>
                </c:pt>
                <c:pt idx="44">
                  <c:v>0.34825600000000001</c:v>
                </c:pt>
                <c:pt idx="45">
                  <c:v>0.35380800000000001</c:v>
                </c:pt>
                <c:pt idx="46">
                  <c:v>0.35926999999999998</c:v>
                </c:pt>
                <c:pt idx="47">
                  <c:v>0.36464099999999999</c:v>
                </c:pt>
                <c:pt idx="48">
                  <c:v>0.36992199999999997</c:v>
                </c:pt>
                <c:pt idx="49">
                  <c:v>0.375114</c:v>
                </c:pt>
                <c:pt idx="50">
                  <c:v>0.38021700000000003</c:v>
                </c:pt>
                <c:pt idx="51">
                  <c:v>0.38523099999999999</c:v>
                </c:pt>
                <c:pt idx="52">
                  <c:v>0.39015699999999998</c:v>
                </c:pt>
                <c:pt idx="53">
                  <c:v>0.39499499999999999</c:v>
                </c:pt>
                <c:pt idx="54">
                  <c:v>0.39974599999999999</c:v>
                </c:pt>
                <c:pt idx="55">
                  <c:v>0.40440999999999999</c:v>
                </c:pt>
                <c:pt idx="56">
                  <c:v>0.40898699999999999</c:v>
                </c:pt>
                <c:pt idx="57">
                  <c:v>0.41347699999999998</c:v>
                </c:pt>
                <c:pt idx="58">
                  <c:v>0.41788199999999998</c:v>
                </c:pt>
                <c:pt idx="59">
                  <c:v>0.42220099999999999</c:v>
                </c:pt>
                <c:pt idx="60">
                  <c:v>0.42643599999999998</c:v>
                </c:pt>
                <c:pt idx="61">
                  <c:v>0.43058600000000002</c:v>
                </c:pt>
                <c:pt idx="62">
                  <c:v>0.43465100000000001</c:v>
                </c:pt>
                <c:pt idx="63">
                  <c:v>0.438633</c:v>
                </c:pt>
                <c:pt idx="64">
                  <c:v>0.44253199999999998</c:v>
                </c:pt>
                <c:pt idx="65">
                  <c:v>0.44634800000000002</c:v>
                </c:pt>
                <c:pt idx="66">
                  <c:v>0.45008199999999998</c:v>
                </c:pt>
                <c:pt idx="67">
                  <c:v>0.45373400000000003</c:v>
                </c:pt>
                <c:pt idx="68">
                  <c:v>0.45730399999999999</c:v>
                </c:pt>
                <c:pt idx="69">
                  <c:v>0.46079300000000001</c:v>
                </c:pt>
                <c:pt idx="70">
                  <c:v>0.464202</c:v>
                </c:pt>
                <c:pt idx="71">
                  <c:v>0.46753099999999997</c:v>
                </c:pt>
                <c:pt idx="72">
                  <c:v>0.47077999999999998</c:v>
                </c:pt>
                <c:pt idx="73">
                  <c:v>0.47394999999999998</c:v>
                </c:pt>
                <c:pt idx="74">
                  <c:v>0.47704200000000002</c:v>
                </c:pt>
                <c:pt idx="75">
                  <c:v>0.48005500000000001</c:v>
                </c:pt>
                <c:pt idx="76">
                  <c:v>0.482991</c:v>
                </c:pt>
                <c:pt idx="77">
                  <c:v>0.48584899999999998</c:v>
                </c:pt>
                <c:pt idx="78">
                  <c:v>0.48863099999999998</c:v>
                </c:pt>
                <c:pt idx="79">
                  <c:v>0.49133700000000002</c:v>
                </c:pt>
                <c:pt idx="80">
                  <c:v>0.49396699999999999</c:v>
                </c:pt>
                <c:pt idx="81">
                  <c:v>0.49652200000000002</c:v>
                </c:pt>
                <c:pt idx="82">
                  <c:v>0.499002</c:v>
                </c:pt>
                <c:pt idx="83">
                  <c:v>0.50140799999999996</c:v>
                </c:pt>
                <c:pt idx="84">
                  <c:v>0.50373999999999997</c:v>
                </c:pt>
                <c:pt idx="85">
                  <c:v>0.50599899999999998</c:v>
                </c:pt>
                <c:pt idx="86">
                  <c:v>0.508185</c:v>
                </c:pt>
                <c:pt idx="87">
                  <c:v>0.51029899999999995</c:v>
                </c:pt>
                <c:pt idx="88">
                  <c:v>0.51234199999999996</c:v>
                </c:pt>
                <c:pt idx="89">
                  <c:v>0.51431300000000002</c:v>
                </c:pt>
                <c:pt idx="90">
                  <c:v>0.51621399999999995</c:v>
                </c:pt>
                <c:pt idx="91">
                  <c:v>0.51804399999999995</c:v>
                </c:pt>
                <c:pt idx="92">
                  <c:v>0.51980499999999996</c:v>
                </c:pt>
                <c:pt idx="93">
                  <c:v>0.52149699999999999</c:v>
                </c:pt>
                <c:pt idx="94">
                  <c:v>0.52312099999999995</c:v>
                </c:pt>
                <c:pt idx="95">
                  <c:v>0.52467600000000003</c:v>
                </c:pt>
                <c:pt idx="96">
                  <c:v>0.52616399999999997</c:v>
                </c:pt>
                <c:pt idx="97">
                  <c:v>0.52758499999999997</c:v>
                </c:pt>
                <c:pt idx="98">
                  <c:v>0.52893900000000005</c:v>
                </c:pt>
                <c:pt idx="99">
                  <c:v>0.53022800000000003</c:v>
                </c:pt>
                <c:pt idx="100">
                  <c:v>0.53145100000000001</c:v>
                </c:pt>
                <c:pt idx="101">
                  <c:v>0.53261000000000003</c:v>
                </c:pt>
                <c:pt idx="102">
                  <c:v>0.53370399999999996</c:v>
                </c:pt>
                <c:pt idx="103">
                  <c:v>0.53473400000000004</c:v>
                </c:pt>
                <c:pt idx="104">
                  <c:v>0.53570099999999998</c:v>
                </c:pt>
                <c:pt idx="105">
                  <c:v>0.536605</c:v>
                </c:pt>
                <c:pt idx="106">
                  <c:v>0.53744700000000001</c:v>
                </c:pt>
                <c:pt idx="107">
                  <c:v>0.53822800000000004</c:v>
                </c:pt>
                <c:pt idx="108">
                  <c:v>0.53894699999999995</c:v>
                </c:pt>
                <c:pt idx="109">
                  <c:v>0.53960600000000003</c:v>
                </c:pt>
                <c:pt idx="110">
                  <c:v>0.54020500000000005</c:v>
                </c:pt>
                <c:pt idx="111">
                  <c:v>0.540744</c:v>
                </c:pt>
                <c:pt idx="112">
                  <c:v>0.54122499999999996</c:v>
                </c:pt>
                <c:pt idx="113">
                  <c:v>0.54164699999999999</c:v>
                </c:pt>
                <c:pt idx="114">
                  <c:v>0.54201100000000002</c:v>
                </c:pt>
                <c:pt idx="115">
                  <c:v>0.54231799999999997</c:v>
                </c:pt>
                <c:pt idx="116">
                  <c:v>0.54256800000000005</c:v>
                </c:pt>
                <c:pt idx="117">
                  <c:v>0.54276199999999997</c:v>
                </c:pt>
                <c:pt idx="118">
                  <c:v>0.54290099999999997</c:v>
                </c:pt>
                <c:pt idx="119">
                  <c:v>0.54298400000000002</c:v>
                </c:pt>
                <c:pt idx="120">
                  <c:v>0.54301200000000005</c:v>
                </c:pt>
                <c:pt idx="121">
                  <c:v>0.542987</c:v>
                </c:pt>
                <c:pt idx="122">
                  <c:v>0.54290799999999995</c:v>
                </c:pt>
                <c:pt idx="123">
                  <c:v>0.54277600000000004</c:v>
                </c:pt>
                <c:pt idx="124">
                  <c:v>0.54259199999999996</c:v>
                </c:pt>
                <c:pt idx="125">
                  <c:v>0.54235500000000003</c:v>
                </c:pt>
                <c:pt idx="126">
                  <c:v>0.54206799999999999</c:v>
                </c:pt>
                <c:pt idx="127">
                  <c:v>0.54173000000000004</c:v>
                </c:pt>
                <c:pt idx="128">
                  <c:v>0.54134099999999996</c:v>
                </c:pt>
                <c:pt idx="129">
                  <c:v>0.54090300000000002</c:v>
                </c:pt>
                <c:pt idx="130">
                  <c:v>0.54041499999999998</c:v>
                </c:pt>
                <c:pt idx="131">
                  <c:v>0.539879</c:v>
                </c:pt>
                <c:pt idx="132">
                  <c:v>0.53929499999999997</c:v>
                </c:pt>
                <c:pt idx="133">
                  <c:v>0.538663</c:v>
                </c:pt>
                <c:pt idx="134">
                  <c:v>0.53798500000000005</c:v>
                </c:pt>
                <c:pt idx="135">
                  <c:v>0.53725900000000004</c:v>
                </c:pt>
                <c:pt idx="136">
                  <c:v>0.53648799999999996</c:v>
                </c:pt>
                <c:pt idx="137">
                  <c:v>0.53567200000000004</c:v>
                </c:pt>
                <c:pt idx="138">
                  <c:v>0.53481000000000001</c:v>
                </c:pt>
                <c:pt idx="139">
                  <c:v>0.53390400000000005</c:v>
                </c:pt>
                <c:pt idx="140">
                  <c:v>0.53295499999999996</c:v>
                </c:pt>
                <c:pt idx="141">
                  <c:v>0.53196200000000005</c:v>
                </c:pt>
                <c:pt idx="142">
                  <c:v>0.53092700000000004</c:v>
                </c:pt>
                <c:pt idx="143">
                  <c:v>0.52984900000000001</c:v>
                </c:pt>
                <c:pt idx="144">
                  <c:v>0.528729</c:v>
                </c:pt>
                <c:pt idx="145">
                  <c:v>0.52756899999999995</c:v>
                </c:pt>
                <c:pt idx="146">
                  <c:v>0.52636799999999995</c:v>
                </c:pt>
                <c:pt idx="147">
                  <c:v>0.52512599999999998</c:v>
                </c:pt>
                <c:pt idx="148">
                  <c:v>0.52384500000000001</c:v>
                </c:pt>
                <c:pt idx="149">
                  <c:v>0.52252500000000002</c:v>
                </c:pt>
                <c:pt idx="150">
                  <c:v>0.52116700000000005</c:v>
                </c:pt>
                <c:pt idx="151">
                  <c:v>0.51976999999999995</c:v>
                </c:pt>
                <c:pt idx="152">
                  <c:v>0.51833600000000002</c:v>
                </c:pt>
                <c:pt idx="153">
                  <c:v>0.51686600000000005</c:v>
                </c:pt>
                <c:pt idx="154">
                  <c:v>0.51535799999999998</c:v>
                </c:pt>
                <c:pt idx="155">
                  <c:v>0.51381500000000002</c:v>
                </c:pt>
                <c:pt idx="156">
                  <c:v>0.51223600000000002</c:v>
                </c:pt>
                <c:pt idx="157">
                  <c:v>0.51062200000000002</c:v>
                </c:pt>
                <c:pt idx="158">
                  <c:v>0.50897400000000004</c:v>
                </c:pt>
                <c:pt idx="159">
                  <c:v>0.50729199999999997</c:v>
                </c:pt>
                <c:pt idx="160">
                  <c:v>0.50557700000000005</c:v>
                </c:pt>
                <c:pt idx="161">
                  <c:v>0.50382800000000005</c:v>
                </c:pt>
                <c:pt idx="162">
                  <c:v>0.50204700000000002</c:v>
                </c:pt>
                <c:pt idx="163">
                  <c:v>0.50023499999999999</c:v>
                </c:pt>
                <c:pt idx="164">
                  <c:v>0.49839099999999997</c:v>
                </c:pt>
                <c:pt idx="165">
                  <c:v>0.49651600000000001</c:v>
                </c:pt>
                <c:pt idx="166">
                  <c:v>0.49460999999999999</c:v>
                </c:pt>
                <c:pt idx="167">
                  <c:v>0.49267499999999997</c:v>
                </c:pt>
                <c:pt idx="168">
                  <c:v>0.49071100000000001</c:v>
                </c:pt>
                <c:pt idx="169">
                  <c:v>0.48871700000000001</c:v>
                </c:pt>
                <c:pt idx="170">
                  <c:v>0.48669499999999999</c:v>
                </c:pt>
                <c:pt idx="171">
                  <c:v>0.48464499999999999</c:v>
                </c:pt>
                <c:pt idx="172">
                  <c:v>0.48256700000000002</c:v>
                </c:pt>
                <c:pt idx="173">
                  <c:v>0.48046299999999997</c:v>
                </c:pt>
                <c:pt idx="174">
                  <c:v>0.47833199999999998</c:v>
                </c:pt>
                <c:pt idx="175">
                  <c:v>0.47617500000000001</c:v>
                </c:pt>
                <c:pt idx="176">
                  <c:v>0.47399200000000002</c:v>
                </c:pt>
                <c:pt idx="177">
                  <c:v>0.47178399999999998</c:v>
                </c:pt>
                <c:pt idx="178">
                  <c:v>0.46955200000000002</c:v>
                </c:pt>
                <c:pt idx="179">
                  <c:v>0.46729500000000002</c:v>
                </c:pt>
                <c:pt idx="180">
                  <c:v>0.46501500000000001</c:v>
                </c:pt>
                <c:pt idx="181">
                  <c:v>0.46271099999999998</c:v>
                </c:pt>
                <c:pt idx="182">
                  <c:v>0.46038499999999999</c:v>
                </c:pt>
                <c:pt idx="183">
                  <c:v>0.45803700000000003</c:v>
                </c:pt>
                <c:pt idx="184">
                  <c:v>0.45566600000000002</c:v>
                </c:pt>
                <c:pt idx="185">
                  <c:v>0.45327400000000001</c:v>
                </c:pt>
                <c:pt idx="186">
                  <c:v>0.45086100000000001</c:v>
                </c:pt>
                <c:pt idx="187">
                  <c:v>0.44842799999999999</c:v>
                </c:pt>
                <c:pt idx="188">
                  <c:v>0.44597500000000001</c:v>
                </c:pt>
                <c:pt idx="189">
                  <c:v>0.44350200000000001</c:v>
                </c:pt>
                <c:pt idx="190">
                  <c:v>0.44101000000000001</c:v>
                </c:pt>
                <c:pt idx="191">
                  <c:v>0.43849900000000003</c:v>
                </c:pt>
                <c:pt idx="192">
                  <c:v>0.435969</c:v>
                </c:pt>
                <c:pt idx="193">
                  <c:v>0.43342199999999997</c:v>
                </c:pt>
                <c:pt idx="194">
                  <c:v>0.43085800000000002</c:v>
                </c:pt>
                <c:pt idx="195">
                  <c:v>0.42827599999999999</c:v>
                </c:pt>
                <c:pt idx="196">
                  <c:v>0.425678</c:v>
                </c:pt>
                <c:pt idx="197">
                  <c:v>0.423064</c:v>
                </c:pt>
                <c:pt idx="198">
                  <c:v>0.42043399999999997</c:v>
                </c:pt>
                <c:pt idx="199">
                  <c:v>0.41778799999999999</c:v>
                </c:pt>
                <c:pt idx="200">
                  <c:v>0.415128</c:v>
                </c:pt>
                <c:pt idx="201">
                  <c:v>0.41245300000000001</c:v>
                </c:pt>
                <c:pt idx="202">
                  <c:v>0.40976400000000002</c:v>
                </c:pt>
                <c:pt idx="203">
                  <c:v>0.40706199999999998</c:v>
                </c:pt>
                <c:pt idx="204">
                  <c:v>0.40434599999999998</c:v>
                </c:pt>
                <c:pt idx="205">
                  <c:v>0.401617</c:v>
                </c:pt>
                <c:pt idx="206">
                  <c:v>0.39887600000000001</c:v>
                </c:pt>
                <c:pt idx="207">
                  <c:v>0.396123</c:v>
                </c:pt>
                <c:pt idx="208">
                  <c:v>0.39335799999999999</c:v>
                </c:pt>
                <c:pt idx="209">
                  <c:v>0.39058199999999998</c:v>
                </c:pt>
                <c:pt idx="210">
                  <c:v>0.38779400000000003</c:v>
                </c:pt>
                <c:pt idx="211">
                  <c:v>0.38499699999999998</c:v>
                </c:pt>
                <c:pt idx="212">
                  <c:v>0.382189</c:v>
                </c:pt>
                <c:pt idx="213">
                  <c:v>0.37937100000000001</c:v>
                </c:pt>
                <c:pt idx="214">
                  <c:v>0.37654399999999999</c:v>
                </c:pt>
                <c:pt idx="215">
                  <c:v>0.37370799999999998</c:v>
                </c:pt>
                <c:pt idx="216">
                  <c:v>0.37086400000000003</c:v>
                </c:pt>
                <c:pt idx="217">
                  <c:v>0.36801099999999998</c:v>
                </c:pt>
                <c:pt idx="218">
                  <c:v>0.36514999999999997</c:v>
                </c:pt>
                <c:pt idx="219">
                  <c:v>0.36228199999999999</c:v>
                </c:pt>
                <c:pt idx="220">
                  <c:v>0.359406</c:v>
                </c:pt>
                <c:pt idx="221">
                  <c:v>0.35652400000000001</c:v>
                </c:pt>
                <c:pt idx="222">
                  <c:v>0.35363499999999998</c:v>
                </c:pt>
                <c:pt idx="223">
                  <c:v>0.35074</c:v>
                </c:pt>
                <c:pt idx="224">
                  <c:v>0.34783900000000001</c:v>
                </c:pt>
                <c:pt idx="225">
                  <c:v>0.34493299999999999</c:v>
                </c:pt>
                <c:pt idx="226">
                  <c:v>0.34202199999999999</c:v>
                </c:pt>
                <c:pt idx="227">
                  <c:v>0.33910600000000002</c:v>
                </c:pt>
                <c:pt idx="228">
                  <c:v>0.33618599999999998</c:v>
                </c:pt>
                <c:pt idx="229">
                  <c:v>0.33326099999999997</c:v>
                </c:pt>
                <c:pt idx="230">
                  <c:v>0.33033299999999999</c:v>
                </c:pt>
                <c:pt idx="231">
                  <c:v>0.327401</c:v>
                </c:pt>
                <c:pt idx="232">
                  <c:v>0.32446599999999998</c:v>
                </c:pt>
                <c:pt idx="233">
                  <c:v>0.32152900000000001</c:v>
                </c:pt>
                <c:pt idx="234">
                  <c:v>0.31858900000000001</c:v>
                </c:pt>
                <c:pt idx="235">
                  <c:v>0.31564700000000001</c:v>
                </c:pt>
                <c:pt idx="236">
                  <c:v>0.31270300000000001</c:v>
                </c:pt>
                <c:pt idx="237">
                  <c:v>0.309757</c:v>
                </c:pt>
                <c:pt idx="238">
                  <c:v>0.306811</c:v>
                </c:pt>
                <c:pt idx="239">
                  <c:v>0.30386299999999999</c:v>
                </c:pt>
                <c:pt idx="240">
                  <c:v>0.30091499999999999</c:v>
                </c:pt>
                <c:pt idx="241">
                  <c:v>0.29796600000000001</c:v>
                </c:pt>
                <c:pt idx="242">
                  <c:v>0.295018</c:v>
                </c:pt>
                <c:pt idx="243">
                  <c:v>0.29206900000000002</c:v>
                </c:pt>
                <c:pt idx="244">
                  <c:v>0.28912199999999999</c:v>
                </c:pt>
                <c:pt idx="245">
                  <c:v>0.28617500000000001</c:v>
                </c:pt>
                <c:pt idx="246">
                  <c:v>0.28322900000000001</c:v>
                </c:pt>
                <c:pt idx="247">
                  <c:v>0.28028500000000001</c:v>
                </c:pt>
                <c:pt idx="248">
                  <c:v>0.27734199999999998</c:v>
                </c:pt>
                <c:pt idx="249">
                  <c:v>0.27440100000000001</c:v>
                </c:pt>
                <c:pt idx="250">
                  <c:v>0.27146300000000001</c:v>
                </c:pt>
                <c:pt idx="251">
                  <c:v>0.26852700000000002</c:v>
                </c:pt>
                <c:pt idx="252">
                  <c:v>0.265594</c:v>
                </c:pt>
                <c:pt idx="253">
                  <c:v>0.26266400000000001</c:v>
                </c:pt>
                <c:pt idx="254">
                  <c:v>0.259737</c:v>
                </c:pt>
                <c:pt idx="255">
                  <c:v>0.25681399999999999</c:v>
                </c:pt>
                <c:pt idx="256">
                  <c:v>0.25389400000000001</c:v>
                </c:pt>
                <c:pt idx="257">
                  <c:v>0.25097900000000001</c:v>
                </c:pt>
                <c:pt idx="258">
                  <c:v>0.24806800000000001</c:v>
                </c:pt>
                <c:pt idx="259">
                  <c:v>0.24516099999999999</c:v>
                </c:pt>
                <c:pt idx="260">
                  <c:v>0.24226</c:v>
                </c:pt>
                <c:pt idx="261">
                  <c:v>0.23936299999999999</c:v>
                </c:pt>
                <c:pt idx="262">
                  <c:v>0.23647099999999999</c:v>
                </c:pt>
                <c:pt idx="263">
                  <c:v>0.23358499999999999</c:v>
                </c:pt>
                <c:pt idx="264">
                  <c:v>0.23070499999999999</c:v>
                </c:pt>
                <c:pt idx="265">
                  <c:v>0.22783100000000001</c:v>
                </c:pt>
                <c:pt idx="266">
                  <c:v>0.224963</c:v>
                </c:pt>
                <c:pt idx="267">
                  <c:v>0.22210099999999999</c:v>
                </c:pt>
                <c:pt idx="268">
                  <c:v>0.219246</c:v>
                </c:pt>
                <c:pt idx="269">
                  <c:v>0.21639800000000001</c:v>
                </c:pt>
                <c:pt idx="270">
                  <c:v>0.213557</c:v>
                </c:pt>
                <c:pt idx="271">
                  <c:v>0.21072299999999999</c:v>
                </c:pt>
                <c:pt idx="272">
                  <c:v>0.207896</c:v>
                </c:pt>
                <c:pt idx="273">
                  <c:v>0.20507800000000001</c:v>
                </c:pt>
                <c:pt idx="274">
                  <c:v>0.202267</c:v>
                </c:pt>
                <c:pt idx="275">
                  <c:v>0.199464</c:v>
                </c:pt>
                <c:pt idx="276">
                  <c:v>0.19667000000000001</c:v>
                </c:pt>
                <c:pt idx="277">
                  <c:v>0.193884</c:v>
                </c:pt>
                <c:pt idx="278">
                  <c:v>0.191106</c:v>
                </c:pt>
                <c:pt idx="279">
                  <c:v>0.18833800000000001</c:v>
                </c:pt>
                <c:pt idx="280">
                  <c:v>0.18557799999999999</c:v>
                </c:pt>
                <c:pt idx="281">
                  <c:v>0.18282799999999999</c:v>
                </c:pt>
                <c:pt idx="282">
                  <c:v>0.180087</c:v>
                </c:pt>
                <c:pt idx="283">
                  <c:v>0.17735600000000001</c:v>
                </c:pt>
                <c:pt idx="284">
                  <c:v>0.17463400000000001</c:v>
                </c:pt>
                <c:pt idx="285">
                  <c:v>0.17192299999999999</c:v>
                </c:pt>
                <c:pt idx="286">
                  <c:v>0.16922100000000001</c:v>
                </c:pt>
                <c:pt idx="287">
                  <c:v>0.16653000000000001</c:v>
                </c:pt>
                <c:pt idx="288">
                  <c:v>0.16384899999999999</c:v>
                </c:pt>
                <c:pt idx="289">
                  <c:v>0.16117899999999999</c:v>
                </c:pt>
                <c:pt idx="290">
                  <c:v>0.15851999999999999</c:v>
                </c:pt>
                <c:pt idx="291">
                  <c:v>0.15587100000000001</c:v>
                </c:pt>
                <c:pt idx="292">
                  <c:v>0.15323300000000001</c:v>
                </c:pt>
                <c:pt idx="293">
                  <c:v>0.15060699999999999</c:v>
                </c:pt>
                <c:pt idx="294">
                  <c:v>0.14799200000000001</c:v>
                </c:pt>
                <c:pt idx="295">
                  <c:v>0.14538899999999999</c:v>
                </c:pt>
                <c:pt idx="296">
                  <c:v>0.14279700000000001</c:v>
                </c:pt>
                <c:pt idx="297">
                  <c:v>0.14021700000000001</c:v>
                </c:pt>
                <c:pt idx="298">
                  <c:v>0.13764799999999999</c:v>
                </c:pt>
                <c:pt idx="299">
                  <c:v>0.13509199999999999</c:v>
                </c:pt>
                <c:pt idx="300">
                  <c:v>0.132548</c:v>
                </c:pt>
                <c:pt idx="301">
                  <c:v>0.13001699999999999</c:v>
                </c:pt>
                <c:pt idx="302">
                  <c:v>0.127498</c:v>
                </c:pt>
                <c:pt idx="303">
                  <c:v>0.124991</c:v>
                </c:pt>
                <c:pt idx="304">
                  <c:v>0.12249699999999999</c:v>
                </c:pt>
                <c:pt idx="305">
                  <c:v>0.120016</c:v>
                </c:pt>
                <c:pt idx="306">
                  <c:v>0.117548</c:v>
                </c:pt>
                <c:pt idx="307">
                  <c:v>0.115093</c:v>
                </c:pt>
                <c:pt idx="308">
                  <c:v>0.112651</c:v>
                </c:pt>
                <c:pt idx="309">
                  <c:v>0.110222</c:v>
                </c:pt>
                <c:pt idx="310">
                  <c:v>0.107807</c:v>
                </c:pt>
                <c:pt idx="311">
                  <c:v>0.105405</c:v>
                </c:pt>
                <c:pt idx="312">
                  <c:v>0.103017</c:v>
                </c:pt>
                <c:pt idx="313">
                  <c:v>0.100642</c:v>
                </c:pt>
                <c:pt idx="314">
                  <c:v>9.8281199999999999E-2</c:v>
                </c:pt>
                <c:pt idx="315">
                  <c:v>9.59343E-2</c:v>
                </c:pt>
                <c:pt idx="316">
                  <c:v>9.3601299999999998E-2</c:v>
                </c:pt>
                <c:pt idx="317">
                  <c:v>9.12824E-2</c:v>
                </c:pt>
                <c:pt idx="318">
                  <c:v>8.8977600000000004E-2</c:v>
                </c:pt>
                <c:pt idx="319">
                  <c:v>8.6687100000000003E-2</c:v>
                </c:pt>
                <c:pt idx="320">
                  <c:v>8.4410899999999997E-2</c:v>
                </c:pt>
                <c:pt idx="321">
                  <c:v>8.2149100000000003E-2</c:v>
                </c:pt>
                <c:pt idx="322">
                  <c:v>7.9901799999999995E-2</c:v>
                </c:pt>
                <c:pt idx="323">
                  <c:v>7.7669000000000002E-2</c:v>
                </c:pt>
                <c:pt idx="324">
                  <c:v>7.5450900000000001E-2</c:v>
                </c:pt>
                <c:pt idx="325">
                  <c:v>7.3247499999999993E-2</c:v>
                </c:pt>
                <c:pt idx="326">
                  <c:v>7.1058899999999994E-2</c:v>
                </c:pt>
                <c:pt idx="327">
                  <c:v>6.8885100000000005E-2</c:v>
                </c:pt>
                <c:pt idx="328">
                  <c:v>6.6726199999999999E-2</c:v>
                </c:pt>
                <c:pt idx="329">
                  <c:v>6.4582399999999998E-2</c:v>
                </c:pt>
                <c:pt idx="330">
                  <c:v>6.2453500000000002E-2</c:v>
                </c:pt>
                <c:pt idx="331">
                  <c:v>6.0339799999999999E-2</c:v>
                </c:pt>
                <c:pt idx="332">
                  <c:v>5.82412E-2</c:v>
                </c:pt>
                <c:pt idx="333">
                  <c:v>5.6157899999999997E-2</c:v>
                </c:pt>
                <c:pt idx="334">
                  <c:v>5.40898E-2</c:v>
                </c:pt>
                <c:pt idx="335">
                  <c:v>5.2037E-2</c:v>
                </c:pt>
                <c:pt idx="336">
                  <c:v>4.9999599999999998E-2</c:v>
                </c:pt>
                <c:pt idx="337">
                  <c:v>4.7977699999999998E-2</c:v>
                </c:pt>
                <c:pt idx="338">
                  <c:v>4.5971199999999997E-2</c:v>
                </c:pt>
                <c:pt idx="339">
                  <c:v>4.3980199999999997E-2</c:v>
                </c:pt>
                <c:pt idx="340">
                  <c:v>4.2004699999999999E-2</c:v>
                </c:pt>
                <c:pt idx="341">
                  <c:v>4.0044900000000001E-2</c:v>
                </c:pt>
                <c:pt idx="342">
                  <c:v>3.8100700000000001E-2</c:v>
                </c:pt>
                <c:pt idx="343">
                  <c:v>3.6172099999999999E-2</c:v>
                </c:pt>
                <c:pt idx="344">
                  <c:v>3.4259299999999999E-2</c:v>
                </c:pt>
                <c:pt idx="345">
                  <c:v>3.2362200000000001E-2</c:v>
                </c:pt>
                <c:pt idx="346">
                  <c:v>3.0480899999999998E-2</c:v>
                </c:pt>
                <c:pt idx="347">
                  <c:v>2.86153E-2</c:v>
                </c:pt>
                <c:pt idx="348">
                  <c:v>2.6765600000000001E-2</c:v>
                </c:pt>
                <c:pt idx="349">
                  <c:v>2.4931700000000001E-2</c:v>
                </c:pt>
                <c:pt idx="350">
                  <c:v>2.3113700000000001E-2</c:v>
                </c:pt>
                <c:pt idx="351">
                  <c:v>2.13116E-2</c:v>
                </c:pt>
                <c:pt idx="352">
                  <c:v>1.9525399999999998E-2</c:v>
                </c:pt>
                <c:pt idx="353">
                  <c:v>1.7755099999999999E-2</c:v>
                </c:pt>
                <c:pt idx="354">
                  <c:v>1.6000799999999999E-2</c:v>
                </c:pt>
                <c:pt idx="355">
                  <c:v>1.42624E-2</c:v>
                </c:pt>
                <c:pt idx="356">
                  <c:v>1.2540000000000001E-2</c:v>
                </c:pt>
                <c:pt idx="357">
                  <c:v>1.0833600000000001E-2</c:v>
                </c:pt>
                <c:pt idx="358">
                  <c:v>9.1431299999999993E-3</c:v>
                </c:pt>
                <c:pt idx="359">
                  <c:v>7.4686900000000001E-3</c:v>
                </c:pt>
                <c:pt idx="360">
                  <c:v>5.8102500000000003E-3</c:v>
                </c:pt>
                <c:pt idx="361">
                  <c:v>4.16782E-3</c:v>
                </c:pt>
                <c:pt idx="362">
                  <c:v>2.5414000000000001E-3</c:v>
                </c:pt>
                <c:pt idx="363">
                  <c:v>9.3099600000000002E-4</c:v>
                </c:pt>
                <c:pt idx="364">
                  <c:v>-6.6340300000000002E-4</c:v>
                </c:pt>
                <c:pt idx="365">
                  <c:v>-2.24179E-3</c:v>
                </c:pt>
                <c:pt idx="366">
                  <c:v>-3.8041799999999999E-3</c:v>
                </c:pt>
                <c:pt idx="367">
                  <c:v>-5.3505699999999998E-3</c:v>
                </c:pt>
                <c:pt idx="368">
                  <c:v>-6.8809600000000002E-3</c:v>
                </c:pt>
                <c:pt idx="369">
                  <c:v>-8.3953699999999992E-3</c:v>
                </c:pt>
                <c:pt idx="370">
                  <c:v>-9.8938099999999994E-3</c:v>
                </c:pt>
                <c:pt idx="371">
                  <c:v>-1.1376300000000001E-2</c:v>
                </c:pt>
                <c:pt idx="372">
                  <c:v>-1.28428E-2</c:v>
                </c:pt>
                <c:pt idx="373">
                  <c:v>-1.42934E-2</c:v>
                </c:pt>
                <c:pt idx="374">
                  <c:v>-1.5728099999999998E-2</c:v>
                </c:pt>
                <c:pt idx="375">
                  <c:v>-1.71468E-2</c:v>
                </c:pt>
                <c:pt idx="376">
                  <c:v>-1.8549699999999999E-2</c:v>
                </c:pt>
                <c:pt idx="377">
                  <c:v>-1.9936700000000002E-2</c:v>
                </c:pt>
                <c:pt idx="378">
                  <c:v>-2.1307900000000001E-2</c:v>
                </c:pt>
                <c:pt idx="379">
                  <c:v>-2.2663300000000001E-2</c:v>
                </c:pt>
                <c:pt idx="380">
                  <c:v>-2.4002800000000001E-2</c:v>
                </c:pt>
                <c:pt idx="381">
                  <c:v>-2.5326600000000001E-2</c:v>
                </c:pt>
                <c:pt idx="382">
                  <c:v>-2.6634700000000001E-2</c:v>
                </c:pt>
                <c:pt idx="383">
                  <c:v>-2.7927E-2</c:v>
                </c:pt>
                <c:pt idx="384">
                  <c:v>-2.9203699999999999E-2</c:v>
                </c:pt>
                <c:pt idx="385">
                  <c:v>-3.0464700000000001E-2</c:v>
                </c:pt>
                <c:pt idx="386">
                  <c:v>-3.1710000000000002E-2</c:v>
                </c:pt>
                <c:pt idx="387">
                  <c:v>-3.2939799999999998E-2</c:v>
                </c:pt>
                <c:pt idx="388">
                  <c:v>-3.4153999999999997E-2</c:v>
                </c:pt>
                <c:pt idx="389">
                  <c:v>-3.5352700000000001E-2</c:v>
                </c:pt>
                <c:pt idx="390">
                  <c:v>-3.6535900000000003E-2</c:v>
                </c:pt>
                <c:pt idx="391">
                  <c:v>-3.77037E-2</c:v>
                </c:pt>
                <c:pt idx="392">
                  <c:v>-3.8856000000000002E-2</c:v>
                </c:pt>
                <c:pt idx="393">
                  <c:v>-3.9993000000000001E-2</c:v>
                </c:pt>
                <c:pt idx="394">
                  <c:v>-4.1114600000000001E-2</c:v>
                </c:pt>
                <c:pt idx="395">
                  <c:v>-4.2221000000000002E-2</c:v>
                </c:pt>
                <c:pt idx="396">
                  <c:v>-4.3312099999999999E-2</c:v>
                </c:pt>
                <c:pt idx="397">
                  <c:v>-4.43881E-2</c:v>
                </c:pt>
                <c:pt idx="398">
                  <c:v>-4.5448799999999998E-2</c:v>
                </c:pt>
                <c:pt idx="399">
                  <c:v>-4.6494500000000001E-2</c:v>
                </c:pt>
                <c:pt idx="400">
                  <c:v>-4.7525100000000001E-2</c:v>
                </c:pt>
                <c:pt idx="401">
                  <c:v>-4.8540699999999999E-2</c:v>
                </c:pt>
                <c:pt idx="402">
                  <c:v>-4.9541399999999999E-2</c:v>
                </c:pt>
                <c:pt idx="403">
                  <c:v>-5.0527099999999998E-2</c:v>
                </c:pt>
                <c:pt idx="404">
                  <c:v>-5.1498000000000002E-2</c:v>
                </c:pt>
                <c:pt idx="405">
                  <c:v>-5.2454000000000001E-2</c:v>
                </c:pt>
                <c:pt idx="406">
                  <c:v>-5.33953E-2</c:v>
                </c:pt>
                <c:pt idx="407">
                  <c:v>-5.4321899999999999E-2</c:v>
                </c:pt>
                <c:pt idx="408">
                  <c:v>-5.5233900000000002E-2</c:v>
                </c:pt>
                <c:pt idx="409">
                  <c:v>-5.6131300000000002E-2</c:v>
                </c:pt>
                <c:pt idx="410">
                  <c:v>-5.7014200000000001E-2</c:v>
                </c:pt>
                <c:pt idx="411">
                  <c:v>-5.7882500000000003E-2</c:v>
                </c:pt>
                <c:pt idx="412">
                  <c:v>-5.8736499999999997E-2</c:v>
                </c:pt>
                <c:pt idx="413">
                  <c:v>-5.95761E-2</c:v>
                </c:pt>
                <c:pt idx="414">
                  <c:v>-6.0401400000000001E-2</c:v>
                </c:pt>
                <c:pt idx="415">
                  <c:v>-6.1212500000000003E-2</c:v>
                </c:pt>
                <c:pt idx="416">
                  <c:v>-6.2009399999999999E-2</c:v>
                </c:pt>
                <c:pt idx="417">
                  <c:v>-6.2792299999999995E-2</c:v>
                </c:pt>
                <c:pt idx="418">
                  <c:v>-6.3561000000000006E-2</c:v>
                </c:pt>
                <c:pt idx="419">
                  <c:v>-6.4315800000000006E-2</c:v>
                </c:pt>
                <c:pt idx="420">
                  <c:v>-6.5056699999999995E-2</c:v>
                </c:pt>
                <c:pt idx="421">
                  <c:v>-6.5783700000000001E-2</c:v>
                </c:pt>
                <c:pt idx="422">
                  <c:v>-6.6496899999999998E-2</c:v>
                </c:pt>
                <c:pt idx="423">
                  <c:v>-6.7196500000000006E-2</c:v>
                </c:pt>
                <c:pt idx="424">
                  <c:v>-6.7882399999999996E-2</c:v>
                </c:pt>
                <c:pt idx="425">
                  <c:v>-6.8554699999999996E-2</c:v>
                </c:pt>
                <c:pt idx="426">
                  <c:v>-6.9213499999999997E-2</c:v>
                </c:pt>
                <c:pt idx="427">
                  <c:v>-6.9858799999999999E-2</c:v>
                </c:pt>
                <c:pt idx="428">
                  <c:v>-7.0490800000000006E-2</c:v>
                </c:pt>
                <c:pt idx="429">
                  <c:v>-7.1109500000000006E-2</c:v>
                </c:pt>
                <c:pt idx="430">
                  <c:v>-7.1714899999999998E-2</c:v>
                </c:pt>
                <c:pt idx="431">
                  <c:v>-7.2307200000000002E-2</c:v>
                </c:pt>
                <c:pt idx="432">
                  <c:v>-7.2886500000000007E-2</c:v>
                </c:pt>
                <c:pt idx="433">
                  <c:v>-7.3452699999999996E-2</c:v>
                </c:pt>
                <c:pt idx="434">
                  <c:v>-7.4006000000000002E-2</c:v>
                </c:pt>
                <c:pt idx="435">
                  <c:v>-7.4546399999999999E-2</c:v>
                </c:pt>
                <c:pt idx="436">
                  <c:v>-7.5074000000000002E-2</c:v>
                </c:pt>
                <c:pt idx="437">
                  <c:v>-7.5589000000000003E-2</c:v>
                </c:pt>
                <c:pt idx="438">
                  <c:v>-7.6091300000000001E-2</c:v>
                </c:pt>
                <c:pt idx="439">
                  <c:v>-7.6580999999999996E-2</c:v>
                </c:pt>
                <c:pt idx="440">
                  <c:v>-7.7058299999999996E-2</c:v>
                </c:pt>
                <c:pt idx="441">
                  <c:v>-7.75232E-2</c:v>
                </c:pt>
                <c:pt idx="442">
                  <c:v>-7.7975699999999995E-2</c:v>
                </c:pt>
                <c:pt idx="443">
                  <c:v>-7.8416E-2</c:v>
                </c:pt>
                <c:pt idx="444">
                  <c:v>-7.88441E-2</c:v>
                </c:pt>
                <c:pt idx="445">
                  <c:v>-7.9260200000000003E-2</c:v>
                </c:pt>
                <c:pt idx="446">
                  <c:v>-7.9664200000000004E-2</c:v>
                </c:pt>
                <c:pt idx="447">
                  <c:v>-8.0056299999999997E-2</c:v>
                </c:pt>
                <c:pt idx="448">
                  <c:v>-8.0436599999999997E-2</c:v>
                </c:pt>
                <c:pt idx="449">
                  <c:v>-8.0805100000000005E-2</c:v>
                </c:pt>
                <c:pt idx="450">
                  <c:v>-8.1161899999999995E-2</c:v>
                </c:pt>
                <c:pt idx="451">
                  <c:v>-8.1507099999999999E-2</c:v>
                </c:pt>
                <c:pt idx="452">
                  <c:v>-8.1840800000000005E-2</c:v>
                </c:pt>
                <c:pt idx="453">
                  <c:v>-8.2163100000000003E-2</c:v>
                </c:pt>
                <c:pt idx="454">
                  <c:v>-8.2474000000000006E-2</c:v>
                </c:pt>
                <c:pt idx="455">
                  <c:v>-8.2773600000000003E-2</c:v>
                </c:pt>
                <c:pt idx="456">
                  <c:v>-8.3061999999999997E-2</c:v>
                </c:pt>
                <c:pt idx="457">
                  <c:v>-8.3339399999999994E-2</c:v>
                </c:pt>
                <c:pt idx="458">
                  <c:v>-8.3605700000000005E-2</c:v>
                </c:pt>
                <c:pt idx="459">
                  <c:v>-8.3861000000000005E-2</c:v>
                </c:pt>
                <c:pt idx="460">
                  <c:v>-8.41055E-2</c:v>
                </c:pt>
                <c:pt idx="461">
                  <c:v>-8.4339300000000006E-2</c:v>
                </c:pt>
                <c:pt idx="462">
                  <c:v>-8.4562300000000007E-2</c:v>
                </c:pt>
                <c:pt idx="463">
                  <c:v>-8.4774799999999997E-2</c:v>
                </c:pt>
                <c:pt idx="464">
                  <c:v>-8.4976700000000002E-2</c:v>
                </c:pt>
                <c:pt idx="465">
                  <c:v>-8.5168199999999999E-2</c:v>
                </c:pt>
                <c:pt idx="466">
                  <c:v>-8.5349400000000006E-2</c:v>
                </c:pt>
                <c:pt idx="467">
                  <c:v>-8.5520299999999994E-2</c:v>
                </c:pt>
                <c:pt idx="468">
                  <c:v>-8.5680999999999993E-2</c:v>
                </c:pt>
                <c:pt idx="469">
                  <c:v>-8.5831599999999994E-2</c:v>
                </c:pt>
                <c:pt idx="470">
                  <c:v>-8.5972199999999999E-2</c:v>
                </c:pt>
                <c:pt idx="471">
                  <c:v>-8.6102899999999996E-2</c:v>
                </c:pt>
                <c:pt idx="472">
                  <c:v>-8.6223800000000003E-2</c:v>
                </c:pt>
                <c:pt idx="473">
                  <c:v>-8.6334900000000006E-2</c:v>
                </c:pt>
                <c:pt idx="474">
                  <c:v>-8.6436399999999997E-2</c:v>
                </c:pt>
                <c:pt idx="475">
                  <c:v>-8.6528300000000002E-2</c:v>
                </c:pt>
                <c:pt idx="476">
                  <c:v>-8.6610699999999999E-2</c:v>
                </c:pt>
                <c:pt idx="477">
                  <c:v>-8.6683700000000002E-2</c:v>
                </c:pt>
                <c:pt idx="478">
                  <c:v>-8.6747400000000002E-2</c:v>
                </c:pt>
                <c:pt idx="479">
                  <c:v>-8.6801900000000001E-2</c:v>
                </c:pt>
                <c:pt idx="480">
                  <c:v>-8.6847300000000002E-2</c:v>
                </c:pt>
                <c:pt idx="481">
                  <c:v>-8.6883600000000005E-2</c:v>
                </c:pt>
                <c:pt idx="482">
                  <c:v>-8.6910899999999999E-2</c:v>
                </c:pt>
                <c:pt idx="483">
                  <c:v>-8.6929300000000001E-2</c:v>
                </c:pt>
                <c:pt idx="484">
                  <c:v>-8.6939000000000002E-2</c:v>
                </c:pt>
                <c:pt idx="485">
                  <c:v>-8.6939900000000001E-2</c:v>
                </c:pt>
                <c:pt idx="486">
                  <c:v>-8.6932300000000004E-2</c:v>
                </c:pt>
                <c:pt idx="487">
                  <c:v>-8.6916099999999996E-2</c:v>
                </c:pt>
                <c:pt idx="488">
                  <c:v>-8.6891399999999994E-2</c:v>
                </c:pt>
                <c:pt idx="489">
                  <c:v>-8.6858500000000005E-2</c:v>
                </c:pt>
                <c:pt idx="490">
                  <c:v>-8.6817199999999997E-2</c:v>
                </c:pt>
                <c:pt idx="491">
                  <c:v>-8.6767800000000006E-2</c:v>
                </c:pt>
                <c:pt idx="492">
                  <c:v>-8.6710200000000001E-2</c:v>
                </c:pt>
                <c:pt idx="493">
                  <c:v>-8.6644700000000005E-2</c:v>
                </c:pt>
                <c:pt idx="494">
                  <c:v>-8.6571200000000001E-2</c:v>
                </c:pt>
                <c:pt idx="495">
                  <c:v>-8.6489899999999995E-2</c:v>
                </c:pt>
                <c:pt idx="496">
                  <c:v>-8.64008E-2</c:v>
                </c:pt>
                <c:pt idx="497">
                  <c:v>-8.6304099999999995E-2</c:v>
                </c:pt>
                <c:pt idx="498">
                  <c:v>-8.6199799999999993E-2</c:v>
                </c:pt>
                <c:pt idx="499">
                  <c:v>-8.6087999999999998E-2</c:v>
                </c:pt>
                <c:pt idx="500">
                  <c:v>-8.5968900000000001E-2</c:v>
                </c:pt>
                <c:pt idx="501">
                  <c:v>-8.5842299999999996E-2</c:v>
                </c:pt>
                <c:pt idx="502">
                  <c:v>-8.5708599999999996E-2</c:v>
                </c:pt>
                <c:pt idx="503">
                  <c:v>-8.5567699999999997E-2</c:v>
                </c:pt>
                <c:pt idx="504">
                  <c:v>-8.5419800000000004E-2</c:v>
                </c:pt>
                <c:pt idx="505">
                  <c:v>-8.5264800000000002E-2</c:v>
                </c:pt>
                <c:pt idx="506">
                  <c:v>-8.5102999999999998E-2</c:v>
                </c:pt>
                <c:pt idx="507">
                  <c:v>-8.4934399999999993E-2</c:v>
                </c:pt>
                <c:pt idx="508">
                  <c:v>-8.4759000000000001E-2</c:v>
                </c:pt>
                <c:pt idx="509">
                  <c:v>-8.4576999999999999E-2</c:v>
                </c:pt>
                <c:pt idx="510">
                  <c:v>-8.4388500000000005E-2</c:v>
                </c:pt>
                <c:pt idx="511">
                  <c:v>-8.4193500000000004E-2</c:v>
                </c:pt>
                <c:pt idx="512">
                  <c:v>-8.39921E-2</c:v>
                </c:pt>
                <c:pt idx="513">
                  <c:v>-8.3784399999999995E-2</c:v>
                </c:pt>
                <c:pt idx="514">
                  <c:v>-8.3570500000000006E-2</c:v>
                </c:pt>
                <c:pt idx="515">
                  <c:v>-8.3350400000000005E-2</c:v>
                </c:pt>
                <c:pt idx="516">
                  <c:v>-8.3124299999999998E-2</c:v>
                </c:pt>
                <c:pt idx="517">
                  <c:v>-8.2892199999999999E-2</c:v>
                </c:pt>
                <c:pt idx="518">
                  <c:v>-8.26543E-2</c:v>
                </c:pt>
                <c:pt idx="519">
                  <c:v>-8.2410499999999998E-2</c:v>
                </c:pt>
                <c:pt idx="520">
                  <c:v>-8.2160999999999998E-2</c:v>
                </c:pt>
                <c:pt idx="521">
                  <c:v>-8.1905900000000004E-2</c:v>
                </c:pt>
                <c:pt idx="522">
                  <c:v>-8.1645200000000001E-2</c:v>
                </c:pt>
                <c:pt idx="523">
                  <c:v>-8.1379099999999996E-2</c:v>
                </c:pt>
                <c:pt idx="524">
                  <c:v>-8.1107499999999999E-2</c:v>
                </c:pt>
                <c:pt idx="525">
                  <c:v>-8.0830700000000005E-2</c:v>
                </c:pt>
                <c:pt idx="526">
                  <c:v>-8.0548599999999998E-2</c:v>
                </c:pt>
                <c:pt idx="527">
                  <c:v>-8.0261299999999994E-2</c:v>
                </c:pt>
                <c:pt idx="528">
                  <c:v>-7.9968999999999998E-2</c:v>
                </c:pt>
                <c:pt idx="529">
                  <c:v>-7.9671699999999998E-2</c:v>
                </c:pt>
                <c:pt idx="530">
                  <c:v>-7.9369400000000007E-2</c:v>
                </c:pt>
                <c:pt idx="531">
                  <c:v>-7.9062300000000002E-2</c:v>
                </c:pt>
                <c:pt idx="532">
                  <c:v>-7.8750500000000001E-2</c:v>
                </c:pt>
                <c:pt idx="533">
                  <c:v>-7.8434000000000004E-2</c:v>
                </c:pt>
                <c:pt idx="534">
                  <c:v>-7.8112899999999999E-2</c:v>
                </c:pt>
                <c:pt idx="535">
                  <c:v>-7.7787300000000004E-2</c:v>
                </c:pt>
                <c:pt idx="536">
                  <c:v>-7.7457200000000004E-2</c:v>
                </c:pt>
                <c:pt idx="537">
                  <c:v>-7.7122800000000005E-2</c:v>
                </c:pt>
                <c:pt idx="538">
                  <c:v>-7.6784000000000005E-2</c:v>
                </c:pt>
                <c:pt idx="539">
                  <c:v>-7.6441099999999998E-2</c:v>
                </c:pt>
                <c:pt idx="540">
                  <c:v>-7.6093999999999995E-2</c:v>
                </c:pt>
                <c:pt idx="541">
                  <c:v>-7.5742900000000002E-2</c:v>
                </c:pt>
                <c:pt idx="542">
                  <c:v>-7.5387700000000002E-2</c:v>
                </c:pt>
                <c:pt idx="543">
                  <c:v>-7.5028700000000004E-2</c:v>
                </c:pt>
                <c:pt idx="544">
                  <c:v>-7.4665800000000004E-2</c:v>
                </c:pt>
                <c:pt idx="545">
                  <c:v>-7.4299100000000007E-2</c:v>
                </c:pt>
                <c:pt idx="546">
                  <c:v>-7.3928800000000003E-2</c:v>
                </c:pt>
                <c:pt idx="547">
                  <c:v>-7.3554800000000004E-2</c:v>
                </c:pt>
                <c:pt idx="548">
                  <c:v>-7.3177300000000001E-2</c:v>
                </c:pt>
                <c:pt idx="549">
                  <c:v>-7.2796399999999997E-2</c:v>
                </c:pt>
                <c:pt idx="550">
                  <c:v>-7.2412000000000004E-2</c:v>
                </c:pt>
                <c:pt idx="551">
                  <c:v>-7.2024299999999999E-2</c:v>
                </c:pt>
                <c:pt idx="552">
                  <c:v>-7.16334E-2</c:v>
                </c:pt>
                <c:pt idx="553">
                  <c:v>-7.1239200000000003E-2</c:v>
                </c:pt>
                <c:pt idx="554">
                  <c:v>-7.0842000000000002E-2</c:v>
                </c:pt>
                <c:pt idx="555">
                  <c:v>-7.0441699999999996E-2</c:v>
                </c:pt>
                <c:pt idx="556">
                  <c:v>-7.0038500000000004E-2</c:v>
                </c:pt>
                <c:pt idx="557">
                  <c:v>-6.9632299999999994E-2</c:v>
                </c:pt>
                <c:pt idx="558">
                  <c:v>-6.9223300000000001E-2</c:v>
                </c:pt>
                <c:pt idx="559">
                  <c:v>-6.8811600000000001E-2</c:v>
                </c:pt>
                <c:pt idx="560">
                  <c:v>-6.8397100000000002E-2</c:v>
                </c:pt>
                <c:pt idx="561">
                  <c:v>-6.7980100000000002E-2</c:v>
                </c:pt>
                <c:pt idx="562">
                  <c:v>-6.7560400000000007E-2</c:v>
                </c:pt>
                <c:pt idx="563">
                  <c:v>-6.7138299999999998E-2</c:v>
                </c:pt>
                <c:pt idx="564">
                  <c:v>-6.6713800000000004E-2</c:v>
                </c:pt>
                <c:pt idx="565">
                  <c:v>-6.6286899999999996E-2</c:v>
                </c:pt>
                <c:pt idx="566">
                  <c:v>-6.5857600000000002E-2</c:v>
                </c:pt>
                <c:pt idx="567">
                  <c:v>-6.5426200000000004E-2</c:v>
                </c:pt>
                <c:pt idx="568">
                  <c:v>-6.4992599999999998E-2</c:v>
                </c:pt>
                <c:pt idx="569">
                  <c:v>-6.45569E-2</c:v>
                </c:pt>
                <c:pt idx="570">
                  <c:v>-6.4119200000000001E-2</c:v>
                </c:pt>
                <c:pt idx="571">
                  <c:v>-6.36795E-2</c:v>
                </c:pt>
                <c:pt idx="572">
                  <c:v>-6.32379E-2</c:v>
                </c:pt>
                <c:pt idx="573">
                  <c:v>-6.27944E-2</c:v>
                </c:pt>
                <c:pt idx="574">
                  <c:v>-6.23492E-2</c:v>
                </c:pt>
                <c:pt idx="575">
                  <c:v>-6.19023E-2</c:v>
                </c:pt>
                <c:pt idx="576">
                  <c:v>-6.1453599999999997E-2</c:v>
                </c:pt>
                <c:pt idx="577">
                  <c:v>-6.1003399999999999E-2</c:v>
                </c:pt>
                <c:pt idx="578">
                  <c:v>-6.05517E-2</c:v>
                </c:pt>
                <c:pt idx="579">
                  <c:v>-6.0098400000000003E-2</c:v>
                </c:pt>
                <c:pt idx="580">
                  <c:v>-5.9643799999999997E-2</c:v>
                </c:pt>
                <c:pt idx="581">
                  <c:v>-5.9187799999999999E-2</c:v>
                </c:pt>
                <c:pt idx="582">
                  <c:v>-5.8730499999999998E-2</c:v>
                </c:pt>
                <c:pt idx="583">
                  <c:v>-5.8271900000000001E-2</c:v>
                </c:pt>
                <c:pt idx="584">
                  <c:v>-5.7812200000000001E-2</c:v>
                </c:pt>
                <c:pt idx="585">
                  <c:v>-5.7351399999999997E-2</c:v>
                </c:pt>
                <c:pt idx="586">
                  <c:v>-5.68894E-2</c:v>
                </c:pt>
                <c:pt idx="587">
                  <c:v>-5.6426499999999997E-2</c:v>
                </c:pt>
                <c:pt idx="588">
                  <c:v>-5.5962600000000001E-2</c:v>
                </c:pt>
                <c:pt idx="589">
                  <c:v>-5.54978E-2</c:v>
                </c:pt>
                <c:pt idx="590">
                  <c:v>-5.50321E-2</c:v>
                </c:pt>
                <c:pt idx="591">
                  <c:v>-5.4565700000000002E-2</c:v>
                </c:pt>
                <c:pt idx="592">
                  <c:v>-5.4098500000000001E-2</c:v>
                </c:pt>
                <c:pt idx="593">
                  <c:v>-5.3630700000000003E-2</c:v>
                </c:pt>
                <c:pt idx="594">
                  <c:v>-5.31622E-2</c:v>
                </c:pt>
                <c:pt idx="595">
                  <c:v>-5.26931E-2</c:v>
                </c:pt>
                <c:pt idx="596">
                  <c:v>-5.2223499999999999E-2</c:v>
                </c:pt>
                <c:pt idx="597">
                  <c:v>-5.1753399999999998E-2</c:v>
                </c:pt>
                <c:pt idx="598">
                  <c:v>-5.1282899999999999E-2</c:v>
                </c:pt>
                <c:pt idx="599">
                  <c:v>-5.0812099999999999E-2</c:v>
                </c:pt>
                <c:pt idx="600">
                  <c:v>-5.0340900000000001E-2</c:v>
                </c:pt>
                <c:pt idx="601">
                  <c:v>-4.9869400000000001E-2</c:v>
                </c:pt>
                <c:pt idx="602">
                  <c:v>-4.9397700000000003E-2</c:v>
                </c:pt>
                <c:pt idx="603">
                  <c:v>-4.8925900000000001E-2</c:v>
                </c:pt>
                <c:pt idx="604">
                  <c:v>-4.8453900000000001E-2</c:v>
                </c:pt>
                <c:pt idx="605">
                  <c:v>-4.7981799999999998E-2</c:v>
                </c:pt>
                <c:pt idx="606">
                  <c:v>-4.7509700000000002E-2</c:v>
                </c:pt>
                <c:pt idx="607">
                  <c:v>-4.7037700000000002E-2</c:v>
                </c:pt>
                <c:pt idx="608">
                  <c:v>-4.6565700000000002E-2</c:v>
                </c:pt>
                <c:pt idx="609">
                  <c:v>-4.6093799999999997E-2</c:v>
                </c:pt>
                <c:pt idx="610">
                  <c:v>-4.5622000000000003E-2</c:v>
                </c:pt>
                <c:pt idx="611">
                  <c:v>-4.5150500000000003E-2</c:v>
                </c:pt>
                <c:pt idx="612">
                  <c:v>-4.4679200000000002E-2</c:v>
                </c:pt>
                <c:pt idx="613">
                  <c:v>-4.4208200000000003E-2</c:v>
                </c:pt>
                <c:pt idx="614">
                  <c:v>-4.3737499999999999E-2</c:v>
                </c:pt>
                <c:pt idx="615">
                  <c:v>-4.3267199999999999E-2</c:v>
                </c:pt>
                <c:pt idx="616">
                  <c:v>-4.2797300000000003E-2</c:v>
                </c:pt>
                <c:pt idx="617">
                  <c:v>-4.2327900000000002E-2</c:v>
                </c:pt>
                <c:pt idx="618">
                  <c:v>-4.1859E-2</c:v>
                </c:pt>
                <c:pt idx="619">
                  <c:v>-4.13906E-2</c:v>
                </c:pt>
                <c:pt idx="620">
                  <c:v>-4.0922800000000002E-2</c:v>
                </c:pt>
                <c:pt idx="621">
                  <c:v>-4.0455600000000001E-2</c:v>
                </c:pt>
                <c:pt idx="622">
                  <c:v>-3.99891E-2</c:v>
                </c:pt>
                <c:pt idx="623">
                  <c:v>-3.9523299999999997E-2</c:v>
                </c:pt>
                <c:pt idx="624">
                  <c:v>-3.9058299999999997E-2</c:v>
                </c:pt>
                <c:pt idx="625">
                  <c:v>-3.8594000000000003E-2</c:v>
                </c:pt>
                <c:pt idx="626">
                  <c:v>-3.8130600000000001E-2</c:v>
                </c:pt>
                <c:pt idx="627">
                  <c:v>-3.7668E-2</c:v>
                </c:pt>
                <c:pt idx="628">
                  <c:v>-3.7206299999999998E-2</c:v>
                </c:pt>
                <c:pt idx="629">
                  <c:v>-3.6745600000000003E-2</c:v>
                </c:pt>
                <c:pt idx="630">
                  <c:v>-3.62858E-2</c:v>
                </c:pt>
                <c:pt idx="631">
                  <c:v>-3.5826999999999998E-2</c:v>
                </c:pt>
                <c:pt idx="632">
                  <c:v>-3.5369299999999999E-2</c:v>
                </c:pt>
                <c:pt idx="633">
                  <c:v>-3.4912600000000002E-2</c:v>
                </c:pt>
                <c:pt idx="634">
                  <c:v>-3.4457099999999997E-2</c:v>
                </c:pt>
                <c:pt idx="635">
                  <c:v>-3.4002600000000001E-2</c:v>
                </c:pt>
                <c:pt idx="636">
                  <c:v>-3.35494E-2</c:v>
                </c:pt>
                <c:pt idx="637">
                  <c:v>-3.3097399999999999E-2</c:v>
                </c:pt>
                <c:pt idx="638">
                  <c:v>-3.2646599999999998E-2</c:v>
                </c:pt>
                <c:pt idx="639">
                  <c:v>-3.2197099999999999E-2</c:v>
                </c:pt>
                <c:pt idx="640">
                  <c:v>-3.1748899999999997E-2</c:v>
                </c:pt>
                <c:pt idx="641">
                  <c:v>-3.1302099999999999E-2</c:v>
                </c:pt>
                <c:pt idx="642">
                  <c:v>-3.0856600000000001E-2</c:v>
                </c:pt>
                <c:pt idx="643">
                  <c:v>-3.0412499999999999E-2</c:v>
                </c:pt>
                <c:pt idx="644">
                  <c:v>-2.9969800000000001E-2</c:v>
                </c:pt>
                <c:pt idx="645">
                  <c:v>-2.9528599999999999E-2</c:v>
                </c:pt>
                <c:pt idx="646">
                  <c:v>-2.9088900000000001E-2</c:v>
                </c:pt>
                <c:pt idx="647">
                  <c:v>-2.8650700000000001E-2</c:v>
                </c:pt>
                <c:pt idx="648">
                  <c:v>-2.8214099999999999E-2</c:v>
                </c:pt>
                <c:pt idx="649">
                  <c:v>-2.7779000000000002E-2</c:v>
                </c:pt>
                <c:pt idx="650">
                  <c:v>-2.7345499999999998E-2</c:v>
                </c:pt>
                <c:pt idx="651">
                  <c:v>-2.6913699999999999E-2</c:v>
                </c:pt>
                <c:pt idx="652">
                  <c:v>-2.64835E-2</c:v>
                </c:pt>
                <c:pt idx="653">
                  <c:v>-2.6054899999999999E-2</c:v>
                </c:pt>
                <c:pt idx="654">
                  <c:v>-2.5628100000000001E-2</c:v>
                </c:pt>
                <c:pt idx="655">
                  <c:v>-2.5203099999999999E-2</c:v>
                </c:pt>
                <c:pt idx="656">
                  <c:v>-2.4779700000000002E-2</c:v>
                </c:pt>
                <c:pt idx="657">
                  <c:v>-2.43582E-2</c:v>
                </c:pt>
                <c:pt idx="658">
                  <c:v>-2.3938399999999999E-2</c:v>
                </c:pt>
                <c:pt idx="659">
                  <c:v>-2.35205E-2</c:v>
                </c:pt>
                <c:pt idx="660">
                  <c:v>-2.31045E-2</c:v>
                </c:pt>
                <c:pt idx="661">
                  <c:v>-2.26903E-2</c:v>
                </c:pt>
                <c:pt idx="662">
                  <c:v>-2.2277999999999999E-2</c:v>
                </c:pt>
                <c:pt idx="663">
                  <c:v>-2.1867600000000001E-2</c:v>
                </c:pt>
                <c:pt idx="664">
                  <c:v>-2.1459200000000001E-2</c:v>
                </c:pt>
                <c:pt idx="665">
                  <c:v>-2.1052700000000001E-2</c:v>
                </c:pt>
                <c:pt idx="666">
                  <c:v>-2.0648199999999998E-2</c:v>
                </c:pt>
                <c:pt idx="667">
                  <c:v>-2.0245699999999998E-2</c:v>
                </c:pt>
                <c:pt idx="668">
                  <c:v>-1.98452E-2</c:v>
                </c:pt>
                <c:pt idx="669">
                  <c:v>-1.94468E-2</c:v>
                </c:pt>
                <c:pt idx="670">
                  <c:v>-1.9050399999999999E-2</c:v>
                </c:pt>
                <c:pt idx="671">
                  <c:v>-1.8656099999999998E-2</c:v>
                </c:pt>
                <c:pt idx="672">
                  <c:v>-1.82639E-2</c:v>
                </c:pt>
                <c:pt idx="673">
                  <c:v>-1.7873799999999999E-2</c:v>
                </c:pt>
                <c:pt idx="674">
                  <c:v>-1.7485799999999999E-2</c:v>
                </c:pt>
                <c:pt idx="675">
                  <c:v>-1.7100000000000001E-2</c:v>
                </c:pt>
                <c:pt idx="676">
                  <c:v>-1.67163E-2</c:v>
                </c:pt>
                <c:pt idx="677">
                  <c:v>-1.6334899999999999E-2</c:v>
                </c:pt>
                <c:pt idx="678">
                  <c:v>-1.59556E-2</c:v>
                </c:pt>
                <c:pt idx="679">
                  <c:v>-1.55785E-2</c:v>
                </c:pt>
                <c:pt idx="680">
                  <c:v>-1.5203700000000001E-2</c:v>
                </c:pt>
                <c:pt idx="681">
                  <c:v>-1.48311E-2</c:v>
                </c:pt>
                <c:pt idx="682">
                  <c:v>-1.4460799999999999E-2</c:v>
                </c:pt>
                <c:pt idx="683">
                  <c:v>-1.40927E-2</c:v>
                </c:pt>
                <c:pt idx="684">
                  <c:v>-1.37269E-2</c:v>
                </c:pt>
                <c:pt idx="685">
                  <c:v>-1.33635E-2</c:v>
                </c:pt>
                <c:pt idx="686">
                  <c:v>-1.30023E-2</c:v>
                </c:pt>
                <c:pt idx="687">
                  <c:v>-1.26435E-2</c:v>
                </c:pt>
                <c:pt idx="688">
                  <c:v>-1.22869E-2</c:v>
                </c:pt>
                <c:pt idx="689">
                  <c:v>-1.19328E-2</c:v>
                </c:pt>
                <c:pt idx="690">
                  <c:v>-1.1580999999999999E-2</c:v>
                </c:pt>
                <c:pt idx="691">
                  <c:v>-1.12316E-2</c:v>
                </c:pt>
                <c:pt idx="692">
                  <c:v>-1.08845E-2</c:v>
                </c:pt>
                <c:pt idx="693">
                  <c:v>-1.05399E-2</c:v>
                </c:pt>
                <c:pt idx="694">
                  <c:v>-1.0197599999999999E-2</c:v>
                </c:pt>
                <c:pt idx="695">
                  <c:v>-9.85778E-3</c:v>
                </c:pt>
                <c:pt idx="696">
                  <c:v>-9.5203700000000002E-3</c:v>
                </c:pt>
                <c:pt idx="697">
                  <c:v>-9.1853899999999999E-3</c:v>
                </c:pt>
                <c:pt idx="698">
                  <c:v>-8.8528400000000007E-3</c:v>
                </c:pt>
                <c:pt idx="699">
                  <c:v>-8.5227500000000008E-3</c:v>
                </c:pt>
                <c:pt idx="700">
                  <c:v>-8.1951100000000002E-3</c:v>
                </c:pt>
                <c:pt idx="701">
                  <c:v>-7.8699400000000006E-3</c:v>
                </c:pt>
                <c:pt idx="702">
                  <c:v>-7.5472400000000002E-3</c:v>
                </c:pt>
                <c:pt idx="703">
                  <c:v>-7.2270199999999998E-3</c:v>
                </c:pt>
                <c:pt idx="704">
                  <c:v>-6.9092900000000002E-3</c:v>
                </c:pt>
                <c:pt idx="705">
                  <c:v>-6.5940399999999998E-3</c:v>
                </c:pt>
                <c:pt idx="706">
                  <c:v>-6.2813000000000001E-3</c:v>
                </c:pt>
                <c:pt idx="707">
                  <c:v>-5.9710700000000002E-3</c:v>
                </c:pt>
                <c:pt idx="708">
                  <c:v>-5.6633400000000002E-3</c:v>
                </c:pt>
                <c:pt idx="709">
                  <c:v>-5.35813E-3</c:v>
                </c:pt>
                <c:pt idx="710">
                  <c:v>-5.0554399999999996E-3</c:v>
                </c:pt>
                <c:pt idx="711">
                  <c:v>-4.7552799999999998E-3</c:v>
                </c:pt>
                <c:pt idx="712">
                  <c:v>-4.4576499999999996E-3</c:v>
                </c:pt>
                <c:pt idx="713">
                  <c:v>-4.1625500000000001E-3</c:v>
                </c:pt>
                <c:pt idx="714">
                  <c:v>-3.8699899999999998E-3</c:v>
                </c:pt>
                <c:pt idx="715">
                  <c:v>-3.57998E-3</c:v>
                </c:pt>
                <c:pt idx="716">
                  <c:v>-3.2925099999999998E-3</c:v>
                </c:pt>
                <c:pt idx="717">
                  <c:v>-3.0075800000000001E-3</c:v>
                </c:pt>
                <c:pt idx="718">
                  <c:v>-2.72521E-3</c:v>
                </c:pt>
                <c:pt idx="719">
                  <c:v>-2.4453999999999999E-3</c:v>
                </c:pt>
                <c:pt idx="720">
                  <c:v>-2.1681299999999999E-3</c:v>
                </c:pt>
                <c:pt idx="721">
                  <c:v>-1.89343E-3</c:v>
                </c:pt>
                <c:pt idx="722">
                  <c:v>-1.6212900000000001E-3</c:v>
                </c:pt>
                <c:pt idx="723" formatCode="0.00E+00">
                  <c:v>-1.3517E-3</c:v>
                </c:pt>
                <c:pt idx="724">
                  <c:v>-1.08468E-3</c:v>
                </c:pt>
                <c:pt idx="725">
                  <c:v>-8.2021999999999998E-4</c:v>
                </c:pt>
                <c:pt idx="726">
                  <c:v>-5.58323E-4</c:v>
                </c:pt>
                <c:pt idx="727">
                  <c:v>-2.9899000000000001E-4</c:v>
                </c:pt>
                <c:pt idx="728" formatCode="0.00E+00">
                  <c:v>-4.22205E-5</c:v>
                </c:pt>
                <c:pt idx="729">
                  <c:v>2.11986E-4</c:v>
                </c:pt>
                <c:pt idx="730">
                  <c:v>4.6362900000000002E-4</c:v>
                </c:pt>
                <c:pt idx="731">
                  <c:v>7.1271099999999999E-4</c:v>
                </c:pt>
                <c:pt idx="732">
                  <c:v>9.5923099999999995E-4</c:v>
                </c:pt>
                <c:pt idx="733">
                  <c:v>1.20319E-3</c:v>
                </c:pt>
                <c:pt idx="734">
                  <c:v>1.4445899999999999E-3</c:v>
                </c:pt>
                <c:pt idx="735">
                  <c:v>1.68344E-3</c:v>
                </c:pt>
                <c:pt idx="736">
                  <c:v>1.9197299999999999E-3</c:v>
                </c:pt>
                <c:pt idx="737">
                  <c:v>2.1534700000000002E-3</c:v>
                </c:pt>
                <c:pt idx="738">
                  <c:v>2.3846499999999999E-3</c:v>
                </c:pt>
                <c:pt idx="739">
                  <c:v>2.6132899999999999E-3</c:v>
                </c:pt>
                <c:pt idx="740">
                  <c:v>2.8393899999999998E-3</c:v>
                </c:pt>
                <c:pt idx="741">
                  <c:v>3.0629400000000001E-3</c:v>
                </c:pt>
                <c:pt idx="742">
                  <c:v>3.2839499999999999E-3</c:v>
                </c:pt>
                <c:pt idx="743">
                  <c:v>3.50243E-3</c:v>
                </c:pt>
                <c:pt idx="744">
                  <c:v>3.7183799999999999E-3</c:v>
                </c:pt>
                <c:pt idx="745">
                  <c:v>3.9318000000000001E-3</c:v>
                </c:pt>
                <c:pt idx="746">
                  <c:v>4.1427E-3</c:v>
                </c:pt>
                <c:pt idx="747">
                  <c:v>4.3510800000000002E-3</c:v>
                </c:pt>
                <c:pt idx="748">
                  <c:v>4.5569399999999998E-3</c:v>
                </c:pt>
                <c:pt idx="749">
                  <c:v>4.7603000000000003E-3</c:v>
                </c:pt>
                <c:pt idx="750">
                  <c:v>4.9611400000000002E-3</c:v>
                </c:pt>
                <c:pt idx="751">
                  <c:v>5.1595E-3</c:v>
                </c:pt>
                <c:pt idx="752">
                  <c:v>5.35535E-3</c:v>
                </c:pt>
                <c:pt idx="753">
                  <c:v>5.54872E-3</c:v>
                </c:pt>
                <c:pt idx="754">
                  <c:v>5.7396000000000001E-3</c:v>
                </c:pt>
                <c:pt idx="755">
                  <c:v>5.9280100000000001E-3</c:v>
                </c:pt>
                <c:pt idx="756">
                  <c:v>6.1139499999999999E-3</c:v>
                </c:pt>
                <c:pt idx="757">
                  <c:v>6.2974199999999998E-3</c:v>
                </c:pt>
                <c:pt idx="758">
                  <c:v>6.4784400000000002E-3</c:v>
                </c:pt>
                <c:pt idx="759">
                  <c:v>6.6569999999999997E-3</c:v>
                </c:pt>
                <c:pt idx="760">
                  <c:v>6.8331199999999998E-3</c:v>
                </c:pt>
                <c:pt idx="761">
                  <c:v>7.0067999999999997E-3</c:v>
                </c:pt>
                <c:pt idx="762">
                  <c:v>7.1780500000000001E-3</c:v>
                </c:pt>
                <c:pt idx="763">
                  <c:v>7.3468800000000001E-3</c:v>
                </c:pt>
                <c:pt idx="764">
                  <c:v>7.5132899999999997E-3</c:v>
                </c:pt>
                <c:pt idx="765">
                  <c:v>7.6772999999999997E-3</c:v>
                </c:pt>
                <c:pt idx="766">
                  <c:v>7.8388999999999993E-3</c:v>
                </c:pt>
                <c:pt idx="767">
                  <c:v>7.9981199999999992E-3</c:v>
                </c:pt>
                <c:pt idx="768">
                  <c:v>8.1549399999999994E-3</c:v>
                </c:pt>
                <c:pt idx="769">
                  <c:v>8.3093999999999998E-3</c:v>
                </c:pt>
                <c:pt idx="770">
                  <c:v>8.4614900000000003E-3</c:v>
                </c:pt>
                <c:pt idx="771">
                  <c:v>8.6112099999999994E-3</c:v>
                </c:pt>
                <c:pt idx="772">
                  <c:v>8.7585900000000001E-3</c:v>
                </c:pt>
                <c:pt idx="773">
                  <c:v>8.9036299999999992E-3</c:v>
                </c:pt>
                <c:pt idx="774">
                  <c:v>9.0463399999999999E-3</c:v>
                </c:pt>
                <c:pt idx="775">
                  <c:v>9.1867200000000006E-3</c:v>
                </c:pt>
                <c:pt idx="776">
                  <c:v>9.3247899999999995E-3</c:v>
                </c:pt>
                <c:pt idx="777">
                  <c:v>9.4605599999999998E-3</c:v>
                </c:pt>
                <c:pt idx="778">
                  <c:v>9.5940299999999999E-3</c:v>
                </c:pt>
                <c:pt idx="779">
                  <c:v>9.7252199999999997E-3</c:v>
                </c:pt>
                <c:pt idx="780">
                  <c:v>9.8541299999999991E-3</c:v>
                </c:pt>
                <c:pt idx="781">
                  <c:v>9.9807799999999999E-3</c:v>
                </c:pt>
                <c:pt idx="782">
                  <c:v>1.01052E-2</c:v>
                </c:pt>
                <c:pt idx="783">
                  <c:v>1.02273E-2</c:v>
                </c:pt>
                <c:pt idx="784">
                  <c:v>1.0347200000000001E-2</c:v>
                </c:pt>
                <c:pt idx="785">
                  <c:v>1.0464899999999999E-2</c:v>
                </c:pt>
                <c:pt idx="786">
                  <c:v>1.05804E-2</c:v>
                </c:pt>
                <c:pt idx="787">
                  <c:v>1.06937E-2</c:v>
                </c:pt>
                <c:pt idx="788">
                  <c:v>1.08048E-2</c:v>
                </c:pt>
                <c:pt idx="789">
                  <c:v>1.09137E-2</c:v>
                </c:pt>
                <c:pt idx="790">
                  <c:v>1.10204E-2</c:v>
                </c:pt>
                <c:pt idx="791">
                  <c:v>1.1124999999999999E-2</c:v>
                </c:pt>
                <c:pt idx="792">
                  <c:v>1.12274E-2</c:v>
                </c:pt>
                <c:pt idx="793">
                  <c:v>1.13277E-2</c:v>
                </c:pt>
                <c:pt idx="794">
                  <c:v>1.1425899999999999E-2</c:v>
                </c:pt>
                <c:pt idx="795">
                  <c:v>1.1521999999999999E-2</c:v>
                </c:pt>
                <c:pt idx="796">
                  <c:v>1.16159E-2</c:v>
                </c:pt>
                <c:pt idx="797">
                  <c:v>1.1707800000000001E-2</c:v>
                </c:pt>
                <c:pt idx="798">
                  <c:v>1.17976E-2</c:v>
                </c:pt>
                <c:pt idx="799">
                  <c:v>1.18853E-2</c:v>
                </c:pt>
                <c:pt idx="800">
                  <c:v>1.1971000000000001E-2</c:v>
                </c:pt>
                <c:pt idx="801">
                  <c:v>1.20546E-2</c:v>
                </c:pt>
                <c:pt idx="802">
                  <c:v>1.21362E-2</c:v>
                </c:pt>
                <c:pt idx="803">
                  <c:v>1.2215800000000001E-2</c:v>
                </c:pt>
                <c:pt idx="804">
                  <c:v>1.2293399999999999E-2</c:v>
                </c:pt>
                <c:pt idx="805">
                  <c:v>1.23689E-2</c:v>
                </c:pt>
                <c:pt idx="806">
                  <c:v>1.24426E-2</c:v>
                </c:pt>
                <c:pt idx="807">
                  <c:v>1.25142E-2</c:v>
                </c:pt>
                <c:pt idx="808">
                  <c:v>1.25839E-2</c:v>
                </c:pt>
                <c:pt idx="809">
                  <c:v>1.2651600000000001E-2</c:v>
                </c:pt>
                <c:pt idx="810">
                  <c:v>1.27174E-2</c:v>
                </c:pt>
                <c:pt idx="811">
                  <c:v>1.2781300000000001E-2</c:v>
                </c:pt>
                <c:pt idx="812">
                  <c:v>1.28433E-2</c:v>
                </c:pt>
                <c:pt idx="813">
                  <c:v>1.2903400000000001E-2</c:v>
                </c:pt>
                <c:pt idx="814">
                  <c:v>1.29616E-2</c:v>
                </c:pt>
                <c:pt idx="815">
                  <c:v>1.3018E-2</c:v>
                </c:pt>
                <c:pt idx="816">
                  <c:v>1.3072500000000001E-2</c:v>
                </c:pt>
                <c:pt idx="817">
                  <c:v>1.3125100000000001E-2</c:v>
                </c:pt>
                <c:pt idx="818">
                  <c:v>1.3176E-2</c:v>
                </c:pt>
                <c:pt idx="819">
                  <c:v>1.3225000000000001E-2</c:v>
                </c:pt>
                <c:pt idx="820">
                  <c:v>1.32722E-2</c:v>
                </c:pt>
                <c:pt idx="821">
                  <c:v>1.3317600000000001E-2</c:v>
                </c:pt>
                <c:pt idx="822">
                  <c:v>1.33613E-2</c:v>
                </c:pt>
                <c:pt idx="823">
                  <c:v>1.3403200000000001E-2</c:v>
                </c:pt>
                <c:pt idx="824">
                  <c:v>1.3443399999999999E-2</c:v>
                </c:pt>
                <c:pt idx="825">
                  <c:v>1.34818E-2</c:v>
                </c:pt>
                <c:pt idx="826">
                  <c:v>1.3518499999999999E-2</c:v>
                </c:pt>
                <c:pt idx="827">
                  <c:v>1.35535E-2</c:v>
                </c:pt>
                <c:pt idx="828">
                  <c:v>1.35868E-2</c:v>
                </c:pt>
                <c:pt idx="829">
                  <c:v>1.3618399999999999E-2</c:v>
                </c:pt>
                <c:pt idx="830">
                  <c:v>1.36484E-2</c:v>
                </c:pt>
                <c:pt idx="831">
                  <c:v>1.36767E-2</c:v>
                </c:pt>
                <c:pt idx="832">
                  <c:v>1.3703399999999999E-2</c:v>
                </c:pt>
                <c:pt idx="833">
                  <c:v>1.3728499999999999E-2</c:v>
                </c:pt>
                <c:pt idx="834">
                  <c:v>1.3751899999999999E-2</c:v>
                </c:pt>
                <c:pt idx="835">
                  <c:v>1.3773799999999999E-2</c:v>
                </c:pt>
                <c:pt idx="836">
                  <c:v>1.3794000000000001E-2</c:v>
                </c:pt>
                <c:pt idx="837">
                  <c:v>1.3812700000000001E-2</c:v>
                </c:pt>
                <c:pt idx="838">
                  <c:v>1.3829899999999999E-2</c:v>
                </c:pt>
                <c:pt idx="839">
                  <c:v>1.38455E-2</c:v>
                </c:pt>
                <c:pt idx="840">
                  <c:v>1.38596E-2</c:v>
                </c:pt>
                <c:pt idx="841">
                  <c:v>1.38721E-2</c:v>
                </c:pt>
                <c:pt idx="842">
                  <c:v>1.38832E-2</c:v>
                </c:pt>
                <c:pt idx="843">
                  <c:v>1.38928E-2</c:v>
                </c:pt>
                <c:pt idx="844">
                  <c:v>1.3900900000000001E-2</c:v>
                </c:pt>
                <c:pt idx="845">
                  <c:v>1.39075E-2</c:v>
                </c:pt>
                <c:pt idx="846">
                  <c:v>1.39127E-2</c:v>
                </c:pt>
                <c:pt idx="847">
                  <c:v>1.39165E-2</c:v>
                </c:pt>
                <c:pt idx="848">
                  <c:v>1.39189E-2</c:v>
                </c:pt>
                <c:pt idx="849">
                  <c:v>1.3919900000000001E-2</c:v>
                </c:pt>
                <c:pt idx="850">
                  <c:v>1.39194E-2</c:v>
                </c:pt>
                <c:pt idx="851">
                  <c:v>1.39176E-2</c:v>
                </c:pt>
                <c:pt idx="852">
                  <c:v>1.39145E-2</c:v>
                </c:pt>
                <c:pt idx="853">
                  <c:v>1.391E-2</c:v>
                </c:pt>
                <c:pt idx="854">
                  <c:v>1.3904100000000001E-2</c:v>
                </c:pt>
                <c:pt idx="855">
                  <c:v>1.3897E-2</c:v>
                </c:pt>
                <c:pt idx="856">
                  <c:v>1.38885E-2</c:v>
                </c:pt>
                <c:pt idx="857">
                  <c:v>1.38788E-2</c:v>
                </c:pt>
                <c:pt idx="858">
                  <c:v>1.38677E-2</c:v>
                </c:pt>
                <c:pt idx="859">
                  <c:v>1.38555E-2</c:v>
                </c:pt>
                <c:pt idx="860">
                  <c:v>1.3841900000000001E-2</c:v>
                </c:pt>
                <c:pt idx="861">
                  <c:v>1.38271E-2</c:v>
                </c:pt>
                <c:pt idx="862">
                  <c:v>1.3811199999999999E-2</c:v>
                </c:pt>
                <c:pt idx="863">
                  <c:v>1.3794000000000001E-2</c:v>
                </c:pt>
                <c:pt idx="864">
                  <c:v>1.3775600000000001E-2</c:v>
                </c:pt>
                <c:pt idx="865">
                  <c:v>1.3756000000000001E-2</c:v>
                </c:pt>
                <c:pt idx="866">
                  <c:v>1.3735199999999999E-2</c:v>
                </c:pt>
                <c:pt idx="867">
                  <c:v>1.3713400000000001E-2</c:v>
                </c:pt>
                <c:pt idx="868">
                  <c:v>1.3690300000000001E-2</c:v>
                </c:pt>
                <c:pt idx="869">
                  <c:v>1.36662E-2</c:v>
                </c:pt>
                <c:pt idx="870">
                  <c:v>1.3640899999999999E-2</c:v>
                </c:pt>
                <c:pt idx="871">
                  <c:v>1.36145E-2</c:v>
                </c:pt>
                <c:pt idx="872">
                  <c:v>1.35871E-2</c:v>
                </c:pt>
                <c:pt idx="873">
                  <c:v>1.3558600000000001E-2</c:v>
                </c:pt>
                <c:pt idx="874">
                  <c:v>1.3528999999999999E-2</c:v>
                </c:pt>
                <c:pt idx="875">
                  <c:v>1.3498400000000001E-2</c:v>
                </c:pt>
                <c:pt idx="876">
                  <c:v>1.34667E-2</c:v>
                </c:pt>
                <c:pt idx="877">
                  <c:v>1.3434E-2</c:v>
                </c:pt>
                <c:pt idx="878">
                  <c:v>1.34004E-2</c:v>
                </c:pt>
                <c:pt idx="879">
                  <c:v>1.3365699999999999E-2</c:v>
                </c:pt>
                <c:pt idx="880">
                  <c:v>1.3330099999999999E-2</c:v>
                </c:pt>
                <c:pt idx="881">
                  <c:v>1.32935E-2</c:v>
                </c:pt>
                <c:pt idx="882">
                  <c:v>1.3255899999999999E-2</c:v>
                </c:pt>
                <c:pt idx="883">
                  <c:v>1.3217400000000001E-2</c:v>
                </c:pt>
                <c:pt idx="884">
                  <c:v>1.3178E-2</c:v>
                </c:pt>
                <c:pt idx="885">
                  <c:v>1.31377E-2</c:v>
                </c:pt>
                <c:pt idx="886">
                  <c:v>1.3096500000000001E-2</c:v>
                </c:pt>
                <c:pt idx="887">
                  <c:v>1.3054400000000001E-2</c:v>
                </c:pt>
                <c:pt idx="888">
                  <c:v>1.3011399999999999E-2</c:v>
                </c:pt>
                <c:pt idx="889">
                  <c:v>1.2967599999999999E-2</c:v>
                </c:pt>
                <c:pt idx="890">
                  <c:v>1.2922899999999999E-2</c:v>
                </c:pt>
                <c:pt idx="891">
                  <c:v>1.2877400000000001E-2</c:v>
                </c:pt>
                <c:pt idx="892">
                  <c:v>1.2831E-2</c:v>
                </c:pt>
                <c:pt idx="893">
                  <c:v>1.2783900000000001E-2</c:v>
                </c:pt>
                <c:pt idx="894">
                  <c:v>1.2736000000000001E-2</c:v>
                </c:pt>
                <c:pt idx="895">
                  <c:v>1.26873E-2</c:v>
                </c:pt>
                <c:pt idx="896">
                  <c:v>1.2637799999999999E-2</c:v>
                </c:pt>
                <c:pt idx="897">
                  <c:v>1.25875E-2</c:v>
                </c:pt>
                <c:pt idx="898">
                  <c:v>1.2536500000000001E-2</c:v>
                </c:pt>
                <c:pt idx="899">
                  <c:v>1.2484800000000001E-2</c:v>
                </c:pt>
                <c:pt idx="900">
                  <c:v>1.24324E-2</c:v>
                </c:pt>
                <c:pt idx="901">
                  <c:v>1.2379299999999999E-2</c:v>
                </c:pt>
                <c:pt idx="902">
                  <c:v>1.23254E-2</c:v>
                </c:pt>
                <c:pt idx="903">
                  <c:v>1.22709E-2</c:v>
                </c:pt>
                <c:pt idx="904">
                  <c:v>1.2215699999999999E-2</c:v>
                </c:pt>
                <c:pt idx="905">
                  <c:v>1.21599E-2</c:v>
                </c:pt>
                <c:pt idx="906">
                  <c:v>1.21034E-2</c:v>
                </c:pt>
                <c:pt idx="907">
                  <c:v>1.2046299999999999E-2</c:v>
                </c:pt>
                <c:pt idx="908">
                  <c:v>1.1988499999999999E-2</c:v>
                </c:pt>
                <c:pt idx="909">
                  <c:v>1.19302E-2</c:v>
                </c:pt>
                <c:pt idx="910">
                  <c:v>1.18712E-2</c:v>
                </c:pt>
                <c:pt idx="911">
                  <c:v>1.18117E-2</c:v>
                </c:pt>
                <c:pt idx="912">
                  <c:v>1.1751599999999999E-2</c:v>
                </c:pt>
                <c:pt idx="913">
                  <c:v>1.1690900000000001E-2</c:v>
                </c:pt>
                <c:pt idx="914">
                  <c:v>1.16297E-2</c:v>
                </c:pt>
                <c:pt idx="915">
                  <c:v>1.1567900000000001E-2</c:v>
                </c:pt>
                <c:pt idx="916">
                  <c:v>1.15056E-2</c:v>
                </c:pt>
                <c:pt idx="917">
                  <c:v>1.1442799999999999E-2</c:v>
                </c:pt>
                <c:pt idx="918">
                  <c:v>1.1379500000000001E-2</c:v>
                </c:pt>
                <c:pt idx="919">
                  <c:v>1.13157E-2</c:v>
                </c:pt>
                <c:pt idx="920">
                  <c:v>1.12514E-2</c:v>
                </c:pt>
                <c:pt idx="921">
                  <c:v>1.11866E-2</c:v>
                </c:pt>
                <c:pt idx="922">
                  <c:v>1.11214E-2</c:v>
                </c:pt>
                <c:pt idx="923">
                  <c:v>1.10557E-2</c:v>
                </c:pt>
                <c:pt idx="924">
                  <c:v>1.09896E-2</c:v>
                </c:pt>
                <c:pt idx="925">
                  <c:v>1.09231E-2</c:v>
                </c:pt>
                <c:pt idx="926">
                  <c:v>1.08562E-2</c:v>
                </c:pt>
                <c:pt idx="927">
                  <c:v>1.0788799999999999E-2</c:v>
                </c:pt>
                <c:pt idx="928">
                  <c:v>1.0721100000000001E-2</c:v>
                </c:pt>
                <c:pt idx="929">
                  <c:v>1.06529E-2</c:v>
                </c:pt>
                <c:pt idx="930">
                  <c:v>1.0584400000000001E-2</c:v>
                </c:pt>
                <c:pt idx="931">
                  <c:v>1.05156E-2</c:v>
                </c:pt>
                <c:pt idx="932">
                  <c:v>1.04463E-2</c:v>
                </c:pt>
                <c:pt idx="933">
                  <c:v>1.03768E-2</c:v>
                </c:pt>
                <c:pt idx="934">
                  <c:v>1.0306900000000001E-2</c:v>
                </c:pt>
                <c:pt idx="935">
                  <c:v>1.02367E-2</c:v>
                </c:pt>
                <c:pt idx="936">
                  <c:v>1.0166100000000001E-2</c:v>
                </c:pt>
                <c:pt idx="937">
                  <c:v>1.00953E-2</c:v>
                </c:pt>
                <c:pt idx="938">
                  <c:v>1.00242E-2</c:v>
                </c:pt>
                <c:pt idx="939">
                  <c:v>9.9527699999999997E-3</c:v>
                </c:pt>
                <c:pt idx="940">
                  <c:v>9.8811000000000003E-3</c:v>
                </c:pt>
                <c:pt idx="941">
                  <c:v>9.8091700000000007E-3</c:v>
                </c:pt>
                <c:pt idx="942">
                  <c:v>9.7369799999999992E-3</c:v>
                </c:pt>
                <c:pt idx="943">
                  <c:v>9.6645499999999992E-3</c:v>
                </c:pt>
                <c:pt idx="944">
                  <c:v>9.5918900000000005E-3</c:v>
                </c:pt>
                <c:pt idx="945">
                  <c:v>9.5190099999999996E-3</c:v>
                </c:pt>
                <c:pt idx="946">
                  <c:v>9.4459100000000001E-3</c:v>
                </c:pt>
                <c:pt idx="947">
                  <c:v>9.37261E-3</c:v>
                </c:pt>
                <c:pt idx="948">
                  <c:v>9.2991099999999993E-3</c:v>
                </c:pt>
                <c:pt idx="949">
                  <c:v>9.2254299999999997E-3</c:v>
                </c:pt>
                <c:pt idx="950">
                  <c:v>9.1515699999999995E-3</c:v>
                </c:pt>
                <c:pt idx="951">
                  <c:v>9.0775400000000003E-3</c:v>
                </c:pt>
                <c:pt idx="952">
                  <c:v>9.0033500000000002E-3</c:v>
                </c:pt>
                <c:pt idx="953">
                  <c:v>8.9290199999999993E-3</c:v>
                </c:pt>
                <c:pt idx="954">
                  <c:v>8.8545399999999993E-3</c:v>
                </c:pt>
                <c:pt idx="955">
                  <c:v>8.77994E-3</c:v>
                </c:pt>
                <c:pt idx="956">
                  <c:v>8.7051999999999997E-3</c:v>
                </c:pt>
                <c:pt idx="957">
                  <c:v>8.6303600000000001E-3</c:v>
                </c:pt>
                <c:pt idx="958">
                  <c:v>8.5554099999999994E-3</c:v>
                </c:pt>
                <c:pt idx="959">
                  <c:v>8.4803599999999993E-3</c:v>
                </c:pt>
                <c:pt idx="960">
                  <c:v>8.4052199999999997E-3</c:v>
                </c:pt>
                <c:pt idx="961">
                  <c:v>8.3300000000000006E-3</c:v>
                </c:pt>
                <c:pt idx="962">
                  <c:v>8.2547100000000002E-3</c:v>
                </c:pt>
                <c:pt idx="963">
                  <c:v>8.1793500000000002E-3</c:v>
                </c:pt>
                <c:pt idx="964">
                  <c:v>8.1039400000000004E-3</c:v>
                </c:pt>
                <c:pt idx="965">
                  <c:v>8.0284799999999993E-3</c:v>
                </c:pt>
                <c:pt idx="966">
                  <c:v>7.9529800000000001E-3</c:v>
                </c:pt>
                <c:pt idx="967">
                  <c:v>7.8774499999999994E-3</c:v>
                </c:pt>
                <c:pt idx="968">
                  <c:v>7.8018899999999997E-3</c:v>
                </c:pt>
                <c:pt idx="969">
                  <c:v>7.7263200000000001E-3</c:v>
                </c:pt>
                <c:pt idx="970">
                  <c:v>7.6507299999999997E-3</c:v>
                </c:pt>
                <c:pt idx="971">
                  <c:v>7.5751500000000001E-3</c:v>
                </c:pt>
                <c:pt idx="972">
                  <c:v>7.4995699999999997E-3</c:v>
                </c:pt>
                <c:pt idx="973">
                  <c:v>7.424E-3</c:v>
                </c:pt>
                <c:pt idx="974">
                  <c:v>7.3484600000000002E-3</c:v>
                </c:pt>
                <c:pt idx="975">
                  <c:v>7.2729400000000003E-3</c:v>
                </c:pt>
                <c:pt idx="976">
                  <c:v>7.1974500000000002E-3</c:v>
                </c:pt>
                <c:pt idx="977">
                  <c:v>7.1220099999999998E-3</c:v>
                </c:pt>
                <c:pt idx="978">
                  <c:v>7.04662E-3</c:v>
                </c:pt>
                <c:pt idx="979">
                  <c:v>6.9712899999999998E-3</c:v>
                </c:pt>
                <c:pt idx="980">
                  <c:v>6.8960200000000001E-3</c:v>
                </c:pt>
                <c:pt idx="981">
                  <c:v>6.8208100000000001E-3</c:v>
                </c:pt>
                <c:pt idx="982">
                  <c:v>6.7456900000000004E-3</c:v>
                </c:pt>
                <c:pt idx="983">
                  <c:v>6.6706500000000002E-3</c:v>
                </c:pt>
                <c:pt idx="984">
                  <c:v>6.5956900000000004E-3</c:v>
                </c:pt>
                <c:pt idx="985">
                  <c:v>6.52084E-3</c:v>
                </c:pt>
                <c:pt idx="986">
                  <c:v>6.4460899999999998E-3</c:v>
                </c:pt>
                <c:pt idx="987">
                  <c:v>6.3714399999999999E-3</c:v>
                </c:pt>
                <c:pt idx="988">
                  <c:v>6.2969200000000001E-3</c:v>
                </c:pt>
                <c:pt idx="989">
                  <c:v>6.2225099999999997E-3</c:v>
                </c:pt>
                <c:pt idx="990">
                  <c:v>6.1482300000000002E-3</c:v>
                </c:pt>
                <c:pt idx="991">
                  <c:v>6.0740899999999999E-3</c:v>
                </c:pt>
                <c:pt idx="992">
                  <c:v>6.0000799999999996E-3</c:v>
                </c:pt>
                <c:pt idx="993">
                  <c:v>5.9262300000000002E-3</c:v>
                </c:pt>
                <c:pt idx="994">
                  <c:v>5.8525199999999999E-3</c:v>
                </c:pt>
                <c:pt idx="995">
                  <c:v>5.7789699999999996E-3</c:v>
                </c:pt>
                <c:pt idx="996">
                  <c:v>5.70559E-3</c:v>
                </c:pt>
                <c:pt idx="997">
                  <c:v>5.6323700000000003E-3</c:v>
                </c:pt>
                <c:pt idx="998">
                  <c:v>5.5593300000000003E-3</c:v>
                </c:pt>
                <c:pt idx="999">
                  <c:v>5.4864700000000002E-3</c:v>
                </c:pt>
                <c:pt idx="1000">
                  <c:v>5.4137899999999999E-3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05-4DCF-AE2D-17D4CDC467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041400"/>
        <c:axId val="485041728"/>
      </c:scatterChart>
      <c:valAx>
        <c:axId val="485041400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5041728"/>
        <c:crossesAt val="-0.2"/>
        <c:crossBetween val="midCat"/>
      </c:valAx>
      <c:valAx>
        <c:axId val="48504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Amps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5041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v1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BckEuler!$E$2:$E$102</c:f>
              <c:numCache>
                <c:formatCode>General</c:formatCode>
                <c:ptCount val="101"/>
                <c:pt idx="0">
                  <c:v>0.90991</c:v>
                </c:pt>
                <c:pt idx="1">
                  <c:v>0.82955900000000005</c:v>
                </c:pt>
                <c:pt idx="2">
                  <c:v>0.75870700000000002</c:v>
                </c:pt>
                <c:pt idx="3">
                  <c:v>0.69704999999999995</c:v>
                </c:pt>
                <c:pt idx="4">
                  <c:v>0.64423200000000003</c:v>
                </c:pt>
                <c:pt idx="5">
                  <c:v>0.59985299999999997</c:v>
                </c:pt>
                <c:pt idx="6">
                  <c:v>0.56347800000000003</c:v>
                </c:pt>
                <c:pt idx="7">
                  <c:v>0.53464</c:v>
                </c:pt>
                <c:pt idx="8">
                  <c:v>0.51285199999999997</c:v>
                </c:pt>
                <c:pt idx="9">
                  <c:v>0.497612</c:v>
                </c:pt>
                <c:pt idx="10">
                  <c:v>0.48840800000000001</c:v>
                </c:pt>
                <c:pt idx="11">
                  <c:v>0.48472500000000002</c:v>
                </c:pt>
                <c:pt idx="12">
                  <c:v>0.48604900000000001</c:v>
                </c:pt>
                <c:pt idx="13">
                  <c:v>0.491873</c:v>
                </c:pt>
                <c:pt idx="14">
                  <c:v>0.50169699999999995</c:v>
                </c:pt>
                <c:pt idx="15">
                  <c:v>0.51503600000000005</c:v>
                </c:pt>
                <c:pt idx="16">
                  <c:v>0.53142299999999998</c:v>
                </c:pt>
                <c:pt idx="17">
                  <c:v>0.55040699999999998</c:v>
                </c:pt>
                <c:pt idx="18">
                  <c:v>0.57155999999999996</c:v>
                </c:pt>
                <c:pt idx="19">
                  <c:v>0.59447700000000003</c:v>
                </c:pt>
                <c:pt idx="20">
                  <c:v>0.61877599999999999</c:v>
                </c:pt>
                <c:pt idx="21">
                  <c:v>0.64410199999999995</c:v>
                </c:pt>
                <c:pt idx="22">
                  <c:v>0.67012400000000005</c:v>
                </c:pt>
                <c:pt idx="23">
                  <c:v>0.69653900000000002</c:v>
                </c:pt>
                <c:pt idx="24">
                  <c:v>0.72307100000000002</c:v>
                </c:pt>
                <c:pt idx="25">
                  <c:v>0.74946800000000002</c:v>
                </c:pt>
                <c:pt idx="26">
                  <c:v>0.77550600000000003</c:v>
                </c:pt>
                <c:pt idx="27">
                  <c:v>0.80098599999999998</c:v>
                </c:pt>
                <c:pt idx="28">
                  <c:v>0.82573399999999997</c:v>
                </c:pt>
                <c:pt idx="29">
                  <c:v>0.84960000000000002</c:v>
                </c:pt>
                <c:pt idx="30">
                  <c:v>0.87245499999999998</c:v>
                </c:pt>
                <c:pt idx="31">
                  <c:v>0.89419499999999996</c:v>
                </c:pt>
                <c:pt idx="32">
                  <c:v>0.91473300000000002</c:v>
                </c:pt>
                <c:pt idx="33">
                  <c:v>0.93400399999999995</c:v>
                </c:pt>
                <c:pt idx="34">
                  <c:v>0.95196000000000003</c:v>
                </c:pt>
                <c:pt idx="35">
                  <c:v>0.96857000000000004</c:v>
                </c:pt>
                <c:pt idx="36">
                  <c:v>0.98381600000000002</c:v>
                </c:pt>
                <c:pt idx="37">
                  <c:v>0.99769799999999997</c:v>
                </c:pt>
                <c:pt idx="38">
                  <c:v>1.0102199999999999</c:v>
                </c:pt>
                <c:pt idx="39">
                  <c:v>1.02142</c:v>
                </c:pt>
                <c:pt idx="40">
                  <c:v>1.0313099999999999</c:v>
                </c:pt>
                <c:pt idx="41">
                  <c:v>1.0399400000000001</c:v>
                </c:pt>
                <c:pt idx="42">
                  <c:v>1.04735</c:v>
                </c:pt>
                <c:pt idx="43">
                  <c:v>1.0536000000000001</c:v>
                </c:pt>
                <c:pt idx="44">
                  <c:v>1.0587500000000001</c:v>
                </c:pt>
                <c:pt idx="45">
                  <c:v>1.0628599999999999</c:v>
                </c:pt>
                <c:pt idx="46">
                  <c:v>1.0660000000000001</c:v>
                </c:pt>
                <c:pt idx="47">
                  <c:v>1.06823</c:v>
                </c:pt>
                <c:pt idx="48">
                  <c:v>1.0696300000000001</c:v>
                </c:pt>
                <c:pt idx="49">
                  <c:v>1.07026</c:v>
                </c:pt>
                <c:pt idx="50">
                  <c:v>1.07019</c:v>
                </c:pt>
                <c:pt idx="51">
                  <c:v>1.0694999999999999</c:v>
                </c:pt>
                <c:pt idx="52">
                  <c:v>1.0682499999999999</c:v>
                </c:pt>
                <c:pt idx="53">
                  <c:v>1.0665100000000001</c:v>
                </c:pt>
                <c:pt idx="54">
                  <c:v>1.0643400000000001</c:v>
                </c:pt>
                <c:pt idx="55">
                  <c:v>1.0618099999999999</c:v>
                </c:pt>
                <c:pt idx="56">
                  <c:v>1.05897</c:v>
                </c:pt>
                <c:pt idx="57">
                  <c:v>1.05589</c:v>
                </c:pt>
                <c:pt idx="58">
                  <c:v>1.0526</c:v>
                </c:pt>
                <c:pt idx="59">
                  <c:v>1.0491699999999999</c:v>
                </c:pt>
                <c:pt idx="60">
                  <c:v>1.0456300000000001</c:v>
                </c:pt>
                <c:pt idx="61">
                  <c:v>1.04203</c:v>
                </c:pt>
                <c:pt idx="62">
                  <c:v>1.0384199999999999</c:v>
                </c:pt>
                <c:pt idx="63">
                  <c:v>1.03481</c:v>
                </c:pt>
                <c:pt idx="64">
                  <c:v>1.03125</c:v>
                </c:pt>
                <c:pt idx="65">
                  <c:v>1.0277499999999999</c:v>
                </c:pt>
                <c:pt idx="66">
                  <c:v>1.0243599999999999</c:v>
                </c:pt>
                <c:pt idx="67">
                  <c:v>1.02108</c:v>
                </c:pt>
                <c:pt idx="68">
                  <c:v>1.0179400000000001</c:v>
                </c:pt>
                <c:pt idx="69">
                  <c:v>1.01494</c:v>
                </c:pt>
                <c:pt idx="70">
                  <c:v>1.0121100000000001</c:v>
                </c:pt>
                <c:pt idx="71">
                  <c:v>1.00945</c:v>
                </c:pt>
                <c:pt idx="72">
                  <c:v>1.0069699999999999</c:v>
                </c:pt>
                <c:pt idx="73">
                  <c:v>1.00467</c:v>
                </c:pt>
                <c:pt idx="74">
                  <c:v>1.0025599999999999</c:v>
                </c:pt>
                <c:pt idx="75">
                  <c:v>1.0006299999999999</c:v>
                </c:pt>
                <c:pt idx="76">
                  <c:v>0.99889300000000003</c:v>
                </c:pt>
                <c:pt idx="77">
                  <c:v>0.99733400000000005</c:v>
                </c:pt>
                <c:pt idx="78">
                  <c:v>0.99595400000000001</c:v>
                </c:pt>
                <c:pt idx="79">
                  <c:v>0.99474700000000005</c:v>
                </c:pt>
                <c:pt idx="80">
                  <c:v>0.99370700000000001</c:v>
                </c:pt>
                <c:pt idx="81">
                  <c:v>0.99282700000000002</c:v>
                </c:pt>
                <c:pt idx="82">
                  <c:v>0.99209800000000004</c:v>
                </c:pt>
                <c:pt idx="83">
                  <c:v>0.99151299999999998</c:v>
                </c:pt>
                <c:pt idx="84">
                  <c:v>0.991062</c:v>
                </c:pt>
                <c:pt idx="85">
                  <c:v>0.99073699999999998</c:v>
                </c:pt>
                <c:pt idx="86">
                  <c:v>0.99052700000000005</c:v>
                </c:pt>
                <c:pt idx="87">
                  <c:v>0.99042399999999997</c:v>
                </c:pt>
                <c:pt idx="88">
                  <c:v>0.99041699999999999</c:v>
                </c:pt>
                <c:pt idx="89">
                  <c:v>0.99049699999999996</c:v>
                </c:pt>
                <c:pt idx="90">
                  <c:v>0.99065400000000003</c:v>
                </c:pt>
                <c:pt idx="91">
                  <c:v>0.99087999999999998</c:v>
                </c:pt>
                <c:pt idx="92">
                  <c:v>0.99116599999999999</c:v>
                </c:pt>
                <c:pt idx="93">
                  <c:v>0.99150400000000005</c:v>
                </c:pt>
                <c:pt idx="94">
                  <c:v>0.99188399999999999</c:v>
                </c:pt>
                <c:pt idx="95">
                  <c:v>0.99229999999999996</c:v>
                </c:pt>
                <c:pt idx="96">
                  <c:v>0.99274399999999996</c:v>
                </c:pt>
                <c:pt idx="97">
                  <c:v>0.99320900000000001</c:v>
                </c:pt>
                <c:pt idx="98">
                  <c:v>0.99368900000000004</c:v>
                </c:pt>
                <c:pt idx="99">
                  <c:v>0.99417900000000003</c:v>
                </c:pt>
                <c:pt idx="100">
                  <c:v>0.99467300000000003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47-4723-802A-15BECC277E23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BckEuler!$S$2:$S$1002</c:f>
              <c:numCache>
                <c:formatCode>General</c:formatCode>
                <c:ptCount val="1001"/>
                <c:pt idx="0">
                  <c:v>0.99009999999999998</c:v>
                </c:pt>
                <c:pt idx="1">
                  <c:v>0.98029999999999995</c:v>
                </c:pt>
                <c:pt idx="2">
                  <c:v>0.97060000000000002</c:v>
                </c:pt>
                <c:pt idx="3">
                  <c:v>0.96099999999999997</c:v>
                </c:pt>
                <c:pt idx="4">
                  <c:v>0.95149899999999998</c:v>
                </c:pt>
                <c:pt idx="5">
                  <c:v>0.94209900000000002</c:v>
                </c:pt>
                <c:pt idx="6">
                  <c:v>0.93279800000000002</c:v>
                </c:pt>
                <c:pt idx="7">
                  <c:v>0.923597</c:v>
                </c:pt>
                <c:pt idx="8">
                  <c:v>0.91449499999999995</c:v>
                </c:pt>
                <c:pt idx="9">
                  <c:v>0.90549299999999999</c:v>
                </c:pt>
                <c:pt idx="10">
                  <c:v>0.89659</c:v>
                </c:pt>
                <c:pt idx="11">
                  <c:v>0.88778699999999999</c:v>
                </c:pt>
                <c:pt idx="12">
                  <c:v>0.87908200000000003</c:v>
                </c:pt>
                <c:pt idx="13">
                  <c:v>0.87047699999999995</c:v>
                </c:pt>
                <c:pt idx="14">
                  <c:v>0.86197100000000004</c:v>
                </c:pt>
                <c:pt idx="15">
                  <c:v>0.85356299999999996</c:v>
                </c:pt>
                <c:pt idx="16">
                  <c:v>0.84525399999999995</c:v>
                </c:pt>
                <c:pt idx="17">
                  <c:v>0.83704299999999998</c:v>
                </c:pt>
                <c:pt idx="18">
                  <c:v>0.82892999999999994</c:v>
                </c:pt>
                <c:pt idx="19">
                  <c:v>0.82091599999999998</c:v>
                </c:pt>
                <c:pt idx="20">
                  <c:v>0.81299900000000003</c:v>
                </c:pt>
                <c:pt idx="21">
                  <c:v>0.80518000000000001</c:v>
                </c:pt>
                <c:pt idx="22">
                  <c:v>0.79745900000000003</c:v>
                </c:pt>
                <c:pt idx="23">
                  <c:v>0.78983400000000004</c:v>
                </c:pt>
                <c:pt idx="24">
                  <c:v>0.78230699999999997</c:v>
                </c:pt>
                <c:pt idx="25">
                  <c:v>0.77487700000000004</c:v>
                </c:pt>
                <c:pt idx="26">
                  <c:v>0.76754299999999998</c:v>
                </c:pt>
                <c:pt idx="27">
                  <c:v>0.76030500000000001</c:v>
                </c:pt>
                <c:pt idx="28">
                  <c:v>0.75316399999999994</c:v>
                </c:pt>
                <c:pt idx="29">
                  <c:v>0.74611899999999998</c:v>
                </c:pt>
                <c:pt idx="30">
                  <c:v>0.73916899999999996</c:v>
                </c:pt>
                <c:pt idx="31">
                  <c:v>0.73231400000000002</c:v>
                </c:pt>
                <c:pt idx="32">
                  <c:v>0.72555400000000003</c:v>
                </c:pt>
                <c:pt idx="33">
                  <c:v>0.71889000000000003</c:v>
                </c:pt>
                <c:pt idx="34">
                  <c:v>0.71231900000000004</c:v>
                </c:pt>
                <c:pt idx="35">
                  <c:v>0.705843</c:v>
                </c:pt>
                <c:pt idx="36">
                  <c:v>0.699461</c:v>
                </c:pt>
                <c:pt idx="37">
                  <c:v>0.69317200000000001</c:v>
                </c:pt>
                <c:pt idx="38">
                  <c:v>0.68697699999999995</c:v>
                </c:pt>
                <c:pt idx="39">
                  <c:v>0.68087399999999998</c:v>
                </c:pt>
                <c:pt idx="40">
                  <c:v>0.67486400000000002</c:v>
                </c:pt>
                <c:pt idx="41">
                  <c:v>0.66894600000000004</c:v>
                </c:pt>
                <c:pt idx="42">
                  <c:v>0.66312099999999996</c:v>
                </c:pt>
                <c:pt idx="43">
                  <c:v>0.65738700000000005</c:v>
                </c:pt>
                <c:pt idx="44">
                  <c:v>0.65174399999999999</c:v>
                </c:pt>
                <c:pt idx="45">
                  <c:v>0.64619199999999999</c:v>
                </c:pt>
                <c:pt idx="46">
                  <c:v>0.64073000000000002</c:v>
                </c:pt>
                <c:pt idx="47">
                  <c:v>0.63535900000000001</c:v>
                </c:pt>
                <c:pt idx="48">
                  <c:v>0.63007800000000003</c:v>
                </c:pt>
                <c:pt idx="49">
                  <c:v>0.62488600000000005</c:v>
                </c:pt>
                <c:pt idx="50">
                  <c:v>0.61978299999999997</c:v>
                </c:pt>
                <c:pt idx="51">
                  <c:v>0.61476900000000001</c:v>
                </c:pt>
                <c:pt idx="52">
                  <c:v>0.60984300000000002</c:v>
                </c:pt>
                <c:pt idx="53">
                  <c:v>0.60500500000000001</c:v>
                </c:pt>
                <c:pt idx="54">
                  <c:v>0.60025399999999995</c:v>
                </c:pt>
                <c:pt idx="55">
                  <c:v>0.59558999999999995</c:v>
                </c:pt>
                <c:pt idx="56">
                  <c:v>0.59101300000000001</c:v>
                </c:pt>
                <c:pt idx="57">
                  <c:v>0.58652300000000002</c:v>
                </c:pt>
                <c:pt idx="58">
                  <c:v>0.58211800000000002</c:v>
                </c:pt>
                <c:pt idx="59">
                  <c:v>0.57779899999999995</c:v>
                </c:pt>
                <c:pt idx="60">
                  <c:v>0.57356399999999996</c:v>
                </c:pt>
                <c:pt idx="61">
                  <c:v>0.56941399999999998</c:v>
                </c:pt>
                <c:pt idx="62">
                  <c:v>0.56534899999999999</c:v>
                </c:pt>
                <c:pt idx="63">
                  <c:v>0.56136699999999995</c:v>
                </c:pt>
                <c:pt idx="64">
                  <c:v>0.55746799999999996</c:v>
                </c:pt>
                <c:pt idx="65">
                  <c:v>0.55365200000000003</c:v>
                </c:pt>
                <c:pt idx="66">
                  <c:v>0.54991800000000002</c:v>
                </c:pt>
                <c:pt idx="67">
                  <c:v>0.54626600000000003</c:v>
                </c:pt>
                <c:pt idx="68">
                  <c:v>0.54269599999999996</c:v>
                </c:pt>
                <c:pt idx="69">
                  <c:v>0.53920699999999999</c:v>
                </c:pt>
                <c:pt idx="70">
                  <c:v>0.535798</c:v>
                </c:pt>
                <c:pt idx="71">
                  <c:v>0.53246899999999997</c:v>
                </c:pt>
                <c:pt idx="72">
                  <c:v>0.52922000000000002</c:v>
                </c:pt>
                <c:pt idx="73">
                  <c:v>0.52605000000000002</c:v>
                </c:pt>
                <c:pt idx="74">
                  <c:v>0.52295800000000003</c:v>
                </c:pt>
                <c:pt idx="75">
                  <c:v>0.51994499999999999</c:v>
                </c:pt>
                <c:pt idx="76">
                  <c:v>0.51700900000000005</c:v>
                </c:pt>
                <c:pt idx="77">
                  <c:v>0.51415100000000002</c:v>
                </c:pt>
                <c:pt idx="78">
                  <c:v>0.51136899999999996</c:v>
                </c:pt>
                <c:pt idx="79">
                  <c:v>0.50866299999999998</c:v>
                </c:pt>
                <c:pt idx="80">
                  <c:v>0.50603299999999996</c:v>
                </c:pt>
                <c:pt idx="81">
                  <c:v>0.50347799999999998</c:v>
                </c:pt>
                <c:pt idx="82">
                  <c:v>0.50099800000000005</c:v>
                </c:pt>
                <c:pt idx="83">
                  <c:v>0.49859199999999998</c:v>
                </c:pt>
                <c:pt idx="84">
                  <c:v>0.49625999999999998</c:v>
                </c:pt>
                <c:pt idx="85">
                  <c:v>0.49400100000000002</c:v>
                </c:pt>
                <c:pt idx="86">
                  <c:v>0.491815</c:v>
                </c:pt>
                <c:pt idx="87">
                  <c:v>0.489701</c:v>
                </c:pt>
                <c:pt idx="88">
                  <c:v>0.48765799999999998</c:v>
                </c:pt>
                <c:pt idx="89">
                  <c:v>0.48568699999999998</c:v>
                </c:pt>
                <c:pt idx="90">
                  <c:v>0.48378599999999999</c:v>
                </c:pt>
                <c:pt idx="91">
                  <c:v>0.481956</c:v>
                </c:pt>
                <c:pt idx="92">
                  <c:v>0.48019499999999998</c:v>
                </c:pt>
                <c:pt idx="93">
                  <c:v>0.47850300000000001</c:v>
                </c:pt>
                <c:pt idx="94">
                  <c:v>0.476879</c:v>
                </c:pt>
                <c:pt idx="95">
                  <c:v>0.47532400000000002</c:v>
                </c:pt>
                <c:pt idx="96">
                  <c:v>0.47383599999999998</c:v>
                </c:pt>
                <c:pt idx="97">
                  <c:v>0.47241499999999997</c:v>
                </c:pt>
                <c:pt idx="98">
                  <c:v>0.47106100000000001</c:v>
                </c:pt>
                <c:pt idx="99">
                  <c:v>0.46977200000000002</c:v>
                </c:pt>
                <c:pt idx="100">
                  <c:v>0.46854899999999999</c:v>
                </c:pt>
                <c:pt idx="101">
                  <c:v>0.46739000000000003</c:v>
                </c:pt>
                <c:pt idx="102">
                  <c:v>0.46629599999999999</c:v>
                </c:pt>
                <c:pt idx="103">
                  <c:v>0.46526600000000001</c:v>
                </c:pt>
                <c:pt idx="104">
                  <c:v>0.46429900000000002</c:v>
                </c:pt>
                <c:pt idx="105">
                  <c:v>0.463395</c:v>
                </c:pt>
                <c:pt idx="106">
                  <c:v>0.46255299999999999</c:v>
                </c:pt>
                <c:pt idx="107">
                  <c:v>0.46177200000000002</c:v>
                </c:pt>
                <c:pt idx="108">
                  <c:v>0.46105299999999999</c:v>
                </c:pt>
                <c:pt idx="109">
                  <c:v>0.46039400000000003</c:v>
                </c:pt>
                <c:pt idx="110">
                  <c:v>0.45979500000000001</c:v>
                </c:pt>
                <c:pt idx="111">
                  <c:v>0.459256</c:v>
                </c:pt>
                <c:pt idx="112">
                  <c:v>0.45877499999999999</c:v>
                </c:pt>
                <c:pt idx="113">
                  <c:v>0.45835300000000001</c:v>
                </c:pt>
                <c:pt idx="114">
                  <c:v>0.45798899999999998</c:v>
                </c:pt>
                <c:pt idx="115">
                  <c:v>0.45768199999999998</c:v>
                </c:pt>
                <c:pt idx="116">
                  <c:v>0.45743200000000001</c:v>
                </c:pt>
                <c:pt idx="117">
                  <c:v>0.45723799999999998</c:v>
                </c:pt>
                <c:pt idx="118">
                  <c:v>0.45709899999999998</c:v>
                </c:pt>
                <c:pt idx="119">
                  <c:v>0.45701599999999998</c:v>
                </c:pt>
                <c:pt idx="120">
                  <c:v>0.45698800000000001</c:v>
                </c:pt>
                <c:pt idx="121">
                  <c:v>0.457013</c:v>
                </c:pt>
                <c:pt idx="122">
                  <c:v>0.457092</c:v>
                </c:pt>
                <c:pt idx="123">
                  <c:v>0.45722400000000002</c:v>
                </c:pt>
                <c:pt idx="124">
                  <c:v>0.45740799999999998</c:v>
                </c:pt>
                <c:pt idx="125">
                  <c:v>0.45764500000000002</c:v>
                </c:pt>
                <c:pt idx="126">
                  <c:v>0.45793200000000001</c:v>
                </c:pt>
                <c:pt idx="127">
                  <c:v>0.45827000000000001</c:v>
                </c:pt>
                <c:pt idx="128">
                  <c:v>0.45865899999999998</c:v>
                </c:pt>
                <c:pt idx="129">
                  <c:v>0.45909699999999998</c:v>
                </c:pt>
                <c:pt idx="130">
                  <c:v>0.45958500000000002</c:v>
                </c:pt>
                <c:pt idx="131">
                  <c:v>0.460121</c:v>
                </c:pt>
                <c:pt idx="132">
                  <c:v>0.46070499999999998</c:v>
                </c:pt>
                <c:pt idx="133">
                  <c:v>0.461337</c:v>
                </c:pt>
                <c:pt idx="134">
                  <c:v>0.46201500000000001</c:v>
                </c:pt>
                <c:pt idx="135">
                  <c:v>0.46274100000000001</c:v>
                </c:pt>
                <c:pt idx="136">
                  <c:v>0.46351199999999998</c:v>
                </c:pt>
                <c:pt idx="137">
                  <c:v>0.46432800000000002</c:v>
                </c:pt>
                <c:pt idx="138">
                  <c:v>0.46518999999999999</c:v>
                </c:pt>
                <c:pt idx="139">
                  <c:v>0.46609600000000001</c:v>
                </c:pt>
                <c:pt idx="140">
                  <c:v>0.46704499999999999</c:v>
                </c:pt>
                <c:pt idx="141">
                  <c:v>0.46803800000000001</c:v>
                </c:pt>
                <c:pt idx="142">
                  <c:v>0.46907300000000002</c:v>
                </c:pt>
                <c:pt idx="143">
                  <c:v>0.47015099999999999</c:v>
                </c:pt>
                <c:pt idx="144">
                  <c:v>0.471271</c:v>
                </c:pt>
                <c:pt idx="145">
                  <c:v>0.47243099999999999</c:v>
                </c:pt>
                <c:pt idx="146">
                  <c:v>0.473632</c:v>
                </c:pt>
                <c:pt idx="147">
                  <c:v>0.47487400000000002</c:v>
                </c:pt>
                <c:pt idx="148">
                  <c:v>0.47615499999999999</c:v>
                </c:pt>
                <c:pt idx="149">
                  <c:v>0.47747499999999998</c:v>
                </c:pt>
                <c:pt idx="150">
                  <c:v>0.47883300000000001</c:v>
                </c:pt>
                <c:pt idx="151">
                  <c:v>0.48022999999999999</c:v>
                </c:pt>
                <c:pt idx="152">
                  <c:v>0.48166399999999998</c:v>
                </c:pt>
                <c:pt idx="153">
                  <c:v>0.48313400000000001</c:v>
                </c:pt>
                <c:pt idx="154">
                  <c:v>0.48464200000000002</c:v>
                </c:pt>
                <c:pt idx="155">
                  <c:v>0.48618499999999998</c:v>
                </c:pt>
                <c:pt idx="156">
                  <c:v>0.48776399999999998</c:v>
                </c:pt>
                <c:pt idx="157">
                  <c:v>0.48937799999999998</c:v>
                </c:pt>
                <c:pt idx="158">
                  <c:v>0.49102600000000002</c:v>
                </c:pt>
                <c:pt idx="159">
                  <c:v>0.49270799999999998</c:v>
                </c:pt>
                <c:pt idx="160">
                  <c:v>0.494423</c:v>
                </c:pt>
                <c:pt idx="161">
                  <c:v>0.496172</c:v>
                </c:pt>
                <c:pt idx="162">
                  <c:v>0.49795299999999998</c:v>
                </c:pt>
                <c:pt idx="163">
                  <c:v>0.49976500000000001</c:v>
                </c:pt>
                <c:pt idx="164">
                  <c:v>0.50160899999999997</c:v>
                </c:pt>
                <c:pt idx="165">
                  <c:v>0.50348400000000004</c:v>
                </c:pt>
                <c:pt idx="166">
                  <c:v>0.50539000000000001</c:v>
                </c:pt>
                <c:pt idx="167">
                  <c:v>0.50732500000000003</c:v>
                </c:pt>
                <c:pt idx="168">
                  <c:v>0.50928899999999999</c:v>
                </c:pt>
                <c:pt idx="169">
                  <c:v>0.51128300000000004</c:v>
                </c:pt>
                <c:pt idx="170">
                  <c:v>0.51330500000000001</c:v>
                </c:pt>
                <c:pt idx="171">
                  <c:v>0.51535500000000001</c:v>
                </c:pt>
                <c:pt idx="172">
                  <c:v>0.51743300000000003</c:v>
                </c:pt>
                <c:pt idx="173">
                  <c:v>0.51953700000000003</c:v>
                </c:pt>
                <c:pt idx="174">
                  <c:v>0.52166800000000002</c:v>
                </c:pt>
                <c:pt idx="175">
                  <c:v>0.52382499999999999</c:v>
                </c:pt>
                <c:pt idx="176">
                  <c:v>0.52600800000000003</c:v>
                </c:pt>
                <c:pt idx="177">
                  <c:v>0.52821600000000002</c:v>
                </c:pt>
                <c:pt idx="178">
                  <c:v>0.53044800000000003</c:v>
                </c:pt>
                <c:pt idx="179">
                  <c:v>0.53270499999999998</c:v>
                </c:pt>
                <c:pt idx="180">
                  <c:v>0.53498500000000004</c:v>
                </c:pt>
                <c:pt idx="181">
                  <c:v>0.53728900000000002</c:v>
                </c:pt>
                <c:pt idx="182">
                  <c:v>0.53961499999999996</c:v>
                </c:pt>
                <c:pt idx="183">
                  <c:v>0.54196299999999997</c:v>
                </c:pt>
                <c:pt idx="184">
                  <c:v>0.54433399999999998</c:v>
                </c:pt>
                <c:pt idx="185">
                  <c:v>0.54672600000000005</c:v>
                </c:pt>
                <c:pt idx="186">
                  <c:v>0.54913900000000004</c:v>
                </c:pt>
                <c:pt idx="187">
                  <c:v>0.55157199999999995</c:v>
                </c:pt>
                <c:pt idx="188">
                  <c:v>0.55402499999999999</c:v>
                </c:pt>
                <c:pt idx="189">
                  <c:v>0.55649800000000005</c:v>
                </c:pt>
                <c:pt idx="190">
                  <c:v>0.55898999999999999</c:v>
                </c:pt>
                <c:pt idx="191">
                  <c:v>0.56150100000000003</c:v>
                </c:pt>
                <c:pt idx="192">
                  <c:v>0.56403099999999995</c:v>
                </c:pt>
                <c:pt idx="193">
                  <c:v>0.56657800000000003</c:v>
                </c:pt>
                <c:pt idx="194">
                  <c:v>0.56914200000000004</c:v>
                </c:pt>
                <c:pt idx="195">
                  <c:v>0.57172400000000001</c:v>
                </c:pt>
                <c:pt idx="196">
                  <c:v>0.574322</c:v>
                </c:pt>
                <c:pt idx="197">
                  <c:v>0.576936</c:v>
                </c:pt>
                <c:pt idx="198">
                  <c:v>0.57956600000000003</c:v>
                </c:pt>
                <c:pt idx="199">
                  <c:v>0.58221199999999995</c:v>
                </c:pt>
                <c:pt idx="200">
                  <c:v>0.58487199999999995</c:v>
                </c:pt>
                <c:pt idx="201">
                  <c:v>0.58754700000000004</c:v>
                </c:pt>
                <c:pt idx="202">
                  <c:v>0.59023599999999998</c:v>
                </c:pt>
                <c:pt idx="203">
                  <c:v>0.59293799999999997</c:v>
                </c:pt>
                <c:pt idx="204">
                  <c:v>0.59565400000000002</c:v>
                </c:pt>
                <c:pt idx="205">
                  <c:v>0.598383</c:v>
                </c:pt>
                <c:pt idx="206">
                  <c:v>0.60112399999999999</c:v>
                </c:pt>
                <c:pt idx="207">
                  <c:v>0.603877</c:v>
                </c:pt>
                <c:pt idx="208">
                  <c:v>0.60664200000000001</c:v>
                </c:pt>
                <c:pt idx="209">
                  <c:v>0.60941800000000002</c:v>
                </c:pt>
                <c:pt idx="210">
                  <c:v>0.61220600000000003</c:v>
                </c:pt>
                <c:pt idx="211">
                  <c:v>0.61500299999999997</c:v>
                </c:pt>
                <c:pt idx="212">
                  <c:v>0.617811</c:v>
                </c:pt>
                <c:pt idx="213">
                  <c:v>0.62062899999999999</c:v>
                </c:pt>
                <c:pt idx="214">
                  <c:v>0.62345600000000001</c:v>
                </c:pt>
                <c:pt idx="215">
                  <c:v>0.62629199999999996</c:v>
                </c:pt>
                <c:pt idx="216">
                  <c:v>0.62913600000000003</c:v>
                </c:pt>
                <c:pt idx="217">
                  <c:v>0.63198900000000002</c:v>
                </c:pt>
                <c:pt idx="218">
                  <c:v>0.63485000000000003</c:v>
                </c:pt>
                <c:pt idx="219">
                  <c:v>0.63771800000000001</c:v>
                </c:pt>
                <c:pt idx="220">
                  <c:v>0.640594</c:v>
                </c:pt>
                <c:pt idx="221">
                  <c:v>0.64347600000000005</c:v>
                </c:pt>
                <c:pt idx="222">
                  <c:v>0.64636499999999997</c:v>
                </c:pt>
                <c:pt idx="223">
                  <c:v>0.64925999999999995</c:v>
                </c:pt>
                <c:pt idx="224">
                  <c:v>0.65216099999999999</c:v>
                </c:pt>
                <c:pt idx="225">
                  <c:v>0.65506699999999995</c:v>
                </c:pt>
                <c:pt idx="226">
                  <c:v>0.65797799999999995</c:v>
                </c:pt>
                <c:pt idx="227">
                  <c:v>0.66089399999999998</c:v>
                </c:pt>
                <c:pt idx="228">
                  <c:v>0.66381400000000002</c:v>
                </c:pt>
                <c:pt idx="229">
                  <c:v>0.66673899999999997</c:v>
                </c:pt>
                <c:pt idx="230">
                  <c:v>0.66966700000000001</c:v>
                </c:pt>
                <c:pt idx="231">
                  <c:v>0.67259899999999995</c:v>
                </c:pt>
                <c:pt idx="232">
                  <c:v>0.67553399999999997</c:v>
                </c:pt>
                <c:pt idx="233">
                  <c:v>0.67847100000000005</c:v>
                </c:pt>
                <c:pt idx="234">
                  <c:v>0.68141099999999999</c:v>
                </c:pt>
                <c:pt idx="235">
                  <c:v>0.68435299999999999</c:v>
                </c:pt>
                <c:pt idx="236">
                  <c:v>0.68729700000000005</c:v>
                </c:pt>
                <c:pt idx="237">
                  <c:v>0.69024300000000005</c:v>
                </c:pt>
                <c:pt idx="238">
                  <c:v>0.69318900000000006</c:v>
                </c:pt>
                <c:pt idx="239">
                  <c:v>0.69613700000000001</c:v>
                </c:pt>
                <c:pt idx="240">
                  <c:v>0.69908499999999996</c:v>
                </c:pt>
                <c:pt idx="241">
                  <c:v>0.70203400000000005</c:v>
                </c:pt>
                <c:pt idx="242">
                  <c:v>0.704982</c:v>
                </c:pt>
                <c:pt idx="243">
                  <c:v>0.70793099999999998</c:v>
                </c:pt>
                <c:pt idx="244">
                  <c:v>0.71087800000000001</c:v>
                </c:pt>
                <c:pt idx="245">
                  <c:v>0.71382500000000004</c:v>
                </c:pt>
                <c:pt idx="246">
                  <c:v>0.71677100000000005</c:v>
                </c:pt>
                <c:pt idx="247">
                  <c:v>0.71971499999999999</c:v>
                </c:pt>
                <c:pt idx="248">
                  <c:v>0.72265800000000002</c:v>
                </c:pt>
                <c:pt idx="249">
                  <c:v>0.72559899999999999</c:v>
                </c:pt>
                <c:pt idx="250">
                  <c:v>0.72853699999999999</c:v>
                </c:pt>
                <c:pt idx="251">
                  <c:v>0.73147300000000004</c:v>
                </c:pt>
                <c:pt idx="252">
                  <c:v>0.734406</c:v>
                </c:pt>
                <c:pt idx="253">
                  <c:v>0.73733599999999999</c:v>
                </c:pt>
                <c:pt idx="254">
                  <c:v>0.740263</c:v>
                </c:pt>
                <c:pt idx="255">
                  <c:v>0.74318600000000001</c:v>
                </c:pt>
                <c:pt idx="256">
                  <c:v>0.74610600000000005</c:v>
                </c:pt>
                <c:pt idx="257">
                  <c:v>0.74902100000000005</c:v>
                </c:pt>
                <c:pt idx="258">
                  <c:v>0.75193200000000004</c:v>
                </c:pt>
                <c:pt idx="259">
                  <c:v>0.75483900000000004</c:v>
                </c:pt>
                <c:pt idx="260">
                  <c:v>0.75773999999999997</c:v>
                </c:pt>
                <c:pt idx="261">
                  <c:v>0.76063700000000001</c:v>
                </c:pt>
                <c:pt idx="262">
                  <c:v>0.76352900000000001</c:v>
                </c:pt>
                <c:pt idx="263">
                  <c:v>0.76641499999999996</c:v>
                </c:pt>
                <c:pt idx="264">
                  <c:v>0.76929499999999995</c:v>
                </c:pt>
                <c:pt idx="265">
                  <c:v>0.77216899999999999</c:v>
                </c:pt>
                <c:pt idx="266">
                  <c:v>0.77503699999999998</c:v>
                </c:pt>
                <c:pt idx="267">
                  <c:v>0.77789900000000001</c:v>
                </c:pt>
                <c:pt idx="268">
                  <c:v>0.78075399999999995</c:v>
                </c:pt>
                <c:pt idx="269">
                  <c:v>0.78360200000000002</c:v>
                </c:pt>
                <c:pt idx="270">
                  <c:v>0.786443</c:v>
                </c:pt>
                <c:pt idx="271">
                  <c:v>0.78927700000000001</c:v>
                </c:pt>
                <c:pt idx="272">
                  <c:v>0.79210400000000003</c:v>
                </c:pt>
                <c:pt idx="273">
                  <c:v>0.79492200000000002</c:v>
                </c:pt>
                <c:pt idx="274">
                  <c:v>0.79773300000000003</c:v>
                </c:pt>
                <c:pt idx="275">
                  <c:v>0.80053600000000003</c:v>
                </c:pt>
                <c:pt idx="276">
                  <c:v>0.80332999999999999</c:v>
                </c:pt>
                <c:pt idx="277">
                  <c:v>0.80611600000000005</c:v>
                </c:pt>
                <c:pt idx="278">
                  <c:v>0.808894</c:v>
                </c:pt>
                <c:pt idx="279">
                  <c:v>0.81166199999999999</c:v>
                </c:pt>
                <c:pt idx="280">
                  <c:v>0.81442199999999998</c:v>
                </c:pt>
                <c:pt idx="281">
                  <c:v>0.81717200000000001</c:v>
                </c:pt>
                <c:pt idx="282">
                  <c:v>0.819913</c:v>
                </c:pt>
                <c:pt idx="283">
                  <c:v>0.82264400000000004</c:v>
                </c:pt>
                <c:pt idx="284">
                  <c:v>0.82536600000000004</c:v>
                </c:pt>
                <c:pt idx="285">
                  <c:v>0.82807699999999995</c:v>
                </c:pt>
                <c:pt idx="286">
                  <c:v>0.83077900000000005</c:v>
                </c:pt>
                <c:pt idx="287">
                  <c:v>0.83347000000000004</c:v>
                </c:pt>
                <c:pt idx="288">
                  <c:v>0.83615099999999998</c:v>
                </c:pt>
                <c:pt idx="289">
                  <c:v>0.83882100000000004</c:v>
                </c:pt>
                <c:pt idx="290">
                  <c:v>0.84148000000000001</c:v>
                </c:pt>
                <c:pt idx="291">
                  <c:v>0.84412900000000002</c:v>
                </c:pt>
                <c:pt idx="292">
                  <c:v>0.84676700000000005</c:v>
                </c:pt>
                <c:pt idx="293">
                  <c:v>0.84939299999999995</c:v>
                </c:pt>
                <c:pt idx="294">
                  <c:v>0.85200799999999999</c:v>
                </c:pt>
                <c:pt idx="295">
                  <c:v>0.85461100000000001</c:v>
                </c:pt>
                <c:pt idx="296">
                  <c:v>0.85720300000000005</c:v>
                </c:pt>
                <c:pt idx="297">
                  <c:v>0.85978299999999996</c:v>
                </c:pt>
                <c:pt idx="298">
                  <c:v>0.86235200000000001</c:v>
                </c:pt>
                <c:pt idx="299">
                  <c:v>0.86490800000000001</c:v>
                </c:pt>
                <c:pt idx="300">
                  <c:v>0.867452</c:v>
                </c:pt>
                <c:pt idx="301">
                  <c:v>0.86998299999999995</c:v>
                </c:pt>
                <c:pt idx="302">
                  <c:v>0.872502</c:v>
                </c:pt>
                <c:pt idx="303">
                  <c:v>0.87500900000000004</c:v>
                </c:pt>
                <c:pt idx="304">
                  <c:v>0.87750300000000003</c:v>
                </c:pt>
                <c:pt idx="305">
                  <c:v>0.87998399999999999</c:v>
                </c:pt>
                <c:pt idx="306">
                  <c:v>0.88245200000000001</c:v>
                </c:pt>
                <c:pt idx="307">
                  <c:v>0.884907</c:v>
                </c:pt>
                <c:pt idx="308">
                  <c:v>0.88734900000000005</c:v>
                </c:pt>
                <c:pt idx="309">
                  <c:v>0.88977799999999996</c:v>
                </c:pt>
                <c:pt idx="310">
                  <c:v>0.89219300000000001</c:v>
                </c:pt>
                <c:pt idx="311">
                  <c:v>0.89459500000000003</c:v>
                </c:pt>
                <c:pt idx="312">
                  <c:v>0.89698299999999997</c:v>
                </c:pt>
                <c:pt idx="313">
                  <c:v>0.89935799999999999</c:v>
                </c:pt>
                <c:pt idx="314">
                  <c:v>0.90171900000000005</c:v>
                </c:pt>
                <c:pt idx="315">
                  <c:v>0.90406600000000004</c:v>
                </c:pt>
                <c:pt idx="316">
                  <c:v>0.90639899999999995</c:v>
                </c:pt>
                <c:pt idx="317">
                  <c:v>0.90871800000000003</c:v>
                </c:pt>
                <c:pt idx="318">
                  <c:v>0.911022</c:v>
                </c:pt>
                <c:pt idx="319">
                  <c:v>0.91331300000000004</c:v>
                </c:pt>
                <c:pt idx="320">
                  <c:v>0.91558899999999999</c:v>
                </c:pt>
                <c:pt idx="321">
                  <c:v>0.91785099999999997</c:v>
                </c:pt>
                <c:pt idx="322">
                  <c:v>0.92009799999999997</c:v>
                </c:pt>
                <c:pt idx="323">
                  <c:v>0.92233100000000001</c:v>
                </c:pt>
                <c:pt idx="324">
                  <c:v>0.92454899999999995</c:v>
                </c:pt>
                <c:pt idx="325">
                  <c:v>0.92675200000000002</c:v>
                </c:pt>
                <c:pt idx="326">
                  <c:v>0.92894100000000002</c:v>
                </c:pt>
                <c:pt idx="327">
                  <c:v>0.93111500000000003</c:v>
                </c:pt>
                <c:pt idx="328">
                  <c:v>0.93327400000000005</c:v>
                </c:pt>
                <c:pt idx="329">
                  <c:v>0.93541799999999997</c:v>
                </c:pt>
                <c:pt idx="330">
                  <c:v>0.93754599999999999</c:v>
                </c:pt>
                <c:pt idx="331">
                  <c:v>0.93966000000000005</c:v>
                </c:pt>
                <c:pt idx="332">
                  <c:v>0.94175900000000001</c:v>
                </c:pt>
                <c:pt idx="333">
                  <c:v>0.94384199999999996</c:v>
                </c:pt>
                <c:pt idx="334">
                  <c:v>0.94591000000000003</c:v>
                </c:pt>
                <c:pt idx="335">
                  <c:v>0.947963</c:v>
                </c:pt>
                <c:pt idx="336">
                  <c:v>0.95</c:v>
                </c:pt>
                <c:pt idx="337">
                  <c:v>0.95202200000000003</c:v>
                </c:pt>
                <c:pt idx="338">
                  <c:v>0.95402900000000002</c:v>
                </c:pt>
                <c:pt idx="339">
                  <c:v>0.95601999999999998</c:v>
                </c:pt>
                <c:pt idx="340">
                  <c:v>0.95799500000000004</c:v>
                </c:pt>
                <c:pt idx="341">
                  <c:v>0.959955</c:v>
                </c:pt>
                <c:pt idx="342">
                  <c:v>0.96189899999999995</c:v>
                </c:pt>
                <c:pt idx="343">
                  <c:v>0.96382800000000002</c:v>
                </c:pt>
                <c:pt idx="344">
                  <c:v>0.96574099999999996</c:v>
                </c:pt>
                <c:pt idx="345">
                  <c:v>0.967638</c:v>
                </c:pt>
                <c:pt idx="346">
                  <c:v>0.96951900000000002</c:v>
                </c:pt>
                <c:pt idx="347">
                  <c:v>0.97138500000000005</c:v>
                </c:pt>
                <c:pt idx="348">
                  <c:v>0.97323400000000004</c:v>
                </c:pt>
                <c:pt idx="349">
                  <c:v>0.97506800000000005</c:v>
                </c:pt>
                <c:pt idx="350">
                  <c:v>0.97688600000000003</c:v>
                </c:pt>
                <c:pt idx="351">
                  <c:v>0.978688</c:v>
                </c:pt>
                <c:pt idx="352">
                  <c:v>0.98047499999999999</c:v>
                </c:pt>
                <c:pt idx="353">
                  <c:v>0.98224500000000003</c:v>
                </c:pt>
                <c:pt idx="354">
                  <c:v>0.98399899999999996</c:v>
                </c:pt>
                <c:pt idx="355">
                  <c:v>0.985738</c:v>
                </c:pt>
                <c:pt idx="356">
                  <c:v>0.98746</c:v>
                </c:pt>
                <c:pt idx="357">
                  <c:v>0.98916599999999999</c:v>
                </c:pt>
                <c:pt idx="358">
                  <c:v>0.99085699999999999</c:v>
                </c:pt>
                <c:pt idx="359">
                  <c:v>0.99253100000000005</c:v>
                </c:pt>
                <c:pt idx="360">
                  <c:v>0.99419000000000002</c:v>
                </c:pt>
                <c:pt idx="361">
                  <c:v>0.99583200000000005</c:v>
                </c:pt>
                <c:pt idx="362">
                  <c:v>0.99745899999999998</c:v>
                </c:pt>
                <c:pt idx="363">
                  <c:v>0.99906899999999998</c:v>
                </c:pt>
                <c:pt idx="364">
                  <c:v>1.0006600000000001</c:v>
                </c:pt>
                <c:pt idx="365">
                  <c:v>1.00224</c:v>
                </c:pt>
                <c:pt idx="366">
                  <c:v>1.0038</c:v>
                </c:pt>
                <c:pt idx="367">
                  <c:v>1.00535</c:v>
                </c:pt>
                <c:pt idx="368">
                  <c:v>1.00688</c:v>
                </c:pt>
                <c:pt idx="369">
                  <c:v>1.0084</c:v>
                </c:pt>
                <c:pt idx="370">
                  <c:v>1.00989</c:v>
                </c:pt>
                <c:pt idx="371">
                  <c:v>1.0113799999999999</c:v>
                </c:pt>
                <c:pt idx="372">
                  <c:v>1.01284</c:v>
                </c:pt>
                <c:pt idx="373">
                  <c:v>1.0142899999999999</c:v>
                </c:pt>
                <c:pt idx="374">
                  <c:v>1.01573</c:v>
                </c:pt>
                <c:pt idx="375">
                  <c:v>1.01715</c:v>
                </c:pt>
                <c:pt idx="376">
                  <c:v>1.0185500000000001</c:v>
                </c:pt>
                <c:pt idx="377">
                  <c:v>1.0199400000000001</c:v>
                </c:pt>
                <c:pt idx="378">
                  <c:v>1.0213099999999999</c:v>
                </c:pt>
                <c:pt idx="379">
                  <c:v>1.0226599999999999</c:v>
                </c:pt>
                <c:pt idx="380">
                  <c:v>1.024</c:v>
                </c:pt>
                <c:pt idx="381">
                  <c:v>1.0253300000000001</c:v>
                </c:pt>
                <c:pt idx="382">
                  <c:v>1.0266299999999999</c:v>
                </c:pt>
                <c:pt idx="383">
                  <c:v>1.02793</c:v>
                </c:pt>
                <c:pt idx="384">
                  <c:v>1.0291999999999999</c:v>
                </c:pt>
                <c:pt idx="385">
                  <c:v>1.0304599999999999</c:v>
                </c:pt>
                <c:pt idx="386">
                  <c:v>1.0317099999999999</c:v>
                </c:pt>
                <c:pt idx="387">
                  <c:v>1.03294</c:v>
                </c:pt>
                <c:pt idx="388">
                  <c:v>1.0341499999999999</c:v>
                </c:pt>
                <c:pt idx="389">
                  <c:v>1.03535</c:v>
                </c:pt>
                <c:pt idx="390">
                  <c:v>1.03654</c:v>
                </c:pt>
                <c:pt idx="391">
                  <c:v>1.0377000000000001</c:v>
                </c:pt>
                <c:pt idx="392">
                  <c:v>1.0388599999999999</c:v>
                </c:pt>
                <c:pt idx="393">
                  <c:v>1.03999</c:v>
                </c:pt>
                <c:pt idx="394">
                  <c:v>1.04111</c:v>
                </c:pt>
                <c:pt idx="395">
                  <c:v>1.0422199999999999</c:v>
                </c:pt>
                <c:pt idx="396">
                  <c:v>1.04331</c:v>
                </c:pt>
                <c:pt idx="397">
                  <c:v>1.0443899999999999</c:v>
                </c:pt>
                <c:pt idx="398">
                  <c:v>1.04545</c:v>
                </c:pt>
                <c:pt idx="399">
                  <c:v>1.0464899999999999</c:v>
                </c:pt>
                <c:pt idx="400">
                  <c:v>1.0475300000000001</c:v>
                </c:pt>
                <c:pt idx="401">
                  <c:v>1.04854</c:v>
                </c:pt>
                <c:pt idx="402">
                  <c:v>1.0495399999999999</c:v>
                </c:pt>
                <c:pt idx="403">
                  <c:v>1.05053</c:v>
                </c:pt>
                <c:pt idx="404">
                  <c:v>1.0515000000000001</c:v>
                </c:pt>
                <c:pt idx="405">
                  <c:v>1.0524500000000001</c:v>
                </c:pt>
                <c:pt idx="406">
                  <c:v>1.0533999999999999</c:v>
                </c:pt>
                <c:pt idx="407">
                  <c:v>1.0543199999999999</c:v>
                </c:pt>
                <c:pt idx="408">
                  <c:v>1.0552299999999999</c:v>
                </c:pt>
                <c:pt idx="409">
                  <c:v>1.05613</c:v>
                </c:pt>
                <c:pt idx="410">
                  <c:v>1.05701</c:v>
                </c:pt>
                <c:pt idx="411">
                  <c:v>1.0578799999999999</c:v>
                </c:pt>
                <c:pt idx="412">
                  <c:v>1.05874</c:v>
                </c:pt>
                <c:pt idx="413">
                  <c:v>1.05958</c:v>
                </c:pt>
                <c:pt idx="414">
                  <c:v>1.0604</c:v>
                </c:pt>
                <c:pt idx="415">
                  <c:v>1.06121</c:v>
                </c:pt>
                <c:pt idx="416">
                  <c:v>1.0620099999999999</c:v>
                </c:pt>
                <c:pt idx="417">
                  <c:v>1.0627899999999999</c:v>
                </c:pt>
                <c:pt idx="418">
                  <c:v>1.0635600000000001</c:v>
                </c:pt>
                <c:pt idx="419">
                  <c:v>1.0643199999999999</c:v>
                </c:pt>
                <c:pt idx="420">
                  <c:v>1.0650599999999999</c:v>
                </c:pt>
                <c:pt idx="421">
                  <c:v>1.0657799999999999</c:v>
                </c:pt>
                <c:pt idx="422">
                  <c:v>1.0665</c:v>
                </c:pt>
                <c:pt idx="423">
                  <c:v>1.0671999999999999</c:v>
                </c:pt>
                <c:pt idx="424">
                  <c:v>1.0678799999999999</c:v>
                </c:pt>
                <c:pt idx="425">
                  <c:v>1.0685500000000001</c:v>
                </c:pt>
                <c:pt idx="426">
                  <c:v>1.06921</c:v>
                </c:pt>
                <c:pt idx="427">
                  <c:v>1.06986</c:v>
                </c:pt>
                <c:pt idx="428">
                  <c:v>1.0704899999999999</c:v>
                </c:pt>
                <c:pt idx="429">
                  <c:v>1.07111</c:v>
                </c:pt>
                <c:pt idx="430">
                  <c:v>1.0717099999999999</c:v>
                </c:pt>
                <c:pt idx="431">
                  <c:v>1.0723100000000001</c:v>
                </c:pt>
                <c:pt idx="432">
                  <c:v>1.0728899999999999</c:v>
                </c:pt>
                <c:pt idx="433">
                  <c:v>1.07345</c:v>
                </c:pt>
                <c:pt idx="434">
                  <c:v>1.0740099999999999</c:v>
                </c:pt>
                <c:pt idx="435">
                  <c:v>1.0745499999999999</c:v>
                </c:pt>
                <c:pt idx="436">
                  <c:v>1.07507</c:v>
                </c:pt>
                <c:pt idx="437">
                  <c:v>1.07559</c:v>
                </c:pt>
                <c:pt idx="438">
                  <c:v>1.07609</c:v>
                </c:pt>
                <c:pt idx="439">
                  <c:v>1.0765800000000001</c:v>
                </c:pt>
                <c:pt idx="440">
                  <c:v>1.0770599999999999</c:v>
                </c:pt>
                <c:pt idx="441">
                  <c:v>1.07752</c:v>
                </c:pt>
                <c:pt idx="442">
                  <c:v>1.0779799999999999</c:v>
                </c:pt>
                <c:pt idx="443">
                  <c:v>1.0784199999999999</c:v>
                </c:pt>
                <c:pt idx="444">
                  <c:v>1.07884</c:v>
                </c:pt>
                <c:pt idx="445">
                  <c:v>1.0792600000000001</c:v>
                </c:pt>
                <c:pt idx="446">
                  <c:v>1.0796600000000001</c:v>
                </c:pt>
                <c:pt idx="447">
                  <c:v>1.08006</c:v>
                </c:pt>
                <c:pt idx="448">
                  <c:v>1.0804400000000001</c:v>
                </c:pt>
                <c:pt idx="449">
                  <c:v>1.08081</c:v>
                </c:pt>
                <c:pt idx="450">
                  <c:v>1.0811599999999999</c:v>
                </c:pt>
                <c:pt idx="451">
                  <c:v>1.08151</c:v>
                </c:pt>
                <c:pt idx="452">
                  <c:v>1.0818399999999999</c:v>
                </c:pt>
                <c:pt idx="453">
                  <c:v>1.08216</c:v>
                </c:pt>
                <c:pt idx="454">
                  <c:v>1.08247</c:v>
                </c:pt>
                <c:pt idx="455">
                  <c:v>1.08277</c:v>
                </c:pt>
                <c:pt idx="456">
                  <c:v>1.0830599999999999</c:v>
                </c:pt>
                <c:pt idx="457">
                  <c:v>1.08334</c:v>
                </c:pt>
                <c:pt idx="458">
                  <c:v>1.08361</c:v>
                </c:pt>
                <c:pt idx="459">
                  <c:v>1.08386</c:v>
                </c:pt>
                <c:pt idx="460">
                  <c:v>1.0841099999999999</c:v>
                </c:pt>
                <c:pt idx="461">
                  <c:v>1.0843400000000001</c:v>
                </c:pt>
                <c:pt idx="462">
                  <c:v>1.08456</c:v>
                </c:pt>
                <c:pt idx="463">
                  <c:v>1.08477</c:v>
                </c:pt>
                <c:pt idx="464">
                  <c:v>1.0849800000000001</c:v>
                </c:pt>
                <c:pt idx="465">
                  <c:v>1.08517</c:v>
                </c:pt>
                <c:pt idx="466">
                  <c:v>1.08535</c:v>
                </c:pt>
                <c:pt idx="467">
                  <c:v>1.08552</c:v>
                </c:pt>
                <c:pt idx="468">
                  <c:v>1.08568</c:v>
                </c:pt>
                <c:pt idx="469">
                  <c:v>1.0858300000000001</c:v>
                </c:pt>
                <c:pt idx="470">
                  <c:v>1.0859700000000001</c:v>
                </c:pt>
                <c:pt idx="471">
                  <c:v>1.0861000000000001</c:v>
                </c:pt>
                <c:pt idx="472">
                  <c:v>1.08622</c:v>
                </c:pt>
                <c:pt idx="473">
                  <c:v>1.08633</c:v>
                </c:pt>
                <c:pt idx="474">
                  <c:v>1.0864400000000001</c:v>
                </c:pt>
                <c:pt idx="475">
                  <c:v>1.08653</c:v>
                </c:pt>
                <c:pt idx="476">
                  <c:v>1.0866100000000001</c:v>
                </c:pt>
                <c:pt idx="477">
                  <c:v>1.0866800000000001</c:v>
                </c:pt>
                <c:pt idx="478">
                  <c:v>1.0867500000000001</c:v>
                </c:pt>
                <c:pt idx="479">
                  <c:v>1.0868</c:v>
                </c:pt>
                <c:pt idx="480">
                  <c:v>1.0868500000000001</c:v>
                </c:pt>
                <c:pt idx="481">
                  <c:v>1.0868800000000001</c:v>
                </c:pt>
                <c:pt idx="482">
                  <c:v>1.08691</c:v>
                </c:pt>
                <c:pt idx="483">
                  <c:v>1.08693</c:v>
                </c:pt>
                <c:pt idx="484">
                  <c:v>1.08694</c:v>
                </c:pt>
                <c:pt idx="485">
                  <c:v>1.08694</c:v>
                </c:pt>
                <c:pt idx="486">
                  <c:v>1.08693</c:v>
                </c:pt>
                <c:pt idx="487">
                  <c:v>1.0869200000000001</c:v>
                </c:pt>
                <c:pt idx="488">
                  <c:v>1.0868899999999999</c:v>
                </c:pt>
                <c:pt idx="489">
                  <c:v>1.0868599999999999</c:v>
                </c:pt>
                <c:pt idx="490">
                  <c:v>1.0868199999999999</c:v>
                </c:pt>
                <c:pt idx="491">
                  <c:v>1.08677</c:v>
                </c:pt>
                <c:pt idx="492">
                  <c:v>1.0867100000000001</c:v>
                </c:pt>
                <c:pt idx="493">
                  <c:v>1.0866400000000001</c:v>
                </c:pt>
                <c:pt idx="494">
                  <c:v>1.08657</c:v>
                </c:pt>
                <c:pt idx="495">
                  <c:v>1.08649</c:v>
                </c:pt>
                <c:pt idx="496">
                  <c:v>1.0864</c:v>
                </c:pt>
                <c:pt idx="497">
                  <c:v>1.0863</c:v>
                </c:pt>
                <c:pt idx="498">
                  <c:v>1.0862000000000001</c:v>
                </c:pt>
                <c:pt idx="499">
                  <c:v>1.08609</c:v>
                </c:pt>
                <c:pt idx="500">
                  <c:v>1.0859700000000001</c:v>
                </c:pt>
                <c:pt idx="501">
                  <c:v>1.0858399999999999</c:v>
                </c:pt>
                <c:pt idx="502">
                  <c:v>1.08571</c:v>
                </c:pt>
                <c:pt idx="503">
                  <c:v>1.0855699999999999</c:v>
                </c:pt>
                <c:pt idx="504">
                  <c:v>1.0854200000000001</c:v>
                </c:pt>
                <c:pt idx="505">
                  <c:v>1.0852599999999999</c:v>
                </c:pt>
                <c:pt idx="506">
                  <c:v>1.0851</c:v>
                </c:pt>
                <c:pt idx="507">
                  <c:v>1.0849299999999999</c:v>
                </c:pt>
                <c:pt idx="508">
                  <c:v>1.0847599999999999</c:v>
                </c:pt>
                <c:pt idx="509">
                  <c:v>1.0845800000000001</c:v>
                </c:pt>
                <c:pt idx="510">
                  <c:v>1.08439</c:v>
                </c:pt>
                <c:pt idx="511">
                  <c:v>1.08419</c:v>
                </c:pt>
                <c:pt idx="512">
                  <c:v>1.08399</c:v>
                </c:pt>
                <c:pt idx="513">
                  <c:v>1.08378</c:v>
                </c:pt>
                <c:pt idx="514">
                  <c:v>1.0835699999999999</c:v>
                </c:pt>
                <c:pt idx="515">
                  <c:v>1.08335</c:v>
                </c:pt>
                <c:pt idx="516">
                  <c:v>1.0831200000000001</c:v>
                </c:pt>
                <c:pt idx="517">
                  <c:v>1.0828899999999999</c:v>
                </c:pt>
                <c:pt idx="518">
                  <c:v>1.0826499999999999</c:v>
                </c:pt>
                <c:pt idx="519">
                  <c:v>1.0824100000000001</c:v>
                </c:pt>
                <c:pt idx="520">
                  <c:v>1.08216</c:v>
                </c:pt>
                <c:pt idx="521">
                  <c:v>1.0819099999999999</c:v>
                </c:pt>
                <c:pt idx="522">
                  <c:v>1.08165</c:v>
                </c:pt>
                <c:pt idx="523">
                  <c:v>1.08138</c:v>
                </c:pt>
                <c:pt idx="524">
                  <c:v>1.08111</c:v>
                </c:pt>
                <c:pt idx="525">
                  <c:v>1.08083</c:v>
                </c:pt>
                <c:pt idx="526">
                  <c:v>1.0805499999999999</c:v>
                </c:pt>
                <c:pt idx="527">
                  <c:v>1.08026</c:v>
                </c:pt>
                <c:pt idx="528">
                  <c:v>1.0799700000000001</c:v>
                </c:pt>
                <c:pt idx="529">
                  <c:v>1.0796699999999999</c:v>
                </c:pt>
                <c:pt idx="530">
                  <c:v>1.0793699999999999</c:v>
                </c:pt>
                <c:pt idx="531">
                  <c:v>1.0790599999999999</c:v>
                </c:pt>
                <c:pt idx="532">
                  <c:v>1.0787500000000001</c:v>
                </c:pt>
                <c:pt idx="533">
                  <c:v>1.07843</c:v>
                </c:pt>
                <c:pt idx="534">
                  <c:v>1.0781099999999999</c:v>
                </c:pt>
                <c:pt idx="535">
                  <c:v>1.07779</c:v>
                </c:pt>
                <c:pt idx="536">
                  <c:v>1.0774600000000001</c:v>
                </c:pt>
                <c:pt idx="537">
                  <c:v>1.0771200000000001</c:v>
                </c:pt>
                <c:pt idx="538">
                  <c:v>1.0767800000000001</c:v>
                </c:pt>
                <c:pt idx="539">
                  <c:v>1.0764400000000001</c:v>
                </c:pt>
                <c:pt idx="540">
                  <c:v>1.07609</c:v>
                </c:pt>
                <c:pt idx="541">
                  <c:v>1.0757399999999999</c:v>
                </c:pt>
                <c:pt idx="542">
                  <c:v>1.0753900000000001</c:v>
                </c:pt>
                <c:pt idx="543">
                  <c:v>1.0750299999999999</c:v>
                </c:pt>
                <c:pt idx="544">
                  <c:v>1.07467</c:v>
                </c:pt>
                <c:pt idx="545">
                  <c:v>1.0743</c:v>
                </c:pt>
                <c:pt idx="546">
                  <c:v>1.0739300000000001</c:v>
                </c:pt>
                <c:pt idx="547">
                  <c:v>1.07355</c:v>
                </c:pt>
                <c:pt idx="548">
                  <c:v>1.07318</c:v>
                </c:pt>
                <c:pt idx="549">
                  <c:v>1.0728</c:v>
                </c:pt>
                <c:pt idx="550">
                  <c:v>1.0724100000000001</c:v>
                </c:pt>
                <c:pt idx="551">
                  <c:v>1.07202</c:v>
                </c:pt>
                <c:pt idx="552">
                  <c:v>1.0716300000000001</c:v>
                </c:pt>
                <c:pt idx="553">
                  <c:v>1.07124</c:v>
                </c:pt>
                <c:pt idx="554">
                  <c:v>1.07084</c:v>
                </c:pt>
                <c:pt idx="555">
                  <c:v>1.0704400000000001</c:v>
                </c:pt>
                <c:pt idx="556">
                  <c:v>1.0700400000000001</c:v>
                </c:pt>
                <c:pt idx="557">
                  <c:v>1.0696300000000001</c:v>
                </c:pt>
                <c:pt idx="558">
                  <c:v>1.0692200000000001</c:v>
                </c:pt>
                <c:pt idx="559">
                  <c:v>1.06881</c:v>
                </c:pt>
                <c:pt idx="560">
                  <c:v>1.0684</c:v>
                </c:pt>
                <c:pt idx="561">
                  <c:v>1.0679799999999999</c:v>
                </c:pt>
                <c:pt idx="562">
                  <c:v>1.0675600000000001</c:v>
                </c:pt>
                <c:pt idx="563">
                  <c:v>1.06714</c:v>
                </c:pt>
                <c:pt idx="564">
                  <c:v>1.06671</c:v>
                </c:pt>
                <c:pt idx="565">
                  <c:v>1.06629</c:v>
                </c:pt>
                <c:pt idx="566">
                  <c:v>1.06586</c:v>
                </c:pt>
                <c:pt idx="567">
                  <c:v>1.0654300000000001</c:v>
                </c:pt>
                <c:pt idx="568">
                  <c:v>1.0649900000000001</c:v>
                </c:pt>
                <c:pt idx="569">
                  <c:v>1.06456</c:v>
                </c:pt>
                <c:pt idx="570">
                  <c:v>1.06412</c:v>
                </c:pt>
                <c:pt idx="571">
                  <c:v>1.06368</c:v>
                </c:pt>
                <c:pt idx="572">
                  <c:v>1.06324</c:v>
                </c:pt>
                <c:pt idx="573">
                  <c:v>1.0627899999999999</c:v>
                </c:pt>
                <c:pt idx="574">
                  <c:v>1.0623499999999999</c:v>
                </c:pt>
                <c:pt idx="575">
                  <c:v>1.0619000000000001</c:v>
                </c:pt>
                <c:pt idx="576">
                  <c:v>1.06145</c:v>
                </c:pt>
                <c:pt idx="577">
                  <c:v>1.0609999999999999</c:v>
                </c:pt>
                <c:pt idx="578">
                  <c:v>1.0605500000000001</c:v>
                </c:pt>
                <c:pt idx="579">
                  <c:v>1.0601</c:v>
                </c:pt>
                <c:pt idx="580">
                  <c:v>1.0596399999999999</c:v>
                </c:pt>
                <c:pt idx="581">
                  <c:v>1.0591900000000001</c:v>
                </c:pt>
                <c:pt idx="582">
                  <c:v>1.0587299999999999</c:v>
                </c:pt>
                <c:pt idx="583">
                  <c:v>1.05827</c:v>
                </c:pt>
                <c:pt idx="584">
                  <c:v>1.0578099999999999</c:v>
                </c:pt>
                <c:pt idx="585">
                  <c:v>1.05735</c:v>
                </c:pt>
                <c:pt idx="586">
                  <c:v>1.0568900000000001</c:v>
                </c:pt>
                <c:pt idx="587">
                  <c:v>1.05643</c:v>
                </c:pt>
                <c:pt idx="588">
                  <c:v>1.05596</c:v>
                </c:pt>
                <c:pt idx="589">
                  <c:v>1.0555000000000001</c:v>
                </c:pt>
                <c:pt idx="590">
                  <c:v>1.0550299999999999</c:v>
                </c:pt>
                <c:pt idx="591">
                  <c:v>1.05457</c:v>
                </c:pt>
                <c:pt idx="592">
                  <c:v>1.0541</c:v>
                </c:pt>
                <c:pt idx="593">
                  <c:v>1.0536300000000001</c:v>
                </c:pt>
                <c:pt idx="594">
                  <c:v>1.0531600000000001</c:v>
                </c:pt>
                <c:pt idx="595">
                  <c:v>1.0526899999999999</c:v>
                </c:pt>
                <c:pt idx="596">
                  <c:v>1.0522199999999999</c:v>
                </c:pt>
                <c:pt idx="597">
                  <c:v>1.05175</c:v>
                </c:pt>
                <c:pt idx="598">
                  <c:v>1.05128</c:v>
                </c:pt>
                <c:pt idx="599">
                  <c:v>1.05081</c:v>
                </c:pt>
                <c:pt idx="600">
                  <c:v>1.0503400000000001</c:v>
                </c:pt>
                <c:pt idx="601">
                  <c:v>1.0498700000000001</c:v>
                </c:pt>
                <c:pt idx="602">
                  <c:v>1.0494000000000001</c:v>
                </c:pt>
                <c:pt idx="603">
                  <c:v>1.0489299999999999</c:v>
                </c:pt>
                <c:pt idx="604">
                  <c:v>1.0484500000000001</c:v>
                </c:pt>
                <c:pt idx="605">
                  <c:v>1.0479799999999999</c:v>
                </c:pt>
                <c:pt idx="606">
                  <c:v>1.0475099999999999</c:v>
                </c:pt>
                <c:pt idx="607">
                  <c:v>1.04704</c:v>
                </c:pt>
                <c:pt idx="608">
                  <c:v>1.04657</c:v>
                </c:pt>
                <c:pt idx="609">
                  <c:v>1.04609</c:v>
                </c:pt>
                <c:pt idx="610">
                  <c:v>1.04562</c:v>
                </c:pt>
                <c:pt idx="611">
                  <c:v>1.04515</c:v>
                </c:pt>
                <c:pt idx="612">
                  <c:v>1.0446800000000001</c:v>
                </c:pt>
                <c:pt idx="613">
                  <c:v>1.0442100000000001</c:v>
                </c:pt>
                <c:pt idx="614">
                  <c:v>1.0437399999999999</c:v>
                </c:pt>
                <c:pt idx="615">
                  <c:v>1.0432699999999999</c:v>
                </c:pt>
                <c:pt idx="616">
                  <c:v>1.0427999999999999</c:v>
                </c:pt>
                <c:pt idx="617">
                  <c:v>1.04233</c:v>
                </c:pt>
                <c:pt idx="618">
                  <c:v>1.04186</c:v>
                </c:pt>
                <c:pt idx="619">
                  <c:v>1.04139</c:v>
                </c:pt>
                <c:pt idx="620">
                  <c:v>1.0409200000000001</c:v>
                </c:pt>
                <c:pt idx="621">
                  <c:v>1.0404599999999999</c:v>
                </c:pt>
                <c:pt idx="622">
                  <c:v>1.03999</c:v>
                </c:pt>
                <c:pt idx="623">
                  <c:v>1.03952</c:v>
                </c:pt>
                <c:pt idx="624">
                  <c:v>1.0390600000000001</c:v>
                </c:pt>
                <c:pt idx="625">
                  <c:v>1.0385899999999999</c:v>
                </c:pt>
                <c:pt idx="626">
                  <c:v>1.03813</c:v>
                </c:pt>
                <c:pt idx="627">
                  <c:v>1.0376700000000001</c:v>
                </c:pt>
                <c:pt idx="628">
                  <c:v>1.03721</c:v>
                </c:pt>
                <c:pt idx="629">
                  <c:v>1.0367500000000001</c:v>
                </c:pt>
                <c:pt idx="630">
                  <c:v>1.0362899999999999</c:v>
                </c:pt>
                <c:pt idx="631">
                  <c:v>1.03583</c:v>
                </c:pt>
                <c:pt idx="632">
                  <c:v>1.0353699999999999</c:v>
                </c:pt>
                <c:pt idx="633">
                  <c:v>1.03491</c:v>
                </c:pt>
                <c:pt idx="634">
                  <c:v>1.0344599999999999</c:v>
                </c:pt>
                <c:pt idx="635">
                  <c:v>1.034</c:v>
                </c:pt>
                <c:pt idx="636">
                  <c:v>1.03355</c:v>
                </c:pt>
                <c:pt idx="637">
                  <c:v>1.0330999999999999</c:v>
                </c:pt>
                <c:pt idx="638">
                  <c:v>1.0326500000000001</c:v>
                </c:pt>
                <c:pt idx="639">
                  <c:v>1.0322</c:v>
                </c:pt>
                <c:pt idx="640">
                  <c:v>1.0317499999999999</c:v>
                </c:pt>
                <c:pt idx="641">
                  <c:v>1.0313000000000001</c:v>
                </c:pt>
                <c:pt idx="642">
                  <c:v>1.0308600000000001</c:v>
                </c:pt>
                <c:pt idx="643">
                  <c:v>1.03041</c:v>
                </c:pt>
                <c:pt idx="644">
                  <c:v>1.0299700000000001</c:v>
                </c:pt>
                <c:pt idx="645">
                  <c:v>1.0295300000000001</c:v>
                </c:pt>
                <c:pt idx="646">
                  <c:v>1.0290900000000001</c:v>
                </c:pt>
                <c:pt idx="647">
                  <c:v>1.0286500000000001</c:v>
                </c:pt>
                <c:pt idx="648">
                  <c:v>1.0282100000000001</c:v>
                </c:pt>
                <c:pt idx="649">
                  <c:v>1.0277799999999999</c:v>
                </c:pt>
                <c:pt idx="650">
                  <c:v>1.02735</c:v>
                </c:pt>
                <c:pt idx="651">
                  <c:v>1.02691</c:v>
                </c:pt>
                <c:pt idx="652">
                  <c:v>1.0264800000000001</c:v>
                </c:pt>
                <c:pt idx="653">
                  <c:v>1.0260499999999999</c:v>
                </c:pt>
                <c:pt idx="654">
                  <c:v>1.02563</c:v>
                </c:pt>
                <c:pt idx="655">
                  <c:v>1.0251999999999999</c:v>
                </c:pt>
                <c:pt idx="656">
                  <c:v>1.02478</c:v>
                </c:pt>
                <c:pt idx="657">
                  <c:v>1.0243599999999999</c:v>
                </c:pt>
                <c:pt idx="658">
                  <c:v>1.0239400000000001</c:v>
                </c:pt>
                <c:pt idx="659">
                  <c:v>1.02352</c:v>
                </c:pt>
                <c:pt idx="660">
                  <c:v>1.0230999999999999</c:v>
                </c:pt>
                <c:pt idx="661">
                  <c:v>1.0226900000000001</c:v>
                </c:pt>
                <c:pt idx="662">
                  <c:v>1.0222800000000001</c:v>
                </c:pt>
                <c:pt idx="663">
                  <c:v>1.0218700000000001</c:v>
                </c:pt>
                <c:pt idx="664">
                  <c:v>1.02146</c:v>
                </c:pt>
                <c:pt idx="665">
                  <c:v>1.02105</c:v>
                </c:pt>
                <c:pt idx="666">
                  <c:v>1.0206500000000001</c:v>
                </c:pt>
                <c:pt idx="667">
                  <c:v>1.0202500000000001</c:v>
                </c:pt>
                <c:pt idx="668">
                  <c:v>1.0198499999999999</c:v>
                </c:pt>
                <c:pt idx="669">
                  <c:v>1.01945</c:v>
                </c:pt>
                <c:pt idx="670">
                  <c:v>1.01905</c:v>
                </c:pt>
                <c:pt idx="671">
                  <c:v>1.0186599999999999</c:v>
                </c:pt>
                <c:pt idx="672">
                  <c:v>1.0182599999999999</c:v>
                </c:pt>
                <c:pt idx="673">
                  <c:v>1.0178700000000001</c:v>
                </c:pt>
                <c:pt idx="674">
                  <c:v>1.01749</c:v>
                </c:pt>
                <c:pt idx="675">
                  <c:v>1.0170999999999999</c:v>
                </c:pt>
                <c:pt idx="676">
                  <c:v>1.0167200000000001</c:v>
                </c:pt>
                <c:pt idx="677">
                  <c:v>1.01633</c:v>
                </c:pt>
                <c:pt idx="678">
                  <c:v>1.01596</c:v>
                </c:pt>
                <c:pt idx="679">
                  <c:v>1.0155799999999999</c:v>
                </c:pt>
                <c:pt idx="680">
                  <c:v>1.0152000000000001</c:v>
                </c:pt>
                <c:pt idx="681">
                  <c:v>1.0148299999999999</c:v>
                </c:pt>
                <c:pt idx="682">
                  <c:v>1.0144599999999999</c:v>
                </c:pt>
                <c:pt idx="683">
                  <c:v>1.0140899999999999</c:v>
                </c:pt>
                <c:pt idx="684">
                  <c:v>1.01373</c:v>
                </c:pt>
                <c:pt idx="685">
                  <c:v>1.01336</c:v>
                </c:pt>
                <c:pt idx="686">
                  <c:v>1.0129999999999999</c:v>
                </c:pt>
                <c:pt idx="687">
                  <c:v>1.01264</c:v>
                </c:pt>
                <c:pt idx="688">
                  <c:v>1.0122899999999999</c:v>
                </c:pt>
                <c:pt idx="689">
                  <c:v>1.01193</c:v>
                </c:pt>
                <c:pt idx="690">
                  <c:v>1.0115799999999999</c:v>
                </c:pt>
                <c:pt idx="691">
                  <c:v>1.0112300000000001</c:v>
                </c:pt>
                <c:pt idx="692">
                  <c:v>1.01088</c:v>
                </c:pt>
                <c:pt idx="693">
                  <c:v>1.01054</c:v>
                </c:pt>
                <c:pt idx="694">
                  <c:v>1.0102</c:v>
                </c:pt>
                <c:pt idx="695">
                  <c:v>1.00986</c:v>
                </c:pt>
                <c:pt idx="696">
                  <c:v>1.00952</c:v>
                </c:pt>
                <c:pt idx="697">
                  <c:v>1.00919</c:v>
                </c:pt>
                <c:pt idx="698">
                  <c:v>1.00885</c:v>
                </c:pt>
                <c:pt idx="699">
                  <c:v>1.0085200000000001</c:v>
                </c:pt>
                <c:pt idx="700">
                  <c:v>1.0082</c:v>
                </c:pt>
                <c:pt idx="701">
                  <c:v>1.00787</c:v>
                </c:pt>
                <c:pt idx="702">
                  <c:v>1.0075499999999999</c:v>
                </c:pt>
                <c:pt idx="703">
                  <c:v>1.0072300000000001</c:v>
                </c:pt>
                <c:pt idx="704">
                  <c:v>1.00691</c:v>
                </c:pt>
                <c:pt idx="705">
                  <c:v>1.0065900000000001</c:v>
                </c:pt>
                <c:pt idx="706">
                  <c:v>1.0062800000000001</c:v>
                </c:pt>
                <c:pt idx="707">
                  <c:v>1.00597</c:v>
                </c:pt>
                <c:pt idx="708">
                  <c:v>1.00566</c:v>
                </c:pt>
                <c:pt idx="709">
                  <c:v>1.00536</c:v>
                </c:pt>
                <c:pt idx="710">
                  <c:v>1.0050600000000001</c:v>
                </c:pt>
                <c:pt idx="711">
                  <c:v>1.0047600000000001</c:v>
                </c:pt>
                <c:pt idx="712">
                  <c:v>1.0044599999999999</c:v>
                </c:pt>
                <c:pt idx="713">
                  <c:v>1.0041599999999999</c:v>
                </c:pt>
                <c:pt idx="714">
                  <c:v>1.00387</c:v>
                </c:pt>
                <c:pt idx="715">
                  <c:v>1.0035799999999999</c:v>
                </c:pt>
                <c:pt idx="716">
                  <c:v>1.00329</c:v>
                </c:pt>
                <c:pt idx="717">
                  <c:v>1.00301</c:v>
                </c:pt>
                <c:pt idx="718">
                  <c:v>1.0027299999999999</c:v>
                </c:pt>
                <c:pt idx="719">
                  <c:v>1.0024500000000001</c:v>
                </c:pt>
                <c:pt idx="720">
                  <c:v>1.00217</c:v>
                </c:pt>
                <c:pt idx="721">
                  <c:v>1.0018899999999999</c:v>
                </c:pt>
                <c:pt idx="722">
                  <c:v>1.00162</c:v>
                </c:pt>
                <c:pt idx="723">
                  <c:v>1.00135</c:v>
                </c:pt>
                <c:pt idx="724">
                  <c:v>1.00108</c:v>
                </c:pt>
                <c:pt idx="725">
                  <c:v>1.00082</c:v>
                </c:pt>
                <c:pt idx="726">
                  <c:v>1.0005599999999999</c:v>
                </c:pt>
                <c:pt idx="727">
                  <c:v>1.0003</c:v>
                </c:pt>
                <c:pt idx="728">
                  <c:v>1.00004</c:v>
                </c:pt>
                <c:pt idx="729">
                  <c:v>0.99978800000000001</c:v>
                </c:pt>
                <c:pt idx="730">
                  <c:v>0.99953599999999998</c:v>
                </c:pt>
                <c:pt idx="731">
                  <c:v>0.99928700000000004</c:v>
                </c:pt>
                <c:pt idx="732">
                  <c:v>0.99904099999999996</c:v>
                </c:pt>
                <c:pt idx="733">
                  <c:v>0.99879700000000005</c:v>
                </c:pt>
                <c:pt idx="734">
                  <c:v>0.99855499999999997</c:v>
                </c:pt>
                <c:pt idx="735">
                  <c:v>0.99831700000000001</c:v>
                </c:pt>
                <c:pt idx="736">
                  <c:v>0.99807999999999997</c:v>
                </c:pt>
                <c:pt idx="737">
                  <c:v>0.99784700000000004</c:v>
                </c:pt>
                <c:pt idx="738">
                  <c:v>0.99761500000000003</c:v>
                </c:pt>
                <c:pt idx="739">
                  <c:v>0.99738700000000002</c:v>
                </c:pt>
                <c:pt idx="740">
                  <c:v>0.99716099999999996</c:v>
                </c:pt>
                <c:pt idx="741">
                  <c:v>0.99693699999999996</c:v>
                </c:pt>
                <c:pt idx="742">
                  <c:v>0.99671600000000005</c:v>
                </c:pt>
                <c:pt idx="743">
                  <c:v>0.99649799999999999</c:v>
                </c:pt>
                <c:pt idx="744">
                  <c:v>0.996282</c:v>
                </c:pt>
                <c:pt idx="745">
                  <c:v>0.99606799999999995</c:v>
                </c:pt>
                <c:pt idx="746">
                  <c:v>0.99585699999999999</c:v>
                </c:pt>
                <c:pt idx="747">
                  <c:v>0.99564900000000001</c:v>
                </c:pt>
                <c:pt idx="748">
                  <c:v>0.99544299999999997</c:v>
                </c:pt>
                <c:pt idx="749">
                  <c:v>0.99524000000000001</c:v>
                </c:pt>
                <c:pt idx="750">
                  <c:v>0.99503900000000001</c:v>
                </c:pt>
                <c:pt idx="751">
                  <c:v>0.99484099999999998</c:v>
                </c:pt>
                <c:pt idx="752">
                  <c:v>0.994645</c:v>
                </c:pt>
                <c:pt idx="753">
                  <c:v>0.99445099999999997</c:v>
                </c:pt>
                <c:pt idx="754">
                  <c:v>0.99426000000000003</c:v>
                </c:pt>
                <c:pt idx="755">
                  <c:v>0.99407199999999996</c:v>
                </c:pt>
                <c:pt idx="756">
                  <c:v>0.99388600000000005</c:v>
                </c:pt>
                <c:pt idx="757">
                  <c:v>0.993703</c:v>
                </c:pt>
                <c:pt idx="758">
                  <c:v>0.99352200000000002</c:v>
                </c:pt>
                <c:pt idx="759">
                  <c:v>0.99334299999999998</c:v>
                </c:pt>
                <c:pt idx="760">
                  <c:v>0.99316700000000002</c:v>
                </c:pt>
                <c:pt idx="761">
                  <c:v>0.99299300000000001</c:v>
                </c:pt>
                <c:pt idx="762">
                  <c:v>0.99282199999999998</c:v>
                </c:pt>
                <c:pt idx="763">
                  <c:v>0.99265300000000001</c:v>
                </c:pt>
                <c:pt idx="764">
                  <c:v>0.99248700000000001</c:v>
                </c:pt>
                <c:pt idx="765">
                  <c:v>0.99232299999999996</c:v>
                </c:pt>
                <c:pt idx="766">
                  <c:v>0.99216099999999996</c:v>
                </c:pt>
                <c:pt idx="767">
                  <c:v>0.99200200000000005</c:v>
                </c:pt>
                <c:pt idx="768">
                  <c:v>0.99184499999999998</c:v>
                </c:pt>
                <c:pt idx="769">
                  <c:v>0.99169099999999999</c:v>
                </c:pt>
                <c:pt idx="770">
                  <c:v>0.99153899999999995</c:v>
                </c:pt>
                <c:pt idx="771">
                  <c:v>0.99138899999999996</c:v>
                </c:pt>
                <c:pt idx="772">
                  <c:v>0.99124100000000004</c:v>
                </c:pt>
                <c:pt idx="773">
                  <c:v>0.99109599999999998</c:v>
                </c:pt>
                <c:pt idx="774">
                  <c:v>0.990954</c:v>
                </c:pt>
                <c:pt idx="775">
                  <c:v>0.99081300000000005</c:v>
                </c:pt>
                <c:pt idx="776">
                  <c:v>0.99067499999999997</c:v>
                </c:pt>
                <c:pt idx="777">
                  <c:v>0.99053899999999995</c:v>
                </c:pt>
                <c:pt idx="778">
                  <c:v>0.99040600000000001</c:v>
                </c:pt>
                <c:pt idx="779">
                  <c:v>0.99027500000000002</c:v>
                </c:pt>
                <c:pt idx="780">
                  <c:v>0.99014599999999997</c:v>
                </c:pt>
                <c:pt idx="781">
                  <c:v>0.99001899999999998</c:v>
                </c:pt>
                <c:pt idx="782">
                  <c:v>0.98989499999999997</c:v>
                </c:pt>
                <c:pt idx="783">
                  <c:v>0.98977300000000001</c:v>
                </c:pt>
                <c:pt idx="784">
                  <c:v>0.989653</c:v>
                </c:pt>
                <c:pt idx="785">
                  <c:v>0.98953500000000005</c:v>
                </c:pt>
                <c:pt idx="786">
                  <c:v>0.98941999999999997</c:v>
                </c:pt>
                <c:pt idx="787">
                  <c:v>0.98930600000000002</c:v>
                </c:pt>
                <c:pt idx="788">
                  <c:v>0.98919500000000005</c:v>
                </c:pt>
                <c:pt idx="789">
                  <c:v>0.98908600000000002</c:v>
                </c:pt>
                <c:pt idx="790">
                  <c:v>0.98897999999999997</c:v>
                </c:pt>
                <c:pt idx="791">
                  <c:v>0.98887499999999995</c:v>
                </c:pt>
                <c:pt idx="792">
                  <c:v>0.98877300000000001</c:v>
                </c:pt>
                <c:pt idx="793">
                  <c:v>0.988672</c:v>
                </c:pt>
                <c:pt idx="794">
                  <c:v>0.98857399999999995</c:v>
                </c:pt>
                <c:pt idx="795">
                  <c:v>0.98847799999999997</c:v>
                </c:pt>
                <c:pt idx="796">
                  <c:v>0.98838400000000004</c:v>
                </c:pt>
                <c:pt idx="797">
                  <c:v>0.98829199999999995</c:v>
                </c:pt>
                <c:pt idx="798">
                  <c:v>0.98820200000000002</c:v>
                </c:pt>
                <c:pt idx="799">
                  <c:v>0.98811499999999997</c:v>
                </c:pt>
                <c:pt idx="800">
                  <c:v>0.98802900000000005</c:v>
                </c:pt>
                <c:pt idx="801">
                  <c:v>0.98794499999999996</c:v>
                </c:pt>
                <c:pt idx="802">
                  <c:v>0.98786399999999996</c:v>
                </c:pt>
                <c:pt idx="803">
                  <c:v>0.987784</c:v>
                </c:pt>
                <c:pt idx="804">
                  <c:v>0.987707</c:v>
                </c:pt>
                <c:pt idx="805">
                  <c:v>0.98763100000000004</c:v>
                </c:pt>
                <c:pt idx="806">
                  <c:v>0.98755700000000002</c:v>
                </c:pt>
                <c:pt idx="807">
                  <c:v>0.98748599999999997</c:v>
                </c:pt>
                <c:pt idx="808">
                  <c:v>0.98741599999999996</c:v>
                </c:pt>
                <c:pt idx="809">
                  <c:v>0.987348</c:v>
                </c:pt>
                <c:pt idx="810">
                  <c:v>0.98728300000000002</c:v>
                </c:pt>
                <c:pt idx="811">
                  <c:v>0.98721899999999996</c:v>
                </c:pt>
                <c:pt idx="812">
                  <c:v>0.98715699999999995</c:v>
                </c:pt>
                <c:pt idx="813">
                  <c:v>0.987097</c:v>
                </c:pt>
                <c:pt idx="814">
                  <c:v>0.98703799999999997</c:v>
                </c:pt>
                <c:pt idx="815">
                  <c:v>0.98698200000000003</c:v>
                </c:pt>
                <c:pt idx="816">
                  <c:v>0.98692800000000003</c:v>
                </c:pt>
                <c:pt idx="817">
                  <c:v>0.98687499999999995</c:v>
                </c:pt>
                <c:pt idx="818">
                  <c:v>0.98682400000000003</c:v>
                </c:pt>
                <c:pt idx="819">
                  <c:v>0.98677499999999996</c:v>
                </c:pt>
                <c:pt idx="820">
                  <c:v>0.98672800000000005</c:v>
                </c:pt>
                <c:pt idx="821">
                  <c:v>0.98668199999999995</c:v>
                </c:pt>
                <c:pt idx="822">
                  <c:v>0.98663900000000004</c:v>
                </c:pt>
                <c:pt idx="823">
                  <c:v>0.98659699999999995</c:v>
                </c:pt>
                <c:pt idx="824">
                  <c:v>0.98655700000000002</c:v>
                </c:pt>
                <c:pt idx="825">
                  <c:v>0.98651800000000001</c:v>
                </c:pt>
                <c:pt idx="826">
                  <c:v>0.98648100000000005</c:v>
                </c:pt>
                <c:pt idx="827">
                  <c:v>0.98644600000000005</c:v>
                </c:pt>
                <c:pt idx="828">
                  <c:v>0.98641299999999998</c:v>
                </c:pt>
                <c:pt idx="829">
                  <c:v>0.98638199999999998</c:v>
                </c:pt>
                <c:pt idx="830">
                  <c:v>0.98635200000000001</c:v>
                </c:pt>
                <c:pt idx="831">
                  <c:v>0.98632299999999995</c:v>
                </c:pt>
                <c:pt idx="832">
                  <c:v>0.98629699999999998</c:v>
                </c:pt>
                <c:pt idx="833">
                  <c:v>0.98627200000000004</c:v>
                </c:pt>
                <c:pt idx="834">
                  <c:v>0.98624800000000001</c:v>
                </c:pt>
                <c:pt idx="835">
                  <c:v>0.98622600000000005</c:v>
                </c:pt>
                <c:pt idx="836">
                  <c:v>0.98620600000000003</c:v>
                </c:pt>
                <c:pt idx="837">
                  <c:v>0.98618700000000004</c:v>
                </c:pt>
                <c:pt idx="838">
                  <c:v>0.98616999999999999</c:v>
                </c:pt>
                <c:pt idx="839">
                  <c:v>0.986155</c:v>
                </c:pt>
                <c:pt idx="840">
                  <c:v>0.98614000000000002</c:v>
                </c:pt>
                <c:pt idx="841">
                  <c:v>0.986128</c:v>
                </c:pt>
                <c:pt idx="842">
                  <c:v>0.98611700000000002</c:v>
                </c:pt>
                <c:pt idx="843">
                  <c:v>0.98610699999999996</c:v>
                </c:pt>
                <c:pt idx="844">
                  <c:v>0.98609899999999995</c:v>
                </c:pt>
                <c:pt idx="845">
                  <c:v>0.98609199999999997</c:v>
                </c:pt>
                <c:pt idx="846">
                  <c:v>0.98608700000000005</c:v>
                </c:pt>
                <c:pt idx="847">
                  <c:v>0.98608300000000004</c:v>
                </c:pt>
                <c:pt idx="848">
                  <c:v>0.98608099999999999</c:v>
                </c:pt>
                <c:pt idx="849">
                  <c:v>0.98607999999999996</c:v>
                </c:pt>
                <c:pt idx="850">
                  <c:v>0.98608099999999999</c:v>
                </c:pt>
                <c:pt idx="851">
                  <c:v>0.98608200000000001</c:v>
                </c:pt>
                <c:pt idx="852">
                  <c:v>0.98608600000000002</c:v>
                </c:pt>
                <c:pt idx="853">
                  <c:v>0.98609000000000002</c:v>
                </c:pt>
                <c:pt idx="854">
                  <c:v>0.98609599999999997</c:v>
                </c:pt>
                <c:pt idx="855">
                  <c:v>0.98610299999999995</c:v>
                </c:pt>
                <c:pt idx="856">
                  <c:v>0.98611099999999996</c:v>
                </c:pt>
                <c:pt idx="857">
                  <c:v>0.98612100000000003</c:v>
                </c:pt>
                <c:pt idx="858">
                  <c:v>0.98613200000000001</c:v>
                </c:pt>
                <c:pt idx="859">
                  <c:v>0.98614500000000005</c:v>
                </c:pt>
                <c:pt idx="860">
                  <c:v>0.98615799999999998</c:v>
                </c:pt>
                <c:pt idx="861">
                  <c:v>0.98617299999999997</c:v>
                </c:pt>
                <c:pt idx="862">
                  <c:v>0.98618899999999998</c:v>
                </c:pt>
                <c:pt idx="863">
                  <c:v>0.98620600000000003</c:v>
                </c:pt>
                <c:pt idx="864">
                  <c:v>0.98622399999999999</c:v>
                </c:pt>
                <c:pt idx="865">
                  <c:v>0.98624400000000001</c:v>
                </c:pt>
                <c:pt idx="866">
                  <c:v>0.98626499999999995</c:v>
                </c:pt>
                <c:pt idx="867">
                  <c:v>0.98628700000000002</c:v>
                </c:pt>
                <c:pt idx="868">
                  <c:v>0.98631000000000002</c:v>
                </c:pt>
                <c:pt idx="869">
                  <c:v>0.98633400000000004</c:v>
                </c:pt>
                <c:pt idx="870">
                  <c:v>0.98635899999999999</c:v>
                </c:pt>
                <c:pt idx="871">
                  <c:v>0.98638499999999996</c:v>
                </c:pt>
                <c:pt idx="872">
                  <c:v>0.98641299999999998</c:v>
                </c:pt>
                <c:pt idx="873">
                  <c:v>0.98644100000000001</c:v>
                </c:pt>
                <c:pt idx="874">
                  <c:v>0.98647099999999999</c:v>
                </c:pt>
                <c:pt idx="875">
                  <c:v>0.98650199999999999</c:v>
                </c:pt>
                <c:pt idx="876">
                  <c:v>0.98653299999999999</c:v>
                </c:pt>
                <c:pt idx="877">
                  <c:v>0.98656600000000005</c:v>
                </c:pt>
                <c:pt idx="878">
                  <c:v>0.98660000000000003</c:v>
                </c:pt>
                <c:pt idx="879">
                  <c:v>0.98663400000000001</c:v>
                </c:pt>
                <c:pt idx="880">
                  <c:v>0.98667000000000005</c:v>
                </c:pt>
                <c:pt idx="881">
                  <c:v>0.986707</c:v>
                </c:pt>
                <c:pt idx="882">
                  <c:v>0.98674399999999995</c:v>
                </c:pt>
                <c:pt idx="883">
                  <c:v>0.98678299999999997</c:v>
                </c:pt>
                <c:pt idx="884">
                  <c:v>0.98682199999999998</c:v>
                </c:pt>
                <c:pt idx="885">
                  <c:v>0.98686200000000002</c:v>
                </c:pt>
                <c:pt idx="886">
                  <c:v>0.986904</c:v>
                </c:pt>
                <c:pt idx="887">
                  <c:v>0.98694599999999999</c:v>
                </c:pt>
                <c:pt idx="888">
                  <c:v>0.98698900000000001</c:v>
                </c:pt>
                <c:pt idx="889">
                  <c:v>0.98703200000000002</c:v>
                </c:pt>
                <c:pt idx="890">
                  <c:v>0.98707699999999998</c:v>
                </c:pt>
                <c:pt idx="891">
                  <c:v>0.98712299999999997</c:v>
                </c:pt>
                <c:pt idx="892">
                  <c:v>0.98716899999999996</c:v>
                </c:pt>
                <c:pt idx="893">
                  <c:v>0.98721599999999998</c:v>
                </c:pt>
                <c:pt idx="894">
                  <c:v>0.98726400000000003</c:v>
                </c:pt>
                <c:pt idx="895">
                  <c:v>0.987313</c:v>
                </c:pt>
                <c:pt idx="896">
                  <c:v>0.98736199999999996</c:v>
                </c:pt>
                <c:pt idx="897">
                  <c:v>0.98741199999999996</c:v>
                </c:pt>
                <c:pt idx="898">
                  <c:v>0.98746299999999998</c:v>
                </c:pt>
                <c:pt idx="899">
                  <c:v>0.98751500000000003</c:v>
                </c:pt>
                <c:pt idx="900">
                  <c:v>0.987568</c:v>
                </c:pt>
                <c:pt idx="901">
                  <c:v>0.98762099999999997</c:v>
                </c:pt>
                <c:pt idx="902">
                  <c:v>0.98767499999999997</c:v>
                </c:pt>
                <c:pt idx="903">
                  <c:v>0.98772899999999997</c:v>
                </c:pt>
                <c:pt idx="904">
                  <c:v>0.987784</c:v>
                </c:pt>
                <c:pt idx="905">
                  <c:v>0.98784000000000005</c:v>
                </c:pt>
                <c:pt idx="906">
                  <c:v>0.98789700000000003</c:v>
                </c:pt>
                <c:pt idx="907">
                  <c:v>0.987954</c:v>
                </c:pt>
                <c:pt idx="908">
                  <c:v>0.98801099999999997</c:v>
                </c:pt>
                <c:pt idx="909">
                  <c:v>0.98807</c:v>
                </c:pt>
                <c:pt idx="910">
                  <c:v>0.98812900000000004</c:v>
                </c:pt>
                <c:pt idx="911">
                  <c:v>0.98818799999999996</c:v>
                </c:pt>
                <c:pt idx="912">
                  <c:v>0.98824800000000002</c:v>
                </c:pt>
                <c:pt idx="913">
                  <c:v>0.98830899999999999</c:v>
                </c:pt>
                <c:pt idx="914">
                  <c:v>0.98836999999999997</c:v>
                </c:pt>
                <c:pt idx="915">
                  <c:v>0.98843199999999998</c:v>
                </c:pt>
                <c:pt idx="916">
                  <c:v>0.98849399999999998</c:v>
                </c:pt>
                <c:pt idx="917">
                  <c:v>0.98855700000000002</c:v>
                </c:pt>
                <c:pt idx="918">
                  <c:v>0.98862099999999997</c:v>
                </c:pt>
                <c:pt idx="919">
                  <c:v>0.98868400000000001</c:v>
                </c:pt>
                <c:pt idx="920">
                  <c:v>0.98874899999999999</c:v>
                </c:pt>
                <c:pt idx="921">
                  <c:v>0.98881300000000005</c:v>
                </c:pt>
                <c:pt idx="922">
                  <c:v>0.98887899999999995</c:v>
                </c:pt>
                <c:pt idx="923">
                  <c:v>0.98894400000000005</c:v>
                </c:pt>
                <c:pt idx="924">
                  <c:v>0.98900999999999994</c:v>
                </c:pt>
                <c:pt idx="925">
                  <c:v>0.98907699999999998</c:v>
                </c:pt>
                <c:pt idx="926">
                  <c:v>0.98914400000000002</c:v>
                </c:pt>
                <c:pt idx="927">
                  <c:v>0.98921099999999995</c:v>
                </c:pt>
                <c:pt idx="928">
                  <c:v>0.98927900000000002</c:v>
                </c:pt>
                <c:pt idx="929">
                  <c:v>0.98934699999999998</c:v>
                </c:pt>
                <c:pt idx="930">
                  <c:v>0.98941599999999996</c:v>
                </c:pt>
                <c:pt idx="931">
                  <c:v>0.98948400000000003</c:v>
                </c:pt>
                <c:pt idx="932">
                  <c:v>0.98955400000000004</c:v>
                </c:pt>
                <c:pt idx="933">
                  <c:v>0.98962300000000003</c:v>
                </c:pt>
                <c:pt idx="934">
                  <c:v>0.98969300000000004</c:v>
                </c:pt>
                <c:pt idx="935">
                  <c:v>0.98976299999999995</c:v>
                </c:pt>
                <c:pt idx="936">
                  <c:v>0.98983399999999999</c:v>
                </c:pt>
                <c:pt idx="937">
                  <c:v>0.98990500000000003</c:v>
                </c:pt>
                <c:pt idx="938">
                  <c:v>0.98997599999999997</c:v>
                </c:pt>
                <c:pt idx="939">
                  <c:v>0.99004700000000001</c:v>
                </c:pt>
                <c:pt idx="940">
                  <c:v>0.99011899999999997</c:v>
                </c:pt>
                <c:pt idx="941">
                  <c:v>0.99019100000000004</c:v>
                </c:pt>
                <c:pt idx="942">
                  <c:v>0.990263</c:v>
                </c:pt>
                <c:pt idx="943">
                  <c:v>0.99033499999999997</c:v>
                </c:pt>
                <c:pt idx="944">
                  <c:v>0.99040799999999996</c:v>
                </c:pt>
                <c:pt idx="945">
                  <c:v>0.99048099999999994</c:v>
                </c:pt>
                <c:pt idx="946">
                  <c:v>0.99055400000000005</c:v>
                </c:pt>
                <c:pt idx="947">
                  <c:v>0.99062700000000004</c:v>
                </c:pt>
                <c:pt idx="948">
                  <c:v>0.99070100000000005</c:v>
                </c:pt>
                <c:pt idx="949">
                  <c:v>0.99077499999999996</c:v>
                </c:pt>
                <c:pt idx="950">
                  <c:v>0.99084799999999995</c:v>
                </c:pt>
                <c:pt idx="951">
                  <c:v>0.99092199999999997</c:v>
                </c:pt>
                <c:pt idx="952">
                  <c:v>0.99099700000000002</c:v>
                </c:pt>
                <c:pt idx="953">
                  <c:v>0.99107100000000004</c:v>
                </c:pt>
                <c:pt idx="954">
                  <c:v>0.99114500000000005</c:v>
                </c:pt>
                <c:pt idx="955">
                  <c:v>0.99121999999999999</c:v>
                </c:pt>
                <c:pt idx="956">
                  <c:v>0.99129500000000004</c:v>
                </c:pt>
                <c:pt idx="957">
                  <c:v>0.99136999999999997</c:v>
                </c:pt>
                <c:pt idx="958">
                  <c:v>0.99144500000000002</c:v>
                </c:pt>
                <c:pt idx="959">
                  <c:v>0.99151999999999996</c:v>
                </c:pt>
                <c:pt idx="960">
                  <c:v>0.991595</c:v>
                </c:pt>
                <c:pt idx="961">
                  <c:v>0.99167000000000005</c:v>
                </c:pt>
                <c:pt idx="962">
                  <c:v>0.99174499999999999</c:v>
                </c:pt>
                <c:pt idx="963">
                  <c:v>0.99182099999999995</c:v>
                </c:pt>
                <c:pt idx="964">
                  <c:v>0.991896</c:v>
                </c:pt>
                <c:pt idx="965">
                  <c:v>0.99197199999999996</c:v>
                </c:pt>
                <c:pt idx="966">
                  <c:v>0.99204700000000001</c:v>
                </c:pt>
                <c:pt idx="967">
                  <c:v>0.99212299999999998</c:v>
                </c:pt>
                <c:pt idx="968">
                  <c:v>0.99219800000000002</c:v>
                </c:pt>
                <c:pt idx="969">
                  <c:v>0.99227399999999999</c:v>
                </c:pt>
                <c:pt idx="970">
                  <c:v>0.99234900000000004</c:v>
                </c:pt>
                <c:pt idx="971">
                  <c:v>0.992425</c:v>
                </c:pt>
                <c:pt idx="972">
                  <c:v>0.99250000000000005</c:v>
                </c:pt>
                <c:pt idx="973">
                  <c:v>0.99257600000000001</c:v>
                </c:pt>
                <c:pt idx="974">
                  <c:v>0.99265199999999998</c:v>
                </c:pt>
                <c:pt idx="975">
                  <c:v>0.99272700000000003</c:v>
                </c:pt>
                <c:pt idx="976">
                  <c:v>0.99280299999999999</c:v>
                </c:pt>
                <c:pt idx="977">
                  <c:v>0.99287800000000004</c:v>
                </c:pt>
                <c:pt idx="978">
                  <c:v>0.99295299999999997</c:v>
                </c:pt>
                <c:pt idx="979">
                  <c:v>0.99302900000000005</c:v>
                </c:pt>
                <c:pt idx="980">
                  <c:v>0.99310399999999999</c:v>
                </c:pt>
                <c:pt idx="981">
                  <c:v>0.99317900000000003</c:v>
                </c:pt>
                <c:pt idx="982">
                  <c:v>0.99325399999999997</c:v>
                </c:pt>
                <c:pt idx="983">
                  <c:v>0.99332900000000002</c:v>
                </c:pt>
                <c:pt idx="984">
                  <c:v>0.99340399999999995</c:v>
                </c:pt>
                <c:pt idx="985">
                  <c:v>0.993479</c:v>
                </c:pt>
                <c:pt idx="986">
                  <c:v>0.99355400000000005</c:v>
                </c:pt>
                <c:pt idx="987">
                  <c:v>0.99362899999999998</c:v>
                </c:pt>
                <c:pt idx="988">
                  <c:v>0.993703</c:v>
                </c:pt>
                <c:pt idx="989">
                  <c:v>0.99377700000000002</c:v>
                </c:pt>
                <c:pt idx="990">
                  <c:v>0.99385199999999996</c:v>
                </c:pt>
                <c:pt idx="991">
                  <c:v>0.99392599999999998</c:v>
                </c:pt>
                <c:pt idx="992">
                  <c:v>0.99399999999999999</c:v>
                </c:pt>
                <c:pt idx="993">
                  <c:v>0.99407400000000001</c:v>
                </c:pt>
                <c:pt idx="994">
                  <c:v>0.994147</c:v>
                </c:pt>
                <c:pt idx="995">
                  <c:v>0.99422100000000002</c:v>
                </c:pt>
                <c:pt idx="996">
                  <c:v>0.99429400000000001</c:v>
                </c:pt>
                <c:pt idx="997">
                  <c:v>0.99436800000000003</c:v>
                </c:pt>
                <c:pt idx="998">
                  <c:v>0.99444100000000002</c:v>
                </c:pt>
                <c:pt idx="999">
                  <c:v>0.99451400000000001</c:v>
                </c:pt>
                <c:pt idx="1000">
                  <c:v>0.99458599999999997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347-4723-802A-15BECC277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655336"/>
        <c:axId val="485654024"/>
      </c:scatterChart>
      <c:valAx>
        <c:axId val="485655336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5654024"/>
        <c:crosses val="autoZero"/>
        <c:crossBetween val="midCat"/>
      </c:valAx>
      <c:valAx>
        <c:axId val="485654024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5655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v2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BckEuler!$F$2:$F$102</c:f>
              <c:numCache>
                <c:formatCode>General</c:formatCode>
                <c:ptCount val="101"/>
                <c:pt idx="0">
                  <c:v>9.0090099999999996E-3</c:v>
                </c:pt>
                <c:pt idx="1">
                  <c:v>2.6053099999999999E-2</c:v>
                </c:pt>
                <c:pt idx="2">
                  <c:v>5.0182400000000002E-2</c:v>
                </c:pt>
                <c:pt idx="3">
                  <c:v>8.0477400000000004E-2</c:v>
                </c:pt>
                <c:pt idx="4">
                  <c:v>0.116054</c:v>
                </c:pt>
                <c:pt idx="5">
                  <c:v>0.15606900000000001</c:v>
                </c:pt>
                <c:pt idx="6">
                  <c:v>0.19972100000000001</c:v>
                </c:pt>
                <c:pt idx="7">
                  <c:v>0.246257</c:v>
                </c:pt>
                <c:pt idx="8">
                  <c:v>0.29497200000000001</c:v>
                </c:pt>
                <c:pt idx="9">
                  <c:v>0.34521099999999999</c:v>
                </c:pt>
                <c:pt idx="10">
                  <c:v>0.39637</c:v>
                </c:pt>
                <c:pt idx="11">
                  <c:v>0.44789800000000002</c:v>
                </c:pt>
                <c:pt idx="12">
                  <c:v>0.49929299999999999</c:v>
                </c:pt>
                <c:pt idx="13">
                  <c:v>0.55010499999999996</c:v>
                </c:pt>
                <c:pt idx="14">
                  <c:v>0.59993600000000002</c:v>
                </c:pt>
                <c:pt idx="15">
                  <c:v>0.64843200000000001</c:v>
                </c:pt>
                <c:pt idx="16">
                  <c:v>0.69528999999999996</c:v>
                </c:pt>
                <c:pt idx="17">
                  <c:v>0.74024900000000005</c:v>
                </c:pt>
                <c:pt idx="18">
                  <c:v>0.78309300000000004</c:v>
                </c:pt>
                <c:pt idx="19">
                  <c:v>0.82364499999999996</c:v>
                </c:pt>
                <c:pt idx="20">
                  <c:v>0.86176799999999998</c:v>
                </c:pt>
                <c:pt idx="21">
                  <c:v>0.89735799999999999</c:v>
                </c:pt>
                <c:pt idx="22">
                  <c:v>0.93034499999999998</c:v>
                </c:pt>
                <c:pt idx="23">
                  <c:v>0.96069099999999996</c:v>
                </c:pt>
                <c:pt idx="24">
                  <c:v>0.98838400000000004</c:v>
                </c:pt>
                <c:pt idx="25">
                  <c:v>1.0134399999999999</c:v>
                </c:pt>
                <c:pt idx="26">
                  <c:v>1.03589</c:v>
                </c:pt>
                <c:pt idx="27">
                  <c:v>1.05579</c:v>
                </c:pt>
                <c:pt idx="28">
                  <c:v>1.07321</c:v>
                </c:pt>
                <c:pt idx="29">
                  <c:v>1.0882499999999999</c:v>
                </c:pt>
                <c:pt idx="30">
                  <c:v>1.10101</c:v>
                </c:pt>
                <c:pt idx="31">
                  <c:v>1.1115900000000001</c:v>
                </c:pt>
                <c:pt idx="32">
                  <c:v>1.12012</c:v>
                </c:pt>
                <c:pt idx="33">
                  <c:v>1.1267199999999999</c:v>
                </c:pt>
                <c:pt idx="34">
                  <c:v>1.1315200000000001</c:v>
                </c:pt>
                <c:pt idx="35">
                  <c:v>1.13466</c:v>
                </c:pt>
                <c:pt idx="36">
                  <c:v>1.13628</c:v>
                </c:pt>
                <c:pt idx="37">
                  <c:v>1.1365099999999999</c:v>
                </c:pt>
                <c:pt idx="38">
                  <c:v>1.1354900000000001</c:v>
                </c:pt>
                <c:pt idx="39">
                  <c:v>1.1333500000000001</c:v>
                </c:pt>
                <c:pt idx="40">
                  <c:v>1.13022</c:v>
                </c:pt>
                <c:pt idx="41">
                  <c:v>1.12622</c:v>
                </c:pt>
                <c:pt idx="42">
                  <c:v>1.1214900000000001</c:v>
                </c:pt>
                <c:pt idx="43">
                  <c:v>1.1161300000000001</c:v>
                </c:pt>
                <c:pt idx="44">
                  <c:v>1.11025</c:v>
                </c:pt>
                <c:pt idx="45">
                  <c:v>1.1039699999999999</c:v>
                </c:pt>
                <c:pt idx="46">
                  <c:v>1.09737</c:v>
                </c:pt>
                <c:pt idx="47">
                  <c:v>1.0905400000000001</c:v>
                </c:pt>
                <c:pt idx="48">
                  <c:v>1.08358</c:v>
                </c:pt>
                <c:pt idx="49">
                  <c:v>1.0765499999999999</c:v>
                </c:pt>
                <c:pt idx="50">
                  <c:v>1.0695399999999999</c:v>
                </c:pt>
                <c:pt idx="51">
                  <c:v>1.0625899999999999</c:v>
                </c:pt>
                <c:pt idx="52">
                  <c:v>1.05576</c:v>
                </c:pt>
                <c:pt idx="53">
                  <c:v>1.04911</c:v>
                </c:pt>
                <c:pt idx="54">
                  <c:v>1.0426800000000001</c:v>
                </c:pt>
                <c:pt idx="55">
                  <c:v>1.0364899999999999</c:v>
                </c:pt>
                <c:pt idx="56">
                  <c:v>1.0306</c:v>
                </c:pt>
                <c:pt idx="57">
                  <c:v>1.02501</c:v>
                </c:pt>
                <c:pt idx="58">
                  <c:v>1.0197499999999999</c:v>
                </c:pt>
                <c:pt idx="59">
                  <c:v>1.0148299999999999</c:v>
                </c:pt>
                <c:pt idx="60">
                  <c:v>1.01027</c:v>
                </c:pt>
                <c:pt idx="61">
                  <c:v>1.00606</c:v>
                </c:pt>
                <c:pt idx="62">
                  <c:v>1.0022200000000001</c:v>
                </c:pt>
                <c:pt idx="63">
                  <c:v>0.99874200000000002</c:v>
                </c:pt>
                <c:pt idx="64">
                  <c:v>0.995618</c:v>
                </c:pt>
                <c:pt idx="65">
                  <c:v>0.992842</c:v>
                </c:pt>
                <c:pt idx="66">
                  <c:v>0.99040700000000004</c:v>
                </c:pt>
                <c:pt idx="67">
                  <c:v>0.98829800000000001</c:v>
                </c:pt>
                <c:pt idx="68">
                  <c:v>0.98650499999999997</c:v>
                </c:pt>
                <c:pt idx="69">
                  <c:v>0.98501000000000005</c:v>
                </c:pt>
                <c:pt idx="70">
                  <c:v>0.98379899999999998</c:v>
                </c:pt>
                <c:pt idx="71">
                  <c:v>0.98285400000000001</c:v>
                </c:pt>
                <c:pt idx="72">
                  <c:v>0.98215699999999995</c:v>
                </c:pt>
                <c:pt idx="73">
                  <c:v>0.98168900000000003</c:v>
                </c:pt>
                <c:pt idx="74">
                  <c:v>0.981433</c:v>
                </c:pt>
                <c:pt idx="75">
                  <c:v>0.98136999999999996</c:v>
                </c:pt>
                <c:pt idx="76">
                  <c:v>0.98148100000000005</c:v>
                </c:pt>
                <c:pt idx="77">
                  <c:v>0.98174700000000004</c:v>
                </c:pt>
                <c:pt idx="78">
                  <c:v>0.98215200000000003</c:v>
                </c:pt>
                <c:pt idx="79">
                  <c:v>0.98267700000000002</c:v>
                </c:pt>
                <c:pt idx="80">
                  <c:v>0.98330600000000001</c:v>
                </c:pt>
                <c:pt idx="81">
                  <c:v>0.98402400000000001</c:v>
                </c:pt>
                <c:pt idx="82">
                  <c:v>0.98481399999999997</c:v>
                </c:pt>
                <c:pt idx="83">
                  <c:v>0.98566299999999996</c:v>
                </c:pt>
                <c:pt idx="84">
                  <c:v>0.98655599999999999</c:v>
                </c:pt>
                <c:pt idx="85">
                  <c:v>0.987483</c:v>
                </c:pt>
                <c:pt idx="86">
                  <c:v>0.98843000000000003</c:v>
                </c:pt>
                <c:pt idx="87">
                  <c:v>0.98938800000000005</c:v>
                </c:pt>
                <c:pt idx="88">
                  <c:v>0.99034599999999995</c:v>
                </c:pt>
                <c:pt idx="89">
                  <c:v>0.99129599999999995</c:v>
                </c:pt>
                <c:pt idx="90">
                  <c:v>0.99223099999999997</c:v>
                </c:pt>
                <c:pt idx="91">
                  <c:v>0.993143</c:v>
                </c:pt>
                <c:pt idx="92">
                  <c:v>0.99402599999999997</c:v>
                </c:pt>
                <c:pt idx="93">
                  <c:v>0.99487599999999998</c:v>
                </c:pt>
                <c:pt idx="94">
                  <c:v>0.99568699999999999</c:v>
                </c:pt>
                <c:pt idx="95">
                  <c:v>0.99645700000000004</c:v>
                </c:pt>
                <c:pt idx="96">
                  <c:v>0.99718300000000004</c:v>
                </c:pt>
                <c:pt idx="97">
                  <c:v>0.99786200000000003</c:v>
                </c:pt>
                <c:pt idx="98">
                  <c:v>0.99849299999999996</c:v>
                </c:pt>
                <c:pt idx="99">
                  <c:v>0.99907500000000005</c:v>
                </c:pt>
                <c:pt idx="100">
                  <c:v>0.99960800000000005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A6-4C6E-8D4F-C8B92D05866E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BckEuler!$T$2:$T$1002</c:f>
              <c:numCache>
                <c:formatCode>General</c:formatCode>
                <c:ptCount val="1001"/>
                <c:pt idx="0" formatCode="0.00E+00">
                  <c:v>9.9000100000000001E-5</c:v>
                </c:pt>
                <c:pt idx="1">
                  <c:v>2.96001E-4</c:v>
                </c:pt>
                <c:pt idx="2">
                  <c:v>5.9000199999999995E-4</c:v>
                </c:pt>
                <c:pt idx="3">
                  <c:v>9.8000600000000006E-4</c:v>
                </c:pt>
                <c:pt idx="4">
                  <c:v>1.4650100000000001E-3</c:v>
                </c:pt>
                <c:pt idx="5">
                  <c:v>2.0440200000000001E-3</c:v>
                </c:pt>
                <c:pt idx="6">
                  <c:v>2.7160499999999998E-3</c:v>
                </c:pt>
                <c:pt idx="7">
                  <c:v>3.48008E-3</c:v>
                </c:pt>
                <c:pt idx="8">
                  <c:v>4.3351300000000004E-3</c:v>
                </c:pt>
                <c:pt idx="9">
                  <c:v>5.2801999999999997E-3</c:v>
                </c:pt>
                <c:pt idx="10">
                  <c:v>6.3142900000000002E-3</c:v>
                </c:pt>
                <c:pt idx="11">
                  <c:v>7.43642E-3</c:v>
                </c:pt>
                <c:pt idx="12">
                  <c:v>8.6455999999999998E-3</c:v>
                </c:pt>
                <c:pt idx="13">
                  <c:v>9.9408299999999995E-3</c:v>
                </c:pt>
                <c:pt idx="14">
                  <c:v>1.1321100000000001E-2</c:v>
                </c:pt>
                <c:pt idx="15">
                  <c:v>1.27855E-2</c:v>
                </c:pt>
                <c:pt idx="16">
                  <c:v>1.4333E-2</c:v>
                </c:pt>
                <c:pt idx="17">
                  <c:v>1.5962500000000001E-2</c:v>
                </c:pt>
                <c:pt idx="18">
                  <c:v>1.76732E-2</c:v>
                </c:pt>
                <c:pt idx="19">
                  <c:v>1.9464100000000002E-2</c:v>
                </c:pt>
                <c:pt idx="20">
                  <c:v>2.1334100000000002E-2</c:v>
                </c:pt>
                <c:pt idx="21">
                  <c:v>2.3282299999999999E-2</c:v>
                </c:pt>
                <c:pt idx="22">
                  <c:v>2.5307699999999999E-2</c:v>
                </c:pt>
                <c:pt idx="23">
                  <c:v>2.74094E-2</c:v>
                </c:pt>
                <c:pt idx="24">
                  <c:v>2.9586299999999999E-2</c:v>
                </c:pt>
                <c:pt idx="25">
                  <c:v>3.1837499999999998E-2</c:v>
                </c:pt>
                <c:pt idx="26">
                  <c:v>3.4162100000000001E-2</c:v>
                </c:pt>
                <c:pt idx="27">
                  <c:v>3.6559000000000001E-2</c:v>
                </c:pt>
                <c:pt idx="28">
                  <c:v>3.9027399999999997E-2</c:v>
                </c:pt>
                <c:pt idx="29">
                  <c:v>4.1566199999999998E-2</c:v>
                </c:pt>
                <c:pt idx="30">
                  <c:v>4.4174499999999998E-2</c:v>
                </c:pt>
                <c:pt idx="31">
                  <c:v>4.6851400000000001E-2</c:v>
                </c:pt>
                <c:pt idx="32">
                  <c:v>4.9595800000000002E-2</c:v>
                </c:pt>
                <c:pt idx="33">
                  <c:v>5.2406899999999999E-2</c:v>
                </c:pt>
                <c:pt idx="34">
                  <c:v>5.5283699999999998E-2</c:v>
                </c:pt>
                <c:pt idx="35">
                  <c:v>5.8225300000000001E-2</c:v>
                </c:pt>
                <c:pt idx="36">
                  <c:v>6.1230699999999999E-2</c:v>
                </c:pt>
                <c:pt idx="37">
                  <c:v>6.4298999999999995E-2</c:v>
                </c:pt>
                <c:pt idx="38">
                  <c:v>6.7429199999999995E-2</c:v>
                </c:pt>
                <c:pt idx="39">
                  <c:v>7.0620500000000003E-2</c:v>
                </c:pt>
                <c:pt idx="40">
                  <c:v>7.3871800000000001E-2</c:v>
                </c:pt>
                <c:pt idx="41">
                  <c:v>7.7182399999999998E-2</c:v>
                </c:pt>
                <c:pt idx="42">
                  <c:v>8.0551200000000003E-2</c:v>
                </c:pt>
                <c:pt idx="43">
                  <c:v>8.3977300000000005E-2</c:v>
                </c:pt>
                <c:pt idx="44">
                  <c:v>8.7459899999999993E-2</c:v>
                </c:pt>
                <c:pt idx="45">
                  <c:v>9.0997900000000007E-2</c:v>
                </c:pt>
                <c:pt idx="46">
                  <c:v>9.4590599999999997E-2</c:v>
                </c:pt>
                <c:pt idx="47">
                  <c:v>9.8237099999999994E-2</c:v>
                </c:pt>
                <c:pt idx="48">
                  <c:v>0.101936</c:v>
                </c:pt>
                <c:pt idx="49">
                  <c:v>0.105687</c:v>
                </c:pt>
                <c:pt idx="50">
                  <c:v>0.10949</c:v>
                </c:pt>
                <c:pt idx="51">
                  <c:v>0.113342</c:v>
                </c:pt>
                <c:pt idx="52">
                  <c:v>0.117243</c:v>
                </c:pt>
                <c:pt idx="53">
                  <c:v>0.121193</c:v>
                </c:pt>
                <c:pt idx="54">
                  <c:v>0.125191</c:v>
                </c:pt>
                <c:pt idx="55">
                  <c:v>0.12923499999999999</c:v>
                </c:pt>
                <c:pt idx="56">
                  <c:v>0.133325</c:v>
                </c:pt>
                <c:pt idx="57">
                  <c:v>0.13746</c:v>
                </c:pt>
                <c:pt idx="58">
                  <c:v>0.14163799999999999</c:v>
                </c:pt>
                <c:pt idx="59">
                  <c:v>0.14585999999999999</c:v>
                </c:pt>
                <c:pt idx="60">
                  <c:v>0.15012500000000001</c:v>
                </c:pt>
                <c:pt idx="61">
                  <c:v>0.15443100000000001</c:v>
                </c:pt>
                <c:pt idx="62">
                  <c:v>0.158777</c:v>
                </c:pt>
                <c:pt idx="63">
                  <c:v>0.163164</c:v>
                </c:pt>
                <c:pt idx="64">
                  <c:v>0.16758899999999999</c:v>
                </c:pt>
                <c:pt idx="65">
                  <c:v>0.17205200000000001</c:v>
                </c:pt>
                <c:pt idx="66">
                  <c:v>0.17655299999999999</c:v>
                </c:pt>
                <c:pt idx="67">
                  <c:v>0.18109</c:v>
                </c:pt>
                <c:pt idx="68">
                  <c:v>0.185664</c:v>
                </c:pt>
                <c:pt idx="69">
                  <c:v>0.190271</c:v>
                </c:pt>
                <c:pt idx="70">
                  <c:v>0.194913</c:v>
                </c:pt>
                <c:pt idx="71">
                  <c:v>0.19958899999999999</c:v>
                </c:pt>
                <c:pt idx="72">
                  <c:v>0.20429700000000001</c:v>
                </c:pt>
                <c:pt idx="73">
                  <c:v>0.209036</c:v>
                </c:pt>
                <c:pt idx="74">
                  <c:v>0.213806</c:v>
                </c:pt>
                <c:pt idx="75">
                  <c:v>0.218607</c:v>
                </c:pt>
                <c:pt idx="76">
                  <c:v>0.223437</c:v>
                </c:pt>
                <c:pt idx="77">
                  <c:v>0.228295</c:v>
                </c:pt>
                <c:pt idx="78">
                  <c:v>0.233182</c:v>
                </c:pt>
                <c:pt idx="79">
                  <c:v>0.238095</c:v>
                </c:pt>
                <c:pt idx="80">
                  <c:v>0.243035</c:v>
                </c:pt>
                <c:pt idx="81">
                  <c:v>0.248</c:v>
                </c:pt>
                <c:pt idx="82">
                  <c:v>0.25298999999999999</c:v>
                </c:pt>
                <c:pt idx="83">
                  <c:v>0.25800400000000001</c:v>
                </c:pt>
                <c:pt idx="84">
                  <c:v>0.263042</c:v>
                </c:pt>
                <c:pt idx="85">
                  <c:v>0.26810099999999998</c:v>
                </c:pt>
                <c:pt idx="86">
                  <c:v>0.27318300000000001</c:v>
                </c:pt>
                <c:pt idx="87">
                  <c:v>0.27828599999999998</c:v>
                </c:pt>
                <c:pt idx="88">
                  <c:v>0.28341</c:v>
                </c:pt>
                <c:pt idx="89">
                  <c:v>0.288553</c:v>
                </c:pt>
                <c:pt idx="90">
                  <c:v>0.293715</c:v>
                </c:pt>
                <c:pt idx="91">
                  <c:v>0.29889500000000002</c:v>
                </c:pt>
                <c:pt idx="92">
                  <c:v>0.30409399999999998</c:v>
                </c:pt>
                <c:pt idx="93">
                  <c:v>0.30930800000000003</c:v>
                </c:pt>
                <c:pt idx="94">
                  <c:v>0.31453999999999999</c:v>
                </c:pt>
                <c:pt idx="95">
                  <c:v>0.31978600000000001</c:v>
                </c:pt>
                <c:pt idx="96">
                  <c:v>0.325048</c:v>
                </c:pt>
                <c:pt idx="97">
                  <c:v>0.33032400000000001</c:v>
                </c:pt>
                <c:pt idx="98">
                  <c:v>0.33561299999999999</c:v>
                </c:pt>
                <c:pt idx="99">
                  <c:v>0.340916</c:v>
                </c:pt>
                <c:pt idx="100">
                  <c:v>0.34622999999999998</c:v>
                </c:pt>
                <c:pt idx="101">
                  <c:v>0.35155599999999998</c:v>
                </c:pt>
                <c:pt idx="102">
                  <c:v>0.35689300000000002</c:v>
                </c:pt>
                <c:pt idx="103">
                  <c:v>0.36224099999999998</c:v>
                </c:pt>
                <c:pt idx="104">
                  <c:v>0.36759799999999998</c:v>
                </c:pt>
                <c:pt idx="105">
                  <c:v>0.37296400000000002</c:v>
                </c:pt>
                <c:pt idx="106">
                  <c:v>0.37833800000000001</c:v>
                </c:pt>
                <c:pt idx="107">
                  <c:v>0.38372000000000001</c:v>
                </c:pt>
                <c:pt idx="108">
                  <c:v>0.38911000000000001</c:v>
                </c:pt>
                <c:pt idx="109">
                  <c:v>0.39450600000000002</c:v>
                </c:pt>
                <c:pt idx="110">
                  <c:v>0.39990799999999999</c:v>
                </c:pt>
                <c:pt idx="111">
                  <c:v>0.40531499999999998</c:v>
                </c:pt>
                <c:pt idx="112">
                  <c:v>0.41072799999999998</c:v>
                </c:pt>
                <c:pt idx="113">
                  <c:v>0.41614400000000001</c:v>
                </c:pt>
                <c:pt idx="114">
                  <c:v>0.42156399999999999</c:v>
                </c:pt>
                <c:pt idx="115">
                  <c:v>0.42698700000000001</c:v>
                </c:pt>
                <c:pt idx="116">
                  <c:v>0.43241299999999999</c:v>
                </c:pt>
                <c:pt idx="117">
                  <c:v>0.43784099999999998</c:v>
                </c:pt>
                <c:pt idx="118">
                  <c:v>0.44327</c:v>
                </c:pt>
                <c:pt idx="119">
                  <c:v>0.44869999999999999</c:v>
                </c:pt>
                <c:pt idx="120">
                  <c:v>0.45412999999999998</c:v>
                </c:pt>
                <c:pt idx="121">
                  <c:v>0.45956000000000002</c:v>
                </c:pt>
                <c:pt idx="122">
                  <c:v>0.46498899999999999</c:v>
                </c:pt>
                <c:pt idx="123">
                  <c:v>0.470416</c:v>
                </c:pt>
                <c:pt idx="124">
                  <c:v>0.47584199999999999</c:v>
                </c:pt>
                <c:pt idx="125">
                  <c:v>0.48126600000000003</c:v>
                </c:pt>
                <c:pt idx="126">
                  <c:v>0.48668699999999998</c:v>
                </c:pt>
                <c:pt idx="127">
                  <c:v>0.49210399999999999</c:v>
                </c:pt>
                <c:pt idx="128">
                  <c:v>0.49751699999999999</c:v>
                </c:pt>
                <c:pt idx="129">
                  <c:v>0.50292599999999998</c:v>
                </c:pt>
                <c:pt idx="130">
                  <c:v>0.50832999999999995</c:v>
                </c:pt>
                <c:pt idx="131">
                  <c:v>0.51372899999999999</c:v>
                </c:pt>
                <c:pt idx="132">
                  <c:v>0.51912199999999997</c:v>
                </c:pt>
                <c:pt idx="133">
                  <c:v>0.524509</c:v>
                </c:pt>
                <c:pt idx="134">
                  <c:v>0.52988900000000005</c:v>
                </c:pt>
                <c:pt idx="135">
                  <c:v>0.53526099999999999</c:v>
                </c:pt>
                <c:pt idx="136">
                  <c:v>0.54062600000000005</c:v>
                </c:pt>
                <c:pt idx="137">
                  <c:v>0.545983</c:v>
                </c:pt>
                <c:pt idx="138">
                  <c:v>0.55133100000000002</c:v>
                </c:pt>
                <c:pt idx="139">
                  <c:v>0.55667</c:v>
                </c:pt>
                <c:pt idx="140">
                  <c:v>0.56200000000000006</c:v>
                </c:pt>
                <c:pt idx="141">
                  <c:v>0.56731900000000002</c:v>
                </c:pt>
                <c:pt idx="142">
                  <c:v>0.57262800000000003</c:v>
                </c:pt>
                <c:pt idx="143">
                  <c:v>0.57792699999999997</c:v>
                </c:pt>
                <c:pt idx="144">
                  <c:v>0.58321400000000001</c:v>
                </c:pt>
                <c:pt idx="145">
                  <c:v>0.58848999999999996</c:v>
                </c:pt>
                <c:pt idx="146">
                  <c:v>0.593754</c:v>
                </c:pt>
                <c:pt idx="147">
                  <c:v>0.59900500000000001</c:v>
                </c:pt>
                <c:pt idx="148">
                  <c:v>0.60424299999999997</c:v>
                </c:pt>
                <c:pt idx="149">
                  <c:v>0.60946900000000004</c:v>
                </c:pt>
                <c:pt idx="150">
                  <c:v>0.61468</c:v>
                </c:pt>
                <c:pt idx="151">
                  <c:v>0.61987800000000004</c:v>
                </c:pt>
                <c:pt idx="152">
                  <c:v>0.62506099999999998</c:v>
                </c:pt>
                <c:pt idx="153">
                  <c:v>0.63022999999999996</c:v>
                </c:pt>
                <c:pt idx="154">
                  <c:v>0.63538399999999995</c:v>
                </c:pt>
                <c:pt idx="155">
                  <c:v>0.64052200000000004</c:v>
                </c:pt>
                <c:pt idx="156">
                  <c:v>0.645644</c:v>
                </c:pt>
                <c:pt idx="157">
                  <c:v>0.65075000000000005</c:v>
                </c:pt>
                <c:pt idx="158">
                  <c:v>0.65583999999999998</c:v>
                </c:pt>
                <c:pt idx="159">
                  <c:v>0.66091299999999997</c:v>
                </c:pt>
                <c:pt idx="160">
                  <c:v>0.66596900000000003</c:v>
                </c:pt>
                <c:pt idx="161">
                  <c:v>0.67100700000000002</c:v>
                </c:pt>
                <c:pt idx="162">
                  <c:v>0.67602700000000004</c:v>
                </c:pt>
                <c:pt idx="163">
                  <c:v>0.68103000000000002</c:v>
                </c:pt>
                <c:pt idx="164">
                  <c:v>0.68601400000000001</c:v>
                </c:pt>
                <c:pt idx="165">
                  <c:v>0.69097900000000001</c:v>
                </c:pt>
                <c:pt idx="166">
                  <c:v>0.69592500000000002</c:v>
                </c:pt>
                <c:pt idx="167">
                  <c:v>0.70085200000000003</c:v>
                </c:pt>
                <c:pt idx="168">
                  <c:v>0.70575900000000003</c:v>
                </c:pt>
                <c:pt idx="169">
                  <c:v>0.710646</c:v>
                </c:pt>
                <c:pt idx="170">
                  <c:v>0.71551299999999995</c:v>
                </c:pt>
                <c:pt idx="171">
                  <c:v>0.72035899999999997</c:v>
                </c:pt>
                <c:pt idx="172">
                  <c:v>0.72518499999999997</c:v>
                </c:pt>
                <c:pt idx="173">
                  <c:v>0.72999000000000003</c:v>
                </c:pt>
                <c:pt idx="174">
                  <c:v>0.73477300000000001</c:v>
                </c:pt>
                <c:pt idx="175">
                  <c:v>0.73953500000000005</c:v>
                </c:pt>
                <c:pt idx="176">
                  <c:v>0.74427500000000002</c:v>
                </c:pt>
                <c:pt idx="177">
                  <c:v>0.74899300000000002</c:v>
                </c:pt>
                <c:pt idx="178">
                  <c:v>0.75368800000000002</c:v>
                </c:pt>
                <c:pt idx="179">
                  <c:v>0.75836099999999995</c:v>
                </c:pt>
                <c:pt idx="180">
                  <c:v>0.76301099999999999</c:v>
                </c:pt>
                <c:pt idx="181">
                  <c:v>0.76763800000000004</c:v>
                </c:pt>
                <c:pt idx="182">
                  <c:v>0.77224199999999998</c:v>
                </c:pt>
                <c:pt idx="183">
                  <c:v>0.77682200000000001</c:v>
                </c:pt>
                <c:pt idx="184">
                  <c:v>0.78137900000000005</c:v>
                </c:pt>
                <c:pt idx="185">
                  <c:v>0.78591200000000005</c:v>
                </c:pt>
                <c:pt idx="186">
                  <c:v>0.79042000000000001</c:v>
                </c:pt>
                <c:pt idx="187">
                  <c:v>0.79490499999999997</c:v>
                </c:pt>
                <c:pt idx="188">
                  <c:v>0.79936499999999999</c:v>
                </c:pt>
                <c:pt idx="189">
                  <c:v>0.80379999999999996</c:v>
                </c:pt>
                <c:pt idx="190">
                  <c:v>0.80820999999999998</c:v>
                </c:pt>
                <c:pt idx="191">
                  <c:v>0.81259499999999996</c:v>
                </c:pt>
                <c:pt idx="192">
                  <c:v>0.81695399999999996</c:v>
                </c:pt>
                <c:pt idx="193">
                  <c:v>0.82128900000000005</c:v>
                </c:pt>
                <c:pt idx="194">
                  <c:v>0.82559700000000003</c:v>
                </c:pt>
                <c:pt idx="195">
                  <c:v>0.82987999999999995</c:v>
                </c:pt>
                <c:pt idx="196">
                  <c:v>0.83413700000000002</c:v>
                </c:pt>
                <c:pt idx="197">
                  <c:v>0.83836699999999997</c:v>
                </c:pt>
                <c:pt idx="198">
                  <c:v>0.84257199999999999</c:v>
                </c:pt>
                <c:pt idx="199">
                  <c:v>0.84675</c:v>
                </c:pt>
                <c:pt idx="200">
                  <c:v>0.85090100000000002</c:v>
                </c:pt>
                <c:pt idx="201">
                  <c:v>0.85502500000000003</c:v>
                </c:pt>
                <c:pt idx="202">
                  <c:v>0.85912299999999997</c:v>
                </c:pt>
                <c:pt idx="203">
                  <c:v>0.86319400000000002</c:v>
                </c:pt>
                <c:pt idx="204">
                  <c:v>0.86723700000000004</c:v>
                </c:pt>
                <c:pt idx="205">
                  <c:v>0.87125300000000006</c:v>
                </c:pt>
                <c:pt idx="206">
                  <c:v>0.87524199999999996</c:v>
                </c:pt>
                <c:pt idx="207">
                  <c:v>0.87920299999999996</c:v>
                </c:pt>
                <c:pt idx="208">
                  <c:v>0.88313699999999995</c:v>
                </c:pt>
                <c:pt idx="209">
                  <c:v>0.88704300000000003</c:v>
                </c:pt>
                <c:pt idx="210">
                  <c:v>0.89092099999999996</c:v>
                </c:pt>
                <c:pt idx="211">
                  <c:v>0.89477099999999998</c:v>
                </c:pt>
                <c:pt idx="212">
                  <c:v>0.89859199999999995</c:v>
                </c:pt>
                <c:pt idx="213">
                  <c:v>0.90238600000000002</c:v>
                </c:pt>
                <c:pt idx="214">
                  <c:v>0.90615199999999996</c:v>
                </c:pt>
                <c:pt idx="215">
                  <c:v>0.90988899999999995</c:v>
                </c:pt>
                <c:pt idx="216">
                  <c:v>0.91359699999999999</c:v>
                </c:pt>
                <c:pt idx="217">
                  <c:v>0.91727700000000001</c:v>
                </c:pt>
                <c:pt idx="218">
                  <c:v>0.920929</c:v>
                </c:pt>
                <c:pt idx="219">
                  <c:v>0.92455200000000004</c:v>
                </c:pt>
                <c:pt idx="220">
                  <c:v>0.92814600000000003</c:v>
                </c:pt>
                <c:pt idx="221">
                  <c:v>0.93171099999999996</c:v>
                </c:pt>
                <c:pt idx="222">
                  <c:v>0.93524700000000005</c:v>
                </c:pt>
                <c:pt idx="223">
                  <c:v>0.93875500000000001</c:v>
                </c:pt>
                <c:pt idx="224">
                  <c:v>0.94223299999999999</c:v>
                </c:pt>
                <c:pt idx="225">
                  <c:v>0.94568200000000002</c:v>
                </c:pt>
                <c:pt idx="226">
                  <c:v>0.94910300000000003</c:v>
                </c:pt>
                <c:pt idx="227">
                  <c:v>0.95249399999999995</c:v>
                </c:pt>
                <c:pt idx="228">
                  <c:v>0.95585600000000004</c:v>
                </c:pt>
                <c:pt idx="229">
                  <c:v>0.95918800000000004</c:v>
                </c:pt>
                <c:pt idx="230">
                  <c:v>0.96249200000000001</c:v>
                </c:pt>
                <c:pt idx="231">
                  <c:v>0.96576600000000001</c:v>
                </c:pt>
                <c:pt idx="232">
                  <c:v>0.96901000000000004</c:v>
                </c:pt>
                <c:pt idx="233">
                  <c:v>0.97222600000000003</c:v>
                </c:pt>
                <c:pt idx="234">
                  <c:v>0.97541100000000003</c:v>
                </c:pt>
                <c:pt idx="235">
                  <c:v>0.97856799999999999</c:v>
                </c:pt>
                <c:pt idx="236">
                  <c:v>0.98169499999999998</c:v>
                </c:pt>
                <c:pt idx="237">
                  <c:v>0.984792</c:v>
                </c:pt>
                <c:pt idx="238">
                  <c:v>0.98786099999999999</c:v>
                </c:pt>
                <c:pt idx="239">
                  <c:v>0.99089899999999997</c:v>
                </c:pt>
                <c:pt idx="240">
                  <c:v>0.99390800000000001</c:v>
                </c:pt>
                <c:pt idx="241">
                  <c:v>0.996888</c:v>
                </c:pt>
                <c:pt idx="242">
                  <c:v>0.999838</c:v>
                </c:pt>
                <c:pt idx="243">
                  <c:v>1.0027600000000001</c:v>
                </c:pt>
                <c:pt idx="244">
                  <c:v>1.0056499999999999</c:v>
                </c:pt>
                <c:pt idx="245">
                  <c:v>1.00851</c:v>
                </c:pt>
                <c:pt idx="246">
                  <c:v>1.0113399999999999</c:v>
                </c:pt>
                <c:pt idx="247">
                  <c:v>1.0141500000000001</c:v>
                </c:pt>
                <c:pt idx="248">
                  <c:v>1.01692</c:v>
                </c:pt>
                <c:pt idx="249">
                  <c:v>1.01966</c:v>
                </c:pt>
                <c:pt idx="250">
                  <c:v>1.0223800000000001</c:v>
                </c:pt>
                <c:pt idx="251">
                  <c:v>1.0250600000000001</c:v>
                </c:pt>
                <c:pt idx="252">
                  <c:v>1.02772</c:v>
                </c:pt>
                <c:pt idx="253">
                  <c:v>1.0303500000000001</c:v>
                </c:pt>
                <c:pt idx="254">
                  <c:v>1.03294</c:v>
                </c:pt>
                <c:pt idx="255">
                  <c:v>1.0355099999999999</c:v>
                </c:pt>
                <c:pt idx="256">
                  <c:v>1.0380499999999999</c:v>
                </c:pt>
                <c:pt idx="257">
                  <c:v>1.0405599999999999</c:v>
                </c:pt>
                <c:pt idx="258">
                  <c:v>1.04304</c:v>
                </c:pt>
                <c:pt idx="259">
                  <c:v>1.04549</c:v>
                </c:pt>
                <c:pt idx="260">
                  <c:v>1.04792</c:v>
                </c:pt>
                <c:pt idx="261">
                  <c:v>1.0503100000000001</c:v>
                </c:pt>
                <c:pt idx="262">
                  <c:v>1.05267</c:v>
                </c:pt>
                <c:pt idx="263">
                  <c:v>1.05501</c:v>
                </c:pt>
                <c:pt idx="264">
                  <c:v>1.05732</c:v>
                </c:pt>
                <c:pt idx="265">
                  <c:v>1.0596000000000001</c:v>
                </c:pt>
                <c:pt idx="266">
                  <c:v>1.06185</c:v>
                </c:pt>
                <c:pt idx="267">
                  <c:v>1.0640700000000001</c:v>
                </c:pt>
                <c:pt idx="268">
                  <c:v>1.06626</c:v>
                </c:pt>
                <c:pt idx="269">
                  <c:v>1.0684199999999999</c:v>
                </c:pt>
                <c:pt idx="270">
                  <c:v>1.07056</c:v>
                </c:pt>
                <c:pt idx="271">
                  <c:v>1.07267</c:v>
                </c:pt>
                <c:pt idx="272">
                  <c:v>1.07474</c:v>
                </c:pt>
                <c:pt idx="273">
                  <c:v>1.0768</c:v>
                </c:pt>
                <c:pt idx="274">
                  <c:v>1.0788199999999999</c:v>
                </c:pt>
                <c:pt idx="275">
                  <c:v>1.08081</c:v>
                </c:pt>
                <c:pt idx="276">
                  <c:v>1.0827800000000001</c:v>
                </c:pt>
                <c:pt idx="277">
                  <c:v>1.0847199999999999</c:v>
                </c:pt>
                <c:pt idx="278">
                  <c:v>1.08663</c:v>
                </c:pt>
                <c:pt idx="279">
                  <c:v>1.0885100000000001</c:v>
                </c:pt>
                <c:pt idx="280">
                  <c:v>1.0903700000000001</c:v>
                </c:pt>
                <c:pt idx="281">
                  <c:v>1.0922000000000001</c:v>
                </c:pt>
                <c:pt idx="282">
                  <c:v>1.0940000000000001</c:v>
                </c:pt>
                <c:pt idx="283">
                  <c:v>1.0957699999999999</c:v>
                </c:pt>
                <c:pt idx="284">
                  <c:v>1.0975200000000001</c:v>
                </c:pt>
                <c:pt idx="285">
                  <c:v>1.09924</c:v>
                </c:pt>
                <c:pt idx="286">
                  <c:v>1.10093</c:v>
                </c:pt>
                <c:pt idx="287">
                  <c:v>1.10259</c:v>
                </c:pt>
                <c:pt idx="288">
                  <c:v>1.10423</c:v>
                </c:pt>
                <c:pt idx="289">
                  <c:v>1.1058399999999999</c:v>
                </c:pt>
                <c:pt idx="290">
                  <c:v>1.1074299999999999</c:v>
                </c:pt>
                <c:pt idx="291">
                  <c:v>1.1089899999999999</c:v>
                </c:pt>
                <c:pt idx="292">
                  <c:v>1.11052</c:v>
                </c:pt>
                <c:pt idx="293">
                  <c:v>1.1120300000000001</c:v>
                </c:pt>
                <c:pt idx="294">
                  <c:v>1.11351</c:v>
                </c:pt>
                <c:pt idx="295">
                  <c:v>1.11496</c:v>
                </c:pt>
                <c:pt idx="296">
                  <c:v>1.11639</c:v>
                </c:pt>
                <c:pt idx="297">
                  <c:v>1.1177900000000001</c:v>
                </c:pt>
                <c:pt idx="298">
                  <c:v>1.11917</c:v>
                </c:pt>
                <c:pt idx="299">
                  <c:v>1.12052</c:v>
                </c:pt>
                <c:pt idx="300">
                  <c:v>1.1218399999999999</c:v>
                </c:pt>
                <c:pt idx="301">
                  <c:v>1.12314</c:v>
                </c:pt>
                <c:pt idx="302">
                  <c:v>1.12442</c:v>
                </c:pt>
                <c:pt idx="303">
                  <c:v>1.1256699999999999</c:v>
                </c:pt>
                <c:pt idx="304">
                  <c:v>1.1268899999999999</c:v>
                </c:pt>
                <c:pt idx="305">
                  <c:v>1.12809</c:v>
                </c:pt>
                <c:pt idx="306">
                  <c:v>1.12927</c:v>
                </c:pt>
                <c:pt idx="307">
                  <c:v>1.13042</c:v>
                </c:pt>
                <c:pt idx="308">
                  <c:v>1.1315500000000001</c:v>
                </c:pt>
                <c:pt idx="309">
                  <c:v>1.1326499999999999</c:v>
                </c:pt>
                <c:pt idx="310">
                  <c:v>1.1337299999999999</c:v>
                </c:pt>
                <c:pt idx="311">
                  <c:v>1.1347799999999999</c:v>
                </c:pt>
                <c:pt idx="312">
                  <c:v>1.13581</c:v>
                </c:pt>
                <c:pt idx="313">
                  <c:v>1.1368199999999999</c:v>
                </c:pt>
                <c:pt idx="314">
                  <c:v>1.1377999999999999</c:v>
                </c:pt>
                <c:pt idx="315">
                  <c:v>1.13876</c:v>
                </c:pt>
                <c:pt idx="316">
                  <c:v>1.1396999999999999</c:v>
                </c:pt>
                <c:pt idx="317">
                  <c:v>1.1406099999999999</c:v>
                </c:pt>
                <c:pt idx="318">
                  <c:v>1.1415</c:v>
                </c:pt>
                <c:pt idx="319">
                  <c:v>1.1423700000000001</c:v>
                </c:pt>
                <c:pt idx="320">
                  <c:v>1.1432100000000001</c:v>
                </c:pt>
                <c:pt idx="321">
                  <c:v>1.1440300000000001</c:v>
                </c:pt>
                <c:pt idx="322">
                  <c:v>1.14483</c:v>
                </c:pt>
                <c:pt idx="323">
                  <c:v>1.14561</c:v>
                </c:pt>
                <c:pt idx="324">
                  <c:v>1.14636</c:v>
                </c:pt>
                <c:pt idx="325">
                  <c:v>1.1470899999999999</c:v>
                </c:pt>
                <c:pt idx="326">
                  <c:v>1.1477999999999999</c:v>
                </c:pt>
                <c:pt idx="327">
                  <c:v>1.14849</c:v>
                </c:pt>
                <c:pt idx="328">
                  <c:v>1.14916</c:v>
                </c:pt>
                <c:pt idx="329">
                  <c:v>1.14981</c:v>
                </c:pt>
                <c:pt idx="330">
                  <c:v>1.1504300000000001</c:v>
                </c:pt>
                <c:pt idx="331">
                  <c:v>1.15103</c:v>
                </c:pt>
                <c:pt idx="332">
                  <c:v>1.1516200000000001</c:v>
                </c:pt>
                <c:pt idx="333">
                  <c:v>1.15218</c:v>
                </c:pt>
                <c:pt idx="334">
                  <c:v>1.15272</c:v>
                </c:pt>
                <c:pt idx="335">
                  <c:v>1.15324</c:v>
                </c:pt>
                <c:pt idx="336">
                  <c:v>1.15374</c:v>
                </c:pt>
                <c:pt idx="337">
                  <c:v>1.15422</c:v>
                </c:pt>
                <c:pt idx="338">
                  <c:v>1.1546799999999999</c:v>
                </c:pt>
                <c:pt idx="339">
                  <c:v>1.1551199999999999</c:v>
                </c:pt>
                <c:pt idx="340">
                  <c:v>1.15554</c:v>
                </c:pt>
                <c:pt idx="341">
                  <c:v>1.15594</c:v>
                </c:pt>
                <c:pt idx="342">
                  <c:v>1.15632</c:v>
                </c:pt>
                <c:pt idx="343">
                  <c:v>1.1566799999999999</c:v>
                </c:pt>
                <c:pt idx="344">
                  <c:v>1.1570199999999999</c:v>
                </c:pt>
                <c:pt idx="345">
                  <c:v>1.1573500000000001</c:v>
                </c:pt>
                <c:pt idx="346">
                  <c:v>1.1576500000000001</c:v>
                </c:pt>
                <c:pt idx="347">
                  <c:v>1.15794</c:v>
                </c:pt>
                <c:pt idx="348">
                  <c:v>1.15821</c:v>
                </c:pt>
                <c:pt idx="349">
                  <c:v>1.15846</c:v>
                </c:pt>
                <c:pt idx="350">
                  <c:v>1.15869</c:v>
                </c:pt>
                <c:pt idx="351">
                  <c:v>1.1589</c:v>
                </c:pt>
                <c:pt idx="352">
                  <c:v>1.1591</c:v>
                </c:pt>
                <c:pt idx="353">
                  <c:v>1.15927</c:v>
                </c:pt>
                <c:pt idx="354">
                  <c:v>1.15943</c:v>
                </c:pt>
                <c:pt idx="355">
                  <c:v>1.1595800000000001</c:v>
                </c:pt>
                <c:pt idx="356">
                  <c:v>1.1597</c:v>
                </c:pt>
                <c:pt idx="357">
                  <c:v>1.15981</c:v>
                </c:pt>
                <c:pt idx="358">
                  <c:v>1.1598999999999999</c:v>
                </c:pt>
                <c:pt idx="359">
                  <c:v>1.15998</c:v>
                </c:pt>
                <c:pt idx="360">
                  <c:v>1.1600299999999999</c:v>
                </c:pt>
                <c:pt idx="361">
                  <c:v>1.16008</c:v>
                </c:pt>
                <c:pt idx="362">
                  <c:v>1.1600999999999999</c:v>
                </c:pt>
                <c:pt idx="363">
                  <c:v>1.16011</c:v>
                </c:pt>
                <c:pt idx="364">
                  <c:v>1.1600999999999999</c:v>
                </c:pt>
                <c:pt idx="365">
                  <c:v>1.16008</c:v>
                </c:pt>
                <c:pt idx="366">
                  <c:v>1.16004</c:v>
                </c:pt>
                <c:pt idx="367">
                  <c:v>1.1599900000000001</c:v>
                </c:pt>
                <c:pt idx="368">
                  <c:v>1.1599200000000001</c:v>
                </c:pt>
                <c:pt idx="369">
                  <c:v>1.15984</c:v>
                </c:pt>
                <c:pt idx="370">
                  <c:v>1.15974</c:v>
                </c:pt>
                <c:pt idx="371">
                  <c:v>1.1596200000000001</c:v>
                </c:pt>
                <c:pt idx="372">
                  <c:v>1.1595</c:v>
                </c:pt>
                <c:pt idx="373">
                  <c:v>1.1593500000000001</c:v>
                </c:pt>
                <c:pt idx="374">
                  <c:v>1.1592</c:v>
                </c:pt>
                <c:pt idx="375">
                  <c:v>1.1590199999999999</c:v>
                </c:pt>
                <c:pt idx="376">
                  <c:v>1.1588400000000001</c:v>
                </c:pt>
                <c:pt idx="377">
                  <c:v>1.1586399999999999</c:v>
                </c:pt>
                <c:pt idx="378">
                  <c:v>1.1584300000000001</c:v>
                </c:pt>
                <c:pt idx="379">
                  <c:v>1.1581999999999999</c:v>
                </c:pt>
                <c:pt idx="380">
                  <c:v>1.1579600000000001</c:v>
                </c:pt>
                <c:pt idx="381">
                  <c:v>1.15771</c:v>
                </c:pt>
                <c:pt idx="382">
                  <c:v>1.15744</c:v>
                </c:pt>
                <c:pt idx="383">
                  <c:v>1.15716</c:v>
                </c:pt>
                <c:pt idx="384">
                  <c:v>1.1568700000000001</c:v>
                </c:pt>
                <c:pt idx="385">
                  <c:v>1.15656</c:v>
                </c:pt>
                <c:pt idx="386">
                  <c:v>1.15625</c:v>
                </c:pt>
                <c:pt idx="387">
                  <c:v>1.1559200000000001</c:v>
                </c:pt>
                <c:pt idx="388">
                  <c:v>1.1555800000000001</c:v>
                </c:pt>
                <c:pt idx="389">
                  <c:v>1.1552199999999999</c:v>
                </c:pt>
                <c:pt idx="390">
                  <c:v>1.15486</c:v>
                </c:pt>
                <c:pt idx="391">
                  <c:v>1.15448</c:v>
                </c:pt>
                <c:pt idx="392">
                  <c:v>1.1540900000000001</c:v>
                </c:pt>
                <c:pt idx="393">
                  <c:v>1.1536900000000001</c:v>
                </c:pt>
                <c:pt idx="394">
                  <c:v>1.1532800000000001</c:v>
                </c:pt>
                <c:pt idx="395">
                  <c:v>1.15286</c:v>
                </c:pt>
                <c:pt idx="396">
                  <c:v>1.15242</c:v>
                </c:pt>
                <c:pt idx="397">
                  <c:v>1.15198</c:v>
                </c:pt>
                <c:pt idx="398">
                  <c:v>1.1515299999999999</c:v>
                </c:pt>
                <c:pt idx="399">
                  <c:v>1.15106</c:v>
                </c:pt>
                <c:pt idx="400">
                  <c:v>1.15059</c:v>
                </c:pt>
                <c:pt idx="401">
                  <c:v>1.1500999999999999</c:v>
                </c:pt>
                <c:pt idx="402">
                  <c:v>1.14961</c:v>
                </c:pt>
                <c:pt idx="403">
                  <c:v>1.1491</c:v>
                </c:pt>
                <c:pt idx="404">
                  <c:v>1.1485799999999999</c:v>
                </c:pt>
                <c:pt idx="405">
                  <c:v>1.1480600000000001</c:v>
                </c:pt>
                <c:pt idx="406">
                  <c:v>1.1475299999999999</c:v>
                </c:pt>
                <c:pt idx="407">
                  <c:v>1.1469800000000001</c:v>
                </c:pt>
                <c:pt idx="408">
                  <c:v>1.1464300000000001</c:v>
                </c:pt>
                <c:pt idx="409">
                  <c:v>1.1458699999999999</c:v>
                </c:pt>
                <c:pt idx="410">
                  <c:v>1.1453</c:v>
                </c:pt>
                <c:pt idx="411">
                  <c:v>1.14472</c:v>
                </c:pt>
                <c:pt idx="412">
                  <c:v>1.1441300000000001</c:v>
                </c:pt>
                <c:pt idx="413">
                  <c:v>1.14354</c:v>
                </c:pt>
                <c:pt idx="414">
                  <c:v>1.14293</c:v>
                </c:pt>
                <c:pt idx="415">
                  <c:v>1.14232</c:v>
                </c:pt>
                <c:pt idx="416">
                  <c:v>1.1416999999999999</c:v>
                </c:pt>
                <c:pt idx="417">
                  <c:v>1.14107</c:v>
                </c:pt>
                <c:pt idx="418">
                  <c:v>1.1404399999999999</c:v>
                </c:pt>
                <c:pt idx="419">
                  <c:v>1.1397900000000001</c:v>
                </c:pt>
                <c:pt idx="420">
                  <c:v>1.13914</c:v>
                </c:pt>
                <c:pt idx="421">
                  <c:v>1.13849</c:v>
                </c:pt>
                <c:pt idx="422">
                  <c:v>1.1378200000000001</c:v>
                </c:pt>
                <c:pt idx="423">
                  <c:v>1.1371500000000001</c:v>
                </c:pt>
                <c:pt idx="424">
                  <c:v>1.1364700000000001</c:v>
                </c:pt>
                <c:pt idx="425">
                  <c:v>1.13578</c:v>
                </c:pt>
                <c:pt idx="426">
                  <c:v>1.1350899999999999</c:v>
                </c:pt>
                <c:pt idx="427">
                  <c:v>1.13439</c:v>
                </c:pt>
                <c:pt idx="428">
                  <c:v>1.1336900000000001</c:v>
                </c:pt>
                <c:pt idx="429">
                  <c:v>1.1329800000000001</c:v>
                </c:pt>
                <c:pt idx="430">
                  <c:v>1.13226</c:v>
                </c:pt>
                <c:pt idx="431">
                  <c:v>1.13154</c:v>
                </c:pt>
                <c:pt idx="432">
                  <c:v>1.1308100000000001</c:v>
                </c:pt>
                <c:pt idx="433">
                  <c:v>1.1300699999999999</c:v>
                </c:pt>
                <c:pt idx="434">
                  <c:v>1.1293299999999999</c:v>
                </c:pt>
                <c:pt idx="435">
                  <c:v>1.12859</c:v>
                </c:pt>
                <c:pt idx="436">
                  <c:v>1.12784</c:v>
                </c:pt>
                <c:pt idx="437">
                  <c:v>1.1270800000000001</c:v>
                </c:pt>
                <c:pt idx="438">
                  <c:v>1.12632</c:v>
                </c:pt>
                <c:pt idx="439">
                  <c:v>1.1255599999999999</c:v>
                </c:pt>
                <c:pt idx="440">
                  <c:v>1.12479</c:v>
                </c:pt>
                <c:pt idx="441">
                  <c:v>1.12401</c:v>
                </c:pt>
                <c:pt idx="442">
                  <c:v>1.12323</c:v>
                </c:pt>
                <c:pt idx="443">
                  <c:v>1.1224499999999999</c:v>
                </c:pt>
                <c:pt idx="444">
                  <c:v>1.1216600000000001</c:v>
                </c:pt>
                <c:pt idx="445">
                  <c:v>1.12086</c:v>
                </c:pt>
                <c:pt idx="446">
                  <c:v>1.1200699999999999</c:v>
                </c:pt>
                <c:pt idx="447">
                  <c:v>1.11927</c:v>
                </c:pt>
                <c:pt idx="448">
                  <c:v>1.11846</c:v>
                </c:pt>
                <c:pt idx="449">
                  <c:v>1.1176600000000001</c:v>
                </c:pt>
                <c:pt idx="450">
                  <c:v>1.1168400000000001</c:v>
                </c:pt>
                <c:pt idx="451">
                  <c:v>1.1160300000000001</c:v>
                </c:pt>
                <c:pt idx="452">
                  <c:v>1.11521</c:v>
                </c:pt>
                <c:pt idx="453">
                  <c:v>1.11439</c:v>
                </c:pt>
                <c:pt idx="454">
                  <c:v>1.1135600000000001</c:v>
                </c:pt>
                <c:pt idx="455">
                  <c:v>1.1127400000000001</c:v>
                </c:pt>
                <c:pt idx="456">
                  <c:v>1.11191</c:v>
                </c:pt>
                <c:pt idx="457">
                  <c:v>1.11107</c:v>
                </c:pt>
                <c:pt idx="458">
                  <c:v>1.1102399999999999</c:v>
                </c:pt>
                <c:pt idx="459">
                  <c:v>1.1093999999999999</c:v>
                </c:pt>
                <c:pt idx="460">
                  <c:v>1.10856</c:v>
                </c:pt>
                <c:pt idx="461">
                  <c:v>1.10771</c:v>
                </c:pt>
                <c:pt idx="462">
                  <c:v>1.10687</c:v>
                </c:pt>
                <c:pt idx="463">
                  <c:v>1.10602</c:v>
                </c:pt>
                <c:pt idx="464">
                  <c:v>1.10517</c:v>
                </c:pt>
                <c:pt idx="465">
                  <c:v>1.10432</c:v>
                </c:pt>
                <c:pt idx="466">
                  <c:v>1.1034600000000001</c:v>
                </c:pt>
                <c:pt idx="467">
                  <c:v>1.1026100000000001</c:v>
                </c:pt>
                <c:pt idx="468">
                  <c:v>1.10175</c:v>
                </c:pt>
                <c:pt idx="469">
                  <c:v>1.1008899999999999</c:v>
                </c:pt>
                <c:pt idx="470">
                  <c:v>1.1000300000000001</c:v>
                </c:pt>
                <c:pt idx="471">
                  <c:v>1.09917</c:v>
                </c:pt>
                <c:pt idx="472">
                  <c:v>1.0983099999999999</c:v>
                </c:pt>
                <c:pt idx="473">
                  <c:v>1.09745</c:v>
                </c:pt>
                <c:pt idx="474">
                  <c:v>1.0965800000000001</c:v>
                </c:pt>
                <c:pt idx="475">
                  <c:v>1.09572</c:v>
                </c:pt>
                <c:pt idx="476">
                  <c:v>1.0948500000000001</c:v>
                </c:pt>
                <c:pt idx="477">
                  <c:v>1.09399</c:v>
                </c:pt>
                <c:pt idx="478">
                  <c:v>1.0931200000000001</c:v>
                </c:pt>
                <c:pt idx="479">
                  <c:v>1.0922499999999999</c:v>
                </c:pt>
                <c:pt idx="480">
                  <c:v>1.09138</c:v>
                </c:pt>
                <c:pt idx="481">
                  <c:v>1.0905100000000001</c:v>
                </c:pt>
                <c:pt idx="482">
                  <c:v>1.0896399999999999</c:v>
                </c:pt>
                <c:pt idx="483">
                  <c:v>1.08877</c:v>
                </c:pt>
                <c:pt idx="484">
                  <c:v>1.0879000000000001</c:v>
                </c:pt>
                <c:pt idx="485">
                  <c:v>1.08704</c:v>
                </c:pt>
                <c:pt idx="486">
                  <c:v>1.0861700000000001</c:v>
                </c:pt>
                <c:pt idx="487">
                  <c:v>1.0852999999999999</c:v>
                </c:pt>
                <c:pt idx="488">
                  <c:v>1.08443</c:v>
                </c:pt>
                <c:pt idx="489">
                  <c:v>1.0835600000000001</c:v>
                </c:pt>
                <c:pt idx="490">
                  <c:v>1.0826899999999999</c:v>
                </c:pt>
                <c:pt idx="491">
                  <c:v>1.08182</c:v>
                </c:pt>
                <c:pt idx="492">
                  <c:v>1.0809599999999999</c:v>
                </c:pt>
                <c:pt idx="493">
                  <c:v>1.08009</c:v>
                </c:pt>
                <c:pt idx="494">
                  <c:v>1.0792200000000001</c:v>
                </c:pt>
                <c:pt idx="495">
                  <c:v>1.07836</c:v>
                </c:pt>
                <c:pt idx="496">
                  <c:v>1.0774999999999999</c:v>
                </c:pt>
                <c:pt idx="497">
                  <c:v>1.07663</c:v>
                </c:pt>
                <c:pt idx="498">
                  <c:v>1.0757699999999999</c:v>
                </c:pt>
                <c:pt idx="499">
                  <c:v>1.07491</c:v>
                </c:pt>
                <c:pt idx="500">
                  <c:v>1.0740499999999999</c:v>
                </c:pt>
                <c:pt idx="501">
                  <c:v>1.0731900000000001</c:v>
                </c:pt>
                <c:pt idx="502">
                  <c:v>1.07233</c:v>
                </c:pt>
                <c:pt idx="503">
                  <c:v>1.07148</c:v>
                </c:pt>
                <c:pt idx="504">
                  <c:v>1.0706199999999999</c:v>
                </c:pt>
                <c:pt idx="505">
                  <c:v>1.0697700000000001</c:v>
                </c:pt>
                <c:pt idx="506">
                  <c:v>1.0689200000000001</c:v>
                </c:pt>
                <c:pt idx="507">
                  <c:v>1.0680700000000001</c:v>
                </c:pt>
                <c:pt idx="508">
                  <c:v>1.0672200000000001</c:v>
                </c:pt>
                <c:pt idx="509">
                  <c:v>1.0663800000000001</c:v>
                </c:pt>
                <c:pt idx="510">
                  <c:v>1.0655300000000001</c:v>
                </c:pt>
                <c:pt idx="511">
                  <c:v>1.0646899999999999</c:v>
                </c:pt>
                <c:pt idx="512">
                  <c:v>1.06385</c:v>
                </c:pt>
                <c:pt idx="513">
                  <c:v>1.06301</c:v>
                </c:pt>
                <c:pt idx="514">
                  <c:v>1.0621799999999999</c:v>
                </c:pt>
                <c:pt idx="515">
                  <c:v>1.06135</c:v>
                </c:pt>
                <c:pt idx="516">
                  <c:v>1.0605100000000001</c:v>
                </c:pt>
                <c:pt idx="517">
                  <c:v>1.05969</c:v>
                </c:pt>
                <c:pt idx="518">
                  <c:v>1.0588599999999999</c:v>
                </c:pt>
                <c:pt idx="519">
                  <c:v>1.05803</c:v>
                </c:pt>
                <c:pt idx="520">
                  <c:v>1.05721</c:v>
                </c:pt>
                <c:pt idx="521">
                  <c:v>1.0563899999999999</c:v>
                </c:pt>
                <c:pt idx="522">
                  <c:v>1.05558</c:v>
                </c:pt>
                <c:pt idx="523">
                  <c:v>1.0547599999999999</c:v>
                </c:pt>
                <c:pt idx="524">
                  <c:v>1.0539499999999999</c:v>
                </c:pt>
                <c:pt idx="525">
                  <c:v>1.05314</c:v>
                </c:pt>
                <c:pt idx="526">
                  <c:v>1.0523400000000001</c:v>
                </c:pt>
                <c:pt idx="527">
                  <c:v>1.0515399999999999</c:v>
                </c:pt>
                <c:pt idx="528">
                  <c:v>1.05074</c:v>
                </c:pt>
                <c:pt idx="529">
                  <c:v>1.0499400000000001</c:v>
                </c:pt>
                <c:pt idx="530">
                  <c:v>1.04915</c:v>
                </c:pt>
                <c:pt idx="531">
                  <c:v>1.04836</c:v>
                </c:pt>
                <c:pt idx="532">
                  <c:v>1.0475699999999999</c:v>
                </c:pt>
                <c:pt idx="533">
                  <c:v>1.04678</c:v>
                </c:pt>
                <c:pt idx="534">
                  <c:v>1.046</c:v>
                </c:pt>
                <c:pt idx="535">
                  <c:v>1.04522</c:v>
                </c:pt>
                <c:pt idx="536">
                  <c:v>1.0444500000000001</c:v>
                </c:pt>
                <c:pt idx="537">
                  <c:v>1.0436799999999999</c:v>
                </c:pt>
                <c:pt idx="538">
                  <c:v>1.04291</c:v>
                </c:pt>
                <c:pt idx="539">
                  <c:v>1.0421499999999999</c:v>
                </c:pt>
                <c:pt idx="540">
                  <c:v>1.04139</c:v>
                </c:pt>
                <c:pt idx="541">
                  <c:v>1.0406299999999999</c:v>
                </c:pt>
                <c:pt idx="542">
                  <c:v>1.0398700000000001</c:v>
                </c:pt>
                <c:pt idx="543">
                  <c:v>1.03912</c:v>
                </c:pt>
                <c:pt idx="544">
                  <c:v>1.0383800000000001</c:v>
                </c:pt>
                <c:pt idx="545">
                  <c:v>1.0376300000000001</c:v>
                </c:pt>
                <c:pt idx="546">
                  <c:v>1.0368900000000001</c:v>
                </c:pt>
                <c:pt idx="547">
                  <c:v>1.03616</c:v>
                </c:pt>
                <c:pt idx="548">
                  <c:v>1.0354300000000001</c:v>
                </c:pt>
                <c:pt idx="549">
                  <c:v>1.0347</c:v>
                </c:pt>
                <c:pt idx="550">
                  <c:v>1.0339799999999999</c:v>
                </c:pt>
                <c:pt idx="551">
                  <c:v>1.0332600000000001</c:v>
                </c:pt>
                <c:pt idx="552">
                  <c:v>1.03254</c:v>
                </c:pt>
                <c:pt idx="553">
                  <c:v>1.03183</c:v>
                </c:pt>
                <c:pt idx="554">
                  <c:v>1.03112</c:v>
                </c:pt>
                <c:pt idx="555">
                  <c:v>1.03041</c:v>
                </c:pt>
                <c:pt idx="556">
                  <c:v>1.0297099999999999</c:v>
                </c:pt>
                <c:pt idx="557">
                  <c:v>1.02902</c:v>
                </c:pt>
                <c:pt idx="558">
                  <c:v>1.0283199999999999</c:v>
                </c:pt>
                <c:pt idx="559">
                  <c:v>1.0276400000000001</c:v>
                </c:pt>
                <c:pt idx="560">
                  <c:v>1.02695</c:v>
                </c:pt>
                <c:pt idx="561">
                  <c:v>1.02627</c:v>
                </c:pt>
                <c:pt idx="562">
                  <c:v>1.0256000000000001</c:v>
                </c:pt>
                <c:pt idx="563">
                  <c:v>1.0249299999999999</c:v>
                </c:pt>
                <c:pt idx="564">
                  <c:v>1.0242599999999999</c:v>
                </c:pt>
                <c:pt idx="565">
                  <c:v>1.0236000000000001</c:v>
                </c:pt>
                <c:pt idx="566">
                  <c:v>1.02294</c:v>
                </c:pt>
                <c:pt idx="567">
                  <c:v>1.0222800000000001</c:v>
                </c:pt>
                <c:pt idx="568">
                  <c:v>1.02163</c:v>
                </c:pt>
                <c:pt idx="569">
                  <c:v>1.0209900000000001</c:v>
                </c:pt>
                <c:pt idx="570">
                  <c:v>1.0203500000000001</c:v>
                </c:pt>
                <c:pt idx="571">
                  <c:v>1.0197099999999999</c:v>
                </c:pt>
                <c:pt idx="572">
                  <c:v>1.01908</c:v>
                </c:pt>
                <c:pt idx="573">
                  <c:v>1.0184500000000001</c:v>
                </c:pt>
                <c:pt idx="574">
                  <c:v>1.01783</c:v>
                </c:pt>
                <c:pt idx="575">
                  <c:v>1.0172099999999999</c:v>
                </c:pt>
                <c:pt idx="576">
                  <c:v>1.0165900000000001</c:v>
                </c:pt>
                <c:pt idx="577">
                  <c:v>1.0159800000000001</c:v>
                </c:pt>
                <c:pt idx="578">
                  <c:v>1.0153799999999999</c:v>
                </c:pt>
                <c:pt idx="579">
                  <c:v>1.01478</c:v>
                </c:pt>
                <c:pt idx="580">
                  <c:v>1.0141800000000001</c:v>
                </c:pt>
                <c:pt idx="581">
                  <c:v>1.01359</c:v>
                </c:pt>
                <c:pt idx="582">
                  <c:v>1.0129999999999999</c:v>
                </c:pt>
                <c:pt idx="583">
                  <c:v>1.0124200000000001</c:v>
                </c:pt>
                <c:pt idx="584">
                  <c:v>1.0118400000000001</c:v>
                </c:pt>
                <c:pt idx="585">
                  <c:v>1.0112699999999999</c:v>
                </c:pt>
                <c:pt idx="586">
                  <c:v>1.0106999999999999</c:v>
                </c:pt>
                <c:pt idx="587">
                  <c:v>1.01013</c:v>
                </c:pt>
                <c:pt idx="588">
                  <c:v>1.0095700000000001</c:v>
                </c:pt>
                <c:pt idx="589">
                  <c:v>1.00902</c:v>
                </c:pt>
                <c:pt idx="590">
                  <c:v>1.00847</c:v>
                </c:pt>
                <c:pt idx="591">
                  <c:v>1.0079199999999999</c:v>
                </c:pt>
                <c:pt idx="592">
                  <c:v>1.0073799999999999</c:v>
                </c:pt>
                <c:pt idx="593">
                  <c:v>1.00684</c:v>
                </c:pt>
                <c:pt idx="594">
                  <c:v>1.00631</c:v>
                </c:pt>
                <c:pt idx="595">
                  <c:v>1.00579</c:v>
                </c:pt>
                <c:pt idx="596">
                  <c:v>1.00526</c:v>
                </c:pt>
                <c:pt idx="597">
                  <c:v>1.00475</c:v>
                </c:pt>
                <c:pt idx="598">
                  <c:v>1.00423</c:v>
                </c:pt>
                <c:pt idx="599">
                  <c:v>1.00373</c:v>
                </c:pt>
                <c:pt idx="600">
                  <c:v>1.00322</c:v>
                </c:pt>
                <c:pt idx="601">
                  <c:v>1.0027200000000001</c:v>
                </c:pt>
                <c:pt idx="602">
                  <c:v>1.00223</c:v>
                </c:pt>
                <c:pt idx="603">
                  <c:v>1.0017400000000001</c:v>
                </c:pt>
                <c:pt idx="604">
                  <c:v>1.00126</c:v>
                </c:pt>
                <c:pt idx="605">
                  <c:v>1.00078</c:v>
                </c:pt>
                <c:pt idx="606">
                  <c:v>1.0003</c:v>
                </c:pt>
                <c:pt idx="607">
                  <c:v>0.99983</c:v>
                </c:pt>
                <c:pt idx="608">
                  <c:v>0.99936499999999995</c:v>
                </c:pt>
                <c:pt idx="609">
                  <c:v>0.99890400000000001</c:v>
                </c:pt>
                <c:pt idx="610">
                  <c:v>0.99844699999999997</c:v>
                </c:pt>
                <c:pt idx="611">
                  <c:v>0.99799599999999999</c:v>
                </c:pt>
                <c:pt idx="612">
                  <c:v>0.99754900000000002</c:v>
                </c:pt>
                <c:pt idx="613">
                  <c:v>0.99710699999999997</c:v>
                </c:pt>
                <c:pt idx="614">
                  <c:v>0.99666999999999994</c:v>
                </c:pt>
                <c:pt idx="615">
                  <c:v>0.99623700000000004</c:v>
                </c:pt>
                <c:pt idx="616">
                  <c:v>0.99580900000000006</c:v>
                </c:pt>
                <c:pt idx="617">
                  <c:v>0.99538599999999999</c:v>
                </c:pt>
                <c:pt idx="618">
                  <c:v>0.99496700000000005</c:v>
                </c:pt>
                <c:pt idx="619">
                  <c:v>0.99455300000000002</c:v>
                </c:pt>
                <c:pt idx="620">
                  <c:v>0.99414400000000003</c:v>
                </c:pt>
                <c:pt idx="621">
                  <c:v>0.99373900000000004</c:v>
                </c:pt>
                <c:pt idx="622">
                  <c:v>0.99334</c:v>
                </c:pt>
                <c:pt idx="623">
                  <c:v>0.99294400000000005</c:v>
                </c:pt>
                <c:pt idx="624">
                  <c:v>0.99255400000000005</c:v>
                </c:pt>
                <c:pt idx="625">
                  <c:v>0.99216800000000005</c:v>
                </c:pt>
                <c:pt idx="626">
                  <c:v>0.99178599999999995</c:v>
                </c:pt>
                <c:pt idx="627">
                  <c:v>0.99141000000000001</c:v>
                </c:pt>
                <c:pt idx="628">
                  <c:v>0.99103799999999997</c:v>
                </c:pt>
                <c:pt idx="629">
                  <c:v>0.99067000000000005</c:v>
                </c:pt>
                <c:pt idx="630">
                  <c:v>0.99030700000000005</c:v>
                </c:pt>
                <c:pt idx="631">
                  <c:v>0.98994899999999997</c:v>
                </c:pt>
                <c:pt idx="632">
                  <c:v>0.989595</c:v>
                </c:pt>
                <c:pt idx="633">
                  <c:v>0.98924599999999996</c:v>
                </c:pt>
                <c:pt idx="634">
                  <c:v>0.98890199999999995</c:v>
                </c:pt>
                <c:pt idx="635">
                  <c:v>0.98856200000000005</c:v>
                </c:pt>
                <c:pt idx="636">
                  <c:v>0.98822600000000005</c:v>
                </c:pt>
                <c:pt idx="637">
                  <c:v>0.98789499999999997</c:v>
                </c:pt>
                <c:pt idx="638">
                  <c:v>0.98756900000000003</c:v>
                </c:pt>
                <c:pt idx="639">
                  <c:v>0.98724699999999999</c:v>
                </c:pt>
                <c:pt idx="640">
                  <c:v>0.98692899999999995</c:v>
                </c:pt>
                <c:pt idx="641">
                  <c:v>0.98661600000000005</c:v>
                </c:pt>
                <c:pt idx="642">
                  <c:v>0.98630799999999996</c:v>
                </c:pt>
                <c:pt idx="643">
                  <c:v>0.98600399999999999</c:v>
                </c:pt>
                <c:pt idx="644">
                  <c:v>0.98570400000000002</c:v>
                </c:pt>
                <c:pt idx="645">
                  <c:v>0.98540899999999998</c:v>
                </c:pt>
                <c:pt idx="646">
                  <c:v>0.98511800000000005</c:v>
                </c:pt>
                <c:pt idx="647">
                  <c:v>0.98483100000000001</c:v>
                </c:pt>
                <c:pt idx="648">
                  <c:v>0.98454900000000001</c:v>
                </c:pt>
                <c:pt idx="649">
                  <c:v>0.98427100000000001</c:v>
                </c:pt>
                <c:pt idx="650">
                  <c:v>0.98399800000000004</c:v>
                </c:pt>
                <c:pt idx="651">
                  <c:v>0.98372899999999996</c:v>
                </c:pt>
                <c:pt idx="652">
                  <c:v>0.983464</c:v>
                </c:pt>
                <c:pt idx="653">
                  <c:v>0.98320300000000005</c:v>
                </c:pt>
                <c:pt idx="654">
                  <c:v>0.98294700000000002</c:v>
                </c:pt>
                <c:pt idx="655">
                  <c:v>0.98269499999999999</c:v>
                </c:pt>
                <c:pt idx="656">
                  <c:v>0.98244699999999996</c:v>
                </c:pt>
                <c:pt idx="657">
                  <c:v>0.98220399999999997</c:v>
                </c:pt>
                <c:pt idx="658">
                  <c:v>0.98196399999999995</c:v>
                </c:pt>
                <c:pt idx="659">
                  <c:v>0.98172899999999996</c:v>
                </c:pt>
                <c:pt idx="660">
                  <c:v>0.98149799999999998</c:v>
                </c:pt>
                <c:pt idx="661">
                  <c:v>0.981271</c:v>
                </c:pt>
                <c:pt idx="662">
                  <c:v>0.98104800000000003</c:v>
                </c:pt>
                <c:pt idx="663">
                  <c:v>0.98082999999999998</c:v>
                </c:pt>
                <c:pt idx="664">
                  <c:v>0.98061500000000001</c:v>
                </c:pt>
                <c:pt idx="665">
                  <c:v>0.98040499999999997</c:v>
                </c:pt>
                <c:pt idx="666">
                  <c:v>0.98019800000000001</c:v>
                </c:pt>
                <c:pt idx="667">
                  <c:v>0.97999599999999998</c:v>
                </c:pt>
                <c:pt idx="668">
                  <c:v>0.97979700000000003</c:v>
                </c:pt>
                <c:pt idx="669">
                  <c:v>0.979603</c:v>
                </c:pt>
                <c:pt idx="670">
                  <c:v>0.97941199999999995</c:v>
                </c:pt>
                <c:pt idx="671">
                  <c:v>0.97922600000000004</c:v>
                </c:pt>
                <c:pt idx="672">
                  <c:v>0.979043</c:v>
                </c:pt>
                <c:pt idx="673">
                  <c:v>0.97886399999999996</c:v>
                </c:pt>
                <c:pt idx="674">
                  <c:v>0.97868900000000003</c:v>
                </c:pt>
                <c:pt idx="675">
                  <c:v>0.978518</c:v>
                </c:pt>
                <c:pt idx="676">
                  <c:v>0.97835099999999997</c:v>
                </c:pt>
                <c:pt idx="677">
                  <c:v>0.97818799999999995</c:v>
                </c:pt>
                <c:pt idx="678">
                  <c:v>0.97802800000000001</c:v>
                </c:pt>
                <c:pt idx="679">
                  <c:v>0.97787299999999999</c:v>
                </c:pt>
                <c:pt idx="680">
                  <c:v>0.97772000000000003</c:v>
                </c:pt>
                <c:pt idx="681">
                  <c:v>0.977572</c:v>
                </c:pt>
                <c:pt idx="682">
                  <c:v>0.97742799999999996</c:v>
                </c:pt>
                <c:pt idx="683">
                  <c:v>0.97728700000000002</c:v>
                </c:pt>
                <c:pt idx="684">
                  <c:v>0.97714900000000005</c:v>
                </c:pt>
                <c:pt idx="685">
                  <c:v>0.977016</c:v>
                </c:pt>
                <c:pt idx="686">
                  <c:v>0.97688600000000003</c:v>
                </c:pt>
                <c:pt idx="687">
                  <c:v>0.97675900000000004</c:v>
                </c:pt>
                <c:pt idx="688">
                  <c:v>0.97663599999999995</c:v>
                </c:pt>
                <c:pt idx="689">
                  <c:v>0.97651699999999997</c:v>
                </c:pt>
                <c:pt idx="690">
                  <c:v>0.97640099999999996</c:v>
                </c:pt>
                <c:pt idx="691">
                  <c:v>0.97628899999999996</c:v>
                </c:pt>
                <c:pt idx="692">
                  <c:v>0.97618000000000005</c:v>
                </c:pt>
                <c:pt idx="693">
                  <c:v>0.97607500000000003</c:v>
                </c:pt>
                <c:pt idx="694">
                  <c:v>0.97597299999999998</c:v>
                </c:pt>
                <c:pt idx="695">
                  <c:v>0.97587400000000002</c:v>
                </c:pt>
                <c:pt idx="696">
                  <c:v>0.97577899999999995</c:v>
                </c:pt>
                <c:pt idx="697">
                  <c:v>0.97568699999999997</c:v>
                </c:pt>
                <c:pt idx="698">
                  <c:v>0.97559899999999999</c:v>
                </c:pt>
                <c:pt idx="699">
                  <c:v>0.97551299999999996</c:v>
                </c:pt>
                <c:pt idx="700">
                  <c:v>0.97543100000000005</c:v>
                </c:pt>
                <c:pt idx="701">
                  <c:v>0.97535300000000003</c:v>
                </c:pt>
                <c:pt idx="702">
                  <c:v>0.97527699999999995</c:v>
                </c:pt>
                <c:pt idx="703">
                  <c:v>0.97520499999999999</c:v>
                </c:pt>
                <c:pt idx="704">
                  <c:v>0.975136</c:v>
                </c:pt>
                <c:pt idx="705">
                  <c:v>0.97506999999999999</c:v>
                </c:pt>
                <c:pt idx="706">
                  <c:v>0.97500699999999996</c:v>
                </c:pt>
                <c:pt idx="707">
                  <c:v>0.97494700000000001</c:v>
                </c:pt>
                <c:pt idx="708">
                  <c:v>0.97489099999999995</c:v>
                </c:pt>
                <c:pt idx="709">
                  <c:v>0.97483699999999995</c:v>
                </c:pt>
                <c:pt idx="710">
                  <c:v>0.97478699999999996</c:v>
                </c:pt>
                <c:pt idx="711">
                  <c:v>0.97473900000000002</c:v>
                </c:pt>
                <c:pt idx="712">
                  <c:v>0.97469399999999995</c:v>
                </c:pt>
                <c:pt idx="713">
                  <c:v>0.97465299999999999</c:v>
                </c:pt>
                <c:pt idx="714">
                  <c:v>0.97461399999999998</c:v>
                </c:pt>
                <c:pt idx="715">
                  <c:v>0.97457800000000006</c:v>
                </c:pt>
                <c:pt idx="716">
                  <c:v>0.97454499999999999</c:v>
                </c:pt>
                <c:pt idx="717">
                  <c:v>0.97451500000000002</c:v>
                </c:pt>
                <c:pt idx="718">
                  <c:v>0.97448800000000002</c:v>
                </c:pt>
                <c:pt idx="719">
                  <c:v>0.974464</c:v>
                </c:pt>
                <c:pt idx="720">
                  <c:v>0.97444200000000003</c:v>
                </c:pt>
                <c:pt idx="721">
                  <c:v>0.97442300000000004</c:v>
                </c:pt>
                <c:pt idx="722">
                  <c:v>0.97440700000000002</c:v>
                </c:pt>
                <c:pt idx="723">
                  <c:v>0.97439299999999995</c:v>
                </c:pt>
                <c:pt idx="724">
                  <c:v>0.97438199999999997</c:v>
                </c:pt>
                <c:pt idx="725">
                  <c:v>0.97437399999999996</c:v>
                </c:pt>
                <c:pt idx="726">
                  <c:v>0.97436900000000004</c:v>
                </c:pt>
                <c:pt idx="727">
                  <c:v>0.97436599999999995</c:v>
                </c:pt>
                <c:pt idx="728">
                  <c:v>0.97436500000000004</c:v>
                </c:pt>
                <c:pt idx="729">
                  <c:v>0.97436699999999998</c:v>
                </c:pt>
                <c:pt idx="730">
                  <c:v>0.97437200000000002</c:v>
                </c:pt>
                <c:pt idx="731">
                  <c:v>0.974379</c:v>
                </c:pt>
                <c:pt idx="732">
                  <c:v>0.97438899999999995</c:v>
                </c:pt>
                <c:pt idx="733">
                  <c:v>0.97440099999999996</c:v>
                </c:pt>
                <c:pt idx="734">
                  <c:v>0.97441500000000003</c:v>
                </c:pt>
                <c:pt idx="735">
                  <c:v>0.97443199999999996</c:v>
                </c:pt>
                <c:pt idx="736">
                  <c:v>0.97445099999999996</c:v>
                </c:pt>
                <c:pt idx="737">
                  <c:v>0.97447300000000003</c:v>
                </c:pt>
                <c:pt idx="738">
                  <c:v>0.97449699999999995</c:v>
                </c:pt>
                <c:pt idx="739">
                  <c:v>0.97452300000000003</c:v>
                </c:pt>
                <c:pt idx="740">
                  <c:v>0.97455099999999995</c:v>
                </c:pt>
                <c:pt idx="741">
                  <c:v>0.97458199999999995</c:v>
                </c:pt>
                <c:pt idx="742">
                  <c:v>0.97461500000000001</c:v>
                </c:pt>
                <c:pt idx="743">
                  <c:v>0.97465000000000002</c:v>
                </c:pt>
                <c:pt idx="744">
                  <c:v>0.97468699999999997</c:v>
                </c:pt>
                <c:pt idx="745">
                  <c:v>0.97472599999999998</c:v>
                </c:pt>
                <c:pt idx="746">
                  <c:v>0.97476799999999997</c:v>
                </c:pt>
                <c:pt idx="747">
                  <c:v>0.97481099999999998</c:v>
                </c:pt>
                <c:pt idx="748">
                  <c:v>0.97485699999999997</c:v>
                </c:pt>
                <c:pt idx="749">
                  <c:v>0.97490399999999999</c:v>
                </c:pt>
                <c:pt idx="750">
                  <c:v>0.97495399999999999</c:v>
                </c:pt>
                <c:pt idx="751">
                  <c:v>0.97500500000000001</c:v>
                </c:pt>
                <c:pt idx="752">
                  <c:v>0.97505900000000001</c:v>
                </c:pt>
                <c:pt idx="753">
                  <c:v>0.97511499999999995</c:v>
                </c:pt>
                <c:pt idx="754">
                  <c:v>0.97517200000000004</c:v>
                </c:pt>
                <c:pt idx="755">
                  <c:v>0.97523099999999996</c:v>
                </c:pt>
                <c:pt idx="756">
                  <c:v>0.97529200000000005</c:v>
                </c:pt>
                <c:pt idx="757">
                  <c:v>0.97535499999999997</c:v>
                </c:pt>
                <c:pt idx="758">
                  <c:v>0.97541999999999995</c:v>
                </c:pt>
                <c:pt idx="759">
                  <c:v>0.97548699999999999</c:v>
                </c:pt>
                <c:pt idx="760">
                  <c:v>0.97555499999999995</c:v>
                </c:pt>
                <c:pt idx="761">
                  <c:v>0.97562499999999996</c:v>
                </c:pt>
                <c:pt idx="762">
                  <c:v>0.97569700000000004</c:v>
                </c:pt>
                <c:pt idx="763">
                  <c:v>0.97577000000000003</c:v>
                </c:pt>
                <c:pt idx="764">
                  <c:v>0.97584499999999996</c:v>
                </c:pt>
                <c:pt idx="765">
                  <c:v>0.97592199999999996</c:v>
                </c:pt>
                <c:pt idx="766">
                  <c:v>0.97600100000000001</c:v>
                </c:pt>
                <c:pt idx="767">
                  <c:v>0.97608099999999998</c:v>
                </c:pt>
                <c:pt idx="768">
                  <c:v>0.97616199999999997</c:v>
                </c:pt>
                <c:pt idx="769">
                  <c:v>0.97624500000000003</c:v>
                </c:pt>
                <c:pt idx="770">
                  <c:v>0.97633000000000003</c:v>
                </c:pt>
                <c:pt idx="771">
                  <c:v>0.97641599999999995</c:v>
                </c:pt>
                <c:pt idx="772">
                  <c:v>0.97650400000000004</c:v>
                </c:pt>
                <c:pt idx="773">
                  <c:v>0.97659300000000004</c:v>
                </c:pt>
                <c:pt idx="774">
                  <c:v>0.97668299999999997</c:v>
                </c:pt>
                <c:pt idx="775">
                  <c:v>0.97677499999999995</c:v>
                </c:pt>
                <c:pt idx="776">
                  <c:v>0.97686799999999996</c:v>
                </c:pt>
                <c:pt idx="777">
                  <c:v>0.97696300000000003</c:v>
                </c:pt>
                <c:pt idx="778">
                  <c:v>0.97705900000000001</c:v>
                </c:pt>
                <c:pt idx="779">
                  <c:v>0.97715600000000002</c:v>
                </c:pt>
                <c:pt idx="780">
                  <c:v>0.97725399999999996</c:v>
                </c:pt>
                <c:pt idx="781">
                  <c:v>0.97735399999999995</c:v>
                </c:pt>
                <c:pt idx="782">
                  <c:v>0.97745499999999996</c:v>
                </c:pt>
                <c:pt idx="783">
                  <c:v>0.97755800000000004</c:v>
                </c:pt>
                <c:pt idx="784">
                  <c:v>0.977661</c:v>
                </c:pt>
                <c:pt idx="785">
                  <c:v>0.97776600000000002</c:v>
                </c:pt>
                <c:pt idx="786">
                  <c:v>0.97787199999999996</c:v>
                </c:pt>
                <c:pt idx="787">
                  <c:v>0.97797800000000001</c:v>
                </c:pt>
                <c:pt idx="788">
                  <c:v>0.97808700000000004</c:v>
                </c:pt>
                <c:pt idx="789">
                  <c:v>0.97819599999999995</c:v>
                </c:pt>
                <c:pt idx="790">
                  <c:v>0.97830600000000001</c:v>
                </c:pt>
                <c:pt idx="791">
                  <c:v>0.97841699999999998</c:v>
                </c:pt>
                <c:pt idx="792">
                  <c:v>0.97852899999999998</c:v>
                </c:pt>
                <c:pt idx="793">
                  <c:v>0.97864300000000004</c:v>
                </c:pt>
                <c:pt idx="794">
                  <c:v>0.97875699999999999</c:v>
                </c:pt>
                <c:pt idx="795">
                  <c:v>0.97887199999999996</c:v>
                </c:pt>
                <c:pt idx="796">
                  <c:v>0.97898799999999997</c:v>
                </c:pt>
                <c:pt idx="797">
                  <c:v>0.979105</c:v>
                </c:pt>
                <c:pt idx="798">
                  <c:v>0.97922299999999995</c:v>
                </c:pt>
                <c:pt idx="799">
                  <c:v>0.97934200000000005</c:v>
                </c:pt>
                <c:pt idx="800">
                  <c:v>0.97946200000000005</c:v>
                </c:pt>
                <c:pt idx="801">
                  <c:v>0.97958199999999995</c:v>
                </c:pt>
                <c:pt idx="802">
                  <c:v>0.97970400000000002</c:v>
                </c:pt>
                <c:pt idx="803">
                  <c:v>0.97982599999999997</c:v>
                </c:pt>
                <c:pt idx="804">
                  <c:v>0.97994899999999996</c:v>
                </c:pt>
                <c:pt idx="805">
                  <c:v>0.98007299999999997</c:v>
                </c:pt>
                <c:pt idx="806">
                  <c:v>0.98019699999999998</c:v>
                </c:pt>
                <c:pt idx="807">
                  <c:v>0.98032200000000003</c:v>
                </c:pt>
                <c:pt idx="808">
                  <c:v>0.98044799999999999</c:v>
                </c:pt>
                <c:pt idx="809">
                  <c:v>0.98057499999999997</c:v>
                </c:pt>
                <c:pt idx="810">
                  <c:v>0.98070199999999996</c:v>
                </c:pt>
                <c:pt idx="811">
                  <c:v>0.98082999999999998</c:v>
                </c:pt>
                <c:pt idx="812">
                  <c:v>0.980958</c:v>
                </c:pt>
                <c:pt idx="813">
                  <c:v>0.98108700000000004</c:v>
                </c:pt>
                <c:pt idx="814">
                  <c:v>0.98121700000000001</c:v>
                </c:pt>
                <c:pt idx="815">
                  <c:v>0.98134699999999997</c:v>
                </c:pt>
                <c:pt idx="816">
                  <c:v>0.98147799999999996</c:v>
                </c:pt>
                <c:pt idx="817">
                  <c:v>0.98160899999999995</c:v>
                </c:pt>
                <c:pt idx="818">
                  <c:v>0.98174099999999997</c:v>
                </c:pt>
                <c:pt idx="819">
                  <c:v>0.981873</c:v>
                </c:pt>
                <c:pt idx="820">
                  <c:v>0.98200600000000005</c:v>
                </c:pt>
                <c:pt idx="821">
                  <c:v>0.98213899999999998</c:v>
                </c:pt>
                <c:pt idx="822">
                  <c:v>0.98227200000000003</c:v>
                </c:pt>
                <c:pt idx="823">
                  <c:v>0.982406</c:v>
                </c:pt>
                <c:pt idx="824">
                  <c:v>0.982541</c:v>
                </c:pt>
                <c:pt idx="825">
                  <c:v>0.98267599999999999</c:v>
                </c:pt>
                <c:pt idx="826">
                  <c:v>0.98281099999999999</c:v>
                </c:pt>
                <c:pt idx="827">
                  <c:v>0.98294599999999999</c:v>
                </c:pt>
                <c:pt idx="828">
                  <c:v>0.98308200000000001</c:v>
                </c:pt>
                <c:pt idx="829">
                  <c:v>0.98321800000000004</c:v>
                </c:pt>
                <c:pt idx="830">
                  <c:v>0.98335499999999998</c:v>
                </c:pt>
                <c:pt idx="831">
                  <c:v>0.98349200000000003</c:v>
                </c:pt>
                <c:pt idx="832">
                  <c:v>0.98362899999999998</c:v>
                </c:pt>
                <c:pt idx="833">
                  <c:v>0.98376600000000003</c:v>
                </c:pt>
                <c:pt idx="834">
                  <c:v>0.98390299999999997</c:v>
                </c:pt>
                <c:pt idx="835">
                  <c:v>0.98404100000000005</c:v>
                </c:pt>
                <c:pt idx="836">
                  <c:v>0.98417900000000003</c:v>
                </c:pt>
                <c:pt idx="837">
                  <c:v>0.984317</c:v>
                </c:pt>
                <c:pt idx="838">
                  <c:v>0.984456</c:v>
                </c:pt>
                <c:pt idx="839">
                  <c:v>0.98459399999999997</c:v>
                </c:pt>
                <c:pt idx="840">
                  <c:v>0.98473299999999997</c:v>
                </c:pt>
                <c:pt idx="841">
                  <c:v>0.98487100000000005</c:v>
                </c:pt>
                <c:pt idx="842">
                  <c:v>0.98501000000000005</c:v>
                </c:pt>
                <c:pt idx="843">
                  <c:v>0.98514900000000005</c:v>
                </c:pt>
                <c:pt idx="844">
                  <c:v>0.98528800000000005</c:v>
                </c:pt>
                <c:pt idx="845">
                  <c:v>0.98542700000000005</c:v>
                </c:pt>
                <c:pt idx="846">
                  <c:v>0.98556600000000005</c:v>
                </c:pt>
                <c:pt idx="847">
                  <c:v>0.98570500000000005</c:v>
                </c:pt>
                <c:pt idx="848">
                  <c:v>0.98584499999999997</c:v>
                </c:pt>
                <c:pt idx="849">
                  <c:v>0.98598399999999997</c:v>
                </c:pt>
                <c:pt idx="850">
                  <c:v>0.98612299999999997</c:v>
                </c:pt>
                <c:pt idx="851">
                  <c:v>0.98626199999999997</c:v>
                </c:pt>
                <c:pt idx="852">
                  <c:v>0.98640099999999997</c:v>
                </c:pt>
                <c:pt idx="853">
                  <c:v>0.98653999999999997</c:v>
                </c:pt>
                <c:pt idx="854">
                  <c:v>0.98667899999999997</c:v>
                </c:pt>
                <c:pt idx="855">
                  <c:v>0.98681799999999997</c:v>
                </c:pt>
                <c:pt idx="856">
                  <c:v>0.98695699999999997</c:v>
                </c:pt>
                <c:pt idx="857">
                  <c:v>0.98709599999999997</c:v>
                </c:pt>
                <c:pt idx="858">
                  <c:v>0.98723499999999997</c:v>
                </c:pt>
                <c:pt idx="859">
                  <c:v>0.98737299999999995</c:v>
                </c:pt>
                <c:pt idx="860">
                  <c:v>0.98751199999999995</c:v>
                </c:pt>
                <c:pt idx="861">
                  <c:v>0.98765000000000003</c:v>
                </c:pt>
                <c:pt idx="862">
                  <c:v>0.987788</c:v>
                </c:pt>
                <c:pt idx="863">
                  <c:v>0.98792599999999997</c:v>
                </c:pt>
                <c:pt idx="864">
                  <c:v>0.98806400000000005</c:v>
                </c:pt>
                <c:pt idx="865">
                  <c:v>0.988201</c:v>
                </c:pt>
                <c:pt idx="866">
                  <c:v>0.98833899999999997</c:v>
                </c:pt>
                <c:pt idx="867">
                  <c:v>0.98847600000000002</c:v>
                </c:pt>
                <c:pt idx="868">
                  <c:v>0.98861299999999996</c:v>
                </c:pt>
                <c:pt idx="869">
                  <c:v>0.98874899999999999</c:v>
                </c:pt>
                <c:pt idx="870">
                  <c:v>0.98888600000000004</c:v>
                </c:pt>
                <c:pt idx="871">
                  <c:v>0.98902199999999996</c:v>
                </c:pt>
                <c:pt idx="872">
                  <c:v>0.98915799999999998</c:v>
                </c:pt>
                <c:pt idx="873">
                  <c:v>0.98929299999999998</c:v>
                </c:pt>
                <c:pt idx="874">
                  <c:v>0.989429</c:v>
                </c:pt>
                <c:pt idx="875">
                  <c:v>0.989564</c:v>
                </c:pt>
                <c:pt idx="876">
                  <c:v>0.98969799999999997</c:v>
                </c:pt>
                <c:pt idx="877">
                  <c:v>0.98983299999999996</c:v>
                </c:pt>
                <c:pt idx="878">
                  <c:v>0.98996700000000004</c:v>
                </c:pt>
                <c:pt idx="879">
                  <c:v>0.99009999999999998</c:v>
                </c:pt>
                <c:pt idx="880">
                  <c:v>0.99023399999999995</c:v>
                </c:pt>
                <c:pt idx="881">
                  <c:v>0.990367</c:v>
                </c:pt>
                <c:pt idx="882">
                  <c:v>0.99049900000000002</c:v>
                </c:pt>
                <c:pt idx="883">
                  <c:v>0.99063100000000004</c:v>
                </c:pt>
                <c:pt idx="884">
                  <c:v>0.99076299999999995</c:v>
                </c:pt>
                <c:pt idx="885">
                  <c:v>0.99089499999999997</c:v>
                </c:pt>
                <c:pt idx="886">
                  <c:v>0.99102599999999996</c:v>
                </c:pt>
                <c:pt idx="887">
                  <c:v>0.99115600000000004</c:v>
                </c:pt>
                <c:pt idx="888">
                  <c:v>0.991286</c:v>
                </c:pt>
                <c:pt idx="889">
                  <c:v>0.99141599999999996</c:v>
                </c:pt>
                <c:pt idx="890">
                  <c:v>0.99154500000000001</c:v>
                </c:pt>
                <c:pt idx="891">
                  <c:v>0.99167400000000006</c:v>
                </c:pt>
                <c:pt idx="892">
                  <c:v>0.99180199999999996</c:v>
                </c:pt>
                <c:pt idx="893">
                  <c:v>0.99192999999999998</c:v>
                </c:pt>
                <c:pt idx="894">
                  <c:v>0.99205699999999997</c:v>
                </c:pt>
                <c:pt idx="895">
                  <c:v>0.99218399999999995</c:v>
                </c:pt>
                <c:pt idx="896">
                  <c:v>0.99231100000000005</c:v>
                </c:pt>
                <c:pt idx="897">
                  <c:v>0.99243599999999998</c:v>
                </c:pt>
                <c:pt idx="898">
                  <c:v>0.99256200000000006</c:v>
                </c:pt>
                <c:pt idx="899">
                  <c:v>0.99268699999999999</c:v>
                </c:pt>
                <c:pt idx="900">
                  <c:v>0.992811</c:v>
                </c:pt>
                <c:pt idx="901">
                  <c:v>0.99293500000000001</c:v>
                </c:pt>
                <c:pt idx="902">
                  <c:v>0.993058</c:v>
                </c:pt>
                <c:pt idx="903">
                  <c:v>0.99318099999999998</c:v>
                </c:pt>
                <c:pt idx="904">
                  <c:v>0.99330300000000005</c:v>
                </c:pt>
                <c:pt idx="905">
                  <c:v>0.993425</c:v>
                </c:pt>
                <c:pt idx="906">
                  <c:v>0.99354600000000004</c:v>
                </c:pt>
                <c:pt idx="907">
                  <c:v>0.99366600000000005</c:v>
                </c:pt>
                <c:pt idx="908">
                  <c:v>0.99378599999999995</c:v>
                </c:pt>
                <c:pt idx="909">
                  <c:v>0.99390500000000004</c:v>
                </c:pt>
                <c:pt idx="910">
                  <c:v>0.99402400000000002</c:v>
                </c:pt>
                <c:pt idx="911">
                  <c:v>0.99414199999999997</c:v>
                </c:pt>
                <c:pt idx="912">
                  <c:v>0.99426000000000003</c:v>
                </c:pt>
                <c:pt idx="913">
                  <c:v>0.99437600000000004</c:v>
                </c:pt>
                <c:pt idx="914">
                  <c:v>0.99449299999999996</c:v>
                </c:pt>
                <c:pt idx="915">
                  <c:v>0.99460800000000005</c:v>
                </c:pt>
                <c:pt idx="916">
                  <c:v>0.99472400000000005</c:v>
                </c:pt>
                <c:pt idx="917">
                  <c:v>0.994838</c:v>
                </c:pt>
                <c:pt idx="918">
                  <c:v>0.99495199999999995</c:v>
                </c:pt>
                <c:pt idx="919">
                  <c:v>0.99506499999999998</c:v>
                </c:pt>
                <c:pt idx="920">
                  <c:v>0.99517699999999998</c:v>
                </c:pt>
                <c:pt idx="921">
                  <c:v>0.99528899999999998</c:v>
                </c:pt>
                <c:pt idx="922">
                  <c:v>0.99539999999999995</c:v>
                </c:pt>
                <c:pt idx="923">
                  <c:v>0.99551100000000003</c:v>
                </c:pt>
                <c:pt idx="924">
                  <c:v>0.99562099999999998</c:v>
                </c:pt>
                <c:pt idx="925">
                  <c:v>0.99573</c:v>
                </c:pt>
                <c:pt idx="926">
                  <c:v>0.99583900000000003</c:v>
                </c:pt>
                <c:pt idx="927">
                  <c:v>0.99594700000000003</c:v>
                </c:pt>
                <c:pt idx="928">
                  <c:v>0.99605399999999999</c:v>
                </c:pt>
                <c:pt idx="929">
                  <c:v>0.99616000000000005</c:v>
                </c:pt>
                <c:pt idx="930">
                  <c:v>0.99626599999999998</c:v>
                </c:pt>
                <c:pt idx="931">
                  <c:v>0.99637100000000001</c:v>
                </c:pt>
                <c:pt idx="932">
                  <c:v>0.99647600000000003</c:v>
                </c:pt>
                <c:pt idx="933">
                  <c:v>0.99658000000000002</c:v>
                </c:pt>
                <c:pt idx="934">
                  <c:v>0.99668299999999999</c:v>
                </c:pt>
                <c:pt idx="935">
                  <c:v>0.99678500000000003</c:v>
                </c:pt>
                <c:pt idx="936">
                  <c:v>0.99688699999999997</c:v>
                </c:pt>
                <c:pt idx="937">
                  <c:v>0.99698799999999999</c:v>
                </c:pt>
                <c:pt idx="938">
                  <c:v>0.99708799999999997</c:v>
                </c:pt>
                <c:pt idx="939">
                  <c:v>0.99718700000000005</c:v>
                </c:pt>
                <c:pt idx="940">
                  <c:v>0.99728600000000001</c:v>
                </c:pt>
                <c:pt idx="941">
                  <c:v>0.99738400000000005</c:v>
                </c:pt>
                <c:pt idx="942">
                  <c:v>0.99748199999999998</c:v>
                </c:pt>
                <c:pt idx="943">
                  <c:v>0.99757799999999996</c:v>
                </c:pt>
                <c:pt idx="944">
                  <c:v>0.99767399999999995</c:v>
                </c:pt>
                <c:pt idx="945">
                  <c:v>0.99776900000000002</c:v>
                </c:pt>
                <c:pt idx="946">
                  <c:v>0.99786399999999997</c:v>
                </c:pt>
                <c:pt idx="947">
                  <c:v>0.99795800000000001</c:v>
                </c:pt>
                <c:pt idx="948">
                  <c:v>0.99805100000000002</c:v>
                </c:pt>
                <c:pt idx="949">
                  <c:v>0.998143</c:v>
                </c:pt>
                <c:pt idx="950">
                  <c:v>0.99823399999999995</c:v>
                </c:pt>
                <c:pt idx="951">
                  <c:v>0.99832500000000002</c:v>
                </c:pt>
                <c:pt idx="952">
                  <c:v>0.99841500000000005</c:v>
                </c:pt>
                <c:pt idx="953">
                  <c:v>0.99850399999999995</c:v>
                </c:pt>
                <c:pt idx="954">
                  <c:v>0.99859299999999995</c:v>
                </c:pt>
                <c:pt idx="955">
                  <c:v>0.99868100000000004</c:v>
                </c:pt>
                <c:pt idx="956">
                  <c:v>0.99876799999999999</c:v>
                </c:pt>
                <c:pt idx="957">
                  <c:v>0.99885400000000002</c:v>
                </c:pt>
                <c:pt idx="958">
                  <c:v>0.99894000000000005</c:v>
                </c:pt>
                <c:pt idx="959">
                  <c:v>0.99902500000000005</c:v>
                </c:pt>
                <c:pt idx="960">
                  <c:v>0.99910900000000002</c:v>
                </c:pt>
                <c:pt idx="961">
                  <c:v>0.99919199999999997</c:v>
                </c:pt>
                <c:pt idx="962">
                  <c:v>0.999274</c:v>
                </c:pt>
                <c:pt idx="963">
                  <c:v>0.99935600000000002</c:v>
                </c:pt>
                <c:pt idx="964">
                  <c:v>0.99943700000000002</c:v>
                </c:pt>
                <c:pt idx="965">
                  <c:v>0.99951800000000002</c:v>
                </c:pt>
                <c:pt idx="966">
                  <c:v>0.99959699999999996</c:v>
                </c:pt>
                <c:pt idx="967">
                  <c:v>0.99967600000000001</c:v>
                </c:pt>
                <c:pt idx="968">
                  <c:v>0.99975400000000003</c:v>
                </c:pt>
                <c:pt idx="969">
                  <c:v>0.99983100000000003</c:v>
                </c:pt>
                <c:pt idx="970">
                  <c:v>0.99990800000000002</c:v>
                </c:pt>
                <c:pt idx="971">
                  <c:v>0.99998299999999996</c:v>
                </c:pt>
                <c:pt idx="972">
                  <c:v>1.0000599999999999</c:v>
                </c:pt>
                <c:pt idx="973">
                  <c:v>1.00013</c:v>
                </c:pt>
                <c:pt idx="974">
                  <c:v>1.00021</c:v>
                </c:pt>
                <c:pt idx="975">
                  <c:v>1.0002800000000001</c:v>
                </c:pt>
                <c:pt idx="976">
                  <c:v>1.0003500000000001</c:v>
                </c:pt>
                <c:pt idx="977">
                  <c:v>1.0004200000000001</c:v>
                </c:pt>
                <c:pt idx="978">
                  <c:v>1.0004900000000001</c:v>
                </c:pt>
                <c:pt idx="979">
                  <c:v>1.0005599999999999</c:v>
                </c:pt>
                <c:pt idx="980">
                  <c:v>1.0006299999999999</c:v>
                </c:pt>
                <c:pt idx="981">
                  <c:v>1.0006999999999999</c:v>
                </c:pt>
                <c:pt idx="982">
                  <c:v>1.0007699999999999</c:v>
                </c:pt>
                <c:pt idx="983">
                  <c:v>1.0008300000000001</c:v>
                </c:pt>
                <c:pt idx="984">
                  <c:v>1.0008999999999999</c:v>
                </c:pt>
                <c:pt idx="985">
                  <c:v>1.0009600000000001</c:v>
                </c:pt>
                <c:pt idx="986">
                  <c:v>1.0010300000000001</c:v>
                </c:pt>
                <c:pt idx="987">
                  <c:v>1.00109</c:v>
                </c:pt>
                <c:pt idx="988">
                  <c:v>1.00116</c:v>
                </c:pt>
                <c:pt idx="989">
                  <c:v>1.00122</c:v>
                </c:pt>
                <c:pt idx="990">
                  <c:v>1.0012799999999999</c:v>
                </c:pt>
                <c:pt idx="991">
                  <c:v>1.0013399999999999</c:v>
                </c:pt>
                <c:pt idx="992">
                  <c:v>1.0014000000000001</c:v>
                </c:pt>
                <c:pt idx="993">
                  <c:v>1.00146</c:v>
                </c:pt>
                <c:pt idx="994">
                  <c:v>1.00152</c:v>
                </c:pt>
                <c:pt idx="995">
                  <c:v>1.0015799999999999</c:v>
                </c:pt>
                <c:pt idx="996">
                  <c:v>1.00163</c:v>
                </c:pt>
                <c:pt idx="997">
                  <c:v>1.00169</c:v>
                </c:pt>
                <c:pt idx="998">
                  <c:v>1.0017400000000001</c:v>
                </c:pt>
                <c:pt idx="999">
                  <c:v>1.0018</c:v>
                </c:pt>
                <c:pt idx="1000">
                  <c:v>1.0018499999999999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A6-4C6E-8D4F-C8B92D058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284072"/>
        <c:axId val="614283088"/>
      </c:scatterChart>
      <c:valAx>
        <c:axId val="614284072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4283088"/>
        <c:crosses val="autoZero"/>
        <c:crossBetween val="midCat"/>
      </c:valAx>
      <c:valAx>
        <c:axId val="614283088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4284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iL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Trap!$D$2:$D$102</c:f>
              <c:numCache>
                <c:formatCode>General</c:formatCode>
                <c:ptCount val="101"/>
                <c:pt idx="0">
                  <c:v>9.5011899999999996E-2</c:v>
                </c:pt>
                <c:pt idx="1">
                  <c:v>0.180094</c:v>
                </c:pt>
                <c:pt idx="2">
                  <c:v>0.25538100000000002</c:v>
                </c:pt>
                <c:pt idx="3">
                  <c:v>0.32108799999999998</c:v>
                </c:pt>
                <c:pt idx="4">
                  <c:v>0.377502</c:v>
                </c:pt>
                <c:pt idx="5">
                  <c:v>0.42496899999999999</c:v>
                </c:pt>
                <c:pt idx="6">
                  <c:v>0.46388800000000002</c:v>
                </c:pt>
                <c:pt idx="7">
                  <c:v>0.49470199999999998</c:v>
                </c:pt>
                <c:pt idx="8">
                  <c:v>0.51788900000000004</c:v>
                </c:pt>
                <c:pt idx="9">
                  <c:v>0.53395099999999995</c:v>
                </c:pt>
                <c:pt idx="10">
                  <c:v>0.54341399999999995</c:v>
                </c:pt>
                <c:pt idx="11">
                  <c:v>0.54681599999999997</c:v>
                </c:pt>
                <c:pt idx="12">
                  <c:v>0.54469800000000002</c:v>
                </c:pt>
                <c:pt idx="13">
                  <c:v>0.53760699999999995</c:v>
                </c:pt>
                <c:pt idx="14">
                  <c:v>0.52608100000000002</c:v>
                </c:pt>
                <c:pt idx="15">
                  <c:v>0.51065199999999999</c:v>
                </c:pt>
                <c:pt idx="16">
                  <c:v>0.49183700000000002</c:v>
                </c:pt>
                <c:pt idx="17">
                  <c:v>0.47013700000000003</c:v>
                </c:pt>
                <c:pt idx="18">
                  <c:v>0.44603100000000001</c:v>
                </c:pt>
                <c:pt idx="19">
                  <c:v>0.41997899999999999</c:v>
                </c:pt>
                <c:pt idx="20">
                  <c:v>0.39241100000000001</c:v>
                </c:pt>
                <c:pt idx="21">
                  <c:v>0.363734</c:v>
                </c:pt>
                <c:pt idx="22">
                  <c:v>0.33432600000000001</c:v>
                </c:pt>
                <c:pt idx="23">
                  <c:v>0.304535</c:v>
                </c:pt>
                <c:pt idx="24">
                  <c:v>0.27468199999999998</c:v>
                </c:pt>
                <c:pt idx="25">
                  <c:v>0.245055</c:v>
                </c:pt>
                <c:pt idx="26">
                  <c:v>0.21591399999999999</c:v>
                </c:pt>
                <c:pt idx="27">
                  <c:v>0.18749099999999999</c:v>
                </c:pt>
                <c:pt idx="28">
                  <c:v>0.15998699999999999</c:v>
                </c:pt>
                <c:pt idx="29">
                  <c:v>0.133577</c:v>
                </c:pt>
                <c:pt idx="30">
                  <c:v>0.108406</c:v>
                </c:pt>
                <c:pt idx="31">
                  <c:v>8.4597000000000006E-2</c:v>
                </c:pt>
                <c:pt idx="32">
                  <c:v>6.2246299999999997E-2</c:v>
                </c:pt>
                <c:pt idx="33">
                  <c:v>4.1427699999999998E-2</c:v>
                </c:pt>
                <c:pt idx="34">
                  <c:v>2.2193600000000001E-2</c:v>
                </c:pt>
                <c:pt idx="35">
                  <c:v>4.57604E-3</c:v>
                </c:pt>
                <c:pt idx="36">
                  <c:v>-1.14111E-2</c:v>
                </c:pt>
                <c:pt idx="37">
                  <c:v>-2.57708E-2</c:v>
                </c:pt>
                <c:pt idx="38">
                  <c:v>-3.8521399999999997E-2</c:v>
                </c:pt>
                <c:pt idx="39">
                  <c:v>-4.9694500000000003E-2</c:v>
                </c:pt>
                <c:pt idx="40">
                  <c:v>-5.9333900000000002E-2</c:v>
                </c:pt>
                <c:pt idx="41">
                  <c:v>-6.7493600000000001E-2</c:v>
                </c:pt>
                <c:pt idx="42">
                  <c:v>-7.4236800000000006E-2</c:v>
                </c:pt>
                <c:pt idx="43">
                  <c:v>-7.9633999999999996E-2</c:v>
                </c:pt>
                <c:pt idx="44">
                  <c:v>-8.3761799999999997E-2</c:v>
                </c:pt>
                <c:pt idx="45">
                  <c:v>-8.6701600000000004E-2</c:v>
                </c:pt>
                <c:pt idx="46">
                  <c:v>-8.85383E-2</c:v>
                </c:pt>
                <c:pt idx="47">
                  <c:v>-8.93592E-2</c:v>
                </c:pt>
                <c:pt idx="48">
                  <c:v>-8.9253100000000002E-2</c:v>
                </c:pt>
                <c:pt idx="49">
                  <c:v>-8.8309100000000001E-2</c:v>
                </c:pt>
                <c:pt idx="50">
                  <c:v>-8.6615800000000007E-2</c:v>
                </c:pt>
                <c:pt idx="51">
                  <c:v>-8.4260399999999999E-2</c:v>
                </c:pt>
                <c:pt idx="52">
                  <c:v>-8.1328200000000003E-2</c:v>
                </c:pt>
                <c:pt idx="53">
                  <c:v>-7.7901899999999996E-2</c:v>
                </c:pt>
                <c:pt idx="54">
                  <c:v>-7.4060899999999999E-2</c:v>
                </c:pt>
                <c:pt idx="55">
                  <c:v>-6.9881299999999993E-2</c:v>
                </c:pt>
                <c:pt idx="56">
                  <c:v>-6.5434800000000001E-2</c:v>
                </c:pt>
                <c:pt idx="57">
                  <c:v>-6.0789000000000003E-2</c:v>
                </c:pt>
                <c:pt idx="58">
                  <c:v>-5.6007099999999997E-2</c:v>
                </c:pt>
                <c:pt idx="59">
                  <c:v>-5.1147400000000003E-2</c:v>
                </c:pt>
                <c:pt idx="60">
                  <c:v>-4.6263499999999999E-2</c:v>
                </c:pt>
                <c:pt idx="61">
                  <c:v>-4.1404000000000003E-2</c:v>
                </c:pt>
                <c:pt idx="62">
                  <c:v>-3.6612899999999997E-2</c:v>
                </c:pt>
                <c:pt idx="63">
                  <c:v>-3.1929100000000002E-2</c:v>
                </c:pt>
                <c:pt idx="64">
                  <c:v>-2.7386899999999999E-2</c:v>
                </c:pt>
                <c:pt idx="65">
                  <c:v>-2.3016100000000001E-2</c:v>
                </c:pt>
                <c:pt idx="66">
                  <c:v>-1.8841900000000002E-2</c:v>
                </c:pt>
                <c:pt idx="67">
                  <c:v>-1.4885300000000001E-2</c:v>
                </c:pt>
                <c:pt idx="68">
                  <c:v>-1.11632E-2</c:v>
                </c:pt>
                <c:pt idx="69">
                  <c:v>-7.6886599999999999E-3</c:v>
                </c:pt>
                <c:pt idx="70">
                  <c:v>-4.4711899999999999E-3</c:v>
                </c:pt>
                <c:pt idx="71">
                  <c:v>-1.51694E-3</c:v>
                </c:pt>
                <c:pt idx="72">
                  <c:v>1.1710399999999999E-3</c:v>
                </c:pt>
                <c:pt idx="73">
                  <c:v>3.5925000000000002E-3</c:v>
                </c:pt>
                <c:pt idx="74">
                  <c:v>5.7497599999999996E-3</c:v>
                </c:pt>
                <c:pt idx="75">
                  <c:v>7.6474200000000003E-3</c:v>
                </c:pt>
                <c:pt idx="76">
                  <c:v>9.2921199999999992E-3</c:v>
                </c:pt>
                <c:pt idx="77">
                  <c:v>1.06923E-2</c:v>
                </c:pt>
                <c:pt idx="78">
                  <c:v>1.18578E-2</c:v>
                </c:pt>
                <c:pt idx="79">
                  <c:v>1.2799899999999999E-2</c:v>
                </c:pt>
                <c:pt idx="80">
                  <c:v>1.35309E-2</c:v>
                </c:pt>
                <c:pt idx="81">
                  <c:v>1.4063900000000001E-2</c:v>
                </c:pt>
                <c:pt idx="82">
                  <c:v>1.4412599999999999E-2</c:v>
                </c:pt>
                <c:pt idx="83">
                  <c:v>1.45913E-2</c:v>
                </c:pt>
                <c:pt idx="84">
                  <c:v>1.46143E-2</c:v>
                </c:pt>
                <c:pt idx="85">
                  <c:v>1.44963E-2</c:v>
                </c:pt>
                <c:pt idx="86">
                  <c:v>1.42518E-2</c:v>
                </c:pt>
                <c:pt idx="87" formatCode="0.00E+00">
                  <c:v>1.3895100000000001E-2</c:v>
                </c:pt>
                <c:pt idx="88">
                  <c:v>1.3440300000000001E-2</c:v>
                </c:pt>
                <c:pt idx="89">
                  <c:v>1.2900999999999999E-2</c:v>
                </c:pt>
                <c:pt idx="90">
                  <c:v>1.2290300000000001E-2</c:v>
                </c:pt>
                <c:pt idx="91">
                  <c:v>1.16209E-2</c:v>
                </c:pt>
                <c:pt idx="92">
                  <c:v>1.09047E-2</c:v>
                </c:pt>
                <c:pt idx="93">
                  <c:v>1.0153000000000001E-2</c:v>
                </c:pt>
                <c:pt idx="94">
                  <c:v>9.3761499999999998E-3</c:v>
                </c:pt>
                <c:pt idx="95">
                  <c:v>8.5840599999999993E-3</c:v>
                </c:pt>
                <c:pt idx="96">
                  <c:v>7.7856799999999997E-3</c:v>
                </c:pt>
                <c:pt idx="97">
                  <c:v>6.9891700000000003E-3</c:v>
                </c:pt>
                <c:pt idx="98">
                  <c:v>6.2019400000000004E-3</c:v>
                </c:pt>
                <c:pt idx="99">
                  <c:v>5.43057E-3</c:v>
                </c:pt>
                <c:pt idx="100">
                  <c:v>4.6809E-3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C3-4771-A237-394061D10494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Trap!$R$2:$R$1002</c:f>
              <c:numCache>
                <c:formatCode>General</c:formatCode>
                <c:ptCount val="1001"/>
                <c:pt idx="0">
                  <c:v>9.9500000000000005E-3</c:v>
                </c:pt>
                <c:pt idx="1">
                  <c:v>1.9800000000000002E-2</c:v>
                </c:pt>
                <c:pt idx="2">
                  <c:v>2.955E-2</c:v>
                </c:pt>
                <c:pt idx="3">
                  <c:v>3.9200100000000002E-2</c:v>
                </c:pt>
                <c:pt idx="4">
                  <c:v>4.8750300000000003E-2</c:v>
                </c:pt>
                <c:pt idx="5">
                  <c:v>5.8200599999999998E-2</c:v>
                </c:pt>
                <c:pt idx="6">
                  <c:v>6.7551E-2</c:v>
                </c:pt>
                <c:pt idx="7">
                  <c:v>7.6801700000000001E-2</c:v>
                </c:pt>
                <c:pt idx="8">
                  <c:v>8.5952700000000007E-2</c:v>
                </c:pt>
                <c:pt idx="9">
                  <c:v>9.5004199999999997E-2</c:v>
                </c:pt>
                <c:pt idx="10">
                  <c:v>0.10395600000000001</c:v>
                </c:pt>
                <c:pt idx="11">
                  <c:v>0.11280900000000001</c:v>
                </c:pt>
                <c:pt idx="12">
                  <c:v>0.121562</c:v>
                </c:pt>
                <c:pt idx="13">
                  <c:v>0.130216</c:v>
                </c:pt>
                <c:pt idx="14">
                  <c:v>0.13877100000000001</c:v>
                </c:pt>
                <c:pt idx="15">
                  <c:v>0.147227</c:v>
                </c:pt>
                <c:pt idx="16">
                  <c:v>0.155584</c:v>
                </c:pt>
                <c:pt idx="17">
                  <c:v>0.16384199999999999</c:v>
                </c:pt>
                <c:pt idx="18">
                  <c:v>0.17200299999999999</c:v>
                </c:pt>
                <c:pt idx="19">
                  <c:v>0.180064</c:v>
                </c:pt>
                <c:pt idx="20">
                  <c:v>0.188028</c:v>
                </c:pt>
                <c:pt idx="21">
                  <c:v>0.19589400000000001</c:v>
                </c:pt>
                <c:pt idx="22">
                  <c:v>0.20366200000000001</c:v>
                </c:pt>
                <c:pt idx="23">
                  <c:v>0.21133199999999999</c:v>
                </c:pt>
                <c:pt idx="24">
                  <c:v>0.21890499999999999</c:v>
                </c:pt>
                <c:pt idx="25">
                  <c:v>0.226381</c:v>
                </c:pt>
                <c:pt idx="26">
                  <c:v>0.23376</c:v>
                </c:pt>
                <c:pt idx="27">
                  <c:v>0.24104200000000001</c:v>
                </c:pt>
                <c:pt idx="28">
                  <c:v>0.248228</c:v>
                </c:pt>
                <c:pt idx="29">
                  <c:v>0.25531799999999999</c:v>
                </c:pt>
                <c:pt idx="30">
                  <c:v>0.26231199999999999</c:v>
                </c:pt>
                <c:pt idx="31">
                  <c:v>0.26921</c:v>
                </c:pt>
                <c:pt idx="32">
                  <c:v>0.27601199999999998</c:v>
                </c:pt>
                <c:pt idx="33">
                  <c:v>0.28272000000000003</c:v>
                </c:pt>
                <c:pt idx="34">
                  <c:v>0.28933199999999998</c:v>
                </c:pt>
                <c:pt idx="35">
                  <c:v>0.29585</c:v>
                </c:pt>
                <c:pt idx="36">
                  <c:v>0.30227399999999999</c:v>
                </c:pt>
                <c:pt idx="37">
                  <c:v>0.30860399999999999</c:v>
                </c:pt>
                <c:pt idx="38">
                  <c:v>0.31484000000000001</c:v>
                </c:pt>
                <c:pt idx="39">
                  <c:v>0.32098300000000002</c:v>
                </c:pt>
                <c:pt idx="40">
                  <c:v>0.32703199999999999</c:v>
                </c:pt>
                <c:pt idx="41">
                  <c:v>0.33298899999999998</c:v>
                </c:pt>
                <c:pt idx="42">
                  <c:v>0.33885399999999999</c:v>
                </c:pt>
                <c:pt idx="43">
                  <c:v>0.34462599999999999</c:v>
                </c:pt>
                <c:pt idx="44">
                  <c:v>0.35030699999999998</c:v>
                </c:pt>
                <c:pt idx="45">
                  <c:v>0.35589599999999999</c:v>
                </c:pt>
                <c:pt idx="46">
                  <c:v>0.36139399999999999</c:v>
                </c:pt>
                <c:pt idx="47">
                  <c:v>0.36680200000000002</c:v>
                </c:pt>
                <c:pt idx="48">
                  <c:v>0.37211899999999998</c:v>
                </c:pt>
                <c:pt idx="49">
                  <c:v>0.37734699999999999</c:v>
                </c:pt>
                <c:pt idx="50">
                  <c:v>0.38248500000000002</c:v>
                </c:pt>
                <c:pt idx="51">
                  <c:v>0.38753300000000002</c:v>
                </c:pt>
                <c:pt idx="52">
                  <c:v>0.39249299999999998</c:v>
                </c:pt>
                <c:pt idx="53">
                  <c:v>0.39736500000000002</c:v>
                </c:pt>
                <c:pt idx="54">
                  <c:v>0.40214800000000001</c:v>
                </c:pt>
                <c:pt idx="55">
                  <c:v>0.40684399999999998</c:v>
                </c:pt>
                <c:pt idx="56">
                  <c:v>0.41145199999999998</c:v>
                </c:pt>
                <c:pt idx="57">
                  <c:v>0.41597400000000001</c:v>
                </c:pt>
                <c:pt idx="58">
                  <c:v>0.42041000000000001</c:v>
                </c:pt>
                <c:pt idx="59">
                  <c:v>0.424759</c:v>
                </c:pt>
                <c:pt idx="60">
                  <c:v>0.42902299999999999</c:v>
                </c:pt>
                <c:pt idx="61">
                  <c:v>0.43320199999999998</c:v>
                </c:pt>
                <c:pt idx="62">
                  <c:v>0.43729600000000002</c:v>
                </c:pt>
                <c:pt idx="63">
                  <c:v>0.44130599999999998</c:v>
                </c:pt>
                <c:pt idx="64">
                  <c:v>0.44523200000000002</c:v>
                </c:pt>
                <c:pt idx="65">
                  <c:v>0.449075</c:v>
                </c:pt>
                <c:pt idx="66">
                  <c:v>0.45283499999999999</c:v>
                </c:pt>
                <c:pt idx="67">
                  <c:v>0.45651199999999997</c:v>
                </c:pt>
                <c:pt idx="68">
                  <c:v>0.46010699999999999</c:v>
                </c:pt>
                <c:pt idx="69">
                  <c:v>0.46362100000000001</c:v>
                </c:pt>
                <c:pt idx="70">
                  <c:v>0.46705400000000002</c:v>
                </c:pt>
                <c:pt idx="71">
                  <c:v>0.47040599999999999</c:v>
                </c:pt>
                <c:pt idx="72">
                  <c:v>0.47367799999999999</c:v>
                </c:pt>
                <c:pt idx="73">
                  <c:v>0.47687000000000002</c:v>
                </c:pt>
                <c:pt idx="74">
                  <c:v>0.47998299999999999</c:v>
                </c:pt>
                <c:pt idx="75">
                  <c:v>0.48301699999999997</c:v>
                </c:pt>
                <c:pt idx="76">
                  <c:v>0.48597299999999999</c:v>
                </c:pt>
                <c:pt idx="77">
                  <c:v>0.48885200000000001</c:v>
                </c:pt>
                <c:pt idx="78">
                  <c:v>0.49165300000000001</c:v>
                </c:pt>
                <c:pt idx="79">
                  <c:v>0.49437700000000001</c:v>
                </c:pt>
                <c:pt idx="80">
                  <c:v>0.49702499999999999</c:v>
                </c:pt>
                <c:pt idx="81">
                  <c:v>0.49959700000000001</c:v>
                </c:pt>
                <c:pt idx="82">
                  <c:v>0.50209400000000004</c:v>
                </c:pt>
                <c:pt idx="83">
                  <c:v>0.50451599999999996</c:v>
                </c:pt>
                <c:pt idx="84">
                  <c:v>0.50686299999999995</c:v>
                </c:pt>
                <c:pt idx="85">
                  <c:v>0.50913699999999995</c:v>
                </c:pt>
                <c:pt idx="86">
                  <c:v>0.51133799999999996</c:v>
                </c:pt>
                <c:pt idx="87">
                  <c:v>0.51346599999999998</c:v>
                </c:pt>
                <c:pt idx="88">
                  <c:v>0.51552100000000001</c:v>
                </c:pt>
                <c:pt idx="89">
                  <c:v>0.51750499999999999</c:v>
                </c:pt>
                <c:pt idx="90">
                  <c:v>0.51941800000000005</c:v>
                </c:pt>
                <c:pt idx="91">
                  <c:v>0.52125900000000003</c:v>
                </c:pt>
                <c:pt idx="92">
                  <c:v>0.52303100000000002</c:v>
                </c:pt>
                <c:pt idx="93">
                  <c:v>0.524733</c:v>
                </c:pt>
                <c:pt idx="94">
                  <c:v>0.526366</c:v>
                </c:pt>
                <c:pt idx="95">
                  <c:v>0.52793000000000001</c:v>
                </c:pt>
                <c:pt idx="96">
                  <c:v>0.52942599999999995</c:v>
                </c:pt>
                <c:pt idx="97">
                  <c:v>0.53085499999999997</c:v>
                </c:pt>
                <c:pt idx="98">
                  <c:v>0.53221700000000005</c:v>
                </c:pt>
                <c:pt idx="99">
                  <c:v>0.53351199999999999</c:v>
                </c:pt>
                <c:pt idx="100">
                  <c:v>0.53474100000000002</c:v>
                </c:pt>
                <c:pt idx="101">
                  <c:v>0.53590400000000005</c:v>
                </c:pt>
                <c:pt idx="102">
                  <c:v>0.53700300000000001</c:v>
                </c:pt>
                <c:pt idx="103">
                  <c:v>0.53803800000000002</c:v>
                </c:pt>
                <c:pt idx="104">
                  <c:v>0.53900800000000004</c:v>
                </c:pt>
                <c:pt idx="105">
                  <c:v>0.53991500000000003</c:v>
                </c:pt>
                <c:pt idx="106">
                  <c:v>0.54076000000000002</c:v>
                </c:pt>
                <c:pt idx="107">
                  <c:v>0.54154199999999997</c:v>
                </c:pt>
                <c:pt idx="108">
                  <c:v>0.54226300000000005</c:v>
                </c:pt>
                <c:pt idx="109">
                  <c:v>0.54292200000000002</c:v>
                </c:pt>
                <c:pt idx="110">
                  <c:v>0.54352100000000003</c:v>
                </c:pt>
                <c:pt idx="111">
                  <c:v>0.54405999999999999</c:v>
                </c:pt>
                <c:pt idx="112">
                  <c:v>0.54454000000000002</c:v>
                </c:pt>
                <c:pt idx="113">
                  <c:v>0.54496</c:v>
                </c:pt>
                <c:pt idx="114">
                  <c:v>0.54532199999999997</c:v>
                </c:pt>
                <c:pt idx="115">
                  <c:v>0.54562600000000006</c:v>
                </c:pt>
                <c:pt idx="116">
                  <c:v>0.54587300000000005</c:v>
                </c:pt>
                <c:pt idx="117">
                  <c:v>0.54606299999999997</c:v>
                </c:pt>
                <c:pt idx="118">
                  <c:v>0.54619700000000004</c:v>
                </c:pt>
                <c:pt idx="119">
                  <c:v>0.54627499999999996</c:v>
                </c:pt>
                <c:pt idx="120">
                  <c:v>0.54629799999999995</c:v>
                </c:pt>
                <c:pt idx="121">
                  <c:v>0.54626699999999995</c:v>
                </c:pt>
                <c:pt idx="122">
                  <c:v>0.54618100000000003</c:v>
                </c:pt>
                <c:pt idx="123">
                  <c:v>0.54604200000000003</c:v>
                </c:pt>
                <c:pt idx="124">
                  <c:v>0.54584999999999995</c:v>
                </c:pt>
                <c:pt idx="125">
                  <c:v>0.54560600000000004</c:v>
                </c:pt>
                <c:pt idx="126">
                  <c:v>0.54530999999999996</c:v>
                </c:pt>
                <c:pt idx="127">
                  <c:v>0.54496199999999995</c:v>
                </c:pt>
                <c:pt idx="128">
                  <c:v>0.54456400000000005</c:v>
                </c:pt>
                <c:pt idx="129">
                  <c:v>0.54411500000000002</c:v>
                </c:pt>
                <c:pt idx="130">
                  <c:v>0.54361700000000002</c:v>
                </c:pt>
                <c:pt idx="131">
                  <c:v>0.54306900000000002</c:v>
                </c:pt>
                <c:pt idx="132">
                  <c:v>0.54247299999999998</c:v>
                </c:pt>
                <c:pt idx="133">
                  <c:v>0.54182900000000001</c:v>
                </c:pt>
                <c:pt idx="134">
                  <c:v>0.54113800000000001</c:v>
                </c:pt>
                <c:pt idx="135">
                  <c:v>0.54039899999999996</c:v>
                </c:pt>
                <c:pt idx="136">
                  <c:v>0.53961499999999996</c:v>
                </c:pt>
                <c:pt idx="137">
                  <c:v>0.53878400000000004</c:v>
                </c:pt>
                <c:pt idx="138">
                  <c:v>0.53790800000000005</c:v>
                </c:pt>
                <c:pt idx="139">
                  <c:v>0.53698699999999999</c:v>
                </c:pt>
                <c:pt idx="140">
                  <c:v>0.536022</c:v>
                </c:pt>
                <c:pt idx="141">
                  <c:v>0.53501299999999996</c:v>
                </c:pt>
                <c:pt idx="142">
                  <c:v>0.53396100000000002</c:v>
                </c:pt>
                <c:pt idx="143">
                  <c:v>0.53286599999999995</c:v>
                </c:pt>
                <c:pt idx="144">
                  <c:v>0.53172900000000001</c:v>
                </c:pt>
                <c:pt idx="145">
                  <c:v>0.53054999999999997</c:v>
                </c:pt>
                <c:pt idx="146">
                  <c:v>0.529331</c:v>
                </c:pt>
                <c:pt idx="147">
                  <c:v>0.52807099999999996</c:v>
                </c:pt>
                <c:pt idx="148">
                  <c:v>0.52677099999999999</c:v>
                </c:pt>
                <c:pt idx="149">
                  <c:v>0.52543099999999998</c:v>
                </c:pt>
                <c:pt idx="150">
                  <c:v>0.52405199999999996</c:v>
                </c:pt>
                <c:pt idx="151">
                  <c:v>0.52263599999999999</c:v>
                </c:pt>
                <c:pt idx="152">
                  <c:v>0.52118100000000001</c:v>
                </c:pt>
                <c:pt idx="153">
                  <c:v>0.51968800000000004</c:v>
                </c:pt>
                <c:pt idx="154">
                  <c:v>0.51815900000000004</c:v>
                </c:pt>
                <c:pt idx="155">
                  <c:v>0.516594</c:v>
                </c:pt>
                <c:pt idx="156">
                  <c:v>0.51499300000000003</c:v>
                </c:pt>
                <c:pt idx="157">
                  <c:v>0.51335600000000003</c:v>
                </c:pt>
                <c:pt idx="158">
                  <c:v>0.51168499999999995</c:v>
                </c:pt>
                <c:pt idx="159">
                  <c:v>0.50997899999999996</c:v>
                </c:pt>
                <c:pt idx="160">
                  <c:v>0.50824000000000003</c:v>
                </c:pt>
                <c:pt idx="161">
                  <c:v>0.506467</c:v>
                </c:pt>
                <c:pt idx="162">
                  <c:v>0.50466100000000003</c:v>
                </c:pt>
                <c:pt idx="163">
                  <c:v>0.50282400000000005</c:v>
                </c:pt>
                <c:pt idx="164">
                  <c:v>0.50095400000000001</c:v>
                </c:pt>
                <c:pt idx="165">
                  <c:v>0.499054</c:v>
                </c:pt>
                <c:pt idx="166">
                  <c:v>0.49712200000000001</c:v>
                </c:pt>
                <c:pt idx="167">
                  <c:v>0.49515999999999999</c:v>
                </c:pt>
                <c:pt idx="168">
                  <c:v>0.49316900000000002</c:v>
                </c:pt>
                <c:pt idx="169">
                  <c:v>0.49114799999999997</c:v>
                </c:pt>
                <c:pt idx="170">
                  <c:v>0.48909900000000001</c:v>
                </c:pt>
                <c:pt idx="171">
                  <c:v>0.48702099999999998</c:v>
                </c:pt>
                <c:pt idx="172">
                  <c:v>0.48491600000000001</c:v>
                </c:pt>
                <c:pt idx="173">
                  <c:v>0.48278300000000002</c:v>
                </c:pt>
                <c:pt idx="174">
                  <c:v>0.48062300000000002</c:v>
                </c:pt>
                <c:pt idx="175">
                  <c:v>0.478437</c:v>
                </c:pt>
                <c:pt idx="176">
                  <c:v>0.47622599999999998</c:v>
                </c:pt>
                <c:pt idx="177">
                  <c:v>0.47398800000000002</c:v>
                </c:pt>
                <c:pt idx="178">
                  <c:v>0.47172599999999998</c:v>
                </c:pt>
                <c:pt idx="179">
                  <c:v>0.46944000000000002</c:v>
                </c:pt>
                <c:pt idx="180">
                  <c:v>0.46712900000000002</c:v>
                </c:pt>
                <c:pt idx="181">
                  <c:v>0.46479500000000001</c:v>
                </c:pt>
                <c:pt idx="182">
                  <c:v>0.46243800000000002</c:v>
                </c:pt>
                <c:pt idx="183">
                  <c:v>0.460059</c:v>
                </c:pt>
                <c:pt idx="184">
                  <c:v>0.45765699999999998</c:v>
                </c:pt>
                <c:pt idx="185">
                  <c:v>0.45523400000000003</c:v>
                </c:pt>
                <c:pt idx="186">
                  <c:v>0.452789</c:v>
                </c:pt>
                <c:pt idx="187">
                  <c:v>0.450324</c:v>
                </c:pt>
                <c:pt idx="188">
                  <c:v>0.44783899999999999</c:v>
                </c:pt>
                <c:pt idx="189">
                  <c:v>0.44533299999999998</c:v>
                </c:pt>
                <c:pt idx="190">
                  <c:v>0.44280900000000001</c:v>
                </c:pt>
                <c:pt idx="191">
                  <c:v>0.44026500000000002</c:v>
                </c:pt>
                <c:pt idx="192">
                  <c:v>0.43770300000000001</c:v>
                </c:pt>
                <c:pt idx="193">
                  <c:v>0.43512299999999998</c:v>
                </c:pt>
                <c:pt idx="194">
                  <c:v>0.43252499999999999</c:v>
                </c:pt>
                <c:pt idx="195">
                  <c:v>0.42991000000000001</c:v>
                </c:pt>
                <c:pt idx="196">
                  <c:v>0.42727799999999999</c:v>
                </c:pt>
                <c:pt idx="197">
                  <c:v>0.42463000000000001</c:v>
                </c:pt>
                <c:pt idx="198">
                  <c:v>0.42196600000000001</c:v>
                </c:pt>
                <c:pt idx="199">
                  <c:v>0.41928700000000002</c:v>
                </c:pt>
                <c:pt idx="200">
                  <c:v>0.41659200000000002</c:v>
                </c:pt>
                <c:pt idx="201">
                  <c:v>0.413883</c:v>
                </c:pt>
                <c:pt idx="202">
                  <c:v>0.41116000000000003</c:v>
                </c:pt>
                <c:pt idx="203">
                  <c:v>0.40842200000000001</c:v>
                </c:pt>
                <c:pt idx="204">
                  <c:v>0.40567199999999998</c:v>
                </c:pt>
                <c:pt idx="205">
                  <c:v>0.40290799999999999</c:v>
                </c:pt>
                <c:pt idx="206">
                  <c:v>0.40013199999999999</c:v>
                </c:pt>
                <c:pt idx="207">
                  <c:v>0.39734399999999997</c:v>
                </c:pt>
                <c:pt idx="208">
                  <c:v>0.39454299999999998</c:v>
                </c:pt>
                <c:pt idx="209">
                  <c:v>0.39173200000000002</c:v>
                </c:pt>
                <c:pt idx="210">
                  <c:v>0.388909</c:v>
                </c:pt>
                <c:pt idx="211">
                  <c:v>0.38607599999999997</c:v>
                </c:pt>
                <c:pt idx="212">
                  <c:v>0.38323299999999999</c:v>
                </c:pt>
                <c:pt idx="213">
                  <c:v>0.38037900000000002</c:v>
                </c:pt>
                <c:pt idx="214">
                  <c:v>0.37751699999999999</c:v>
                </c:pt>
                <c:pt idx="215">
                  <c:v>0.37464500000000001</c:v>
                </c:pt>
                <c:pt idx="216">
                  <c:v>0.37176399999999998</c:v>
                </c:pt>
                <c:pt idx="217">
                  <c:v>0.36887599999999998</c:v>
                </c:pt>
                <c:pt idx="218">
                  <c:v>0.365979</c:v>
                </c:pt>
                <c:pt idx="219">
                  <c:v>0.36307499999999998</c:v>
                </c:pt>
                <c:pt idx="220">
                  <c:v>0.36016300000000001</c:v>
                </c:pt>
                <c:pt idx="221">
                  <c:v>0.35724400000000001</c:v>
                </c:pt>
                <c:pt idx="222">
                  <c:v>0.354319</c:v>
                </c:pt>
                <c:pt idx="223">
                  <c:v>0.35138799999999998</c:v>
                </c:pt>
                <c:pt idx="224">
                  <c:v>0.34845100000000001</c:v>
                </c:pt>
                <c:pt idx="225">
                  <c:v>0.34550900000000001</c:v>
                </c:pt>
                <c:pt idx="226">
                  <c:v>0.34256199999999998</c:v>
                </c:pt>
                <c:pt idx="227">
                  <c:v>0.33960899999999999</c:v>
                </c:pt>
                <c:pt idx="228">
                  <c:v>0.33665299999999998</c:v>
                </c:pt>
                <c:pt idx="229">
                  <c:v>0.33369199999999999</c:v>
                </c:pt>
                <c:pt idx="230">
                  <c:v>0.33072800000000002</c:v>
                </c:pt>
                <c:pt idx="231">
                  <c:v>0.32776</c:v>
                </c:pt>
                <c:pt idx="232">
                  <c:v>0.32478899999999999</c:v>
                </c:pt>
                <c:pt idx="233">
                  <c:v>0.32181500000000002</c:v>
                </c:pt>
                <c:pt idx="234">
                  <c:v>0.31883899999999998</c:v>
                </c:pt>
                <c:pt idx="235">
                  <c:v>0.315861</c:v>
                </c:pt>
                <c:pt idx="236">
                  <c:v>0.31288100000000002</c:v>
                </c:pt>
                <c:pt idx="237">
                  <c:v>0.30989899999999998</c:v>
                </c:pt>
                <c:pt idx="238">
                  <c:v>0.30691600000000002</c:v>
                </c:pt>
                <c:pt idx="239">
                  <c:v>0.30393300000000001</c:v>
                </c:pt>
                <c:pt idx="240">
                  <c:v>0.30094900000000002</c:v>
                </c:pt>
                <c:pt idx="241">
                  <c:v>0.29796400000000001</c:v>
                </c:pt>
                <c:pt idx="242">
                  <c:v>0.29498000000000002</c:v>
                </c:pt>
                <c:pt idx="243">
                  <c:v>0.29199599999999998</c:v>
                </c:pt>
                <c:pt idx="244">
                  <c:v>0.28901300000000002</c:v>
                </c:pt>
                <c:pt idx="245">
                  <c:v>0.28603000000000001</c:v>
                </c:pt>
                <c:pt idx="246">
                  <c:v>0.283049</c:v>
                </c:pt>
                <c:pt idx="247">
                  <c:v>0.28006900000000001</c:v>
                </c:pt>
                <c:pt idx="248">
                  <c:v>0.27709099999999998</c:v>
                </c:pt>
                <c:pt idx="249">
                  <c:v>0.27411600000000003</c:v>
                </c:pt>
                <c:pt idx="250">
                  <c:v>0.27114199999999999</c:v>
                </c:pt>
                <c:pt idx="251">
                  <c:v>0.26817099999999999</c:v>
                </c:pt>
                <c:pt idx="252">
                  <c:v>0.26520300000000002</c:v>
                </c:pt>
                <c:pt idx="253">
                  <c:v>0.26223800000000003</c:v>
                </c:pt>
                <c:pt idx="254">
                  <c:v>0.25927699999999998</c:v>
                </c:pt>
                <c:pt idx="255">
                  <c:v>0.25631900000000002</c:v>
                </c:pt>
                <c:pt idx="256">
                  <c:v>0.25336500000000001</c:v>
                </c:pt>
                <c:pt idx="257">
                  <c:v>0.250415</c:v>
                </c:pt>
                <c:pt idx="258">
                  <c:v>0.24747</c:v>
                </c:pt>
                <c:pt idx="259">
                  <c:v>0.244529</c:v>
                </c:pt>
                <c:pt idx="260">
                  <c:v>0.241594</c:v>
                </c:pt>
                <c:pt idx="261">
                  <c:v>0.23866299999999999</c:v>
                </c:pt>
                <c:pt idx="262">
                  <c:v>0.235738</c:v>
                </c:pt>
                <c:pt idx="263">
                  <c:v>0.232819</c:v>
                </c:pt>
                <c:pt idx="264">
                  <c:v>0.229905</c:v>
                </c:pt>
                <c:pt idx="265">
                  <c:v>0.22699800000000001</c:v>
                </c:pt>
                <c:pt idx="266">
                  <c:v>0.22409699999999999</c:v>
                </c:pt>
                <c:pt idx="267">
                  <c:v>0.22120200000000001</c:v>
                </c:pt>
                <c:pt idx="268">
                  <c:v>0.21831400000000001</c:v>
                </c:pt>
                <c:pt idx="269">
                  <c:v>0.21543399999999999</c:v>
                </c:pt>
                <c:pt idx="270">
                  <c:v>0.21256</c:v>
                </c:pt>
                <c:pt idx="271">
                  <c:v>0.20969399999999999</c:v>
                </c:pt>
                <c:pt idx="272">
                  <c:v>0.20683599999999999</c:v>
                </c:pt>
                <c:pt idx="273">
                  <c:v>0.203985</c:v>
                </c:pt>
                <c:pt idx="274">
                  <c:v>0.20114299999999999</c:v>
                </c:pt>
                <c:pt idx="275">
                  <c:v>0.19830900000000001</c:v>
                </c:pt>
                <c:pt idx="276">
                  <c:v>0.19548299999999999</c:v>
                </c:pt>
                <c:pt idx="277">
                  <c:v>0.192666</c:v>
                </c:pt>
                <c:pt idx="278">
                  <c:v>0.189858</c:v>
                </c:pt>
                <c:pt idx="279">
                  <c:v>0.187058</c:v>
                </c:pt>
                <c:pt idx="280">
                  <c:v>0.18426899999999999</c:v>
                </c:pt>
                <c:pt idx="281">
                  <c:v>0.18148800000000001</c:v>
                </c:pt>
                <c:pt idx="282">
                  <c:v>0.17871699999999999</c:v>
                </c:pt>
                <c:pt idx="283">
                  <c:v>0.175956</c:v>
                </c:pt>
                <c:pt idx="284">
                  <c:v>0.173205</c:v>
                </c:pt>
                <c:pt idx="285">
                  <c:v>0.170464</c:v>
                </c:pt>
                <c:pt idx="286">
                  <c:v>0.16773299999999999</c:v>
                </c:pt>
                <c:pt idx="287">
                  <c:v>0.16501299999999999</c:v>
                </c:pt>
                <c:pt idx="288">
                  <c:v>0.162303</c:v>
                </c:pt>
                <c:pt idx="289">
                  <c:v>0.159605</c:v>
                </c:pt>
                <c:pt idx="290">
                  <c:v>0.156917</c:v>
                </c:pt>
                <c:pt idx="291">
                  <c:v>0.15423999999999999</c:v>
                </c:pt>
                <c:pt idx="292">
                  <c:v>0.15157499999999999</c:v>
                </c:pt>
                <c:pt idx="293">
                  <c:v>0.148921</c:v>
                </c:pt>
                <c:pt idx="294">
                  <c:v>0.14627899999999999</c:v>
                </c:pt>
                <c:pt idx="295">
                  <c:v>0.143648</c:v>
                </c:pt>
                <c:pt idx="296">
                  <c:v>0.14102899999999999</c:v>
                </c:pt>
                <c:pt idx="297">
                  <c:v>0.13842299999999999</c:v>
                </c:pt>
                <c:pt idx="298">
                  <c:v>0.135828</c:v>
                </c:pt>
                <c:pt idx="299">
                  <c:v>0.133246</c:v>
                </c:pt>
                <c:pt idx="300">
                  <c:v>0.13067599999999999</c:v>
                </c:pt>
                <c:pt idx="301">
                  <c:v>0.12811900000000001</c:v>
                </c:pt>
                <c:pt idx="302">
                  <c:v>0.12557399999999999</c:v>
                </c:pt>
                <c:pt idx="303">
                  <c:v>0.123043</c:v>
                </c:pt>
                <c:pt idx="304">
                  <c:v>0.12052400000000001</c:v>
                </c:pt>
                <c:pt idx="305">
                  <c:v>0.118018</c:v>
                </c:pt>
                <c:pt idx="306">
                  <c:v>0.115526</c:v>
                </c:pt>
                <c:pt idx="307">
                  <c:v>0.11304699999999999</c:v>
                </c:pt>
                <c:pt idx="308">
                  <c:v>0.110581</c:v>
                </c:pt>
                <c:pt idx="309">
                  <c:v>0.108129</c:v>
                </c:pt>
                <c:pt idx="310">
                  <c:v>0.10569000000000001</c:v>
                </c:pt>
                <c:pt idx="311">
                  <c:v>0.103265</c:v>
                </c:pt>
                <c:pt idx="312">
                  <c:v>0.100854</c:v>
                </c:pt>
                <c:pt idx="313">
                  <c:v>9.8457100000000006E-2</c:v>
                </c:pt>
                <c:pt idx="314">
                  <c:v>9.6074099999999996E-2</c:v>
                </c:pt>
                <c:pt idx="315">
                  <c:v>9.3705300000000005E-2</c:v>
                </c:pt>
                <c:pt idx="316">
                  <c:v>9.1350700000000007E-2</c:v>
                </c:pt>
                <c:pt idx="317">
                  <c:v>8.9010500000000006E-2</c:v>
                </c:pt>
                <c:pt idx="318">
                  <c:v>8.6684600000000001E-2</c:v>
                </c:pt>
                <c:pt idx="319">
                  <c:v>8.4373299999999998E-2</c:v>
                </c:pt>
                <c:pt idx="320">
                  <c:v>8.20766E-2</c:v>
                </c:pt>
                <c:pt idx="321">
                  <c:v>7.9794599999999993E-2</c:v>
                </c:pt>
                <c:pt idx="322">
                  <c:v>7.7527399999999996E-2</c:v>
                </c:pt>
                <c:pt idx="323">
                  <c:v>7.5274999999999995E-2</c:v>
                </c:pt>
                <c:pt idx="324">
                  <c:v>7.3037500000000005E-2</c:v>
                </c:pt>
                <c:pt idx="325">
                  <c:v>7.0815000000000003E-2</c:v>
                </c:pt>
                <c:pt idx="326">
                  <c:v>6.8607600000000005E-2</c:v>
                </c:pt>
                <c:pt idx="327">
                  <c:v>6.6415299999999997E-2</c:v>
                </c:pt>
                <c:pt idx="328">
                  <c:v>6.4238199999999995E-2</c:v>
                </c:pt>
                <c:pt idx="329">
                  <c:v>6.2076399999999997E-2</c:v>
                </c:pt>
                <c:pt idx="330">
                  <c:v>5.9929900000000001E-2</c:v>
                </c:pt>
                <c:pt idx="331">
                  <c:v>5.7798799999999997E-2</c:v>
                </c:pt>
                <c:pt idx="332">
                  <c:v>5.5683200000000002E-2</c:v>
                </c:pt>
                <c:pt idx="333">
                  <c:v>5.3583100000000002E-2</c:v>
                </c:pt>
                <c:pt idx="334">
                  <c:v>5.1498500000000003E-2</c:v>
                </c:pt>
                <c:pt idx="335">
                  <c:v>4.9429599999999997E-2</c:v>
                </c:pt>
                <c:pt idx="336">
                  <c:v>4.7376300000000003E-2</c:v>
                </c:pt>
                <c:pt idx="337">
                  <c:v>4.5338799999999999E-2</c:v>
                </c:pt>
                <c:pt idx="338">
                  <c:v>4.3317000000000001E-2</c:v>
                </c:pt>
                <c:pt idx="339">
                  <c:v>4.1311E-2</c:v>
                </c:pt>
                <c:pt idx="340">
                  <c:v>3.9320899999999999E-2</c:v>
                </c:pt>
                <c:pt idx="341">
                  <c:v>3.7346600000000001E-2</c:v>
                </c:pt>
                <c:pt idx="342">
                  <c:v>3.5388299999999998E-2</c:v>
                </c:pt>
                <c:pt idx="343">
                  <c:v>3.3445999999999997E-2</c:v>
                </c:pt>
                <c:pt idx="344">
                  <c:v>3.1519600000000002E-2</c:v>
                </c:pt>
                <c:pt idx="345">
                  <c:v>2.9609300000000002E-2</c:v>
                </c:pt>
                <c:pt idx="346">
                  <c:v>2.7715E-2</c:v>
                </c:pt>
                <c:pt idx="347">
                  <c:v>2.58368E-2</c:v>
                </c:pt>
                <c:pt idx="348">
                  <c:v>2.3974800000000001E-2</c:v>
                </c:pt>
                <c:pt idx="349">
                  <c:v>2.21289E-2</c:v>
                </c:pt>
                <c:pt idx="350">
                  <c:v>2.02991E-2</c:v>
                </c:pt>
                <c:pt idx="351">
                  <c:v>1.8485600000000001E-2</c:v>
                </c:pt>
                <c:pt idx="352">
                  <c:v>1.66882E-2</c:v>
                </c:pt>
                <c:pt idx="353">
                  <c:v>1.49071E-2</c:v>
                </c:pt>
                <c:pt idx="354">
                  <c:v>1.31422E-2</c:v>
                </c:pt>
                <c:pt idx="355">
                  <c:v>1.13936E-2</c:v>
                </c:pt>
                <c:pt idx="356">
                  <c:v>9.6611800000000001E-3</c:v>
                </c:pt>
                <c:pt idx="357">
                  <c:v>7.9450800000000002E-3</c:v>
                </c:pt>
                <c:pt idx="358">
                  <c:v>6.2452599999999999E-3</c:v>
                </c:pt>
                <c:pt idx="359">
                  <c:v>4.5617399999999999E-3</c:v>
                </c:pt>
                <c:pt idx="360">
                  <c:v>2.8945199999999998E-3</c:v>
                </c:pt>
                <c:pt idx="361">
                  <c:v>1.2435899999999999E-3</c:v>
                </c:pt>
                <c:pt idx="362">
                  <c:v>-3.9103E-4</c:v>
                </c:pt>
                <c:pt idx="363">
                  <c:v>-2.00935E-3</c:v>
                </c:pt>
                <c:pt idx="364">
                  <c:v>-3.6113600000000001E-3</c:v>
                </c:pt>
                <c:pt idx="365">
                  <c:v>-5.1970799999999998E-3</c:v>
                </c:pt>
                <c:pt idx="366">
                  <c:v>-6.7664999999999999E-3</c:v>
                </c:pt>
                <c:pt idx="367">
                  <c:v>-8.3196299999999997E-3</c:v>
                </c:pt>
                <c:pt idx="368">
                  <c:v>-9.8564800000000008E-3</c:v>
                </c:pt>
                <c:pt idx="369">
                  <c:v>-1.1377099999999999E-2</c:v>
                </c:pt>
                <c:pt idx="370">
                  <c:v>-1.2881399999999999E-2</c:v>
                </c:pt>
                <c:pt idx="371">
                  <c:v>-1.4369399999999999E-2</c:v>
                </c:pt>
                <c:pt idx="372">
                  <c:v>-1.5841299999999999E-2</c:v>
                </c:pt>
                <c:pt idx="373">
                  <c:v>-1.72969E-2</c:v>
                </c:pt>
                <c:pt idx="374">
                  <c:v>-1.8736300000000001E-2</c:v>
                </c:pt>
                <c:pt idx="375">
                  <c:v>-2.01595E-2</c:v>
                </c:pt>
                <c:pt idx="376">
                  <c:v>-2.1566599999999998E-2</c:v>
                </c:pt>
                <c:pt idx="377">
                  <c:v>-2.2957499999999999E-2</c:v>
                </c:pt>
                <c:pt idx="378">
                  <c:v>-2.4332300000000001E-2</c:v>
                </c:pt>
                <c:pt idx="379">
                  <c:v>-2.5690899999999999E-2</c:v>
                </c:pt>
                <c:pt idx="380">
                  <c:v>-2.7033499999999999E-2</c:v>
                </c:pt>
                <c:pt idx="381">
                  <c:v>-2.8360099999999999E-2</c:v>
                </c:pt>
                <c:pt idx="382">
                  <c:v>-2.9670599999999998E-2</c:v>
                </c:pt>
                <c:pt idx="383">
                  <c:v>-3.0965199999999998E-2</c:v>
                </c:pt>
                <c:pt idx="384">
                  <c:v>-3.2243800000000003E-2</c:v>
                </c:pt>
                <c:pt idx="385">
                  <c:v>-3.3506399999999999E-2</c:v>
                </c:pt>
                <c:pt idx="386">
                  <c:v>-3.4753199999999998E-2</c:v>
                </c:pt>
                <c:pt idx="387">
                  <c:v>-3.5984099999999998E-2</c:v>
                </c:pt>
                <c:pt idx="388">
                  <c:v>-3.7199099999999999E-2</c:v>
                </c:pt>
                <c:pt idx="389">
                  <c:v>-3.8398399999999999E-2</c:v>
                </c:pt>
                <c:pt idx="390">
                  <c:v>-3.9581900000000003E-2</c:v>
                </c:pt>
                <c:pt idx="391">
                  <c:v>-4.07497E-2</c:v>
                </c:pt>
                <c:pt idx="392">
                  <c:v>-4.1901899999999999E-2</c:v>
                </c:pt>
                <c:pt idx="393">
                  <c:v>-4.3038399999999997E-2</c:v>
                </c:pt>
                <c:pt idx="394">
                  <c:v>-4.4159299999999999E-2</c:v>
                </c:pt>
                <c:pt idx="395">
                  <c:v>-4.5264600000000002E-2</c:v>
                </c:pt>
                <c:pt idx="396">
                  <c:v>-4.63545E-2</c:v>
                </c:pt>
                <c:pt idx="397">
                  <c:v>-4.7428900000000003E-2</c:v>
                </c:pt>
                <c:pt idx="398">
                  <c:v>-4.84879E-2</c:v>
                </c:pt>
                <c:pt idx="399">
                  <c:v>-4.9531499999999999E-2</c:v>
                </c:pt>
                <c:pt idx="400">
                  <c:v>-5.0559899999999998E-2</c:v>
                </c:pt>
                <c:pt idx="401">
                  <c:v>-5.1572899999999998E-2</c:v>
                </c:pt>
                <c:pt idx="402">
                  <c:v>-5.2570800000000001E-2</c:v>
                </c:pt>
                <c:pt idx="403">
                  <c:v>-5.3553400000000001E-2</c:v>
                </c:pt>
                <c:pt idx="404">
                  <c:v>-5.4521E-2</c:v>
                </c:pt>
                <c:pt idx="405">
                  <c:v>-5.5473500000000002E-2</c:v>
                </c:pt>
                <c:pt idx="406">
                  <c:v>-5.6411099999999999E-2</c:v>
                </c:pt>
                <c:pt idx="407">
                  <c:v>-5.7333700000000001E-2</c:v>
                </c:pt>
                <c:pt idx="408">
                  <c:v>-5.8241399999999999E-2</c:v>
                </c:pt>
                <c:pt idx="409">
                  <c:v>-5.9134199999999998E-2</c:v>
                </c:pt>
                <c:pt idx="410">
                  <c:v>-6.00124E-2</c:v>
                </c:pt>
                <c:pt idx="411">
                  <c:v>-6.0875800000000001E-2</c:v>
                </c:pt>
                <c:pt idx="412">
                  <c:v>-6.1724500000000002E-2</c:v>
                </c:pt>
                <c:pt idx="413">
                  <c:v>-6.2558699999999995E-2</c:v>
                </c:pt>
                <c:pt idx="414">
                  <c:v>-6.3378299999999999E-2</c:v>
                </c:pt>
                <c:pt idx="415">
                  <c:v>-6.4183500000000004E-2</c:v>
                </c:pt>
                <c:pt idx="416">
                  <c:v>-6.4974299999999999E-2</c:v>
                </c:pt>
                <c:pt idx="417">
                  <c:v>-6.5750699999999995E-2</c:v>
                </c:pt>
                <c:pt idx="418">
                  <c:v>-6.65129E-2</c:v>
                </c:pt>
                <c:pt idx="419">
                  <c:v>-6.7260899999999998E-2</c:v>
                </c:pt>
                <c:pt idx="420">
                  <c:v>-6.7994700000000005E-2</c:v>
                </c:pt>
                <c:pt idx="421">
                  <c:v>-6.8714499999999998E-2</c:v>
                </c:pt>
                <c:pt idx="422">
                  <c:v>-6.9420300000000004E-2</c:v>
                </c:pt>
                <c:pt idx="423">
                  <c:v>-7.0112099999999997E-2</c:v>
                </c:pt>
                <c:pt idx="424">
                  <c:v>-7.0790099999999995E-2</c:v>
                </c:pt>
                <c:pt idx="425">
                  <c:v>-7.1454299999999998E-2</c:v>
                </c:pt>
                <c:pt idx="426">
                  <c:v>-7.2104799999999997E-2</c:v>
                </c:pt>
                <c:pt idx="427">
                  <c:v>-7.2741700000000006E-2</c:v>
                </c:pt>
                <c:pt idx="428">
                  <c:v>-7.3364899999999997E-2</c:v>
                </c:pt>
                <c:pt idx="429">
                  <c:v>-7.3974700000000004E-2</c:v>
                </c:pt>
                <c:pt idx="430">
                  <c:v>-7.4570999999999998E-2</c:v>
                </c:pt>
                <c:pt idx="431">
                  <c:v>-7.5153999999999999E-2</c:v>
                </c:pt>
                <c:pt idx="432">
                  <c:v>-7.5723700000000005E-2</c:v>
                </c:pt>
                <c:pt idx="433">
                  <c:v>-7.6280200000000006E-2</c:v>
                </c:pt>
                <c:pt idx="434">
                  <c:v>-7.6823500000000003E-2</c:v>
                </c:pt>
                <c:pt idx="435">
                  <c:v>-7.7353900000000003E-2</c:v>
                </c:pt>
                <c:pt idx="436">
                  <c:v>-7.7871200000000002E-2</c:v>
                </c:pt>
                <c:pt idx="437">
                  <c:v>-7.8375700000000006E-2</c:v>
                </c:pt>
                <c:pt idx="438">
                  <c:v>-7.8867300000000001E-2</c:v>
                </c:pt>
                <c:pt idx="439">
                  <c:v>-7.9346200000000006E-2</c:v>
                </c:pt>
                <c:pt idx="440">
                  <c:v>-7.9812400000000006E-2</c:v>
                </c:pt>
                <c:pt idx="441">
                  <c:v>-8.0266100000000007E-2</c:v>
                </c:pt>
                <c:pt idx="442">
                  <c:v>-8.0707200000000007E-2</c:v>
                </c:pt>
                <c:pt idx="443">
                  <c:v>-8.1136E-2</c:v>
                </c:pt>
                <c:pt idx="444">
                  <c:v>-8.1552399999999997E-2</c:v>
                </c:pt>
                <c:pt idx="445">
                  <c:v>-8.1956500000000002E-2</c:v>
                </c:pt>
                <c:pt idx="446">
                  <c:v>-8.2348400000000002E-2</c:v>
                </c:pt>
                <c:pt idx="447">
                  <c:v>-8.2728300000000005E-2</c:v>
                </c:pt>
                <c:pt idx="448">
                  <c:v>-8.3096199999999995E-2</c:v>
                </c:pt>
                <c:pt idx="449">
                  <c:v>-8.3452100000000001E-2</c:v>
                </c:pt>
                <c:pt idx="450">
                  <c:v>-8.3796200000000001E-2</c:v>
                </c:pt>
                <c:pt idx="451">
                  <c:v>-8.4128499999999995E-2</c:v>
                </c:pt>
                <c:pt idx="452">
                  <c:v>-8.4449099999999999E-2</c:v>
                </c:pt>
                <c:pt idx="453">
                  <c:v>-8.4758200000000006E-2</c:v>
                </c:pt>
                <c:pt idx="454">
                  <c:v>-8.5055699999999998E-2</c:v>
                </c:pt>
                <c:pt idx="455">
                  <c:v>-8.5341899999999998E-2</c:v>
                </c:pt>
                <c:pt idx="456">
                  <c:v>-8.5616600000000001E-2</c:v>
                </c:pt>
                <c:pt idx="457">
                  <c:v>-8.5880200000000004E-2</c:v>
                </c:pt>
                <c:pt idx="458">
                  <c:v>-8.6132500000000001E-2</c:v>
                </c:pt>
                <c:pt idx="459">
                  <c:v>-8.6373800000000001E-2</c:v>
                </c:pt>
                <c:pt idx="460">
                  <c:v>-8.6604100000000003E-2</c:v>
                </c:pt>
                <c:pt idx="461">
                  <c:v>-8.6823499999999998E-2</c:v>
                </c:pt>
                <c:pt idx="462">
                  <c:v>-8.7031999999999998E-2</c:v>
                </c:pt>
                <c:pt idx="463">
                  <c:v>-8.7229799999999996E-2</c:v>
                </c:pt>
                <c:pt idx="464">
                  <c:v>-8.7416999999999995E-2</c:v>
                </c:pt>
                <c:pt idx="465">
                  <c:v>-8.7593599999999994E-2</c:v>
                </c:pt>
                <c:pt idx="466">
                  <c:v>-8.7759799999999999E-2</c:v>
                </c:pt>
                <c:pt idx="467">
                  <c:v>-8.7915499999999994E-2</c:v>
                </c:pt>
                <c:pt idx="468">
                  <c:v>-8.8061E-2</c:v>
                </c:pt>
                <c:pt idx="469">
                  <c:v>-8.8196200000000002E-2</c:v>
                </c:pt>
                <c:pt idx="470">
                  <c:v>-8.8321300000000005E-2</c:v>
                </c:pt>
                <c:pt idx="471">
                  <c:v>-8.8436399999999998E-2</c:v>
                </c:pt>
                <c:pt idx="472">
                  <c:v>-8.8541599999999998E-2</c:v>
                </c:pt>
                <c:pt idx="473">
                  <c:v>-8.8636900000000005E-2</c:v>
                </c:pt>
                <c:pt idx="474">
                  <c:v>-8.8722400000000007E-2</c:v>
                </c:pt>
                <c:pt idx="475">
                  <c:v>-8.8798199999999994E-2</c:v>
                </c:pt>
                <c:pt idx="476">
                  <c:v>-8.8864499999999999E-2</c:v>
                </c:pt>
                <c:pt idx="477">
                  <c:v>-8.8921200000000006E-2</c:v>
                </c:pt>
                <c:pt idx="478">
                  <c:v>-8.8968599999999995E-2</c:v>
                </c:pt>
                <c:pt idx="479">
                  <c:v>-8.9006600000000005E-2</c:v>
                </c:pt>
                <c:pt idx="480">
                  <c:v>-8.9035400000000001E-2</c:v>
                </c:pt>
                <c:pt idx="481">
                  <c:v>-8.9054999999999995E-2</c:v>
                </c:pt>
                <c:pt idx="482">
                  <c:v>-8.9065599999999995E-2</c:v>
                </c:pt>
                <c:pt idx="483">
                  <c:v>-8.9067199999999999E-2</c:v>
                </c:pt>
                <c:pt idx="484">
                  <c:v>-8.906E-2</c:v>
                </c:pt>
                <c:pt idx="485">
                  <c:v>-8.9043899999999995E-2</c:v>
                </c:pt>
                <c:pt idx="486">
                  <c:v>-8.9019100000000004E-2</c:v>
                </c:pt>
                <c:pt idx="487">
                  <c:v>-8.8985800000000004E-2</c:v>
                </c:pt>
                <c:pt idx="488">
                  <c:v>-8.8943900000000006E-2</c:v>
                </c:pt>
                <c:pt idx="489">
                  <c:v>-8.8893600000000003E-2</c:v>
                </c:pt>
                <c:pt idx="490">
                  <c:v>-8.8834899999999994E-2</c:v>
                </c:pt>
                <c:pt idx="491">
                  <c:v>-8.8768E-2</c:v>
                </c:pt>
                <c:pt idx="492">
                  <c:v>-8.8692900000000005E-2</c:v>
                </c:pt>
                <c:pt idx="493">
                  <c:v>-8.86097E-2</c:v>
                </c:pt>
                <c:pt idx="494">
                  <c:v>-8.8518600000000003E-2</c:v>
                </c:pt>
                <c:pt idx="495">
                  <c:v>-8.8419499999999998E-2</c:v>
                </c:pt>
                <c:pt idx="496">
                  <c:v>-8.8312699999999994E-2</c:v>
                </c:pt>
                <c:pt idx="497">
                  <c:v>-8.8198100000000001E-2</c:v>
                </c:pt>
                <c:pt idx="498">
                  <c:v>-8.8075899999999999E-2</c:v>
                </c:pt>
                <c:pt idx="499">
                  <c:v>-8.7946099999999999E-2</c:v>
                </c:pt>
                <c:pt idx="500">
                  <c:v>-8.7808899999999995E-2</c:v>
                </c:pt>
                <c:pt idx="501">
                  <c:v>-8.7664199999999998E-2</c:v>
                </c:pt>
                <c:pt idx="502">
                  <c:v>-8.7512400000000004E-2</c:v>
                </c:pt>
                <c:pt idx="503">
                  <c:v>-8.7353299999999995E-2</c:v>
                </c:pt>
                <c:pt idx="504">
                  <c:v>-8.7187100000000003E-2</c:v>
                </c:pt>
                <c:pt idx="505">
                  <c:v>-8.7013900000000005E-2</c:v>
                </c:pt>
                <c:pt idx="506">
                  <c:v>-8.68337E-2</c:v>
                </c:pt>
                <c:pt idx="507">
                  <c:v>-8.6646699999999993E-2</c:v>
                </c:pt>
                <c:pt idx="508">
                  <c:v>-8.6453000000000002E-2</c:v>
                </c:pt>
                <c:pt idx="509">
                  <c:v>-8.6252499999999996E-2</c:v>
                </c:pt>
                <c:pt idx="510">
                  <c:v>-8.6045499999999997E-2</c:v>
                </c:pt>
                <c:pt idx="511">
                  <c:v>-8.5832000000000006E-2</c:v>
                </c:pt>
                <c:pt idx="512">
                  <c:v>-8.5612099999999997E-2</c:v>
                </c:pt>
                <c:pt idx="513">
                  <c:v>-8.5385799999999998E-2</c:v>
                </c:pt>
                <c:pt idx="514">
                  <c:v>-8.5153300000000001E-2</c:v>
                </c:pt>
                <c:pt idx="515">
                  <c:v>-8.4914600000000007E-2</c:v>
                </c:pt>
                <c:pt idx="516">
                  <c:v>-8.4669900000000006E-2</c:v>
                </c:pt>
                <c:pt idx="517">
                  <c:v>-8.4419099999999997E-2</c:v>
                </c:pt>
                <c:pt idx="518">
                  <c:v>-8.4162500000000001E-2</c:v>
                </c:pt>
                <c:pt idx="519">
                  <c:v>-8.3900000000000002E-2</c:v>
                </c:pt>
                <c:pt idx="520">
                  <c:v>-8.3631899999999995E-2</c:v>
                </c:pt>
                <c:pt idx="521">
                  <c:v>-8.3358000000000002E-2</c:v>
                </c:pt>
                <c:pt idx="522">
                  <c:v>-8.3078600000000002E-2</c:v>
                </c:pt>
                <c:pt idx="523">
                  <c:v>-8.2793699999999998E-2</c:v>
                </c:pt>
                <c:pt idx="524">
                  <c:v>-8.2503400000000005E-2</c:v>
                </c:pt>
                <c:pt idx="525">
                  <c:v>-8.2207799999999998E-2</c:v>
                </c:pt>
                <c:pt idx="526">
                  <c:v>-8.1906900000000005E-2</c:v>
                </c:pt>
                <c:pt idx="527">
                  <c:v>-8.1600900000000004E-2</c:v>
                </c:pt>
                <c:pt idx="528">
                  <c:v>-8.1289799999999995E-2</c:v>
                </c:pt>
                <c:pt idx="529">
                  <c:v>-8.0973699999999996E-2</c:v>
                </c:pt>
                <c:pt idx="530">
                  <c:v>-8.0652699999999994E-2</c:v>
                </c:pt>
                <c:pt idx="531">
                  <c:v>-8.0326800000000004E-2</c:v>
                </c:pt>
                <c:pt idx="532">
                  <c:v>-7.9996300000000006E-2</c:v>
                </c:pt>
                <c:pt idx="533">
                  <c:v>-7.9660999999999996E-2</c:v>
                </c:pt>
                <c:pt idx="534">
                  <c:v>-7.9321199999999994E-2</c:v>
                </c:pt>
                <c:pt idx="535">
                  <c:v>-7.89768E-2</c:v>
                </c:pt>
                <c:pt idx="536">
                  <c:v>-7.8628000000000003E-2</c:v>
                </c:pt>
                <c:pt idx="537">
                  <c:v>-7.8274899999999994E-2</c:v>
                </c:pt>
                <c:pt idx="538">
                  <c:v>-7.7917500000000001E-2</c:v>
                </c:pt>
                <c:pt idx="539">
                  <c:v>-7.7555899999999997E-2</c:v>
                </c:pt>
                <c:pt idx="540">
                  <c:v>-7.7190099999999998E-2</c:v>
                </c:pt>
                <c:pt idx="541">
                  <c:v>-7.6820399999999997E-2</c:v>
                </c:pt>
                <c:pt idx="542">
                  <c:v>-7.6446600000000003E-2</c:v>
                </c:pt>
                <c:pt idx="543">
                  <c:v>-7.6068999999999998E-2</c:v>
                </c:pt>
                <c:pt idx="544">
                  <c:v>-7.5687599999999994E-2</c:v>
                </c:pt>
                <c:pt idx="545">
                  <c:v>-7.5302400000000005E-2</c:v>
                </c:pt>
                <c:pt idx="546">
                  <c:v>-7.4913599999999997E-2</c:v>
                </c:pt>
                <c:pt idx="547">
                  <c:v>-7.4521199999999996E-2</c:v>
                </c:pt>
                <c:pt idx="548">
                  <c:v>-7.4125200000000002E-2</c:v>
                </c:pt>
                <c:pt idx="549">
                  <c:v>-7.3725899999999997E-2</c:v>
                </c:pt>
                <c:pt idx="550">
                  <c:v>-7.3323100000000002E-2</c:v>
                </c:pt>
                <c:pt idx="551">
                  <c:v>-7.2917099999999999E-2</c:v>
                </c:pt>
                <c:pt idx="552">
                  <c:v>-7.25079E-2</c:v>
                </c:pt>
                <c:pt idx="553">
                  <c:v>-7.2095500000000007E-2</c:v>
                </c:pt>
                <c:pt idx="554">
                  <c:v>-7.1680099999999997E-2</c:v>
                </c:pt>
                <c:pt idx="555">
                  <c:v>-7.1261699999999997E-2</c:v>
                </c:pt>
                <c:pt idx="556">
                  <c:v>-7.0840299999999995E-2</c:v>
                </c:pt>
                <c:pt idx="557">
                  <c:v>-7.0416099999999995E-2</c:v>
                </c:pt>
                <c:pt idx="558">
                  <c:v>-6.9989099999999999E-2</c:v>
                </c:pt>
                <c:pt idx="559">
                  <c:v>-6.9559300000000004E-2</c:v>
                </c:pt>
                <c:pt idx="560">
                  <c:v>-6.9126999999999994E-2</c:v>
                </c:pt>
                <c:pt idx="561">
                  <c:v>-6.8692000000000003E-2</c:v>
                </c:pt>
                <c:pt idx="562">
                  <c:v>-6.8254599999999999E-2</c:v>
                </c:pt>
                <c:pt idx="563">
                  <c:v>-6.7814700000000006E-2</c:v>
                </c:pt>
                <c:pt idx="564">
                  <c:v>-6.7372399999999999E-2</c:v>
                </c:pt>
                <c:pt idx="565">
                  <c:v>-6.6927899999999999E-2</c:v>
                </c:pt>
                <c:pt idx="566">
                  <c:v>-6.6481100000000001E-2</c:v>
                </c:pt>
                <c:pt idx="567">
                  <c:v>-6.6032099999999996E-2</c:v>
                </c:pt>
                <c:pt idx="568">
                  <c:v>-6.5581E-2</c:v>
                </c:pt>
                <c:pt idx="569">
                  <c:v>-6.5127900000000002E-2</c:v>
                </c:pt>
                <c:pt idx="570">
                  <c:v>-6.4672800000000003E-2</c:v>
                </c:pt>
                <c:pt idx="571">
                  <c:v>-6.4215800000000003E-2</c:v>
                </c:pt>
                <c:pt idx="572">
                  <c:v>-6.3756999999999994E-2</c:v>
                </c:pt>
                <c:pt idx="573">
                  <c:v>-6.3296400000000003E-2</c:v>
                </c:pt>
                <c:pt idx="574">
                  <c:v>-6.2834100000000004E-2</c:v>
                </c:pt>
                <c:pt idx="575">
                  <c:v>-6.2370099999999998E-2</c:v>
                </c:pt>
                <c:pt idx="576">
                  <c:v>-6.1904500000000001E-2</c:v>
                </c:pt>
                <c:pt idx="577">
                  <c:v>-6.1437499999999999E-2</c:v>
                </c:pt>
                <c:pt idx="578">
                  <c:v>-6.0968899999999999E-2</c:v>
                </c:pt>
                <c:pt idx="579">
                  <c:v>-6.0498900000000001E-2</c:v>
                </c:pt>
                <c:pt idx="580">
                  <c:v>-6.00276E-2</c:v>
                </c:pt>
                <c:pt idx="581">
                  <c:v>-5.9554999999999997E-2</c:v>
                </c:pt>
                <c:pt idx="582">
                  <c:v>-5.90812E-2</c:v>
                </c:pt>
                <c:pt idx="583">
                  <c:v>-5.86063E-2</c:v>
                </c:pt>
                <c:pt idx="584">
                  <c:v>-5.81302E-2</c:v>
                </c:pt>
                <c:pt idx="585">
                  <c:v>-5.7653000000000003E-2</c:v>
                </c:pt>
                <c:pt idx="586">
                  <c:v>-5.7174900000000001E-2</c:v>
                </c:pt>
                <c:pt idx="587">
                  <c:v>-5.66959E-2</c:v>
                </c:pt>
                <c:pt idx="588">
                  <c:v>-5.6216000000000002E-2</c:v>
                </c:pt>
                <c:pt idx="589">
                  <c:v>-5.5735199999999999E-2</c:v>
                </c:pt>
                <c:pt idx="590">
                  <c:v>-5.5253700000000003E-2</c:v>
                </c:pt>
                <c:pt idx="591">
                  <c:v>-5.4771500000000001E-2</c:v>
                </c:pt>
                <c:pt idx="592">
                  <c:v>-5.4288599999999999E-2</c:v>
                </c:pt>
                <c:pt idx="593">
                  <c:v>-5.3805199999999997E-2</c:v>
                </c:pt>
                <c:pt idx="594">
                  <c:v>-5.3321199999999999E-2</c:v>
                </c:pt>
                <c:pt idx="595">
                  <c:v>-5.28367E-2</c:v>
                </c:pt>
                <c:pt idx="596">
                  <c:v>-5.2351700000000001E-2</c:v>
                </c:pt>
                <c:pt idx="597">
                  <c:v>-5.18664E-2</c:v>
                </c:pt>
                <c:pt idx="598">
                  <c:v>-5.1380799999999997E-2</c:v>
                </c:pt>
                <c:pt idx="599">
                  <c:v>-5.08949E-2</c:v>
                </c:pt>
                <c:pt idx="600">
                  <c:v>-5.0408700000000001E-2</c:v>
                </c:pt>
                <c:pt idx="601">
                  <c:v>-4.9922399999999999E-2</c:v>
                </c:pt>
                <c:pt idx="602">
                  <c:v>-4.9435899999999998E-2</c:v>
                </c:pt>
                <c:pt idx="603">
                  <c:v>-4.8949399999999997E-2</c:v>
                </c:pt>
                <c:pt idx="604">
                  <c:v>-4.84628E-2</c:v>
                </c:pt>
                <c:pt idx="605">
                  <c:v>-4.79763E-2</c:v>
                </c:pt>
                <c:pt idx="606">
                  <c:v>-4.7489799999999999E-2</c:v>
                </c:pt>
                <c:pt idx="607">
                  <c:v>-4.7003400000000001E-2</c:v>
                </c:pt>
                <c:pt idx="608">
                  <c:v>-4.6517200000000002E-2</c:v>
                </c:pt>
                <c:pt idx="609">
                  <c:v>-4.6031200000000001E-2</c:v>
                </c:pt>
                <c:pt idx="610">
                  <c:v>-4.5545500000000003E-2</c:v>
                </c:pt>
                <c:pt idx="611">
                  <c:v>-4.5060000000000003E-2</c:v>
                </c:pt>
                <c:pt idx="612">
                  <c:v>-4.4574900000000001E-2</c:v>
                </c:pt>
                <c:pt idx="613">
                  <c:v>-4.4090200000000003E-2</c:v>
                </c:pt>
                <c:pt idx="614">
                  <c:v>-4.3605999999999999E-2</c:v>
                </c:pt>
                <c:pt idx="615">
                  <c:v>-4.3122199999999999E-2</c:v>
                </c:pt>
                <c:pt idx="616">
                  <c:v>-4.26389E-2</c:v>
                </c:pt>
                <c:pt idx="617">
                  <c:v>-4.2156199999999998E-2</c:v>
                </c:pt>
                <c:pt idx="618">
                  <c:v>-4.1674099999999999E-2</c:v>
                </c:pt>
                <c:pt idx="619">
                  <c:v>-4.1192699999999999E-2</c:v>
                </c:pt>
                <c:pt idx="620">
                  <c:v>-4.0711999999999998E-2</c:v>
                </c:pt>
                <c:pt idx="621">
                  <c:v>-4.0231900000000001E-2</c:v>
                </c:pt>
                <c:pt idx="622">
                  <c:v>-3.9752700000000002E-2</c:v>
                </c:pt>
                <c:pt idx="623">
                  <c:v>-3.9274299999999998E-2</c:v>
                </c:pt>
                <c:pt idx="624">
                  <c:v>-3.8796700000000003E-2</c:v>
                </c:pt>
                <c:pt idx="625">
                  <c:v>-3.832E-2</c:v>
                </c:pt>
                <c:pt idx="626">
                  <c:v>-3.7844299999999997E-2</c:v>
                </c:pt>
                <c:pt idx="627">
                  <c:v>-3.73695E-2</c:v>
                </c:pt>
                <c:pt idx="628">
                  <c:v>-3.6895699999999997E-2</c:v>
                </c:pt>
                <c:pt idx="629">
                  <c:v>-3.6422999999999997E-2</c:v>
                </c:pt>
                <c:pt idx="630">
                  <c:v>-3.5951299999999999E-2</c:v>
                </c:pt>
                <c:pt idx="631">
                  <c:v>-3.54808E-2</c:v>
                </c:pt>
                <c:pt idx="632">
                  <c:v>-3.5011399999999998E-2</c:v>
                </c:pt>
                <c:pt idx="633">
                  <c:v>-3.4543200000000003E-2</c:v>
                </c:pt>
                <c:pt idx="634">
                  <c:v>-3.4076200000000001E-2</c:v>
                </c:pt>
                <c:pt idx="635">
                  <c:v>-3.3610500000000001E-2</c:v>
                </c:pt>
                <c:pt idx="636">
                  <c:v>-3.3146000000000002E-2</c:v>
                </c:pt>
                <c:pt idx="637">
                  <c:v>-3.2682900000000001E-2</c:v>
                </c:pt>
                <c:pt idx="638">
                  <c:v>-3.2221199999999998E-2</c:v>
                </c:pt>
                <c:pt idx="639">
                  <c:v>-3.1760799999999999E-2</c:v>
                </c:pt>
                <c:pt idx="640">
                  <c:v>-3.1301900000000001E-2</c:v>
                </c:pt>
                <c:pt idx="641">
                  <c:v>-3.0844400000000001E-2</c:v>
                </c:pt>
                <c:pt idx="642">
                  <c:v>-3.0388399999999999E-2</c:v>
                </c:pt>
                <c:pt idx="643">
                  <c:v>-2.9933899999999999E-2</c:v>
                </c:pt>
                <c:pt idx="644">
                  <c:v>-2.9480900000000001E-2</c:v>
                </c:pt>
                <c:pt idx="645">
                  <c:v>-2.90295E-2</c:v>
                </c:pt>
                <c:pt idx="646">
                  <c:v>-2.85797E-2</c:v>
                </c:pt>
                <c:pt idx="647">
                  <c:v>-2.81316E-2</c:v>
                </c:pt>
                <c:pt idx="648">
                  <c:v>-2.7685100000000001E-2</c:v>
                </c:pt>
                <c:pt idx="649">
                  <c:v>-2.7240299999999999E-2</c:v>
                </c:pt>
                <c:pt idx="650">
                  <c:v>-2.67972E-2</c:v>
                </c:pt>
                <c:pt idx="651">
                  <c:v>-2.6355900000000002E-2</c:v>
                </c:pt>
                <c:pt idx="652">
                  <c:v>-2.59163E-2</c:v>
                </c:pt>
                <c:pt idx="653">
                  <c:v>-2.5478500000000001E-2</c:v>
                </c:pt>
                <c:pt idx="654">
                  <c:v>-2.5042600000000002E-2</c:v>
                </c:pt>
                <c:pt idx="655">
                  <c:v>-2.4608499999999998E-2</c:v>
                </c:pt>
                <c:pt idx="656">
                  <c:v>-2.4176199999999998E-2</c:v>
                </c:pt>
                <c:pt idx="657">
                  <c:v>-2.37459E-2</c:v>
                </c:pt>
                <c:pt idx="658">
                  <c:v>-2.3317500000000001E-2</c:v>
                </c:pt>
                <c:pt idx="659">
                  <c:v>-2.2891000000000002E-2</c:v>
                </c:pt>
                <c:pt idx="660">
                  <c:v>-2.24665E-2</c:v>
                </c:pt>
                <c:pt idx="661">
                  <c:v>-2.2043900000000002E-2</c:v>
                </c:pt>
                <c:pt idx="662">
                  <c:v>-2.1623400000000001E-2</c:v>
                </c:pt>
                <c:pt idx="663">
                  <c:v>-2.1204899999999999E-2</c:v>
                </c:pt>
                <c:pt idx="664">
                  <c:v>-2.0788500000000001E-2</c:v>
                </c:pt>
                <c:pt idx="665">
                  <c:v>-2.0374199999999999E-2</c:v>
                </c:pt>
                <c:pt idx="666">
                  <c:v>-1.9961900000000001E-2</c:v>
                </c:pt>
                <c:pt idx="667">
                  <c:v>-1.9551800000000001E-2</c:v>
                </c:pt>
                <c:pt idx="668">
                  <c:v>-1.91437E-2</c:v>
                </c:pt>
                <c:pt idx="669">
                  <c:v>-1.8737899999999998E-2</c:v>
                </c:pt>
                <c:pt idx="670">
                  <c:v>-1.8334199999999998E-2</c:v>
                </c:pt>
                <c:pt idx="671">
                  <c:v>-1.7932699999999999E-2</c:v>
                </c:pt>
                <c:pt idx="672">
                  <c:v>-1.7533400000000001E-2</c:v>
                </c:pt>
                <c:pt idx="673">
                  <c:v>-1.71364E-2</c:v>
                </c:pt>
                <c:pt idx="674">
                  <c:v>-1.6741599999999999E-2</c:v>
                </c:pt>
                <c:pt idx="675">
                  <c:v>-1.6349099999999998E-2</c:v>
                </c:pt>
                <c:pt idx="676">
                  <c:v>-1.5958799999999999E-2</c:v>
                </c:pt>
                <c:pt idx="677">
                  <c:v>-1.5570799999999999E-2</c:v>
                </c:pt>
                <c:pt idx="678">
                  <c:v>-1.5185199999999999E-2</c:v>
                </c:pt>
                <c:pt idx="679">
                  <c:v>-1.48018E-2</c:v>
                </c:pt>
                <c:pt idx="680">
                  <c:v>-1.44209E-2</c:v>
                </c:pt>
                <c:pt idx="681">
                  <c:v>-1.4042199999999999E-2</c:v>
                </c:pt>
                <c:pt idx="682">
                  <c:v>-1.3665999999999999E-2</c:v>
                </c:pt>
                <c:pt idx="683">
                  <c:v>-1.3292099999999999E-2</c:v>
                </c:pt>
                <c:pt idx="684">
                  <c:v>-1.2920600000000001E-2</c:v>
                </c:pt>
                <c:pt idx="685">
                  <c:v>-1.25515E-2</c:v>
                </c:pt>
                <c:pt idx="686">
                  <c:v>-1.21849E-2</c:v>
                </c:pt>
                <c:pt idx="687">
                  <c:v>-1.18207E-2</c:v>
                </c:pt>
                <c:pt idx="688">
                  <c:v>-1.1458899999999999E-2</c:v>
                </c:pt>
                <c:pt idx="689">
                  <c:v>-1.1099599999999999E-2</c:v>
                </c:pt>
                <c:pt idx="690">
                  <c:v>-1.07428E-2</c:v>
                </c:pt>
                <c:pt idx="691">
                  <c:v>-1.0388400000000001E-2</c:v>
                </c:pt>
                <c:pt idx="692">
                  <c:v>-1.00366E-2</c:v>
                </c:pt>
                <c:pt idx="693">
                  <c:v>-9.6872199999999999E-3</c:v>
                </c:pt>
                <c:pt idx="694">
                  <c:v>-9.3403800000000006E-3</c:v>
                </c:pt>
                <c:pt idx="695">
                  <c:v>-8.9960500000000002E-3</c:v>
                </c:pt>
                <c:pt idx="696">
                  <c:v>-8.6542600000000004E-3</c:v>
                </c:pt>
                <c:pt idx="697">
                  <c:v>-8.3150099999999994E-3</c:v>
                </c:pt>
                <c:pt idx="698">
                  <c:v>-7.9783100000000006E-3</c:v>
                </c:pt>
                <c:pt idx="699">
                  <c:v>-7.6441599999999997E-3</c:v>
                </c:pt>
                <c:pt idx="700">
                  <c:v>-7.3125799999999999E-3</c:v>
                </c:pt>
                <c:pt idx="701">
                  <c:v>-6.9835699999999997E-3</c:v>
                </c:pt>
                <c:pt idx="702">
                  <c:v>-6.6571299999999998E-3</c:v>
                </c:pt>
                <c:pt idx="703">
                  <c:v>-6.3332900000000001E-3</c:v>
                </c:pt>
                <c:pt idx="704">
                  <c:v>-6.0120299999999998E-3</c:v>
                </c:pt>
                <c:pt idx="705">
                  <c:v>-5.6933699999999997E-3</c:v>
                </c:pt>
                <c:pt idx="706">
                  <c:v>-5.3773199999999997E-3</c:v>
                </c:pt>
                <c:pt idx="707">
                  <c:v>-5.0638799999999998E-3</c:v>
                </c:pt>
                <c:pt idx="708">
                  <c:v>-4.75305E-3</c:v>
                </c:pt>
                <c:pt idx="709">
                  <c:v>-4.4448400000000002E-3</c:v>
                </c:pt>
                <c:pt idx="710">
                  <c:v>-4.1392599999999996E-3</c:v>
                </c:pt>
                <c:pt idx="711">
                  <c:v>-3.8363099999999999E-3</c:v>
                </c:pt>
                <c:pt idx="712">
                  <c:v>-3.5359800000000002E-3</c:v>
                </c:pt>
                <c:pt idx="713">
                  <c:v>-3.2382999999999999E-3</c:v>
                </c:pt>
                <c:pt idx="714">
                  <c:v>-2.9432500000000001E-3</c:v>
                </c:pt>
                <c:pt idx="715">
                  <c:v>-2.6508500000000002E-3</c:v>
                </c:pt>
                <c:pt idx="716">
                  <c:v>-2.3610900000000002E-3</c:v>
                </c:pt>
                <c:pt idx="717">
                  <c:v>-2.07398E-3</c:v>
                </c:pt>
                <c:pt idx="718">
                  <c:v>-1.78952E-3</c:v>
                </c:pt>
                <c:pt idx="719">
                  <c:v>-1.5077199999999999E-3</c:v>
                </c:pt>
                <c:pt idx="720">
                  <c:v>-1.2285600000000001E-3</c:v>
                </c:pt>
                <c:pt idx="721">
                  <c:v>-9.52066E-4</c:v>
                </c:pt>
                <c:pt idx="722">
                  <c:v>-6.7822499999999997E-4</c:v>
                </c:pt>
                <c:pt idx="723">
                  <c:v>-4.0704100000000002E-4</c:v>
                </c:pt>
                <c:pt idx="724">
                  <c:v>-1.38515E-4</c:v>
                </c:pt>
                <c:pt idx="725">
                  <c:v>1.2735200000000001E-4</c:v>
                </c:pt>
                <c:pt idx="726">
                  <c:v>3.9056200000000001E-4</c:v>
                </c:pt>
                <c:pt idx="727">
                  <c:v>6.5111399999999995E-4</c:v>
                </c:pt>
                <c:pt idx="728">
                  <c:v>9.0900900000000001E-4</c:v>
                </c:pt>
                <c:pt idx="729">
                  <c:v>1.1642499999999999E-3</c:v>
                </c:pt>
                <c:pt idx="730">
                  <c:v>1.41683E-3</c:v>
                </c:pt>
                <c:pt idx="731">
                  <c:v>1.66676E-3</c:v>
                </c:pt>
                <c:pt idx="732">
                  <c:v>1.9140299999999999E-3</c:v>
                </c:pt>
                <c:pt idx="733">
                  <c:v>2.1586600000000002E-3</c:v>
                </c:pt>
                <c:pt idx="734">
                  <c:v>2.4006399999999999E-3</c:v>
                </c:pt>
                <c:pt idx="735">
                  <c:v>2.6399700000000002E-3</c:v>
                </c:pt>
                <c:pt idx="736">
                  <c:v>2.8766500000000001E-3</c:v>
                </c:pt>
                <c:pt idx="737">
                  <c:v>3.1107000000000001E-3</c:v>
                </c:pt>
                <c:pt idx="738">
                  <c:v>3.3421000000000002E-3</c:v>
                </c:pt>
                <c:pt idx="739">
                  <c:v>3.5708699999999999E-3</c:v>
                </c:pt>
                <c:pt idx="740">
                  <c:v>3.79701E-3</c:v>
                </c:pt>
                <c:pt idx="741">
                  <c:v>4.0205299999999996E-3</c:v>
                </c:pt>
                <c:pt idx="742">
                  <c:v>4.2414100000000001E-3</c:v>
                </c:pt>
                <c:pt idx="743">
                  <c:v>4.4596799999999997E-3</c:v>
                </c:pt>
                <c:pt idx="744">
                  <c:v>4.6753300000000001E-3</c:v>
                </c:pt>
                <c:pt idx="745">
                  <c:v>4.8883800000000003E-3</c:v>
                </c:pt>
                <c:pt idx="746">
                  <c:v>5.0988099999999996E-3</c:v>
                </c:pt>
                <c:pt idx="747">
                  <c:v>5.3066399999999996E-3</c:v>
                </c:pt>
                <c:pt idx="748">
                  <c:v>5.5118800000000003E-3</c:v>
                </c:pt>
                <c:pt idx="749">
                  <c:v>5.7145299999999998E-3</c:v>
                </c:pt>
                <c:pt idx="750">
                  <c:v>5.91459E-3</c:v>
                </c:pt>
                <c:pt idx="751">
                  <c:v>6.1120799999999998E-3</c:v>
                </c:pt>
                <c:pt idx="752">
                  <c:v>6.3069900000000002E-3</c:v>
                </c:pt>
                <c:pt idx="753">
                  <c:v>6.4993300000000002E-3</c:v>
                </c:pt>
                <c:pt idx="754">
                  <c:v>6.6891099999999998E-3</c:v>
                </c:pt>
                <c:pt idx="755">
                  <c:v>6.8763399999999999E-3</c:v>
                </c:pt>
                <c:pt idx="756">
                  <c:v>7.0610300000000003E-3</c:v>
                </c:pt>
                <c:pt idx="757">
                  <c:v>7.2431700000000002E-3</c:v>
                </c:pt>
                <c:pt idx="758">
                  <c:v>7.4227800000000003E-3</c:v>
                </c:pt>
                <c:pt idx="759">
                  <c:v>7.5998599999999999E-3</c:v>
                </c:pt>
                <c:pt idx="760">
                  <c:v>7.7744199999999998E-3</c:v>
                </c:pt>
                <c:pt idx="761">
                  <c:v>7.9464800000000006E-3</c:v>
                </c:pt>
                <c:pt idx="762">
                  <c:v>8.1160299999999998E-3</c:v>
                </c:pt>
                <c:pt idx="763">
                  <c:v>8.2830899999999999E-3</c:v>
                </c:pt>
                <c:pt idx="764">
                  <c:v>8.4476599999999992E-3</c:v>
                </c:pt>
                <c:pt idx="765">
                  <c:v>8.6097499999999993E-3</c:v>
                </c:pt>
                <c:pt idx="766">
                  <c:v>8.7693800000000002E-3</c:v>
                </c:pt>
                <c:pt idx="767">
                  <c:v>8.9265400000000002E-3</c:v>
                </c:pt>
                <c:pt idx="768">
                  <c:v>9.0812500000000008E-3</c:v>
                </c:pt>
                <c:pt idx="769">
                  <c:v>9.2335200000000003E-3</c:v>
                </c:pt>
                <c:pt idx="770">
                  <c:v>9.3833500000000004E-3</c:v>
                </c:pt>
                <c:pt idx="771">
                  <c:v>9.5307599999999992E-3</c:v>
                </c:pt>
                <c:pt idx="772">
                  <c:v>9.6757500000000003E-3</c:v>
                </c:pt>
                <c:pt idx="773">
                  <c:v>9.8183400000000001E-3</c:v>
                </c:pt>
                <c:pt idx="774">
                  <c:v>9.9585400000000001E-3</c:v>
                </c:pt>
                <c:pt idx="775">
                  <c:v>1.0096300000000001E-2</c:v>
                </c:pt>
                <c:pt idx="776">
                  <c:v>1.0231799999999999E-2</c:v>
                </c:pt>
                <c:pt idx="777">
                  <c:v>1.03648E-2</c:v>
                </c:pt>
                <c:pt idx="778">
                  <c:v>1.0495600000000001E-2</c:v>
                </c:pt>
                <c:pt idx="779">
                  <c:v>1.06239E-2</c:v>
                </c:pt>
                <c:pt idx="780">
                  <c:v>1.0749999999999999E-2</c:v>
                </c:pt>
                <c:pt idx="781">
                  <c:v>1.08737E-2</c:v>
                </c:pt>
                <c:pt idx="782">
                  <c:v>1.0995100000000001E-2</c:v>
                </c:pt>
                <c:pt idx="783">
                  <c:v>1.11141E-2</c:v>
                </c:pt>
                <c:pt idx="784">
                  <c:v>1.12309E-2</c:v>
                </c:pt>
                <c:pt idx="785">
                  <c:v>1.13455E-2</c:v>
                </c:pt>
                <c:pt idx="786">
                  <c:v>1.1457699999999999E-2</c:v>
                </c:pt>
                <c:pt idx="787">
                  <c:v>1.15677E-2</c:v>
                </c:pt>
                <c:pt idx="788">
                  <c:v>1.16755E-2</c:v>
                </c:pt>
                <c:pt idx="789">
                  <c:v>1.1781E-2</c:v>
                </c:pt>
                <c:pt idx="790">
                  <c:v>1.18843E-2</c:v>
                </c:pt>
                <c:pt idx="791">
                  <c:v>1.19854E-2</c:v>
                </c:pt>
                <c:pt idx="792">
                  <c:v>1.2084299999999999E-2</c:v>
                </c:pt>
                <c:pt idx="793">
                  <c:v>1.2181000000000001E-2</c:v>
                </c:pt>
                <c:pt idx="794">
                  <c:v>1.22755E-2</c:v>
                </c:pt>
                <c:pt idx="795">
                  <c:v>1.2367899999999999E-2</c:v>
                </c:pt>
                <c:pt idx="796">
                  <c:v>1.24581E-2</c:v>
                </c:pt>
                <c:pt idx="797">
                  <c:v>1.2546099999999999E-2</c:v>
                </c:pt>
                <c:pt idx="798">
                  <c:v>1.26321E-2</c:v>
                </c:pt>
                <c:pt idx="799">
                  <c:v>1.27159E-2</c:v>
                </c:pt>
                <c:pt idx="800">
                  <c:v>1.27977E-2</c:v>
                </c:pt>
                <c:pt idx="801">
                  <c:v>1.28773E-2</c:v>
                </c:pt>
                <c:pt idx="802">
                  <c:v>1.29549E-2</c:v>
                </c:pt>
                <c:pt idx="803">
                  <c:v>1.3030399999999999E-2</c:v>
                </c:pt>
                <c:pt idx="804">
                  <c:v>1.31039E-2</c:v>
                </c:pt>
                <c:pt idx="805">
                  <c:v>1.31754E-2</c:v>
                </c:pt>
                <c:pt idx="806">
                  <c:v>1.3244799999999999E-2</c:v>
                </c:pt>
                <c:pt idx="807">
                  <c:v>1.33122E-2</c:v>
                </c:pt>
                <c:pt idx="808">
                  <c:v>1.33776E-2</c:v>
                </c:pt>
                <c:pt idx="809">
                  <c:v>1.3441E-2</c:v>
                </c:pt>
                <c:pt idx="810">
                  <c:v>1.3502500000000001E-2</c:v>
                </c:pt>
                <c:pt idx="811">
                  <c:v>1.3561999999999999E-2</c:v>
                </c:pt>
                <c:pt idx="812">
                  <c:v>1.36195E-2</c:v>
                </c:pt>
                <c:pt idx="813">
                  <c:v>1.36752E-2</c:v>
                </c:pt>
                <c:pt idx="814">
                  <c:v>1.37289E-2</c:v>
                </c:pt>
                <c:pt idx="815">
                  <c:v>1.37807E-2</c:v>
                </c:pt>
                <c:pt idx="816">
                  <c:v>1.38307E-2</c:v>
                </c:pt>
                <c:pt idx="817">
                  <c:v>1.3878700000000001E-2</c:v>
                </c:pt>
                <c:pt idx="818">
                  <c:v>1.39249E-2</c:v>
                </c:pt>
                <c:pt idx="819">
                  <c:v>1.39693E-2</c:v>
                </c:pt>
                <c:pt idx="820">
                  <c:v>1.40118E-2</c:v>
                </c:pt>
                <c:pt idx="821">
                  <c:v>1.4052500000000001E-2</c:v>
                </c:pt>
                <c:pt idx="822">
                  <c:v>1.40914E-2</c:v>
                </c:pt>
                <c:pt idx="823">
                  <c:v>1.41285E-2</c:v>
                </c:pt>
                <c:pt idx="824">
                  <c:v>1.41639E-2</c:v>
                </c:pt>
                <c:pt idx="825">
                  <c:v>1.41975E-2</c:v>
                </c:pt>
                <c:pt idx="826">
                  <c:v>1.42293E-2</c:v>
                </c:pt>
                <c:pt idx="827">
                  <c:v>1.42594E-2</c:v>
                </c:pt>
                <c:pt idx="828">
                  <c:v>1.42878E-2</c:v>
                </c:pt>
                <c:pt idx="829">
                  <c:v>1.4314500000000001E-2</c:v>
                </c:pt>
                <c:pt idx="830">
                  <c:v>1.43395E-2</c:v>
                </c:pt>
                <c:pt idx="831">
                  <c:v>1.43628E-2</c:v>
                </c:pt>
                <c:pt idx="832">
                  <c:v>1.43844E-2</c:v>
                </c:pt>
                <c:pt idx="833">
                  <c:v>1.4404399999999999E-2</c:v>
                </c:pt>
                <c:pt idx="834">
                  <c:v>1.44228E-2</c:v>
                </c:pt>
                <c:pt idx="835">
                  <c:v>1.44396E-2</c:v>
                </c:pt>
                <c:pt idx="836">
                  <c:v>1.4454699999999999E-2</c:v>
                </c:pt>
                <c:pt idx="837">
                  <c:v>1.44683E-2</c:v>
                </c:pt>
                <c:pt idx="838">
                  <c:v>1.44803E-2</c:v>
                </c:pt>
                <c:pt idx="839">
                  <c:v>1.44907E-2</c:v>
                </c:pt>
                <c:pt idx="840">
                  <c:v>1.44996E-2</c:v>
                </c:pt>
                <c:pt idx="841">
                  <c:v>1.45069E-2</c:v>
                </c:pt>
                <c:pt idx="842">
                  <c:v>1.4512799999999999E-2</c:v>
                </c:pt>
                <c:pt idx="843">
                  <c:v>1.45171E-2</c:v>
                </c:pt>
                <c:pt idx="844">
                  <c:v>1.4519900000000001E-2</c:v>
                </c:pt>
                <c:pt idx="845">
                  <c:v>1.4521299999999999E-2</c:v>
                </c:pt>
                <c:pt idx="846">
                  <c:v>1.45212E-2</c:v>
                </c:pt>
                <c:pt idx="847">
                  <c:v>1.45197E-2</c:v>
                </c:pt>
                <c:pt idx="848">
                  <c:v>1.45167E-2</c:v>
                </c:pt>
                <c:pt idx="849">
                  <c:v>1.45124E-2</c:v>
                </c:pt>
                <c:pt idx="850">
                  <c:v>1.45066E-2</c:v>
                </c:pt>
                <c:pt idx="851">
                  <c:v>1.4499400000000001E-2</c:v>
                </c:pt>
                <c:pt idx="852">
                  <c:v>1.4490899999999999E-2</c:v>
                </c:pt>
                <c:pt idx="853">
                  <c:v>1.4481000000000001E-2</c:v>
                </c:pt>
                <c:pt idx="854">
                  <c:v>1.44698E-2</c:v>
                </c:pt>
                <c:pt idx="855">
                  <c:v>1.44572E-2</c:v>
                </c:pt>
                <c:pt idx="856">
                  <c:v>1.4443299999999999E-2</c:v>
                </c:pt>
                <c:pt idx="857">
                  <c:v>1.44282E-2</c:v>
                </c:pt>
                <c:pt idx="858">
                  <c:v>1.44117E-2</c:v>
                </c:pt>
                <c:pt idx="859">
                  <c:v>1.4394000000000001E-2</c:v>
                </c:pt>
                <c:pt idx="860">
                  <c:v>1.4375000000000001E-2</c:v>
                </c:pt>
                <c:pt idx="861">
                  <c:v>1.4354799999999999E-2</c:v>
                </c:pt>
                <c:pt idx="862">
                  <c:v>1.43333E-2</c:v>
                </c:pt>
                <c:pt idx="863">
                  <c:v>1.4310700000000001E-2</c:v>
                </c:pt>
                <c:pt idx="864">
                  <c:v>1.4286800000000001E-2</c:v>
                </c:pt>
                <c:pt idx="865">
                  <c:v>1.42618E-2</c:v>
                </c:pt>
                <c:pt idx="866">
                  <c:v>1.42355E-2</c:v>
                </c:pt>
                <c:pt idx="867">
                  <c:v>1.4208200000000001E-2</c:v>
                </c:pt>
                <c:pt idx="868">
                  <c:v>1.41797E-2</c:v>
                </c:pt>
                <c:pt idx="869">
                  <c:v>1.4149999999999999E-2</c:v>
                </c:pt>
                <c:pt idx="870">
                  <c:v>1.41193E-2</c:v>
                </c:pt>
                <c:pt idx="871">
                  <c:v>1.40874E-2</c:v>
                </c:pt>
                <c:pt idx="872">
                  <c:v>1.4054499999999999E-2</c:v>
                </c:pt>
                <c:pt idx="873">
                  <c:v>1.40205E-2</c:v>
                </c:pt>
                <c:pt idx="874">
                  <c:v>1.39854E-2</c:v>
                </c:pt>
                <c:pt idx="875">
                  <c:v>1.39493E-2</c:v>
                </c:pt>
                <c:pt idx="876">
                  <c:v>1.39122E-2</c:v>
                </c:pt>
                <c:pt idx="877">
                  <c:v>1.3873999999999999E-2</c:v>
                </c:pt>
                <c:pt idx="878">
                  <c:v>1.3834900000000001E-2</c:v>
                </c:pt>
                <c:pt idx="879">
                  <c:v>1.37947E-2</c:v>
                </c:pt>
                <c:pt idx="880">
                  <c:v>1.37536E-2</c:v>
                </c:pt>
                <c:pt idx="881">
                  <c:v>1.37115E-2</c:v>
                </c:pt>
                <c:pt idx="882">
                  <c:v>1.36685E-2</c:v>
                </c:pt>
                <c:pt idx="883">
                  <c:v>1.3624600000000001E-2</c:v>
                </c:pt>
                <c:pt idx="884">
                  <c:v>1.35797E-2</c:v>
                </c:pt>
                <c:pt idx="885">
                  <c:v>1.35339E-2</c:v>
                </c:pt>
                <c:pt idx="886">
                  <c:v>1.3487300000000001E-2</c:v>
                </c:pt>
                <c:pt idx="887">
                  <c:v>1.3439700000000001E-2</c:v>
                </c:pt>
                <c:pt idx="888">
                  <c:v>1.33913E-2</c:v>
                </c:pt>
                <c:pt idx="889">
                  <c:v>1.3342100000000001E-2</c:v>
                </c:pt>
                <c:pt idx="890">
                  <c:v>1.3292E-2</c:v>
                </c:pt>
                <c:pt idx="891">
                  <c:v>1.32411E-2</c:v>
                </c:pt>
                <c:pt idx="892">
                  <c:v>1.3189299999999999E-2</c:v>
                </c:pt>
                <c:pt idx="893">
                  <c:v>1.3136800000000001E-2</c:v>
                </c:pt>
                <c:pt idx="894">
                  <c:v>1.30835E-2</c:v>
                </c:pt>
                <c:pt idx="895">
                  <c:v>1.30294E-2</c:v>
                </c:pt>
                <c:pt idx="896">
                  <c:v>1.2974599999999999E-2</c:v>
                </c:pt>
                <c:pt idx="897">
                  <c:v>1.2919E-2</c:v>
                </c:pt>
                <c:pt idx="898">
                  <c:v>1.2862699999999999E-2</c:v>
                </c:pt>
                <c:pt idx="899">
                  <c:v>1.28056E-2</c:v>
                </c:pt>
                <c:pt idx="900">
                  <c:v>1.27479E-2</c:v>
                </c:pt>
                <c:pt idx="901">
                  <c:v>1.2689499999999999E-2</c:v>
                </c:pt>
                <c:pt idx="902">
                  <c:v>1.2630300000000001E-2</c:v>
                </c:pt>
                <c:pt idx="903">
                  <c:v>1.25705E-2</c:v>
                </c:pt>
                <c:pt idx="904">
                  <c:v>1.25101E-2</c:v>
                </c:pt>
                <c:pt idx="905">
                  <c:v>1.2449E-2</c:v>
                </c:pt>
                <c:pt idx="906">
                  <c:v>1.23873E-2</c:v>
                </c:pt>
                <c:pt idx="907">
                  <c:v>1.2324999999999999E-2</c:v>
                </c:pt>
                <c:pt idx="908">
                  <c:v>1.2262E-2</c:v>
                </c:pt>
                <c:pt idx="909">
                  <c:v>1.2198499999999999E-2</c:v>
                </c:pt>
                <c:pt idx="910">
                  <c:v>1.21344E-2</c:v>
                </c:pt>
                <c:pt idx="911">
                  <c:v>1.2069699999999999E-2</c:v>
                </c:pt>
                <c:pt idx="912">
                  <c:v>1.20044E-2</c:v>
                </c:pt>
                <c:pt idx="913">
                  <c:v>1.1938600000000001E-2</c:v>
                </c:pt>
                <c:pt idx="914">
                  <c:v>1.1872300000000001E-2</c:v>
                </c:pt>
                <c:pt idx="915">
                  <c:v>1.18055E-2</c:v>
                </c:pt>
                <c:pt idx="916">
                  <c:v>1.17381E-2</c:v>
                </c:pt>
                <c:pt idx="917">
                  <c:v>1.16703E-2</c:v>
                </c:pt>
                <c:pt idx="918">
                  <c:v>1.16019E-2</c:v>
                </c:pt>
                <c:pt idx="919">
                  <c:v>1.1533099999999999E-2</c:v>
                </c:pt>
                <c:pt idx="920">
                  <c:v>1.1463900000000001E-2</c:v>
                </c:pt>
                <c:pt idx="921">
                  <c:v>1.1394100000000001E-2</c:v>
                </c:pt>
                <c:pt idx="922">
                  <c:v>1.1324000000000001E-2</c:v>
                </c:pt>
                <c:pt idx="923">
                  <c:v>1.12534E-2</c:v>
                </c:pt>
                <c:pt idx="924">
                  <c:v>1.11824E-2</c:v>
                </c:pt>
                <c:pt idx="925">
                  <c:v>1.11109E-2</c:v>
                </c:pt>
                <c:pt idx="926">
                  <c:v>1.10391E-2</c:v>
                </c:pt>
                <c:pt idx="927">
                  <c:v>1.09669E-2</c:v>
                </c:pt>
                <c:pt idx="928">
                  <c:v>1.08944E-2</c:v>
                </c:pt>
                <c:pt idx="929">
                  <c:v>1.08214E-2</c:v>
                </c:pt>
                <c:pt idx="930">
                  <c:v>1.07481E-2</c:v>
                </c:pt>
                <c:pt idx="931">
                  <c:v>1.06745E-2</c:v>
                </c:pt>
                <c:pt idx="932">
                  <c:v>1.06006E-2</c:v>
                </c:pt>
                <c:pt idx="933">
                  <c:v>1.0526300000000001E-2</c:v>
                </c:pt>
                <c:pt idx="934">
                  <c:v>1.04517E-2</c:v>
                </c:pt>
                <c:pt idx="935">
                  <c:v>1.03768E-2</c:v>
                </c:pt>
                <c:pt idx="936">
                  <c:v>1.03017E-2</c:v>
                </c:pt>
                <c:pt idx="937">
                  <c:v>1.02262E-2</c:v>
                </c:pt>
                <c:pt idx="938">
                  <c:v>1.01505E-2</c:v>
                </c:pt>
                <c:pt idx="939">
                  <c:v>1.00746E-2</c:v>
                </c:pt>
                <c:pt idx="940">
                  <c:v>9.9983399999999997E-3</c:v>
                </c:pt>
                <c:pt idx="941">
                  <c:v>9.9219000000000009E-3</c:v>
                </c:pt>
                <c:pt idx="942">
                  <c:v>9.84522E-3</c:v>
                </c:pt>
                <c:pt idx="943">
                  <c:v>9.7683300000000004E-3</c:v>
                </c:pt>
                <c:pt idx="944">
                  <c:v>9.6912300000000003E-3</c:v>
                </c:pt>
                <c:pt idx="945">
                  <c:v>9.6139299999999997E-3</c:v>
                </c:pt>
                <c:pt idx="946">
                  <c:v>9.5364500000000001E-3</c:v>
                </c:pt>
                <c:pt idx="947">
                  <c:v>9.4587899999999999E-3</c:v>
                </c:pt>
                <c:pt idx="948">
                  <c:v>9.3809600000000007E-3</c:v>
                </c:pt>
                <c:pt idx="949">
                  <c:v>9.3029700000000007E-3</c:v>
                </c:pt>
                <c:pt idx="950">
                  <c:v>9.2248299999999998E-3</c:v>
                </c:pt>
                <c:pt idx="951">
                  <c:v>9.1465499999999998E-3</c:v>
                </c:pt>
                <c:pt idx="952">
                  <c:v>9.0681400000000006E-3</c:v>
                </c:pt>
                <c:pt idx="953">
                  <c:v>8.9896100000000003E-3</c:v>
                </c:pt>
                <c:pt idx="954">
                  <c:v>8.9109700000000007E-3</c:v>
                </c:pt>
                <c:pt idx="955">
                  <c:v>8.83222E-3</c:v>
                </c:pt>
                <c:pt idx="956">
                  <c:v>8.7533699999999999E-3</c:v>
                </c:pt>
                <c:pt idx="957">
                  <c:v>8.6744400000000003E-3</c:v>
                </c:pt>
                <c:pt idx="958">
                  <c:v>8.5954299999999994E-3</c:v>
                </c:pt>
                <c:pt idx="959">
                  <c:v>8.5163500000000007E-3</c:v>
                </c:pt>
                <c:pt idx="960">
                  <c:v>8.4372200000000005E-3</c:v>
                </c:pt>
                <c:pt idx="961">
                  <c:v>8.3580200000000007E-3</c:v>
                </c:pt>
                <c:pt idx="962">
                  <c:v>8.2787899999999994E-3</c:v>
                </c:pt>
                <c:pt idx="963">
                  <c:v>8.1995200000000001E-3</c:v>
                </c:pt>
                <c:pt idx="964">
                  <c:v>8.1202199999999992E-3</c:v>
                </c:pt>
                <c:pt idx="965">
                  <c:v>8.0409100000000001E-3</c:v>
                </c:pt>
                <c:pt idx="966">
                  <c:v>7.9615799999999994E-3</c:v>
                </c:pt>
                <c:pt idx="967">
                  <c:v>7.8822500000000004E-3</c:v>
                </c:pt>
                <c:pt idx="968">
                  <c:v>7.8029299999999996E-3</c:v>
                </c:pt>
                <c:pt idx="969">
                  <c:v>7.7236199999999996E-3</c:v>
                </c:pt>
                <c:pt idx="970">
                  <c:v>7.6443300000000004E-3</c:v>
                </c:pt>
                <c:pt idx="971">
                  <c:v>7.5650600000000002E-3</c:v>
                </c:pt>
                <c:pt idx="972">
                  <c:v>7.4858399999999997E-3</c:v>
                </c:pt>
                <c:pt idx="973">
                  <c:v>7.4066499999999999E-3</c:v>
                </c:pt>
                <c:pt idx="974">
                  <c:v>7.3275199999999997E-3</c:v>
                </c:pt>
                <c:pt idx="975">
                  <c:v>7.24845E-3</c:v>
                </c:pt>
                <c:pt idx="976">
                  <c:v>7.16944E-3</c:v>
                </c:pt>
                <c:pt idx="977">
                  <c:v>7.0904999999999996E-3</c:v>
                </c:pt>
                <c:pt idx="978">
                  <c:v>7.0116500000000003E-3</c:v>
                </c:pt>
                <c:pt idx="979">
                  <c:v>6.9328799999999998E-3</c:v>
                </c:pt>
                <c:pt idx="980">
                  <c:v>6.8542000000000004E-3</c:v>
                </c:pt>
                <c:pt idx="981">
                  <c:v>6.7756300000000004E-3</c:v>
                </c:pt>
                <c:pt idx="982">
                  <c:v>6.6971599999999997E-3</c:v>
                </c:pt>
                <c:pt idx="983">
                  <c:v>6.6188100000000001E-3</c:v>
                </c:pt>
                <c:pt idx="984">
                  <c:v>6.5405799999999998E-3</c:v>
                </c:pt>
                <c:pt idx="985">
                  <c:v>6.4624799999999996E-3</c:v>
                </c:pt>
                <c:pt idx="986">
                  <c:v>6.3845100000000004E-3</c:v>
                </c:pt>
                <c:pt idx="987">
                  <c:v>6.3066800000000003E-3</c:v>
                </c:pt>
                <c:pt idx="988">
                  <c:v>6.2290000000000002E-3</c:v>
                </c:pt>
                <c:pt idx="989">
                  <c:v>6.15147E-3</c:v>
                </c:pt>
                <c:pt idx="990">
                  <c:v>6.0740999999999998E-3</c:v>
                </c:pt>
                <c:pt idx="991">
                  <c:v>5.9969000000000003E-3</c:v>
                </c:pt>
                <c:pt idx="992">
                  <c:v>5.9198599999999999E-3</c:v>
                </c:pt>
                <c:pt idx="993">
                  <c:v>5.84301E-3</c:v>
                </c:pt>
                <c:pt idx="994">
                  <c:v>5.76634E-3</c:v>
                </c:pt>
                <c:pt idx="995">
                  <c:v>5.6898499999999998E-3</c:v>
                </c:pt>
                <c:pt idx="996">
                  <c:v>5.61357E-3</c:v>
                </c:pt>
                <c:pt idx="997">
                  <c:v>5.53748E-3</c:v>
                </c:pt>
                <c:pt idx="998">
                  <c:v>5.4615999999999996E-3</c:v>
                </c:pt>
                <c:pt idx="999">
                  <c:v>5.3859299999999997E-3</c:v>
                </c:pt>
                <c:pt idx="1000">
                  <c:v>5.3104800000000002E-3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8C3-4771-A237-394061D10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919048"/>
        <c:axId val="636913144"/>
      </c:scatterChart>
      <c:valAx>
        <c:axId val="636919048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913144"/>
        <c:crossesAt val="-0.2"/>
        <c:crossBetween val="midCat"/>
      </c:valAx>
      <c:valAx>
        <c:axId val="636913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Amps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919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FwdEuler!$R$1</c:f>
              <c:strCache>
                <c:ptCount val="1"/>
                <c:pt idx="0">
                  <c:v>iL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FwdEuler!$Q$2:$Q$1002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FwdEuler!$R$2:$R$1002</c:f>
              <c:numCache>
                <c:formatCode>General</c:formatCode>
                <c:ptCount val="1001"/>
                <c:pt idx="0">
                  <c:v>0.01</c:v>
                </c:pt>
                <c:pt idx="1">
                  <c:v>1.9900000000000001E-2</c:v>
                </c:pt>
                <c:pt idx="2">
                  <c:v>2.9700000000000001E-2</c:v>
                </c:pt>
                <c:pt idx="3">
                  <c:v>3.9399999999999998E-2</c:v>
                </c:pt>
                <c:pt idx="4">
                  <c:v>4.9000000000000002E-2</c:v>
                </c:pt>
                <c:pt idx="5">
                  <c:v>5.8500099999999999E-2</c:v>
                </c:pt>
                <c:pt idx="6">
                  <c:v>6.7900299999999997E-2</c:v>
                </c:pt>
                <c:pt idx="7">
                  <c:v>7.7200699999999997E-2</c:v>
                </c:pt>
                <c:pt idx="8">
                  <c:v>8.6401199999999997E-2</c:v>
                </c:pt>
                <c:pt idx="9">
                  <c:v>9.5502100000000006E-2</c:v>
                </c:pt>
                <c:pt idx="10">
                  <c:v>0.104503</c:v>
                </c:pt>
                <c:pt idx="11">
                  <c:v>0.11340500000000001</c:v>
                </c:pt>
                <c:pt idx="12">
                  <c:v>0.122207</c:v>
                </c:pt>
                <c:pt idx="13">
                  <c:v>0.13091</c:v>
                </c:pt>
                <c:pt idx="14">
                  <c:v>0.139513</c:v>
                </c:pt>
                <c:pt idx="15">
                  <c:v>0.14801800000000001</c:v>
                </c:pt>
                <c:pt idx="16">
                  <c:v>0.15642300000000001</c:v>
                </c:pt>
                <c:pt idx="17">
                  <c:v>0.16472999999999999</c:v>
                </c:pt>
                <c:pt idx="18">
                  <c:v>0.17293800000000001</c:v>
                </c:pt>
                <c:pt idx="19">
                  <c:v>0.18104700000000001</c:v>
                </c:pt>
                <c:pt idx="20">
                  <c:v>0.189058</c:v>
                </c:pt>
                <c:pt idx="21">
                  <c:v>0.19697100000000001</c:v>
                </c:pt>
                <c:pt idx="22">
                  <c:v>0.20478499999999999</c:v>
                </c:pt>
                <c:pt idx="23">
                  <c:v>0.212502</c:v>
                </c:pt>
                <c:pt idx="24">
                  <c:v>0.22012100000000001</c:v>
                </c:pt>
                <c:pt idx="25">
                  <c:v>0.22764300000000001</c:v>
                </c:pt>
                <c:pt idx="26">
                  <c:v>0.235067</c:v>
                </c:pt>
                <c:pt idx="27">
                  <c:v>0.242395</c:v>
                </c:pt>
                <c:pt idx="28">
                  <c:v>0.24962599999999999</c:v>
                </c:pt>
                <c:pt idx="29">
                  <c:v>0.25675999999999999</c:v>
                </c:pt>
                <c:pt idx="30">
                  <c:v>0.26379799999999998</c:v>
                </c:pt>
                <c:pt idx="31">
                  <c:v>0.27073900000000001</c:v>
                </c:pt>
                <c:pt idx="32">
                  <c:v>0.277586</c:v>
                </c:pt>
                <c:pt idx="33">
                  <c:v>0.28433599999999998</c:v>
                </c:pt>
                <c:pt idx="34">
                  <c:v>0.290991</c:v>
                </c:pt>
                <c:pt idx="35">
                  <c:v>0.29755100000000001</c:v>
                </c:pt>
                <c:pt idx="36">
                  <c:v>0.30401699999999998</c:v>
                </c:pt>
                <c:pt idx="37">
                  <c:v>0.310388</c:v>
                </c:pt>
                <c:pt idx="38">
                  <c:v>0.31666499999999997</c:v>
                </c:pt>
                <c:pt idx="39">
                  <c:v>0.32284800000000002</c:v>
                </c:pt>
                <c:pt idx="40">
                  <c:v>0.32893800000000001</c:v>
                </c:pt>
                <c:pt idx="41">
                  <c:v>0.33493400000000001</c:v>
                </c:pt>
                <c:pt idx="42">
                  <c:v>0.34083799999999997</c:v>
                </c:pt>
                <c:pt idx="43">
                  <c:v>0.34664899999999998</c:v>
                </c:pt>
                <c:pt idx="44">
                  <c:v>0.35236800000000001</c:v>
                </c:pt>
                <c:pt idx="45">
                  <c:v>0.35799500000000001</c:v>
                </c:pt>
                <c:pt idx="46">
                  <c:v>0.36353099999999999</c:v>
                </c:pt>
                <c:pt idx="47">
                  <c:v>0.368975</c:v>
                </c:pt>
                <c:pt idx="48">
                  <c:v>0.37432900000000002</c:v>
                </c:pt>
                <c:pt idx="49">
                  <c:v>0.37959199999999998</c:v>
                </c:pt>
                <c:pt idx="50">
                  <c:v>0.38476500000000002</c:v>
                </c:pt>
                <c:pt idx="51">
                  <c:v>0.389849</c:v>
                </c:pt>
                <c:pt idx="52">
                  <c:v>0.394843</c:v>
                </c:pt>
                <c:pt idx="53">
                  <c:v>0.39974799999999999</c:v>
                </c:pt>
                <c:pt idx="54">
                  <c:v>0.40456500000000001</c:v>
                </c:pt>
                <c:pt idx="55">
                  <c:v>0.40929300000000002</c:v>
                </c:pt>
                <c:pt idx="56">
                  <c:v>0.41393400000000002</c:v>
                </c:pt>
                <c:pt idx="57">
                  <c:v>0.418487</c:v>
                </c:pt>
                <c:pt idx="58">
                  <c:v>0.422954</c:v>
                </c:pt>
                <c:pt idx="59">
                  <c:v>0.42733399999999999</c:v>
                </c:pt>
                <c:pt idx="60">
                  <c:v>0.43162800000000001</c:v>
                </c:pt>
                <c:pt idx="61">
                  <c:v>0.435836</c:v>
                </c:pt>
                <c:pt idx="62">
                  <c:v>0.43995899999999999</c:v>
                </c:pt>
                <c:pt idx="63">
                  <c:v>0.44399699999999998</c:v>
                </c:pt>
                <c:pt idx="64">
                  <c:v>0.44795099999999999</c:v>
                </c:pt>
                <c:pt idx="65">
                  <c:v>0.45182099999999997</c:v>
                </c:pt>
                <c:pt idx="66">
                  <c:v>0.45560699999999998</c:v>
                </c:pt>
                <c:pt idx="67">
                  <c:v>0.45931</c:v>
                </c:pt>
                <c:pt idx="68">
                  <c:v>0.46293099999999998</c:v>
                </c:pt>
                <c:pt idx="69">
                  <c:v>0.46647</c:v>
                </c:pt>
                <c:pt idx="70">
                  <c:v>0.46992699999999998</c:v>
                </c:pt>
                <c:pt idx="71">
                  <c:v>0.473302</c:v>
                </c:pt>
                <c:pt idx="72">
                  <c:v>0.47659699999999999</c:v>
                </c:pt>
                <c:pt idx="73">
                  <c:v>0.47981200000000002</c:v>
                </c:pt>
                <c:pt idx="74">
                  <c:v>0.48294700000000002</c:v>
                </c:pt>
                <c:pt idx="75">
                  <c:v>0.48600199999999999</c:v>
                </c:pt>
                <c:pt idx="76">
                  <c:v>0.488979</c:v>
                </c:pt>
                <c:pt idx="77">
                  <c:v>0.49187700000000001</c:v>
                </c:pt>
                <c:pt idx="78">
                  <c:v>0.49469800000000003</c:v>
                </c:pt>
                <c:pt idx="79">
                  <c:v>0.49744100000000002</c:v>
                </c:pt>
                <c:pt idx="80">
                  <c:v>0.50010699999999997</c:v>
                </c:pt>
                <c:pt idx="81">
                  <c:v>0.50269699999999995</c:v>
                </c:pt>
                <c:pt idx="82">
                  <c:v>0.50521000000000005</c:v>
                </c:pt>
                <c:pt idx="83">
                  <c:v>0.50764900000000002</c:v>
                </c:pt>
                <c:pt idx="84">
                  <c:v>0.51001200000000002</c:v>
                </c:pt>
                <c:pt idx="85">
                  <c:v>0.51230100000000001</c:v>
                </c:pt>
                <c:pt idx="86">
                  <c:v>0.514517</c:v>
                </c:pt>
                <c:pt idx="87">
                  <c:v>0.51665799999999995</c:v>
                </c:pt>
                <c:pt idx="88">
                  <c:v>0.51872700000000005</c:v>
                </c:pt>
                <c:pt idx="89">
                  <c:v>0.52072399999999996</c:v>
                </c:pt>
                <c:pt idx="90">
                  <c:v>0.52264900000000003</c:v>
                </c:pt>
                <c:pt idx="91">
                  <c:v>0.52450200000000002</c:v>
                </c:pt>
                <c:pt idx="92">
                  <c:v>0.526285</c:v>
                </c:pt>
                <c:pt idx="93">
                  <c:v>0.52799700000000005</c:v>
                </c:pt>
                <c:pt idx="94">
                  <c:v>0.52964</c:v>
                </c:pt>
                <c:pt idx="95">
                  <c:v>0.53121300000000005</c:v>
                </c:pt>
                <c:pt idx="96">
                  <c:v>0.53271800000000002</c:v>
                </c:pt>
                <c:pt idx="97">
                  <c:v>0.53415400000000002</c:v>
                </c:pt>
                <c:pt idx="98">
                  <c:v>0.53552299999999997</c:v>
                </c:pt>
                <c:pt idx="99">
                  <c:v>0.536825</c:v>
                </c:pt>
                <c:pt idx="100">
                  <c:v>0.53805999999999998</c:v>
                </c:pt>
                <c:pt idx="101">
                  <c:v>0.53922999999999999</c:v>
                </c:pt>
                <c:pt idx="102">
                  <c:v>0.54033299999999995</c:v>
                </c:pt>
                <c:pt idx="103">
                  <c:v>0.54137199999999996</c:v>
                </c:pt>
                <c:pt idx="104">
                  <c:v>0.54234599999999999</c:v>
                </c:pt>
                <c:pt idx="105">
                  <c:v>0.54325699999999999</c:v>
                </c:pt>
                <c:pt idx="106">
                  <c:v>0.54410400000000003</c:v>
                </c:pt>
                <c:pt idx="107">
                  <c:v>0.54488800000000004</c:v>
                </c:pt>
                <c:pt idx="108">
                  <c:v>0.54561000000000004</c:v>
                </c:pt>
                <c:pt idx="109">
                  <c:v>0.54627000000000003</c:v>
                </c:pt>
                <c:pt idx="110">
                  <c:v>0.54686999999999997</c:v>
                </c:pt>
                <c:pt idx="111">
                  <c:v>0.54740800000000001</c:v>
                </c:pt>
                <c:pt idx="112">
                  <c:v>0.54788700000000001</c:v>
                </c:pt>
                <c:pt idx="113">
                  <c:v>0.54830500000000004</c:v>
                </c:pt>
                <c:pt idx="114">
                  <c:v>0.54866499999999996</c:v>
                </c:pt>
                <c:pt idx="115">
                  <c:v>0.54896699999999998</c:v>
                </c:pt>
                <c:pt idx="116">
                  <c:v>0.549211</c:v>
                </c:pt>
                <c:pt idx="117">
                  <c:v>0.54939700000000002</c:v>
                </c:pt>
                <c:pt idx="118">
                  <c:v>0.54952599999999996</c:v>
                </c:pt>
                <c:pt idx="119">
                  <c:v>0.54959999999999998</c:v>
                </c:pt>
                <c:pt idx="120">
                  <c:v>0.54961700000000002</c:v>
                </c:pt>
                <c:pt idx="121">
                  <c:v>0.54957999999999996</c:v>
                </c:pt>
                <c:pt idx="122">
                  <c:v>0.54948799999999998</c:v>
                </c:pt>
                <c:pt idx="123">
                  <c:v>0.549342</c:v>
                </c:pt>
                <c:pt idx="124">
                  <c:v>0.54914200000000002</c:v>
                </c:pt>
                <c:pt idx="125">
                  <c:v>0.54888899999999996</c:v>
                </c:pt>
                <c:pt idx="126">
                  <c:v>0.54858399999999996</c:v>
                </c:pt>
                <c:pt idx="127">
                  <c:v>0.54822800000000005</c:v>
                </c:pt>
                <c:pt idx="128">
                  <c:v>0.54781999999999997</c:v>
                </c:pt>
                <c:pt idx="129">
                  <c:v>0.54736099999999999</c:v>
                </c:pt>
                <c:pt idx="130">
                  <c:v>0.546852</c:v>
                </c:pt>
                <c:pt idx="131">
                  <c:v>0.54629300000000003</c:v>
                </c:pt>
                <c:pt idx="132">
                  <c:v>0.54568499999999998</c:v>
                </c:pt>
                <c:pt idx="133">
                  <c:v>0.54502899999999999</c:v>
                </c:pt>
                <c:pt idx="134">
                  <c:v>0.54432499999999995</c:v>
                </c:pt>
                <c:pt idx="135">
                  <c:v>0.54357299999999997</c:v>
                </c:pt>
                <c:pt idx="136">
                  <c:v>0.54277399999999998</c:v>
                </c:pt>
                <c:pt idx="137">
                  <c:v>0.54192899999999999</c:v>
                </c:pt>
                <c:pt idx="138">
                  <c:v>0.54103800000000002</c:v>
                </c:pt>
                <c:pt idx="139">
                  <c:v>0.54010199999999997</c:v>
                </c:pt>
                <c:pt idx="140">
                  <c:v>0.53912099999999996</c:v>
                </c:pt>
                <c:pt idx="141">
                  <c:v>0.53809600000000002</c:v>
                </c:pt>
                <c:pt idx="142">
                  <c:v>0.53702700000000003</c:v>
                </c:pt>
                <c:pt idx="143">
                  <c:v>0.53591500000000003</c:v>
                </c:pt>
                <c:pt idx="144">
                  <c:v>0.53476100000000004</c:v>
                </c:pt>
                <c:pt idx="145">
                  <c:v>0.53356400000000004</c:v>
                </c:pt>
                <c:pt idx="146">
                  <c:v>0.53232599999999997</c:v>
                </c:pt>
                <c:pt idx="147">
                  <c:v>0.53104700000000005</c:v>
                </c:pt>
                <c:pt idx="148">
                  <c:v>0.52972799999999998</c:v>
                </c:pt>
                <c:pt idx="149">
                  <c:v>0.52836799999999995</c:v>
                </c:pt>
                <c:pt idx="150">
                  <c:v>0.52697000000000005</c:v>
                </c:pt>
                <c:pt idx="151">
                  <c:v>0.525532</c:v>
                </c:pt>
                <c:pt idx="152">
                  <c:v>0.52405599999999997</c:v>
                </c:pt>
                <c:pt idx="153">
                  <c:v>0.52254199999999995</c:v>
                </c:pt>
                <c:pt idx="154">
                  <c:v>0.52099099999999998</c:v>
                </c:pt>
                <c:pt idx="155">
                  <c:v>0.51940399999999998</c:v>
                </c:pt>
                <c:pt idx="156">
                  <c:v>0.51778000000000002</c:v>
                </c:pt>
                <c:pt idx="157">
                  <c:v>0.51612000000000002</c:v>
                </c:pt>
                <c:pt idx="158">
                  <c:v>0.51442500000000002</c:v>
                </c:pt>
                <c:pt idx="159">
                  <c:v>0.51269600000000004</c:v>
                </c:pt>
                <c:pt idx="160">
                  <c:v>0.51093200000000005</c:v>
                </c:pt>
                <c:pt idx="161">
                  <c:v>0.509135</c:v>
                </c:pt>
                <c:pt idx="162">
                  <c:v>0.50730399999999998</c:v>
                </c:pt>
                <c:pt idx="163">
                  <c:v>0.50544100000000003</c:v>
                </c:pt>
                <c:pt idx="164">
                  <c:v>0.50354600000000005</c:v>
                </c:pt>
                <c:pt idx="165">
                  <c:v>0.50161999999999995</c:v>
                </c:pt>
                <c:pt idx="166">
                  <c:v>0.499662</c:v>
                </c:pt>
                <c:pt idx="167">
                  <c:v>0.49767299999999998</c:v>
                </c:pt>
                <c:pt idx="168">
                  <c:v>0.49565500000000001</c:v>
                </c:pt>
                <c:pt idx="169">
                  <c:v>0.49360700000000002</c:v>
                </c:pt>
                <c:pt idx="170">
                  <c:v>0.49153000000000002</c:v>
                </c:pt>
                <c:pt idx="171">
                  <c:v>0.48942400000000003</c:v>
                </c:pt>
                <c:pt idx="172">
                  <c:v>0.48729</c:v>
                </c:pt>
                <c:pt idx="173">
                  <c:v>0.48512899999999998</c:v>
                </c:pt>
                <c:pt idx="174">
                  <c:v>0.48293999999999998</c:v>
                </c:pt>
                <c:pt idx="175">
                  <c:v>0.48072500000000001</c:v>
                </c:pt>
                <c:pt idx="176">
                  <c:v>0.47848400000000002</c:v>
                </c:pt>
                <c:pt idx="177">
                  <c:v>0.476217</c:v>
                </c:pt>
                <c:pt idx="178">
                  <c:v>0.47392499999999999</c:v>
                </c:pt>
                <c:pt idx="179">
                  <c:v>0.47160800000000003</c:v>
                </c:pt>
                <c:pt idx="180">
                  <c:v>0.46926699999999999</c:v>
                </c:pt>
                <c:pt idx="181">
                  <c:v>0.46690199999999998</c:v>
                </c:pt>
                <c:pt idx="182">
                  <c:v>0.46451399999999998</c:v>
                </c:pt>
                <c:pt idx="183">
                  <c:v>0.46210299999999999</c:v>
                </c:pt>
                <c:pt idx="184">
                  <c:v>0.45967000000000002</c:v>
                </c:pt>
                <c:pt idx="185">
                  <c:v>0.45721499999999998</c:v>
                </c:pt>
                <c:pt idx="186">
                  <c:v>0.45473799999999998</c:v>
                </c:pt>
                <c:pt idx="187">
                  <c:v>0.452241</c:v>
                </c:pt>
                <c:pt idx="188">
                  <c:v>0.44972299999999998</c:v>
                </c:pt>
                <c:pt idx="189">
                  <c:v>0.447185</c:v>
                </c:pt>
                <c:pt idx="190">
                  <c:v>0.44462699999999999</c:v>
                </c:pt>
                <c:pt idx="191">
                  <c:v>0.44205</c:v>
                </c:pt>
                <c:pt idx="192">
                  <c:v>0.43945499999999998</c:v>
                </c:pt>
                <c:pt idx="193">
                  <c:v>0.43684099999999998</c:v>
                </c:pt>
                <c:pt idx="194">
                  <c:v>0.43420999999999998</c:v>
                </c:pt>
                <c:pt idx="195">
                  <c:v>0.43156099999999997</c:v>
                </c:pt>
                <c:pt idx="196">
                  <c:v>0.42889500000000003</c:v>
                </c:pt>
                <c:pt idx="197">
                  <c:v>0.42621199999999998</c:v>
                </c:pt>
                <c:pt idx="198">
                  <c:v>0.423514</c:v>
                </c:pt>
                <c:pt idx="199">
                  <c:v>0.42080000000000001</c:v>
                </c:pt>
                <c:pt idx="200">
                  <c:v>0.41807100000000003</c:v>
                </c:pt>
                <c:pt idx="201">
                  <c:v>0.415327</c:v>
                </c:pt>
                <c:pt idx="202">
                  <c:v>0.41256799999999999</c:v>
                </c:pt>
                <c:pt idx="203">
                  <c:v>0.40979599999999999</c:v>
                </c:pt>
                <c:pt idx="204">
                  <c:v>0.40700999999999998</c:v>
                </c:pt>
                <c:pt idx="205">
                  <c:v>0.40421099999999999</c:v>
                </c:pt>
                <c:pt idx="206">
                  <c:v>0.40139900000000001</c:v>
                </c:pt>
                <c:pt idx="207">
                  <c:v>0.39857500000000001</c:v>
                </c:pt>
                <c:pt idx="208">
                  <c:v>0.39573999999999998</c:v>
                </c:pt>
                <c:pt idx="209">
                  <c:v>0.39289200000000002</c:v>
                </c:pt>
                <c:pt idx="210">
                  <c:v>0.39003399999999999</c:v>
                </c:pt>
                <c:pt idx="211">
                  <c:v>0.38716400000000001</c:v>
                </c:pt>
                <c:pt idx="212">
                  <c:v>0.38428499999999999</c:v>
                </c:pt>
                <c:pt idx="213">
                  <c:v>0.38139499999999998</c:v>
                </c:pt>
                <c:pt idx="214">
                  <c:v>0.37849699999999997</c:v>
                </c:pt>
                <c:pt idx="215">
                  <c:v>0.37558799999999998</c:v>
                </c:pt>
                <c:pt idx="216">
                  <c:v>0.37267099999999997</c:v>
                </c:pt>
                <c:pt idx="217">
                  <c:v>0.36974600000000002</c:v>
                </c:pt>
                <c:pt idx="218">
                  <c:v>0.366813</c:v>
                </c:pt>
                <c:pt idx="219">
                  <c:v>0.36387199999999997</c:v>
                </c:pt>
                <c:pt idx="220">
                  <c:v>0.36092400000000002</c:v>
                </c:pt>
                <c:pt idx="221">
                  <c:v>0.35796899999999998</c:v>
                </c:pt>
                <c:pt idx="222">
                  <c:v>0.35500700000000002</c:v>
                </c:pt>
                <c:pt idx="223">
                  <c:v>0.35203899999999999</c:v>
                </c:pt>
                <c:pt idx="224">
                  <c:v>0.34906500000000001</c:v>
                </c:pt>
                <c:pt idx="225">
                  <c:v>0.346086</c:v>
                </c:pt>
                <c:pt idx="226">
                  <c:v>0.34310200000000002</c:v>
                </c:pt>
                <c:pt idx="227">
                  <c:v>0.340113</c:v>
                </c:pt>
                <c:pt idx="228">
                  <c:v>0.33711999999999998</c:v>
                </c:pt>
                <c:pt idx="229">
                  <c:v>0.33412199999999997</c:v>
                </c:pt>
                <c:pt idx="230">
                  <c:v>0.331121</c:v>
                </c:pt>
                <c:pt idx="231">
                  <c:v>0.32811600000000002</c:v>
                </c:pt>
                <c:pt idx="232">
                  <c:v>0.32510899999999998</c:v>
                </c:pt>
                <c:pt idx="233">
                  <c:v>0.322098</c:v>
                </c:pt>
                <c:pt idx="234">
                  <c:v>0.31908500000000001</c:v>
                </c:pt>
                <c:pt idx="235">
                  <c:v>0.31607000000000002</c:v>
                </c:pt>
                <c:pt idx="236">
                  <c:v>0.313054</c:v>
                </c:pt>
                <c:pt idx="237">
                  <c:v>0.31003500000000001</c:v>
                </c:pt>
                <c:pt idx="238">
                  <c:v>0.30701600000000001</c:v>
                </c:pt>
                <c:pt idx="239">
                  <c:v>0.30399599999999999</c:v>
                </c:pt>
                <c:pt idx="240">
                  <c:v>0.30097600000000002</c:v>
                </c:pt>
                <c:pt idx="241">
                  <c:v>0.29795500000000003</c:v>
                </c:pt>
                <c:pt idx="242">
                  <c:v>0.29493399999999997</c:v>
                </c:pt>
                <c:pt idx="243">
                  <c:v>0.29191400000000001</c:v>
                </c:pt>
                <c:pt idx="244">
                  <c:v>0.28889399999999998</c:v>
                </c:pt>
                <c:pt idx="245">
                  <c:v>0.28587600000000002</c:v>
                </c:pt>
                <c:pt idx="246">
                  <c:v>0.28285900000000003</c:v>
                </c:pt>
                <c:pt idx="247">
                  <c:v>0.27984300000000001</c:v>
                </c:pt>
                <c:pt idx="248">
                  <c:v>0.27682899999999999</c:v>
                </c:pt>
                <c:pt idx="249">
                  <c:v>0.27381800000000001</c:v>
                </c:pt>
                <c:pt idx="250">
                  <c:v>0.27080799999999999</c:v>
                </c:pt>
                <c:pt idx="251">
                  <c:v>0.26780199999999998</c:v>
                </c:pt>
                <c:pt idx="252">
                  <c:v>0.26479799999999998</c:v>
                </c:pt>
                <c:pt idx="253">
                  <c:v>0.26179799999999998</c:v>
                </c:pt>
                <c:pt idx="254">
                  <c:v>0.258801</c:v>
                </c:pt>
                <c:pt idx="255">
                  <c:v>0.25580900000000001</c:v>
                </c:pt>
                <c:pt idx="256">
                  <c:v>0.25281999999999999</c:v>
                </c:pt>
                <c:pt idx="257">
                  <c:v>0.249835</c:v>
                </c:pt>
                <c:pt idx="258">
                  <c:v>0.24685499999999999</c:v>
                </c:pt>
                <c:pt idx="259">
                  <c:v>0.24388000000000001</c:v>
                </c:pt>
                <c:pt idx="260">
                  <c:v>0.24091000000000001</c:v>
                </c:pt>
                <c:pt idx="261">
                  <c:v>0.23794499999999999</c:v>
                </c:pt>
                <c:pt idx="262">
                  <c:v>0.234986</c:v>
                </c:pt>
                <c:pt idx="263">
                  <c:v>0.23203199999999999</c:v>
                </c:pt>
                <c:pt idx="264">
                  <c:v>0.22908500000000001</c:v>
                </c:pt>
                <c:pt idx="265">
                  <c:v>0.22614400000000001</c:v>
                </c:pt>
                <c:pt idx="266">
                  <c:v>0.22320899999999999</c:v>
                </c:pt>
                <c:pt idx="267">
                  <c:v>0.220281</c:v>
                </c:pt>
                <c:pt idx="268">
                  <c:v>0.21736</c:v>
                </c:pt>
                <c:pt idx="269">
                  <c:v>0.214446</c:v>
                </c:pt>
                <c:pt idx="270">
                  <c:v>0.21154000000000001</c:v>
                </c:pt>
                <c:pt idx="271">
                  <c:v>0.20864099999999999</c:v>
                </c:pt>
                <c:pt idx="272">
                  <c:v>0.20574999999999999</c:v>
                </c:pt>
                <c:pt idx="273">
                  <c:v>0.20286699999999999</c:v>
                </c:pt>
                <c:pt idx="274">
                  <c:v>0.199993</c:v>
                </c:pt>
                <c:pt idx="275">
                  <c:v>0.197127</c:v>
                </c:pt>
                <c:pt idx="276">
                  <c:v>0.194269</c:v>
                </c:pt>
                <c:pt idx="277">
                  <c:v>0.19142000000000001</c:v>
                </c:pt>
                <c:pt idx="278">
                  <c:v>0.188581</c:v>
                </c:pt>
                <c:pt idx="279">
                  <c:v>0.185751</c:v>
                </c:pt>
                <c:pt idx="280">
                  <c:v>0.18293000000000001</c:v>
                </c:pt>
                <c:pt idx="281">
                  <c:v>0.180118</c:v>
                </c:pt>
                <c:pt idx="282">
                  <c:v>0.177317</c:v>
                </c:pt>
                <c:pt idx="283">
                  <c:v>0.17452599999999999</c:v>
                </c:pt>
                <c:pt idx="284">
                  <c:v>0.17174400000000001</c:v>
                </c:pt>
                <c:pt idx="285">
                  <c:v>0.16897300000000001</c:v>
                </c:pt>
                <c:pt idx="286">
                  <c:v>0.166213</c:v>
                </c:pt>
                <c:pt idx="287">
                  <c:v>0.163463</c:v>
                </c:pt>
                <c:pt idx="288">
                  <c:v>0.16072500000000001</c:v>
                </c:pt>
                <c:pt idx="289">
                  <c:v>0.157997</c:v>
                </c:pt>
                <c:pt idx="290">
                  <c:v>0.15528</c:v>
                </c:pt>
                <c:pt idx="291">
                  <c:v>0.15257499999999999</c:v>
                </c:pt>
                <c:pt idx="292">
                  <c:v>0.14988199999999999</c:v>
                </c:pt>
                <c:pt idx="293">
                  <c:v>0.1472</c:v>
                </c:pt>
                <c:pt idx="294">
                  <c:v>0.14452999999999999</c:v>
                </c:pt>
                <c:pt idx="295">
                  <c:v>0.141871</c:v>
                </c:pt>
                <c:pt idx="296">
                  <c:v>0.13922499999999999</c:v>
                </c:pt>
                <c:pt idx="297">
                  <c:v>0.13659199999999999</c:v>
                </c:pt>
                <c:pt idx="298">
                  <c:v>0.13397000000000001</c:v>
                </c:pt>
                <c:pt idx="299">
                  <c:v>0.13136200000000001</c:v>
                </c:pt>
                <c:pt idx="300">
                  <c:v>0.12876599999999999</c:v>
                </c:pt>
                <c:pt idx="301">
                  <c:v>0.12618199999999999</c:v>
                </c:pt>
                <c:pt idx="302">
                  <c:v>0.123612</c:v>
                </c:pt>
                <c:pt idx="303">
                  <c:v>0.121055</c:v>
                </c:pt>
                <c:pt idx="304">
                  <c:v>0.11851100000000001</c:v>
                </c:pt>
                <c:pt idx="305">
                  <c:v>0.11598</c:v>
                </c:pt>
                <c:pt idx="306">
                  <c:v>0.11346299999999999</c:v>
                </c:pt>
                <c:pt idx="307">
                  <c:v>0.110959</c:v>
                </c:pt>
                <c:pt idx="308">
                  <c:v>0.108469</c:v>
                </c:pt>
                <c:pt idx="309">
                  <c:v>0.105993</c:v>
                </c:pt>
                <c:pt idx="310">
                  <c:v>0.103531</c:v>
                </c:pt>
                <c:pt idx="311">
                  <c:v>0.10108300000000001</c:v>
                </c:pt>
                <c:pt idx="312">
                  <c:v>9.8648600000000003E-2</c:v>
                </c:pt>
                <c:pt idx="313">
                  <c:v>9.6228800000000003E-2</c:v>
                </c:pt>
                <c:pt idx="314">
                  <c:v>9.3823299999999998E-2</c:v>
                </c:pt>
                <c:pt idx="315">
                  <c:v>9.1432200000000005E-2</c:v>
                </c:pt>
                <c:pt idx="316">
                  <c:v>8.9055599999999999E-2</c:v>
                </c:pt>
                <c:pt idx="317">
                  <c:v>8.6693699999999999E-2</c:v>
                </c:pt>
                <c:pt idx="318">
                  <c:v>8.4346500000000005E-2</c:v>
                </c:pt>
                <c:pt idx="319">
                  <c:v>8.2014100000000006E-2</c:v>
                </c:pt>
                <c:pt idx="320">
                  <c:v>7.9696500000000003E-2</c:v>
                </c:pt>
                <c:pt idx="321">
                  <c:v>7.7394000000000004E-2</c:v>
                </c:pt>
                <c:pt idx="322">
                  <c:v>7.5106500000000007E-2</c:v>
                </c:pt>
                <c:pt idx="323">
                  <c:v>7.2834099999999999E-2</c:v>
                </c:pt>
                <c:pt idx="324">
                  <c:v>7.0577000000000001E-2</c:v>
                </c:pt>
                <c:pt idx="325">
                  <c:v>6.8335099999999996E-2</c:v>
                </c:pt>
                <c:pt idx="326">
                  <c:v>6.6108600000000003E-2</c:v>
                </c:pt>
                <c:pt idx="327">
                  <c:v>6.3897599999999999E-2</c:v>
                </c:pt>
                <c:pt idx="328">
                  <c:v>6.1702E-2</c:v>
                </c:pt>
                <c:pt idx="329">
                  <c:v>5.9521999999999999E-2</c:v>
                </c:pt>
                <c:pt idx="330">
                  <c:v>5.7357600000000002E-2</c:v>
                </c:pt>
                <c:pt idx="331">
                  <c:v>5.5209000000000001E-2</c:v>
                </c:pt>
                <c:pt idx="332">
                  <c:v>5.3075999999999998E-2</c:v>
                </c:pt>
                <c:pt idx="333">
                  <c:v>5.0958900000000001E-2</c:v>
                </c:pt>
                <c:pt idx="334">
                  <c:v>4.8857699999999997E-2</c:v>
                </c:pt>
                <c:pt idx="335">
                  <c:v>4.6772300000000003E-2</c:v>
                </c:pt>
                <c:pt idx="336">
                  <c:v>4.4702899999999997E-2</c:v>
                </c:pt>
                <c:pt idx="337">
                  <c:v>4.2649600000000003E-2</c:v>
                </c:pt>
                <c:pt idx="338">
                  <c:v>4.0612299999999997E-2</c:v>
                </c:pt>
                <c:pt idx="339">
                  <c:v>3.8591100000000003E-2</c:v>
                </c:pt>
                <c:pt idx="340">
                  <c:v>3.6586100000000003E-2</c:v>
                </c:pt>
                <c:pt idx="341">
                  <c:v>3.4597200000000002E-2</c:v>
                </c:pt>
                <c:pt idx="342">
                  <c:v>3.2624599999999997E-2</c:v>
                </c:pt>
                <c:pt idx="343">
                  <c:v>3.0668299999999999E-2</c:v>
                </c:pt>
                <c:pt idx="344">
                  <c:v>2.8728199999999999E-2</c:v>
                </c:pt>
                <c:pt idx="345">
                  <c:v>2.6804499999999998E-2</c:v>
                </c:pt>
                <c:pt idx="346">
                  <c:v>2.4897200000000001E-2</c:v>
                </c:pt>
                <c:pt idx="347">
                  <c:v>2.3006200000000001E-2</c:v>
                </c:pt>
                <c:pt idx="348">
                  <c:v>2.11317E-2</c:v>
                </c:pt>
                <c:pt idx="349">
                  <c:v>1.9273599999999998E-2</c:v>
                </c:pt>
                <c:pt idx="350">
                  <c:v>1.7432E-2</c:v>
                </c:pt>
                <c:pt idx="351">
                  <c:v>1.56069E-2</c:v>
                </c:pt>
                <c:pt idx="352">
                  <c:v>1.37982E-2</c:v>
                </c:pt>
                <c:pt idx="353">
                  <c:v>1.20061E-2</c:v>
                </c:pt>
                <c:pt idx="354">
                  <c:v>1.0230599999999999E-2</c:v>
                </c:pt>
                <c:pt idx="355">
                  <c:v>8.4715799999999994E-3</c:v>
                </c:pt>
                <c:pt idx="356">
                  <c:v>6.7291399999999998E-3</c:v>
                </c:pt>
                <c:pt idx="357">
                  <c:v>5.0032799999999997E-3</c:v>
                </c:pt>
                <c:pt idx="358">
                  <c:v>3.29401E-3</c:v>
                </c:pt>
                <c:pt idx="359">
                  <c:v>1.60133E-3</c:v>
                </c:pt>
                <c:pt idx="360" formatCode="0.00E+00">
                  <c:v>-7.4753599999999995E-5</c:v>
                </c:pt>
                <c:pt idx="361">
                  <c:v>-1.73424E-3</c:v>
                </c:pt>
                <c:pt idx="362">
                  <c:v>-3.3771199999999999E-3</c:v>
                </c:pt>
                <c:pt idx="363">
                  <c:v>-5.0033899999999999E-3</c:v>
                </c:pt>
                <c:pt idx="364">
                  <c:v>-6.6130700000000004E-3</c:v>
                </c:pt>
                <c:pt idx="365">
                  <c:v>-8.2061500000000006E-3</c:v>
                </c:pt>
                <c:pt idx="366">
                  <c:v>-9.7826400000000004E-3</c:v>
                </c:pt>
                <c:pt idx="367">
                  <c:v>-1.13425E-2</c:v>
                </c:pt>
                <c:pt idx="368">
                  <c:v>-1.28859E-2</c:v>
                </c:pt>
                <c:pt idx="369">
                  <c:v>-1.4412599999999999E-2</c:v>
                </c:pt>
                <c:pt idx="370">
                  <c:v>-1.5922800000000001E-2</c:v>
                </c:pt>
                <c:pt idx="371">
                  <c:v>-1.7416500000000001E-2</c:v>
                </c:pt>
                <c:pt idx="372">
                  <c:v>-1.88936E-2</c:v>
                </c:pt>
                <c:pt idx="373">
                  <c:v>-2.0354199999999999E-2</c:v>
                </c:pt>
                <c:pt idx="374">
                  <c:v>-2.17983E-2</c:v>
                </c:pt>
                <c:pt idx="375">
                  <c:v>-2.3226E-2</c:v>
                </c:pt>
                <c:pt idx="376">
                  <c:v>-2.4637200000000001E-2</c:v>
                </c:pt>
                <c:pt idx="377">
                  <c:v>-2.60319E-2</c:v>
                </c:pt>
                <c:pt idx="378">
                  <c:v>-2.7410299999999999E-2</c:v>
                </c:pt>
                <c:pt idx="379">
                  <c:v>-2.8772200000000001E-2</c:v>
                </c:pt>
                <c:pt idx="380">
                  <c:v>-3.01178E-2</c:v>
                </c:pt>
                <c:pt idx="381">
                  <c:v>-3.1447099999999999E-2</c:v>
                </c:pt>
                <c:pt idx="382">
                  <c:v>-3.2759999999999997E-2</c:v>
                </c:pt>
                <c:pt idx="383">
                  <c:v>-3.4056700000000002E-2</c:v>
                </c:pt>
                <c:pt idx="384">
                  <c:v>-3.5337199999999999E-2</c:v>
                </c:pt>
                <c:pt idx="385">
                  <c:v>-3.6601399999999999E-2</c:v>
                </c:pt>
                <c:pt idx="386">
                  <c:v>-3.7849500000000001E-2</c:v>
                </c:pt>
                <c:pt idx="387">
                  <c:v>-3.9081400000000002E-2</c:v>
                </c:pt>
                <c:pt idx="388">
                  <c:v>-4.0297199999999998E-2</c:v>
                </c:pt>
                <c:pt idx="389">
                  <c:v>-4.1496900000000003E-2</c:v>
                </c:pt>
                <c:pt idx="390">
                  <c:v>-4.2680599999999999E-2</c:v>
                </c:pt>
                <c:pt idx="391">
                  <c:v>-4.3848400000000003E-2</c:v>
                </c:pt>
                <c:pt idx="392">
                  <c:v>-4.5000199999999997E-2</c:v>
                </c:pt>
                <c:pt idx="393">
                  <c:v>-4.6136000000000003E-2</c:v>
                </c:pt>
                <c:pt idx="394">
                  <c:v>-4.7256100000000002E-2</c:v>
                </c:pt>
                <c:pt idx="395">
                  <c:v>-4.8360300000000002E-2</c:v>
                </c:pt>
                <c:pt idx="396">
                  <c:v>-4.9448699999999998E-2</c:v>
                </c:pt>
                <c:pt idx="397">
                  <c:v>-5.0521400000000001E-2</c:v>
                </c:pt>
                <c:pt idx="398">
                  <c:v>-5.1578499999999999E-2</c:v>
                </c:pt>
                <c:pt idx="399">
                  <c:v>-5.2619899999999997E-2</c:v>
                </c:pt>
                <c:pt idx="400">
                  <c:v>-5.36458E-2</c:v>
                </c:pt>
                <c:pt idx="401">
                  <c:v>-5.4656099999999999E-2</c:v>
                </c:pt>
                <c:pt idx="402">
                  <c:v>-5.5650999999999999E-2</c:v>
                </c:pt>
                <c:pt idx="403">
                  <c:v>-5.6630399999999997E-2</c:v>
                </c:pt>
                <c:pt idx="404">
                  <c:v>-5.75945E-2</c:v>
                </c:pt>
                <c:pt idx="405">
                  <c:v>-5.85433E-2</c:v>
                </c:pt>
                <c:pt idx="406">
                  <c:v>-5.9476800000000003E-2</c:v>
                </c:pt>
                <c:pt idx="407">
                  <c:v>-6.0395200000000003E-2</c:v>
                </c:pt>
                <c:pt idx="408">
                  <c:v>-6.1298400000000003E-2</c:v>
                </c:pt>
                <c:pt idx="409">
                  <c:v>-6.2186499999999999E-2</c:v>
                </c:pt>
                <c:pt idx="410">
                  <c:v>-6.3059699999999996E-2</c:v>
                </c:pt>
                <c:pt idx="411">
                  <c:v>-6.39179E-2</c:v>
                </c:pt>
                <c:pt idx="412">
                  <c:v>-6.4761200000000005E-2</c:v>
                </c:pt>
                <c:pt idx="413">
                  <c:v>-6.5589599999999998E-2</c:v>
                </c:pt>
                <c:pt idx="414">
                  <c:v>-6.6403299999999998E-2</c:v>
                </c:pt>
                <c:pt idx="415">
                  <c:v>-6.7202399999999995E-2</c:v>
                </c:pt>
                <c:pt idx="416">
                  <c:v>-6.7986699999999997E-2</c:v>
                </c:pt>
                <c:pt idx="417">
                  <c:v>-6.8756600000000001E-2</c:v>
                </c:pt>
                <c:pt idx="418">
                  <c:v>-6.9511900000000001E-2</c:v>
                </c:pt>
                <c:pt idx="419">
                  <c:v>-7.0252800000000004E-2</c:v>
                </c:pt>
                <c:pt idx="420">
                  <c:v>-7.0979299999999995E-2</c:v>
                </c:pt>
                <c:pt idx="421">
                  <c:v>-7.1691599999999994E-2</c:v>
                </c:pt>
                <c:pt idx="422">
                  <c:v>-7.2389599999999998E-2</c:v>
                </c:pt>
                <c:pt idx="423">
                  <c:v>-7.30735E-2</c:v>
                </c:pt>
                <c:pt idx="424">
                  <c:v>-7.3743299999999998E-2</c:v>
                </c:pt>
                <c:pt idx="425">
                  <c:v>-7.4399099999999996E-2</c:v>
                </c:pt>
                <c:pt idx="426">
                  <c:v>-7.5040899999999994E-2</c:v>
                </c:pt>
                <c:pt idx="427">
                  <c:v>-7.5668899999999997E-2</c:v>
                </c:pt>
                <c:pt idx="428">
                  <c:v>-7.6283100000000006E-2</c:v>
                </c:pt>
                <c:pt idx="429">
                  <c:v>-7.6883599999999996E-2</c:v>
                </c:pt>
                <c:pt idx="430">
                  <c:v>-7.7470499999999998E-2</c:v>
                </c:pt>
                <c:pt idx="431">
                  <c:v>-7.8043799999999997E-2</c:v>
                </c:pt>
                <c:pt idx="432">
                  <c:v>-7.8603699999999999E-2</c:v>
                </c:pt>
                <c:pt idx="433">
                  <c:v>-7.9150100000000001E-2</c:v>
                </c:pt>
                <c:pt idx="434">
                  <c:v>-7.9683199999999996E-2</c:v>
                </c:pt>
                <c:pt idx="435">
                  <c:v>-8.0203099999999999E-2</c:v>
                </c:pt>
                <c:pt idx="436">
                  <c:v>-8.0709799999999998E-2</c:v>
                </c:pt>
                <c:pt idx="437">
                  <c:v>-8.1203399999999995E-2</c:v>
                </c:pt>
                <c:pt idx="438">
                  <c:v>-8.1684000000000007E-2</c:v>
                </c:pt>
                <c:pt idx="439">
                  <c:v>-8.2151699999999994E-2</c:v>
                </c:pt>
                <c:pt idx="440">
                  <c:v>-8.2606499999999999E-2</c:v>
                </c:pt>
                <c:pt idx="441">
                  <c:v>-8.30486E-2</c:v>
                </c:pt>
                <c:pt idx="442">
                  <c:v>-8.3477999999999997E-2</c:v>
                </c:pt>
                <c:pt idx="443">
                  <c:v>-8.3894800000000005E-2</c:v>
                </c:pt>
                <c:pt idx="444">
                  <c:v>-8.4298999999999999E-2</c:v>
                </c:pt>
                <c:pt idx="445">
                  <c:v>-8.46909E-2</c:v>
                </c:pt>
                <c:pt idx="446">
                  <c:v>-8.5070400000000004E-2</c:v>
                </c:pt>
                <c:pt idx="447">
                  <c:v>-8.5437600000000002E-2</c:v>
                </c:pt>
                <c:pt idx="448">
                  <c:v>-8.5792599999999997E-2</c:v>
                </c:pt>
                <c:pt idx="449">
                  <c:v>-8.6135600000000007E-2</c:v>
                </c:pt>
                <c:pt idx="450">
                  <c:v>-8.6466500000000002E-2</c:v>
                </c:pt>
                <c:pt idx="451">
                  <c:v>-8.6785600000000004E-2</c:v>
                </c:pt>
                <c:pt idx="452">
                  <c:v>-8.7092699999999995E-2</c:v>
                </c:pt>
                <c:pt idx="453">
                  <c:v>-8.7388199999999999E-2</c:v>
                </c:pt>
                <c:pt idx="454">
                  <c:v>-8.7671899999999997E-2</c:v>
                </c:pt>
                <c:pt idx="455">
                  <c:v>-8.7944099999999997E-2</c:v>
                </c:pt>
                <c:pt idx="456">
                  <c:v>-8.82048E-2</c:v>
                </c:pt>
                <c:pt idx="457">
                  <c:v>-8.8454099999999994E-2</c:v>
                </c:pt>
                <c:pt idx="458">
                  <c:v>-8.8692099999999996E-2</c:v>
                </c:pt>
                <c:pt idx="459">
                  <c:v>-8.8918899999999995E-2</c:v>
                </c:pt>
                <c:pt idx="460">
                  <c:v>-8.9134500000000005E-2</c:v>
                </c:pt>
                <c:pt idx="461">
                  <c:v>-8.9339100000000005E-2</c:v>
                </c:pt>
                <c:pt idx="462">
                  <c:v>-8.9532700000000007E-2</c:v>
                </c:pt>
                <c:pt idx="463">
                  <c:v>-8.9715500000000004E-2</c:v>
                </c:pt>
                <c:pt idx="464">
                  <c:v>-8.9887499999999995E-2</c:v>
                </c:pt>
                <c:pt idx="465">
                  <c:v>-9.0048699999999995E-2</c:v>
                </c:pt>
                <c:pt idx="466">
                  <c:v>-9.0199399999999999E-2</c:v>
                </c:pt>
                <c:pt idx="467">
                  <c:v>-9.0339600000000006E-2</c:v>
                </c:pt>
                <c:pt idx="468">
                  <c:v>-9.0469300000000002E-2</c:v>
                </c:pt>
                <c:pt idx="469">
                  <c:v>-9.0588699999999994E-2</c:v>
                </c:pt>
                <c:pt idx="470">
                  <c:v>-9.0697899999999998E-2</c:v>
                </c:pt>
                <c:pt idx="471">
                  <c:v>-9.07969E-2</c:v>
                </c:pt>
                <c:pt idx="472">
                  <c:v>-9.0885900000000006E-2</c:v>
                </c:pt>
                <c:pt idx="473">
                  <c:v>-9.0964900000000001E-2</c:v>
                </c:pt>
                <c:pt idx="474">
                  <c:v>-9.1034000000000004E-2</c:v>
                </c:pt>
                <c:pt idx="475">
                  <c:v>-9.1093300000000002E-2</c:v>
                </c:pt>
                <c:pt idx="476">
                  <c:v>-9.1142899999999999E-2</c:v>
                </c:pt>
                <c:pt idx="477">
                  <c:v>-9.1183E-2</c:v>
                </c:pt>
                <c:pt idx="478">
                  <c:v>-9.1213500000000003E-2</c:v>
                </c:pt>
                <c:pt idx="479">
                  <c:v>-9.1234599999999999E-2</c:v>
                </c:pt>
                <c:pt idx="480">
                  <c:v>-9.1246300000000002E-2</c:v>
                </c:pt>
                <c:pt idx="481">
                  <c:v>-9.1248800000000005E-2</c:v>
                </c:pt>
                <c:pt idx="482">
                  <c:v>-9.1242199999999996E-2</c:v>
                </c:pt>
                <c:pt idx="483">
                  <c:v>-9.1226500000000002E-2</c:v>
                </c:pt>
                <c:pt idx="484">
                  <c:v>-9.12018E-2</c:v>
                </c:pt>
                <c:pt idx="485">
                  <c:v>-9.1168299999999994E-2</c:v>
                </c:pt>
                <c:pt idx="486">
                  <c:v>-9.1125999999999999E-2</c:v>
                </c:pt>
                <c:pt idx="487">
                  <c:v>-9.1075000000000003E-2</c:v>
                </c:pt>
                <c:pt idx="488">
                  <c:v>-9.1015299999999993E-2</c:v>
                </c:pt>
                <c:pt idx="489">
                  <c:v>-9.0947200000000006E-2</c:v>
                </c:pt>
                <c:pt idx="490">
                  <c:v>-9.0870699999999999E-2</c:v>
                </c:pt>
                <c:pt idx="491">
                  <c:v>-9.07858E-2</c:v>
                </c:pt>
                <c:pt idx="492">
                  <c:v>-9.0692700000000001E-2</c:v>
                </c:pt>
                <c:pt idx="493">
                  <c:v>-9.0591400000000002E-2</c:v>
                </c:pt>
                <c:pt idx="494">
                  <c:v>-9.0482099999999996E-2</c:v>
                </c:pt>
                <c:pt idx="495">
                  <c:v>-9.0364799999999995E-2</c:v>
                </c:pt>
                <c:pt idx="496">
                  <c:v>-9.0239600000000003E-2</c:v>
                </c:pt>
                <c:pt idx="497">
                  <c:v>-9.0106699999999998E-2</c:v>
                </c:pt>
                <c:pt idx="498">
                  <c:v>-8.9966000000000004E-2</c:v>
                </c:pt>
                <c:pt idx="499">
                  <c:v>-8.9817800000000003E-2</c:v>
                </c:pt>
                <c:pt idx="500">
                  <c:v>-8.9662000000000006E-2</c:v>
                </c:pt>
                <c:pt idx="501">
                  <c:v>-8.9498800000000003E-2</c:v>
                </c:pt>
                <c:pt idx="502">
                  <c:v>-8.9328299999999999E-2</c:v>
                </c:pt>
                <c:pt idx="503">
                  <c:v>-8.9150499999999994E-2</c:v>
                </c:pt>
                <c:pt idx="504">
                  <c:v>-8.8965600000000006E-2</c:v>
                </c:pt>
                <c:pt idx="505">
                  <c:v>-8.8773599999999994E-2</c:v>
                </c:pt>
                <c:pt idx="506">
                  <c:v>-8.8574700000000006E-2</c:v>
                </c:pt>
                <c:pt idx="507">
                  <c:v>-8.8368799999999997E-2</c:v>
                </c:pt>
                <c:pt idx="508">
                  <c:v>-8.8156200000000004E-2</c:v>
                </c:pt>
                <c:pt idx="509">
                  <c:v>-8.7936799999999996E-2</c:v>
                </c:pt>
                <c:pt idx="510">
                  <c:v>-8.7710800000000005E-2</c:v>
                </c:pt>
                <c:pt idx="511">
                  <c:v>-8.7478299999999995E-2</c:v>
                </c:pt>
                <c:pt idx="512">
                  <c:v>-8.7239300000000006E-2</c:v>
                </c:pt>
                <c:pt idx="513">
                  <c:v>-8.6994000000000002E-2</c:v>
                </c:pt>
                <c:pt idx="514">
                  <c:v>-8.6742399999999997E-2</c:v>
                </c:pt>
                <c:pt idx="515">
                  <c:v>-8.6484699999999998E-2</c:v>
                </c:pt>
                <c:pt idx="516">
                  <c:v>-8.62208E-2</c:v>
                </c:pt>
                <c:pt idx="517">
                  <c:v>-8.5950899999999997E-2</c:v>
                </c:pt>
                <c:pt idx="518">
                  <c:v>-8.5675100000000004E-2</c:v>
                </c:pt>
                <c:pt idx="519">
                  <c:v>-8.5393499999999997E-2</c:v>
                </c:pt>
                <c:pt idx="520">
                  <c:v>-8.5106100000000004E-2</c:v>
                </c:pt>
                <c:pt idx="521">
                  <c:v>-8.4813E-2</c:v>
                </c:pt>
                <c:pt idx="522">
                  <c:v>-8.4514400000000003E-2</c:v>
                </c:pt>
                <c:pt idx="523">
                  <c:v>-8.4210199999999999E-2</c:v>
                </c:pt>
                <c:pt idx="524">
                  <c:v>-8.3900699999999995E-2</c:v>
                </c:pt>
                <c:pt idx="525">
                  <c:v>-8.3585800000000002E-2</c:v>
                </c:pt>
                <c:pt idx="526">
                  <c:v>-8.3265699999999998E-2</c:v>
                </c:pt>
                <c:pt idx="527">
                  <c:v>-8.29405E-2</c:v>
                </c:pt>
                <c:pt idx="528">
                  <c:v>-8.2610100000000006E-2</c:v>
                </c:pt>
                <c:pt idx="529">
                  <c:v>-8.2274799999999995E-2</c:v>
                </c:pt>
                <c:pt idx="530">
                  <c:v>-8.1934599999999996E-2</c:v>
                </c:pt>
                <c:pt idx="531">
                  <c:v>-8.1589499999999995E-2</c:v>
                </c:pt>
                <c:pt idx="532">
                  <c:v>-8.1239699999999998E-2</c:v>
                </c:pt>
                <c:pt idx="533">
                  <c:v>-8.0885200000000004E-2</c:v>
                </c:pt>
                <c:pt idx="534">
                  <c:v>-8.0526200000000006E-2</c:v>
                </c:pt>
                <c:pt idx="535">
                  <c:v>-8.0162600000000001E-2</c:v>
                </c:pt>
                <c:pt idx="536">
                  <c:v>-7.9794699999999996E-2</c:v>
                </c:pt>
                <c:pt idx="537">
                  <c:v>-7.9422400000000004E-2</c:v>
                </c:pt>
                <c:pt idx="538">
                  <c:v>-7.9045799999999999E-2</c:v>
                </c:pt>
                <c:pt idx="539">
                  <c:v>-7.8665100000000002E-2</c:v>
                </c:pt>
                <c:pt idx="540">
                  <c:v>-7.8280199999999994E-2</c:v>
                </c:pt>
                <c:pt idx="541">
                  <c:v>-7.78914E-2</c:v>
                </c:pt>
                <c:pt idx="542">
                  <c:v>-7.7498600000000001E-2</c:v>
                </c:pt>
                <c:pt idx="543">
                  <c:v>-7.7102000000000004E-2</c:v>
                </c:pt>
                <c:pt idx="544">
                  <c:v>-7.6701500000000006E-2</c:v>
                </c:pt>
                <c:pt idx="545">
                  <c:v>-7.6297400000000001E-2</c:v>
                </c:pt>
                <c:pt idx="546">
                  <c:v>-7.5889600000000002E-2</c:v>
                </c:pt>
                <c:pt idx="547">
                  <c:v>-7.5478299999999998E-2</c:v>
                </c:pt>
                <c:pt idx="548">
                  <c:v>-7.5063500000000005E-2</c:v>
                </c:pt>
                <c:pt idx="549">
                  <c:v>-7.4645299999999998E-2</c:v>
                </c:pt>
                <c:pt idx="550">
                  <c:v>-7.4223800000000006E-2</c:v>
                </c:pt>
                <c:pt idx="551">
                  <c:v>-7.3799000000000003E-2</c:v>
                </c:pt>
                <c:pt idx="552">
                  <c:v>-7.3371099999999995E-2</c:v>
                </c:pt>
                <c:pt idx="553">
                  <c:v>-7.2940000000000005E-2</c:v>
                </c:pt>
                <c:pt idx="554">
                  <c:v>-7.2506000000000001E-2</c:v>
                </c:pt>
                <c:pt idx="555">
                  <c:v>-7.2068900000000005E-2</c:v>
                </c:pt>
                <c:pt idx="556">
                  <c:v>-7.1628999999999998E-2</c:v>
                </c:pt>
                <c:pt idx="557">
                  <c:v>-7.1186299999999994E-2</c:v>
                </c:pt>
                <c:pt idx="558">
                  <c:v>-7.0740899999999995E-2</c:v>
                </c:pt>
                <c:pt idx="559">
                  <c:v>-7.0292800000000003E-2</c:v>
                </c:pt>
                <c:pt idx="560">
                  <c:v>-6.9842100000000004E-2</c:v>
                </c:pt>
                <c:pt idx="561">
                  <c:v>-6.93888E-2</c:v>
                </c:pt>
                <c:pt idx="562">
                  <c:v>-6.89332E-2</c:v>
                </c:pt>
                <c:pt idx="563">
                  <c:v>-6.8475099999999997E-2</c:v>
                </c:pt>
                <c:pt idx="564">
                  <c:v>-6.8014699999999997E-2</c:v>
                </c:pt>
                <c:pt idx="565">
                  <c:v>-6.7552100000000004E-2</c:v>
                </c:pt>
                <c:pt idx="566">
                  <c:v>-6.7087300000000002E-2</c:v>
                </c:pt>
                <c:pt idx="567">
                  <c:v>-6.6620399999999996E-2</c:v>
                </c:pt>
                <c:pt idx="568">
                  <c:v>-6.6151500000000002E-2</c:v>
                </c:pt>
                <c:pt idx="569">
                  <c:v>-6.5680600000000006E-2</c:v>
                </c:pt>
                <c:pt idx="570">
                  <c:v>-6.5207799999999996E-2</c:v>
                </c:pt>
                <c:pt idx="571">
                  <c:v>-6.4733100000000002E-2</c:v>
                </c:pt>
                <c:pt idx="572">
                  <c:v>-6.42567E-2</c:v>
                </c:pt>
                <c:pt idx="573">
                  <c:v>-6.3778500000000002E-2</c:v>
                </c:pt>
                <c:pt idx="574">
                  <c:v>-6.3298699999999999E-2</c:v>
                </c:pt>
                <c:pt idx="575">
                  <c:v>-6.2817399999999995E-2</c:v>
                </c:pt>
                <c:pt idx="576">
                  <c:v>-6.2334500000000001E-2</c:v>
                </c:pt>
                <c:pt idx="577">
                  <c:v>-6.1850200000000001E-2</c:v>
                </c:pt>
                <c:pt idx="578">
                  <c:v>-6.13644E-2</c:v>
                </c:pt>
                <c:pt idx="579">
                  <c:v>-6.0877399999999998E-2</c:v>
                </c:pt>
                <c:pt idx="580">
                  <c:v>-6.0389100000000001E-2</c:v>
                </c:pt>
                <c:pt idx="581">
                  <c:v>-5.9899500000000001E-2</c:v>
                </c:pt>
                <c:pt idx="582">
                  <c:v>-5.9408900000000001E-2</c:v>
                </c:pt>
                <c:pt idx="583">
                  <c:v>-5.89171E-2</c:v>
                </c:pt>
                <c:pt idx="584">
                  <c:v>-5.8424299999999998E-2</c:v>
                </c:pt>
                <c:pt idx="585">
                  <c:v>-5.7930599999999999E-2</c:v>
                </c:pt>
                <c:pt idx="586">
                  <c:v>-5.7436000000000001E-2</c:v>
                </c:pt>
                <c:pt idx="587">
                  <c:v>-5.6940499999999998E-2</c:v>
                </c:pt>
                <c:pt idx="588">
                  <c:v>-5.64442E-2</c:v>
                </c:pt>
                <c:pt idx="589">
                  <c:v>-5.5947200000000002E-2</c:v>
                </c:pt>
                <c:pt idx="590">
                  <c:v>-5.5449499999999999E-2</c:v>
                </c:pt>
                <c:pt idx="591">
                  <c:v>-5.4951199999999999E-2</c:v>
                </c:pt>
                <c:pt idx="592">
                  <c:v>-5.4452300000000002E-2</c:v>
                </c:pt>
                <c:pt idx="593">
                  <c:v>-5.3953000000000001E-2</c:v>
                </c:pt>
                <c:pt idx="594">
                  <c:v>-5.3453199999999999E-2</c:v>
                </c:pt>
                <c:pt idx="595">
                  <c:v>-5.2952899999999997E-2</c:v>
                </c:pt>
                <c:pt idx="596">
                  <c:v>-5.2452400000000003E-2</c:v>
                </c:pt>
                <c:pt idx="597">
                  <c:v>-5.1951499999999998E-2</c:v>
                </c:pt>
                <c:pt idx="598">
                  <c:v>-5.14504E-2</c:v>
                </c:pt>
                <c:pt idx="599">
                  <c:v>-5.09492E-2</c:v>
                </c:pt>
                <c:pt idx="600">
                  <c:v>-5.0447800000000001E-2</c:v>
                </c:pt>
                <c:pt idx="601">
                  <c:v>-4.9946299999999999E-2</c:v>
                </c:pt>
                <c:pt idx="602">
                  <c:v>-4.9444799999999997E-2</c:v>
                </c:pt>
                <c:pt idx="603">
                  <c:v>-4.8943300000000002E-2</c:v>
                </c:pt>
                <c:pt idx="604">
                  <c:v>-4.84418E-2</c:v>
                </c:pt>
                <c:pt idx="605">
                  <c:v>-4.7940499999999997E-2</c:v>
                </c:pt>
                <c:pt idx="606">
                  <c:v>-4.74394E-2</c:v>
                </c:pt>
                <c:pt idx="607">
                  <c:v>-4.6938500000000001E-2</c:v>
                </c:pt>
                <c:pt idx="608">
                  <c:v>-4.6437800000000001E-2</c:v>
                </c:pt>
                <c:pt idx="609">
                  <c:v>-4.5937499999999999E-2</c:v>
                </c:pt>
                <c:pt idx="610">
                  <c:v>-4.5437499999999999E-2</c:v>
                </c:pt>
                <c:pt idx="611">
                  <c:v>-4.4937900000000003E-2</c:v>
                </c:pt>
                <c:pt idx="612">
                  <c:v>-4.4438800000000001E-2</c:v>
                </c:pt>
                <c:pt idx="613">
                  <c:v>-4.3940199999999999E-2</c:v>
                </c:pt>
                <c:pt idx="614">
                  <c:v>-4.3442099999999997E-2</c:v>
                </c:pt>
                <c:pt idx="615">
                  <c:v>-4.2944599999999999E-2</c:v>
                </c:pt>
                <c:pt idx="616">
                  <c:v>-4.2447699999999998E-2</c:v>
                </c:pt>
                <c:pt idx="617">
                  <c:v>-4.1951599999999999E-2</c:v>
                </c:pt>
                <c:pt idx="618">
                  <c:v>-4.1456100000000003E-2</c:v>
                </c:pt>
                <c:pt idx="619">
                  <c:v>-4.0961400000000002E-2</c:v>
                </c:pt>
                <c:pt idx="620">
                  <c:v>-4.0467500000000003E-2</c:v>
                </c:pt>
                <c:pt idx="621">
                  <c:v>-3.99744E-2</c:v>
                </c:pt>
                <c:pt idx="622">
                  <c:v>-3.9482200000000002E-2</c:v>
                </c:pt>
                <c:pt idx="623">
                  <c:v>-3.8990900000000002E-2</c:v>
                </c:pt>
                <c:pt idx="624">
                  <c:v>-3.8500600000000003E-2</c:v>
                </c:pt>
                <c:pt idx="625">
                  <c:v>-3.8011299999999998E-2</c:v>
                </c:pt>
                <c:pt idx="626">
                  <c:v>-3.7523099999999997E-2</c:v>
                </c:pt>
                <c:pt idx="627">
                  <c:v>-3.7035899999999997E-2</c:v>
                </c:pt>
                <c:pt idx="628">
                  <c:v>-3.6549900000000003E-2</c:v>
                </c:pt>
                <c:pt idx="629">
                  <c:v>-3.6065E-2</c:v>
                </c:pt>
                <c:pt idx="630">
                  <c:v>-3.5581300000000003E-2</c:v>
                </c:pt>
                <c:pt idx="631">
                  <c:v>-3.5098799999999999E-2</c:v>
                </c:pt>
                <c:pt idx="632">
                  <c:v>-3.4617599999999998E-2</c:v>
                </c:pt>
                <c:pt idx="633">
                  <c:v>-3.41377E-2</c:v>
                </c:pt>
                <c:pt idx="634">
                  <c:v>-3.36592E-2</c:v>
                </c:pt>
                <c:pt idx="635">
                  <c:v>-3.3182000000000003E-2</c:v>
                </c:pt>
                <c:pt idx="636">
                  <c:v>-3.2706199999999998E-2</c:v>
                </c:pt>
                <c:pt idx="637">
                  <c:v>-3.2231799999999998E-2</c:v>
                </c:pt>
                <c:pt idx="638">
                  <c:v>-3.1759000000000003E-2</c:v>
                </c:pt>
                <c:pt idx="639">
                  <c:v>-3.1287599999999999E-2</c:v>
                </c:pt>
                <c:pt idx="640">
                  <c:v>-3.0817799999999999E-2</c:v>
                </c:pt>
                <c:pt idx="641">
                  <c:v>-3.0349500000000001E-2</c:v>
                </c:pt>
                <c:pt idx="642">
                  <c:v>-2.98829E-2</c:v>
                </c:pt>
                <c:pt idx="643">
                  <c:v>-2.9417800000000001E-2</c:v>
                </c:pt>
                <c:pt idx="644">
                  <c:v>-2.8954500000000001E-2</c:v>
                </c:pt>
                <c:pt idx="645">
                  <c:v>-2.8492799999999999E-2</c:v>
                </c:pt>
                <c:pt idx="646">
                  <c:v>-2.80328E-2</c:v>
                </c:pt>
                <c:pt idx="647">
                  <c:v>-2.7574600000000001E-2</c:v>
                </c:pt>
                <c:pt idx="648">
                  <c:v>-2.7118199999999999E-2</c:v>
                </c:pt>
                <c:pt idx="649">
                  <c:v>-2.6663599999999999E-2</c:v>
                </c:pt>
                <c:pt idx="650">
                  <c:v>-2.6210799999999999E-2</c:v>
                </c:pt>
                <c:pt idx="651">
                  <c:v>-2.5759899999999999E-2</c:v>
                </c:pt>
                <c:pt idx="652">
                  <c:v>-2.5310900000000001E-2</c:v>
                </c:pt>
                <c:pt idx="653">
                  <c:v>-2.4863699999999999E-2</c:v>
                </c:pt>
                <c:pt idx="654">
                  <c:v>-2.4418599999999999E-2</c:v>
                </c:pt>
                <c:pt idx="655">
                  <c:v>-2.3975400000000001E-2</c:v>
                </c:pt>
                <c:pt idx="656">
                  <c:v>-2.3534099999999999E-2</c:v>
                </c:pt>
                <c:pt idx="657">
                  <c:v>-2.3094900000000002E-2</c:v>
                </c:pt>
                <c:pt idx="658">
                  <c:v>-2.2657799999999999E-2</c:v>
                </c:pt>
                <c:pt idx="659">
                  <c:v>-2.2222700000000001E-2</c:v>
                </c:pt>
                <c:pt idx="660">
                  <c:v>-2.1789599999999999E-2</c:v>
                </c:pt>
                <c:pt idx="661">
                  <c:v>-2.1358700000000001E-2</c:v>
                </c:pt>
                <c:pt idx="662">
                  <c:v>-2.0929900000000001E-2</c:v>
                </c:pt>
                <c:pt idx="663">
                  <c:v>-2.0503299999999999E-2</c:v>
                </c:pt>
                <c:pt idx="664">
                  <c:v>-2.00789E-2</c:v>
                </c:pt>
                <c:pt idx="665">
                  <c:v>-1.96566E-2</c:v>
                </c:pt>
                <c:pt idx="666">
                  <c:v>-1.92365E-2</c:v>
                </c:pt>
                <c:pt idx="667">
                  <c:v>-1.8818700000000001E-2</c:v>
                </c:pt>
                <c:pt idx="668">
                  <c:v>-1.8403200000000002E-2</c:v>
                </c:pt>
                <c:pt idx="669">
                  <c:v>-1.79899E-2</c:v>
                </c:pt>
                <c:pt idx="670">
                  <c:v>-1.7578900000000001E-2</c:v>
                </c:pt>
                <c:pt idx="671">
                  <c:v>-1.71702E-2</c:v>
                </c:pt>
                <c:pt idx="672">
                  <c:v>-1.6763900000000002E-2</c:v>
                </c:pt>
                <c:pt idx="673">
                  <c:v>-1.6359800000000001E-2</c:v>
                </c:pt>
                <c:pt idx="674">
                  <c:v>-1.5958199999999999E-2</c:v>
                </c:pt>
                <c:pt idx="675">
                  <c:v>-1.5558900000000001E-2</c:v>
                </c:pt>
                <c:pt idx="676">
                  <c:v>-1.51621E-2</c:v>
                </c:pt>
                <c:pt idx="677">
                  <c:v>-1.4767600000000001E-2</c:v>
                </c:pt>
                <c:pt idx="678">
                  <c:v>-1.4375600000000001E-2</c:v>
                </c:pt>
                <c:pt idx="679">
                  <c:v>-1.3986E-2</c:v>
                </c:pt>
                <c:pt idx="680">
                  <c:v>-1.3598900000000001E-2</c:v>
                </c:pt>
                <c:pt idx="681">
                  <c:v>-1.3214200000000001E-2</c:v>
                </c:pt>
                <c:pt idx="682">
                  <c:v>-1.2832100000000001E-2</c:v>
                </c:pt>
                <c:pt idx="683">
                  <c:v>-1.2452400000000001E-2</c:v>
                </c:pt>
                <c:pt idx="684">
                  <c:v>-1.2075300000000001E-2</c:v>
                </c:pt>
                <c:pt idx="685">
                  <c:v>-1.17006E-2</c:v>
                </c:pt>
                <c:pt idx="686">
                  <c:v>-1.1328599999999999E-2</c:v>
                </c:pt>
                <c:pt idx="687">
                  <c:v>-1.0959E-2</c:v>
                </c:pt>
                <c:pt idx="688">
                  <c:v>-1.05921E-2</c:v>
                </c:pt>
                <c:pt idx="689">
                  <c:v>-1.0227699999999999E-2</c:v>
                </c:pt>
                <c:pt idx="690">
                  <c:v>-9.8658400000000007E-3</c:v>
                </c:pt>
                <c:pt idx="691">
                  <c:v>-9.5066200000000003E-3</c:v>
                </c:pt>
                <c:pt idx="692">
                  <c:v>-9.1500100000000001E-3</c:v>
                </c:pt>
                <c:pt idx="693">
                  <c:v>-8.7960099999999999E-3</c:v>
                </c:pt>
                <c:pt idx="694">
                  <c:v>-8.4446399999999998E-3</c:v>
                </c:pt>
                <c:pt idx="695">
                  <c:v>-8.0958999999999996E-3</c:v>
                </c:pt>
                <c:pt idx="696">
                  <c:v>-7.7498100000000002E-3</c:v>
                </c:pt>
                <c:pt idx="697">
                  <c:v>-7.4063699999999998E-3</c:v>
                </c:pt>
                <c:pt idx="698">
                  <c:v>-7.0655800000000001E-3</c:v>
                </c:pt>
                <c:pt idx="699">
                  <c:v>-6.7274700000000002E-3</c:v>
                </c:pt>
                <c:pt idx="700">
                  <c:v>-6.39202E-3</c:v>
                </c:pt>
                <c:pt idx="701">
                  <c:v>-6.0592600000000003E-3</c:v>
                </c:pt>
                <c:pt idx="702">
                  <c:v>-5.7291900000000003E-3</c:v>
                </c:pt>
                <c:pt idx="703">
                  <c:v>-5.4018099999999999E-3</c:v>
                </c:pt>
                <c:pt idx="704">
                  <c:v>-5.07714E-3</c:v>
                </c:pt>
                <c:pt idx="705">
                  <c:v>-4.7551700000000004E-3</c:v>
                </c:pt>
                <c:pt idx="706">
                  <c:v>-4.4359100000000004E-3</c:v>
                </c:pt>
                <c:pt idx="707">
                  <c:v>-4.1193699999999998E-3</c:v>
                </c:pt>
                <c:pt idx="708">
                  <c:v>-3.80555E-3</c:v>
                </c:pt>
                <c:pt idx="709">
                  <c:v>-3.49446E-3</c:v>
                </c:pt>
                <c:pt idx="710">
                  <c:v>-3.1860999999999999E-3</c:v>
                </c:pt>
                <c:pt idx="711">
                  <c:v>-2.88047E-3</c:v>
                </c:pt>
                <c:pt idx="712">
                  <c:v>-2.5775799999999999E-3</c:v>
                </c:pt>
                <c:pt idx="713">
                  <c:v>-2.27743E-3</c:v>
                </c:pt>
                <c:pt idx="714">
                  <c:v>-1.9800199999999999E-3</c:v>
                </c:pt>
                <c:pt idx="715">
                  <c:v>-1.6853599999999999E-3</c:v>
                </c:pt>
                <c:pt idx="716">
                  <c:v>-1.3934500000000001E-3</c:v>
                </c:pt>
                <c:pt idx="717">
                  <c:v>-1.10429E-3</c:v>
                </c:pt>
                <c:pt idx="718">
                  <c:v>-8.1788200000000003E-4</c:v>
                </c:pt>
                <c:pt idx="719">
                  <c:v>-5.3422799999999998E-4</c:v>
                </c:pt>
                <c:pt idx="720">
                  <c:v>-2.5332799999999998E-4</c:v>
                </c:pt>
                <c:pt idx="721" formatCode="0.00E+00">
                  <c:v>2.4816000000000001E-5</c:v>
                </c:pt>
                <c:pt idx="722">
                  <c:v>3.0020399999999999E-4</c:v>
                </c:pt>
                <c:pt idx="723">
                  <c:v>5.7283599999999996E-4</c:v>
                </c:pt>
                <c:pt idx="724">
                  <c:v>8.42711E-4</c:v>
                </c:pt>
                <c:pt idx="725">
                  <c:v>1.10983E-3</c:v>
                </c:pt>
                <c:pt idx="726">
                  <c:v>1.37419E-3</c:v>
                </c:pt>
                <c:pt idx="727">
                  <c:v>1.6358E-3</c:v>
                </c:pt>
                <c:pt idx="728">
                  <c:v>1.8946600000000001E-3</c:v>
                </c:pt>
                <c:pt idx="729">
                  <c:v>2.1507599999999998E-3</c:v>
                </c:pt>
                <c:pt idx="730">
                  <c:v>2.40412E-3</c:v>
                </c:pt>
                <c:pt idx="731">
                  <c:v>2.6547200000000002E-3</c:v>
                </c:pt>
                <c:pt idx="732">
                  <c:v>2.9025800000000001E-3</c:v>
                </c:pt>
                <c:pt idx="733">
                  <c:v>3.1476899999999999E-3</c:v>
                </c:pt>
                <c:pt idx="734">
                  <c:v>3.3900599999999999E-3</c:v>
                </c:pt>
                <c:pt idx="735">
                  <c:v>3.6297E-3</c:v>
                </c:pt>
                <c:pt idx="736">
                  <c:v>3.8666E-3</c:v>
                </c:pt>
                <c:pt idx="737">
                  <c:v>4.1007600000000002E-3</c:v>
                </c:pt>
                <c:pt idx="738">
                  <c:v>4.3321999999999996E-3</c:v>
                </c:pt>
                <c:pt idx="739">
                  <c:v>4.5609200000000004E-3</c:v>
                </c:pt>
                <c:pt idx="740">
                  <c:v>4.7869100000000001E-3</c:v>
                </c:pt>
                <c:pt idx="741">
                  <c:v>5.0101900000000003E-3</c:v>
                </c:pt>
                <c:pt idx="742">
                  <c:v>5.2307500000000002E-3</c:v>
                </c:pt>
                <c:pt idx="743">
                  <c:v>5.4486100000000004E-3</c:v>
                </c:pt>
                <c:pt idx="744">
                  <c:v>5.6637700000000003E-3</c:v>
                </c:pt>
                <c:pt idx="745">
                  <c:v>5.8762299999999996E-3</c:v>
                </c:pt>
                <c:pt idx="746">
                  <c:v>6.0860000000000003E-3</c:v>
                </c:pt>
                <c:pt idx="747">
                  <c:v>6.2930900000000003E-3</c:v>
                </c:pt>
                <c:pt idx="748">
                  <c:v>6.4974899999999999E-3</c:v>
                </c:pt>
                <c:pt idx="749">
                  <c:v>6.6992299999999996E-3</c:v>
                </c:pt>
                <c:pt idx="750">
                  <c:v>6.8982899999999996E-3</c:v>
                </c:pt>
                <c:pt idx="751">
                  <c:v>7.0946999999999998E-3</c:v>
                </c:pt>
                <c:pt idx="752">
                  <c:v>7.2884500000000001E-3</c:v>
                </c:pt>
                <c:pt idx="753">
                  <c:v>7.4795499999999997E-3</c:v>
                </c:pt>
                <c:pt idx="754">
                  <c:v>7.6680100000000003E-3</c:v>
                </c:pt>
                <c:pt idx="755">
                  <c:v>7.8538400000000008E-3</c:v>
                </c:pt>
                <c:pt idx="756">
                  <c:v>8.0370500000000004E-3</c:v>
                </c:pt>
                <c:pt idx="757">
                  <c:v>8.21764E-3</c:v>
                </c:pt>
                <c:pt idx="758">
                  <c:v>8.3956199999999995E-3</c:v>
                </c:pt>
                <c:pt idx="759">
                  <c:v>8.5710000000000005E-3</c:v>
                </c:pt>
                <c:pt idx="760">
                  <c:v>8.7437799999999996E-3</c:v>
                </c:pt>
                <c:pt idx="761">
                  <c:v>8.9139800000000002E-3</c:v>
                </c:pt>
                <c:pt idx="762">
                  <c:v>9.0816000000000004E-3</c:v>
                </c:pt>
                <c:pt idx="763">
                  <c:v>9.2466600000000003E-3</c:v>
                </c:pt>
                <c:pt idx="764">
                  <c:v>9.4091499999999998E-3</c:v>
                </c:pt>
                <c:pt idx="765">
                  <c:v>9.5691000000000005E-3</c:v>
                </c:pt>
                <c:pt idx="766">
                  <c:v>9.7265100000000007E-3</c:v>
                </c:pt>
                <c:pt idx="767">
                  <c:v>9.8813800000000004E-3</c:v>
                </c:pt>
                <c:pt idx="768">
                  <c:v>1.00337E-2</c:v>
                </c:pt>
                <c:pt idx="769">
                  <c:v>1.0183599999999999E-2</c:v>
                </c:pt>
                <c:pt idx="770">
                  <c:v>1.03309E-2</c:v>
                </c:pt>
                <c:pt idx="771">
                  <c:v>1.04758E-2</c:v>
                </c:pt>
                <c:pt idx="772">
                  <c:v>1.06181E-2</c:v>
                </c:pt>
                <c:pt idx="773">
                  <c:v>1.0758E-2</c:v>
                </c:pt>
                <c:pt idx="774">
                  <c:v>1.0895500000000001E-2</c:v>
                </c:pt>
                <c:pt idx="775">
                  <c:v>1.10305E-2</c:v>
                </c:pt>
                <c:pt idx="776">
                  <c:v>1.1162999999999999E-2</c:v>
                </c:pt>
                <c:pt idx="777">
                  <c:v>1.12931E-2</c:v>
                </c:pt>
                <c:pt idx="778">
                  <c:v>1.14208E-2</c:v>
                </c:pt>
                <c:pt idx="779">
                  <c:v>1.15461E-2</c:v>
                </c:pt>
                <c:pt idx="780">
                  <c:v>1.1669000000000001E-2</c:v>
                </c:pt>
                <c:pt idx="781">
                  <c:v>1.17895E-2</c:v>
                </c:pt>
                <c:pt idx="782">
                  <c:v>1.19077E-2</c:v>
                </c:pt>
                <c:pt idx="783">
                  <c:v>1.20234E-2</c:v>
                </c:pt>
                <c:pt idx="784">
                  <c:v>1.2136900000000001E-2</c:v>
                </c:pt>
                <c:pt idx="785">
                  <c:v>1.2248E-2</c:v>
                </c:pt>
                <c:pt idx="786">
                  <c:v>1.2356799999999999E-2</c:v>
                </c:pt>
                <c:pt idx="787">
                  <c:v>1.2463200000000001E-2</c:v>
                </c:pt>
                <c:pt idx="788">
                  <c:v>1.2567399999999999E-2</c:v>
                </c:pt>
                <c:pt idx="789">
                  <c:v>1.26692E-2</c:v>
                </c:pt>
                <c:pt idx="790">
                  <c:v>1.27688E-2</c:v>
                </c:pt>
                <c:pt idx="791">
                  <c:v>1.28662E-2</c:v>
                </c:pt>
                <c:pt idx="792">
                  <c:v>1.29613E-2</c:v>
                </c:pt>
                <c:pt idx="793">
                  <c:v>1.3054100000000001E-2</c:v>
                </c:pt>
                <c:pt idx="794">
                  <c:v>1.31447E-2</c:v>
                </c:pt>
                <c:pt idx="795">
                  <c:v>1.3233099999999999E-2</c:v>
                </c:pt>
                <c:pt idx="796">
                  <c:v>1.3319299999999999E-2</c:v>
                </c:pt>
                <c:pt idx="797">
                  <c:v>1.3403399999999999E-2</c:v>
                </c:pt>
                <c:pt idx="798">
                  <c:v>1.3485199999999999E-2</c:v>
                </c:pt>
                <c:pt idx="799">
                  <c:v>1.35649E-2</c:v>
                </c:pt>
                <c:pt idx="800">
                  <c:v>1.36425E-2</c:v>
                </c:pt>
                <c:pt idx="801">
                  <c:v>1.37179E-2</c:v>
                </c:pt>
                <c:pt idx="802">
                  <c:v>1.37912E-2</c:v>
                </c:pt>
                <c:pt idx="803">
                  <c:v>1.38624E-2</c:v>
                </c:pt>
                <c:pt idx="804">
                  <c:v>1.3931499999999999E-2</c:v>
                </c:pt>
                <c:pt idx="805">
                  <c:v>1.3998500000000001E-2</c:v>
                </c:pt>
                <c:pt idx="806">
                  <c:v>1.40635E-2</c:v>
                </c:pt>
                <c:pt idx="807">
                  <c:v>1.4126400000000001E-2</c:v>
                </c:pt>
                <c:pt idx="808">
                  <c:v>1.41873E-2</c:v>
                </c:pt>
                <c:pt idx="809">
                  <c:v>1.4246099999999999E-2</c:v>
                </c:pt>
                <c:pt idx="810">
                  <c:v>1.4303E-2</c:v>
                </c:pt>
                <c:pt idx="811">
                  <c:v>1.43578E-2</c:v>
                </c:pt>
                <c:pt idx="812">
                  <c:v>1.44107E-2</c:v>
                </c:pt>
                <c:pt idx="813">
                  <c:v>1.44616E-2</c:v>
                </c:pt>
                <c:pt idx="814">
                  <c:v>1.45106E-2</c:v>
                </c:pt>
                <c:pt idx="815">
                  <c:v>1.45576E-2</c:v>
                </c:pt>
                <c:pt idx="816">
                  <c:v>1.46027E-2</c:v>
                </c:pt>
                <c:pt idx="817">
                  <c:v>1.46459E-2</c:v>
                </c:pt>
                <c:pt idx="818">
                  <c:v>1.4687199999999999E-2</c:v>
                </c:pt>
                <c:pt idx="819">
                  <c:v>1.4726599999999999E-2</c:v>
                </c:pt>
                <c:pt idx="820">
                  <c:v>1.47642E-2</c:v>
                </c:pt>
                <c:pt idx="821">
                  <c:v>1.47999E-2</c:v>
                </c:pt>
                <c:pt idx="822">
                  <c:v>1.4833799999999999E-2</c:v>
                </c:pt>
                <c:pt idx="823">
                  <c:v>1.48659E-2</c:v>
                </c:pt>
                <c:pt idx="824">
                  <c:v>1.4896100000000001E-2</c:v>
                </c:pt>
                <c:pt idx="825">
                  <c:v>1.49246E-2</c:v>
                </c:pt>
                <c:pt idx="826">
                  <c:v>1.4951300000000001E-2</c:v>
                </c:pt>
                <c:pt idx="827">
                  <c:v>1.49762E-2</c:v>
                </c:pt>
                <c:pt idx="828">
                  <c:v>1.49994E-2</c:v>
                </c:pt>
                <c:pt idx="829">
                  <c:v>1.50209E-2</c:v>
                </c:pt>
                <c:pt idx="830">
                  <c:v>1.5040599999999999E-2</c:v>
                </c:pt>
                <c:pt idx="831">
                  <c:v>1.50587E-2</c:v>
                </c:pt>
                <c:pt idx="832">
                  <c:v>1.5075E-2</c:v>
                </c:pt>
                <c:pt idx="833">
                  <c:v>1.5089699999999999E-2</c:v>
                </c:pt>
                <c:pt idx="834">
                  <c:v>1.51028E-2</c:v>
                </c:pt>
                <c:pt idx="835">
                  <c:v>1.51142E-2</c:v>
                </c:pt>
                <c:pt idx="836">
                  <c:v>1.5124E-2</c:v>
                </c:pt>
                <c:pt idx="837">
                  <c:v>1.5132100000000001E-2</c:v>
                </c:pt>
                <c:pt idx="838">
                  <c:v>1.51387E-2</c:v>
                </c:pt>
                <c:pt idx="839">
                  <c:v>1.51437E-2</c:v>
                </c:pt>
                <c:pt idx="840">
                  <c:v>1.51471E-2</c:v>
                </c:pt>
                <c:pt idx="841">
                  <c:v>1.5148999999999999E-2</c:v>
                </c:pt>
                <c:pt idx="842">
                  <c:v>1.51494E-2</c:v>
                </c:pt>
                <c:pt idx="843">
                  <c:v>1.5148200000000001E-2</c:v>
                </c:pt>
                <c:pt idx="844">
                  <c:v>1.5145499999999999E-2</c:v>
                </c:pt>
                <c:pt idx="845">
                  <c:v>1.51413E-2</c:v>
                </c:pt>
                <c:pt idx="846">
                  <c:v>1.51357E-2</c:v>
                </c:pt>
                <c:pt idx="847">
                  <c:v>1.5128600000000001E-2</c:v>
                </c:pt>
                <c:pt idx="848">
                  <c:v>1.5120099999999999E-2</c:v>
                </c:pt>
                <c:pt idx="849">
                  <c:v>1.51101E-2</c:v>
                </c:pt>
                <c:pt idx="850">
                  <c:v>1.5098800000000001E-2</c:v>
                </c:pt>
                <c:pt idx="851">
                  <c:v>1.5086E-2</c:v>
                </c:pt>
                <c:pt idx="852">
                  <c:v>1.50718E-2</c:v>
                </c:pt>
                <c:pt idx="853">
                  <c:v>1.50563E-2</c:v>
                </c:pt>
                <c:pt idx="854">
                  <c:v>1.50394E-2</c:v>
                </c:pt>
                <c:pt idx="855">
                  <c:v>1.50212E-2</c:v>
                </c:pt>
                <c:pt idx="856">
                  <c:v>1.50017E-2</c:v>
                </c:pt>
                <c:pt idx="857">
                  <c:v>1.49809E-2</c:v>
                </c:pt>
                <c:pt idx="858">
                  <c:v>1.49587E-2</c:v>
                </c:pt>
                <c:pt idx="859">
                  <c:v>1.49353E-2</c:v>
                </c:pt>
                <c:pt idx="860">
                  <c:v>1.49106E-2</c:v>
                </c:pt>
                <c:pt idx="861">
                  <c:v>1.4884700000000001E-2</c:v>
                </c:pt>
                <c:pt idx="862">
                  <c:v>1.48576E-2</c:v>
                </c:pt>
                <c:pt idx="863">
                  <c:v>1.4829200000000001E-2</c:v>
                </c:pt>
                <c:pt idx="864">
                  <c:v>1.4799700000000001E-2</c:v>
                </c:pt>
                <c:pt idx="865">
                  <c:v>1.47689E-2</c:v>
                </c:pt>
                <c:pt idx="866">
                  <c:v>1.4737E-2</c:v>
                </c:pt>
                <c:pt idx="867">
                  <c:v>1.4703900000000001E-2</c:v>
                </c:pt>
                <c:pt idx="868">
                  <c:v>1.4669700000000001E-2</c:v>
                </c:pt>
                <c:pt idx="869">
                  <c:v>1.4634299999999999E-2</c:v>
                </c:pt>
                <c:pt idx="870">
                  <c:v>1.4597799999999999E-2</c:v>
                </c:pt>
                <c:pt idx="871">
                  <c:v>1.45603E-2</c:v>
                </c:pt>
                <c:pt idx="872">
                  <c:v>1.4521600000000001E-2</c:v>
                </c:pt>
                <c:pt idx="873">
                  <c:v>1.4481900000000001E-2</c:v>
                </c:pt>
                <c:pt idx="874">
                  <c:v>1.44411E-2</c:v>
                </c:pt>
                <c:pt idx="875">
                  <c:v>1.43993E-2</c:v>
                </c:pt>
                <c:pt idx="876">
                  <c:v>1.4356499999999999E-2</c:v>
                </c:pt>
                <c:pt idx="877">
                  <c:v>1.43126E-2</c:v>
                </c:pt>
                <c:pt idx="878">
                  <c:v>1.4267800000000001E-2</c:v>
                </c:pt>
                <c:pt idx="879">
                  <c:v>1.4221900000000001E-2</c:v>
                </c:pt>
                <c:pt idx="880">
                  <c:v>1.41751E-2</c:v>
                </c:pt>
                <c:pt idx="881">
                  <c:v>1.41274E-2</c:v>
                </c:pt>
                <c:pt idx="882">
                  <c:v>1.40787E-2</c:v>
                </c:pt>
                <c:pt idx="883">
                  <c:v>1.4029099999999999E-2</c:v>
                </c:pt>
                <c:pt idx="884">
                  <c:v>1.39785E-2</c:v>
                </c:pt>
                <c:pt idx="885">
                  <c:v>1.39271E-2</c:v>
                </c:pt>
                <c:pt idx="886">
                  <c:v>1.38748E-2</c:v>
                </c:pt>
                <c:pt idx="887">
                  <c:v>1.38216E-2</c:v>
                </c:pt>
                <c:pt idx="888">
                  <c:v>1.37676E-2</c:v>
                </c:pt>
                <c:pt idx="889">
                  <c:v>1.37127E-2</c:v>
                </c:pt>
                <c:pt idx="890">
                  <c:v>1.3657000000000001E-2</c:v>
                </c:pt>
                <c:pt idx="891">
                  <c:v>1.36004E-2</c:v>
                </c:pt>
                <c:pt idx="892">
                  <c:v>1.3543100000000001E-2</c:v>
                </c:pt>
                <c:pt idx="893">
                  <c:v>1.3485E-2</c:v>
                </c:pt>
                <c:pt idx="894">
                  <c:v>1.34261E-2</c:v>
                </c:pt>
                <c:pt idx="895">
                  <c:v>1.33665E-2</c:v>
                </c:pt>
                <c:pt idx="896">
                  <c:v>1.33061E-2</c:v>
                </c:pt>
                <c:pt idx="897">
                  <c:v>1.3245E-2</c:v>
                </c:pt>
                <c:pt idx="898">
                  <c:v>1.31831E-2</c:v>
                </c:pt>
                <c:pt idx="899">
                  <c:v>1.31206E-2</c:v>
                </c:pt>
                <c:pt idx="900">
                  <c:v>1.3057300000000001E-2</c:v>
                </c:pt>
                <c:pt idx="901">
                  <c:v>1.29934E-2</c:v>
                </c:pt>
                <c:pt idx="902">
                  <c:v>1.2928800000000001E-2</c:v>
                </c:pt>
                <c:pt idx="903">
                  <c:v>1.2863599999999999E-2</c:v>
                </c:pt>
                <c:pt idx="904">
                  <c:v>1.27977E-2</c:v>
                </c:pt>
                <c:pt idx="905">
                  <c:v>1.27312E-2</c:v>
                </c:pt>
                <c:pt idx="906">
                  <c:v>1.2664099999999999E-2</c:v>
                </c:pt>
                <c:pt idx="907">
                  <c:v>1.25963E-2</c:v>
                </c:pt>
                <c:pt idx="908">
                  <c:v>1.2527999999999999E-2</c:v>
                </c:pt>
                <c:pt idx="909">
                  <c:v>1.2459100000000001E-2</c:v>
                </c:pt>
                <c:pt idx="910">
                  <c:v>1.23897E-2</c:v>
                </c:pt>
                <c:pt idx="911">
                  <c:v>1.2319699999999999E-2</c:v>
                </c:pt>
                <c:pt idx="912">
                  <c:v>1.2249100000000001E-2</c:v>
                </c:pt>
                <c:pt idx="913">
                  <c:v>1.2178100000000001E-2</c:v>
                </c:pt>
                <c:pt idx="914">
                  <c:v>1.2106499999999999E-2</c:v>
                </c:pt>
                <c:pt idx="915">
                  <c:v>1.2034400000000001E-2</c:v>
                </c:pt>
                <c:pt idx="916">
                  <c:v>1.19618E-2</c:v>
                </c:pt>
                <c:pt idx="917">
                  <c:v>1.18888E-2</c:v>
                </c:pt>
                <c:pt idx="918">
                  <c:v>1.18152E-2</c:v>
                </c:pt>
                <c:pt idx="919">
                  <c:v>1.17413E-2</c:v>
                </c:pt>
                <c:pt idx="920">
                  <c:v>1.16668E-2</c:v>
                </c:pt>
                <c:pt idx="921">
                  <c:v>1.1592E-2</c:v>
                </c:pt>
                <c:pt idx="922">
                  <c:v>1.15167E-2</c:v>
                </c:pt>
                <c:pt idx="923">
                  <c:v>1.1441099999999999E-2</c:v>
                </c:pt>
                <c:pt idx="924">
                  <c:v>1.1365E-2</c:v>
                </c:pt>
                <c:pt idx="925">
                  <c:v>1.12885E-2</c:v>
                </c:pt>
                <c:pt idx="926">
                  <c:v>1.12117E-2</c:v>
                </c:pt>
                <c:pt idx="927">
                  <c:v>1.11345E-2</c:v>
                </c:pt>
                <c:pt idx="928">
                  <c:v>1.1057000000000001E-2</c:v>
                </c:pt>
                <c:pt idx="929">
                  <c:v>1.09791E-2</c:v>
                </c:pt>
                <c:pt idx="930">
                  <c:v>1.09009E-2</c:v>
                </c:pt>
                <c:pt idx="931">
                  <c:v>1.0822399999999999E-2</c:v>
                </c:pt>
                <c:pt idx="932">
                  <c:v>1.0743600000000001E-2</c:v>
                </c:pt>
                <c:pt idx="933">
                  <c:v>1.06645E-2</c:v>
                </c:pt>
                <c:pt idx="934">
                  <c:v>1.05851E-2</c:v>
                </c:pt>
                <c:pt idx="935">
                  <c:v>1.05054E-2</c:v>
                </c:pt>
                <c:pt idx="936">
                  <c:v>1.0425500000000001E-2</c:v>
                </c:pt>
                <c:pt idx="937">
                  <c:v>1.03453E-2</c:v>
                </c:pt>
                <c:pt idx="938">
                  <c:v>1.02649E-2</c:v>
                </c:pt>
                <c:pt idx="939">
                  <c:v>1.01843E-2</c:v>
                </c:pt>
                <c:pt idx="940">
                  <c:v>1.01034E-2</c:v>
                </c:pt>
                <c:pt idx="941">
                  <c:v>1.00223E-2</c:v>
                </c:pt>
                <c:pt idx="942">
                  <c:v>9.94103E-3</c:v>
                </c:pt>
                <c:pt idx="943">
                  <c:v>9.8595599999999999E-3</c:v>
                </c:pt>
                <c:pt idx="944">
                  <c:v>9.7779100000000008E-3</c:v>
                </c:pt>
                <c:pt idx="945">
                  <c:v>9.6960899999999992E-3</c:v>
                </c:pt>
                <c:pt idx="946">
                  <c:v>9.6141100000000004E-3</c:v>
                </c:pt>
                <c:pt idx="947">
                  <c:v>9.5319900000000006E-3</c:v>
                </c:pt>
                <c:pt idx="948">
                  <c:v>9.44972E-3</c:v>
                </c:pt>
                <c:pt idx="949">
                  <c:v>9.3673200000000002E-3</c:v>
                </c:pt>
                <c:pt idx="950">
                  <c:v>9.2847999999999993E-3</c:v>
                </c:pt>
                <c:pt idx="951">
                  <c:v>9.2021700000000008E-3</c:v>
                </c:pt>
                <c:pt idx="952">
                  <c:v>9.1194299999999996E-3</c:v>
                </c:pt>
                <c:pt idx="953">
                  <c:v>9.0366100000000005E-3</c:v>
                </c:pt>
                <c:pt idx="954">
                  <c:v>8.9537000000000002E-3</c:v>
                </c:pt>
                <c:pt idx="955">
                  <c:v>8.8707100000000004E-3</c:v>
                </c:pt>
                <c:pt idx="956">
                  <c:v>8.7876599999999992E-3</c:v>
                </c:pt>
                <c:pt idx="957">
                  <c:v>8.7045600000000001E-3</c:v>
                </c:pt>
                <c:pt idx="958">
                  <c:v>8.6213999999999995E-3</c:v>
                </c:pt>
                <c:pt idx="959">
                  <c:v>8.5382099999999992E-3</c:v>
                </c:pt>
                <c:pt idx="960">
                  <c:v>8.4549800000000008E-3</c:v>
                </c:pt>
                <c:pt idx="961">
                  <c:v>8.3717400000000008E-3</c:v>
                </c:pt>
                <c:pt idx="962">
                  <c:v>8.2884800000000008E-3</c:v>
                </c:pt>
                <c:pt idx="963">
                  <c:v>8.2052199999999992E-3</c:v>
                </c:pt>
                <c:pt idx="964">
                  <c:v>8.1219599999999992E-3</c:v>
                </c:pt>
                <c:pt idx="965">
                  <c:v>8.0387099999999993E-3</c:v>
                </c:pt>
                <c:pt idx="966">
                  <c:v>7.9554799999999991E-3</c:v>
                </c:pt>
                <c:pt idx="967">
                  <c:v>7.8722900000000005E-3</c:v>
                </c:pt>
                <c:pt idx="968">
                  <c:v>7.7891200000000001E-3</c:v>
                </c:pt>
                <c:pt idx="969">
                  <c:v>7.7060100000000001E-3</c:v>
                </c:pt>
                <c:pt idx="970">
                  <c:v>7.6229399999999999E-3</c:v>
                </c:pt>
                <c:pt idx="971">
                  <c:v>7.5399400000000002E-3</c:v>
                </c:pt>
                <c:pt idx="972">
                  <c:v>7.4570000000000001E-3</c:v>
                </c:pt>
                <c:pt idx="973">
                  <c:v>7.3741400000000004E-3</c:v>
                </c:pt>
                <c:pt idx="974">
                  <c:v>7.2913600000000002E-3</c:v>
                </c:pt>
                <c:pt idx="975">
                  <c:v>7.2086700000000004E-3</c:v>
                </c:pt>
                <c:pt idx="976">
                  <c:v>7.1260799999999999E-3</c:v>
                </c:pt>
                <c:pt idx="977">
                  <c:v>7.0435899999999997E-3</c:v>
                </c:pt>
                <c:pt idx="978">
                  <c:v>6.9612199999999997E-3</c:v>
                </c:pt>
                <c:pt idx="979">
                  <c:v>6.8789599999999999E-3</c:v>
                </c:pt>
                <c:pt idx="980">
                  <c:v>6.7968400000000002E-3</c:v>
                </c:pt>
                <c:pt idx="981">
                  <c:v>6.7148399999999997E-3</c:v>
                </c:pt>
                <c:pt idx="982">
                  <c:v>6.6329900000000001E-3</c:v>
                </c:pt>
                <c:pt idx="983">
                  <c:v>6.5512799999999996E-3</c:v>
                </c:pt>
                <c:pt idx="984">
                  <c:v>6.4697299999999999E-3</c:v>
                </c:pt>
                <c:pt idx="985">
                  <c:v>6.3883300000000002E-3</c:v>
                </c:pt>
                <c:pt idx="986">
                  <c:v>6.3071100000000003E-3</c:v>
                </c:pt>
                <c:pt idx="987">
                  <c:v>6.2260500000000003E-3</c:v>
                </c:pt>
                <c:pt idx="988">
                  <c:v>6.1451800000000001E-3</c:v>
                </c:pt>
                <c:pt idx="989">
                  <c:v>6.0644899999999996E-3</c:v>
                </c:pt>
                <c:pt idx="990">
                  <c:v>5.9839999999999997E-3</c:v>
                </c:pt>
                <c:pt idx="991">
                  <c:v>5.9036999999999996E-3</c:v>
                </c:pt>
                <c:pt idx="992">
                  <c:v>5.8236099999999999E-3</c:v>
                </c:pt>
                <c:pt idx="993">
                  <c:v>5.7437299999999998E-3</c:v>
                </c:pt>
                <c:pt idx="994">
                  <c:v>5.6640700000000002E-3</c:v>
                </c:pt>
                <c:pt idx="995">
                  <c:v>5.5846300000000001E-3</c:v>
                </c:pt>
                <c:pt idx="996">
                  <c:v>5.5054099999999996E-3</c:v>
                </c:pt>
                <c:pt idx="997">
                  <c:v>5.4264300000000003E-3</c:v>
                </c:pt>
                <c:pt idx="998">
                  <c:v>5.3476900000000004E-3</c:v>
                </c:pt>
                <c:pt idx="999">
                  <c:v>5.26919E-3</c:v>
                </c:pt>
                <c:pt idx="1000">
                  <c:v>5.1909499999999997E-3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1E-486B-A536-F386E9243EF0}"/>
            </c:ext>
          </c:extLst>
        </c:ser>
        <c:ser>
          <c:idx val="1"/>
          <c:order val="1"/>
          <c:tx>
            <c:strRef>
              <c:f>FwdEuler!$S$1</c:f>
              <c:strCache>
                <c:ptCount val="1"/>
                <c:pt idx="0">
                  <c:v>v1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FwdEuler!$Q$2:$Q$1002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FwdEuler!$S$2:$S$1002</c:f>
              <c:numCache>
                <c:formatCode>General</c:formatCode>
                <c:ptCount val="1001"/>
                <c:pt idx="0">
                  <c:v>0.99</c:v>
                </c:pt>
                <c:pt idx="1">
                  <c:v>0.98009999999999997</c:v>
                </c:pt>
                <c:pt idx="2">
                  <c:v>0.97030000000000005</c:v>
                </c:pt>
                <c:pt idx="3">
                  <c:v>0.96060000000000001</c:v>
                </c:pt>
                <c:pt idx="4">
                  <c:v>0.95099999999999996</c:v>
                </c:pt>
                <c:pt idx="5">
                  <c:v>0.9415</c:v>
                </c:pt>
                <c:pt idx="6">
                  <c:v>0.93210000000000004</c:v>
                </c:pt>
                <c:pt idx="7">
                  <c:v>0.92279900000000004</c:v>
                </c:pt>
                <c:pt idx="8">
                  <c:v>0.91359900000000005</c:v>
                </c:pt>
                <c:pt idx="9">
                  <c:v>0.90449800000000002</c:v>
                </c:pt>
                <c:pt idx="10">
                  <c:v>0.89549699999999999</c:v>
                </c:pt>
                <c:pt idx="11">
                  <c:v>0.88659500000000002</c:v>
                </c:pt>
                <c:pt idx="12">
                  <c:v>0.87779300000000005</c:v>
                </c:pt>
                <c:pt idx="13">
                  <c:v>0.86909000000000003</c:v>
                </c:pt>
                <c:pt idx="14">
                  <c:v>0.860487</c:v>
                </c:pt>
                <c:pt idx="15">
                  <c:v>0.85198200000000002</c:v>
                </c:pt>
                <c:pt idx="16">
                  <c:v>0.84357700000000002</c:v>
                </c:pt>
                <c:pt idx="17">
                  <c:v>0.83526999999999996</c:v>
                </c:pt>
                <c:pt idx="18">
                  <c:v>0.82706199999999996</c:v>
                </c:pt>
                <c:pt idx="19">
                  <c:v>0.81895300000000004</c:v>
                </c:pt>
                <c:pt idx="20">
                  <c:v>0.81094200000000005</c:v>
                </c:pt>
                <c:pt idx="21">
                  <c:v>0.80302899999999999</c:v>
                </c:pt>
                <c:pt idx="22">
                  <c:v>0.79521500000000001</c:v>
                </c:pt>
                <c:pt idx="23">
                  <c:v>0.78749800000000003</c:v>
                </c:pt>
                <c:pt idx="24">
                  <c:v>0.77987899999999999</c:v>
                </c:pt>
                <c:pt idx="25">
                  <c:v>0.77235699999999996</c:v>
                </c:pt>
                <c:pt idx="26">
                  <c:v>0.76493299999999997</c:v>
                </c:pt>
                <c:pt idx="27">
                  <c:v>0.75760499999999997</c:v>
                </c:pt>
                <c:pt idx="28">
                  <c:v>0.75037399999999999</c:v>
                </c:pt>
                <c:pt idx="29">
                  <c:v>0.74324000000000001</c:v>
                </c:pt>
                <c:pt idx="30">
                  <c:v>0.73620200000000002</c:v>
                </c:pt>
                <c:pt idx="31">
                  <c:v>0.72926100000000005</c:v>
                </c:pt>
                <c:pt idx="32">
                  <c:v>0.722414</c:v>
                </c:pt>
                <c:pt idx="33">
                  <c:v>0.71566399999999997</c:v>
                </c:pt>
                <c:pt idx="34">
                  <c:v>0.709009</c:v>
                </c:pt>
                <c:pt idx="35">
                  <c:v>0.70244899999999999</c:v>
                </c:pt>
                <c:pt idx="36">
                  <c:v>0.69598300000000002</c:v>
                </c:pt>
                <c:pt idx="37">
                  <c:v>0.689612</c:v>
                </c:pt>
                <c:pt idx="38">
                  <c:v>0.68333500000000003</c:v>
                </c:pt>
                <c:pt idx="39">
                  <c:v>0.67715199999999998</c:v>
                </c:pt>
                <c:pt idx="40">
                  <c:v>0.67106200000000005</c:v>
                </c:pt>
                <c:pt idx="41">
                  <c:v>0.66506600000000005</c:v>
                </c:pt>
                <c:pt idx="42">
                  <c:v>0.65916200000000003</c:v>
                </c:pt>
                <c:pt idx="43">
                  <c:v>0.65335100000000002</c:v>
                </c:pt>
                <c:pt idx="44">
                  <c:v>0.64763199999999999</c:v>
                </c:pt>
                <c:pt idx="45">
                  <c:v>0.64200500000000005</c:v>
                </c:pt>
                <c:pt idx="46">
                  <c:v>0.63646899999999995</c:v>
                </c:pt>
                <c:pt idx="47">
                  <c:v>0.63102499999999995</c:v>
                </c:pt>
                <c:pt idx="48">
                  <c:v>0.62567099999999998</c:v>
                </c:pt>
                <c:pt idx="49">
                  <c:v>0.62040799999999996</c:v>
                </c:pt>
                <c:pt idx="50">
                  <c:v>0.61523499999999998</c:v>
                </c:pt>
                <c:pt idx="51">
                  <c:v>0.610151</c:v>
                </c:pt>
                <c:pt idx="52">
                  <c:v>0.60515699999999994</c:v>
                </c:pt>
                <c:pt idx="53">
                  <c:v>0.60025200000000001</c:v>
                </c:pt>
                <c:pt idx="54">
                  <c:v>0.59543500000000005</c:v>
                </c:pt>
                <c:pt idx="55">
                  <c:v>0.59070699999999998</c:v>
                </c:pt>
                <c:pt idx="56">
                  <c:v>0.58606599999999998</c:v>
                </c:pt>
                <c:pt idx="57">
                  <c:v>0.58151299999999995</c:v>
                </c:pt>
                <c:pt idx="58">
                  <c:v>0.57704599999999995</c:v>
                </c:pt>
                <c:pt idx="59">
                  <c:v>0.57266600000000001</c:v>
                </c:pt>
                <c:pt idx="60">
                  <c:v>0.56837199999999999</c:v>
                </c:pt>
                <c:pt idx="61">
                  <c:v>0.564164</c:v>
                </c:pt>
                <c:pt idx="62">
                  <c:v>0.56004100000000001</c:v>
                </c:pt>
                <c:pt idx="63">
                  <c:v>0.55600300000000002</c:v>
                </c:pt>
                <c:pt idx="64">
                  <c:v>0.55204900000000001</c:v>
                </c:pt>
                <c:pt idx="65">
                  <c:v>0.54817899999999997</c:v>
                </c:pt>
                <c:pt idx="66">
                  <c:v>0.54439300000000002</c:v>
                </c:pt>
                <c:pt idx="67">
                  <c:v>0.54069</c:v>
                </c:pt>
                <c:pt idx="68">
                  <c:v>0.53706900000000002</c:v>
                </c:pt>
                <c:pt idx="69">
                  <c:v>0.53352999999999995</c:v>
                </c:pt>
                <c:pt idx="70">
                  <c:v>0.53007300000000002</c:v>
                </c:pt>
                <c:pt idx="71">
                  <c:v>0.526698</c:v>
                </c:pt>
                <c:pt idx="72">
                  <c:v>0.52340299999999995</c:v>
                </c:pt>
                <c:pt idx="73">
                  <c:v>0.52018799999999998</c:v>
                </c:pt>
                <c:pt idx="74">
                  <c:v>0.51705299999999998</c:v>
                </c:pt>
                <c:pt idx="75">
                  <c:v>0.51399799999999995</c:v>
                </c:pt>
                <c:pt idx="76">
                  <c:v>0.51102099999999995</c:v>
                </c:pt>
                <c:pt idx="77">
                  <c:v>0.50812299999999999</c:v>
                </c:pt>
                <c:pt idx="78">
                  <c:v>0.50530200000000003</c:v>
                </c:pt>
                <c:pt idx="79">
                  <c:v>0.50255899999999998</c:v>
                </c:pt>
                <c:pt idx="80">
                  <c:v>0.49989299999999998</c:v>
                </c:pt>
                <c:pt idx="81">
                  <c:v>0.497303</c:v>
                </c:pt>
                <c:pt idx="82">
                  <c:v>0.49479000000000001</c:v>
                </c:pt>
                <c:pt idx="83">
                  <c:v>0.49235099999999998</c:v>
                </c:pt>
                <c:pt idx="84">
                  <c:v>0.48998799999999998</c:v>
                </c:pt>
                <c:pt idx="85">
                  <c:v>0.48769899999999999</c:v>
                </c:pt>
                <c:pt idx="86">
                  <c:v>0.485483</c:v>
                </c:pt>
                <c:pt idx="87">
                  <c:v>0.48334199999999999</c:v>
                </c:pt>
                <c:pt idx="88">
                  <c:v>0.48127300000000001</c:v>
                </c:pt>
                <c:pt idx="89">
                  <c:v>0.47927599999999998</c:v>
                </c:pt>
                <c:pt idx="90">
                  <c:v>0.47735100000000003</c:v>
                </c:pt>
                <c:pt idx="91">
                  <c:v>0.47549799999999998</c:v>
                </c:pt>
                <c:pt idx="92">
                  <c:v>0.473715</c:v>
                </c:pt>
                <c:pt idx="93">
                  <c:v>0.47200300000000001</c:v>
                </c:pt>
                <c:pt idx="94">
                  <c:v>0.47036</c:v>
                </c:pt>
                <c:pt idx="95">
                  <c:v>0.46878700000000001</c:v>
                </c:pt>
                <c:pt idx="96">
                  <c:v>0.46728199999999998</c:v>
                </c:pt>
                <c:pt idx="97">
                  <c:v>0.46584599999999998</c:v>
                </c:pt>
                <c:pt idx="98">
                  <c:v>0.46447699999999997</c:v>
                </c:pt>
                <c:pt idx="99">
                  <c:v>0.463175</c:v>
                </c:pt>
                <c:pt idx="100">
                  <c:v>0.46194000000000002</c:v>
                </c:pt>
                <c:pt idx="101">
                  <c:v>0.46077000000000001</c:v>
                </c:pt>
                <c:pt idx="102">
                  <c:v>0.45966699999999999</c:v>
                </c:pt>
                <c:pt idx="103">
                  <c:v>0.45862799999999998</c:v>
                </c:pt>
                <c:pt idx="104">
                  <c:v>0.45765400000000001</c:v>
                </c:pt>
                <c:pt idx="105">
                  <c:v>0.45674300000000001</c:v>
                </c:pt>
                <c:pt idx="106">
                  <c:v>0.45589600000000002</c:v>
                </c:pt>
                <c:pt idx="107">
                  <c:v>0.45511200000000002</c:v>
                </c:pt>
                <c:pt idx="108">
                  <c:v>0.45439000000000002</c:v>
                </c:pt>
                <c:pt idx="109">
                  <c:v>0.45373000000000002</c:v>
                </c:pt>
                <c:pt idx="110">
                  <c:v>0.45312999999999998</c:v>
                </c:pt>
                <c:pt idx="111">
                  <c:v>0.45259199999999999</c:v>
                </c:pt>
                <c:pt idx="112">
                  <c:v>0.45211299999999999</c:v>
                </c:pt>
                <c:pt idx="113">
                  <c:v>0.45169500000000001</c:v>
                </c:pt>
                <c:pt idx="114">
                  <c:v>0.45133499999999999</c:v>
                </c:pt>
                <c:pt idx="115">
                  <c:v>0.45103300000000002</c:v>
                </c:pt>
                <c:pt idx="116">
                  <c:v>0.450789</c:v>
                </c:pt>
                <c:pt idx="117">
                  <c:v>0.45060299999999998</c:v>
                </c:pt>
                <c:pt idx="118">
                  <c:v>0.45047399999999999</c:v>
                </c:pt>
                <c:pt idx="119">
                  <c:v>0.45040000000000002</c:v>
                </c:pt>
                <c:pt idx="120">
                  <c:v>0.45038299999999998</c:v>
                </c:pt>
                <c:pt idx="121">
                  <c:v>0.45041999999999999</c:v>
                </c:pt>
                <c:pt idx="122">
                  <c:v>0.45051200000000002</c:v>
                </c:pt>
                <c:pt idx="123">
                  <c:v>0.450658</c:v>
                </c:pt>
                <c:pt idx="124">
                  <c:v>0.45085799999999998</c:v>
                </c:pt>
                <c:pt idx="125">
                  <c:v>0.45111099999999998</c:v>
                </c:pt>
                <c:pt idx="126">
                  <c:v>0.45141599999999998</c:v>
                </c:pt>
                <c:pt idx="127">
                  <c:v>0.45177200000000001</c:v>
                </c:pt>
                <c:pt idx="128">
                  <c:v>0.45218000000000003</c:v>
                </c:pt>
                <c:pt idx="129">
                  <c:v>0.45263900000000001</c:v>
                </c:pt>
                <c:pt idx="130">
                  <c:v>0.453148</c:v>
                </c:pt>
                <c:pt idx="131">
                  <c:v>0.45370700000000003</c:v>
                </c:pt>
                <c:pt idx="132">
                  <c:v>0.45431500000000002</c:v>
                </c:pt>
                <c:pt idx="133">
                  <c:v>0.45497100000000001</c:v>
                </c:pt>
                <c:pt idx="134">
                  <c:v>0.455675</c:v>
                </c:pt>
                <c:pt idx="135">
                  <c:v>0.45642700000000003</c:v>
                </c:pt>
                <c:pt idx="136">
                  <c:v>0.45722600000000002</c:v>
                </c:pt>
                <c:pt idx="137">
                  <c:v>0.45807100000000001</c:v>
                </c:pt>
                <c:pt idx="138">
                  <c:v>0.45896199999999998</c:v>
                </c:pt>
                <c:pt idx="139">
                  <c:v>0.45989799999999997</c:v>
                </c:pt>
                <c:pt idx="140">
                  <c:v>0.46087899999999998</c:v>
                </c:pt>
                <c:pt idx="141">
                  <c:v>0.46190399999999998</c:v>
                </c:pt>
                <c:pt idx="142">
                  <c:v>0.46297300000000002</c:v>
                </c:pt>
                <c:pt idx="143">
                  <c:v>0.46408500000000003</c:v>
                </c:pt>
                <c:pt idx="144">
                  <c:v>0.46523900000000001</c:v>
                </c:pt>
                <c:pt idx="145">
                  <c:v>0.46643600000000002</c:v>
                </c:pt>
                <c:pt idx="146">
                  <c:v>0.46767399999999998</c:v>
                </c:pt>
                <c:pt idx="147">
                  <c:v>0.46895300000000001</c:v>
                </c:pt>
                <c:pt idx="148">
                  <c:v>0.47027200000000002</c:v>
                </c:pt>
                <c:pt idx="149">
                  <c:v>0.471632</c:v>
                </c:pt>
                <c:pt idx="150">
                  <c:v>0.47303000000000001</c:v>
                </c:pt>
                <c:pt idx="151">
                  <c:v>0.474468</c:v>
                </c:pt>
                <c:pt idx="152">
                  <c:v>0.47594399999999998</c:v>
                </c:pt>
                <c:pt idx="153">
                  <c:v>0.47745799999999999</c:v>
                </c:pt>
                <c:pt idx="154">
                  <c:v>0.47900900000000002</c:v>
                </c:pt>
                <c:pt idx="155">
                  <c:v>0.48059600000000002</c:v>
                </c:pt>
                <c:pt idx="156">
                  <c:v>0.48221999999999998</c:v>
                </c:pt>
                <c:pt idx="157">
                  <c:v>0.48387999999999998</c:v>
                </c:pt>
                <c:pt idx="158">
                  <c:v>0.48557499999999998</c:v>
                </c:pt>
                <c:pt idx="159">
                  <c:v>0.48730400000000001</c:v>
                </c:pt>
                <c:pt idx="160">
                  <c:v>0.489068</c:v>
                </c:pt>
                <c:pt idx="161">
                  <c:v>0.490865</c:v>
                </c:pt>
                <c:pt idx="162">
                  <c:v>0.49269600000000002</c:v>
                </c:pt>
                <c:pt idx="163">
                  <c:v>0.49455900000000003</c:v>
                </c:pt>
                <c:pt idx="164">
                  <c:v>0.49645400000000001</c:v>
                </c:pt>
                <c:pt idx="165">
                  <c:v>0.49837999999999999</c:v>
                </c:pt>
                <c:pt idx="166">
                  <c:v>0.50033799999999995</c:v>
                </c:pt>
                <c:pt idx="167">
                  <c:v>0.50232699999999997</c:v>
                </c:pt>
                <c:pt idx="168">
                  <c:v>0.50434500000000004</c:v>
                </c:pt>
                <c:pt idx="169">
                  <c:v>0.50639299999999998</c:v>
                </c:pt>
                <c:pt idx="170">
                  <c:v>0.50846999999999998</c:v>
                </c:pt>
                <c:pt idx="171">
                  <c:v>0.51057600000000003</c:v>
                </c:pt>
                <c:pt idx="172">
                  <c:v>0.51271</c:v>
                </c:pt>
                <c:pt idx="173">
                  <c:v>0.51487099999999997</c:v>
                </c:pt>
                <c:pt idx="174">
                  <c:v>0.51705999999999996</c:v>
                </c:pt>
                <c:pt idx="175">
                  <c:v>0.51927500000000004</c:v>
                </c:pt>
                <c:pt idx="176">
                  <c:v>0.52151599999999998</c:v>
                </c:pt>
                <c:pt idx="177">
                  <c:v>0.523783</c:v>
                </c:pt>
                <c:pt idx="178">
                  <c:v>0.52607499999999996</c:v>
                </c:pt>
                <c:pt idx="179">
                  <c:v>0.52839199999999997</c:v>
                </c:pt>
                <c:pt idx="180">
                  <c:v>0.53073300000000001</c:v>
                </c:pt>
                <c:pt idx="181">
                  <c:v>0.53309799999999996</c:v>
                </c:pt>
                <c:pt idx="182">
                  <c:v>0.53548600000000002</c:v>
                </c:pt>
                <c:pt idx="183">
                  <c:v>0.53789699999999996</c:v>
                </c:pt>
                <c:pt idx="184">
                  <c:v>0.54032999999999998</c:v>
                </c:pt>
                <c:pt idx="185">
                  <c:v>0.54278499999999996</c:v>
                </c:pt>
                <c:pt idx="186">
                  <c:v>0.54526200000000002</c:v>
                </c:pt>
                <c:pt idx="187">
                  <c:v>0.547759</c:v>
                </c:pt>
                <c:pt idx="188">
                  <c:v>0.55027700000000002</c:v>
                </c:pt>
                <c:pt idx="189">
                  <c:v>0.55281499999999995</c:v>
                </c:pt>
                <c:pt idx="190">
                  <c:v>0.55537300000000001</c:v>
                </c:pt>
                <c:pt idx="191">
                  <c:v>0.55794999999999995</c:v>
                </c:pt>
                <c:pt idx="192">
                  <c:v>0.56054499999999996</c:v>
                </c:pt>
                <c:pt idx="193">
                  <c:v>0.56315899999999997</c:v>
                </c:pt>
                <c:pt idx="194">
                  <c:v>0.56579000000000002</c:v>
                </c:pt>
                <c:pt idx="195">
                  <c:v>0.56843900000000003</c:v>
                </c:pt>
                <c:pt idx="196">
                  <c:v>0.57110499999999997</c:v>
                </c:pt>
                <c:pt idx="197">
                  <c:v>0.57378799999999996</c:v>
                </c:pt>
                <c:pt idx="198">
                  <c:v>0.57648600000000005</c:v>
                </c:pt>
                <c:pt idx="199">
                  <c:v>0.57920000000000005</c:v>
                </c:pt>
                <c:pt idx="200">
                  <c:v>0.58192900000000003</c:v>
                </c:pt>
                <c:pt idx="201">
                  <c:v>0.584673</c:v>
                </c:pt>
                <c:pt idx="202">
                  <c:v>0.58743199999999995</c:v>
                </c:pt>
                <c:pt idx="203">
                  <c:v>0.59020399999999995</c:v>
                </c:pt>
                <c:pt idx="204">
                  <c:v>0.59299000000000002</c:v>
                </c:pt>
                <c:pt idx="205">
                  <c:v>0.59578900000000001</c:v>
                </c:pt>
                <c:pt idx="206">
                  <c:v>0.59860100000000005</c:v>
                </c:pt>
                <c:pt idx="207">
                  <c:v>0.60142499999999999</c:v>
                </c:pt>
                <c:pt idx="208">
                  <c:v>0.60426000000000002</c:v>
                </c:pt>
                <c:pt idx="209">
                  <c:v>0.60710799999999998</c:v>
                </c:pt>
                <c:pt idx="210">
                  <c:v>0.60996600000000001</c:v>
                </c:pt>
                <c:pt idx="211">
                  <c:v>0.61283600000000005</c:v>
                </c:pt>
                <c:pt idx="212">
                  <c:v>0.61571500000000001</c:v>
                </c:pt>
                <c:pt idx="213">
                  <c:v>0.61860499999999996</c:v>
                </c:pt>
                <c:pt idx="214">
                  <c:v>0.62150300000000003</c:v>
                </c:pt>
                <c:pt idx="215">
                  <c:v>0.62441199999999997</c:v>
                </c:pt>
                <c:pt idx="216">
                  <c:v>0.62732900000000003</c:v>
                </c:pt>
                <c:pt idx="217">
                  <c:v>0.63025399999999998</c:v>
                </c:pt>
                <c:pt idx="218">
                  <c:v>0.63318700000000006</c:v>
                </c:pt>
                <c:pt idx="219">
                  <c:v>0.63612800000000003</c:v>
                </c:pt>
                <c:pt idx="220">
                  <c:v>0.63907599999999998</c:v>
                </c:pt>
                <c:pt idx="221">
                  <c:v>0.64203100000000002</c:v>
                </c:pt>
                <c:pt idx="222">
                  <c:v>0.64499300000000004</c:v>
                </c:pt>
                <c:pt idx="223">
                  <c:v>0.64796100000000001</c:v>
                </c:pt>
                <c:pt idx="224">
                  <c:v>0.65093500000000004</c:v>
                </c:pt>
                <c:pt idx="225">
                  <c:v>0.653914</c:v>
                </c:pt>
                <c:pt idx="226">
                  <c:v>0.65689799999999998</c:v>
                </c:pt>
                <c:pt idx="227">
                  <c:v>0.659887</c:v>
                </c:pt>
                <c:pt idx="228">
                  <c:v>0.66288000000000002</c:v>
                </c:pt>
                <c:pt idx="229">
                  <c:v>0.66587799999999997</c:v>
                </c:pt>
                <c:pt idx="230">
                  <c:v>0.668879</c:v>
                </c:pt>
                <c:pt idx="231">
                  <c:v>0.67188400000000004</c:v>
                </c:pt>
                <c:pt idx="232">
                  <c:v>0.67489100000000002</c:v>
                </c:pt>
                <c:pt idx="233">
                  <c:v>0.677902</c:v>
                </c:pt>
                <c:pt idx="234">
                  <c:v>0.68091500000000005</c:v>
                </c:pt>
                <c:pt idx="235">
                  <c:v>0.68393000000000004</c:v>
                </c:pt>
                <c:pt idx="236">
                  <c:v>0.68694599999999995</c:v>
                </c:pt>
                <c:pt idx="237">
                  <c:v>0.68996500000000005</c:v>
                </c:pt>
                <c:pt idx="238">
                  <c:v>0.69298400000000004</c:v>
                </c:pt>
                <c:pt idx="239">
                  <c:v>0.69600399999999996</c:v>
                </c:pt>
                <c:pt idx="240">
                  <c:v>0.69902399999999998</c:v>
                </c:pt>
                <c:pt idx="241">
                  <c:v>0.70204500000000003</c:v>
                </c:pt>
                <c:pt idx="242">
                  <c:v>0.70506599999999997</c:v>
                </c:pt>
                <c:pt idx="243">
                  <c:v>0.70808599999999999</c:v>
                </c:pt>
                <c:pt idx="244">
                  <c:v>0.71110600000000002</c:v>
                </c:pt>
                <c:pt idx="245">
                  <c:v>0.71412399999999998</c:v>
                </c:pt>
                <c:pt idx="246">
                  <c:v>0.71714100000000003</c:v>
                </c:pt>
                <c:pt idx="247">
                  <c:v>0.72015700000000005</c:v>
                </c:pt>
                <c:pt idx="248">
                  <c:v>0.72317100000000001</c:v>
                </c:pt>
                <c:pt idx="249">
                  <c:v>0.72618199999999999</c:v>
                </c:pt>
                <c:pt idx="250">
                  <c:v>0.72919199999999995</c:v>
                </c:pt>
                <c:pt idx="251">
                  <c:v>0.73219800000000002</c:v>
                </c:pt>
                <c:pt idx="252">
                  <c:v>0.73520200000000002</c:v>
                </c:pt>
                <c:pt idx="253">
                  <c:v>0.73820200000000002</c:v>
                </c:pt>
                <c:pt idx="254">
                  <c:v>0.74119900000000005</c:v>
                </c:pt>
                <c:pt idx="255">
                  <c:v>0.74419100000000005</c:v>
                </c:pt>
                <c:pt idx="256">
                  <c:v>0.74717999999999996</c:v>
                </c:pt>
                <c:pt idx="257">
                  <c:v>0.75016499999999997</c:v>
                </c:pt>
                <c:pt idx="258">
                  <c:v>0.75314499999999995</c:v>
                </c:pt>
                <c:pt idx="259">
                  <c:v>0.75612000000000001</c:v>
                </c:pt>
                <c:pt idx="260">
                  <c:v>0.75909000000000004</c:v>
                </c:pt>
                <c:pt idx="261">
                  <c:v>0.76205500000000004</c:v>
                </c:pt>
                <c:pt idx="262">
                  <c:v>0.76501399999999997</c:v>
                </c:pt>
                <c:pt idx="263">
                  <c:v>0.76796799999999998</c:v>
                </c:pt>
                <c:pt idx="264">
                  <c:v>0.77091500000000002</c:v>
                </c:pt>
                <c:pt idx="265">
                  <c:v>0.77385599999999999</c:v>
                </c:pt>
                <c:pt idx="266">
                  <c:v>0.77679100000000001</c:v>
                </c:pt>
                <c:pt idx="267">
                  <c:v>0.77971900000000005</c:v>
                </c:pt>
                <c:pt idx="268">
                  <c:v>0.78264</c:v>
                </c:pt>
                <c:pt idx="269">
                  <c:v>0.78555399999999997</c:v>
                </c:pt>
                <c:pt idx="270">
                  <c:v>0.78846000000000005</c:v>
                </c:pt>
                <c:pt idx="271">
                  <c:v>0.79135900000000003</c:v>
                </c:pt>
                <c:pt idx="272">
                  <c:v>0.79425000000000001</c:v>
                </c:pt>
                <c:pt idx="273">
                  <c:v>0.79713299999999998</c:v>
                </c:pt>
                <c:pt idx="274">
                  <c:v>0.80000700000000002</c:v>
                </c:pt>
                <c:pt idx="275">
                  <c:v>0.80287299999999995</c:v>
                </c:pt>
                <c:pt idx="276">
                  <c:v>0.80573099999999998</c:v>
                </c:pt>
                <c:pt idx="277">
                  <c:v>0.80857999999999997</c:v>
                </c:pt>
                <c:pt idx="278">
                  <c:v>0.811419</c:v>
                </c:pt>
                <c:pt idx="279">
                  <c:v>0.814249</c:v>
                </c:pt>
                <c:pt idx="280">
                  <c:v>0.81706999999999996</c:v>
                </c:pt>
                <c:pt idx="281">
                  <c:v>0.819882</c:v>
                </c:pt>
                <c:pt idx="282">
                  <c:v>0.82268300000000005</c:v>
                </c:pt>
                <c:pt idx="283">
                  <c:v>0.82547400000000004</c:v>
                </c:pt>
                <c:pt idx="284">
                  <c:v>0.82825599999999999</c:v>
                </c:pt>
                <c:pt idx="285">
                  <c:v>0.83102699999999996</c:v>
                </c:pt>
                <c:pt idx="286">
                  <c:v>0.83378699999999994</c:v>
                </c:pt>
                <c:pt idx="287">
                  <c:v>0.83653699999999998</c:v>
                </c:pt>
                <c:pt idx="288">
                  <c:v>0.83927499999999999</c:v>
                </c:pt>
                <c:pt idx="289">
                  <c:v>0.84200299999999995</c:v>
                </c:pt>
                <c:pt idx="290">
                  <c:v>0.84472000000000003</c:v>
                </c:pt>
                <c:pt idx="291">
                  <c:v>0.84742499999999998</c:v>
                </c:pt>
                <c:pt idx="292">
                  <c:v>0.85011800000000004</c:v>
                </c:pt>
                <c:pt idx="293">
                  <c:v>0.8528</c:v>
                </c:pt>
                <c:pt idx="294">
                  <c:v>0.85546999999999995</c:v>
                </c:pt>
                <c:pt idx="295">
                  <c:v>0.85812900000000003</c:v>
                </c:pt>
                <c:pt idx="296">
                  <c:v>0.86077499999999996</c:v>
                </c:pt>
                <c:pt idx="297">
                  <c:v>0.86340799999999995</c:v>
                </c:pt>
                <c:pt idx="298">
                  <c:v>0.86602999999999997</c:v>
                </c:pt>
                <c:pt idx="299">
                  <c:v>0.86863800000000002</c:v>
                </c:pt>
                <c:pt idx="300">
                  <c:v>0.87123399999999995</c:v>
                </c:pt>
                <c:pt idx="301">
                  <c:v>0.87381799999999998</c:v>
                </c:pt>
                <c:pt idx="302">
                  <c:v>0.87638799999999994</c:v>
                </c:pt>
                <c:pt idx="303">
                  <c:v>0.87894499999999998</c:v>
                </c:pt>
                <c:pt idx="304">
                  <c:v>0.88148899999999997</c:v>
                </c:pt>
                <c:pt idx="305">
                  <c:v>0.88402000000000003</c:v>
                </c:pt>
                <c:pt idx="306">
                  <c:v>0.88653700000000002</c:v>
                </c:pt>
                <c:pt idx="307">
                  <c:v>0.88904099999999997</c:v>
                </c:pt>
                <c:pt idx="308">
                  <c:v>0.89153099999999996</c:v>
                </c:pt>
                <c:pt idx="309">
                  <c:v>0.894007</c:v>
                </c:pt>
                <c:pt idx="310">
                  <c:v>0.89646899999999996</c:v>
                </c:pt>
                <c:pt idx="311">
                  <c:v>0.89891699999999997</c:v>
                </c:pt>
                <c:pt idx="312">
                  <c:v>0.90135100000000001</c:v>
                </c:pt>
                <c:pt idx="313">
                  <c:v>0.90377099999999999</c:v>
                </c:pt>
                <c:pt idx="314">
                  <c:v>0.90617700000000001</c:v>
                </c:pt>
                <c:pt idx="315">
                  <c:v>0.90856800000000004</c:v>
                </c:pt>
                <c:pt idx="316">
                  <c:v>0.91094399999999998</c:v>
                </c:pt>
                <c:pt idx="317">
                  <c:v>0.91330599999999995</c:v>
                </c:pt>
                <c:pt idx="318">
                  <c:v>0.91565399999999997</c:v>
                </c:pt>
                <c:pt idx="319">
                  <c:v>0.91798599999999997</c:v>
                </c:pt>
                <c:pt idx="320">
                  <c:v>0.92030299999999998</c:v>
                </c:pt>
                <c:pt idx="321">
                  <c:v>0.92260600000000004</c:v>
                </c:pt>
                <c:pt idx="322">
                  <c:v>0.92489399999999999</c:v>
                </c:pt>
                <c:pt idx="323">
                  <c:v>0.92716600000000005</c:v>
                </c:pt>
                <c:pt idx="324">
                  <c:v>0.929423</c:v>
                </c:pt>
                <c:pt idx="325">
                  <c:v>0.93166499999999997</c:v>
                </c:pt>
                <c:pt idx="326">
                  <c:v>0.93389100000000003</c:v>
                </c:pt>
                <c:pt idx="327">
                  <c:v>0.93610199999999999</c:v>
                </c:pt>
                <c:pt idx="328">
                  <c:v>0.93829799999999997</c:v>
                </c:pt>
                <c:pt idx="329">
                  <c:v>0.94047800000000004</c:v>
                </c:pt>
                <c:pt idx="330">
                  <c:v>0.94264199999999998</c:v>
                </c:pt>
                <c:pt idx="331">
                  <c:v>0.94479100000000005</c:v>
                </c:pt>
                <c:pt idx="332">
                  <c:v>0.94692399999999999</c:v>
                </c:pt>
                <c:pt idx="333">
                  <c:v>0.94904100000000002</c:v>
                </c:pt>
                <c:pt idx="334">
                  <c:v>0.95114200000000004</c:v>
                </c:pt>
                <c:pt idx="335">
                  <c:v>0.95322799999999996</c:v>
                </c:pt>
                <c:pt idx="336">
                  <c:v>0.95529699999999995</c:v>
                </c:pt>
                <c:pt idx="337">
                  <c:v>0.95735000000000003</c:v>
                </c:pt>
                <c:pt idx="338">
                  <c:v>0.95938800000000002</c:v>
                </c:pt>
                <c:pt idx="339">
                  <c:v>0.96140899999999996</c:v>
                </c:pt>
                <c:pt idx="340">
                  <c:v>0.96341399999999999</c:v>
                </c:pt>
                <c:pt idx="341">
                  <c:v>0.96540300000000001</c:v>
                </c:pt>
                <c:pt idx="342">
                  <c:v>0.96737499999999998</c:v>
                </c:pt>
                <c:pt idx="343">
                  <c:v>0.96933199999999997</c:v>
                </c:pt>
                <c:pt idx="344">
                  <c:v>0.97127200000000002</c:v>
                </c:pt>
                <c:pt idx="345">
                  <c:v>0.97319500000000003</c:v>
                </c:pt>
                <c:pt idx="346">
                  <c:v>0.97510300000000005</c:v>
                </c:pt>
                <c:pt idx="347">
                  <c:v>0.97699400000000003</c:v>
                </c:pt>
                <c:pt idx="348">
                  <c:v>0.97886799999999996</c:v>
                </c:pt>
                <c:pt idx="349">
                  <c:v>0.98072599999999999</c:v>
                </c:pt>
                <c:pt idx="350">
                  <c:v>0.982568</c:v>
                </c:pt>
                <c:pt idx="351">
                  <c:v>0.98439299999999996</c:v>
                </c:pt>
                <c:pt idx="352">
                  <c:v>0.98620200000000002</c:v>
                </c:pt>
                <c:pt idx="353">
                  <c:v>0.98799400000000004</c:v>
                </c:pt>
                <c:pt idx="354">
                  <c:v>0.98976900000000001</c:v>
                </c:pt>
                <c:pt idx="355">
                  <c:v>0.99152799999999996</c:v>
                </c:pt>
                <c:pt idx="356">
                  <c:v>0.99327100000000002</c:v>
                </c:pt>
                <c:pt idx="357">
                  <c:v>0.99499700000000002</c:v>
                </c:pt>
                <c:pt idx="358">
                  <c:v>0.99670599999999998</c:v>
                </c:pt>
                <c:pt idx="359">
                  <c:v>0.99839900000000004</c:v>
                </c:pt>
                <c:pt idx="360">
                  <c:v>1.00007</c:v>
                </c:pt>
                <c:pt idx="361">
                  <c:v>1.00173</c:v>
                </c:pt>
                <c:pt idx="362">
                  <c:v>1.0033799999999999</c:v>
                </c:pt>
                <c:pt idx="363">
                  <c:v>1.0049999999999999</c:v>
                </c:pt>
                <c:pt idx="364">
                  <c:v>1.00661</c:v>
                </c:pt>
                <c:pt idx="365">
                  <c:v>1.0082100000000001</c:v>
                </c:pt>
                <c:pt idx="366">
                  <c:v>1.0097799999999999</c:v>
                </c:pt>
                <c:pt idx="367">
                  <c:v>1.0113399999999999</c:v>
                </c:pt>
                <c:pt idx="368">
                  <c:v>1.0128900000000001</c:v>
                </c:pt>
                <c:pt idx="369">
                  <c:v>1.01441</c:v>
                </c:pt>
                <c:pt idx="370">
                  <c:v>1.0159199999999999</c:v>
                </c:pt>
                <c:pt idx="371">
                  <c:v>1.01742</c:v>
                </c:pt>
                <c:pt idx="372">
                  <c:v>1.0188900000000001</c:v>
                </c:pt>
                <c:pt idx="373">
                  <c:v>1.0203500000000001</c:v>
                </c:pt>
                <c:pt idx="374">
                  <c:v>1.0218</c:v>
                </c:pt>
                <c:pt idx="375">
                  <c:v>1.0232300000000001</c:v>
                </c:pt>
                <c:pt idx="376">
                  <c:v>1.02464</c:v>
                </c:pt>
                <c:pt idx="377">
                  <c:v>1.02603</c:v>
                </c:pt>
                <c:pt idx="378">
                  <c:v>1.0274099999999999</c:v>
                </c:pt>
                <c:pt idx="379">
                  <c:v>1.02877</c:v>
                </c:pt>
                <c:pt idx="380">
                  <c:v>1.0301199999999999</c:v>
                </c:pt>
                <c:pt idx="381">
                  <c:v>1.03145</c:v>
                </c:pt>
                <c:pt idx="382">
                  <c:v>1.0327599999999999</c:v>
                </c:pt>
                <c:pt idx="383">
                  <c:v>1.03406</c:v>
                </c:pt>
                <c:pt idx="384">
                  <c:v>1.0353399999999999</c:v>
                </c:pt>
                <c:pt idx="385">
                  <c:v>1.0366</c:v>
                </c:pt>
                <c:pt idx="386">
                  <c:v>1.0378499999999999</c:v>
                </c:pt>
                <c:pt idx="387">
                  <c:v>1.03908</c:v>
                </c:pt>
                <c:pt idx="388">
                  <c:v>1.0403</c:v>
                </c:pt>
                <c:pt idx="389">
                  <c:v>1.0415000000000001</c:v>
                </c:pt>
                <c:pt idx="390">
                  <c:v>1.0426800000000001</c:v>
                </c:pt>
                <c:pt idx="391">
                  <c:v>1.0438499999999999</c:v>
                </c:pt>
                <c:pt idx="392">
                  <c:v>1.0449999999999999</c:v>
                </c:pt>
                <c:pt idx="393">
                  <c:v>1.0461400000000001</c:v>
                </c:pt>
                <c:pt idx="394">
                  <c:v>1.0472600000000001</c:v>
                </c:pt>
                <c:pt idx="395">
                  <c:v>1.04836</c:v>
                </c:pt>
                <c:pt idx="396">
                  <c:v>1.04945</c:v>
                </c:pt>
                <c:pt idx="397">
                  <c:v>1.0505199999999999</c:v>
                </c:pt>
                <c:pt idx="398">
                  <c:v>1.05158</c:v>
                </c:pt>
                <c:pt idx="399">
                  <c:v>1.0526199999999999</c:v>
                </c:pt>
                <c:pt idx="400">
                  <c:v>1.05365</c:v>
                </c:pt>
                <c:pt idx="401">
                  <c:v>1.0546599999999999</c:v>
                </c:pt>
                <c:pt idx="402">
                  <c:v>1.05565</c:v>
                </c:pt>
                <c:pt idx="403">
                  <c:v>1.05663</c:v>
                </c:pt>
                <c:pt idx="404">
                  <c:v>1.05759</c:v>
                </c:pt>
                <c:pt idx="405">
                  <c:v>1.05854</c:v>
                </c:pt>
                <c:pt idx="406">
                  <c:v>1.05948</c:v>
                </c:pt>
                <c:pt idx="407">
                  <c:v>1.0604</c:v>
                </c:pt>
                <c:pt idx="408">
                  <c:v>1.0612999999999999</c:v>
                </c:pt>
                <c:pt idx="409">
                  <c:v>1.06219</c:v>
                </c:pt>
                <c:pt idx="410">
                  <c:v>1.0630599999999999</c:v>
                </c:pt>
                <c:pt idx="411">
                  <c:v>1.06392</c:v>
                </c:pt>
                <c:pt idx="412">
                  <c:v>1.0647599999999999</c:v>
                </c:pt>
                <c:pt idx="413">
                  <c:v>1.06559</c:v>
                </c:pt>
                <c:pt idx="414">
                  <c:v>1.0664</c:v>
                </c:pt>
                <c:pt idx="415">
                  <c:v>1.0671999999999999</c:v>
                </c:pt>
                <c:pt idx="416">
                  <c:v>1.06799</c:v>
                </c:pt>
                <c:pt idx="417">
                  <c:v>1.0687599999999999</c:v>
                </c:pt>
                <c:pt idx="418">
                  <c:v>1.06951</c:v>
                </c:pt>
                <c:pt idx="419">
                  <c:v>1.0702499999999999</c:v>
                </c:pt>
                <c:pt idx="420">
                  <c:v>1.07098</c:v>
                </c:pt>
                <c:pt idx="421">
                  <c:v>1.07169</c:v>
                </c:pt>
                <c:pt idx="422">
                  <c:v>1.07239</c:v>
                </c:pt>
                <c:pt idx="423">
                  <c:v>1.07307</c:v>
                </c:pt>
                <c:pt idx="424">
                  <c:v>1.0737399999999999</c:v>
                </c:pt>
                <c:pt idx="425">
                  <c:v>1.0744</c:v>
                </c:pt>
                <c:pt idx="426">
                  <c:v>1.07504</c:v>
                </c:pt>
                <c:pt idx="427">
                  <c:v>1.0756699999999999</c:v>
                </c:pt>
                <c:pt idx="428">
                  <c:v>1.0762799999999999</c:v>
                </c:pt>
                <c:pt idx="429">
                  <c:v>1.0768800000000001</c:v>
                </c:pt>
                <c:pt idx="430">
                  <c:v>1.0774699999999999</c:v>
                </c:pt>
                <c:pt idx="431">
                  <c:v>1.0780400000000001</c:v>
                </c:pt>
                <c:pt idx="432">
                  <c:v>1.0786</c:v>
                </c:pt>
                <c:pt idx="433">
                  <c:v>1.0791500000000001</c:v>
                </c:pt>
                <c:pt idx="434">
                  <c:v>1.07968</c:v>
                </c:pt>
                <c:pt idx="435">
                  <c:v>1.0802</c:v>
                </c:pt>
                <c:pt idx="436">
                  <c:v>1.0807100000000001</c:v>
                </c:pt>
                <c:pt idx="437">
                  <c:v>1.0811999999999999</c:v>
                </c:pt>
                <c:pt idx="438">
                  <c:v>1.08168</c:v>
                </c:pt>
                <c:pt idx="439">
                  <c:v>1.0821499999999999</c:v>
                </c:pt>
                <c:pt idx="440">
                  <c:v>1.0826100000000001</c:v>
                </c:pt>
                <c:pt idx="441">
                  <c:v>1.0830500000000001</c:v>
                </c:pt>
                <c:pt idx="442">
                  <c:v>1.08348</c:v>
                </c:pt>
                <c:pt idx="443">
                  <c:v>1.08389</c:v>
                </c:pt>
                <c:pt idx="444">
                  <c:v>1.0843</c:v>
                </c:pt>
                <c:pt idx="445">
                  <c:v>1.0846899999999999</c:v>
                </c:pt>
                <c:pt idx="446">
                  <c:v>1.08507</c:v>
                </c:pt>
                <c:pt idx="447">
                  <c:v>1.08544</c:v>
                </c:pt>
                <c:pt idx="448">
                  <c:v>1.08579</c:v>
                </c:pt>
                <c:pt idx="449">
                  <c:v>1.0861400000000001</c:v>
                </c:pt>
                <c:pt idx="450">
                  <c:v>1.08647</c:v>
                </c:pt>
                <c:pt idx="451">
                  <c:v>1.0867899999999999</c:v>
                </c:pt>
                <c:pt idx="452">
                  <c:v>1.0870899999999999</c:v>
                </c:pt>
                <c:pt idx="453">
                  <c:v>1.0873900000000001</c:v>
                </c:pt>
                <c:pt idx="454">
                  <c:v>1.0876699999999999</c:v>
                </c:pt>
                <c:pt idx="455">
                  <c:v>1.0879399999999999</c:v>
                </c:pt>
                <c:pt idx="456">
                  <c:v>1.0882000000000001</c:v>
                </c:pt>
                <c:pt idx="457">
                  <c:v>1.0884499999999999</c:v>
                </c:pt>
                <c:pt idx="458">
                  <c:v>1.0886899999999999</c:v>
                </c:pt>
                <c:pt idx="459">
                  <c:v>1.0889200000000001</c:v>
                </c:pt>
                <c:pt idx="460">
                  <c:v>1.0891299999999999</c:v>
                </c:pt>
                <c:pt idx="461">
                  <c:v>1.08934</c:v>
                </c:pt>
                <c:pt idx="462">
                  <c:v>1.0895300000000001</c:v>
                </c:pt>
                <c:pt idx="463">
                  <c:v>1.08972</c:v>
                </c:pt>
                <c:pt idx="464">
                  <c:v>1.08989</c:v>
                </c:pt>
                <c:pt idx="465">
                  <c:v>1.09005</c:v>
                </c:pt>
                <c:pt idx="466">
                  <c:v>1.0902000000000001</c:v>
                </c:pt>
                <c:pt idx="467">
                  <c:v>1.0903400000000001</c:v>
                </c:pt>
                <c:pt idx="468">
                  <c:v>1.0904700000000001</c:v>
                </c:pt>
                <c:pt idx="469">
                  <c:v>1.0905899999999999</c:v>
                </c:pt>
                <c:pt idx="470">
                  <c:v>1.0907</c:v>
                </c:pt>
                <c:pt idx="471">
                  <c:v>1.0908</c:v>
                </c:pt>
                <c:pt idx="472">
                  <c:v>1.0908899999999999</c:v>
                </c:pt>
                <c:pt idx="473">
                  <c:v>1.0909599999999999</c:v>
                </c:pt>
                <c:pt idx="474">
                  <c:v>1.0910299999999999</c:v>
                </c:pt>
                <c:pt idx="475">
                  <c:v>1.0910899999999999</c:v>
                </c:pt>
                <c:pt idx="476">
                  <c:v>1.09114</c:v>
                </c:pt>
                <c:pt idx="477">
                  <c:v>1.09118</c:v>
                </c:pt>
                <c:pt idx="478">
                  <c:v>1.09121</c:v>
                </c:pt>
                <c:pt idx="479">
                  <c:v>1.0912299999999999</c:v>
                </c:pt>
                <c:pt idx="480">
                  <c:v>1.0912500000000001</c:v>
                </c:pt>
                <c:pt idx="481">
                  <c:v>1.0912500000000001</c:v>
                </c:pt>
                <c:pt idx="482">
                  <c:v>1.09124</c:v>
                </c:pt>
                <c:pt idx="483">
                  <c:v>1.0912299999999999</c:v>
                </c:pt>
                <c:pt idx="484">
                  <c:v>1.0911999999999999</c:v>
                </c:pt>
                <c:pt idx="485">
                  <c:v>1.09117</c:v>
                </c:pt>
                <c:pt idx="486">
                  <c:v>1.0911299999999999</c:v>
                </c:pt>
                <c:pt idx="487">
                  <c:v>1.09107</c:v>
                </c:pt>
                <c:pt idx="488">
                  <c:v>1.0910200000000001</c:v>
                </c:pt>
                <c:pt idx="489">
                  <c:v>1.0909500000000001</c:v>
                </c:pt>
                <c:pt idx="490">
                  <c:v>1.09087</c:v>
                </c:pt>
                <c:pt idx="491">
                  <c:v>1.0907899999999999</c:v>
                </c:pt>
                <c:pt idx="492">
                  <c:v>1.0906899999999999</c:v>
                </c:pt>
                <c:pt idx="493">
                  <c:v>1.0905899999999999</c:v>
                </c:pt>
                <c:pt idx="494">
                  <c:v>1.0904799999999999</c:v>
                </c:pt>
                <c:pt idx="495">
                  <c:v>1.09036</c:v>
                </c:pt>
                <c:pt idx="496">
                  <c:v>1.0902400000000001</c:v>
                </c:pt>
                <c:pt idx="497">
                  <c:v>1.0901099999999999</c:v>
                </c:pt>
                <c:pt idx="498">
                  <c:v>1.0899700000000001</c:v>
                </c:pt>
                <c:pt idx="499">
                  <c:v>1.08982</c:v>
                </c:pt>
                <c:pt idx="500">
                  <c:v>1.0896600000000001</c:v>
                </c:pt>
                <c:pt idx="501">
                  <c:v>1.0894999999999999</c:v>
                </c:pt>
                <c:pt idx="502">
                  <c:v>1.0893299999999999</c:v>
                </c:pt>
                <c:pt idx="503">
                  <c:v>1.0891500000000001</c:v>
                </c:pt>
                <c:pt idx="504">
                  <c:v>1.08897</c:v>
                </c:pt>
                <c:pt idx="505">
                  <c:v>1.08877</c:v>
                </c:pt>
                <c:pt idx="506">
                  <c:v>1.08857</c:v>
                </c:pt>
                <c:pt idx="507">
                  <c:v>1.0883700000000001</c:v>
                </c:pt>
                <c:pt idx="508">
                  <c:v>1.08816</c:v>
                </c:pt>
                <c:pt idx="509">
                  <c:v>1.0879399999999999</c:v>
                </c:pt>
                <c:pt idx="510">
                  <c:v>1.08771</c:v>
                </c:pt>
                <c:pt idx="511">
                  <c:v>1.08748</c:v>
                </c:pt>
                <c:pt idx="512">
                  <c:v>1.08724</c:v>
                </c:pt>
                <c:pt idx="513">
                  <c:v>1.0869899999999999</c:v>
                </c:pt>
                <c:pt idx="514">
                  <c:v>1.08674</c:v>
                </c:pt>
                <c:pt idx="515">
                  <c:v>1.0864799999999999</c:v>
                </c:pt>
                <c:pt idx="516">
                  <c:v>1.08622</c:v>
                </c:pt>
                <c:pt idx="517">
                  <c:v>1.08595</c:v>
                </c:pt>
                <c:pt idx="518">
                  <c:v>1.08568</c:v>
                </c:pt>
                <c:pt idx="519">
                  <c:v>1.0853900000000001</c:v>
                </c:pt>
                <c:pt idx="520">
                  <c:v>1.08511</c:v>
                </c:pt>
                <c:pt idx="521">
                  <c:v>1.0848100000000001</c:v>
                </c:pt>
                <c:pt idx="522">
                  <c:v>1.0845100000000001</c:v>
                </c:pt>
                <c:pt idx="523">
                  <c:v>1.0842099999999999</c:v>
                </c:pt>
                <c:pt idx="524">
                  <c:v>1.0839000000000001</c:v>
                </c:pt>
                <c:pt idx="525">
                  <c:v>1.0835900000000001</c:v>
                </c:pt>
                <c:pt idx="526">
                  <c:v>1.08327</c:v>
                </c:pt>
                <c:pt idx="527">
                  <c:v>1.08294</c:v>
                </c:pt>
                <c:pt idx="528">
                  <c:v>1.0826100000000001</c:v>
                </c:pt>
                <c:pt idx="529">
                  <c:v>1.0822700000000001</c:v>
                </c:pt>
                <c:pt idx="530">
                  <c:v>1.0819300000000001</c:v>
                </c:pt>
                <c:pt idx="531">
                  <c:v>1.0815900000000001</c:v>
                </c:pt>
                <c:pt idx="532">
                  <c:v>1.08124</c:v>
                </c:pt>
                <c:pt idx="533">
                  <c:v>1.0808899999999999</c:v>
                </c:pt>
                <c:pt idx="534">
                  <c:v>1.08053</c:v>
                </c:pt>
                <c:pt idx="535">
                  <c:v>1.08016</c:v>
                </c:pt>
                <c:pt idx="536">
                  <c:v>1.07979</c:v>
                </c:pt>
                <c:pt idx="537">
                  <c:v>1.07942</c:v>
                </c:pt>
                <c:pt idx="538">
                  <c:v>1.0790500000000001</c:v>
                </c:pt>
                <c:pt idx="539">
                  <c:v>1.07867</c:v>
                </c:pt>
                <c:pt idx="540">
                  <c:v>1.0782799999999999</c:v>
                </c:pt>
                <c:pt idx="541">
                  <c:v>1.07789</c:v>
                </c:pt>
                <c:pt idx="542">
                  <c:v>1.0774999999999999</c:v>
                </c:pt>
                <c:pt idx="543">
                  <c:v>1.0770999999999999</c:v>
                </c:pt>
                <c:pt idx="544">
                  <c:v>1.0767</c:v>
                </c:pt>
                <c:pt idx="545">
                  <c:v>1.0763</c:v>
                </c:pt>
                <c:pt idx="546">
                  <c:v>1.07589</c:v>
                </c:pt>
                <c:pt idx="547">
                  <c:v>1.07548</c:v>
                </c:pt>
                <c:pt idx="548">
                  <c:v>1.0750599999999999</c:v>
                </c:pt>
                <c:pt idx="549">
                  <c:v>1.0746500000000001</c:v>
                </c:pt>
                <c:pt idx="550">
                  <c:v>1.07422</c:v>
                </c:pt>
                <c:pt idx="551">
                  <c:v>1.0738000000000001</c:v>
                </c:pt>
                <c:pt idx="552">
                  <c:v>1.0733699999999999</c:v>
                </c:pt>
                <c:pt idx="553">
                  <c:v>1.07294</c:v>
                </c:pt>
                <c:pt idx="554">
                  <c:v>1.0725100000000001</c:v>
                </c:pt>
                <c:pt idx="555">
                  <c:v>1.0720700000000001</c:v>
                </c:pt>
                <c:pt idx="556">
                  <c:v>1.0716300000000001</c:v>
                </c:pt>
                <c:pt idx="557">
                  <c:v>1.0711900000000001</c:v>
                </c:pt>
                <c:pt idx="558">
                  <c:v>1.07074</c:v>
                </c:pt>
                <c:pt idx="559">
                  <c:v>1.07029</c:v>
                </c:pt>
                <c:pt idx="560">
                  <c:v>1.0698399999999999</c:v>
                </c:pt>
                <c:pt idx="561">
                  <c:v>1.0693900000000001</c:v>
                </c:pt>
                <c:pt idx="562">
                  <c:v>1.0689299999999999</c:v>
                </c:pt>
                <c:pt idx="563">
                  <c:v>1.0684800000000001</c:v>
                </c:pt>
                <c:pt idx="564">
                  <c:v>1.0680099999999999</c:v>
                </c:pt>
                <c:pt idx="565">
                  <c:v>1.06755</c:v>
                </c:pt>
                <c:pt idx="566">
                  <c:v>1.0670900000000001</c:v>
                </c:pt>
                <c:pt idx="567">
                  <c:v>1.0666199999999999</c:v>
                </c:pt>
                <c:pt idx="568">
                  <c:v>1.0661499999999999</c:v>
                </c:pt>
                <c:pt idx="569">
                  <c:v>1.06568</c:v>
                </c:pt>
                <c:pt idx="570">
                  <c:v>1.06521</c:v>
                </c:pt>
                <c:pt idx="571">
                  <c:v>1.06473</c:v>
                </c:pt>
                <c:pt idx="572">
                  <c:v>1.06426</c:v>
                </c:pt>
                <c:pt idx="573">
                  <c:v>1.0637799999999999</c:v>
                </c:pt>
                <c:pt idx="574">
                  <c:v>1.0632999999999999</c:v>
                </c:pt>
                <c:pt idx="575">
                  <c:v>1.0628200000000001</c:v>
                </c:pt>
                <c:pt idx="576">
                  <c:v>1.06233</c:v>
                </c:pt>
                <c:pt idx="577">
                  <c:v>1.06185</c:v>
                </c:pt>
                <c:pt idx="578">
                  <c:v>1.0613600000000001</c:v>
                </c:pt>
                <c:pt idx="579">
                  <c:v>1.06088</c:v>
                </c:pt>
                <c:pt idx="580">
                  <c:v>1.0603899999999999</c:v>
                </c:pt>
                <c:pt idx="581">
                  <c:v>1.0599000000000001</c:v>
                </c:pt>
                <c:pt idx="582">
                  <c:v>1.05941</c:v>
                </c:pt>
                <c:pt idx="583">
                  <c:v>1.0589200000000001</c:v>
                </c:pt>
                <c:pt idx="584">
                  <c:v>1.0584199999999999</c:v>
                </c:pt>
                <c:pt idx="585">
                  <c:v>1.05793</c:v>
                </c:pt>
                <c:pt idx="586">
                  <c:v>1.0574399999999999</c:v>
                </c:pt>
                <c:pt idx="587">
                  <c:v>1.05694</c:v>
                </c:pt>
                <c:pt idx="588">
                  <c:v>1.05644</c:v>
                </c:pt>
                <c:pt idx="589">
                  <c:v>1.0559499999999999</c:v>
                </c:pt>
                <c:pt idx="590">
                  <c:v>1.05545</c:v>
                </c:pt>
                <c:pt idx="591">
                  <c:v>1.0549500000000001</c:v>
                </c:pt>
                <c:pt idx="592">
                  <c:v>1.0544500000000001</c:v>
                </c:pt>
                <c:pt idx="593">
                  <c:v>1.0539499999999999</c:v>
                </c:pt>
                <c:pt idx="594">
                  <c:v>1.05345</c:v>
                </c:pt>
                <c:pt idx="595">
                  <c:v>1.0529500000000001</c:v>
                </c:pt>
                <c:pt idx="596">
                  <c:v>1.0524500000000001</c:v>
                </c:pt>
                <c:pt idx="597">
                  <c:v>1.0519499999999999</c:v>
                </c:pt>
                <c:pt idx="598">
                  <c:v>1.05145</c:v>
                </c:pt>
                <c:pt idx="599">
                  <c:v>1.0509500000000001</c:v>
                </c:pt>
                <c:pt idx="600">
                  <c:v>1.0504500000000001</c:v>
                </c:pt>
                <c:pt idx="601">
                  <c:v>1.0499499999999999</c:v>
                </c:pt>
                <c:pt idx="602">
                  <c:v>1.0494399999999999</c:v>
                </c:pt>
                <c:pt idx="603">
                  <c:v>1.04894</c:v>
                </c:pt>
                <c:pt idx="604">
                  <c:v>1.04844</c:v>
                </c:pt>
                <c:pt idx="605">
                  <c:v>1.0479400000000001</c:v>
                </c:pt>
                <c:pt idx="606">
                  <c:v>1.0474399999999999</c:v>
                </c:pt>
                <c:pt idx="607">
                  <c:v>1.04694</c:v>
                </c:pt>
                <c:pt idx="608">
                  <c:v>1.04644</c:v>
                </c:pt>
                <c:pt idx="609">
                  <c:v>1.0459400000000001</c:v>
                </c:pt>
                <c:pt idx="610">
                  <c:v>1.0454399999999999</c:v>
                </c:pt>
                <c:pt idx="611">
                  <c:v>1.04494</c:v>
                </c:pt>
                <c:pt idx="612">
                  <c:v>1.04444</c:v>
                </c:pt>
                <c:pt idx="613">
                  <c:v>1.0439400000000001</c:v>
                </c:pt>
                <c:pt idx="614">
                  <c:v>1.0434399999999999</c:v>
                </c:pt>
                <c:pt idx="615">
                  <c:v>1.04294</c:v>
                </c:pt>
                <c:pt idx="616">
                  <c:v>1.0424500000000001</c:v>
                </c:pt>
                <c:pt idx="617">
                  <c:v>1.0419499999999999</c:v>
                </c:pt>
                <c:pt idx="618">
                  <c:v>1.0414600000000001</c:v>
                </c:pt>
                <c:pt idx="619">
                  <c:v>1.0409600000000001</c:v>
                </c:pt>
                <c:pt idx="620">
                  <c:v>1.04047</c:v>
                </c:pt>
                <c:pt idx="621">
                  <c:v>1.0399700000000001</c:v>
                </c:pt>
                <c:pt idx="622">
                  <c:v>1.03948</c:v>
                </c:pt>
                <c:pt idx="623">
                  <c:v>1.0389900000000001</c:v>
                </c:pt>
                <c:pt idx="624">
                  <c:v>1.0385</c:v>
                </c:pt>
                <c:pt idx="625">
                  <c:v>1.0380100000000001</c:v>
                </c:pt>
                <c:pt idx="626">
                  <c:v>1.03752</c:v>
                </c:pt>
                <c:pt idx="627">
                  <c:v>1.03704</c:v>
                </c:pt>
                <c:pt idx="628">
                  <c:v>1.0365500000000001</c:v>
                </c:pt>
                <c:pt idx="629">
                  <c:v>1.03606</c:v>
                </c:pt>
                <c:pt idx="630">
                  <c:v>1.0355799999999999</c:v>
                </c:pt>
                <c:pt idx="631">
                  <c:v>1.0350999999999999</c:v>
                </c:pt>
                <c:pt idx="632">
                  <c:v>1.0346200000000001</c:v>
                </c:pt>
                <c:pt idx="633">
                  <c:v>1.0341400000000001</c:v>
                </c:pt>
                <c:pt idx="634">
                  <c:v>1.03366</c:v>
                </c:pt>
                <c:pt idx="635">
                  <c:v>1.03318</c:v>
                </c:pt>
                <c:pt idx="636">
                  <c:v>1.03271</c:v>
                </c:pt>
                <c:pt idx="637">
                  <c:v>1.03223</c:v>
                </c:pt>
                <c:pt idx="638">
                  <c:v>1.03176</c:v>
                </c:pt>
                <c:pt idx="639">
                  <c:v>1.03129</c:v>
                </c:pt>
                <c:pt idx="640">
                  <c:v>1.0308200000000001</c:v>
                </c:pt>
                <c:pt idx="641">
                  <c:v>1.0303500000000001</c:v>
                </c:pt>
                <c:pt idx="642">
                  <c:v>1.0298799999999999</c:v>
                </c:pt>
                <c:pt idx="643">
                  <c:v>1.02942</c:v>
                </c:pt>
                <c:pt idx="644">
                  <c:v>1.02895</c:v>
                </c:pt>
                <c:pt idx="645">
                  <c:v>1.0284899999999999</c:v>
                </c:pt>
                <c:pt idx="646">
                  <c:v>1.02803</c:v>
                </c:pt>
                <c:pt idx="647">
                  <c:v>1.0275700000000001</c:v>
                </c:pt>
                <c:pt idx="648">
                  <c:v>1.02712</c:v>
                </c:pt>
                <c:pt idx="649">
                  <c:v>1.0266599999999999</c:v>
                </c:pt>
                <c:pt idx="650">
                  <c:v>1.0262100000000001</c:v>
                </c:pt>
                <c:pt idx="651">
                  <c:v>1.02576</c:v>
                </c:pt>
                <c:pt idx="652">
                  <c:v>1.0253099999999999</c:v>
                </c:pt>
                <c:pt idx="653">
                  <c:v>1.0248600000000001</c:v>
                </c:pt>
                <c:pt idx="654">
                  <c:v>1.0244200000000001</c:v>
                </c:pt>
                <c:pt idx="655">
                  <c:v>1.0239799999999999</c:v>
                </c:pt>
                <c:pt idx="656">
                  <c:v>1.0235300000000001</c:v>
                </c:pt>
                <c:pt idx="657">
                  <c:v>1.0230900000000001</c:v>
                </c:pt>
                <c:pt idx="658">
                  <c:v>1.0226599999999999</c:v>
                </c:pt>
                <c:pt idx="659">
                  <c:v>1.0222199999999999</c:v>
                </c:pt>
                <c:pt idx="660">
                  <c:v>1.02179</c:v>
                </c:pt>
                <c:pt idx="661">
                  <c:v>1.02136</c:v>
                </c:pt>
                <c:pt idx="662">
                  <c:v>1.0209299999999999</c:v>
                </c:pt>
                <c:pt idx="663">
                  <c:v>1.0205</c:v>
                </c:pt>
                <c:pt idx="664">
                  <c:v>1.0200800000000001</c:v>
                </c:pt>
                <c:pt idx="665">
                  <c:v>1.01966</c:v>
                </c:pt>
                <c:pt idx="666">
                  <c:v>1.0192399999999999</c:v>
                </c:pt>
                <c:pt idx="667">
                  <c:v>1.0188200000000001</c:v>
                </c:pt>
                <c:pt idx="668">
                  <c:v>1.0184</c:v>
                </c:pt>
                <c:pt idx="669">
                  <c:v>1.01799</c:v>
                </c:pt>
                <c:pt idx="670">
                  <c:v>1.0175799999999999</c:v>
                </c:pt>
                <c:pt idx="671">
                  <c:v>1.0171699999999999</c:v>
                </c:pt>
                <c:pt idx="672">
                  <c:v>1.0167600000000001</c:v>
                </c:pt>
                <c:pt idx="673">
                  <c:v>1.0163599999999999</c:v>
                </c:pt>
                <c:pt idx="674">
                  <c:v>1.01596</c:v>
                </c:pt>
                <c:pt idx="675">
                  <c:v>1.01556</c:v>
                </c:pt>
                <c:pt idx="676">
                  <c:v>1.0151600000000001</c:v>
                </c:pt>
                <c:pt idx="677">
                  <c:v>1.0147699999999999</c:v>
                </c:pt>
                <c:pt idx="678">
                  <c:v>1.0143800000000001</c:v>
                </c:pt>
                <c:pt idx="679">
                  <c:v>1.0139899999999999</c:v>
                </c:pt>
                <c:pt idx="680">
                  <c:v>1.0136000000000001</c:v>
                </c:pt>
                <c:pt idx="681">
                  <c:v>1.0132099999999999</c:v>
                </c:pt>
                <c:pt idx="682">
                  <c:v>1.0128299999999999</c:v>
                </c:pt>
                <c:pt idx="683">
                  <c:v>1.0124500000000001</c:v>
                </c:pt>
                <c:pt idx="684">
                  <c:v>1.0120800000000001</c:v>
                </c:pt>
                <c:pt idx="685">
                  <c:v>1.0117</c:v>
                </c:pt>
                <c:pt idx="686">
                  <c:v>1.0113300000000001</c:v>
                </c:pt>
                <c:pt idx="687">
                  <c:v>1.0109600000000001</c:v>
                </c:pt>
                <c:pt idx="688">
                  <c:v>1.0105900000000001</c:v>
                </c:pt>
                <c:pt idx="689">
                  <c:v>1.01023</c:v>
                </c:pt>
                <c:pt idx="690">
                  <c:v>1.00987</c:v>
                </c:pt>
                <c:pt idx="691">
                  <c:v>1.0095099999999999</c:v>
                </c:pt>
                <c:pt idx="692">
                  <c:v>1.00915</c:v>
                </c:pt>
                <c:pt idx="693">
                  <c:v>1.0087999999999999</c:v>
                </c:pt>
                <c:pt idx="694">
                  <c:v>1.00844</c:v>
                </c:pt>
                <c:pt idx="695">
                  <c:v>1.0081</c:v>
                </c:pt>
                <c:pt idx="696">
                  <c:v>1.0077499999999999</c:v>
                </c:pt>
                <c:pt idx="697">
                  <c:v>1.0074099999999999</c:v>
                </c:pt>
                <c:pt idx="698">
                  <c:v>1.0070699999999999</c:v>
                </c:pt>
                <c:pt idx="699">
                  <c:v>1.0067299999999999</c:v>
                </c:pt>
                <c:pt idx="700">
                  <c:v>1.0063899999999999</c:v>
                </c:pt>
                <c:pt idx="701">
                  <c:v>1.00606</c:v>
                </c:pt>
                <c:pt idx="702">
                  <c:v>1.00573</c:v>
                </c:pt>
                <c:pt idx="703">
                  <c:v>1.0054000000000001</c:v>
                </c:pt>
                <c:pt idx="704">
                  <c:v>1.00508</c:v>
                </c:pt>
                <c:pt idx="705">
                  <c:v>1.0047600000000001</c:v>
                </c:pt>
                <c:pt idx="706">
                  <c:v>1.00444</c:v>
                </c:pt>
                <c:pt idx="707">
                  <c:v>1.0041199999999999</c:v>
                </c:pt>
                <c:pt idx="708">
                  <c:v>1.0038100000000001</c:v>
                </c:pt>
                <c:pt idx="709">
                  <c:v>1.00349</c:v>
                </c:pt>
                <c:pt idx="710">
                  <c:v>1.00319</c:v>
                </c:pt>
                <c:pt idx="711">
                  <c:v>1.00288</c:v>
                </c:pt>
                <c:pt idx="712">
                  <c:v>1.00258</c:v>
                </c:pt>
                <c:pt idx="713">
                  <c:v>1.0022800000000001</c:v>
                </c:pt>
                <c:pt idx="714">
                  <c:v>1.0019800000000001</c:v>
                </c:pt>
                <c:pt idx="715">
                  <c:v>1.00169</c:v>
                </c:pt>
                <c:pt idx="716">
                  <c:v>1.00139</c:v>
                </c:pt>
                <c:pt idx="717">
                  <c:v>1.0011000000000001</c:v>
                </c:pt>
                <c:pt idx="718">
                  <c:v>1.00082</c:v>
                </c:pt>
                <c:pt idx="719">
                  <c:v>1.0005299999999999</c:v>
                </c:pt>
                <c:pt idx="720">
                  <c:v>1.0002500000000001</c:v>
                </c:pt>
                <c:pt idx="721">
                  <c:v>0.99997499999999995</c:v>
                </c:pt>
                <c:pt idx="722">
                  <c:v>0.99970000000000003</c:v>
                </c:pt>
                <c:pt idx="723">
                  <c:v>0.99942699999999995</c:v>
                </c:pt>
                <c:pt idx="724">
                  <c:v>0.99915699999999996</c:v>
                </c:pt>
                <c:pt idx="725">
                  <c:v>0.99888999999999994</c:v>
                </c:pt>
                <c:pt idx="726">
                  <c:v>0.99862600000000001</c:v>
                </c:pt>
                <c:pt idx="727">
                  <c:v>0.99836400000000003</c:v>
                </c:pt>
                <c:pt idx="728">
                  <c:v>0.99810500000000002</c:v>
                </c:pt>
                <c:pt idx="729">
                  <c:v>0.99784899999999999</c:v>
                </c:pt>
                <c:pt idx="730">
                  <c:v>0.99759600000000004</c:v>
                </c:pt>
                <c:pt idx="731">
                  <c:v>0.99734500000000004</c:v>
                </c:pt>
                <c:pt idx="732">
                  <c:v>0.99709700000000001</c:v>
                </c:pt>
                <c:pt idx="733">
                  <c:v>0.99685199999999996</c:v>
                </c:pt>
                <c:pt idx="734">
                  <c:v>0.99661</c:v>
                </c:pt>
                <c:pt idx="735">
                  <c:v>0.99636999999999998</c:v>
                </c:pt>
                <c:pt idx="736">
                  <c:v>0.99613300000000005</c:v>
                </c:pt>
                <c:pt idx="737">
                  <c:v>0.99589899999999998</c:v>
                </c:pt>
                <c:pt idx="738">
                  <c:v>0.995668</c:v>
                </c:pt>
                <c:pt idx="739">
                  <c:v>0.99543899999999996</c:v>
                </c:pt>
                <c:pt idx="740">
                  <c:v>0.99521300000000001</c:v>
                </c:pt>
                <c:pt idx="741">
                  <c:v>0.99499000000000004</c:v>
                </c:pt>
                <c:pt idx="742">
                  <c:v>0.99476900000000001</c:v>
                </c:pt>
                <c:pt idx="743">
                  <c:v>0.99455099999999996</c:v>
                </c:pt>
                <c:pt idx="744">
                  <c:v>0.994336</c:v>
                </c:pt>
                <c:pt idx="745">
                  <c:v>0.99412400000000001</c:v>
                </c:pt>
                <c:pt idx="746">
                  <c:v>0.99391399999999996</c:v>
                </c:pt>
                <c:pt idx="747">
                  <c:v>0.99370700000000001</c:v>
                </c:pt>
                <c:pt idx="748">
                  <c:v>0.99350300000000002</c:v>
                </c:pt>
                <c:pt idx="749">
                  <c:v>0.99330099999999999</c:v>
                </c:pt>
                <c:pt idx="750">
                  <c:v>0.99310200000000004</c:v>
                </c:pt>
                <c:pt idx="751">
                  <c:v>0.99290500000000004</c:v>
                </c:pt>
                <c:pt idx="752">
                  <c:v>0.99271200000000004</c:v>
                </c:pt>
                <c:pt idx="753">
                  <c:v>0.99251999999999996</c:v>
                </c:pt>
                <c:pt idx="754">
                  <c:v>0.99233199999999999</c:v>
                </c:pt>
                <c:pt idx="755">
                  <c:v>0.99214599999999997</c:v>
                </c:pt>
                <c:pt idx="756">
                  <c:v>0.99196300000000004</c:v>
                </c:pt>
                <c:pt idx="757">
                  <c:v>0.99178200000000005</c:v>
                </c:pt>
                <c:pt idx="758">
                  <c:v>0.99160400000000004</c:v>
                </c:pt>
                <c:pt idx="759">
                  <c:v>0.991429</c:v>
                </c:pt>
                <c:pt idx="760">
                  <c:v>0.99125600000000003</c:v>
                </c:pt>
                <c:pt idx="761">
                  <c:v>0.99108600000000002</c:v>
                </c:pt>
                <c:pt idx="762">
                  <c:v>0.99091799999999997</c:v>
                </c:pt>
                <c:pt idx="763">
                  <c:v>0.99075299999999999</c:v>
                </c:pt>
                <c:pt idx="764">
                  <c:v>0.990591</c:v>
                </c:pt>
                <c:pt idx="765">
                  <c:v>0.99043099999999995</c:v>
                </c:pt>
                <c:pt idx="766">
                  <c:v>0.99027299999999996</c:v>
                </c:pt>
                <c:pt idx="767">
                  <c:v>0.99011899999999997</c:v>
                </c:pt>
                <c:pt idx="768">
                  <c:v>0.98996600000000001</c:v>
                </c:pt>
                <c:pt idx="769">
                  <c:v>0.98981600000000003</c:v>
                </c:pt>
                <c:pt idx="770">
                  <c:v>0.98966900000000002</c:v>
                </c:pt>
                <c:pt idx="771">
                  <c:v>0.98952399999999996</c:v>
                </c:pt>
                <c:pt idx="772">
                  <c:v>0.98938199999999998</c:v>
                </c:pt>
                <c:pt idx="773">
                  <c:v>0.98924199999999995</c:v>
                </c:pt>
                <c:pt idx="774">
                  <c:v>0.98910500000000001</c:v>
                </c:pt>
                <c:pt idx="775">
                  <c:v>0.98897000000000002</c:v>
                </c:pt>
                <c:pt idx="776">
                  <c:v>0.98883699999999997</c:v>
                </c:pt>
                <c:pt idx="777">
                  <c:v>0.988707</c:v>
                </c:pt>
                <c:pt idx="778">
                  <c:v>0.98857899999999999</c:v>
                </c:pt>
                <c:pt idx="779">
                  <c:v>0.98845400000000005</c:v>
                </c:pt>
                <c:pt idx="780">
                  <c:v>0.98833099999999996</c:v>
                </c:pt>
                <c:pt idx="781">
                  <c:v>0.98821000000000003</c:v>
                </c:pt>
                <c:pt idx="782">
                  <c:v>0.98809199999999997</c:v>
                </c:pt>
                <c:pt idx="783">
                  <c:v>0.98797699999999999</c:v>
                </c:pt>
                <c:pt idx="784">
                  <c:v>0.98786300000000005</c:v>
                </c:pt>
                <c:pt idx="785">
                  <c:v>0.98775199999999996</c:v>
                </c:pt>
                <c:pt idx="786">
                  <c:v>0.98764300000000005</c:v>
                </c:pt>
                <c:pt idx="787">
                  <c:v>0.987537</c:v>
                </c:pt>
                <c:pt idx="788">
                  <c:v>0.98743300000000001</c:v>
                </c:pt>
                <c:pt idx="789">
                  <c:v>0.98733099999999996</c:v>
                </c:pt>
                <c:pt idx="790">
                  <c:v>0.98723099999999997</c:v>
                </c:pt>
                <c:pt idx="791">
                  <c:v>0.98713399999999996</c:v>
                </c:pt>
                <c:pt idx="792">
                  <c:v>0.987039</c:v>
                </c:pt>
                <c:pt idx="793">
                  <c:v>0.98694599999999999</c:v>
                </c:pt>
                <c:pt idx="794">
                  <c:v>0.98685500000000004</c:v>
                </c:pt>
                <c:pt idx="795">
                  <c:v>0.98676699999999995</c:v>
                </c:pt>
                <c:pt idx="796">
                  <c:v>0.98668100000000003</c:v>
                </c:pt>
                <c:pt idx="797">
                  <c:v>0.98659699999999995</c:v>
                </c:pt>
                <c:pt idx="798">
                  <c:v>0.98651500000000003</c:v>
                </c:pt>
                <c:pt idx="799">
                  <c:v>0.98643499999999995</c:v>
                </c:pt>
                <c:pt idx="800">
                  <c:v>0.98635799999999996</c:v>
                </c:pt>
                <c:pt idx="801">
                  <c:v>0.98628199999999999</c:v>
                </c:pt>
                <c:pt idx="802">
                  <c:v>0.986209</c:v>
                </c:pt>
                <c:pt idx="803">
                  <c:v>0.98613799999999996</c:v>
                </c:pt>
                <c:pt idx="804">
                  <c:v>0.98606899999999997</c:v>
                </c:pt>
                <c:pt idx="805">
                  <c:v>0.98600100000000002</c:v>
                </c:pt>
                <c:pt idx="806">
                  <c:v>0.98593699999999995</c:v>
                </c:pt>
                <c:pt idx="807">
                  <c:v>0.98587400000000003</c:v>
                </c:pt>
                <c:pt idx="808">
                  <c:v>0.98581300000000005</c:v>
                </c:pt>
                <c:pt idx="809">
                  <c:v>0.98575400000000002</c:v>
                </c:pt>
                <c:pt idx="810">
                  <c:v>0.98569700000000005</c:v>
                </c:pt>
                <c:pt idx="811">
                  <c:v>0.98564200000000002</c:v>
                </c:pt>
                <c:pt idx="812">
                  <c:v>0.98558900000000005</c:v>
                </c:pt>
                <c:pt idx="813">
                  <c:v>0.98553800000000003</c:v>
                </c:pt>
                <c:pt idx="814">
                  <c:v>0.98548899999999995</c:v>
                </c:pt>
                <c:pt idx="815">
                  <c:v>0.98544200000000004</c:v>
                </c:pt>
                <c:pt idx="816">
                  <c:v>0.98539699999999997</c:v>
                </c:pt>
                <c:pt idx="817">
                  <c:v>0.98535399999999995</c:v>
                </c:pt>
                <c:pt idx="818">
                  <c:v>0.98531299999999999</c:v>
                </c:pt>
                <c:pt idx="819">
                  <c:v>0.98527299999999995</c:v>
                </c:pt>
                <c:pt idx="820">
                  <c:v>0.985236</c:v>
                </c:pt>
                <c:pt idx="821">
                  <c:v>0.98519999999999996</c:v>
                </c:pt>
                <c:pt idx="822">
                  <c:v>0.98516599999999999</c:v>
                </c:pt>
                <c:pt idx="823">
                  <c:v>0.98513399999999995</c:v>
                </c:pt>
                <c:pt idx="824">
                  <c:v>0.98510399999999998</c:v>
                </c:pt>
                <c:pt idx="825">
                  <c:v>0.98507500000000003</c:v>
                </c:pt>
                <c:pt idx="826">
                  <c:v>0.98504899999999995</c:v>
                </c:pt>
                <c:pt idx="827">
                  <c:v>0.98502400000000001</c:v>
                </c:pt>
                <c:pt idx="828">
                  <c:v>0.98500100000000002</c:v>
                </c:pt>
                <c:pt idx="829">
                  <c:v>0.98497900000000005</c:v>
                </c:pt>
                <c:pt idx="830">
                  <c:v>0.98495900000000003</c:v>
                </c:pt>
                <c:pt idx="831">
                  <c:v>0.98494099999999996</c:v>
                </c:pt>
                <c:pt idx="832">
                  <c:v>0.98492500000000005</c:v>
                </c:pt>
                <c:pt idx="833">
                  <c:v>0.98490999999999995</c:v>
                </c:pt>
                <c:pt idx="834">
                  <c:v>0.98489700000000002</c:v>
                </c:pt>
                <c:pt idx="835">
                  <c:v>0.98488600000000004</c:v>
                </c:pt>
                <c:pt idx="836">
                  <c:v>0.98487599999999997</c:v>
                </c:pt>
                <c:pt idx="837">
                  <c:v>0.98486799999999997</c:v>
                </c:pt>
                <c:pt idx="838">
                  <c:v>0.98486099999999999</c:v>
                </c:pt>
                <c:pt idx="839">
                  <c:v>0.98485599999999995</c:v>
                </c:pt>
                <c:pt idx="840">
                  <c:v>0.98485299999999998</c:v>
                </c:pt>
                <c:pt idx="841">
                  <c:v>0.98485100000000003</c:v>
                </c:pt>
                <c:pt idx="842">
                  <c:v>0.98485100000000003</c:v>
                </c:pt>
                <c:pt idx="843">
                  <c:v>0.98485199999999995</c:v>
                </c:pt>
                <c:pt idx="844">
                  <c:v>0.98485400000000001</c:v>
                </c:pt>
                <c:pt idx="845">
                  <c:v>0.98485900000000004</c:v>
                </c:pt>
                <c:pt idx="846">
                  <c:v>0.98486399999999996</c:v>
                </c:pt>
                <c:pt idx="847">
                  <c:v>0.98487100000000005</c:v>
                </c:pt>
                <c:pt idx="848">
                  <c:v>0.98487999999999998</c:v>
                </c:pt>
                <c:pt idx="849">
                  <c:v>0.98489000000000004</c:v>
                </c:pt>
                <c:pt idx="850">
                  <c:v>0.98490100000000003</c:v>
                </c:pt>
                <c:pt idx="851">
                  <c:v>0.98491399999999996</c:v>
                </c:pt>
                <c:pt idx="852">
                  <c:v>0.98492800000000003</c:v>
                </c:pt>
                <c:pt idx="853">
                  <c:v>0.98494400000000004</c:v>
                </c:pt>
                <c:pt idx="854">
                  <c:v>0.98496099999999998</c:v>
                </c:pt>
                <c:pt idx="855">
                  <c:v>0.98497900000000005</c:v>
                </c:pt>
                <c:pt idx="856">
                  <c:v>0.98499800000000004</c:v>
                </c:pt>
                <c:pt idx="857">
                  <c:v>0.98501899999999998</c:v>
                </c:pt>
                <c:pt idx="858">
                  <c:v>0.98504100000000006</c:v>
                </c:pt>
                <c:pt idx="859">
                  <c:v>0.98506499999999997</c:v>
                </c:pt>
                <c:pt idx="860">
                  <c:v>0.98508899999999999</c:v>
                </c:pt>
                <c:pt idx="861">
                  <c:v>0.98511499999999996</c:v>
                </c:pt>
                <c:pt idx="862">
                  <c:v>0.98514199999999996</c:v>
                </c:pt>
                <c:pt idx="863">
                  <c:v>0.98517100000000002</c:v>
                </c:pt>
                <c:pt idx="864">
                  <c:v>0.98519999999999996</c:v>
                </c:pt>
                <c:pt idx="865">
                  <c:v>0.98523099999999997</c:v>
                </c:pt>
                <c:pt idx="866">
                  <c:v>0.985263</c:v>
                </c:pt>
                <c:pt idx="867">
                  <c:v>0.98529599999999995</c:v>
                </c:pt>
                <c:pt idx="868">
                  <c:v>0.98533000000000004</c:v>
                </c:pt>
                <c:pt idx="869">
                  <c:v>0.98536599999999996</c:v>
                </c:pt>
                <c:pt idx="870">
                  <c:v>0.985402</c:v>
                </c:pt>
                <c:pt idx="871">
                  <c:v>0.98543999999999998</c:v>
                </c:pt>
                <c:pt idx="872">
                  <c:v>0.98547799999999997</c:v>
                </c:pt>
                <c:pt idx="873">
                  <c:v>0.98551800000000001</c:v>
                </c:pt>
                <c:pt idx="874">
                  <c:v>0.98555899999999996</c:v>
                </c:pt>
                <c:pt idx="875">
                  <c:v>0.98560099999999995</c:v>
                </c:pt>
                <c:pt idx="876">
                  <c:v>0.98564399999999996</c:v>
                </c:pt>
                <c:pt idx="877">
                  <c:v>0.98568699999999998</c:v>
                </c:pt>
                <c:pt idx="878">
                  <c:v>0.98573200000000005</c:v>
                </c:pt>
                <c:pt idx="879">
                  <c:v>0.98577800000000004</c:v>
                </c:pt>
                <c:pt idx="880">
                  <c:v>0.98582499999999995</c:v>
                </c:pt>
                <c:pt idx="881">
                  <c:v>0.985873</c:v>
                </c:pt>
                <c:pt idx="882">
                  <c:v>0.98592100000000005</c:v>
                </c:pt>
                <c:pt idx="883">
                  <c:v>0.98597100000000004</c:v>
                </c:pt>
                <c:pt idx="884">
                  <c:v>0.98602100000000004</c:v>
                </c:pt>
                <c:pt idx="885">
                  <c:v>0.98607299999999998</c:v>
                </c:pt>
                <c:pt idx="886">
                  <c:v>0.98612500000000003</c:v>
                </c:pt>
                <c:pt idx="887">
                  <c:v>0.986178</c:v>
                </c:pt>
                <c:pt idx="888">
                  <c:v>0.986232</c:v>
                </c:pt>
                <c:pt idx="889">
                  <c:v>0.98628700000000002</c:v>
                </c:pt>
                <c:pt idx="890">
                  <c:v>0.98634299999999997</c:v>
                </c:pt>
                <c:pt idx="891">
                  <c:v>0.98640000000000005</c:v>
                </c:pt>
                <c:pt idx="892">
                  <c:v>0.98645700000000003</c:v>
                </c:pt>
                <c:pt idx="893">
                  <c:v>0.98651500000000003</c:v>
                </c:pt>
                <c:pt idx="894">
                  <c:v>0.98657399999999995</c:v>
                </c:pt>
                <c:pt idx="895">
                  <c:v>0.98663400000000001</c:v>
                </c:pt>
                <c:pt idx="896">
                  <c:v>0.98669399999999996</c:v>
                </c:pt>
                <c:pt idx="897">
                  <c:v>0.98675500000000005</c:v>
                </c:pt>
                <c:pt idx="898">
                  <c:v>0.98681700000000006</c:v>
                </c:pt>
                <c:pt idx="899">
                  <c:v>0.98687899999999995</c:v>
                </c:pt>
                <c:pt idx="900">
                  <c:v>0.98694300000000001</c:v>
                </c:pt>
                <c:pt idx="901">
                  <c:v>0.98700699999999997</c:v>
                </c:pt>
                <c:pt idx="902">
                  <c:v>0.98707100000000003</c:v>
                </c:pt>
                <c:pt idx="903">
                  <c:v>0.98713600000000001</c:v>
                </c:pt>
                <c:pt idx="904">
                  <c:v>0.98720200000000002</c:v>
                </c:pt>
                <c:pt idx="905">
                  <c:v>0.98726899999999995</c:v>
                </c:pt>
                <c:pt idx="906">
                  <c:v>0.98733599999999999</c:v>
                </c:pt>
                <c:pt idx="907">
                  <c:v>0.98740399999999995</c:v>
                </c:pt>
                <c:pt idx="908">
                  <c:v>0.98747200000000002</c:v>
                </c:pt>
                <c:pt idx="909">
                  <c:v>0.987541</c:v>
                </c:pt>
                <c:pt idx="910">
                  <c:v>0.98760999999999999</c:v>
                </c:pt>
                <c:pt idx="911">
                  <c:v>0.98768</c:v>
                </c:pt>
                <c:pt idx="912">
                  <c:v>0.98775100000000005</c:v>
                </c:pt>
                <c:pt idx="913">
                  <c:v>0.98782199999999998</c:v>
                </c:pt>
                <c:pt idx="914">
                  <c:v>0.98789400000000005</c:v>
                </c:pt>
                <c:pt idx="915">
                  <c:v>0.98796600000000001</c:v>
                </c:pt>
                <c:pt idx="916">
                  <c:v>0.98803799999999997</c:v>
                </c:pt>
                <c:pt idx="917">
                  <c:v>0.98811099999999996</c:v>
                </c:pt>
                <c:pt idx="918">
                  <c:v>0.98818499999999998</c:v>
                </c:pt>
                <c:pt idx="919">
                  <c:v>0.988259</c:v>
                </c:pt>
                <c:pt idx="920">
                  <c:v>0.98833300000000002</c:v>
                </c:pt>
                <c:pt idx="921">
                  <c:v>0.98840799999999995</c:v>
                </c:pt>
                <c:pt idx="922">
                  <c:v>0.988483</c:v>
                </c:pt>
                <c:pt idx="923">
                  <c:v>0.98855899999999997</c:v>
                </c:pt>
                <c:pt idx="924">
                  <c:v>0.98863500000000004</c:v>
                </c:pt>
                <c:pt idx="925">
                  <c:v>0.98871100000000001</c:v>
                </c:pt>
                <c:pt idx="926">
                  <c:v>0.988788</c:v>
                </c:pt>
                <c:pt idx="927">
                  <c:v>0.98886499999999999</c:v>
                </c:pt>
                <c:pt idx="928">
                  <c:v>0.98894300000000002</c:v>
                </c:pt>
                <c:pt idx="929">
                  <c:v>0.98902100000000004</c:v>
                </c:pt>
                <c:pt idx="930">
                  <c:v>0.98909899999999995</c:v>
                </c:pt>
                <c:pt idx="931">
                  <c:v>0.989178</c:v>
                </c:pt>
                <c:pt idx="932">
                  <c:v>0.98925600000000002</c:v>
                </c:pt>
                <c:pt idx="933">
                  <c:v>0.98933499999999996</c:v>
                </c:pt>
                <c:pt idx="934">
                  <c:v>0.98941500000000004</c:v>
                </c:pt>
                <c:pt idx="935">
                  <c:v>0.98949500000000001</c:v>
                </c:pt>
                <c:pt idx="936">
                  <c:v>0.98957399999999995</c:v>
                </c:pt>
                <c:pt idx="937">
                  <c:v>0.98965499999999995</c:v>
                </c:pt>
                <c:pt idx="938">
                  <c:v>0.98973500000000003</c:v>
                </c:pt>
                <c:pt idx="939">
                  <c:v>0.98981600000000003</c:v>
                </c:pt>
                <c:pt idx="940">
                  <c:v>0.98989700000000003</c:v>
                </c:pt>
                <c:pt idx="941">
                  <c:v>0.98997800000000002</c:v>
                </c:pt>
                <c:pt idx="942">
                  <c:v>0.99005900000000002</c:v>
                </c:pt>
                <c:pt idx="943">
                  <c:v>0.99014000000000002</c:v>
                </c:pt>
                <c:pt idx="944">
                  <c:v>0.99022200000000005</c:v>
                </c:pt>
                <c:pt idx="945">
                  <c:v>0.99030399999999996</c:v>
                </c:pt>
                <c:pt idx="946">
                  <c:v>0.99038599999999999</c:v>
                </c:pt>
                <c:pt idx="947">
                  <c:v>0.99046800000000002</c:v>
                </c:pt>
                <c:pt idx="948">
                  <c:v>0.99055000000000004</c:v>
                </c:pt>
                <c:pt idx="949">
                  <c:v>0.99063299999999999</c:v>
                </c:pt>
                <c:pt idx="950">
                  <c:v>0.99071500000000001</c:v>
                </c:pt>
                <c:pt idx="951">
                  <c:v>0.99079799999999996</c:v>
                </c:pt>
                <c:pt idx="952">
                  <c:v>0.99088100000000001</c:v>
                </c:pt>
                <c:pt idx="953">
                  <c:v>0.99096300000000004</c:v>
                </c:pt>
                <c:pt idx="954">
                  <c:v>0.99104599999999998</c:v>
                </c:pt>
                <c:pt idx="955">
                  <c:v>0.99112900000000004</c:v>
                </c:pt>
                <c:pt idx="956">
                  <c:v>0.99121199999999998</c:v>
                </c:pt>
                <c:pt idx="957">
                  <c:v>0.99129500000000004</c:v>
                </c:pt>
                <c:pt idx="958">
                  <c:v>0.99137900000000001</c:v>
                </c:pt>
                <c:pt idx="959">
                  <c:v>0.99146199999999995</c:v>
                </c:pt>
                <c:pt idx="960">
                  <c:v>0.99154500000000001</c:v>
                </c:pt>
                <c:pt idx="961">
                  <c:v>0.99162799999999995</c:v>
                </c:pt>
                <c:pt idx="962">
                  <c:v>0.99171200000000004</c:v>
                </c:pt>
                <c:pt idx="963">
                  <c:v>0.99179499999999998</c:v>
                </c:pt>
                <c:pt idx="964">
                  <c:v>0.99187800000000004</c:v>
                </c:pt>
                <c:pt idx="965">
                  <c:v>0.99196099999999998</c:v>
                </c:pt>
                <c:pt idx="966">
                  <c:v>0.99204499999999995</c:v>
                </c:pt>
                <c:pt idx="967">
                  <c:v>0.99212800000000001</c:v>
                </c:pt>
                <c:pt idx="968">
                  <c:v>0.99221099999999995</c:v>
                </c:pt>
                <c:pt idx="969">
                  <c:v>0.99229400000000001</c:v>
                </c:pt>
                <c:pt idx="970">
                  <c:v>0.99237699999999995</c:v>
                </c:pt>
                <c:pt idx="971">
                  <c:v>0.99246000000000001</c:v>
                </c:pt>
                <c:pt idx="972">
                  <c:v>0.99254299999999995</c:v>
                </c:pt>
                <c:pt idx="973">
                  <c:v>0.99262600000000001</c:v>
                </c:pt>
                <c:pt idx="974">
                  <c:v>0.99270899999999995</c:v>
                </c:pt>
                <c:pt idx="975">
                  <c:v>0.99279099999999998</c:v>
                </c:pt>
                <c:pt idx="976">
                  <c:v>0.99287400000000003</c:v>
                </c:pt>
                <c:pt idx="977">
                  <c:v>0.99295599999999995</c:v>
                </c:pt>
                <c:pt idx="978">
                  <c:v>0.99303900000000001</c:v>
                </c:pt>
                <c:pt idx="979">
                  <c:v>0.99312100000000003</c:v>
                </c:pt>
                <c:pt idx="980">
                  <c:v>0.99320299999999995</c:v>
                </c:pt>
                <c:pt idx="981">
                  <c:v>0.99328499999999997</c:v>
                </c:pt>
                <c:pt idx="982">
                  <c:v>0.993367</c:v>
                </c:pt>
                <c:pt idx="983">
                  <c:v>0.99344900000000003</c:v>
                </c:pt>
                <c:pt idx="984">
                  <c:v>0.99353000000000002</c:v>
                </c:pt>
                <c:pt idx="985">
                  <c:v>0.99361200000000005</c:v>
                </c:pt>
                <c:pt idx="986">
                  <c:v>0.99369300000000005</c:v>
                </c:pt>
                <c:pt idx="987">
                  <c:v>0.99377400000000005</c:v>
                </c:pt>
                <c:pt idx="988">
                  <c:v>0.99385500000000004</c:v>
                </c:pt>
                <c:pt idx="989">
                  <c:v>0.99393600000000004</c:v>
                </c:pt>
                <c:pt idx="990">
                  <c:v>0.99401600000000001</c:v>
                </c:pt>
                <c:pt idx="991">
                  <c:v>0.99409599999999998</c:v>
                </c:pt>
                <c:pt idx="992">
                  <c:v>0.99417599999999995</c:v>
                </c:pt>
                <c:pt idx="993">
                  <c:v>0.99425600000000003</c:v>
                </c:pt>
                <c:pt idx="994">
                  <c:v>0.994336</c:v>
                </c:pt>
                <c:pt idx="995">
                  <c:v>0.99441500000000005</c:v>
                </c:pt>
                <c:pt idx="996">
                  <c:v>0.99449500000000002</c:v>
                </c:pt>
                <c:pt idx="997">
                  <c:v>0.99457399999999996</c:v>
                </c:pt>
                <c:pt idx="998">
                  <c:v>0.99465199999999998</c:v>
                </c:pt>
                <c:pt idx="999">
                  <c:v>0.99473100000000003</c:v>
                </c:pt>
                <c:pt idx="1000">
                  <c:v>0.99480900000000005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1E-486B-A536-F386E9243EF0}"/>
            </c:ext>
          </c:extLst>
        </c:ser>
        <c:ser>
          <c:idx val="2"/>
          <c:order val="2"/>
          <c:tx>
            <c:strRef>
              <c:f>FwdEuler!$T$1</c:f>
              <c:strCache>
                <c:ptCount val="1"/>
                <c:pt idx="0">
                  <c:v>v2</c:v>
                </c:pt>
              </c:strCache>
            </c:strRef>
          </c:tx>
          <c:spPr>
            <a:ln w="25400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FwdEuler!$Q$2:$Q$1002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FwdEuler!$T$2:$T$1002</c:f>
              <c:numCache>
                <c:formatCode>General</c:formatCode>
                <c:ptCount val="1001"/>
                <c:pt idx="0">
                  <c:v>0</c:v>
                </c:pt>
                <c:pt idx="1">
                  <c:v>1E-4</c:v>
                </c:pt>
                <c:pt idx="2">
                  <c:v>2.99E-4</c:v>
                </c:pt>
                <c:pt idx="3">
                  <c:v>5.9599999999999996E-4</c:v>
                </c:pt>
                <c:pt idx="4">
                  <c:v>9.8999999999999999E-4</c:v>
                </c:pt>
                <c:pt idx="5">
                  <c:v>1.48E-3</c:v>
                </c:pt>
                <c:pt idx="6">
                  <c:v>2.065E-3</c:v>
                </c:pt>
                <c:pt idx="7">
                  <c:v>2.7440099999999999E-3</c:v>
                </c:pt>
                <c:pt idx="8">
                  <c:v>3.51601E-3</c:v>
                </c:pt>
                <c:pt idx="9">
                  <c:v>4.3800200000000001E-3</c:v>
                </c:pt>
                <c:pt idx="10">
                  <c:v>5.33505E-3</c:v>
                </c:pt>
                <c:pt idx="11">
                  <c:v>6.3800799999999998E-3</c:v>
                </c:pt>
                <c:pt idx="12">
                  <c:v>7.5141299999999999E-3</c:v>
                </c:pt>
                <c:pt idx="13">
                  <c:v>8.7361999999999995E-3</c:v>
                </c:pt>
                <c:pt idx="14">
                  <c:v>1.00453E-2</c:v>
                </c:pt>
                <c:pt idx="15">
                  <c:v>1.14404E-2</c:v>
                </c:pt>
                <c:pt idx="16">
                  <c:v>1.2920600000000001E-2</c:v>
                </c:pt>
                <c:pt idx="17">
                  <c:v>1.4484800000000001E-2</c:v>
                </c:pt>
                <c:pt idx="18">
                  <c:v>1.61321E-2</c:v>
                </c:pt>
                <c:pt idx="19">
                  <c:v>1.7861499999999999E-2</c:v>
                </c:pt>
                <c:pt idx="20">
                  <c:v>1.9671999999999999E-2</c:v>
                </c:pt>
                <c:pt idx="21">
                  <c:v>2.1562600000000001E-2</c:v>
                </c:pt>
                <c:pt idx="22">
                  <c:v>2.3532299999999999E-2</c:v>
                </c:pt>
                <c:pt idx="23">
                  <c:v>2.5580100000000001E-2</c:v>
                </c:pt>
                <c:pt idx="24">
                  <c:v>2.77051E-2</c:v>
                </c:pt>
                <c:pt idx="25">
                  <c:v>2.99063E-2</c:v>
                </c:pt>
                <c:pt idx="26">
                  <c:v>3.2182799999999998E-2</c:v>
                </c:pt>
                <c:pt idx="27">
                  <c:v>3.4533500000000002E-2</c:v>
                </c:pt>
                <c:pt idx="28">
                  <c:v>3.6957400000000001E-2</c:v>
                </c:pt>
                <c:pt idx="29">
                  <c:v>3.9453700000000001E-2</c:v>
                </c:pt>
                <c:pt idx="30">
                  <c:v>4.2021299999999998E-2</c:v>
                </c:pt>
                <c:pt idx="31">
                  <c:v>4.4659200000000003E-2</c:v>
                </c:pt>
                <c:pt idx="32">
                  <c:v>4.7366600000000002E-2</c:v>
                </c:pt>
                <c:pt idx="33">
                  <c:v>5.01425E-2</c:v>
                </c:pt>
                <c:pt idx="34">
                  <c:v>5.29858E-2</c:v>
                </c:pt>
                <c:pt idx="35">
                  <c:v>5.5895800000000002E-2</c:v>
                </c:pt>
                <c:pt idx="36">
                  <c:v>5.8871300000000001E-2</c:v>
                </c:pt>
                <c:pt idx="37">
                  <c:v>6.1911399999999998E-2</c:v>
                </c:pt>
                <c:pt idx="38">
                  <c:v>6.5015299999999998E-2</c:v>
                </c:pt>
                <c:pt idx="39">
                  <c:v>6.8182000000000006E-2</c:v>
                </c:pt>
                <c:pt idx="40">
                  <c:v>7.1410500000000002E-2</c:v>
                </c:pt>
                <c:pt idx="41">
                  <c:v>7.4699799999999997E-2</c:v>
                </c:pt>
                <c:pt idx="42">
                  <c:v>7.8049199999999999E-2</c:v>
                </c:pt>
                <c:pt idx="43">
                  <c:v>8.1457600000000005E-2</c:v>
                </c:pt>
                <c:pt idx="44">
                  <c:v>8.4924100000000002E-2</c:v>
                </c:pt>
                <c:pt idx="45">
                  <c:v>8.8447700000000004E-2</c:v>
                </c:pt>
                <c:pt idx="46">
                  <c:v>9.2027700000000004E-2</c:v>
                </c:pt>
                <c:pt idx="47">
                  <c:v>9.5662999999999998E-2</c:v>
                </c:pt>
                <c:pt idx="48">
                  <c:v>9.9352700000000002E-2</c:v>
                </c:pt>
                <c:pt idx="49">
                  <c:v>0.10309599999999999</c:v>
                </c:pt>
                <c:pt idx="50">
                  <c:v>0.106892</c:v>
                </c:pt>
                <c:pt idx="51">
                  <c:v>0.11074000000000001</c:v>
                </c:pt>
                <c:pt idx="52">
                  <c:v>0.114638</c:v>
                </c:pt>
                <c:pt idx="53">
                  <c:v>0.118587</c:v>
                </c:pt>
                <c:pt idx="54">
                  <c:v>0.122584</c:v>
                </c:pt>
                <c:pt idx="55">
                  <c:v>0.12662999999999999</c:v>
                </c:pt>
                <c:pt idx="56">
                  <c:v>0.13072300000000001</c:v>
                </c:pt>
                <c:pt idx="57">
                  <c:v>0.13486200000000001</c:v>
                </c:pt>
                <c:pt idx="58">
                  <c:v>0.139047</c:v>
                </c:pt>
                <c:pt idx="59">
                  <c:v>0.14327599999999999</c:v>
                </c:pt>
                <c:pt idx="60">
                  <c:v>0.14754999999999999</c:v>
                </c:pt>
                <c:pt idx="61">
                  <c:v>0.151866</c:v>
                </c:pt>
                <c:pt idx="62">
                  <c:v>0.156224</c:v>
                </c:pt>
                <c:pt idx="63">
                  <c:v>0.16062399999999999</c:v>
                </c:pt>
                <c:pt idx="64">
                  <c:v>0.16506399999999999</c:v>
                </c:pt>
                <c:pt idx="65">
                  <c:v>0.169543</c:v>
                </c:pt>
                <c:pt idx="66">
                  <c:v>0.17406199999999999</c:v>
                </c:pt>
                <c:pt idx="67">
                  <c:v>0.178618</c:v>
                </c:pt>
                <c:pt idx="68">
                  <c:v>0.18321100000000001</c:v>
                </c:pt>
                <c:pt idx="69">
                  <c:v>0.18784000000000001</c:v>
                </c:pt>
                <c:pt idx="70">
                  <c:v>0.19250500000000001</c:v>
                </c:pt>
                <c:pt idx="71">
                  <c:v>0.19720399999999999</c:v>
                </c:pt>
                <c:pt idx="72">
                  <c:v>0.20193700000000001</c:v>
                </c:pt>
                <c:pt idx="73">
                  <c:v>0.206703</c:v>
                </c:pt>
                <c:pt idx="74">
                  <c:v>0.21150099999999999</c:v>
                </c:pt>
                <c:pt idx="75">
                  <c:v>0.216331</c:v>
                </c:pt>
                <c:pt idx="76">
                  <c:v>0.221191</c:v>
                </c:pt>
                <c:pt idx="77">
                  <c:v>0.22608</c:v>
                </c:pt>
                <c:pt idx="78">
                  <c:v>0.23099900000000001</c:v>
                </c:pt>
                <c:pt idx="79">
                  <c:v>0.23594599999999999</c:v>
                </c:pt>
                <c:pt idx="80">
                  <c:v>0.240921</c:v>
                </c:pt>
                <c:pt idx="81">
                  <c:v>0.245922</c:v>
                </c:pt>
                <c:pt idx="82">
                  <c:v>0.25094899999999998</c:v>
                </c:pt>
                <c:pt idx="83">
                  <c:v>0.25600099999999998</c:v>
                </c:pt>
                <c:pt idx="84">
                  <c:v>0.261077</c:v>
                </c:pt>
                <c:pt idx="85">
                  <c:v>0.266177</c:v>
                </c:pt>
                <c:pt idx="86">
                  <c:v>0.27129999999999999</c:v>
                </c:pt>
                <c:pt idx="87">
                  <c:v>0.27644600000000003</c:v>
                </c:pt>
                <c:pt idx="88">
                  <c:v>0.28161199999999997</c:v>
                </c:pt>
                <c:pt idx="89">
                  <c:v>0.28679900000000003</c:v>
                </c:pt>
                <c:pt idx="90">
                  <c:v>0.29200700000000002</c:v>
                </c:pt>
                <c:pt idx="91">
                  <c:v>0.29723300000000002</c:v>
                </c:pt>
                <c:pt idx="92">
                  <c:v>0.30247800000000002</c:v>
                </c:pt>
                <c:pt idx="93">
                  <c:v>0.30774099999999999</c:v>
                </c:pt>
                <c:pt idx="94">
                  <c:v>0.31302099999999999</c:v>
                </c:pt>
                <c:pt idx="95">
                  <c:v>0.31831700000000002</c:v>
                </c:pt>
                <c:pt idx="96">
                  <c:v>0.323629</c:v>
                </c:pt>
                <c:pt idx="97">
                  <c:v>0.328957</c:v>
                </c:pt>
                <c:pt idx="98">
                  <c:v>0.33429799999999998</c:v>
                </c:pt>
                <c:pt idx="99">
                  <c:v>0.33965299999999998</c:v>
                </c:pt>
                <c:pt idx="100">
                  <c:v>0.345022</c:v>
                </c:pt>
                <c:pt idx="101">
                  <c:v>0.35040199999999999</c:v>
                </c:pt>
                <c:pt idx="102">
                  <c:v>0.35579499999999997</c:v>
                </c:pt>
                <c:pt idx="103">
                  <c:v>0.36119800000000002</c:v>
                </c:pt>
                <c:pt idx="104">
                  <c:v>0.36661199999999999</c:v>
                </c:pt>
                <c:pt idx="105">
                  <c:v>0.372035</c:v>
                </c:pt>
                <c:pt idx="106">
                  <c:v>0.37746800000000003</c:v>
                </c:pt>
                <c:pt idx="107">
                  <c:v>0.382909</c:v>
                </c:pt>
                <c:pt idx="108">
                  <c:v>0.38835799999999998</c:v>
                </c:pt>
                <c:pt idx="109">
                  <c:v>0.393814</c:v>
                </c:pt>
                <c:pt idx="110">
                  <c:v>0.39927600000000002</c:v>
                </c:pt>
                <c:pt idx="111">
                  <c:v>0.40474500000000002</c:v>
                </c:pt>
                <c:pt idx="112">
                  <c:v>0.410219</c:v>
                </c:pt>
                <c:pt idx="113">
                  <c:v>0.41569800000000001</c:v>
                </c:pt>
                <c:pt idx="114">
                  <c:v>0.42118100000000003</c:v>
                </c:pt>
                <c:pt idx="115">
                  <c:v>0.42666799999999999</c:v>
                </c:pt>
                <c:pt idx="116">
                  <c:v>0.43215700000000001</c:v>
                </c:pt>
                <c:pt idx="117">
                  <c:v>0.43764900000000001</c:v>
                </c:pt>
                <c:pt idx="118">
                  <c:v>0.44314300000000001</c:v>
                </c:pt>
                <c:pt idx="119">
                  <c:v>0.44863900000000001</c:v>
                </c:pt>
                <c:pt idx="120">
                  <c:v>0.45413500000000001</c:v>
                </c:pt>
                <c:pt idx="121">
                  <c:v>0.45963100000000001</c:v>
                </c:pt>
                <c:pt idx="122">
                  <c:v>0.46512700000000001</c:v>
                </c:pt>
                <c:pt idx="123">
                  <c:v>0.47062199999999998</c:v>
                </c:pt>
                <c:pt idx="124">
                  <c:v>0.47611500000000001</c:v>
                </c:pt>
                <c:pt idx="125">
                  <c:v>0.48160599999999998</c:v>
                </c:pt>
                <c:pt idx="126">
                  <c:v>0.487095</c:v>
                </c:pt>
                <c:pt idx="127">
                  <c:v>0.49258099999999999</c:v>
                </c:pt>
                <c:pt idx="128">
                  <c:v>0.49806299999999998</c:v>
                </c:pt>
                <c:pt idx="129">
                  <c:v>0.50354200000000005</c:v>
                </c:pt>
                <c:pt idx="130">
                  <c:v>0.509015</c:v>
                </c:pt>
                <c:pt idx="131">
                  <c:v>0.51448400000000005</c:v>
                </c:pt>
                <c:pt idx="132">
                  <c:v>0.51994700000000005</c:v>
                </c:pt>
                <c:pt idx="133">
                  <c:v>0.52540399999999998</c:v>
                </c:pt>
                <c:pt idx="134">
                  <c:v>0.53085400000000005</c:v>
                </c:pt>
                <c:pt idx="135">
                  <c:v>0.53629700000000002</c:v>
                </c:pt>
                <c:pt idx="136">
                  <c:v>0.54173300000000002</c:v>
                </c:pt>
                <c:pt idx="137">
                  <c:v>0.54716100000000001</c:v>
                </c:pt>
                <c:pt idx="138">
                  <c:v>0.55257999999999996</c:v>
                </c:pt>
                <c:pt idx="139">
                  <c:v>0.55798999999999999</c:v>
                </c:pt>
                <c:pt idx="140">
                  <c:v>0.56339099999999998</c:v>
                </c:pt>
                <c:pt idx="141">
                  <c:v>0.56878200000000001</c:v>
                </c:pt>
                <c:pt idx="142">
                  <c:v>0.57416299999999998</c:v>
                </c:pt>
                <c:pt idx="143">
                  <c:v>0.57953399999999999</c:v>
                </c:pt>
                <c:pt idx="144">
                  <c:v>0.584893</c:v>
                </c:pt>
                <c:pt idx="145">
                  <c:v>0.59023999999999999</c:v>
                </c:pt>
                <c:pt idx="146">
                  <c:v>0.59557599999999999</c:v>
                </c:pt>
                <c:pt idx="147">
                  <c:v>0.60089899999999996</c:v>
                </c:pt>
                <c:pt idx="148">
                  <c:v>0.60621000000000003</c:v>
                </c:pt>
                <c:pt idx="149">
                  <c:v>0.61150700000000002</c:v>
                </c:pt>
                <c:pt idx="150">
                  <c:v>0.61679099999999998</c:v>
                </c:pt>
                <c:pt idx="151">
                  <c:v>0.62205999999999995</c:v>
                </c:pt>
                <c:pt idx="152">
                  <c:v>0.62731599999999998</c:v>
                </c:pt>
                <c:pt idx="153">
                  <c:v>0.63255600000000001</c:v>
                </c:pt>
                <c:pt idx="154">
                  <c:v>0.63778199999999996</c:v>
                </c:pt>
                <c:pt idx="155">
                  <c:v>0.64299200000000001</c:v>
                </c:pt>
                <c:pt idx="156">
                  <c:v>0.64818600000000004</c:v>
                </c:pt>
                <c:pt idx="157">
                  <c:v>0.65336399999999994</c:v>
                </c:pt>
                <c:pt idx="158">
                  <c:v>0.65852500000000003</c:v>
                </c:pt>
                <c:pt idx="159">
                  <c:v>0.66366899999999995</c:v>
                </c:pt>
                <c:pt idx="160">
                  <c:v>0.66879599999999995</c:v>
                </c:pt>
                <c:pt idx="161">
                  <c:v>0.67390499999999998</c:v>
                </c:pt>
                <c:pt idx="162">
                  <c:v>0.67899699999999996</c:v>
                </c:pt>
                <c:pt idx="163">
                  <c:v>0.68406999999999996</c:v>
                </c:pt>
                <c:pt idx="164">
                  <c:v>0.68912399999999996</c:v>
                </c:pt>
                <c:pt idx="165">
                  <c:v>0.69416</c:v>
                </c:pt>
                <c:pt idx="166">
                  <c:v>0.69917600000000002</c:v>
                </c:pt>
                <c:pt idx="167">
                  <c:v>0.70417200000000002</c:v>
                </c:pt>
                <c:pt idx="168">
                  <c:v>0.70914900000000003</c:v>
                </c:pt>
                <c:pt idx="169">
                  <c:v>0.71410600000000002</c:v>
                </c:pt>
                <c:pt idx="170">
                  <c:v>0.71904199999999996</c:v>
                </c:pt>
                <c:pt idx="171">
                  <c:v>0.72395699999999996</c:v>
                </c:pt>
                <c:pt idx="172">
                  <c:v>0.72885100000000003</c:v>
                </c:pt>
                <c:pt idx="173">
                  <c:v>0.73372400000000004</c:v>
                </c:pt>
                <c:pt idx="174">
                  <c:v>0.73857499999999998</c:v>
                </c:pt>
                <c:pt idx="175">
                  <c:v>0.74340499999999998</c:v>
                </c:pt>
                <c:pt idx="176">
                  <c:v>0.74821199999999999</c:v>
                </c:pt>
                <c:pt idx="177">
                  <c:v>0.75299700000000003</c:v>
                </c:pt>
                <c:pt idx="178">
                  <c:v>0.75775899999999996</c:v>
                </c:pt>
                <c:pt idx="179">
                  <c:v>0.76249800000000001</c:v>
                </c:pt>
                <c:pt idx="180">
                  <c:v>0.76721399999999995</c:v>
                </c:pt>
                <c:pt idx="181">
                  <c:v>0.77190700000000001</c:v>
                </c:pt>
                <c:pt idx="182">
                  <c:v>0.77657600000000004</c:v>
                </c:pt>
                <c:pt idx="183">
                  <c:v>0.78122100000000005</c:v>
                </c:pt>
                <c:pt idx="184">
                  <c:v>0.78584200000000004</c:v>
                </c:pt>
                <c:pt idx="185">
                  <c:v>0.790439</c:v>
                </c:pt>
                <c:pt idx="186">
                  <c:v>0.79501100000000002</c:v>
                </c:pt>
                <c:pt idx="187">
                  <c:v>0.79955799999999999</c:v>
                </c:pt>
                <c:pt idx="188">
                  <c:v>0.80408100000000005</c:v>
                </c:pt>
                <c:pt idx="189">
                  <c:v>0.80857800000000002</c:v>
                </c:pt>
                <c:pt idx="190">
                  <c:v>0.81305000000000005</c:v>
                </c:pt>
                <c:pt idx="191">
                  <c:v>0.817496</c:v>
                </c:pt>
                <c:pt idx="192">
                  <c:v>0.82191700000000001</c:v>
                </c:pt>
                <c:pt idx="193">
                  <c:v>0.82631100000000002</c:v>
                </c:pt>
                <c:pt idx="194">
                  <c:v>0.83067999999999997</c:v>
                </c:pt>
                <c:pt idx="195">
                  <c:v>0.83502200000000004</c:v>
                </c:pt>
                <c:pt idx="196">
                  <c:v>0.839337</c:v>
                </c:pt>
                <c:pt idx="197">
                  <c:v>0.84362599999999999</c:v>
                </c:pt>
                <c:pt idx="198">
                  <c:v>0.84788799999999998</c:v>
                </c:pt>
                <c:pt idx="199">
                  <c:v>0.85212399999999999</c:v>
                </c:pt>
                <c:pt idx="200">
                  <c:v>0.85633199999999998</c:v>
                </c:pt>
                <c:pt idx="201">
                  <c:v>0.86051200000000005</c:v>
                </c:pt>
                <c:pt idx="202">
                  <c:v>0.86466600000000005</c:v>
                </c:pt>
                <c:pt idx="203">
                  <c:v>0.86879099999999998</c:v>
                </c:pt>
                <c:pt idx="204">
                  <c:v>0.87288900000000003</c:v>
                </c:pt>
                <c:pt idx="205">
                  <c:v>0.87695900000000004</c:v>
                </c:pt>
                <c:pt idx="206">
                  <c:v>0.88100100000000003</c:v>
                </c:pt>
                <c:pt idx="207">
                  <c:v>0.885015</c:v>
                </c:pt>
                <c:pt idx="208">
                  <c:v>0.88900100000000004</c:v>
                </c:pt>
                <c:pt idx="209">
                  <c:v>0.89295899999999995</c:v>
                </c:pt>
                <c:pt idx="210">
                  <c:v>0.89688800000000002</c:v>
                </c:pt>
                <c:pt idx="211">
                  <c:v>0.90078800000000003</c:v>
                </c:pt>
                <c:pt idx="212">
                  <c:v>0.90465899999999999</c:v>
                </c:pt>
                <c:pt idx="213">
                  <c:v>0.90850200000000003</c:v>
                </c:pt>
                <c:pt idx="214">
                  <c:v>0.91231600000000002</c:v>
                </c:pt>
                <c:pt idx="215">
                  <c:v>0.91610100000000005</c:v>
                </c:pt>
                <c:pt idx="216">
                  <c:v>0.91985700000000004</c:v>
                </c:pt>
                <c:pt idx="217">
                  <c:v>0.92358399999999996</c:v>
                </c:pt>
                <c:pt idx="218">
                  <c:v>0.92728100000000002</c:v>
                </c:pt>
                <c:pt idx="219">
                  <c:v>0.93094900000000003</c:v>
                </c:pt>
                <c:pt idx="220">
                  <c:v>0.93458799999999997</c:v>
                </c:pt>
                <c:pt idx="221">
                  <c:v>0.93819699999999995</c:v>
                </c:pt>
                <c:pt idx="222">
                  <c:v>0.94177699999999998</c:v>
                </c:pt>
                <c:pt idx="223">
                  <c:v>0.94532700000000003</c:v>
                </c:pt>
                <c:pt idx="224">
                  <c:v>0.94884800000000002</c:v>
                </c:pt>
                <c:pt idx="225">
                  <c:v>0.95233800000000002</c:v>
                </c:pt>
                <c:pt idx="226">
                  <c:v>0.95579899999999995</c:v>
                </c:pt>
                <c:pt idx="227">
                  <c:v>0.95923000000000003</c:v>
                </c:pt>
                <c:pt idx="228">
                  <c:v>0.96263100000000001</c:v>
                </c:pt>
                <c:pt idx="229">
                  <c:v>0.96600200000000003</c:v>
                </c:pt>
                <c:pt idx="230">
                  <c:v>0.96934399999999998</c:v>
                </c:pt>
                <c:pt idx="231">
                  <c:v>0.97265500000000005</c:v>
                </c:pt>
                <c:pt idx="232">
                  <c:v>0.97593600000000003</c:v>
                </c:pt>
                <c:pt idx="233">
                  <c:v>0.97918700000000003</c:v>
                </c:pt>
                <c:pt idx="234">
                  <c:v>0.98240799999999995</c:v>
                </c:pt>
                <c:pt idx="235">
                  <c:v>0.985599</c:v>
                </c:pt>
                <c:pt idx="236">
                  <c:v>0.98875999999999997</c:v>
                </c:pt>
                <c:pt idx="237">
                  <c:v>0.99189000000000005</c:v>
                </c:pt>
                <c:pt idx="238">
                  <c:v>0.99499099999999996</c:v>
                </c:pt>
                <c:pt idx="239">
                  <c:v>0.99806099999999998</c:v>
                </c:pt>
                <c:pt idx="240">
                  <c:v>1.0011000000000001</c:v>
                </c:pt>
                <c:pt idx="241">
                  <c:v>1.0041100000000001</c:v>
                </c:pt>
                <c:pt idx="242">
                  <c:v>1.00709</c:v>
                </c:pt>
                <c:pt idx="243">
                  <c:v>1.01004</c:v>
                </c:pt>
                <c:pt idx="244">
                  <c:v>1.0129600000000001</c:v>
                </c:pt>
                <c:pt idx="245">
                  <c:v>1.0158499999999999</c:v>
                </c:pt>
                <c:pt idx="246">
                  <c:v>1.01871</c:v>
                </c:pt>
                <c:pt idx="247">
                  <c:v>1.02153</c:v>
                </c:pt>
                <c:pt idx="248">
                  <c:v>1.02433</c:v>
                </c:pt>
                <c:pt idx="249">
                  <c:v>1.0270999999999999</c:v>
                </c:pt>
                <c:pt idx="250">
                  <c:v>1.0298400000000001</c:v>
                </c:pt>
                <c:pt idx="251">
                  <c:v>1.0325500000000001</c:v>
                </c:pt>
                <c:pt idx="252">
                  <c:v>1.0352300000000001</c:v>
                </c:pt>
                <c:pt idx="253">
                  <c:v>1.0378700000000001</c:v>
                </c:pt>
                <c:pt idx="254">
                  <c:v>1.0404899999999999</c:v>
                </c:pt>
                <c:pt idx="255">
                  <c:v>1.04308</c:v>
                </c:pt>
                <c:pt idx="256">
                  <c:v>1.0456399999999999</c:v>
                </c:pt>
                <c:pt idx="257">
                  <c:v>1.04817</c:v>
                </c:pt>
                <c:pt idx="258">
                  <c:v>1.0506599999999999</c:v>
                </c:pt>
                <c:pt idx="259">
                  <c:v>1.0531299999999999</c:v>
                </c:pt>
                <c:pt idx="260">
                  <c:v>1.0555699999999999</c:v>
                </c:pt>
                <c:pt idx="261">
                  <c:v>1.0579799999999999</c:v>
                </c:pt>
                <c:pt idx="262">
                  <c:v>1.06036</c:v>
                </c:pt>
                <c:pt idx="263">
                  <c:v>1.06271</c:v>
                </c:pt>
                <c:pt idx="264">
                  <c:v>1.0650299999999999</c:v>
                </c:pt>
                <c:pt idx="265">
                  <c:v>1.06732</c:v>
                </c:pt>
                <c:pt idx="266">
                  <c:v>1.06958</c:v>
                </c:pt>
                <c:pt idx="267">
                  <c:v>1.0718099999999999</c:v>
                </c:pt>
                <c:pt idx="268">
                  <c:v>1.07402</c:v>
                </c:pt>
                <c:pt idx="269">
                  <c:v>1.07619</c:v>
                </c:pt>
                <c:pt idx="270">
                  <c:v>1.0783400000000001</c:v>
                </c:pt>
                <c:pt idx="271">
                  <c:v>1.0804499999999999</c:v>
                </c:pt>
                <c:pt idx="272">
                  <c:v>1.0825400000000001</c:v>
                </c:pt>
                <c:pt idx="273">
                  <c:v>1.0845899999999999</c:v>
                </c:pt>
                <c:pt idx="274">
                  <c:v>1.0866199999999999</c:v>
                </c:pt>
                <c:pt idx="275">
                  <c:v>1.0886199999999999</c:v>
                </c:pt>
                <c:pt idx="276">
                  <c:v>1.0905899999999999</c:v>
                </c:pt>
                <c:pt idx="277">
                  <c:v>1.0925400000000001</c:v>
                </c:pt>
                <c:pt idx="278">
                  <c:v>1.0944499999999999</c:v>
                </c:pt>
                <c:pt idx="279">
                  <c:v>1.0963400000000001</c:v>
                </c:pt>
                <c:pt idx="280">
                  <c:v>1.0982000000000001</c:v>
                </c:pt>
                <c:pt idx="281">
                  <c:v>1.10002</c:v>
                </c:pt>
                <c:pt idx="282">
                  <c:v>1.1018300000000001</c:v>
                </c:pt>
                <c:pt idx="283">
                  <c:v>1.1035999999999999</c:v>
                </c:pt>
                <c:pt idx="284">
                  <c:v>1.10534</c:v>
                </c:pt>
                <c:pt idx="285">
                  <c:v>1.1070599999999999</c:v>
                </c:pt>
                <c:pt idx="286">
                  <c:v>1.1087499999999999</c:v>
                </c:pt>
                <c:pt idx="287">
                  <c:v>1.1104099999999999</c:v>
                </c:pt>
                <c:pt idx="288">
                  <c:v>1.11205</c:v>
                </c:pt>
                <c:pt idx="289">
                  <c:v>1.1136600000000001</c:v>
                </c:pt>
                <c:pt idx="290">
                  <c:v>1.11524</c:v>
                </c:pt>
                <c:pt idx="291">
                  <c:v>1.1167899999999999</c:v>
                </c:pt>
                <c:pt idx="292">
                  <c:v>1.1183099999999999</c:v>
                </c:pt>
                <c:pt idx="293">
                  <c:v>1.11981</c:v>
                </c:pt>
                <c:pt idx="294">
                  <c:v>1.1212800000000001</c:v>
                </c:pt>
                <c:pt idx="295">
                  <c:v>1.12273</c:v>
                </c:pt>
                <c:pt idx="296">
                  <c:v>1.12415</c:v>
                </c:pt>
                <c:pt idx="297">
                  <c:v>1.12554</c:v>
                </c:pt>
                <c:pt idx="298">
                  <c:v>1.1269100000000001</c:v>
                </c:pt>
                <c:pt idx="299">
                  <c:v>1.12825</c:v>
                </c:pt>
                <c:pt idx="300">
                  <c:v>1.1295599999999999</c:v>
                </c:pt>
                <c:pt idx="301">
                  <c:v>1.1308499999999999</c:v>
                </c:pt>
                <c:pt idx="302">
                  <c:v>1.1321099999999999</c:v>
                </c:pt>
                <c:pt idx="303">
                  <c:v>1.1333500000000001</c:v>
                </c:pt>
                <c:pt idx="304">
                  <c:v>1.13456</c:v>
                </c:pt>
                <c:pt idx="305">
                  <c:v>1.13574</c:v>
                </c:pt>
                <c:pt idx="306">
                  <c:v>1.1369</c:v>
                </c:pt>
                <c:pt idx="307">
                  <c:v>1.1380399999999999</c:v>
                </c:pt>
                <c:pt idx="308">
                  <c:v>1.1391500000000001</c:v>
                </c:pt>
                <c:pt idx="309">
                  <c:v>1.1402300000000001</c:v>
                </c:pt>
                <c:pt idx="310">
                  <c:v>1.1412899999999999</c:v>
                </c:pt>
                <c:pt idx="311">
                  <c:v>1.1423300000000001</c:v>
                </c:pt>
                <c:pt idx="312">
                  <c:v>1.14334</c:v>
                </c:pt>
                <c:pt idx="313">
                  <c:v>1.14432</c:v>
                </c:pt>
                <c:pt idx="314">
                  <c:v>1.1452800000000001</c:v>
                </c:pt>
                <c:pt idx="315">
                  <c:v>1.14622</c:v>
                </c:pt>
                <c:pt idx="316">
                  <c:v>1.14714</c:v>
                </c:pt>
                <c:pt idx="317">
                  <c:v>1.1480300000000001</c:v>
                </c:pt>
                <c:pt idx="318">
                  <c:v>1.14889</c:v>
                </c:pt>
                <c:pt idx="319">
                  <c:v>1.14974</c:v>
                </c:pt>
                <c:pt idx="320">
                  <c:v>1.15056</c:v>
                </c:pt>
                <c:pt idx="321">
                  <c:v>1.1513599999999999</c:v>
                </c:pt>
                <c:pt idx="322">
                  <c:v>1.1521300000000001</c:v>
                </c:pt>
                <c:pt idx="323">
                  <c:v>1.1528799999999999</c:v>
                </c:pt>
                <c:pt idx="324">
                  <c:v>1.15361</c:v>
                </c:pt>
                <c:pt idx="325">
                  <c:v>1.1543099999999999</c:v>
                </c:pt>
                <c:pt idx="326">
                  <c:v>1.155</c:v>
                </c:pt>
                <c:pt idx="327">
                  <c:v>1.1556599999999999</c:v>
                </c:pt>
                <c:pt idx="328">
                  <c:v>1.1563000000000001</c:v>
                </c:pt>
                <c:pt idx="329">
                  <c:v>1.1569100000000001</c:v>
                </c:pt>
                <c:pt idx="330">
                  <c:v>1.15751</c:v>
                </c:pt>
                <c:pt idx="331">
                  <c:v>1.15808</c:v>
                </c:pt>
                <c:pt idx="332">
                  <c:v>1.1586399999999999</c:v>
                </c:pt>
                <c:pt idx="333">
                  <c:v>1.15917</c:v>
                </c:pt>
                <c:pt idx="334">
                  <c:v>1.15968</c:v>
                </c:pt>
                <c:pt idx="335">
                  <c:v>1.1601600000000001</c:v>
                </c:pt>
                <c:pt idx="336">
                  <c:v>1.1606300000000001</c:v>
                </c:pt>
                <c:pt idx="337">
                  <c:v>1.1610799999999999</c:v>
                </c:pt>
                <c:pt idx="338">
                  <c:v>1.16151</c:v>
                </c:pt>
                <c:pt idx="339">
                  <c:v>1.16191</c:v>
                </c:pt>
                <c:pt idx="340">
                  <c:v>1.1623000000000001</c:v>
                </c:pt>
                <c:pt idx="341">
                  <c:v>1.16266</c:v>
                </c:pt>
                <c:pt idx="342">
                  <c:v>1.1630100000000001</c:v>
                </c:pt>
                <c:pt idx="343">
                  <c:v>1.16334</c:v>
                </c:pt>
                <c:pt idx="344">
                  <c:v>1.16364</c:v>
                </c:pt>
                <c:pt idx="345">
                  <c:v>1.1639299999999999</c:v>
                </c:pt>
                <c:pt idx="346">
                  <c:v>1.1641999999999999</c:v>
                </c:pt>
                <c:pt idx="347">
                  <c:v>1.16445</c:v>
                </c:pt>
                <c:pt idx="348">
                  <c:v>1.1646799999999999</c:v>
                </c:pt>
                <c:pt idx="349">
                  <c:v>1.16489</c:v>
                </c:pt>
                <c:pt idx="350">
                  <c:v>1.1650799999999999</c:v>
                </c:pt>
                <c:pt idx="351">
                  <c:v>1.16526</c:v>
                </c:pt>
                <c:pt idx="352">
                  <c:v>1.1654100000000001</c:v>
                </c:pt>
                <c:pt idx="353">
                  <c:v>1.1655500000000001</c:v>
                </c:pt>
                <c:pt idx="354">
                  <c:v>1.16567</c:v>
                </c:pt>
                <c:pt idx="355">
                  <c:v>1.16577</c:v>
                </c:pt>
                <c:pt idx="356">
                  <c:v>1.1658599999999999</c:v>
                </c:pt>
                <c:pt idx="357">
                  <c:v>1.1659200000000001</c:v>
                </c:pt>
                <c:pt idx="358">
                  <c:v>1.16597</c:v>
                </c:pt>
                <c:pt idx="359">
                  <c:v>1.16601</c:v>
                </c:pt>
                <c:pt idx="360">
                  <c:v>1.1660200000000001</c:v>
                </c:pt>
                <c:pt idx="361">
                  <c:v>1.1660200000000001</c:v>
                </c:pt>
                <c:pt idx="362">
                  <c:v>1.1659999999999999</c:v>
                </c:pt>
                <c:pt idx="363">
                  <c:v>1.16597</c:v>
                </c:pt>
                <c:pt idx="364">
                  <c:v>1.1659200000000001</c:v>
                </c:pt>
                <c:pt idx="365">
                  <c:v>1.1658500000000001</c:v>
                </c:pt>
                <c:pt idx="366">
                  <c:v>1.16577</c:v>
                </c:pt>
                <c:pt idx="367">
                  <c:v>1.16568</c:v>
                </c:pt>
                <c:pt idx="368">
                  <c:v>1.1655599999999999</c:v>
                </c:pt>
                <c:pt idx="369">
                  <c:v>1.16543</c:v>
                </c:pt>
                <c:pt idx="370">
                  <c:v>1.1652899999999999</c:v>
                </c:pt>
                <c:pt idx="371">
                  <c:v>1.16513</c:v>
                </c:pt>
                <c:pt idx="372">
                  <c:v>1.16496</c:v>
                </c:pt>
                <c:pt idx="373">
                  <c:v>1.1647700000000001</c:v>
                </c:pt>
                <c:pt idx="374">
                  <c:v>1.16456</c:v>
                </c:pt>
                <c:pt idx="375">
                  <c:v>1.1643399999999999</c:v>
                </c:pt>
                <c:pt idx="376">
                  <c:v>1.16411</c:v>
                </c:pt>
                <c:pt idx="377">
                  <c:v>1.16387</c:v>
                </c:pt>
                <c:pt idx="378">
                  <c:v>1.16361</c:v>
                </c:pt>
                <c:pt idx="379">
                  <c:v>1.16333</c:v>
                </c:pt>
                <c:pt idx="380">
                  <c:v>1.1630400000000001</c:v>
                </c:pt>
                <c:pt idx="381">
                  <c:v>1.1627400000000001</c:v>
                </c:pt>
                <c:pt idx="382">
                  <c:v>1.1624300000000001</c:v>
                </c:pt>
                <c:pt idx="383">
                  <c:v>1.1620999999999999</c:v>
                </c:pt>
                <c:pt idx="384">
                  <c:v>1.1617599999999999</c:v>
                </c:pt>
                <c:pt idx="385">
                  <c:v>1.1614100000000001</c:v>
                </c:pt>
                <c:pt idx="386">
                  <c:v>1.1610400000000001</c:v>
                </c:pt>
                <c:pt idx="387">
                  <c:v>1.16066</c:v>
                </c:pt>
                <c:pt idx="388">
                  <c:v>1.1602699999999999</c:v>
                </c:pt>
                <c:pt idx="389">
                  <c:v>1.15987</c:v>
                </c:pt>
                <c:pt idx="390">
                  <c:v>1.1594500000000001</c:v>
                </c:pt>
                <c:pt idx="391">
                  <c:v>1.15903</c:v>
                </c:pt>
                <c:pt idx="392">
                  <c:v>1.15859</c:v>
                </c:pt>
                <c:pt idx="393">
                  <c:v>1.1581399999999999</c:v>
                </c:pt>
                <c:pt idx="394">
                  <c:v>1.15768</c:v>
                </c:pt>
                <c:pt idx="395">
                  <c:v>1.1572</c:v>
                </c:pt>
                <c:pt idx="396">
                  <c:v>1.15672</c:v>
                </c:pt>
                <c:pt idx="397">
                  <c:v>1.1562300000000001</c:v>
                </c:pt>
                <c:pt idx="398">
                  <c:v>1.1557200000000001</c:v>
                </c:pt>
                <c:pt idx="399">
                  <c:v>1.1552100000000001</c:v>
                </c:pt>
                <c:pt idx="400">
                  <c:v>1.1546799999999999</c:v>
                </c:pt>
                <c:pt idx="401">
                  <c:v>1.1541399999999999</c:v>
                </c:pt>
                <c:pt idx="402">
                  <c:v>1.1536</c:v>
                </c:pt>
                <c:pt idx="403">
                  <c:v>1.1530400000000001</c:v>
                </c:pt>
                <c:pt idx="404">
                  <c:v>1.1524700000000001</c:v>
                </c:pt>
                <c:pt idx="405">
                  <c:v>1.1518999999999999</c:v>
                </c:pt>
                <c:pt idx="406">
                  <c:v>1.1513100000000001</c:v>
                </c:pt>
                <c:pt idx="407">
                  <c:v>1.15072</c:v>
                </c:pt>
                <c:pt idx="408">
                  <c:v>1.15011</c:v>
                </c:pt>
                <c:pt idx="409">
                  <c:v>1.1495</c:v>
                </c:pt>
                <c:pt idx="410">
                  <c:v>1.1488799999999999</c:v>
                </c:pt>
                <c:pt idx="411">
                  <c:v>1.14825</c:v>
                </c:pt>
                <c:pt idx="412">
                  <c:v>1.14761</c:v>
                </c:pt>
                <c:pt idx="413">
                  <c:v>1.14696</c:v>
                </c:pt>
                <c:pt idx="414">
                  <c:v>1.1463000000000001</c:v>
                </c:pt>
                <c:pt idx="415">
                  <c:v>1.14564</c:v>
                </c:pt>
                <c:pt idx="416">
                  <c:v>1.14497</c:v>
                </c:pt>
                <c:pt idx="417">
                  <c:v>1.14429</c:v>
                </c:pt>
                <c:pt idx="418">
                  <c:v>1.1435999999999999</c:v>
                </c:pt>
                <c:pt idx="419">
                  <c:v>1.1429100000000001</c:v>
                </c:pt>
                <c:pt idx="420">
                  <c:v>1.1422000000000001</c:v>
                </c:pt>
                <c:pt idx="421">
                  <c:v>1.1414899999999999</c:v>
                </c:pt>
                <c:pt idx="422">
                  <c:v>1.1407799999999999</c:v>
                </c:pt>
                <c:pt idx="423">
                  <c:v>1.14005</c:v>
                </c:pt>
                <c:pt idx="424">
                  <c:v>1.1393200000000001</c:v>
                </c:pt>
                <c:pt idx="425">
                  <c:v>1.13859</c:v>
                </c:pt>
                <c:pt idx="426">
                  <c:v>1.13784</c:v>
                </c:pt>
                <c:pt idx="427">
                  <c:v>1.1370899999999999</c:v>
                </c:pt>
                <c:pt idx="428">
                  <c:v>1.1363300000000001</c:v>
                </c:pt>
                <c:pt idx="429">
                  <c:v>1.13557</c:v>
                </c:pt>
                <c:pt idx="430">
                  <c:v>1.1348</c:v>
                </c:pt>
                <c:pt idx="431">
                  <c:v>1.1340300000000001</c:v>
                </c:pt>
                <c:pt idx="432">
                  <c:v>1.1332500000000001</c:v>
                </c:pt>
                <c:pt idx="433">
                  <c:v>1.13246</c:v>
                </c:pt>
                <c:pt idx="434">
                  <c:v>1.13167</c:v>
                </c:pt>
                <c:pt idx="435">
                  <c:v>1.13087</c:v>
                </c:pt>
                <c:pt idx="436">
                  <c:v>1.1300699999999999</c:v>
                </c:pt>
                <c:pt idx="437">
                  <c:v>1.1292599999999999</c:v>
                </c:pt>
                <c:pt idx="438">
                  <c:v>1.12845</c:v>
                </c:pt>
                <c:pt idx="439">
                  <c:v>1.1276299999999999</c:v>
                </c:pt>
                <c:pt idx="440">
                  <c:v>1.1268100000000001</c:v>
                </c:pt>
                <c:pt idx="441">
                  <c:v>1.12599</c:v>
                </c:pt>
                <c:pt idx="442">
                  <c:v>1.1251599999999999</c:v>
                </c:pt>
                <c:pt idx="443">
                  <c:v>1.12432</c:v>
                </c:pt>
                <c:pt idx="444">
                  <c:v>1.12348</c:v>
                </c:pt>
                <c:pt idx="445">
                  <c:v>1.1226400000000001</c:v>
                </c:pt>
                <c:pt idx="446">
                  <c:v>1.1217900000000001</c:v>
                </c:pt>
                <c:pt idx="447">
                  <c:v>1.12094</c:v>
                </c:pt>
                <c:pt idx="448">
                  <c:v>1.12009</c:v>
                </c:pt>
                <c:pt idx="449">
                  <c:v>1.1192299999999999</c:v>
                </c:pt>
                <c:pt idx="450">
                  <c:v>1.1183700000000001</c:v>
                </c:pt>
                <c:pt idx="451">
                  <c:v>1.1174999999999999</c:v>
                </c:pt>
                <c:pt idx="452">
                  <c:v>1.1166400000000001</c:v>
                </c:pt>
                <c:pt idx="453">
                  <c:v>1.1157699999999999</c:v>
                </c:pt>
                <c:pt idx="454">
                  <c:v>1.1148899999999999</c:v>
                </c:pt>
                <c:pt idx="455">
                  <c:v>1.1140099999999999</c:v>
                </c:pt>
                <c:pt idx="456">
                  <c:v>1.11314</c:v>
                </c:pt>
                <c:pt idx="457">
                  <c:v>1.11225</c:v>
                </c:pt>
                <c:pt idx="458">
                  <c:v>1.11137</c:v>
                </c:pt>
                <c:pt idx="459">
                  <c:v>1.1104799999999999</c:v>
                </c:pt>
                <c:pt idx="460">
                  <c:v>1.1095900000000001</c:v>
                </c:pt>
                <c:pt idx="461">
                  <c:v>1.1087</c:v>
                </c:pt>
                <c:pt idx="462">
                  <c:v>1.10781</c:v>
                </c:pt>
                <c:pt idx="463">
                  <c:v>1.1069100000000001</c:v>
                </c:pt>
                <c:pt idx="464">
                  <c:v>1.10602</c:v>
                </c:pt>
                <c:pt idx="465">
                  <c:v>1.1051200000000001</c:v>
                </c:pt>
                <c:pt idx="466">
                  <c:v>1.10422</c:v>
                </c:pt>
                <c:pt idx="467">
                  <c:v>1.10331</c:v>
                </c:pt>
                <c:pt idx="468">
                  <c:v>1.1024099999999999</c:v>
                </c:pt>
                <c:pt idx="469">
                  <c:v>1.10151</c:v>
                </c:pt>
                <c:pt idx="470">
                  <c:v>1.1006</c:v>
                </c:pt>
                <c:pt idx="471">
                  <c:v>1.0996900000000001</c:v>
                </c:pt>
                <c:pt idx="472">
                  <c:v>1.0987899999999999</c:v>
                </c:pt>
                <c:pt idx="473">
                  <c:v>1.09788</c:v>
                </c:pt>
                <c:pt idx="474">
                  <c:v>1.09697</c:v>
                </c:pt>
                <c:pt idx="475">
                  <c:v>1.09606</c:v>
                </c:pt>
                <c:pt idx="476">
                  <c:v>1.0951500000000001</c:v>
                </c:pt>
                <c:pt idx="477">
                  <c:v>1.09423</c:v>
                </c:pt>
                <c:pt idx="478">
                  <c:v>1.0933200000000001</c:v>
                </c:pt>
                <c:pt idx="479">
                  <c:v>1.0924100000000001</c:v>
                </c:pt>
                <c:pt idx="480">
                  <c:v>1.0914999999999999</c:v>
                </c:pt>
                <c:pt idx="481">
                  <c:v>1.0905899999999999</c:v>
                </c:pt>
                <c:pt idx="482">
                  <c:v>1.0896699999999999</c:v>
                </c:pt>
                <c:pt idx="483">
                  <c:v>1.08876</c:v>
                </c:pt>
                <c:pt idx="484">
                  <c:v>1.08785</c:v>
                </c:pt>
                <c:pt idx="485">
                  <c:v>1.08694</c:v>
                </c:pt>
                <c:pt idx="486">
                  <c:v>1.08602</c:v>
                </c:pt>
                <c:pt idx="487">
                  <c:v>1.08511</c:v>
                </c:pt>
                <c:pt idx="488">
                  <c:v>1.0842000000000001</c:v>
                </c:pt>
                <c:pt idx="489">
                  <c:v>1.0832900000000001</c:v>
                </c:pt>
                <c:pt idx="490">
                  <c:v>1.0823799999999999</c:v>
                </c:pt>
                <c:pt idx="491">
                  <c:v>1.0814699999999999</c:v>
                </c:pt>
                <c:pt idx="492">
                  <c:v>1.08057</c:v>
                </c:pt>
                <c:pt idx="493">
                  <c:v>1.0796600000000001</c:v>
                </c:pt>
                <c:pt idx="494">
                  <c:v>1.0787500000000001</c:v>
                </c:pt>
                <c:pt idx="495">
                  <c:v>1.07785</c:v>
                </c:pt>
                <c:pt idx="496">
                  <c:v>1.07694</c:v>
                </c:pt>
                <c:pt idx="497">
                  <c:v>1.0760400000000001</c:v>
                </c:pt>
                <c:pt idx="498">
                  <c:v>1.07514</c:v>
                </c:pt>
                <c:pt idx="499">
                  <c:v>1.0742400000000001</c:v>
                </c:pt>
                <c:pt idx="500">
                  <c:v>1.07334</c:v>
                </c:pt>
                <c:pt idx="501">
                  <c:v>1.0724499999999999</c:v>
                </c:pt>
                <c:pt idx="502">
                  <c:v>1.07155</c:v>
                </c:pt>
                <c:pt idx="503">
                  <c:v>1.0706599999999999</c:v>
                </c:pt>
                <c:pt idx="504">
                  <c:v>1.0697700000000001</c:v>
                </c:pt>
                <c:pt idx="505">
                  <c:v>1.0688800000000001</c:v>
                </c:pt>
                <c:pt idx="506">
                  <c:v>1.06799</c:v>
                </c:pt>
                <c:pt idx="507">
                  <c:v>1.0670999999999999</c:v>
                </c:pt>
                <c:pt idx="508">
                  <c:v>1.0662199999999999</c:v>
                </c:pt>
                <c:pt idx="509">
                  <c:v>1.06534</c:v>
                </c:pt>
                <c:pt idx="510">
                  <c:v>1.06446</c:v>
                </c:pt>
                <c:pt idx="511">
                  <c:v>1.06358</c:v>
                </c:pt>
                <c:pt idx="512">
                  <c:v>1.06271</c:v>
                </c:pt>
                <c:pt idx="513">
                  <c:v>1.0618300000000001</c:v>
                </c:pt>
                <c:pt idx="514">
                  <c:v>1.06097</c:v>
                </c:pt>
                <c:pt idx="515">
                  <c:v>1.0601</c:v>
                </c:pt>
                <c:pt idx="516">
                  <c:v>1.0592299999999999</c:v>
                </c:pt>
                <c:pt idx="517">
                  <c:v>1.05837</c:v>
                </c:pt>
                <c:pt idx="518">
                  <c:v>1.05751</c:v>
                </c:pt>
                <c:pt idx="519">
                  <c:v>1.0566500000000001</c:v>
                </c:pt>
                <c:pt idx="520">
                  <c:v>1.0558000000000001</c:v>
                </c:pt>
                <c:pt idx="521">
                  <c:v>1.0549500000000001</c:v>
                </c:pt>
                <c:pt idx="522">
                  <c:v>1.0541</c:v>
                </c:pt>
                <c:pt idx="523">
                  <c:v>1.0532600000000001</c:v>
                </c:pt>
                <c:pt idx="524">
                  <c:v>1.0524100000000001</c:v>
                </c:pt>
                <c:pt idx="525">
                  <c:v>1.0515699999999999</c:v>
                </c:pt>
                <c:pt idx="526">
                  <c:v>1.05074</c:v>
                </c:pt>
                <c:pt idx="527">
                  <c:v>1.0499099999999999</c:v>
                </c:pt>
                <c:pt idx="528">
                  <c:v>1.04908</c:v>
                </c:pt>
                <c:pt idx="529">
                  <c:v>1.0482499999999999</c:v>
                </c:pt>
                <c:pt idx="530">
                  <c:v>1.0474300000000001</c:v>
                </c:pt>
                <c:pt idx="531">
                  <c:v>1.04661</c:v>
                </c:pt>
                <c:pt idx="532">
                  <c:v>1.04579</c:v>
                </c:pt>
                <c:pt idx="533">
                  <c:v>1.04498</c:v>
                </c:pt>
                <c:pt idx="534">
                  <c:v>1.04417</c:v>
                </c:pt>
                <c:pt idx="535">
                  <c:v>1.0433699999999999</c:v>
                </c:pt>
                <c:pt idx="536">
                  <c:v>1.0425599999999999</c:v>
                </c:pt>
                <c:pt idx="537">
                  <c:v>1.0417700000000001</c:v>
                </c:pt>
                <c:pt idx="538">
                  <c:v>1.04097</c:v>
                </c:pt>
                <c:pt idx="539">
                  <c:v>1.0401800000000001</c:v>
                </c:pt>
                <c:pt idx="540">
                  <c:v>1.0394000000000001</c:v>
                </c:pt>
                <c:pt idx="541">
                  <c:v>1.03861</c:v>
                </c:pt>
                <c:pt idx="542">
                  <c:v>1.03783</c:v>
                </c:pt>
                <c:pt idx="543">
                  <c:v>1.0370600000000001</c:v>
                </c:pt>
                <c:pt idx="544">
                  <c:v>1.0362899999999999</c:v>
                </c:pt>
                <c:pt idx="545">
                  <c:v>1.03552</c:v>
                </c:pt>
                <c:pt idx="546">
                  <c:v>1.0347599999999999</c:v>
                </c:pt>
                <c:pt idx="547">
                  <c:v>1.034</c:v>
                </c:pt>
                <c:pt idx="548">
                  <c:v>1.0332399999999999</c:v>
                </c:pt>
                <c:pt idx="549">
                  <c:v>1.0324899999999999</c:v>
                </c:pt>
                <c:pt idx="550">
                  <c:v>1.0317499999999999</c:v>
                </c:pt>
                <c:pt idx="551">
                  <c:v>1.0309999999999999</c:v>
                </c:pt>
                <c:pt idx="552">
                  <c:v>1.03027</c:v>
                </c:pt>
                <c:pt idx="553">
                  <c:v>1.0295300000000001</c:v>
                </c:pt>
                <c:pt idx="554">
                  <c:v>1.0287999999999999</c:v>
                </c:pt>
                <c:pt idx="555">
                  <c:v>1.0280800000000001</c:v>
                </c:pt>
                <c:pt idx="556">
                  <c:v>1.0273600000000001</c:v>
                </c:pt>
                <c:pt idx="557">
                  <c:v>1.02664</c:v>
                </c:pt>
                <c:pt idx="558">
                  <c:v>1.02593</c:v>
                </c:pt>
                <c:pt idx="559">
                  <c:v>1.02522</c:v>
                </c:pt>
                <c:pt idx="560">
                  <c:v>1.0245200000000001</c:v>
                </c:pt>
                <c:pt idx="561">
                  <c:v>1.02382</c:v>
                </c:pt>
                <c:pt idx="562">
                  <c:v>1.0231300000000001</c:v>
                </c:pt>
                <c:pt idx="563">
                  <c:v>1.02244</c:v>
                </c:pt>
                <c:pt idx="564">
                  <c:v>1.0217499999999999</c:v>
                </c:pt>
                <c:pt idx="565">
                  <c:v>1.0210699999999999</c:v>
                </c:pt>
                <c:pt idx="566">
                  <c:v>1.0204</c:v>
                </c:pt>
                <c:pt idx="567">
                  <c:v>1.01973</c:v>
                </c:pt>
                <c:pt idx="568">
                  <c:v>1.0190600000000001</c:v>
                </c:pt>
                <c:pt idx="569">
                  <c:v>1.0184</c:v>
                </c:pt>
                <c:pt idx="570">
                  <c:v>1.0177400000000001</c:v>
                </c:pt>
                <c:pt idx="571">
                  <c:v>1.01709</c:v>
                </c:pt>
                <c:pt idx="572">
                  <c:v>1.01644</c:v>
                </c:pt>
                <c:pt idx="573">
                  <c:v>1.0158</c:v>
                </c:pt>
                <c:pt idx="574">
                  <c:v>1.0151600000000001</c:v>
                </c:pt>
                <c:pt idx="575">
                  <c:v>1.0145299999999999</c:v>
                </c:pt>
                <c:pt idx="576">
                  <c:v>1.0139</c:v>
                </c:pt>
                <c:pt idx="577">
                  <c:v>1.01328</c:v>
                </c:pt>
                <c:pt idx="578">
                  <c:v>1.0126599999999999</c:v>
                </c:pt>
                <c:pt idx="579">
                  <c:v>1.0120499999999999</c:v>
                </c:pt>
                <c:pt idx="580">
                  <c:v>1.0114399999999999</c:v>
                </c:pt>
                <c:pt idx="581">
                  <c:v>1.0108299999999999</c:v>
                </c:pt>
                <c:pt idx="582">
                  <c:v>1.01023</c:v>
                </c:pt>
                <c:pt idx="583">
                  <c:v>1.0096400000000001</c:v>
                </c:pt>
                <c:pt idx="584">
                  <c:v>1.00905</c:v>
                </c:pt>
                <c:pt idx="585">
                  <c:v>1.00847</c:v>
                </c:pt>
                <c:pt idx="586">
                  <c:v>1.00789</c:v>
                </c:pt>
                <c:pt idx="587">
                  <c:v>1.0073099999999999</c:v>
                </c:pt>
                <c:pt idx="588">
                  <c:v>1.00674</c:v>
                </c:pt>
                <c:pt idx="589">
                  <c:v>1.0061800000000001</c:v>
                </c:pt>
                <c:pt idx="590">
                  <c:v>1.00562</c:v>
                </c:pt>
                <c:pt idx="591">
                  <c:v>1.0050600000000001</c:v>
                </c:pt>
                <c:pt idx="592">
                  <c:v>1.0045200000000001</c:v>
                </c:pt>
                <c:pt idx="593">
                  <c:v>1.00397</c:v>
                </c:pt>
                <c:pt idx="594">
                  <c:v>1.00343</c:v>
                </c:pt>
                <c:pt idx="595">
                  <c:v>1.0028999999999999</c:v>
                </c:pt>
                <c:pt idx="596">
                  <c:v>1.00237</c:v>
                </c:pt>
                <c:pt idx="597">
                  <c:v>1.0018400000000001</c:v>
                </c:pt>
                <c:pt idx="598">
                  <c:v>1.00132</c:v>
                </c:pt>
                <c:pt idx="599">
                  <c:v>1.00081</c:v>
                </c:pt>
                <c:pt idx="600">
                  <c:v>1.0003</c:v>
                </c:pt>
                <c:pt idx="601">
                  <c:v>0.99979499999999999</c:v>
                </c:pt>
                <c:pt idx="602">
                  <c:v>0.99929500000000004</c:v>
                </c:pt>
                <c:pt idx="603">
                  <c:v>0.99880100000000005</c:v>
                </c:pt>
                <c:pt idx="604">
                  <c:v>0.99831099999999995</c:v>
                </c:pt>
                <c:pt idx="605">
                  <c:v>0.99782700000000002</c:v>
                </c:pt>
                <c:pt idx="606">
                  <c:v>0.99734800000000001</c:v>
                </c:pt>
                <c:pt idx="607">
                  <c:v>0.99687300000000001</c:v>
                </c:pt>
                <c:pt idx="608">
                  <c:v>0.99640399999999996</c:v>
                </c:pt>
                <c:pt idx="609">
                  <c:v>0.99593900000000002</c:v>
                </c:pt>
                <c:pt idx="610">
                  <c:v>0.99548000000000003</c:v>
                </c:pt>
                <c:pt idx="611">
                  <c:v>0.99502599999999997</c:v>
                </c:pt>
                <c:pt idx="612">
                  <c:v>0.99457600000000002</c:v>
                </c:pt>
                <c:pt idx="613">
                  <c:v>0.99413200000000002</c:v>
                </c:pt>
                <c:pt idx="614">
                  <c:v>0.99369300000000005</c:v>
                </c:pt>
                <c:pt idx="615">
                  <c:v>0.99325799999999997</c:v>
                </c:pt>
                <c:pt idx="616">
                  <c:v>0.99282899999999996</c:v>
                </c:pt>
                <c:pt idx="617">
                  <c:v>0.99240399999999995</c:v>
                </c:pt>
                <c:pt idx="618">
                  <c:v>0.99198500000000001</c:v>
                </c:pt>
                <c:pt idx="619">
                  <c:v>0.99156999999999995</c:v>
                </c:pt>
                <c:pt idx="620">
                  <c:v>0.99116000000000004</c:v>
                </c:pt>
                <c:pt idx="621">
                  <c:v>0.99075599999999997</c:v>
                </c:pt>
                <c:pt idx="622">
                  <c:v>0.99035600000000001</c:v>
                </c:pt>
                <c:pt idx="623">
                  <c:v>0.98996099999999998</c:v>
                </c:pt>
                <c:pt idx="624">
                  <c:v>0.98957099999999998</c:v>
                </c:pt>
                <c:pt idx="625">
                  <c:v>0.98918600000000001</c:v>
                </c:pt>
                <c:pt idx="626">
                  <c:v>0.98880599999999996</c:v>
                </c:pt>
                <c:pt idx="627">
                  <c:v>0.98843099999999995</c:v>
                </c:pt>
                <c:pt idx="628">
                  <c:v>0.98806099999999997</c:v>
                </c:pt>
                <c:pt idx="629">
                  <c:v>0.98769499999999999</c:v>
                </c:pt>
                <c:pt idx="630">
                  <c:v>0.98733400000000004</c:v>
                </c:pt>
                <c:pt idx="631">
                  <c:v>0.98697900000000005</c:v>
                </c:pt>
                <c:pt idx="632">
                  <c:v>0.98662799999999995</c:v>
                </c:pt>
                <c:pt idx="633">
                  <c:v>0.98628199999999999</c:v>
                </c:pt>
                <c:pt idx="634">
                  <c:v>0.98594000000000004</c:v>
                </c:pt>
                <c:pt idx="635">
                  <c:v>0.98560400000000004</c:v>
                </c:pt>
                <c:pt idx="636">
                  <c:v>0.98527200000000004</c:v>
                </c:pt>
                <c:pt idx="637">
                  <c:v>0.98494499999999996</c:v>
                </c:pt>
                <c:pt idx="638">
                  <c:v>0.984622</c:v>
                </c:pt>
                <c:pt idx="639">
                  <c:v>0.98430499999999999</c:v>
                </c:pt>
                <c:pt idx="640">
                  <c:v>0.98399199999999998</c:v>
                </c:pt>
                <c:pt idx="641">
                  <c:v>0.983684</c:v>
                </c:pt>
                <c:pt idx="642">
                  <c:v>0.98338000000000003</c:v>
                </c:pt>
                <c:pt idx="643">
                  <c:v>0.98308099999999998</c:v>
                </c:pt>
                <c:pt idx="644">
                  <c:v>0.98278699999999997</c:v>
                </c:pt>
                <c:pt idx="645">
                  <c:v>0.98249799999999998</c:v>
                </c:pt>
                <c:pt idx="646">
                  <c:v>0.982213</c:v>
                </c:pt>
                <c:pt idx="647">
                  <c:v>0.98193200000000003</c:v>
                </c:pt>
                <c:pt idx="648">
                  <c:v>0.981657</c:v>
                </c:pt>
                <c:pt idx="649">
                  <c:v>0.98138499999999995</c:v>
                </c:pt>
                <c:pt idx="650">
                  <c:v>0.98111899999999996</c:v>
                </c:pt>
                <c:pt idx="651">
                  <c:v>0.98085699999999998</c:v>
                </c:pt>
                <c:pt idx="652">
                  <c:v>0.980599</c:v>
                </c:pt>
                <c:pt idx="653">
                  <c:v>0.98034600000000005</c:v>
                </c:pt>
                <c:pt idx="654">
                  <c:v>0.980097</c:v>
                </c:pt>
                <c:pt idx="655">
                  <c:v>0.97985299999999997</c:v>
                </c:pt>
                <c:pt idx="656">
                  <c:v>0.97961299999999996</c:v>
                </c:pt>
                <c:pt idx="657">
                  <c:v>0.97937799999999997</c:v>
                </c:pt>
                <c:pt idx="658">
                  <c:v>0.97914699999999999</c:v>
                </c:pt>
                <c:pt idx="659">
                  <c:v>0.97892100000000004</c:v>
                </c:pt>
                <c:pt idx="660">
                  <c:v>0.97869799999999996</c:v>
                </c:pt>
                <c:pt idx="661">
                  <c:v>0.97848000000000002</c:v>
                </c:pt>
                <c:pt idx="662">
                  <c:v>0.978267</c:v>
                </c:pt>
                <c:pt idx="663">
                  <c:v>0.97805799999999998</c:v>
                </c:pt>
                <c:pt idx="664">
                  <c:v>0.97785299999999997</c:v>
                </c:pt>
                <c:pt idx="665">
                  <c:v>0.97765199999999997</c:v>
                </c:pt>
                <c:pt idx="666">
                  <c:v>0.97745499999999996</c:v>
                </c:pt>
                <c:pt idx="667">
                  <c:v>0.97726299999999999</c:v>
                </c:pt>
                <c:pt idx="668">
                  <c:v>0.97707500000000003</c:v>
                </c:pt>
                <c:pt idx="669">
                  <c:v>0.97689099999999995</c:v>
                </c:pt>
                <c:pt idx="670">
                  <c:v>0.976711</c:v>
                </c:pt>
                <c:pt idx="671">
                  <c:v>0.97653500000000004</c:v>
                </c:pt>
                <c:pt idx="672">
                  <c:v>0.97636299999999998</c:v>
                </c:pt>
                <c:pt idx="673">
                  <c:v>0.97619599999999995</c:v>
                </c:pt>
                <c:pt idx="674">
                  <c:v>0.97603200000000001</c:v>
                </c:pt>
                <c:pt idx="675">
                  <c:v>0.97587199999999996</c:v>
                </c:pt>
                <c:pt idx="676">
                  <c:v>0.97571699999999995</c:v>
                </c:pt>
                <c:pt idx="677">
                  <c:v>0.97556500000000002</c:v>
                </c:pt>
                <c:pt idx="678">
                  <c:v>0.97541699999999998</c:v>
                </c:pt>
                <c:pt idx="679">
                  <c:v>0.97527399999999997</c:v>
                </c:pt>
                <c:pt idx="680">
                  <c:v>0.97513399999999995</c:v>
                </c:pt>
                <c:pt idx="681">
                  <c:v>0.97499800000000003</c:v>
                </c:pt>
                <c:pt idx="682">
                  <c:v>0.97486600000000001</c:v>
                </c:pt>
                <c:pt idx="683">
                  <c:v>0.97473699999999996</c:v>
                </c:pt>
                <c:pt idx="684">
                  <c:v>0.97461299999999995</c:v>
                </c:pt>
                <c:pt idx="685">
                  <c:v>0.97449200000000002</c:v>
                </c:pt>
                <c:pt idx="686">
                  <c:v>0.97437499999999999</c:v>
                </c:pt>
                <c:pt idx="687">
                  <c:v>0.97426199999999996</c:v>
                </c:pt>
                <c:pt idx="688">
                  <c:v>0.97415200000000002</c:v>
                </c:pt>
                <c:pt idx="689">
                  <c:v>0.97404599999999997</c:v>
                </c:pt>
                <c:pt idx="690">
                  <c:v>0.97394400000000003</c:v>
                </c:pt>
                <c:pt idx="691">
                  <c:v>0.97384499999999996</c:v>
                </c:pt>
                <c:pt idx="692">
                  <c:v>0.97375</c:v>
                </c:pt>
                <c:pt idx="693">
                  <c:v>0.97365900000000005</c:v>
                </c:pt>
                <c:pt idx="694">
                  <c:v>0.97357099999999996</c:v>
                </c:pt>
                <c:pt idx="695">
                  <c:v>0.97348599999999996</c:v>
                </c:pt>
                <c:pt idx="696">
                  <c:v>0.97340499999999996</c:v>
                </c:pt>
                <c:pt idx="697">
                  <c:v>0.97332799999999997</c:v>
                </c:pt>
                <c:pt idx="698">
                  <c:v>0.97325399999999995</c:v>
                </c:pt>
                <c:pt idx="699">
                  <c:v>0.97318300000000002</c:v>
                </c:pt>
                <c:pt idx="700">
                  <c:v>0.97311599999999998</c:v>
                </c:pt>
                <c:pt idx="701">
                  <c:v>0.97305200000000003</c:v>
                </c:pt>
                <c:pt idx="702">
                  <c:v>0.97299100000000005</c:v>
                </c:pt>
                <c:pt idx="703">
                  <c:v>0.97293399999999997</c:v>
                </c:pt>
                <c:pt idx="704">
                  <c:v>0.97287999999999997</c:v>
                </c:pt>
                <c:pt idx="705">
                  <c:v>0.97282900000000005</c:v>
                </c:pt>
                <c:pt idx="706">
                  <c:v>0.97278200000000004</c:v>
                </c:pt>
                <c:pt idx="707">
                  <c:v>0.97273699999999996</c:v>
                </c:pt>
                <c:pt idx="708">
                  <c:v>0.97269600000000001</c:v>
                </c:pt>
                <c:pt idx="709">
                  <c:v>0.97265800000000002</c:v>
                </c:pt>
                <c:pt idx="710">
                  <c:v>0.97262300000000002</c:v>
                </c:pt>
                <c:pt idx="711">
                  <c:v>0.97259099999999998</c:v>
                </c:pt>
                <c:pt idx="712">
                  <c:v>0.97256299999999996</c:v>
                </c:pt>
                <c:pt idx="713">
                  <c:v>0.97253699999999998</c:v>
                </c:pt>
                <c:pt idx="714">
                  <c:v>0.97251399999999999</c:v>
                </c:pt>
                <c:pt idx="715">
                  <c:v>0.97249399999999997</c:v>
                </c:pt>
                <c:pt idx="716">
                  <c:v>0.97247700000000004</c:v>
                </c:pt>
                <c:pt idx="717">
                  <c:v>0.97246299999999997</c:v>
                </c:pt>
                <c:pt idx="718">
                  <c:v>0.97245199999999998</c:v>
                </c:pt>
                <c:pt idx="719">
                  <c:v>0.97244399999999998</c:v>
                </c:pt>
                <c:pt idx="720">
                  <c:v>0.97243900000000005</c:v>
                </c:pt>
                <c:pt idx="721">
                  <c:v>0.97243599999999997</c:v>
                </c:pt>
                <c:pt idx="722">
                  <c:v>0.972437</c:v>
                </c:pt>
                <c:pt idx="723">
                  <c:v>0.97243999999999997</c:v>
                </c:pt>
                <c:pt idx="724">
                  <c:v>0.972445</c:v>
                </c:pt>
                <c:pt idx="725">
                  <c:v>0.97245400000000004</c:v>
                </c:pt>
                <c:pt idx="726">
                  <c:v>0.97246500000000002</c:v>
                </c:pt>
                <c:pt idx="727">
                  <c:v>0.97247899999999998</c:v>
                </c:pt>
                <c:pt idx="728">
                  <c:v>0.972495</c:v>
                </c:pt>
                <c:pt idx="729">
                  <c:v>0.97251399999999999</c:v>
                </c:pt>
                <c:pt idx="730">
                  <c:v>0.97253500000000004</c:v>
                </c:pt>
                <c:pt idx="731">
                  <c:v>0.97255899999999995</c:v>
                </c:pt>
                <c:pt idx="732">
                  <c:v>0.97258599999999995</c:v>
                </c:pt>
                <c:pt idx="733">
                  <c:v>0.97261500000000001</c:v>
                </c:pt>
                <c:pt idx="734">
                  <c:v>0.97264700000000004</c:v>
                </c:pt>
                <c:pt idx="735">
                  <c:v>0.97267999999999999</c:v>
                </c:pt>
                <c:pt idx="736">
                  <c:v>0.97271700000000005</c:v>
                </c:pt>
                <c:pt idx="737">
                  <c:v>0.97275500000000004</c:v>
                </c:pt>
                <c:pt idx="738">
                  <c:v>0.97279599999999999</c:v>
                </c:pt>
                <c:pt idx="739">
                  <c:v>0.97284000000000004</c:v>
                </c:pt>
                <c:pt idx="740">
                  <c:v>0.972885</c:v>
                </c:pt>
                <c:pt idx="741">
                  <c:v>0.97293300000000005</c:v>
                </c:pt>
                <c:pt idx="742">
                  <c:v>0.97298300000000004</c:v>
                </c:pt>
                <c:pt idx="743">
                  <c:v>0.97303600000000001</c:v>
                </c:pt>
                <c:pt idx="744">
                  <c:v>0.97309000000000001</c:v>
                </c:pt>
                <c:pt idx="745">
                  <c:v>0.97314699999999998</c:v>
                </c:pt>
                <c:pt idx="746">
                  <c:v>0.97320499999999999</c:v>
                </c:pt>
                <c:pt idx="747">
                  <c:v>0.97326599999999996</c:v>
                </c:pt>
                <c:pt idx="748">
                  <c:v>0.973329</c:v>
                </c:pt>
                <c:pt idx="749">
                  <c:v>0.97339399999999998</c:v>
                </c:pt>
                <c:pt idx="750">
                  <c:v>0.97346100000000002</c:v>
                </c:pt>
                <c:pt idx="751">
                  <c:v>0.97353000000000001</c:v>
                </c:pt>
                <c:pt idx="752">
                  <c:v>0.97360100000000005</c:v>
                </c:pt>
                <c:pt idx="753">
                  <c:v>0.97367400000000004</c:v>
                </c:pt>
                <c:pt idx="754">
                  <c:v>0.97374899999999998</c:v>
                </c:pt>
                <c:pt idx="755">
                  <c:v>0.97382599999999997</c:v>
                </c:pt>
                <c:pt idx="756">
                  <c:v>0.97390399999999999</c:v>
                </c:pt>
                <c:pt idx="757">
                  <c:v>0.97398399999999996</c:v>
                </c:pt>
                <c:pt idx="758">
                  <c:v>0.97406700000000002</c:v>
                </c:pt>
                <c:pt idx="759">
                  <c:v>0.97415099999999999</c:v>
                </c:pt>
                <c:pt idx="760">
                  <c:v>0.97423599999999999</c:v>
                </c:pt>
                <c:pt idx="761">
                  <c:v>0.97432399999999997</c:v>
                </c:pt>
                <c:pt idx="762">
                  <c:v>0.97441299999999997</c:v>
                </c:pt>
                <c:pt idx="763">
                  <c:v>0.97450400000000004</c:v>
                </c:pt>
                <c:pt idx="764">
                  <c:v>0.97459600000000002</c:v>
                </c:pt>
                <c:pt idx="765">
                  <c:v>0.97468999999999995</c:v>
                </c:pt>
                <c:pt idx="766">
                  <c:v>0.97478600000000004</c:v>
                </c:pt>
                <c:pt idx="767">
                  <c:v>0.97488300000000006</c:v>
                </c:pt>
                <c:pt idx="768">
                  <c:v>0.97498200000000002</c:v>
                </c:pt>
                <c:pt idx="769">
                  <c:v>0.975082</c:v>
                </c:pt>
                <c:pt idx="770">
                  <c:v>0.97518400000000005</c:v>
                </c:pt>
                <c:pt idx="771">
                  <c:v>0.97528700000000002</c:v>
                </c:pt>
                <c:pt idx="772">
                  <c:v>0.97539200000000004</c:v>
                </c:pt>
                <c:pt idx="773">
                  <c:v>0.97549799999999998</c:v>
                </c:pt>
                <c:pt idx="774">
                  <c:v>0.97560599999999997</c:v>
                </c:pt>
                <c:pt idx="775">
                  <c:v>0.975715</c:v>
                </c:pt>
                <c:pt idx="776">
                  <c:v>0.97582500000000005</c:v>
                </c:pt>
                <c:pt idx="777">
                  <c:v>0.97593700000000005</c:v>
                </c:pt>
                <c:pt idx="778">
                  <c:v>0.97604999999999997</c:v>
                </c:pt>
                <c:pt idx="779">
                  <c:v>0.97616400000000003</c:v>
                </c:pt>
                <c:pt idx="780">
                  <c:v>0.97628000000000004</c:v>
                </c:pt>
                <c:pt idx="781">
                  <c:v>0.97639600000000004</c:v>
                </c:pt>
                <c:pt idx="782">
                  <c:v>0.97651399999999999</c:v>
                </c:pt>
                <c:pt idx="783">
                  <c:v>0.97663299999999997</c:v>
                </c:pt>
                <c:pt idx="784">
                  <c:v>0.97675299999999998</c:v>
                </c:pt>
                <c:pt idx="785">
                  <c:v>0.97687500000000005</c:v>
                </c:pt>
                <c:pt idx="786">
                  <c:v>0.976997</c:v>
                </c:pt>
                <c:pt idx="787">
                  <c:v>0.97712100000000002</c:v>
                </c:pt>
                <c:pt idx="788">
                  <c:v>0.97724500000000003</c:v>
                </c:pt>
                <c:pt idx="789">
                  <c:v>0.97737099999999999</c:v>
                </c:pt>
                <c:pt idx="790">
                  <c:v>0.97749799999999998</c:v>
                </c:pt>
                <c:pt idx="791">
                  <c:v>0.977626</c:v>
                </c:pt>
                <c:pt idx="792">
                  <c:v>0.97775400000000001</c:v>
                </c:pt>
                <c:pt idx="793">
                  <c:v>0.97788399999999998</c:v>
                </c:pt>
                <c:pt idx="794">
                  <c:v>0.97801400000000005</c:v>
                </c:pt>
                <c:pt idx="795">
                  <c:v>0.97814599999999996</c:v>
                </c:pt>
                <c:pt idx="796">
                  <c:v>0.97827799999999998</c:v>
                </c:pt>
                <c:pt idx="797">
                  <c:v>0.97841100000000003</c:v>
                </c:pt>
                <c:pt idx="798">
                  <c:v>0.978545</c:v>
                </c:pt>
                <c:pt idx="799">
                  <c:v>0.97867999999999999</c:v>
                </c:pt>
                <c:pt idx="800">
                  <c:v>0.97881600000000002</c:v>
                </c:pt>
                <c:pt idx="801">
                  <c:v>0.97895200000000004</c:v>
                </c:pt>
                <c:pt idx="802">
                  <c:v>0.97908899999999999</c:v>
                </c:pt>
                <c:pt idx="803">
                  <c:v>0.97922699999999996</c:v>
                </c:pt>
                <c:pt idx="804">
                  <c:v>0.97936599999999996</c:v>
                </c:pt>
                <c:pt idx="805">
                  <c:v>0.97950499999999996</c:v>
                </c:pt>
                <c:pt idx="806">
                  <c:v>0.97964499999999999</c:v>
                </c:pt>
                <c:pt idx="807">
                  <c:v>0.97978600000000005</c:v>
                </c:pt>
                <c:pt idx="808">
                  <c:v>0.97992699999999999</c:v>
                </c:pt>
                <c:pt idx="809">
                  <c:v>0.98006899999999997</c:v>
                </c:pt>
                <c:pt idx="810">
                  <c:v>0.98021199999999997</c:v>
                </c:pt>
                <c:pt idx="811">
                  <c:v>0.98035499999999998</c:v>
                </c:pt>
                <c:pt idx="812">
                  <c:v>0.98049799999999998</c:v>
                </c:pt>
                <c:pt idx="813">
                  <c:v>0.98064200000000001</c:v>
                </c:pt>
                <c:pt idx="814">
                  <c:v>0.98078699999999996</c:v>
                </c:pt>
                <c:pt idx="815">
                  <c:v>0.98093200000000003</c:v>
                </c:pt>
                <c:pt idx="816">
                  <c:v>0.98107800000000001</c:v>
                </c:pt>
                <c:pt idx="817">
                  <c:v>0.98122399999999999</c:v>
                </c:pt>
                <c:pt idx="818">
                  <c:v>0.98136999999999996</c:v>
                </c:pt>
                <c:pt idx="819">
                  <c:v>0.98151699999999997</c:v>
                </c:pt>
                <c:pt idx="820">
                  <c:v>0.98166399999999998</c:v>
                </c:pt>
                <c:pt idx="821">
                  <c:v>0.98181200000000002</c:v>
                </c:pt>
                <c:pt idx="822">
                  <c:v>0.98196000000000006</c:v>
                </c:pt>
                <c:pt idx="823">
                  <c:v>0.98210799999999998</c:v>
                </c:pt>
                <c:pt idx="824">
                  <c:v>0.98225700000000005</c:v>
                </c:pt>
                <c:pt idx="825">
                  <c:v>0.982406</c:v>
                </c:pt>
                <c:pt idx="826">
                  <c:v>0.98255499999999996</c:v>
                </c:pt>
                <c:pt idx="827">
                  <c:v>0.98270400000000002</c:v>
                </c:pt>
                <c:pt idx="828">
                  <c:v>0.98285400000000001</c:v>
                </c:pt>
                <c:pt idx="829">
                  <c:v>0.98300399999999999</c:v>
                </c:pt>
                <c:pt idx="830">
                  <c:v>0.98315399999999997</c:v>
                </c:pt>
                <c:pt idx="831">
                  <c:v>0.98330499999999998</c:v>
                </c:pt>
                <c:pt idx="832">
                  <c:v>0.98345499999999997</c:v>
                </c:pt>
                <c:pt idx="833">
                  <c:v>0.98360599999999998</c:v>
                </c:pt>
                <c:pt idx="834">
                  <c:v>0.98375699999999999</c:v>
                </c:pt>
                <c:pt idx="835">
                  <c:v>0.983908</c:v>
                </c:pt>
                <c:pt idx="836">
                  <c:v>0.98405900000000002</c:v>
                </c:pt>
                <c:pt idx="837">
                  <c:v>0.98421099999999995</c:v>
                </c:pt>
                <c:pt idx="838">
                  <c:v>0.98436199999999996</c:v>
                </c:pt>
                <c:pt idx="839">
                  <c:v>0.98451299999999997</c:v>
                </c:pt>
                <c:pt idx="840">
                  <c:v>0.98466500000000001</c:v>
                </c:pt>
                <c:pt idx="841">
                  <c:v>0.98481600000000002</c:v>
                </c:pt>
                <c:pt idx="842">
                  <c:v>0.98496799999999995</c:v>
                </c:pt>
                <c:pt idx="843">
                  <c:v>0.98511899999999997</c:v>
                </c:pt>
                <c:pt idx="844">
                  <c:v>0.98527100000000001</c:v>
                </c:pt>
                <c:pt idx="845">
                  <c:v>0.98542200000000002</c:v>
                </c:pt>
                <c:pt idx="846">
                  <c:v>0.98557300000000003</c:v>
                </c:pt>
                <c:pt idx="847">
                  <c:v>0.98572499999999996</c:v>
                </c:pt>
                <c:pt idx="848">
                  <c:v>0.98587599999999997</c:v>
                </c:pt>
                <c:pt idx="849">
                  <c:v>0.98602699999999999</c:v>
                </c:pt>
                <c:pt idx="850">
                  <c:v>0.986178</c:v>
                </c:pt>
                <c:pt idx="851">
                  <c:v>0.98632900000000001</c:v>
                </c:pt>
                <c:pt idx="852">
                  <c:v>0.98648000000000002</c:v>
                </c:pt>
                <c:pt idx="853">
                  <c:v>0.98663100000000004</c:v>
                </c:pt>
                <c:pt idx="854">
                  <c:v>0.98678200000000005</c:v>
                </c:pt>
                <c:pt idx="855">
                  <c:v>0.98693200000000003</c:v>
                </c:pt>
                <c:pt idx="856">
                  <c:v>0.98708200000000001</c:v>
                </c:pt>
                <c:pt idx="857">
                  <c:v>0.987232</c:v>
                </c:pt>
                <c:pt idx="858">
                  <c:v>0.98738199999999998</c:v>
                </c:pt>
                <c:pt idx="859">
                  <c:v>0.98753199999999997</c:v>
                </c:pt>
                <c:pt idx="860">
                  <c:v>0.98768100000000003</c:v>
                </c:pt>
                <c:pt idx="861">
                  <c:v>0.98782999999999999</c:v>
                </c:pt>
                <c:pt idx="862">
                  <c:v>0.98797900000000005</c:v>
                </c:pt>
                <c:pt idx="863">
                  <c:v>0.98812699999999998</c:v>
                </c:pt>
                <c:pt idx="864">
                  <c:v>0.98827600000000004</c:v>
                </c:pt>
                <c:pt idx="865">
                  <c:v>0.98842399999999997</c:v>
                </c:pt>
                <c:pt idx="866">
                  <c:v>0.98857099999999998</c:v>
                </c:pt>
                <c:pt idx="867">
                  <c:v>0.98871900000000001</c:v>
                </c:pt>
                <c:pt idx="868">
                  <c:v>0.98886600000000002</c:v>
                </c:pt>
                <c:pt idx="869">
                  <c:v>0.98901300000000003</c:v>
                </c:pt>
                <c:pt idx="870">
                  <c:v>0.98915900000000001</c:v>
                </c:pt>
                <c:pt idx="871">
                  <c:v>0.98930499999999999</c:v>
                </c:pt>
                <c:pt idx="872">
                  <c:v>0.98945000000000005</c:v>
                </c:pt>
                <c:pt idx="873">
                  <c:v>0.98959600000000003</c:v>
                </c:pt>
                <c:pt idx="874">
                  <c:v>0.98973999999999995</c:v>
                </c:pt>
                <c:pt idx="875">
                  <c:v>0.98988500000000001</c:v>
                </c:pt>
                <c:pt idx="876">
                  <c:v>0.99002900000000005</c:v>
                </c:pt>
                <c:pt idx="877">
                  <c:v>0.99017200000000005</c:v>
                </c:pt>
                <c:pt idx="878">
                  <c:v>0.99031599999999997</c:v>
                </c:pt>
                <c:pt idx="879">
                  <c:v>0.99045799999999995</c:v>
                </c:pt>
                <c:pt idx="880">
                  <c:v>0.99060000000000004</c:v>
                </c:pt>
                <c:pt idx="881">
                  <c:v>0.99074200000000001</c:v>
                </c:pt>
                <c:pt idx="882">
                  <c:v>0.99088299999999996</c:v>
                </c:pt>
                <c:pt idx="883">
                  <c:v>0.99102400000000002</c:v>
                </c:pt>
                <c:pt idx="884">
                  <c:v>0.99116499999999996</c:v>
                </c:pt>
                <c:pt idx="885">
                  <c:v>0.99130399999999996</c:v>
                </c:pt>
                <c:pt idx="886">
                  <c:v>0.99144399999999999</c:v>
                </c:pt>
                <c:pt idx="887">
                  <c:v>0.99158199999999996</c:v>
                </c:pt>
                <c:pt idx="888">
                  <c:v>0.99172099999999996</c:v>
                </c:pt>
                <c:pt idx="889">
                  <c:v>0.99185800000000002</c:v>
                </c:pt>
                <c:pt idx="890">
                  <c:v>0.99199499999999996</c:v>
                </c:pt>
                <c:pt idx="891">
                  <c:v>0.99213200000000001</c:v>
                </c:pt>
                <c:pt idx="892">
                  <c:v>0.99226800000000004</c:v>
                </c:pt>
                <c:pt idx="893">
                  <c:v>0.99240300000000004</c:v>
                </c:pt>
                <c:pt idx="894">
                  <c:v>0.99253800000000003</c:v>
                </c:pt>
                <c:pt idx="895">
                  <c:v>0.99267300000000003</c:v>
                </c:pt>
                <c:pt idx="896">
                  <c:v>0.99280599999999997</c:v>
                </c:pt>
                <c:pt idx="897">
                  <c:v>0.99293900000000002</c:v>
                </c:pt>
                <c:pt idx="898">
                  <c:v>0.99307199999999995</c:v>
                </c:pt>
                <c:pt idx="899">
                  <c:v>0.99320399999999998</c:v>
                </c:pt>
                <c:pt idx="900">
                  <c:v>0.99333499999999997</c:v>
                </c:pt>
                <c:pt idx="901">
                  <c:v>0.99346500000000004</c:v>
                </c:pt>
                <c:pt idx="902">
                  <c:v>0.99359500000000001</c:v>
                </c:pt>
                <c:pt idx="903">
                  <c:v>0.99372499999999997</c:v>
                </c:pt>
                <c:pt idx="904">
                  <c:v>0.99385299999999999</c:v>
                </c:pt>
                <c:pt idx="905">
                  <c:v>0.993981</c:v>
                </c:pt>
                <c:pt idx="906">
                  <c:v>0.99410799999999999</c:v>
                </c:pt>
                <c:pt idx="907">
                  <c:v>0.99423499999999998</c:v>
                </c:pt>
                <c:pt idx="908">
                  <c:v>0.99436100000000005</c:v>
                </c:pt>
                <c:pt idx="909">
                  <c:v>0.99448599999999998</c:v>
                </c:pt>
                <c:pt idx="910">
                  <c:v>0.99461100000000002</c:v>
                </c:pt>
                <c:pt idx="911">
                  <c:v>0.99473500000000004</c:v>
                </c:pt>
                <c:pt idx="912">
                  <c:v>0.99485800000000002</c:v>
                </c:pt>
                <c:pt idx="913">
                  <c:v>0.994981</c:v>
                </c:pt>
                <c:pt idx="914">
                  <c:v>0.99510200000000004</c:v>
                </c:pt>
                <c:pt idx="915">
                  <c:v>0.99522299999999997</c:v>
                </c:pt>
                <c:pt idx="916">
                  <c:v>0.99534400000000001</c:v>
                </c:pt>
                <c:pt idx="917">
                  <c:v>0.99546299999999999</c:v>
                </c:pt>
                <c:pt idx="918">
                  <c:v>0.99558199999999997</c:v>
                </c:pt>
                <c:pt idx="919">
                  <c:v>0.99570000000000003</c:v>
                </c:pt>
                <c:pt idx="920">
                  <c:v>0.99581799999999998</c:v>
                </c:pt>
                <c:pt idx="921">
                  <c:v>0.99593399999999999</c:v>
                </c:pt>
                <c:pt idx="922">
                  <c:v>0.99604999999999999</c:v>
                </c:pt>
                <c:pt idx="923">
                  <c:v>0.996166</c:v>
                </c:pt>
                <c:pt idx="924">
                  <c:v>0.99628000000000005</c:v>
                </c:pt>
                <c:pt idx="925">
                  <c:v>0.996394</c:v>
                </c:pt>
                <c:pt idx="926">
                  <c:v>0.996506</c:v>
                </c:pt>
                <c:pt idx="927">
                  <c:v>0.99661900000000003</c:v>
                </c:pt>
                <c:pt idx="928">
                  <c:v>0.99673</c:v>
                </c:pt>
                <c:pt idx="929">
                  <c:v>0.99684099999999998</c:v>
                </c:pt>
                <c:pt idx="930">
                  <c:v>0.99695</c:v>
                </c:pt>
                <c:pt idx="931">
                  <c:v>0.99705900000000003</c:v>
                </c:pt>
                <c:pt idx="932">
                  <c:v>0.99716800000000005</c:v>
                </c:pt>
                <c:pt idx="933">
                  <c:v>0.99727500000000002</c:v>
                </c:pt>
                <c:pt idx="934">
                  <c:v>0.99738199999999999</c:v>
                </c:pt>
                <c:pt idx="935">
                  <c:v>0.99748700000000001</c:v>
                </c:pt>
                <c:pt idx="936">
                  <c:v>0.99759299999999995</c:v>
                </c:pt>
                <c:pt idx="937">
                  <c:v>0.99769699999999994</c:v>
                </c:pt>
                <c:pt idx="938">
                  <c:v>0.99780000000000002</c:v>
                </c:pt>
                <c:pt idx="939">
                  <c:v>0.99790299999999998</c:v>
                </c:pt>
                <c:pt idx="940">
                  <c:v>0.99800500000000003</c:v>
                </c:pt>
                <c:pt idx="941">
                  <c:v>0.99810600000000005</c:v>
                </c:pt>
                <c:pt idx="942">
                  <c:v>0.99820600000000004</c:v>
                </c:pt>
                <c:pt idx="943">
                  <c:v>0.998305</c:v>
                </c:pt>
                <c:pt idx="944">
                  <c:v>0.99840399999999996</c:v>
                </c:pt>
                <c:pt idx="945">
                  <c:v>0.998502</c:v>
                </c:pt>
                <c:pt idx="946">
                  <c:v>0.99859900000000001</c:v>
                </c:pt>
                <c:pt idx="947">
                  <c:v>0.998695</c:v>
                </c:pt>
                <c:pt idx="948">
                  <c:v>0.99878999999999996</c:v>
                </c:pt>
                <c:pt idx="949">
                  <c:v>0.99888500000000002</c:v>
                </c:pt>
                <c:pt idx="950">
                  <c:v>0.99897800000000003</c:v>
                </c:pt>
                <c:pt idx="951">
                  <c:v>0.99907100000000004</c:v>
                </c:pt>
                <c:pt idx="952">
                  <c:v>0.99916300000000002</c:v>
                </c:pt>
                <c:pt idx="953">
                  <c:v>0.99925399999999998</c:v>
                </c:pt>
                <c:pt idx="954">
                  <c:v>0.99934500000000004</c:v>
                </c:pt>
                <c:pt idx="955">
                  <c:v>0.99943400000000004</c:v>
                </c:pt>
                <c:pt idx="956">
                  <c:v>0.99952300000000005</c:v>
                </c:pt>
                <c:pt idx="957">
                  <c:v>0.99961100000000003</c:v>
                </c:pt>
                <c:pt idx="958">
                  <c:v>0.99969799999999998</c:v>
                </c:pt>
                <c:pt idx="959">
                  <c:v>0.99978400000000001</c:v>
                </c:pt>
                <c:pt idx="960">
                  <c:v>0.99987000000000004</c:v>
                </c:pt>
                <c:pt idx="961">
                  <c:v>0.99995400000000001</c:v>
                </c:pt>
                <c:pt idx="962">
                  <c:v>1.00004</c:v>
                </c:pt>
                <c:pt idx="963">
                  <c:v>1.0001199999999999</c:v>
                </c:pt>
                <c:pt idx="964">
                  <c:v>1.0002</c:v>
                </c:pt>
                <c:pt idx="965">
                  <c:v>1.0002800000000001</c:v>
                </c:pt>
                <c:pt idx="966">
                  <c:v>1.0003599999999999</c:v>
                </c:pt>
                <c:pt idx="967">
                  <c:v>1.00044</c:v>
                </c:pt>
                <c:pt idx="968">
                  <c:v>1.0005200000000001</c:v>
                </c:pt>
                <c:pt idx="969">
                  <c:v>1.0005999999999999</c:v>
                </c:pt>
                <c:pt idx="970">
                  <c:v>1.00068</c:v>
                </c:pt>
                <c:pt idx="971">
                  <c:v>1.00075</c:v>
                </c:pt>
                <c:pt idx="972">
                  <c:v>1.0008300000000001</c:v>
                </c:pt>
                <c:pt idx="973">
                  <c:v>1.0008999999999999</c:v>
                </c:pt>
                <c:pt idx="974">
                  <c:v>1.00098</c:v>
                </c:pt>
                <c:pt idx="975">
                  <c:v>1.00105</c:v>
                </c:pt>
                <c:pt idx="976">
                  <c:v>1.00112</c:v>
                </c:pt>
                <c:pt idx="977">
                  <c:v>1.00119</c:v>
                </c:pt>
                <c:pt idx="978">
                  <c:v>1.00126</c:v>
                </c:pt>
                <c:pt idx="979">
                  <c:v>1.0013300000000001</c:v>
                </c:pt>
                <c:pt idx="980">
                  <c:v>1.0014000000000001</c:v>
                </c:pt>
                <c:pt idx="981">
                  <c:v>1.0014700000000001</c:v>
                </c:pt>
                <c:pt idx="982">
                  <c:v>1.0015400000000001</c:v>
                </c:pt>
                <c:pt idx="983">
                  <c:v>1.0016</c:v>
                </c:pt>
                <c:pt idx="984">
                  <c:v>1.0016700000000001</c:v>
                </c:pt>
                <c:pt idx="985">
                  <c:v>1.00173</c:v>
                </c:pt>
                <c:pt idx="986">
                  <c:v>1.0018</c:v>
                </c:pt>
                <c:pt idx="987">
                  <c:v>1.00186</c:v>
                </c:pt>
                <c:pt idx="988">
                  <c:v>1.0019199999999999</c:v>
                </c:pt>
                <c:pt idx="989">
                  <c:v>1.0019800000000001</c:v>
                </c:pt>
                <c:pt idx="990">
                  <c:v>1.0020500000000001</c:v>
                </c:pt>
                <c:pt idx="991">
                  <c:v>1.0021100000000001</c:v>
                </c:pt>
                <c:pt idx="992">
                  <c:v>1.0021599999999999</c:v>
                </c:pt>
                <c:pt idx="993">
                  <c:v>1.0022200000000001</c:v>
                </c:pt>
                <c:pt idx="994">
                  <c:v>1.0022800000000001</c:v>
                </c:pt>
                <c:pt idx="995">
                  <c:v>1.00234</c:v>
                </c:pt>
                <c:pt idx="996">
                  <c:v>1.0023899999999999</c:v>
                </c:pt>
                <c:pt idx="997">
                  <c:v>1.0024500000000001</c:v>
                </c:pt>
                <c:pt idx="998">
                  <c:v>1.0024999999999999</c:v>
                </c:pt>
                <c:pt idx="999">
                  <c:v>1.0025599999999999</c:v>
                </c:pt>
                <c:pt idx="1000">
                  <c:v>1.00261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1E-486B-A536-F386E9243E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5192376"/>
        <c:axId val="615186144"/>
      </c:lineChart>
      <c:catAx>
        <c:axId val="615192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5186144"/>
        <c:crossesAt val="-0.2"/>
        <c:auto val="1"/>
        <c:lblAlgn val="ctr"/>
        <c:lblOffset val="100"/>
        <c:tickLblSkip val="100"/>
        <c:tickMarkSkip val="1"/>
        <c:noMultiLvlLbl val="0"/>
      </c:catAx>
      <c:valAx>
        <c:axId val="61518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5192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v1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Trap!$E$2:$E$102</c:f>
              <c:numCache>
                <c:formatCode>General</c:formatCode>
                <c:ptCount val="101"/>
                <c:pt idx="0">
                  <c:v>0.90498800000000001</c:v>
                </c:pt>
                <c:pt idx="1">
                  <c:v>0.81990600000000002</c:v>
                </c:pt>
                <c:pt idx="2">
                  <c:v>0.74461900000000003</c:v>
                </c:pt>
                <c:pt idx="3">
                  <c:v>0.67891199999999996</c:v>
                </c:pt>
                <c:pt idx="4">
                  <c:v>0.622498</c:v>
                </c:pt>
                <c:pt idx="5">
                  <c:v>0.57503099999999996</c:v>
                </c:pt>
                <c:pt idx="6">
                  <c:v>0.53611200000000003</c:v>
                </c:pt>
                <c:pt idx="7">
                  <c:v>0.50529800000000002</c:v>
                </c:pt>
                <c:pt idx="8">
                  <c:v>0.48211100000000001</c:v>
                </c:pt>
                <c:pt idx="9">
                  <c:v>0.46604899999999999</c:v>
                </c:pt>
                <c:pt idx="10">
                  <c:v>0.45658599999999999</c:v>
                </c:pt>
                <c:pt idx="11">
                  <c:v>0.45318399999999998</c:v>
                </c:pt>
                <c:pt idx="12">
                  <c:v>0.45530199999999998</c:v>
                </c:pt>
                <c:pt idx="13">
                  <c:v>0.462393</c:v>
                </c:pt>
                <c:pt idx="14">
                  <c:v>0.47391899999999998</c:v>
                </c:pt>
                <c:pt idx="15">
                  <c:v>0.48934800000000001</c:v>
                </c:pt>
                <c:pt idx="16">
                  <c:v>0.50816300000000003</c:v>
                </c:pt>
                <c:pt idx="17">
                  <c:v>0.52986299999999997</c:v>
                </c:pt>
                <c:pt idx="18">
                  <c:v>0.55396900000000004</c:v>
                </c:pt>
                <c:pt idx="19">
                  <c:v>0.58002100000000001</c:v>
                </c:pt>
                <c:pt idx="20">
                  <c:v>0.60758900000000005</c:v>
                </c:pt>
                <c:pt idx="21">
                  <c:v>0.636266</c:v>
                </c:pt>
                <c:pt idx="22">
                  <c:v>0.66567399999999999</c:v>
                </c:pt>
                <c:pt idx="23">
                  <c:v>0.695465</c:v>
                </c:pt>
                <c:pt idx="24">
                  <c:v>0.72531800000000002</c:v>
                </c:pt>
                <c:pt idx="25">
                  <c:v>0.75494499999999998</c:v>
                </c:pt>
                <c:pt idx="26">
                  <c:v>0.78408599999999995</c:v>
                </c:pt>
                <c:pt idx="27">
                  <c:v>0.81250900000000004</c:v>
                </c:pt>
                <c:pt idx="28">
                  <c:v>0.84001300000000001</c:v>
                </c:pt>
                <c:pt idx="29">
                  <c:v>0.86642300000000005</c:v>
                </c:pt>
                <c:pt idx="30">
                  <c:v>0.891594</c:v>
                </c:pt>
                <c:pt idx="31">
                  <c:v>0.91540299999999997</c:v>
                </c:pt>
                <c:pt idx="32">
                  <c:v>0.93775399999999998</c:v>
                </c:pt>
                <c:pt idx="33">
                  <c:v>0.95857199999999998</c:v>
                </c:pt>
                <c:pt idx="34">
                  <c:v>0.97780599999999995</c:v>
                </c:pt>
                <c:pt idx="35">
                  <c:v>0.99542399999999998</c:v>
                </c:pt>
                <c:pt idx="36">
                  <c:v>1.0114099999999999</c:v>
                </c:pt>
                <c:pt idx="37">
                  <c:v>1.0257700000000001</c:v>
                </c:pt>
                <c:pt idx="38">
                  <c:v>1.0385200000000001</c:v>
                </c:pt>
                <c:pt idx="39">
                  <c:v>1.04969</c:v>
                </c:pt>
                <c:pt idx="40">
                  <c:v>1.0593300000000001</c:v>
                </c:pt>
                <c:pt idx="41">
                  <c:v>1.06749</c:v>
                </c:pt>
                <c:pt idx="42">
                  <c:v>1.0742400000000001</c:v>
                </c:pt>
                <c:pt idx="43">
                  <c:v>1.0796300000000001</c:v>
                </c:pt>
                <c:pt idx="44">
                  <c:v>1.0837600000000001</c:v>
                </c:pt>
                <c:pt idx="45">
                  <c:v>1.0867</c:v>
                </c:pt>
                <c:pt idx="46">
                  <c:v>1.0885400000000001</c:v>
                </c:pt>
                <c:pt idx="47">
                  <c:v>1.0893600000000001</c:v>
                </c:pt>
                <c:pt idx="48">
                  <c:v>1.0892500000000001</c:v>
                </c:pt>
                <c:pt idx="49">
                  <c:v>1.0883100000000001</c:v>
                </c:pt>
                <c:pt idx="50">
                  <c:v>1.0866199999999999</c:v>
                </c:pt>
                <c:pt idx="51">
                  <c:v>1.08426</c:v>
                </c:pt>
                <c:pt idx="52">
                  <c:v>1.0813299999999999</c:v>
                </c:pt>
                <c:pt idx="53">
                  <c:v>1.0779000000000001</c:v>
                </c:pt>
                <c:pt idx="54">
                  <c:v>1.07406</c:v>
                </c:pt>
                <c:pt idx="55">
                  <c:v>1.0698799999999999</c:v>
                </c:pt>
                <c:pt idx="56">
                  <c:v>1.0654300000000001</c:v>
                </c:pt>
                <c:pt idx="57">
                  <c:v>1.0607899999999999</c:v>
                </c:pt>
                <c:pt idx="58">
                  <c:v>1.0560099999999999</c:v>
                </c:pt>
                <c:pt idx="59">
                  <c:v>1.05115</c:v>
                </c:pt>
                <c:pt idx="60">
                  <c:v>1.04626</c:v>
                </c:pt>
                <c:pt idx="61">
                  <c:v>1.0414000000000001</c:v>
                </c:pt>
                <c:pt idx="62">
                  <c:v>1.03661</c:v>
                </c:pt>
                <c:pt idx="63">
                  <c:v>1.03193</c:v>
                </c:pt>
                <c:pt idx="64">
                  <c:v>1.02739</c:v>
                </c:pt>
                <c:pt idx="65">
                  <c:v>1.02302</c:v>
                </c:pt>
                <c:pt idx="66">
                  <c:v>1.01884</c:v>
                </c:pt>
                <c:pt idx="67">
                  <c:v>1.0148900000000001</c:v>
                </c:pt>
                <c:pt idx="68">
                  <c:v>1.0111600000000001</c:v>
                </c:pt>
                <c:pt idx="69">
                  <c:v>1.00769</c:v>
                </c:pt>
                <c:pt idx="70">
                  <c:v>1.00447</c:v>
                </c:pt>
                <c:pt idx="71">
                  <c:v>1.00152</c:v>
                </c:pt>
                <c:pt idx="72">
                  <c:v>0.99882899999999997</c:v>
                </c:pt>
                <c:pt idx="73">
                  <c:v>0.99640799999999996</c:v>
                </c:pt>
                <c:pt idx="74">
                  <c:v>0.99424999999999997</c:v>
                </c:pt>
                <c:pt idx="75">
                  <c:v>0.99235300000000004</c:v>
                </c:pt>
                <c:pt idx="76">
                  <c:v>0.99070800000000003</c:v>
                </c:pt>
                <c:pt idx="77">
                  <c:v>0.98930799999999997</c:v>
                </c:pt>
                <c:pt idx="78">
                  <c:v>0.98814199999999996</c:v>
                </c:pt>
                <c:pt idx="79">
                  <c:v>0.98719999999999997</c:v>
                </c:pt>
                <c:pt idx="80">
                  <c:v>0.98646900000000004</c:v>
                </c:pt>
                <c:pt idx="81">
                  <c:v>0.98593600000000003</c:v>
                </c:pt>
                <c:pt idx="82">
                  <c:v>0.98558699999999999</c:v>
                </c:pt>
                <c:pt idx="83">
                  <c:v>0.98540899999999998</c:v>
                </c:pt>
                <c:pt idx="84">
                  <c:v>0.98538599999999998</c:v>
                </c:pt>
                <c:pt idx="85">
                  <c:v>0.98550400000000005</c:v>
                </c:pt>
                <c:pt idx="86">
                  <c:v>0.98574799999999996</c:v>
                </c:pt>
                <c:pt idx="87">
                  <c:v>0.98610500000000001</c:v>
                </c:pt>
                <c:pt idx="88">
                  <c:v>0.98655999999999999</c:v>
                </c:pt>
                <c:pt idx="89">
                  <c:v>0.98709899999999995</c:v>
                </c:pt>
                <c:pt idx="90">
                  <c:v>0.98770999999999998</c:v>
                </c:pt>
                <c:pt idx="91">
                  <c:v>0.98837900000000001</c:v>
                </c:pt>
                <c:pt idx="92">
                  <c:v>0.98909499999999995</c:v>
                </c:pt>
                <c:pt idx="93">
                  <c:v>0.98984700000000003</c:v>
                </c:pt>
                <c:pt idx="94">
                  <c:v>0.99062399999999995</c:v>
                </c:pt>
                <c:pt idx="95">
                  <c:v>0.99141599999999996</c:v>
                </c:pt>
                <c:pt idx="96">
                  <c:v>0.99221400000000004</c:v>
                </c:pt>
                <c:pt idx="97">
                  <c:v>0.99301099999999998</c:v>
                </c:pt>
                <c:pt idx="98">
                  <c:v>0.99379799999999996</c:v>
                </c:pt>
                <c:pt idx="99">
                  <c:v>0.99456900000000004</c:v>
                </c:pt>
                <c:pt idx="100">
                  <c:v>0.99531899999999995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497-4A80-8199-641EE316B9F0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Trap!$S$2:$S$1002</c:f>
              <c:numCache>
                <c:formatCode>General</c:formatCode>
                <c:ptCount val="1001"/>
                <c:pt idx="0">
                  <c:v>0.99004999999999999</c:v>
                </c:pt>
                <c:pt idx="1">
                  <c:v>0.98019999999999996</c:v>
                </c:pt>
                <c:pt idx="2">
                  <c:v>0.97045000000000003</c:v>
                </c:pt>
                <c:pt idx="3">
                  <c:v>0.96079999999999999</c:v>
                </c:pt>
                <c:pt idx="4">
                  <c:v>0.95125000000000004</c:v>
                </c:pt>
                <c:pt idx="5">
                  <c:v>0.94179900000000005</c:v>
                </c:pt>
                <c:pt idx="6">
                  <c:v>0.93244899999999997</c:v>
                </c:pt>
                <c:pt idx="7">
                  <c:v>0.92319799999999996</c:v>
                </c:pt>
                <c:pt idx="8">
                  <c:v>0.91404700000000005</c:v>
                </c:pt>
                <c:pt idx="9">
                  <c:v>0.90499600000000002</c:v>
                </c:pt>
                <c:pt idx="10">
                  <c:v>0.89604399999999995</c:v>
                </c:pt>
                <c:pt idx="11">
                  <c:v>0.88719099999999995</c:v>
                </c:pt>
                <c:pt idx="12">
                  <c:v>0.87843800000000005</c:v>
                </c:pt>
                <c:pt idx="13">
                  <c:v>0.869784</c:v>
                </c:pt>
                <c:pt idx="14">
                  <c:v>0.86122900000000002</c:v>
                </c:pt>
                <c:pt idx="15">
                  <c:v>0.852773</c:v>
                </c:pt>
                <c:pt idx="16">
                  <c:v>0.84441600000000006</c:v>
                </c:pt>
                <c:pt idx="17">
                  <c:v>0.83615799999999996</c:v>
                </c:pt>
                <c:pt idx="18">
                  <c:v>0.82799699999999998</c:v>
                </c:pt>
                <c:pt idx="19">
                  <c:v>0.819936</c:v>
                </c:pt>
                <c:pt idx="20">
                  <c:v>0.81197200000000003</c:v>
                </c:pt>
                <c:pt idx="21">
                  <c:v>0.80410599999999999</c:v>
                </c:pt>
                <c:pt idx="22">
                  <c:v>0.79633799999999999</c:v>
                </c:pt>
                <c:pt idx="23">
                  <c:v>0.78866800000000004</c:v>
                </c:pt>
                <c:pt idx="24">
                  <c:v>0.78109499999999998</c:v>
                </c:pt>
                <c:pt idx="25">
                  <c:v>0.77361899999999995</c:v>
                </c:pt>
                <c:pt idx="26">
                  <c:v>0.76624000000000003</c:v>
                </c:pt>
                <c:pt idx="27">
                  <c:v>0.75895800000000002</c:v>
                </c:pt>
                <c:pt idx="28">
                  <c:v>0.751772</c:v>
                </c:pt>
                <c:pt idx="29">
                  <c:v>0.74468199999999996</c:v>
                </c:pt>
                <c:pt idx="30">
                  <c:v>0.73768800000000001</c:v>
                </c:pt>
                <c:pt idx="31">
                  <c:v>0.73079000000000005</c:v>
                </c:pt>
                <c:pt idx="32">
                  <c:v>0.72398799999999996</c:v>
                </c:pt>
                <c:pt idx="33">
                  <c:v>0.71728000000000003</c:v>
                </c:pt>
                <c:pt idx="34">
                  <c:v>0.71066799999999997</c:v>
                </c:pt>
                <c:pt idx="35">
                  <c:v>0.70415000000000005</c:v>
                </c:pt>
                <c:pt idx="36">
                  <c:v>0.69772599999999996</c:v>
                </c:pt>
                <c:pt idx="37">
                  <c:v>0.69139600000000001</c:v>
                </c:pt>
                <c:pt idx="38">
                  <c:v>0.68515999999999999</c:v>
                </c:pt>
                <c:pt idx="39">
                  <c:v>0.67901699999999998</c:v>
                </c:pt>
                <c:pt idx="40">
                  <c:v>0.67296800000000001</c:v>
                </c:pt>
                <c:pt idx="41">
                  <c:v>0.66701100000000002</c:v>
                </c:pt>
                <c:pt idx="42">
                  <c:v>0.66114600000000001</c:v>
                </c:pt>
                <c:pt idx="43">
                  <c:v>0.65537400000000001</c:v>
                </c:pt>
                <c:pt idx="44">
                  <c:v>0.64969299999999996</c:v>
                </c:pt>
                <c:pt idx="45">
                  <c:v>0.64410400000000001</c:v>
                </c:pt>
                <c:pt idx="46">
                  <c:v>0.63860600000000001</c:v>
                </c:pt>
                <c:pt idx="47">
                  <c:v>0.63319800000000004</c:v>
                </c:pt>
                <c:pt idx="48">
                  <c:v>0.62788100000000002</c:v>
                </c:pt>
                <c:pt idx="49">
                  <c:v>0.62265300000000001</c:v>
                </c:pt>
                <c:pt idx="50">
                  <c:v>0.61751500000000004</c:v>
                </c:pt>
                <c:pt idx="51">
                  <c:v>0.61246699999999998</c:v>
                </c:pt>
                <c:pt idx="52">
                  <c:v>0.60750700000000002</c:v>
                </c:pt>
                <c:pt idx="53">
                  <c:v>0.60263500000000003</c:v>
                </c:pt>
                <c:pt idx="54">
                  <c:v>0.59785200000000005</c:v>
                </c:pt>
                <c:pt idx="55">
                  <c:v>0.59315600000000002</c:v>
                </c:pt>
                <c:pt idx="56">
                  <c:v>0.58854799999999996</c:v>
                </c:pt>
                <c:pt idx="57">
                  <c:v>0.58402600000000005</c:v>
                </c:pt>
                <c:pt idx="58">
                  <c:v>0.57959000000000005</c:v>
                </c:pt>
                <c:pt idx="59">
                  <c:v>0.575241</c:v>
                </c:pt>
                <c:pt idx="60">
                  <c:v>0.57097699999999996</c:v>
                </c:pt>
                <c:pt idx="61">
                  <c:v>0.56679800000000002</c:v>
                </c:pt>
                <c:pt idx="62">
                  <c:v>0.56270399999999998</c:v>
                </c:pt>
                <c:pt idx="63">
                  <c:v>0.55869400000000002</c:v>
                </c:pt>
                <c:pt idx="64">
                  <c:v>0.55476800000000004</c:v>
                </c:pt>
                <c:pt idx="65">
                  <c:v>0.550925</c:v>
                </c:pt>
                <c:pt idx="66">
                  <c:v>0.54716500000000001</c:v>
                </c:pt>
                <c:pt idx="67">
                  <c:v>0.54348799999999997</c:v>
                </c:pt>
                <c:pt idx="68">
                  <c:v>0.53989299999999996</c:v>
                </c:pt>
                <c:pt idx="69">
                  <c:v>0.53637900000000005</c:v>
                </c:pt>
                <c:pt idx="70">
                  <c:v>0.53294600000000003</c:v>
                </c:pt>
                <c:pt idx="71">
                  <c:v>0.52959400000000001</c:v>
                </c:pt>
                <c:pt idx="72">
                  <c:v>0.52632199999999996</c:v>
                </c:pt>
                <c:pt idx="73">
                  <c:v>0.52312999999999998</c:v>
                </c:pt>
                <c:pt idx="74">
                  <c:v>0.52001699999999995</c:v>
                </c:pt>
                <c:pt idx="75">
                  <c:v>0.51698299999999997</c:v>
                </c:pt>
                <c:pt idx="76">
                  <c:v>0.51402700000000001</c:v>
                </c:pt>
                <c:pt idx="77">
                  <c:v>0.51114800000000005</c:v>
                </c:pt>
                <c:pt idx="78">
                  <c:v>0.50834699999999999</c:v>
                </c:pt>
                <c:pt idx="79">
                  <c:v>0.50562300000000004</c:v>
                </c:pt>
                <c:pt idx="80">
                  <c:v>0.50297499999999995</c:v>
                </c:pt>
                <c:pt idx="81">
                  <c:v>0.50040300000000004</c:v>
                </c:pt>
                <c:pt idx="82">
                  <c:v>0.49790600000000002</c:v>
                </c:pt>
                <c:pt idx="83">
                  <c:v>0.49548399999999998</c:v>
                </c:pt>
                <c:pt idx="84">
                  <c:v>0.49313699999999999</c:v>
                </c:pt>
                <c:pt idx="85">
                  <c:v>0.49086299999999999</c:v>
                </c:pt>
                <c:pt idx="86">
                  <c:v>0.48866199999999999</c:v>
                </c:pt>
                <c:pt idx="87">
                  <c:v>0.48653400000000002</c:v>
                </c:pt>
                <c:pt idx="88">
                  <c:v>0.48447899999999999</c:v>
                </c:pt>
                <c:pt idx="89">
                  <c:v>0.48249500000000001</c:v>
                </c:pt>
                <c:pt idx="90">
                  <c:v>0.48058200000000001</c:v>
                </c:pt>
                <c:pt idx="91">
                  <c:v>0.47874100000000003</c:v>
                </c:pt>
                <c:pt idx="92">
                  <c:v>0.47696899999999998</c:v>
                </c:pt>
                <c:pt idx="93">
                  <c:v>0.475267</c:v>
                </c:pt>
                <c:pt idx="94">
                  <c:v>0.473634</c:v>
                </c:pt>
                <c:pt idx="95">
                  <c:v>0.47206999999999999</c:v>
                </c:pt>
                <c:pt idx="96">
                  <c:v>0.47057399999999999</c:v>
                </c:pt>
                <c:pt idx="97">
                  <c:v>0.46914499999999998</c:v>
                </c:pt>
                <c:pt idx="98">
                  <c:v>0.467783</c:v>
                </c:pt>
                <c:pt idx="99">
                  <c:v>0.46648800000000001</c:v>
                </c:pt>
                <c:pt idx="100">
                  <c:v>0.46525899999999998</c:v>
                </c:pt>
                <c:pt idx="101">
                  <c:v>0.46409600000000001</c:v>
                </c:pt>
                <c:pt idx="102">
                  <c:v>0.46299699999999999</c:v>
                </c:pt>
                <c:pt idx="103">
                  <c:v>0.46196199999999998</c:v>
                </c:pt>
                <c:pt idx="104">
                  <c:v>0.46099200000000001</c:v>
                </c:pt>
                <c:pt idx="105">
                  <c:v>0.46008500000000002</c:v>
                </c:pt>
                <c:pt idx="106">
                  <c:v>0.45923999999999998</c:v>
                </c:pt>
                <c:pt idx="107">
                  <c:v>0.45845799999999998</c:v>
                </c:pt>
                <c:pt idx="108">
                  <c:v>0.457737</c:v>
                </c:pt>
                <c:pt idx="109">
                  <c:v>0.45707799999999998</c:v>
                </c:pt>
                <c:pt idx="110">
                  <c:v>0.45647900000000002</c:v>
                </c:pt>
                <c:pt idx="111">
                  <c:v>0.45594000000000001</c:v>
                </c:pt>
                <c:pt idx="112">
                  <c:v>0.45545999999999998</c:v>
                </c:pt>
                <c:pt idx="113">
                  <c:v>0.45504</c:v>
                </c:pt>
                <c:pt idx="114">
                  <c:v>0.45467800000000003</c:v>
                </c:pt>
                <c:pt idx="115">
                  <c:v>0.454374</c:v>
                </c:pt>
                <c:pt idx="116">
                  <c:v>0.454127</c:v>
                </c:pt>
                <c:pt idx="117">
                  <c:v>0.45393699999999998</c:v>
                </c:pt>
                <c:pt idx="118">
                  <c:v>0.45380300000000001</c:v>
                </c:pt>
                <c:pt idx="119">
                  <c:v>0.45372499999999999</c:v>
                </c:pt>
                <c:pt idx="120">
                  <c:v>0.45370199999999999</c:v>
                </c:pt>
                <c:pt idx="121">
                  <c:v>0.453733</c:v>
                </c:pt>
                <c:pt idx="122">
                  <c:v>0.45381899999999997</c:v>
                </c:pt>
                <c:pt idx="123">
                  <c:v>0.45395799999999997</c:v>
                </c:pt>
                <c:pt idx="124">
                  <c:v>0.45415</c:v>
                </c:pt>
                <c:pt idx="125">
                  <c:v>0.45439400000000002</c:v>
                </c:pt>
                <c:pt idx="126">
                  <c:v>0.45468999999999998</c:v>
                </c:pt>
                <c:pt idx="127">
                  <c:v>0.455038</c:v>
                </c:pt>
                <c:pt idx="128">
                  <c:v>0.45543600000000001</c:v>
                </c:pt>
                <c:pt idx="129">
                  <c:v>0.45588499999999998</c:v>
                </c:pt>
                <c:pt idx="130">
                  <c:v>0.45638299999999998</c:v>
                </c:pt>
                <c:pt idx="131">
                  <c:v>0.45693099999999998</c:v>
                </c:pt>
                <c:pt idx="132">
                  <c:v>0.45752700000000002</c:v>
                </c:pt>
                <c:pt idx="133">
                  <c:v>0.45817099999999999</c:v>
                </c:pt>
                <c:pt idx="134">
                  <c:v>0.45886199999999999</c:v>
                </c:pt>
                <c:pt idx="135">
                  <c:v>0.45960099999999998</c:v>
                </c:pt>
                <c:pt idx="136">
                  <c:v>0.46038499999999999</c:v>
                </c:pt>
                <c:pt idx="137">
                  <c:v>0.46121600000000001</c:v>
                </c:pt>
                <c:pt idx="138">
                  <c:v>0.462092</c:v>
                </c:pt>
                <c:pt idx="139">
                  <c:v>0.46301300000000001</c:v>
                </c:pt>
                <c:pt idx="140">
                  <c:v>0.463978</c:v>
                </c:pt>
                <c:pt idx="141">
                  <c:v>0.46498699999999998</c:v>
                </c:pt>
                <c:pt idx="142">
                  <c:v>0.46603899999999998</c:v>
                </c:pt>
                <c:pt idx="143">
                  <c:v>0.46713399999999999</c:v>
                </c:pt>
                <c:pt idx="144">
                  <c:v>0.46827099999999999</c:v>
                </c:pt>
                <c:pt idx="145">
                  <c:v>0.46944999999999998</c:v>
                </c:pt>
                <c:pt idx="146">
                  <c:v>0.470669</c:v>
                </c:pt>
                <c:pt idx="147">
                  <c:v>0.47192899999999999</c:v>
                </c:pt>
                <c:pt idx="148">
                  <c:v>0.47322900000000001</c:v>
                </c:pt>
                <c:pt idx="149">
                  <c:v>0.47456900000000002</c:v>
                </c:pt>
                <c:pt idx="150">
                  <c:v>0.47594799999999998</c:v>
                </c:pt>
                <c:pt idx="151">
                  <c:v>0.47736400000000001</c:v>
                </c:pt>
                <c:pt idx="152">
                  <c:v>0.47881899999999999</c:v>
                </c:pt>
                <c:pt idx="153">
                  <c:v>0.48031200000000002</c:v>
                </c:pt>
                <c:pt idx="154">
                  <c:v>0.48184100000000002</c:v>
                </c:pt>
                <c:pt idx="155">
                  <c:v>0.483406</c:v>
                </c:pt>
                <c:pt idx="156">
                  <c:v>0.48500700000000002</c:v>
                </c:pt>
                <c:pt idx="157">
                  <c:v>0.48664400000000002</c:v>
                </c:pt>
                <c:pt idx="158">
                  <c:v>0.488315</c:v>
                </c:pt>
                <c:pt idx="159">
                  <c:v>0.49002099999999998</c:v>
                </c:pt>
                <c:pt idx="160">
                  <c:v>0.49175999999999997</c:v>
                </c:pt>
                <c:pt idx="161">
                  <c:v>0.493533</c:v>
                </c:pt>
                <c:pt idx="162">
                  <c:v>0.49533899999999997</c:v>
                </c:pt>
                <c:pt idx="163">
                  <c:v>0.49717600000000001</c:v>
                </c:pt>
                <c:pt idx="164">
                  <c:v>0.49904599999999999</c:v>
                </c:pt>
                <c:pt idx="165">
                  <c:v>0.500946</c:v>
                </c:pt>
                <c:pt idx="166">
                  <c:v>0.50287800000000005</c:v>
                </c:pt>
                <c:pt idx="167">
                  <c:v>0.50483999999999996</c:v>
                </c:pt>
                <c:pt idx="168">
                  <c:v>0.50683100000000003</c:v>
                </c:pt>
                <c:pt idx="169">
                  <c:v>0.50885199999999997</c:v>
                </c:pt>
                <c:pt idx="170">
                  <c:v>0.51090100000000005</c:v>
                </c:pt>
                <c:pt idx="171">
                  <c:v>0.51297899999999996</c:v>
                </c:pt>
                <c:pt idx="172">
                  <c:v>0.51508399999999999</c:v>
                </c:pt>
                <c:pt idx="173">
                  <c:v>0.51721700000000004</c:v>
                </c:pt>
                <c:pt idx="174">
                  <c:v>0.51937699999999998</c:v>
                </c:pt>
                <c:pt idx="175">
                  <c:v>0.521563</c:v>
                </c:pt>
                <c:pt idx="176">
                  <c:v>0.52377399999999996</c:v>
                </c:pt>
                <c:pt idx="177">
                  <c:v>0.52601200000000004</c:v>
                </c:pt>
                <c:pt idx="178">
                  <c:v>0.52827400000000002</c:v>
                </c:pt>
                <c:pt idx="179">
                  <c:v>0.53056000000000003</c:v>
                </c:pt>
                <c:pt idx="180">
                  <c:v>0.53287099999999998</c:v>
                </c:pt>
                <c:pt idx="181">
                  <c:v>0.53520500000000004</c:v>
                </c:pt>
                <c:pt idx="182">
                  <c:v>0.53756199999999998</c:v>
                </c:pt>
                <c:pt idx="183">
                  <c:v>0.539941</c:v>
                </c:pt>
                <c:pt idx="184">
                  <c:v>0.54234300000000002</c:v>
                </c:pt>
                <c:pt idx="185">
                  <c:v>0.54476599999999997</c:v>
                </c:pt>
                <c:pt idx="186">
                  <c:v>0.547211</c:v>
                </c:pt>
                <c:pt idx="187">
                  <c:v>0.54967600000000005</c:v>
                </c:pt>
                <c:pt idx="188">
                  <c:v>0.55216100000000001</c:v>
                </c:pt>
                <c:pt idx="189">
                  <c:v>0.55466700000000002</c:v>
                </c:pt>
                <c:pt idx="190">
                  <c:v>0.55719099999999999</c:v>
                </c:pt>
                <c:pt idx="191">
                  <c:v>0.55973499999999998</c:v>
                </c:pt>
                <c:pt idx="192">
                  <c:v>0.56229700000000005</c:v>
                </c:pt>
                <c:pt idx="193">
                  <c:v>0.56487699999999996</c:v>
                </c:pt>
                <c:pt idx="194">
                  <c:v>0.56747499999999995</c:v>
                </c:pt>
                <c:pt idx="195">
                  <c:v>0.57008999999999999</c:v>
                </c:pt>
                <c:pt idx="196">
                  <c:v>0.57272199999999995</c:v>
                </c:pt>
                <c:pt idx="197">
                  <c:v>0.57537000000000005</c:v>
                </c:pt>
                <c:pt idx="198">
                  <c:v>0.57803400000000005</c:v>
                </c:pt>
                <c:pt idx="199">
                  <c:v>0.58071300000000003</c:v>
                </c:pt>
                <c:pt idx="200">
                  <c:v>0.58340800000000004</c:v>
                </c:pt>
                <c:pt idx="201">
                  <c:v>0.586117</c:v>
                </c:pt>
                <c:pt idx="202">
                  <c:v>0.58884000000000003</c:v>
                </c:pt>
                <c:pt idx="203">
                  <c:v>0.59157800000000005</c:v>
                </c:pt>
                <c:pt idx="204">
                  <c:v>0.59432799999999997</c:v>
                </c:pt>
                <c:pt idx="205">
                  <c:v>0.59709199999999996</c:v>
                </c:pt>
                <c:pt idx="206">
                  <c:v>0.59986799999999996</c:v>
                </c:pt>
                <c:pt idx="207">
                  <c:v>0.60265599999999997</c:v>
                </c:pt>
                <c:pt idx="208">
                  <c:v>0.60545700000000002</c:v>
                </c:pt>
                <c:pt idx="209">
                  <c:v>0.60826800000000003</c:v>
                </c:pt>
                <c:pt idx="210">
                  <c:v>0.61109100000000005</c:v>
                </c:pt>
                <c:pt idx="211">
                  <c:v>0.61392400000000003</c:v>
                </c:pt>
                <c:pt idx="212">
                  <c:v>0.61676699999999995</c:v>
                </c:pt>
                <c:pt idx="213">
                  <c:v>0.61962099999999998</c:v>
                </c:pt>
                <c:pt idx="214">
                  <c:v>0.62248300000000001</c:v>
                </c:pt>
                <c:pt idx="215">
                  <c:v>0.62535499999999999</c:v>
                </c:pt>
                <c:pt idx="216">
                  <c:v>0.62823600000000002</c:v>
                </c:pt>
                <c:pt idx="217">
                  <c:v>0.63112400000000002</c:v>
                </c:pt>
                <c:pt idx="218">
                  <c:v>0.63402099999999995</c:v>
                </c:pt>
                <c:pt idx="219">
                  <c:v>0.63692499999999996</c:v>
                </c:pt>
                <c:pt idx="220">
                  <c:v>0.63983699999999999</c:v>
                </c:pt>
                <c:pt idx="221">
                  <c:v>0.64275599999999999</c:v>
                </c:pt>
                <c:pt idx="222">
                  <c:v>0.64568099999999995</c:v>
                </c:pt>
                <c:pt idx="223">
                  <c:v>0.64861199999999997</c:v>
                </c:pt>
                <c:pt idx="224">
                  <c:v>0.65154900000000004</c:v>
                </c:pt>
                <c:pt idx="225">
                  <c:v>0.65449100000000004</c:v>
                </c:pt>
                <c:pt idx="226">
                  <c:v>0.65743799999999997</c:v>
                </c:pt>
                <c:pt idx="227">
                  <c:v>0.66039099999999995</c:v>
                </c:pt>
                <c:pt idx="228">
                  <c:v>0.66334700000000002</c:v>
                </c:pt>
                <c:pt idx="229">
                  <c:v>0.66630800000000001</c:v>
                </c:pt>
                <c:pt idx="230">
                  <c:v>0.66927199999999998</c:v>
                </c:pt>
                <c:pt idx="231">
                  <c:v>0.67223999999999995</c:v>
                </c:pt>
                <c:pt idx="232">
                  <c:v>0.67521100000000001</c:v>
                </c:pt>
                <c:pt idx="233">
                  <c:v>0.67818500000000004</c:v>
                </c:pt>
                <c:pt idx="234">
                  <c:v>0.68116100000000002</c:v>
                </c:pt>
                <c:pt idx="235">
                  <c:v>0.68413900000000005</c:v>
                </c:pt>
                <c:pt idx="236">
                  <c:v>0.68711900000000004</c:v>
                </c:pt>
                <c:pt idx="237">
                  <c:v>0.69010099999999996</c:v>
                </c:pt>
                <c:pt idx="238">
                  <c:v>0.69308400000000003</c:v>
                </c:pt>
                <c:pt idx="239">
                  <c:v>0.69606699999999999</c:v>
                </c:pt>
                <c:pt idx="240">
                  <c:v>0.69905099999999998</c:v>
                </c:pt>
                <c:pt idx="241">
                  <c:v>0.70203599999999999</c:v>
                </c:pt>
                <c:pt idx="242">
                  <c:v>0.70501999999999998</c:v>
                </c:pt>
                <c:pt idx="243">
                  <c:v>0.70800399999999997</c:v>
                </c:pt>
                <c:pt idx="244">
                  <c:v>0.71098700000000004</c:v>
                </c:pt>
                <c:pt idx="245">
                  <c:v>0.71396999999999999</c:v>
                </c:pt>
                <c:pt idx="246">
                  <c:v>0.716951</c:v>
                </c:pt>
                <c:pt idx="247">
                  <c:v>0.71993099999999999</c:v>
                </c:pt>
                <c:pt idx="248">
                  <c:v>0.72290900000000002</c:v>
                </c:pt>
                <c:pt idx="249">
                  <c:v>0.72588399999999997</c:v>
                </c:pt>
                <c:pt idx="250">
                  <c:v>0.72885800000000001</c:v>
                </c:pt>
                <c:pt idx="251">
                  <c:v>0.73182899999999995</c:v>
                </c:pt>
                <c:pt idx="252">
                  <c:v>0.73479700000000003</c:v>
                </c:pt>
                <c:pt idx="253">
                  <c:v>0.73776200000000003</c:v>
                </c:pt>
                <c:pt idx="254">
                  <c:v>0.74072300000000002</c:v>
                </c:pt>
                <c:pt idx="255">
                  <c:v>0.74368100000000004</c:v>
                </c:pt>
                <c:pt idx="256">
                  <c:v>0.74663500000000005</c:v>
                </c:pt>
                <c:pt idx="257">
                  <c:v>0.74958499999999995</c:v>
                </c:pt>
                <c:pt idx="258">
                  <c:v>0.75253000000000003</c:v>
                </c:pt>
                <c:pt idx="259">
                  <c:v>0.755471</c:v>
                </c:pt>
                <c:pt idx="260">
                  <c:v>0.75840600000000002</c:v>
                </c:pt>
                <c:pt idx="261">
                  <c:v>0.76133700000000004</c:v>
                </c:pt>
                <c:pt idx="262">
                  <c:v>0.764262</c:v>
                </c:pt>
                <c:pt idx="263">
                  <c:v>0.767181</c:v>
                </c:pt>
                <c:pt idx="264">
                  <c:v>0.77009499999999997</c:v>
                </c:pt>
                <c:pt idx="265">
                  <c:v>0.77300199999999997</c:v>
                </c:pt>
                <c:pt idx="266">
                  <c:v>0.77590300000000001</c:v>
                </c:pt>
                <c:pt idx="267">
                  <c:v>0.77879799999999999</c:v>
                </c:pt>
                <c:pt idx="268">
                  <c:v>0.78168599999999999</c:v>
                </c:pt>
                <c:pt idx="269">
                  <c:v>0.78456599999999999</c:v>
                </c:pt>
                <c:pt idx="270">
                  <c:v>0.78744000000000003</c:v>
                </c:pt>
                <c:pt idx="271">
                  <c:v>0.79030599999999995</c:v>
                </c:pt>
                <c:pt idx="272">
                  <c:v>0.79316399999999998</c:v>
                </c:pt>
                <c:pt idx="273">
                  <c:v>0.79601500000000003</c:v>
                </c:pt>
                <c:pt idx="274">
                  <c:v>0.79885700000000004</c:v>
                </c:pt>
                <c:pt idx="275">
                  <c:v>0.80169100000000004</c:v>
                </c:pt>
                <c:pt idx="276">
                  <c:v>0.80451700000000004</c:v>
                </c:pt>
                <c:pt idx="277">
                  <c:v>0.807334</c:v>
                </c:pt>
                <c:pt idx="278">
                  <c:v>0.81014200000000003</c:v>
                </c:pt>
                <c:pt idx="279">
                  <c:v>0.81294200000000005</c:v>
                </c:pt>
                <c:pt idx="280">
                  <c:v>0.81573099999999998</c:v>
                </c:pt>
                <c:pt idx="281">
                  <c:v>0.81851200000000002</c:v>
                </c:pt>
                <c:pt idx="282">
                  <c:v>0.82128299999999999</c:v>
                </c:pt>
                <c:pt idx="283">
                  <c:v>0.824044</c:v>
                </c:pt>
                <c:pt idx="284">
                  <c:v>0.82679499999999995</c:v>
                </c:pt>
                <c:pt idx="285">
                  <c:v>0.82953600000000005</c:v>
                </c:pt>
                <c:pt idx="286">
                  <c:v>0.83226699999999998</c:v>
                </c:pt>
                <c:pt idx="287">
                  <c:v>0.83498700000000003</c:v>
                </c:pt>
                <c:pt idx="288">
                  <c:v>0.83769700000000002</c:v>
                </c:pt>
                <c:pt idx="289">
                  <c:v>0.840395</c:v>
                </c:pt>
                <c:pt idx="290">
                  <c:v>0.84308300000000003</c:v>
                </c:pt>
                <c:pt idx="291">
                  <c:v>0.84575999999999996</c:v>
                </c:pt>
                <c:pt idx="292">
                  <c:v>0.84842499999999998</c:v>
                </c:pt>
                <c:pt idx="293">
                  <c:v>0.85107900000000003</c:v>
                </c:pt>
                <c:pt idx="294">
                  <c:v>0.85372099999999995</c:v>
                </c:pt>
                <c:pt idx="295">
                  <c:v>0.856352</c:v>
                </c:pt>
                <c:pt idx="296">
                  <c:v>0.85897100000000004</c:v>
                </c:pt>
                <c:pt idx="297">
                  <c:v>0.86157700000000004</c:v>
                </c:pt>
                <c:pt idx="298">
                  <c:v>0.86417200000000005</c:v>
                </c:pt>
                <c:pt idx="299">
                  <c:v>0.86675400000000002</c:v>
                </c:pt>
                <c:pt idx="300">
                  <c:v>0.86932399999999999</c:v>
                </c:pt>
                <c:pt idx="301">
                  <c:v>0.87188100000000002</c:v>
                </c:pt>
                <c:pt idx="302">
                  <c:v>0.87442600000000004</c:v>
                </c:pt>
                <c:pt idx="303">
                  <c:v>0.87695699999999999</c:v>
                </c:pt>
                <c:pt idx="304">
                  <c:v>0.87947600000000004</c:v>
                </c:pt>
                <c:pt idx="305">
                  <c:v>0.88198200000000004</c:v>
                </c:pt>
                <c:pt idx="306">
                  <c:v>0.88447399999999998</c:v>
                </c:pt>
                <c:pt idx="307">
                  <c:v>0.88695299999999999</c:v>
                </c:pt>
                <c:pt idx="308">
                  <c:v>0.88941899999999996</c:v>
                </c:pt>
                <c:pt idx="309">
                  <c:v>0.89187099999999997</c:v>
                </c:pt>
                <c:pt idx="310">
                  <c:v>0.89431000000000005</c:v>
                </c:pt>
                <c:pt idx="311">
                  <c:v>0.89673499999999995</c:v>
                </c:pt>
                <c:pt idx="312">
                  <c:v>0.899146</c:v>
                </c:pt>
                <c:pt idx="313">
                  <c:v>0.90154299999999998</c:v>
                </c:pt>
                <c:pt idx="314">
                  <c:v>0.90392600000000001</c:v>
                </c:pt>
                <c:pt idx="315">
                  <c:v>0.90629499999999996</c:v>
                </c:pt>
                <c:pt idx="316">
                  <c:v>0.90864900000000004</c:v>
                </c:pt>
                <c:pt idx="317">
                  <c:v>0.91098999999999997</c:v>
                </c:pt>
                <c:pt idx="318">
                  <c:v>0.91331499999999999</c:v>
                </c:pt>
                <c:pt idx="319">
                  <c:v>0.91562699999999997</c:v>
                </c:pt>
                <c:pt idx="320">
                  <c:v>0.91792300000000004</c:v>
                </c:pt>
                <c:pt idx="321">
                  <c:v>0.92020500000000005</c:v>
                </c:pt>
                <c:pt idx="322">
                  <c:v>0.92247299999999999</c:v>
                </c:pt>
                <c:pt idx="323">
                  <c:v>0.92472500000000002</c:v>
                </c:pt>
                <c:pt idx="324">
                  <c:v>0.92696299999999998</c:v>
                </c:pt>
                <c:pt idx="325">
                  <c:v>0.92918500000000004</c:v>
                </c:pt>
                <c:pt idx="326">
                  <c:v>0.931392</c:v>
                </c:pt>
                <c:pt idx="327">
                  <c:v>0.933585</c:v>
                </c:pt>
                <c:pt idx="328">
                  <c:v>0.93576199999999998</c:v>
                </c:pt>
                <c:pt idx="329">
                  <c:v>0.93792399999999998</c:v>
                </c:pt>
                <c:pt idx="330">
                  <c:v>0.94006999999999996</c:v>
                </c:pt>
                <c:pt idx="331">
                  <c:v>0.94220099999999996</c:v>
                </c:pt>
                <c:pt idx="332">
                  <c:v>0.94431699999999996</c:v>
                </c:pt>
                <c:pt idx="333">
                  <c:v>0.94641699999999995</c:v>
                </c:pt>
                <c:pt idx="334">
                  <c:v>0.94850100000000004</c:v>
                </c:pt>
                <c:pt idx="335">
                  <c:v>0.95057000000000003</c:v>
                </c:pt>
                <c:pt idx="336">
                  <c:v>0.95262400000000003</c:v>
                </c:pt>
                <c:pt idx="337">
                  <c:v>0.95466099999999998</c:v>
                </c:pt>
                <c:pt idx="338">
                  <c:v>0.95668299999999995</c:v>
                </c:pt>
                <c:pt idx="339">
                  <c:v>0.95868900000000001</c:v>
                </c:pt>
                <c:pt idx="340">
                  <c:v>0.96067899999999995</c:v>
                </c:pt>
                <c:pt idx="341">
                  <c:v>0.96265299999999998</c:v>
                </c:pt>
                <c:pt idx="342">
                  <c:v>0.96461200000000002</c:v>
                </c:pt>
                <c:pt idx="343">
                  <c:v>0.96655400000000002</c:v>
                </c:pt>
                <c:pt idx="344">
                  <c:v>0.96848000000000001</c:v>
                </c:pt>
                <c:pt idx="345">
                  <c:v>0.970391</c:v>
                </c:pt>
                <c:pt idx="346">
                  <c:v>0.97228499999999995</c:v>
                </c:pt>
                <c:pt idx="347">
                  <c:v>0.974163</c:v>
                </c:pt>
                <c:pt idx="348">
                  <c:v>0.97602500000000003</c:v>
                </c:pt>
                <c:pt idx="349">
                  <c:v>0.97787100000000005</c:v>
                </c:pt>
                <c:pt idx="350">
                  <c:v>0.97970100000000004</c:v>
                </c:pt>
                <c:pt idx="351">
                  <c:v>0.981514</c:v>
                </c:pt>
                <c:pt idx="352">
                  <c:v>0.98331199999999996</c:v>
                </c:pt>
                <c:pt idx="353">
                  <c:v>0.985093</c:v>
                </c:pt>
                <c:pt idx="354">
                  <c:v>0.98685800000000001</c:v>
                </c:pt>
                <c:pt idx="355">
                  <c:v>0.98860599999999998</c:v>
                </c:pt>
                <c:pt idx="356">
                  <c:v>0.99033899999999997</c:v>
                </c:pt>
                <c:pt idx="357">
                  <c:v>0.99205500000000002</c:v>
                </c:pt>
                <c:pt idx="358">
                  <c:v>0.99375500000000005</c:v>
                </c:pt>
                <c:pt idx="359">
                  <c:v>0.99543800000000005</c:v>
                </c:pt>
                <c:pt idx="360">
                  <c:v>0.99710500000000002</c:v>
                </c:pt>
                <c:pt idx="361">
                  <c:v>0.99875599999999998</c:v>
                </c:pt>
                <c:pt idx="362">
                  <c:v>1.0003899999999999</c:v>
                </c:pt>
                <c:pt idx="363">
                  <c:v>1.0020100000000001</c:v>
                </c:pt>
                <c:pt idx="364">
                  <c:v>1.0036099999999999</c:v>
                </c:pt>
                <c:pt idx="365">
                  <c:v>1.0052000000000001</c:v>
                </c:pt>
                <c:pt idx="366">
                  <c:v>1.0067699999999999</c:v>
                </c:pt>
                <c:pt idx="367">
                  <c:v>1.0083200000000001</c:v>
                </c:pt>
                <c:pt idx="368">
                  <c:v>1.00986</c:v>
                </c:pt>
                <c:pt idx="369">
                  <c:v>1.0113799999999999</c:v>
                </c:pt>
                <c:pt idx="370">
                  <c:v>1.01288</c:v>
                </c:pt>
                <c:pt idx="371">
                  <c:v>1.01437</c:v>
                </c:pt>
                <c:pt idx="372">
                  <c:v>1.0158400000000001</c:v>
                </c:pt>
                <c:pt idx="373">
                  <c:v>1.0173000000000001</c:v>
                </c:pt>
                <c:pt idx="374">
                  <c:v>1.01874</c:v>
                </c:pt>
                <c:pt idx="375">
                  <c:v>1.02016</c:v>
                </c:pt>
                <c:pt idx="376">
                  <c:v>1.0215700000000001</c:v>
                </c:pt>
                <c:pt idx="377">
                  <c:v>1.0229600000000001</c:v>
                </c:pt>
                <c:pt idx="378">
                  <c:v>1.02433</c:v>
                </c:pt>
                <c:pt idx="379">
                  <c:v>1.02569</c:v>
                </c:pt>
                <c:pt idx="380">
                  <c:v>1.0270300000000001</c:v>
                </c:pt>
                <c:pt idx="381">
                  <c:v>1.0283599999999999</c:v>
                </c:pt>
                <c:pt idx="382">
                  <c:v>1.0296700000000001</c:v>
                </c:pt>
                <c:pt idx="383">
                  <c:v>1.0309699999999999</c:v>
                </c:pt>
                <c:pt idx="384">
                  <c:v>1.03224</c:v>
                </c:pt>
                <c:pt idx="385">
                  <c:v>1.0335099999999999</c:v>
                </c:pt>
                <c:pt idx="386">
                  <c:v>1.0347500000000001</c:v>
                </c:pt>
                <c:pt idx="387">
                  <c:v>1.0359799999999999</c:v>
                </c:pt>
                <c:pt idx="388">
                  <c:v>1.0371999999999999</c:v>
                </c:pt>
                <c:pt idx="389">
                  <c:v>1.0384</c:v>
                </c:pt>
                <c:pt idx="390">
                  <c:v>1.0395799999999999</c:v>
                </c:pt>
                <c:pt idx="391">
                  <c:v>1.0407500000000001</c:v>
                </c:pt>
                <c:pt idx="392">
                  <c:v>1.0419</c:v>
                </c:pt>
                <c:pt idx="393">
                  <c:v>1.04304</c:v>
                </c:pt>
                <c:pt idx="394">
                  <c:v>1.04416</c:v>
                </c:pt>
                <c:pt idx="395">
                  <c:v>1.0452600000000001</c:v>
                </c:pt>
                <c:pt idx="396">
                  <c:v>1.0463499999999999</c:v>
                </c:pt>
                <c:pt idx="397">
                  <c:v>1.0474300000000001</c:v>
                </c:pt>
                <c:pt idx="398">
                  <c:v>1.0484899999999999</c:v>
                </c:pt>
                <c:pt idx="399">
                  <c:v>1.0495300000000001</c:v>
                </c:pt>
                <c:pt idx="400">
                  <c:v>1.0505599999999999</c:v>
                </c:pt>
                <c:pt idx="401">
                  <c:v>1.0515699999999999</c:v>
                </c:pt>
                <c:pt idx="402">
                  <c:v>1.05257</c:v>
                </c:pt>
                <c:pt idx="403">
                  <c:v>1.05355</c:v>
                </c:pt>
                <c:pt idx="404">
                  <c:v>1.0545199999999999</c:v>
                </c:pt>
                <c:pt idx="405">
                  <c:v>1.0554699999999999</c:v>
                </c:pt>
                <c:pt idx="406">
                  <c:v>1.0564100000000001</c:v>
                </c:pt>
                <c:pt idx="407">
                  <c:v>1.0573300000000001</c:v>
                </c:pt>
                <c:pt idx="408">
                  <c:v>1.0582400000000001</c:v>
                </c:pt>
                <c:pt idx="409">
                  <c:v>1.0591299999999999</c:v>
                </c:pt>
                <c:pt idx="410">
                  <c:v>1.0600099999999999</c:v>
                </c:pt>
                <c:pt idx="411">
                  <c:v>1.06088</c:v>
                </c:pt>
                <c:pt idx="412">
                  <c:v>1.06172</c:v>
                </c:pt>
                <c:pt idx="413">
                  <c:v>1.0625599999999999</c:v>
                </c:pt>
                <c:pt idx="414">
                  <c:v>1.06338</c:v>
                </c:pt>
                <c:pt idx="415">
                  <c:v>1.0641799999999999</c:v>
                </c:pt>
                <c:pt idx="416">
                  <c:v>1.06497</c:v>
                </c:pt>
                <c:pt idx="417">
                  <c:v>1.06575</c:v>
                </c:pt>
                <c:pt idx="418">
                  <c:v>1.0665100000000001</c:v>
                </c:pt>
                <c:pt idx="419">
                  <c:v>1.0672600000000001</c:v>
                </c:pt>
                <c:pt idx="420">
                  <c:v>1.06799</c:v>
                </c:pt>
                <c:pt idx="421">
                  <c:v>1.06871</c:v>
                </c:pt>
                <c:pt idx="422">
                  <c:v>1.06942</c:v>
                </c:pt>
                <c:pt idx="423">
                  <c:v>1.0701099999999999</c:v>
                </c:pt>
                <c:pt idx="424">
                  <c:v>1.0707899999999999</c:v>
                </c:pt>
                <c:pt idx="425">
                  <c:v>1.07145</c:v>
                </c:pt>
                <c:pt idx="426">
                  <c:v>1.0721000000000001</c:v>
                </c:pt>
                <c:pt idx="427">
                  <c:v>1.07274</c:v>
                </c:pt>
                <c:pt idx="428">
                  <c:v>1.0733600000000001</c:v>
                </c:pt>
                <c:pt idx="429">
                  <c:v>1.0739700000000001</c:v>
                </c:pt>
                <c:pt idx="430">
                  <c:v>1.07457</c:v>
                </c:pt>
                <c:pt idx="431">
                  <c:v>1.0751500000000001</c:v>
                </c:pt>
                <c:pt idx="432">
                  <c:v>1.07572</c:v>
                </c:pt>
                <c:pt idx="433">
                  <c:v>1.0762799999999999</c:v>
                </c:pt>
                <c:pt idx="434">
                  <c:v>1.0768200000000001</c:v>
                </c:pt>
                <c:pt idx="435">
                  <c:v>1.07735</c:v>
                </c:pt>
                <c:pt idx="436">
                  <c:v>1.0778700000000001</c:v>
                </c:pt>
                <c:pt idx="437">
                  <c:v>1.0783799999999999</c:v>
                </c:pt>
                <c:pt idx="438">
                  <c:v>1.07887</c:v>
                </c:pt>
                <c:pt idx="439">
                  <c:v>1.07935</c:v>
                </c:pt>
                <c:pt idx="440">
                  <c:v>1.0798099999999999</c:v>
                </c:pt>
                <c:pt idx="441">
                  <c:v>1.0802700000000001</c:v>
                </c:pt>
                <c:pt idx="442">
                  <c:v>1.0807100000000001</c:v>
                </c:pt>
                <c:pt idx="443">
                  <c:v>1.08114</c:v>
                </c:pt>
                <c:pt idx="444">
                  <c:v>1.08155</c:v>
                </c:pt>
                <c:pt idx="445">
                  <c:v>1.08196</c:v>
                </c:pt>
                <c:pt idx="446">
                  <c:v>1.0823499999999999</c:v>
                </c:pt>
                <c:pt idx="447">
                  <c:v>1.08273</c:v>
                </c:pt>
                <c:pt idx="448">
                  <c:v>1.0831</c:v>
                </c:pt>
                <c:pt idx="449">
                  <c:v>1.08345</c:v>
                </c:pt>
                <c:pt idx="450">
                  <c:v>1.0838000000000001</c:v>
                </c:pt>
                <c:pt idx="451">
                  <c:v>1.08413</c:v>
                </c:pt>
                <c:pt idx="452">
                  <c:v>1.0844499999999999</c:v>
                </c:pt>
                <c:pt idx="453">
                  <c:v>1.0847599999999999</c:v>
                </c:pt>
                <c:pt idx="454">
                  <c:v>1.0850599999999999</c:v>
                </c:pt>
                <c:pt idx="455">
                  <c:v>1.08534</c:v>
                </c:pt>
                <c:pt idx="456">
                  <c:v>1.08562</c:v>
                </c:pt>
                <c:pt idx="457">
                  <c:v>1.08588</c:v>
                </c:pt>
                <c:pt idx="458">
                  <c:v>1.08613</c:v>
                </c:pt>
                <c:pt idx="459">
                  <c:v>1.0863700000000001</c:v>
                </c:pt>
                <c:pt idx="460">
                  <c:v>1.0866</c:v>
                </c:pt>
                <c:pt idx="461">
                  <c:v>1.0868199999999999</c:v>
                </c:pt>
                <c:pt idx="462">
                  <c:v>1.0870299999999999</c:v>
                </c:pt>
                <c:pt idx="463">
                  <c:v>1.0872299999999999</c:v>
                </c:pt>
                <c:pt idx="464">
                  <c:v>1.0874200000000001</c:v>
                </c:pt>
                <c:pt idx="465">
                  <c:v>1.0875900000000001</c:v>
                </c:pt>
                <c:pt idx="466">
                  <c:v>1.0877600000000001</c:v>
                </c:pt>
                <c:pt idx="467">
                  <c:v>1.08792</c:v>
                </c:pt>
                <c:pt idx="468">
                  <c:v>1.08806</c:v>
                </c:pt>
                <c:pt idx="469">
                  <c:v>1.0882000000000001</c:v>
                </c:pt>
                <c:pt idx="470">
                  <c:v>1.08832</c:v>
                </c:pt>
                <c:pt idx="471">
                  <c:v>1.0884400000000001</c:v>
                </c:pt>
                <c:pt idx="472">
                  <c:v>1.0885400000000001</c:v>
                </c:pt>
                <c:pt idx="473">
                  <c:v>1.0886400000000001</c:v>
                </c:pt>
                <c:pt idx="474">
                  <c:v>1.0887199999999999</c:v>
                </c:pt>
                <c:pt idx="475">
                  <c:v>1.0888</c:v>
                </c:pt>
                <c:pt idx="476">
                  <c:v>1.0888599999999999</c:v>
                </c:pt>
                <c:pt idx="477">
                  <c:v>1.0889200000000001</c:v>
                </c:pt>
                <c:pt idx="478">
                  <c:v>1.08897</c:v>
                </c:pt>
                <c:pt idx="479">
                  <c:v>1.08901</c:v>
                </c:pt>
                <c:pt idx="480">
                  <c:v>1.08904</c:v>
                </c:pt>
                <c:pt idx="481">
                  <c:v>1.0890599999999999</c:v>
                </c:pt>
                <c:pt idx="482">
                  <c:v>1.08907</c:v>
                </c:pt>
                <c:pt idx="483">
                  <c:v>1.08907</c:v>
                </c:pt>
                <c:pt idx="484">
                  <c:v>1.0890599999999999</c:v>
                </c:pt>
                <c:pt idx="485">
                  <c:v>1.08904</c:v>
                </c:pt>
                <c:pt idx="486">
                  <c:v>1.0890200000000001</c:v>
                </c:pt>
                <c:pt idx="487">
                  <c:v>1.0889899999999999</c:v>
                </c:pt>
                <c:pt idx="488">
                  <c:v>1.08894</c:v>
                </c:pt>
                <c:pt idx="489">
                  <c:v>1.0888899999999999</c:v>
                </c:pt>
                <c:pt idx="490">
                  <c:v>1.08883</c:v>
                </c:pt>
                <c:pt idx="491">
                  <c:v>1.08877</c:v>
                </c:pt>
                <c:pt idx="492">
                  <c:v>1.0886899999999999</c:v>
                </c:pt>
                <c:pt idx="493">
                  <c:v>1.0886100000000001</c:v>
                </c:pt>
                <c:pt idx="494">
                  <c:v>1.0885199999999999</c:v>
                </c:pt>
                <c:pt idx="495">
                  <c:v>1.0884199999999999</c:v>
                </c:pt>
                <c:pt idx="496">
                  <c:v>1.0883100000000001</c:v>
                </c:pt>
                <c:pt idx="497">
                  <c:v>1.0882000000000001</c:v>
                </c:pt>
                <c:pt idx="498">
                  <c:v>1.0880799999999999</c:v>
                </c:pt>
                <c:pt idx="499">
                  <c:v>1.08795</c:v>
                </c:pt>
                <c:pt idx="500">
                  <c:v>1.0878099999999999</c:v>
                </c:pt>
                <c:pt idx="501">
                  <c:v>1.0876600000000001</c:v>
                </c:pt>
                <c:pt idx="502">
                  <c:v>1.08751</c:v>
                </c:pt>
                <c:pt idx="503">
                  <c:v>1.08735</c:v>
                </c:pt>
                <c:pt idx="504">
                  <c:v>1.0871900000000001</c:v>
                </c:pt>
                <c:pt idx="505">
                  <c:v>1.08701</c:v>
                </c:pt>
                <c:pt idx="506">
                  <c:v>1.08683</c:v>
                </c:pt>
                <c:pt idx="507">
                  <c:v>1.0866499999999999</c:v>
                </c:pt>
                <c:pt idx="508">
                  <c:v>1.0864499999999999</c:v>
                </c:pt>
                <c:pt idx="509">
                  <c:v>1.0862499999999999</c:v>
                </c:pt>
                <c:pt idx="510">
                  <c:v>1.08605</c:v>
                </c:pt>
                <c:pt idx="511">
                  <c:v>1.0858300000000001</c:v>
                </c:pt>
                <c:pt idx="512">
                  <c:v>1.08561</c:v>
                </c:pt>
                <c:pt idx="513">
                  <c:v>1.0853900000000001</c:v>
                </c:pt>
                <c:pt idx="514">
                  <c:v>1.0851500000000001</c:v>
                </c:pt>
                <c:pt idx="515">
                  <c:v>1.08491</c:v>
                </c:pt>
                <c:pt idx="516">
                  <c:v>1.08467</c:v>
                </c:pt>
                <c:pt idx="517">
                  <c:v>1.0844199999999999</c:v>
                </c:pt>
                <c:pt idx="518">
                  <c:v>1.08416</c:v>
                </c:pt>
                <c:pt idx="519">
                  <c:v>1.0839000000000001</c:v>
                </c:pt>
                <c:pt idx="520">
                  <c:v>1.0836300000000001</c:v>
                </c:pt>
                <c:pt idx="521">
                  <c:v>1.0833600000000001</c:v>
                </c:pt>
                <c:pt idx="522">
                  <c:v>1.08308</c:v>
                </c:pt>
                <c:pt idx="523">
                  <c:v>1.0827899999999999</c:v>
                </c:pt>
                <c:pt idx="524">
                  <c:v>1.0825</c:v>
                </c:pt>
                <c:pt idx="525">
                  <c:v>1.0822099999999999</c:v>
                </c:pt>
                <c:pt idx="526">
                  <c:v>1.0819099999999999</c:v>
                </c:pt>
                <c:pt idx="527">
                  <c:v>1.0815999999999999</c:v>
                </c:pt>
                <c:pt idx="528">
                  <c:v>1.0812900000000001</c:v>
                </c:pt>
                <c:pt idx="529">
                  <c:v>1.08097</c:v>
                </c:pt>
                <c:pt idx="530">
                  <c:v>1.0806500000000001</c:v>
                </c:pt>
                <c:pt idx="531">
                  <c:v>1.08033</c:v>
                </c:pt>
                <c:pt idx="532">
                  <c:v>1.08</c:v>
                </c:pt>
                <c:pt idx="533">
                  <c:v>1.0796600000000001</c:v>
                </c:pt>
                <c:pt idx="534">
                  <c:v>1.0793200000000001</c:v>
                </c:pt>
                <c:pt idx="535">
                  <c:v>1.0789800000000001</c:v>
                </c:pt>
                <c:pt idx="536">
                  <c:v>1.07863</c:v>
                </c:pt>
                <c:pt idx="537">
                  <c:v>1.0782700000000001</c:v>
                </c:pt>
                <c:pt idx="538">
                  <c:v>1.07792</c:v>
                </c:pt>
                <c:pt idx="539">
                  <c:v>1.0775600000000001</c:v>
                </c:pt>
                <c:pt idx="540">
                  <c:v>1.0771900000000001</c:v>
                </c:pt>
                <c:pt idx="541">
                  <c:v>1.0768200000000001</c:v>
                </c:pt>
                <c:pt idx="542">
                  <c:v>1.0764499999999999</c:v>
                </c:pt>
                <c:pt idx="543">
                  <c:v>1.0760700000000001</c:v>
                </c:pt>
                <c:pt idx="544">
                  <c:v>1.07569</c:v>
                </c:pt>
                <c:pt idx="545">
                  <c:v>1.0752999999999999</c:v>
                </c:pt>
                <c:pt idx="546">
                  <c:v>1.07491</c:v>
                </c:pt>
                <c:pt idx="547">
                  <c:v>1.0745199999999999</c:v>
                </c:pt>
                <c:pt idx="548">
                  <c:v>1.07413</c:v>
                </c:pt>
                <c:pt idx="549">
                  <c:v>1.0737300000000001</c:v>
                </c:pt>
                <c:pt idx="550">
                  <c:v>1.0733200000000001</c:v>
                </c:pt>
                <c:pt idx="551">
                  <c:v>1.0729200000000001</c:v>
                </c:pt>
                <c:pt idx="552">
                  <c:v>1.0725100000000001</c:v>
                </c:pt>
                <c:pt idx="553">
                  <c:v>1.0721000000000001</c:v>
                </c:pt>
                <c:pt idx="554">
                  <c:v>1.07168</c:v>
                </c:pt>
                <c:pt idx="555">
                  <c:v>1.0712600000000001</c:v>
                </c:pt>
                <c:pt idx="556">
                  <c:v>1.07084</c:v>
                </c:pt>
                <c:pt idx="557">
                  <c:v>1.0704199999999999</c:v>
                </c:pt>
                <c:pt idx="558">
                  <c:v>1.06999</c:v>
                </c:pt>
                <c:pt idx="559">
                  <c:v>1.0695600000000001</c:v>
                </c:pt>
                <c:pt idx="560">
                  <c:v>1.0691299999999999</c:v>
                </c:pt>
                <c:pt idx="561">
                  <c:v>1.0686899999999999</c:v>
                </c:pt>
                <c:pt idx="562">
                  <c:v>1.0682499999999999</c:v>
                </c:pt>
                <c:pt idx="563">
                  <c:v>1.0678099999999999</c:v>
                </c:pt>
                <c:pt idx="564">
                  <c:v>1.0673699999999999</c:v>
                </c:pt>
                <c:pt idx="565">
                  <c:v>1.0669299999999999</c:v>
                </c:pt>
                <c:pt idx="566">
                  <c:v>1.0664800000000001</c:v>
                </c:pt>
                <c:pt idx="567">
                  <c:v>1.06603</c:v>
                </c:pt>
                <c:pt idx="568">
                  <c:v>1.06558</c:v>
                </c:pt>
                <c:pt idx="569">
                  <c:v>1.0651299999999999</c:v>
                </c:pt>
                <c:pt idx="570">
                  <c:v>1.06467</c:v>
                </c:pt>
                <c:pt idx="571">
                  <c:v>1.0642199999999999</c:v>
                </c:pt>
                <c:pt idx="572">
                  <c:v>1.06376</c:v>
                </c:pt>
                <c:pt idx="573">
                  <c:v>1.0632999999999999</c:v>
                </c:pt>
                <c:pt idx="574">
                  <c:v>1.0628299999999999</c:v>
                </c:pt>
                <c:pt idx="575">
                  <c:v>1.06237</c:v>
                </c:pt>
                <c:pt idx="576">
                  <c:v>1.0619000000000001</c:v>
                </c:pt>
                <c:pt idx="577">
                  <c:v>1.0614399999999999</c:v>
                </c:pt>
                <c:pt idx="578">
                  <c:v>1.06097</c:v>
                </c:pt>
                <c:pt idx="579">
                  <c:v>1.0605</c:v>
                </c:pt>
                <c:pt idx="580">
                  <c:v>1.06003</c:v>
                </c:pt>
                <c:pt idx="581">
                  <c:v>1.0595600000000001</c:v>
                </c:pt>
                <c:pt idx="582">
                  <c:v>1.05908</c:v>
                </c:pt>
                <c:pt idx="583">
                  <c:v>1.0586100000000001</c:v>
                </c:pt>
                <c:pt idx="584">
                  <c:v>1.05813</c:v>
                </c:pt>
                <c:pt idx="585">
                  <c:v>1.05765</c:v>
                </c:pt>
                <c:pt idx="586">
                  <c:v>1.0571699999999999</c:v>
                </c:pt>
                <c:pt idx="587">
                  <c:v>1.0567</c:v>
                </c:pt>
                <c:pt idx="588">
                  <c:v>1.0562199999999999</c:v>
                </c:pt>
                <c:pt idx="589">
                  <c:v>1.0557399999999999</c:v>
                </c:pt>
                <c:pt idx="590">
                  <c:v>1.05525</c:v>
                </c:pt>
                <c:pt idx="591">
                  <c:v>1.05477</c:v>
                </c:pt>
                <c:pt idx="592">
                  <c:v>1.0542899999999999</c:v>
                </c:pt>
                <c:pt idx="593">
                  <c:v>1.0538099999999999</c:v>
                </c:pt>
                <c:pt idx="594">
                  <c:v>1.05332</c:v>
                </c:pt>
                <c:pt idx="595">
                  <c:v>1.05284</c:v>
                </c:pt>
                <c:pt idx="596">
                  <c:v>1.0523499999999999</c:v>
                </c:pt>
                <c:pt idx="597">
                  <c:v>1.0518700000000001</c:v>
                </c:pt>
                <c:pt idx="598">
                  <c:v>1.05138</c:v>
                </c:pt>
                <c:pt idx="599">
                  <c:v>1.0508900000000001</c:v>
                </c:pt>
                <c:pt idx="600">
                  <c:v>1.0504100000000001</c:v>
                </c:pt>
                <c:pt idx="601">
                  <c:v>1.04992</c:v>
                </c:pt>
                <c:pt idx="602">
                  <c:v>1.0494399999999999</c:v>
                </c:pt>
                <c:pt idx="603">
                  <c:v>1.04895</c:v>
                </c:pt>
                <c:pt idx="604">
                  <c:v>1.0484599999999999</c:v>
                </c:pt>
                <c:pt idx="605">
                  <c:v>1.0479799999999999</c:v>
                </c:pt>
                <c:pt idx="606">
                  <c:v>1.04749</c:v>
                </c:pt>
                <c:pt idx="607">
                  <c:v>1.0469999999999999</c:v>
                </c:pt>
                <c:pt idx="608">
                  <c:v>1.0465199999999999</c:v>
                </c:pt>
                <c:pt idx="609">
                  <c:v>1.04603</c:v>
                </c:pt>
                <c:pt idx="610">
                  <c:v>1.04555</c:v>
                </c:pt>
                <c:pt idx="611">
                  <c:v>1.0450600000000001</c:v>
                </c:pt>
                <c:pt idx="612">
                  <c:v>1.04457</c:v>
                </c:pt>
                <c:pt idx="613">
                  <c:v>1.04409</c:v>
                </c:pt>
                <c:pt idx="614">
                  <c:v>1.0436099999999999</c:v>
                </c:pt>
                <c:pt idx="615">
                  <c:v>1.04312</c:v>
                </c:pt>
                <c:pt idx="616">
                  <c:v>1.04264</c:v>
                </c:pt>
                <c:pt idx="617">
                  <c:v>1.04216</c:v>
                </c:pt>
                <c:pt idx="618">
                  <c:v>1.0416700000000001</c:v>
                </c:pt>
                <c:pt idx="619">
                  <c:v>1.0411900000000001</c:v>
                </c:pt>
                <c:pt idx="620">
                  <c:v>1.04071</c:v>
                </c:pt>
                <c:pt idx="621">
                  <c:v>1.04023</c:v>
                </c:pt>
                <c:pt idx="622">
                  <c:v>1.03975</c:v>
                </c:pt>
                <c:pt idx="623">
                  <c:v>1.0392699999999999</c:v>
                </c:pt>
                <c:pt idx="624">
                  <c:v>1.0387999999999999</c:v>
                </c:pt>
                <c:pt idx="625">
                  <c:v>1.0383199999999999</c:v>
                </c:pt>
                <c:pt idx="626">
                  <c:v>1.0378400000000001</c:v>
                </c:pt>
                <c:pt idx="627">
                  <c:v>1.0373699999999999</c:v>
                </c:pt>
                <c:pt idx="628">
                  <c:v>1.0368999999999999</c:v>
                </c:pt>
                <c:pt idx="629">
                  <c:v>1.0364199999999999</c:v>
                </c:pt>
                <c:pt idx="630">
                  <c:v>1.0359499999999999</c:v>
                </c:pt>
                <c:pt idx="631">
                  <c:v>1.03548</c:v>
                </c:pt>
                <c:pt idx="632">
                  <c:v>1.03501</c:v>
                </c:pt>
                <c:pt idx="633">
                  <c:v>1.03454</c:v>
                </c:pt>
                <c:pt idx="634">
                  <c:v>1.0340800000000001</c:v>
                </c:pt>
                <c:pt idx="635">
                  <c:v>1.0336099999999999</c:v>
                </c:pt>
                <c:pt idx="636">
                  <c:v>1.03315</c:v>
                </c:pt>
                <c:pt idx="637">
                  <c:v>1.03268</c:v>
                </c:pt>
                <c:pt idx="638">
                  <c:v>1.0322199999999999</c:v>
                </c:pt>
                <c:pt idx="639">
                  <c:v>1.03176</c:v>
                </c:pt>
                <c:pt idx="640">
                  <c:v>1.0313000000000001</c:v>
                </c:pt>
                <c:pt idx="641">
                  <c:v>1.03084</c:v>
                </c:pt>
                <c:pt idx="642">
                  <c:v>1.0303899999999999</c:v>
                </c:pt>
                <c:pt idx="643">
                  <c:v>1.02993</c:v>
                </c:pt>
                <c:pt idx="644">
                  <c:v>1.02948</c:v>
                </c:pt>
                <c:pt idx="645">
                  <c:v>1.0290299999999999</c:v>
                </c:pt>
                <c:pt idx="646">
                  <c:v>1.02858</c:v>
                </c:pt>
                <c:pt idx="647">
                  <c:v>1.02813</c:v>
                </c:pt>
                <c:pt idx="648">
                  <c:v>1.02769</c:v>
                </c:pt>
                <c:pt idx="649">
                  <c:v>1.0272399999999999</c:v>
                </c:pt>
                <c:pt idx="650">
                  <c:v>1.0267999999999999</c:v>
                </c:pt>
                <c:pt idx="651">
                  <c:v>1.0263599999999999</c:v>
                </c:pt>
                <c:pt idx="652">
                  <c:v>1.0259199999999999</c:v>
                </c:pt>
                <c:pt idx="653">
                  <c:v>1.0254799999999999</c:v>
                </c:pt>
                <c:pt idx="654">
                  <c:v>1.02504</c:v>
                </c:pt>
                <c:pt idx="655">
                  <c:v>1.02461</c:v>
                </c:pt>
                <c:pt idx="656">
                  <c:v>1.0241800000000001</c:v>
                </c:pt>
                <c:pt idx="657">
                  <c:v>1.0237499999999999</c:v>
                </c:pt>
                <c:pt idx="658">
                  <c:v>1.02332</c:v>
                </c:pt>
                <c:pt idx="659">
                  <c:v>1.0228900000000001</c:v>
                </c:pt>
                <c:pt idx="660">
                  <c:v>1.02247</c:v>
                </c:pt>
                <c:pt idx="661">
                  <c:v>1.0220400000000001</c:v>
                </c:pt>
                <c:pt idx="662">
                  <c:v>1.02162</c:v>
                </c:pt>
                <c:pt idx="663">
                  <c:v>1.0212000000000001</c:v>
                </c:pt>
                <c:pt idx="664">
                  <c:v>1.0207900000000001</c:v>
                </c:pt>
                <c:pt idx="665">
                  <c:v>1.02037</c:v>
                </c:pt>
                <c:pt idx="666">
                  <c:v>1.01996</c:v>
                </c:pt>
                <c:pt idx="667">
                  <c:v>1.01955</c:v>
                </c:pt>
                <c:pt idx="668">
                  <c:v>1.0191399999999999</c:v>
                </c:pt>
                <c:pt idx="669">
                  <c:v>1.01874</c:v>
                </c:pt>
                <c:pt idx="670">
                  <c:v>1.01833</c:v>
                </c:pt>
                <c:pt idx="671">
                  <c:v>1.01793</c:v>
                </c:pt>
                <c:pt idx="672">
                  <c:v>1.01753</c:v>
                </c:pt>
                <c:pt idx="673">
                  <c:v>1.0171399999999999</c:v>
                </c:pt>
                <c:pt idx="674">
                  <c:v>1.01674</c:v>
                </c:pt>
                <c:pt idx="675">
                  <c:v>1.0163500000000001</c:v>
                </c:pt>
                <c:pt idx="676">
                  <c:v>1.01596</c:v>
                </c:pt>
                <c:pt idx="677">
                  <c:v>1.0155700000000001</c:v>
                </c:pt>
                <c:pt idx="678">
                  <c:v>1.01519</c:v>
                </c:pt>
                <c:pt idx="679">
                  <c:v>1.0147999999999999</c:v>
                </c:pt>
                <c:pt idx="680">
                  <c:v>1.0144200000000001</c:v>
                </c:pt>
                <c:pt idx="681">
                  <c:v>1.0140400000000001</c:v>
                </c:pt>
                <c:pt idx="682">
                  <c:v>1.0136700000000001</c:v>
                </c:pt>
                <c:pt idx="683">
                  <c:v>1.01329</c:v>
                </c:pt>
                <c:pt idx="684">
                  <c:v>1.01292</c:v>
                </c:pt>
                <c:pt idx="685">
                  <c:v>1.0125500000000001</c:v>
                </c:pt>
                <c:pt idx="686">
                  <c:v>1.0121800000000001</c:v>
                </c:pt>
                <c:pt idx="687">
                  <c:v>1.0118199999999999</c:v>
                </c:pt>
                <c:pt idx="688">
                  <c:v>1.01146</c:v>
                </c:pt>
                <c:pt idx="689">
                  <c:v>1.0111000000000001</c:v>
                </c:pt>
                <c:pt idx="690">
                  <c:v>1.01074</c:v>
                </c:pt>
                <c:pt idx="691">
                  <c:v>1.0103899999999999</c:v>
                </c:pt>
                <c:pt idx="692">
                  <c:v>1.01004</c:v>
                </c:pt>
                <c:pt idx="693">
                  <c:v>1.00969</c:v>
                </c:pt>
                <c:pt idx="694">
                  <c:v>1.0093399999999999</c:v>
                </c:pt>
                <c:pt idx="695">
                  <c:v>1.0089999999999999</c:v>
                </c:pt>
                <c:pt idx="696">
                  <c:v>1.00865</c:v>
                </c:pt>
                <c:pt idx="697">
                  <c:v>1.0083200000000001</c:v>
                </c:pt>
                <c:pt idx="698">
                  <c:v>1.0079800000000001</c:v>
                </c:pt>
                <c:pt idx="699">
                  <c:v>1.0076400000000001</c:v>
                </c:pt>
                <c:pt idx="700">
                  <c:v>1.0073099999999999</c:v>
                </c:pt>
                <c:pt idx="701">
                  <c:v>1.00698</c:v>
                </c:pt>
                <c:pt idx="702">
                  <c:v>1.0066600000000001</c:v>
                </c:pt>
                <c:pt idx="703">
                  <c:v>1.0063299999999999</c:v>
                </c:pt>
                <c:pt idx="704">
                  <c:v>1.0060100000000001</c:v>
                </c:pt>
                <c:pt idx="705">
                  <c:v>1.00569</c:v>
                </c:pt>
                <c:pt idx="706">
                  <c:v>1.0053799999999999</c:v>
                </c:pt>
                <c:pt idx="707">
                  <c:v>1.0050600000000001</c:v>
                </c:pt>
                <c:pt idx="708">
                  <c:v>1.00475</c:v>
                </c:pt>
                <c:pt idx="709">
                  <c:v>1.00444</c:v>
                </c:pt>
                <c:pt idx="710">
                  <c:v>1.00414</c:v>
                </c:pt>
                <c:pt idx="711">
                  <c:v>1.0038400000000001</c:v>
                </c:pt>
                <c:pt idx="712">
                  <c:v>1.0035400000000001</c:v>
                </c:pt>
                <c:pt idx="713">
                  <c:v>1.0032399999999999</c:v>
                </c:pt>
                <c:pt idx="714">
                  <c:v>1.0029399999999999</c:v>
                </c:pt>
                <c:pt idx="715">
                  <c:v>1.00265</c:v>
                </c:pt>
                <c:pt idx="716">
                  <c:v>1.0023599999999999</c:v>
                </c:pt>
                <c:pt idx="717">
                  <c:v>1.00207</c:v>
                </c:pt>
                <c:pt idx="718">
                  <c:v>1.00179</c:v>
                </c:pt>
                <c:pt idx="719">
                  <c:v>1.0015099999999999</c:v>
                </c:pt>
                <c:pt idx="720">
                  <c:v>1.0012300000000001</c:v>
                </c:pt>
                <c:pt idx="721">
                  <c:v>1.00095</c:v>
                </c:pt>
                <c:pt idx="722">
                  <c:v>1.00068</c:v>
                </c:pt>
                <c:pt idx="723">
                  <c:v>1.00041</c:v>
                </c:pt>
                <c:pt idx="724">
                  <c:v>1.00014</c:v>
                </c:pt>
                <c:pt idx="725">
                  <c:v>0.99987300000000001</c:v>
                </c:pt>
                <c:pt idx="726">
                  <c:v>0.99960899999999997</c:v>
                </c:pt>
                <c:pt idx="727">
                  <c:v>0.99934900000000004</c:v>
                </c:pt>
                <c:pt idx="728">
                  <c:v>0.99909099999999995</c:v>
                </c:pt>
                <c:pt idx="729">
                  <c:v>0.99883599999999995</c:v>
                </c:pt>
                <c:pt idx="730">
                  <c:v>0.998583</c:v>
                </c:pt>
                <c:pt idx="731">
                  <c:v>0.99833300000000003</c:v>
                </c:pt>
                <c:pt idx="732">
                  <c:v>0.99808600000000003</c:v>
                </c:pt>
                <c:pt idx="733">
                  <c:v>0.99784099999999998</c:v>
                </c:pt>
                <c:pt idx="734">
                  <c:v>0.99759900000000001</c:v>
                </c:pt>
                <c:pt idx="735">
                  <c:v>0.99736000000000002</c:v>
                </c:pt>
                <c:pt idx="736">
                  <c:v>0.99712299999999998</c:v>
                </c:pt>
                <c:pt idx="737">
                  <c:v>0.99688900000000003</c:v>
                </c:pt>
                <c:pt idx="738">
                  <c:v>0.99665800000000004</c:v>
                </c:pt>
                <c:pt idx="739">
                  <c:v>0.99642900000000001</c:v>
                </c:pt>
                <c:pt idx="740">
                  <c:v>0.99620299999999995</c:v>
                </c:pt>
                <c:pt idx="741">
                  <c:v>0.99597899999999995</c:v>
                </c:pt>
                <c:pt idx="742">
                  <c:v>0.99575899999999995</c:v>
                </c:pt>
                <c:pt idx="743">
                  <c:v>0.99553999999999998</c:v>
                </c:pt>
                <c:pt idx="744">
                  <c:v>0.99532500000000002</c:v>
                </c:pt>
                <c:pt idx="745">
                  <c:v>0.995112</c:v>
                </c:pt>
                <c:pt idx="746">
                  <c:v>0.99490100000000004</c:v>
                </c:pt>
                <c:pt idx="747">
                  <c:v>0.99469300000000005</c:v>
                </c:pt>
                <c:pt idx="748">
                  <c:v>0.99448800000000004</c:v>
                </c:pt>
                <c:pt idx="749">
                  <c:v>0.99428499999999997</c:v>
                </c:pt>
                <c:pt idx="750">
                  <c:v>0.994085</c:v>
                </c:pt>
                <c:pt idx="751">
                  <c:v>0.99388799999999999</c:v>
                </c:pt>
                <c:pt idx="752">
                  <c:v>0.99369300000000005</c:v>
                </c:pt>
                <c:pt idx="753">
                  <c:v>0.99350099999999997</c:v>
                </c:pt>
                <c:pt idx="754">
                  <c:v>0.99331100000000006</c:v>
                </c:pt>
                <c:pt idx="755">
                  <c:v>0.99312400000000001</c:v>
                </c:pt>
                <c:pt idx="756">
                  <c:v>0.99293900000000002</c:v>
                </c:pt>
                <c:pt idx="757">
                  <c:v>0.992757</c:v>
                </c:pt>
                <c:pt idx="758">
                  <c:v>0.99257700000000004</c:v>
                </c:pt>
                <c:pt idx="759">
                  <c:v>0.99239999999999995</c:v>
                </c:pt>
                <c:pt idx="760">
                  <c:v>0.99222600000000005</c:v>
                </c:pt>
                <c:pt idx="761">
                  <c:v>0.99205399999999999</c:v>
                </c:pt>
                <c:pt idx="762">
                  <c:v>0.99188399999999999</c:v>
                </c:pt>
                <c:pt idx="763">
                  <c:v>0.99171699999999996</c:v>
                </c:pt>
                <c:pt idx="764">
                  <c:v>0.99155199999999999</c:v>
                </c:pt>
                <c:pt idx="765">
                  <c:v>0.99138999999999999</c:v>
                </c:pt>
                <c:pt idx="766">
                  <c:v>0.99123099999999997</c:v>
                </c:pt>
                <c:pt idx="767">
                  <c:v>0.99107299999999998</c:v>
                </c:pt>
                <c:pt idx="768">
                  <c:v>0.99091899999999999</c:v>
                </c:pt>
                <c:pt idx="769">
                  <c:v>0.99076600000000004</c:v>
                </c:pt>
                <c:pt idx="770">
                  <c:v>0.99061699999999997</c:v>
                </c:pt>
                <c:pt idx="771">
                  <c:v>0.99046900000000004</c:v>
                </c:pt>
                <c:pt idx="772">
                  <c:v>0.99032399999999998</c:v>
                </c:pt>
                <c:pt idx="773">
                  <c:v>0.99018200000000001</c:v>
                </c:pt>
                <c:pt idx="774">
                  <c:v>0.99004099999999995</c:v>
                </c:pt>
                <c:pt idx="775">
                  <c:v>0.98990400000000001</c:v>
                </c:pt>
                <c:pt idx="776">
                  <c:v>0.98976799999999998</c:v>
                </c:pt>
                <c:pt idx="777">
                  <c:v>0.98963500000000004</c:v>
                </c:pt>
                <c:pt idx="778">
                  <c:v>0.98950400000000005</c:v>
                </c:pt>
                <c:pt idx="779">
                  <c:v>0.98937600000000003</c:v>
                </c:pt>
                <c:pt idx="780">
                  <c:v>0.98924999999999996</c:v>
                </c:pt>
                <c:pt idx="781">
                  <c:v>0.98912599999999995</c:v>
                </c:pt>
                <c:pt idx="782">
                  <c:v>0.98900500000000002</c:v>
                </c:pt>
                <c:pt idx="783">
                  <c:v>0.98888600000000004</c:v>
                </c:pt>
                <c:pt idx="784">
                  <c:v>0.98876900000000001</c:v>
                </c:pt>
                <c:pt idx="785">
                  <c:v>0.98865499999999995</c:v>
                </c:pt>
                <c:pt idx="786">
                  <c:v>0.98854200000000003</c:v>
                </c:pt>
                <c:pt idx="787">
                  <c:v>0.98843199999999998</c:v>
                </c:pt>
                <c:pt idx="788">
                  <c:v>0.98832500000000001</c:v>
                </c:pt>
                <c:pt idx="789">
                  <c:v>0.98821899999999996</c:v>
                </c:pt>
                <c:pt idx="790">
                  <c:v>0.98811599999999999</c:v>
                </c:pt>
                <c:pt idx="791">
                  <c:v>0.98801499999999998</c:v>
                </c:pt>
                <c:pt idx="792">
                  <c:v>0.98791600000000002</c:v>
                </c:pt>
                <c:pt idx="793">
                  <c:v>0.987819</c:v>
                </c:pt>
                <c:pt idx="794">
                  <c:v>0.98772499999999996</c:v>
                </c:pt>
                <c:pt idx="795">
                  <c:v>0.98763199999999995</c:v>
                </c:pt>
                <c:pt idx="796">
                  <c:v>0.98754200000000003</c:v>
                </c:pt>
                <c:pt idx="797">
                  <c:v>0.98745400000000005</c:v>
                </c:pt>
                <c:pt idx="798">
                  <c:v>0.98736800000000002</c:v>
                </c:pt>
                <c:pt idx="799">
                  <c:v>0.98728400000000005</c:v>
                </c:pt>
                <c:pt idx="800">
                  <c:v>0.98720200000000002</c:v>
                </c:pt>
                <c:pt idx="801">
                  <c:v>0.98712299999999997</c:v>
                </c:pt>
                <c:pt idx="802">
                  <c:v>0.98704499999999995</c:v>
                </c:pt>
                <c:pt idx="803">
                  <c:v>0.98697000000000001</c:v>
                </c:pt>
                <c:pt idx="804">
                  <c:v>0.986896</c:v>
                </c:pt>
                <c:pt idx="805">
                  <c:v>0.98682499999999995</c:v>
                </c:pt>
                <c:pt idx="806">
                  <c:v>0.98675500000000005</c:v>
                </c:pt>
                <c:pt idx="807">
                  <c:v>0.98668800000000001</c:v>
                </c:pt>
                <c:pt idx="808">
                  <c:v>0.986622</c:v>
                </c:pt>
                <c:pt idx="809">
                  <c:v>0.98655899999999996</c:v>
                </c:pt>
                <c:pt idx="810">
                  <c:v>0.98649799999999999</c:v>
                </c:pt>
                <c:pt idx="811">
                  <c:v>0.98643800000000004</c:v>
                </c:pt>
                <c:pt idx="812">
                  <c:v>0.98638000000000003</c:v>
                </c:pt>
                <c:pt idx="813">
                  <c:v>0.98632500000000001</c:v>
                </c:pt>
                <c:pt idx="814">
                  <c:v>0.98627100000000001</c:v>
                </c:pt>
                <c:pt idx="815">
                  <c:v>0.98621899999999996</c:v>
                </c:pt>
                <c:pt idx="816">
                  <c:v>0.98616899999999996</c:v>
                </c:pt>
                <c:pt idx="817">
                  <c:v>0.98612100000000003</c:v>
                </c:pt>
                <c:pt idx="818">
                  <c:v>0.98607500000000003</c:v>
                </c:pt>
                <c:pt idx="819">
                  <c:v>0.98603099999999999</c:v>
                </c:pt>
                <c:pt idx="820">
                  <c:v>0.98598799999999998</c:v>
                </c:pt>
                <c:pt idx="821">
                  <c:v>0.98594700000000002</c:v>
                </c:pt>
                <c:pt idx="822">
                  <c:v>0.98590900000000004</c:v>
                </c:pt>
                <c:pt idx="823">
                  <c:v>0.98587100000000005</c:v>
                </c:pt>
                <c:pt idx="824">
                  <c:v>0.98583600000000005</c:v>
                </c:pt>
                <c:pt idx="825">
                  <c:v>0.98580299999999998</c:v>
                </c:pt>
                <c:pt idx="826">
                  <c:v>0.98577099999999995</c:v>
                </c:pt>
                <c:pt idx="827">
                  <c:v>0.98574099999999998</c:v>
                </c:pt>
                <c:pt idx="828">
                  <c:v>0.98571200000000003</c:v>
                </c:pt>
                <c:pt idx="829">
                  <c:v>0.98568599999999995</c:v>
                </c:pt>
                <c:pt idx="830">
                  <c:v>0.98566100000000001</c:v>
                </c:pt>
                <c:pt idx="831">
                  <c:v>0.98563699999999999</c:v>
                </c:pt>
                <c:pt idx="832">
                  <c:v>0.98561600000000005</c:v>
                </c:pt>
                <c:pt idx="833">
                  <c:v>0.98559600000000003</c:v>
                </c:pt>
                <c:pt idx="834">
                  <c:v>0.98557700000000004</c:v>
                </c:pt>
                <c:pt idx="835">
                  <c:v>0.98555999999999999</c:v>
                </c:pt>
                <c:pt idx="836">
                  <c:v>0.985545</c:v>
                </c:pt>
                <c:pt idx="837">
                  <c:v>0.98553199999999996</c:v>
                </c:pt>
                <c:pt idx="838">
                  <c:v>0.98551999999999995</c:v>
                </c:pt>
                <c:pt idx="839">
                  <c:v>0.98550899999999997</c:v>
                </c:pt>
                <c:pt idx="840">
                  <c:v>0.98550000000000004</c:v>
                </c:pt>
                <c:pt idx="841">
                  <c:v>0.98549299999999995</c:v>
                </c:pt>
                <c:pt idx="842">
                  <c:v>0.985487</c:v>
                </c:pt>
                <c:pt idx="843">
                  <c:v>0.985483</c:v>
                </c:pt>
                <c:pt idx="844">
                  <c:v>0.98548000000000002</c:v>
                </c:pt>
                <c:pt idx="845">
                  <c:v>0.98547899999999999</c:v>
                </c:pt>
                <c:pt idx="846">
                  <c:v>0.98547899999999999</c:v>
                </c:pt>
                <c:pt idx="847">
                  <c:v>0.98548000000000002</c:v>
                </c:pt>
                <c:pt idx="848">
                  <c:v>0.985483</c:v>
                </c:pt>
                <c:pt idx="849">
                  <c:v>0.98548800000000003</c:v>
                </c:pt>
                <c:pt idx="850">
                  <c:v>0.98549299999999995</c:v>
                </c:pt>
                <c:pt idx="851">
                  <c:v>0.98550099999999996</c:v>
                </c:pt>
                <c:pt idx="852">
                  <c:v>0.98550899999999997</c:v>
                </c:pt>
                <c:pt idx="853">
                  <c:v>0.98551900000000003</c:v>
                </c:pt>
                <c:pt idx="854">
                  <c:v>0.98553000000000002</c:v>
                </c:pt>
                <c:pt idx="855">
                  <c:v>0.98554299999999995</c:v>
                </c:pt>
                <c:pt idx="856">
                  <c:v>0.98555700000000002</c:v>
                </c:pt>
                <c:pt idx="857">
                  <c:v>0.985572</c:v>
                </c:pt>
                <c:pt idx="858">
                  <c:v>0.98558800000000002</c:v>
                </c:pt>
                <c:pt idx="859">
                  <c:v>0.98560599999999998</c:v>
                </c:pt>
                <c:pt idx="860">
                  <c:v>0.98562499999999997</c:v>
                </c:pt>
                <c:pt idx="861">
                  <c:v>0.98564499999999999</c:v>
                </c:pt>
                <c:pt idx="862">
                  <c:v>0.98566699999999996</c:v>
                </c:pt>
                <c:pt idx="863">
                  <c:v>0.98568900000000004</c:v>
                </c:pt>
                <c:pt idx="864">
                  <c:v>0.98571299999999995</c:v>
                </c:pt>
                <c:pt idx="865">
                  <c:v>0.985738</c:v>
                </c:pt>
                <c:pt idx="866">
                  <c:v>0.98576399999999997</c:v>
                </c:pt>
                <c:pt idx="867">
                  <c:v>0.985792</c:v>
                </c:pt>
                <c:pt idx="868">
                  <c:v>0.98582000000000003</c:v>
                </c:pt>
                <c:pt idx="869">
                  <c:v>0.98585</c:v>
                </c:pt>
                <c:pt idx="870">
                  <c:v>0.98588100000000001</c:v>
                </c:pt>
                <c:pt idx="871">
                  <c:v>0.98591300000000004</c:v>
                </c:pt>
                <c:pt idx="872">
                  <c:v>0.98594599999999999</c:v>
                </c:pt>
                <c:pt idx="873">
                  <c:v>0.98597999999999997</c:v>
                </c:pt>
                <c:pt idx="874">
                  <c:v>0.98601499999999997</c:v>
                </c:pt>
                <c:pt idx="875">
                  <c:v>0.98605100000000001</c:v>
                </c:pt>
                <c:pt idx="876">
                  <c:v>0.98608799999999996</c:v>
                </c:pt>
                <c:pt idx="877">
                  <c:v>0.98612599999999995</c:v>
                </c:pt>
                <c:pt idx="878">
                  <c:v>0.98616499999999996</c:v>
                </c:pt>
                <c:pt idx="879">
                  <c:v>0.986205</c:v>
                </c:pt>
                <c:pt idx="880">
                  <c:v>0.98624599999999996</c:v>
                </c:pt>
                <c:pt idx="881">
                  <c:v>0.98628800000000005</c:v>
                </c:pt>
                <c:pt idx="882">
                  <c:v>0.98633099999999996</c:v>
                </c:pt>
                <c:pt idx="883">
                  <c:v>0.986375</c:v>
                </c:pt>
                <c:pt idx="884">
                  <c:v>0.98641999999999996</c:v>
                </c:pt>
                <c:pt idx="885">
                  <c:v>0.98646599999999995</c:v>
                </c:pt>
                <c:pt idx="886">
                  <c:v>0.98651299999999997</c:v>
                </c:pt>
                <c:pt idx="887">
                  <c:v>0.98655999999999999</c:v>
                </c:pt>
                <c:pt idx="888">
                  <c:v>0.98660899999999996</c:v>
                </c:pt>
                <c:pt idx="889">
                  <c:v>0.98665800000000004</c:v>
                </c:pt>
                <c:pt idx="890">
                  <c:v>0.98670800000000003</c:v>
                </c:pt>
                <c:pt idx="891">
                  <c:v>0.98675900000000005</c:v>
                </c:pt>
                <c:pt idx="892">
                  <c:v>0.98681099999999999</c:v>
                </c:pt>
                <c:pt idx="893">
                  <c:v>0.98686300000000005</c:v>
                </c:pt>
                <c:pt idx="894">
                  <c:v>0.98691700000000004</c:v>
                </c:pt>
                <c:pt idx="895">
                  <c:v>0.98697100000000004</c:v>
                </c:pt>
                <c:pt idx="896">
                  <c:v>0.98702500000000004</c:v>
                </c:pt>
                <c:pt idx="897">
                  <c:v>0.98708099999999999</c:v>
                </c:pt>
                <c:pt idx="898">
                  <c:v>0.98713700000000004</c:v>
                </c:pt>
                <c:pt idx="899">
                  <c:v>0.98719400000000002</c:v>
                </c:pt>
                <c:pt idx="900">
                  <c:v>0.98725200000000002</c:v>
                </c:pt>
                <c:pt idx="901">
                  <c:v>0.98731100000000005</c:v>
                </c:pt>
                <c:pt idx="902">
                  <c:v>0.98736999999999997</c:v>
                </c:pt>
                <c:pt idx="903">
                  <c:v>0.987429</c:v>
                </c:pt>
                <c:pt idx="904">
                  <c:v>0.98748999999999998</c:v>
                </c:pt>
                <c:pt idx="905">
                  <c:v>0.98755099999999996</c:v>
                </c:pt>
                <c:pt idx="906">
                  <c:v>0.98761299999999996</c:v>
                </c:pt>
                <c:pt idx="907">
                  <c:v>0.98767499999999997</c:v>
                </c:pt>
                <c:pt idx="908">
                  <c:v>0.987738</c:v>
                </c:pt>
                <c:pt idx="909">
                  <c:v>0.98780199999999996</c:v>
                </c:pt>
                <c:pt idx="910">
                  <c:v>0.98786600000000002</c:v>
                </c:pt>
                <c:pt idx="911">
                  <c:v>0.98792999999999997</c:v>
                </c:pt>
                <c:pt idx="912">
                  <c:v>0.98799599999999999</c:v>
                </c:pt>
                <c:pt idx="913">
                  <c:v>0.98806099999999997</c:v>
                </c:pt>
                <c:pt idx="914">
                  <c:v>0.98812800000000001</c:v>
                </c:pt>
                <c:pt idx="915">
                  <c:v>0.98819500000000005</c:v>
                </c:pt>
                <c:pt idx="916">
                  <c:v>0.98826199999999997</c:v>
                </c:pt>
                <c:pt idx="917">
                  <c:v>0.98833000000000004</c:v>
                </c:pt>
                <c:pt idx="918">
                  <c:v>0.988398</c:v>
                </c:pt>
                <c:pt idx="919">
                  <c:v>0.98846699999999998</c:v>
                </c:pt>
                <c:pt idx="920">
                  <c:v>0.98853599999999997</c:v>
                </c:pt>
                <c:pt idx="921">
                  <c:v>0.98860599999999998</c:v>
                </c:pt>
                <c:pt idx="922">
                  <c:v>0.988676</c:v>
                </c:pt>
                <c:pt idx="923">
                  <c:v>0.98874700000000004</c:v>
                </c:pt>
                <c:pt idx="924">
                  <c:v>0.98881799999999997</c:v>
                </c:pt>
                <c:pt idx="925">
                  <c:v>0.98888900000000002</c:v>
                </c:pt>
                <c:pt idx="926">
                  <c:v>0.98896099999999998</c:v>
                </c:pt>
                <c:pt idx="927">
                  <c:v>0.98903300000000005</c:v>
                </c:pt>
                <c:pt idx="928">
                  <c:v>0.98910600000000004</c:v>
                </c:pt>
                <c:pt idx="929">
                  <c:v>0.98917900000000003</c:v>
                </c:pt>
                <c:pt idx="930">
                  <c:v>0.98925200000000002</c:v>
                </c:pt>
                <c:pt idx="931">
                  <c:v>0.98932500000000001</c:v>
                </c:pt>
                <c:pt idx="932">
                  <c:v>0.98939900000000003</c:v>
                </c:pt>
                <c:pt idx="933">
                  <c:v>0.98947399999999996</c:v>
                </c:pt>
                <c:pt idx="934">
                  <c:v>0.98954799999999998</c:v>
                </c:pt>
                <c:pt idx="935">
                  <c:v>0.98962300000000003</c:v>
                </c:pt>
                <c:pt idx="936">
                  <c:v>0.98969799999999997</c:v>
                </c:pt>
                <c:pt idx="937">
                  <c:v>0.98977400000000004</c:v>
                </c:pt>
                <c:pt idx="938">
                  <c:v>0.98984899999999998</c:v>
                </c:pt>
                <c:pt idx="939">
                  <c:v>0.98992500000000005</c:v>
                </c:pt>
                <c:pt idx="940">
                  <c:v>0.99000200000000005</c:v>
                </c:pt>
                <c:pt idx="941">
                  <c:v>0.99007800000000001</c:v>
                </c:pt>
                <c:pt idx="942">
                  <c:v>0.99015500000000001</c:v>
                </c:pt>
                <c:pt idx="943">
                  <c:v>0.990232</c:v>
                </c:pt>
                <c:pt idx="944">
                  <c:v>0.99030899999999999</c:v>
                </c:pt>
                <c:pt idx="945">
                  <c:v>0.99038599999999999</c:v>
                </c:pt>
                <c:pt idx="946">
                  <c:v>0.99046400000000001</c:v>
                </c:pt>
                <c:pt idx="947">
                  <c:v>0.990541</c:v>
                </c:pt>
                <c:pt idx="948">
                  <c:v>0.99061900000000003</c:v>
                </c:pt>
                <c:pt idx="949">
                  <c:v>0.99069700000000005</c:v>
                </c:pt>
                <c:pt idx="950">
                  <c:v>0.99077499999999996</c:v>
                </c:pt>
                <c:pt idx="951">
                  <c:v>0.99085299999999998</c:v>
                </c:pt>
                <c:pt idx="952">
                  <c:v>0.99093200000000004</c:v>
                </c:pt>
                <c:pt idx="953">
                  <c:v>0.99100999999999995</c:v>
                </c:pt>
                <c:pt idx="954">
                  <c:v>0.991089</c:v>
                </c:pt>
                <c:pt idx="955">
                  <c:v>0.99116800000000005</c:v>
                </c:pt>
                <c:pt idx="956">
                  <c:v>0.99124699999999999</c:v>
                </c:pt>
                <c:pt idx="957">
                  <c:v>0.99132600000000004</c:v>
                </c:pt>
                <c:pt idx="958">
                  <c:v>0.99140499999999998</c:v>
                </c:pt>
                <c:pt idx="959">
                  <c:v>0.99148400000000003</c:v>
                </c:pt>
                <c:pt idx="960">
                  <c:v>0.99156299999999997</c:v>
                </c:pt>
                <c:pt idx="961">
                  <c:v>0.99164200000000002</c:v>
                </c:pt>
                <c:pt idx="962">
                  <c:v>0.99172099999999996</c:v>
                </c:pt>
                <c:pt idx="963">
                  <c:v>0.99180000000000001</c:v>
                </c:pt>
                <c:pt idx="964">
                  <c:v>0.99187999999999998</c:v>
                </c:pt>
                <c:pt idx="965">
                  <c:v>0.99195900000000004</c:v>
                </c:pt>
                <c:pt idx="966">
                  <c:v>0.99203799999999998</c:v>
                </c:pt>
                <c:pt idx="967">
                  <c:v>0.99211800000000006</c:v>
                </c:pt>
                <c:pt idx="968">
                  <c:v>0.992197</c:v>
                </c:pt>
                <c:pt idx="969">
                  <c:v>0.99227600000000005</c:v>
                </c:pt>
                <c:pt idx="970">
                  <c:v>0.99235600000000002</c:v>
                </c:pt>
                <c:pt idx="971">
                  <c:v>0.99243499999999996</c:v>
                </c:pt>
                <c:pt idx="972">
                  <c:v>0.99251400000000001</c:v>
                </c:pt>
                <c:pt idx="973">
                  <c:v>0.99259299999999995</c:v>
                </c:pt>
                <c:pt idx="974">
                  <c:v>0.992672</c:v>
                </c:pt>
                <c:pt idx="975">
                  <c:v>0.99275199999999997</c:v>
                </c:pt>
                <c:pt idx="976">
                  <c:v>0.99283100000000002</c:v>
                </c:pt>
                <c:pt idx="977">
                  <c:v>0.99290900000000004</c:v>
                </c:pt>
                <c:pt idx="978">
                  <c:v>0.99298799999999998</c:v>
                </c:pt>
                <c:pt idx="979">
                  <c:v>0.99306700000000003</c:v>
                </c:pt>
                <c:pt idx="980">
                  <c:v>0.99314599999999997</c:v>
                </c:pt>
                <c:pt idx="981">
                  <c:v>0.993224</c:v>
                </c:pt>
                <c:pt idx="982">
                  <c:v>0.99330300000000005</c:v>
                </c:pt>
                <c:pt idx="983">
                  <c:v>0.99338099999999996</c:v>
                </c:pt>
                <c:pt idx="984">
                  <c:v>0.99345899999999998</c:v>
                </c:pt>
                <c:pt idx="985">
                  <c:v>0.99353800000000003</c:v>
                </c:pt>
                <c:pt idx="986">
                  <c:v>0.99361500000000003</c:v>
                </c:pt>
                <c:pt idx="987">
                  <c:v>0.99369300000000005</c:v>
                </c:pt>
                <c:pt idx="988">
                  <c:v>0.99377099999999996</c:v>
                </c:pt>
                <c:pt idx="989">
                  <c:v>0.99384899999999998</c:v>
                </c:pt>
                <c:pt idx="990">
                  <c:v>0.99392599999999998</c:v>
                </c:pt>
                <c:pt idx="991">
                  <c:v>0.99400299999999997</c:v>
                </c:pt>
                <c:pt idx="992">
                  <c:v>0.99407999999999996</c:v>
                </c:pt>
                <c:pt idx="993">
                  <c:v>0.99415699999999996</c:v>
                </c:pt>
                <c:pt idx="994">
                  <c:v>0.99423399999999995</c:v>
                </c:pt>
                <c:pt idx="995">
                  <c:v>0.99431000000000003</c:v>
                </c:pt>
                <c:pt idx="996">
                  <c:v>0.99438599999999999</c:v>
                </c:pt>
                <c:pt idx="997">
                  <c:v>0.99446299999999999</c:v>
                </c:pt>
                <c:pt idx="998">
                  <c:v>0.99453800000000003</c:v>
                </c:pt>
                <c:pt idx="999">
                  <c:v>0.994614</c:v>
                </c:pt>
                <c:pt idx="1000">
                  <c:v>0.99468999999999996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497-4A80-8199-641EE316B9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8977688"/>
        <c:axId val="598974080"/>
      </c:scatterChart>
      <c:valAx>
        <c:axId val="598977688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974080"/>
        <c:crosses val="autoZero"/>
        <c:crossBetween val="midCat"/>
      </c:valAx>
      <c:valAx>
        <c:axId val="598974080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977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v2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h=0.1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Trap!$F$2:$F$102</c:f>
              <c:numCache>
                <c:formatCode>General</c:formatCode>
                <c:ptCount val="101"/>
                <c:pt idx="0">
                  <c:v>4.7505899999999998E-3</c:v>
                </c:pt>
                <c:pt idx="1">
                  <c:v>1.8505899999999999E-2</c:v>
                </c:pt>
                <c:pt idx="2">
                  <c:v>4.0279599999999999E-2</c:v>
                </c:pt>
                <c:pt idx="3">
                  <c:v>6.9103100000000001E-2</c:v>
                </c:pt>
                <c:pt idx="4">
                  <c:v>0.104033</c:v>
                </c:pt>
                <c:pt idx="5">
                  <c:v>0.14415600000000001</c:v>
                </c:pt>
                <c:pt idx="6">
                  <c:v>0.18859899999999999</c:v>
                </c:pt>
                <c:pt idx="7">
                  <c:v>0.23652799999999999</c:v>
                </c:pt>
                <c:pt idx="8">
                  <c:v>0.28715800000000002</c:v>
                </c:pt>
                <c:pt idx="9">
                  <c:v>0.33975</c:v>
                </c:pt>
                <c:pt idx="10">
                  <c:v>0.39361800000000002</c:v>
                </c:pt>
                <c:pt idx="11">
                  <c:v>0.44812999999999997</c:v>
                </c:pt>
                <c:pt idx="12">
                  <c:v>0.50270499999999996</c:v>
                </c:pt>
                <c:pt idx="13">
                  <c:v>0.55682100000000001</c:v>
                </c:pt>
                <c:pt idx="14">
                  <c:v>0.61000500000000002</c:v>
                </c:pt>
                <c:pt idx="15">
                  <c:v>0.66184200000000004</c:v>
                </c:pt>
                <c:pt idx="16">
                  <c:v>0.71196599999999999</c:v>
                </c:pt>
                <c:pt idx="17">
                  <c:v>0.76006499999999999</c:v>
                </c:pt>
                <c:pt idx="18">
                  <c:v>0.80587299999999995</c:v>
                </c:pt>
                <c:pt idx="19">
                  <c:v>0.84917399999999998</c:v>
                </c:pt>
                <c:pt idx="20">
                  <c:v>0.88979299999999995</c:v>
                </c:pt>
                <c:pt idx="21">
                  <c:v>0.92760100000000001</c:v>
                </c:pt>
                <c:pt idx="22">
                  <c:v>0.962503</c:v>
                </c:pt>
                <c:pt idx="23">
                  <c:v>0.99444699999999997</c:v>
                </c:pt>
                <c:pt idx="24">
                  <c:v>1.0234099999999999</c:v>
                </c:pt>
                <c:pt idx="25">
                  <c:v>1.04939</c:v>
                </c:pt>
                <c:pt idx="26">
                  <c:v>1.0724400000000001</c:v>
                </c:pt>
                <c:pt idx="27">
                  <c:v>1.0926100000000001</c:v>
                </c:pt>
                <c:pt idx="28">
                  <c:v>1.10999</c:v>
                </c:pt>
                <c:pt idx="29">
                  <c:v>1.1246700000000001</c:v>
                </c:pt>
                <c:pt idx="30">
                  <c:v>1.13676</c:v>
                </c:pt>
                <c:pt idx="31">
                  <c:v>1.1464099999999999</c:v>
                </c:pt>
                <c:pt idx="32">
                  <c:v>1.1537599999999999</c:v>
                </c:pt>
                <c:pt idx="33">
                  <c:v>1.1589400000000001</c:v>
                </c:pt>
                <c:pt idx="34">
                  <c:v>1.16212</c:v>
                </c:pt>
                <c:pt idx="35">
                  <c:v>1.1634599999999999</c:v>
                </c:pt>
                <c:pt idx="36">
                  <c:v>1.1631199999999999</c:v>
                </c:pt>
                <c:pt idx="37">
                  <c:v>1.16126</c:v>
                </c:pt>
                <c:pt idx="38">
                  <c:v>1.15804</c:v>
                </c:pt>
                <c:pt idx="39">
                  <c:v>1.1536299999999999</c:v>
                </c:pt>
                <c:pt idx="40">
                  <c:v>1.14818</c:v>
                </c:pt>
                <c:pt idx="41">
                  <c:v>1.14184</c:v>
                </c:pt>
                <c:pt idx="42">
                  <c:v>1.1347499999999999</c:v>
                </c:pt>
                <c:pt idx="43">
                  <c:v>1.12706</c:v>
                </c:pt>
                <c:pt idx="44">
                  <c:v>1.1188899999999999</c:v>
                </c:pt>
                <c:pt idx="45">
                  <c:v>1.1103700000000001</c:v>
                </c:pt>
                <c:pt idx="46">
                  <c:v>1.10161</c:v>
                </c:pt>
                <c:pt idx="47">
                  <c:v>1.0927100000000001</c:v>
                </c:pt>
                <c:pt idx="48">
                  <c:v>1.08378</c:v>
                </c:pt>
                <c:pt idx="49">
                  <c:v>1.0749</c:v>
                </c:pt>
                <c:pt idx="50">
                  <c:v>1.06616</c:v>
                </c:pt>
                <c:pt idx="51">
                  <c:v>1.0576099999999999</c:v>
                </c:pt>
                <c:pt idx="52">
                  <c:v>1.0493300000000001</c:v>
                </c:pt>
                <c:pt idx="53">
                  <c:v>1.0413699999999999</c:v>
                </c:pt>
                <c:pt idx="54">
                  <c:v>1.0337700000000001</c:v>
                </c:pt>
                <c:pt idx="55">
                  <c:v>1.02658</c:v>
                </c:pt>
                <c:pt idx="56">
                  <c:v>1.0198100000000001</c:v>
                </c:pt>
                <c:pt idx="57">
                  <c:v>1.0135000000000001</c:v>
                </c:pt>
                <c:pt idx="58">
                  <c:v>1.00766</c:v>
                </c:pt>
                <c:pt idx="59">
                  <c:v>1.0023</c:v>
                </c:pt>
                <c:pt idx="60">
                  <c:v>0.99743099999999996</c:v>
                </c:pt>
                <c:pt idx="61">
                  <c:v>0.99304700000000001</c:v>
                </c:pt>
                <c:pt idx="62">
                  <c:v>0.989147</c:v>
                </c:pt>
                <c:pt idx="63">
                  <c:v>0.98571900000000001</c:v>
                </c:pt>
                <c:pt idx="64">
                  <c:v>0.98275400000000002</c:v>
                </c:pt>
                <c:pt idx="65">
                  <c:v>0.98023400000000005</c:v>
                </c:pt>
                <c:pt idx="66">
                  <c:v>0.97814100000000004</c:v>
                </c:pt>
                <c:pt idx="67">
                  <c:v>0.97645400000000004</c:v>
                </c:pt>
                <c:pt idx="68">
                  <c:v>0.97515200000000002</c:v>
                </c:pt>
                <c:pt idx="69">
                  <c:v>0.97420899999999999</c:v>
                </c:pt>
                <c:pt idx="70">
                  <c:v>0.97360100000000005</c:v>
                </c:pt>
                <c:pt idx="71">
                  <c:v>0.973302</c:v>
                </c:pt>
                <c:pt idx="72">
                  <c:v>0.97328499999999996</c:v>
                </c:pt>
                <c:pt idx="73">
                  <c:v>0.97352300000000003</c:v>
                </c:pt>
                <c:pt idx="74">
                  <c:v>0.97399000000000002</c:v>
                </c:pt>
                <c:pt idx="75">
                  <c:v>0.97465999999999997</c:v>
                </c:pt>
                <c:pt idx="76">
                  <c:v>0.97550700000000001</c:v>
                </c:pt>
                <c:pt idx="77">
                  <c:v>0.97650599999999999</c:v>
                </c:pt>
                <c:pt idx="78">
                  <c:v>0.97763299999999997</c:v>
                </c:pt>
                <c:pt idx="79">
                  <c:v>0.97886600000000001</c:v>
                </c:pt>
                <c:pt idx="80">
                  <c:v>0.98018300000000003</c:v>
                </c:pt>
                <c:pt idx="81">
                  <c:v>0.98156299999999996</c:v>
                </c:pt>
                <c:pt idx="82">
                  <c:v>0.98298600000000003</c:v>
                </c:pt>
                <c:pt idx="83">
                  <c:v>0.98443700000000001</c:v>
                </c:pt>
                <c:pt idx="84">
                  <c:v>0.98589700000000002</c:v>
                </c:pt>
                <c:pt idx="85">
                  <c:v>0.98735200000000001</c:v>
                </c:pt>
                <c:pt idx="86">
                  <c:v>0.98878999999999995</c:v>
                </c:pt>
                <c:pt idx="87">
                  <c:v>0.99019699999999999</c:v>
                </c:pt>
                <c:pt idx="88">
                  <c:v>0.991564</c:v>
                </c:pt>
                <c:pt idx="89">
                  <c:v>0.99288100000000001</c:v>
                </c:pt>
                <c:pt idx="90">
                  <c:v>0.99414100000000005</c:v>
                </c:pt>
                <c:pt idx="91">
                  <c:v>0.995336</c:v>
                </c:pt>
                <c:pt idx="92">
                  <c:v>0.99646199999999996</c:v>
                </c:pt>
                <c:pt idx="93">
                  <c:v>0.99751500000000004</c:v>
                </c:pt>
                <c:pt idx="94">
                  <c:v>0.99849200000000005</c:v>
                </c:pt>
                <c:pt idx="95">
                  <c:v>0.99939</c:v>
                </c:pt>
                <c:pt idx="96">
                  <c:v>1.00021</c:v>
                </c:pt>
                <c:pt idx="97">
                  <c:v>1.00095</c:v>
                </c:pt>
                <c:pt idx="98">
                  <c:v>1.0016099999999999</c:v>
                </c:pt>
                <c:pt idx="99">
                  <c:v>1.0021899999999999</c:v>
                </c:pt>
                <c:pt idx="100">
                  <c:v>1.0026900000000001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CE-49ED-BED3-972F06CC644A}"/>
            </c:ext>
          </c:extLst>
        </c:ser>
        <c:ser>
          <c:idx val="1"/>
          <c:order val="1"/>
          <c:tx>
            <c:v>h=0.01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Trap!$T$2:$T$1002</c:f>
              <c:numCache>
                <c:formatCode>General</c:formatCode>
                <c:ptCount val="1001"/>
                <c:pt idx="0" formatCode="0.00E+00">
                  <c:v>4.9750000000000003E-5</c:v>
                </c:pt>
                <c:pt idx="1">
                  <c:v>1.985E-4</c:v>
                </c:pt>
                <c:pt idx="2">
                  <c:v>4.4525000000000001E-4</c:v>
                </c:pt>
                <c:pt idx="3">
                  <c:v>7.89001E-4</c:v>
                </c:pt>
                <c:pt idx="4">
                  <c:v>1.22875E-3</c:v>
                </c:pt>
                <c:pt idx="5">
                  <c:v>1.76351E-3</c:v>
                </c:pt>
                <c:pt idx="6">
                  <c:v>2.3922700000000002E-3</c:v>
                </c:pt>
                <c:pt idx="7">
                  <c:v>3.1140299999999998E-3</c:v>
                </c:pt>
                <c:pt idx="8">
                  <c:v>3.9278000000000004E-3</c:v>
                </c:pt>
                <c:pt idx="9">
                  <c:v>4.8325900000000003E-3</c:v>
                </c:pt>
                <c:pt idx="10">
                  <c:v>5.82739E-3</c:v>
                </c:pt>
                <c:pt idx="11">
                  <c:v>6.9112100000000001E-3</c:v>
                </c:pt>
                <c:pt idx="12">
                  <c:v>8.0830599999999996E-3</c:v>
                </c:pt>
                <c:pt idx="13">
                  <c:v>9.3419499999999999E-3</c:v>
                </c:pt>
                <c:pt idx="14">
                  <c:v>1.0686899999999999E-2</c:v>
                </c:pt>
                <c:pt idx="15">
                  <c:v>1.21169E-2</c:v>
                </c:pt>
                <c:pt idx="16">
                  <c:v>1.36309E-2</c:v>
                </c:pt>
                <c:pt idx="17">
                  <c:v>1.52281E-2</c:v>
                </c:pt>
                <c:pt idx="18">
                  <c:v>1.69073E-2</c:v>
                </c:pt>
                <c:pt idx="19">
                  <c:v>1.8667599999999999E-2</c:v>
                </c:pt>
                <c:pt idx="20">
                  <c:v>2.0508100000000001E-2</c:v>
                </c:pt>
                <c:pt idx="21">
                  <c:v>2.2427699999999998E-2</c:v>
                </c:pt>
                <c:pt idx="22">
                  <c:v>2.4425499999999999E-2</c:v>
                </c:pt>
                <c:pt idx="23">
                  <c:v>2.65004E-2</c:v>
                </c:pt>
                <c:pt idx="24">
                  <c:v>2.8651599999999999E-2</c:v>
                </c:pt>
                <c:pt idx="25">
                  <c:v>3.0877999999999999E-2</c:v>
                </c:pt>
                <c:pt idx="26">
                  <c:v>3.3178699999999998E-2</c:v>
                </c:pt>
                <c:pt idx="27">
                  <c:v>3.5552800000000002E-2</c:v>
                </c:pt>
                <c:pt idx="28">
                  <c:v>3.7999100000000001E-2</c:v>
                </c:pt>
                <c:pt idx="29">
                  <c:v>4.0516799999999999E-2</c:v>
                </c:pt>
                <c:pt idx="30">
                  <c:v>4.3104999999999997E-2</c:v>
                </c:pt>
                <c:pt idx="31">
                  <c:v>4.57626E-2</c:v>
                </c:pt>
                <c:pt idx="32">
                  <c:v>4.8488700000000003E-2</c:v>
                </c:pt>
                <c:pt idx="33">
                  <c:v>5.1282399999999999E-2</c:v>
                </c:pt>
                <c:pt idx="34">
                  <c:v>5.4142599999999999E-2</c:v>
                </c:pt>
                <c:pt idx="35">
                  <c:v>5.7068500000000001E-2</c:v>
                </c:pt>
                <c:pt idx="36">
                  <c:v>6.00592E-2</c:v>
                </c:pt>
                <c:pt idx="37">
                  <c:v>6.3113600000000006E-2</c:v>
                </c:pt>
                <c:pt idx="38">
                  <c:v>6.6230800000000006E-2</c:v>
                </c:pt>
                <c:pt idx="39">
                  <c:v>6.9409899999999997E-2</c:v>
                </c:pt>
                <c:pt idx="40">
                  <c:v>7.2650000000000006E-2</c:v>
                </c:pt>
                <c:pt idx="41">
                  <c:v>7.5950100000000006E-2</c:v>
                </c:pt>
                <c:pt idx="42">
                  <c:v>7.9309299999999999E-2</c:v>
                </c:pt>
                <c:pt idx="43">
                  <c:v>8.27267E-2</c:v>
                </c:pt>
                <c:pt idx="44">
                  <c:v>8.6201399999999997E-2</c:v>
                </c:pt>
                <c:pt idx="45">
                  <c:v>8.9732400000000004E-2</c:v>
                </c:pt>
                <c:pt idx="46">
                  <c:v>9.3318799999999993E-2</c:v>
                </c:pt>
                <c:pt idx="47">
                  <c:v>9.6959799999999999E-2</c:v>
                </c:pt>
                <c:pt idx="48">
                  <c:v>0.10065399999999999</c:v>
                </c:pt>
                <c:pt idx="49">
                  <c:v>0.10440199999999999</c:v>
                </c:pt>
                <c:pt idx="50">
                  <c:v>0.10820100000000001</c:v>
                </c:pt>
                <c:pt idx="51">
                  <c:v>0.112051</c:v>
                </c:pt>
                <c:pt idx="52">
                  <c:v>0.115951</c:v>
                </c:pt>
                <c:pt idx="53">
                  <c:v>0.11990000000000001</c:v>
                </c:pt>
                <c:pt idx="54">
                  <c:v>0.12389799999999999</c:v>
                </c:pt>
                <c:pt idx="55">
                  <c:v>0.127943</c:v>
                </c:pt>
                <c:pt idx="56">
                  <c:v>0.13203400000000001</c:v>
                </c:pt>
                <c:pt idx="57">
                  <c:v>0.13617199999999999</c:v>
                </c:pt>
                <c:pt idx="58">
                  <c:v>0.14035300000000001</c:v>
                </c:pt>
                <c:pt idx="59">
                  <c:v>0.14457900000000001</c:v>
                </c:pt>
                <c:pt idx="60">
                  <c:v>0.14884800000000001</c:v>
                </c:pt>
                <c:pt idx="61">
                  <c:v>0.15315899999999999</c:v>
                </c:pt>
                <c:pt idx="62">
                  <c:v>0.15751200000000001</c:v>
                </c:pt>
                <c:pt idx="63">
                  <c:v>0.16190499999999999</c:v>
                </c:pt>
                <c:pt idx="64">
                  <c:v>0.16633800000000001</c:v>
                </c:pt>
                <c:pt idx="65">
                  <c:v>0.17080899999999999</c:v>
                </c:pt>
                <c:pt idx="66">
                  <c:v>0.175319</c:v>
                </c:pt>
                <c:pt idx="67">
                  <c:v>0.179865</c:v>
                </c:pt>
                <c:pt idx="68">
                  <c:v>0.184448</c:v>
                </c:pt>
                <c:pt idx="69">
                  <c:v>0.18906700000000001</c:v>
                </c:pt>
                <c:pt idx="70">
                  <c:v>0.19372</c:v>
                </c:pt>
                <c:pt idx="71">
                  <c:v>0.198408</c:v>
                </c:pt>
                <c:pt idx="72">
                  <c:v>0.203128</c:v>
                </c:pt>
                <c:pt idx="73">
                  <c:v>0.20788100000000001</c:v>
                </c:pt>
                <c:pt idx="74">
                  <c:v>0.21266499999999999</c:v>
                </c:pt>
                <c:pt idx="75">
                  <c:v>0.21748000000000001</c:v>
                </c:pt>
                <c:pt idx="76">
                  <c:v>0.22232499999999999</c:v>
                </c:pt>
                <c:pt idx="77">
                  <c:v>0.22719900000000001</c:v>
                </c:pt>
                <c:pt idx="78">
                  <c:v>0.232102</c:v>
                </c:pt>
                <c:pt idx="79">
                  <c:v>0.23703199999999999</c:v>
                </c:pt>
                <c:pt idx="80">
                  <c:v>0.24198900000000001</c:v>
                </c:pt>
                <c:pt idx="81">
                  <c:v>0.246972</c:v>
                </c:pt>
                <c:pt idx="82">
                  <c:v>0.25198100000000001</c:v>
                </c:pt>
                <c:pt idx="83">
                  <c:v>0.25701400000000002</c:v>
                </c:pt>
                <c:pt idx="84">
                  <c:v>0.26207000000000003</c:v>
                </c:pt>
                <c:pt idx="85">
                  <c:v>0.26715</c:v>
                </c:pt>
                <c:pt idx="86">
                  <c:v>0.27225300000000002</c:v>
                </c:pt>
                <c:pt idx="87">
                  <c:v>0.27737699999999998</c:v>
                </c:pt>
                <c:pt idx="88">
                  <c:v>0.282522</c:v>
                </c:pt>
                <c:pt idx="89">
                  <c:v>0.28768700000000003</c:v>
                </c:pt>
                <c:pt idx="90">
                  <c:v>0.29287200000000002</c:v>
                </c:pt>
                <c:pt idx="91">
                  <c:v>0.29807499999999998</c:v>
                </c:pt>
                <c:pt idx="92">
                  <c:v>0.30329600000000001</c:v>
                </c:pt>
                <c:pt idx="93">
                  <c:v>0.308535</c:v>
                </c:pt>
                <c:pt idx="94">
                  <c:v>0.31379099999999999</c:v>
                </c:pt>
                <c:pt idx="95">
                  <c:v>0.31906200000000001</c:v>
                </c:pt>
                <c:pt idx="96">
                  <c:v>0.324349</c:v>
                </c:pt>
                <c:pt idx="97">
                  <c:v>0.32965</c:v>
                </c:pt>
                <c:pt idx="98">
                  <c:v>0.33496599999999999</c:v>
                </c:pt>
                <c:pt idx="99">
                  <c:v>0.34029399999999999</c:v>
                </c:pt>
                <c:pt idx="100">
                  <c:v>0.345636</c:v>
                </c:pt>
                <c:pt idx="101">
                  <c:v>0.350989</c:v>
                </c:pt>
                <c:pt idx="102">
                  <c:v>0.35635299999999998</c:v>
                </c:pt>
                <c:pt idx="103">
                  <c:v>0.36172900000000002</c:v>
                </c:pt>
                <c:pt idx="104">
                  <c:v>0.367114</c:v>
                </c:pt>
                <c:pt idx="105">
                  <c:v>0.37250800000000001</c:v>
                </c:pt>
                <c:pt idx="106">
                  <c:v>0.37791200000000003</c:v>
                </c:pt>
                <c:pt idx="107">
                  <c:v>0.38332300000000002</c:v>
                </c:pt>
                <c:pt idx="108">
                  <c:v>0.38874199999999998</c:v>
                </c:pt>
                <c:pt idx="109">
                  <c:v>0.39416800000000002</c:v>
                </c:pt>
                <c:pt idx="110">
                  <c:v>0.39960000000000001</c:v>
                </c:pt>
                <c:pt idx="111">
                  <c:v>0.40503800000000001</c:v>
                </c:pt>
                <c:pt idx="112">
                  <c:v>0.41048099999999998</c:v>
                </c:pt>
                <c:pt idx="113">
                  <c:v>0.41592899999999999</c:v>
                </c:pt>
                <c:pt idx="114">
                  <c:v>0.42137999999999998</c:v>
                </c:pt>
                <c:pt idx="115">
                  <c:v>0.42683500000000002</c:v>
                </c:pt>
                <c:pt idx="116">
                  <c:v>0.43229299999999998</c:v>
                </c:pt>
                <c:pt idx="117">
                  <c:v>0.43775199999999997</c:v>
                </c:pt>
                <c:pt idx="118">
                  <c:v>0.443214</c:v>
                </c:pt>
                <c:pt idx="119">
                  <c:v>0.44867600000000002</c:v>
                </c:pt>
                <c:pt idx="120">
                  <c:v>0.45413900000000001</c:v>
                </c:pt>
                <c:pt idx="121">
                  <c:v>0.45960200000000001</c:v>
                </c:pt>
                <c:pt idx="122">
                  <c:v>0.46506399999999998</c:v>
                </c:pt>
                <c:pt idx="123">
                  <c:v>0.47052500000000003</c:v>
                </c:pt>
                <c:pt idx="124">
                  <c:v>0.47598400000000002</c:v>
                </c:pt>
                <c:pt idx="125">
                  <c:v>0.48144199999999998</c:v>
                </c:pt>
                <c:pt idx="126">
                  <c:v>0.486896</c:v>
                </c:pt>
                <c:pt idx="127">
                  <c:v>0.49234800000000001</c:v>
                </c:pt>
                <c:pt idx="128">
                  <c:v>0.49779499999999999</c:v>
                </c:pt>
                <c:pt idx="129">
                  <c:v>0.50323899999999999</c:v>
                </c:pt>
                <c:pt idx="130">
                  <c:v>0.50867700000000005</c:v>
                </c:pt>
                <c:pt idx="131">
                  <c:v>0.51411099999999998</c:v>
                </c:pt>
                <c:pt idx="132">
                  <c:v>0.51953800000000006</c:v>
                </c:pt>
                <c:pt idx="133">
                  <c:v>0.52495999999999998</c:v>
                </c:pt>
                <c:pt idx="134">
                  <c:v>0.53037500000000004</c:v>
                </c:pt>
                <c:pt idx="135">
                  <c:v>0.53578199999999998</c:v>
                </c:pt>
                <c:pt idx="136">
                  <c:v>0.54118299999999997</c:v>
                </c:pt>
                <c:pt idx="137">
                  <c:v>0.54657500000000003</c:v>
                </c:pt>
                <c:pt idx="138">
                  <c:v>0.55195799999999995</c:v>
                </c:pt>
                <c:pt idx="139">
                  <c:v>0.55733200000000005</c:v>
                </c:pt>
                <c:pt idx="140">
                  <c:v>0.56269800000000003</c:v>
                </c:pt>
                <c:pt idx="141">
                  <c:v>0.56805300000000003</c:v>
                </c:pt>
                <c:pt idx="142">
                  <c:v>0.57339799999999996</c:v>
                </c:pt>
                <c:pt idx="143">
                  <c:v>0.57873200000000002</c:v>
                </c:pt>
                <c:pt idx="144">
                  <c:v>0.58405499999999999</c:v>
                </c:pt>
                <c:pt idx="145">
                  <c:v>0.58936599999999995</c:v>
                </c:pt>
                <c:pt idx="146">
                  <c:v>0.594665</c:v>
                </c:pt>
                <c:pt idx="147">
                  <c:v>0.59995200000000004</c:v>
                </c:pt>
                <c:pt idx="148">
                  <c:v>0.60522699999999996</c:v>
                </c:pt>
                <c:pt idx="149">
                  <c:v>0.61048800000000003</c:v>
                </c:pt>
                <c:pt idx="150">
                  <c:v>0.61573500000000003</c:v>
                </c:pt>
                <c:pt idx="151">
                  <c:v>0.62096899999999999</c:v>
                </c:pt>
                <c:pt idx="152">
                  <c:v>0.62618799999999997</c:v>
                </c:pt>
                <c:pt idx="153">
                  <c:v>0.63139199999999995</c:v>
                </c:pt>
                <c:pt idx="154">
                  <c:v>0.63658099999999995</c:v>
                </c:pt>
                <c:pt idx="155">
                  <c:v>0.64175499999999996</c:v>
                </c:pt>
                <c:pt idx="156">
                  <c:v>0.64691299999999996</c:v>
                </c:pt>
                <c:pt idx="157">
                  <c:v>0.65205500000000005</c:v>
                </c:pt>
                <c:pt idx="158">
                  <c:v>0.65717999999999999</c:v>
                </c:pt>
                <c:pt idx="159">
                  <c:v>0.66228799999999999</c:v>
                </c:pt>
                <c:pt idx="160">
                  <c:v>0.66737899999999994</c:v>
                </c:pt>
                <c:pt idx="161">
                  <c:v>0.67245299999999997</c:v>
                </c:pt>
                <c:pt idx="162">
                  <c:v>0.677508</c:v>
                </c:pt>
                <c:pt idx="163">
                  <c:v>0.68254599999999999</c:v>
                </c:pt>
                <c:pt idx="164">
                  <c:v>0.68756499999999998</c:v>
                </c:pt>
                <c:pt idx="165">
                  <c:v>0.69256499999999999</c:v>
                </c:pt>
                <c:pt idx="166">
                  <c:v>0.697546</c:v>
                </c:pt>
                <c:pt idx="167">
                  <c:v>0.70250699999999999</c:v>
                </c:pt>
                <c:pt idx="168">
                  <c:v>0.70744899999999999</c:v>
                </c:pt>
                <c:pt idx="169">
                  <c:v>0.71236999999999995</c:v>
                </c:pt>
                <c:pt idx="170">
                  <c:v>0.71727200000000002</c:v>
                </c:pt>
                <c:pt idx="171">
                  <c:v>0.72215200000000002</c:v>
                </c:pt>
                <c:pt idx="172">
                  <c:v>0.72701199999999999</c:v>
                </c:pt>
                <c:pt idx="173">
                  <c:v>0.73185</c:v>
                </c:pt>
                <c:pt idx="174">
                  <c:v>0.73666699999999996</c:v>
                </c:pt>
                <c:pt idx="175">
                  <c:v>0.74146299999999998</c:v>
                </c:pt>
                <c:pt idx="176">
                  <c:v>0.74623600000000001</c:v>
                </c:pt>
                <c:pt idx="177">
                  <c:v>0.75098699999999996</c:v>
                </c:pt>
                <c:pt idx="178">
                  <c:v>0.75571600000000005</c:v>
                </c:pt>
                <c:pt idx="179">
                  <c:v>0.76042100000000001</c:v>
                </c:pt>
                <c:pt idx="180">
                  <c:v>0.76510400000000001</c:v>
                </c:pt>
                <c:pt idx="181">
                  <c:v>0.769764</c:v>
                </c:pt>
                <c:pt idx="182">
                  <c:v>0.77439999999999998</c:v>
                </c:pt>
                <c:pt idx="183">
                  <c:v>0.77901299999999996</c:v>
                </c:pt>
                <c:pt idx="184">
                  <c:v>0.78360099999999999</c:v>
                </c:pt>
                <c:pt idx="185">
                  <c:v>0.78816600000000003</c:v>
                </c:pt>
                <c:pt idx="186">
                  <c:v>0.79270600000000002</c:v>
                </c:pt>
                <c:pt idx="187">
                  <c:v>0.79722099999999996</c:v>
                </c:pt>
                <c:pt idx="188">
                  <c:v>0.80171199999999998</c:v>
                </c:pt>
                <c:pt idx="189">
                  <c:v>0.80617799999999995</c:v>
                </c:pt>
                <c:pt idx="190">
                  <c:v>0.81061899999999998</c:v>
                </c:pt>
                <c:pt idx="191">
                  <c:v>0.81503400000000004</c:v>
                </c:pt>
                <c:pt idx="192">
                  <c:v>0.81942400000000004</c:v>
                </c:pt>
                <c:pt idx="193">
                  <c:v>0.82378799999999996</c:v>
                </c:pt>
                <c:pt idx="194">
                  <c:v>0.82812600000000003</c:v>
                </c:pt>
                <c:pt idx="195">
                  <c:v>0.83243800000000001</c:v>
                </c:pt>
                <c:pt idx="196">
                  <c:v>0.83672400000000002</c:v>
                </c:pt>
                <c:pt idx="197">
                  <c:v>0.84098399999999995</c:v>
                </c:pt>
                <c:pt idx="198">
                  <c:v>0.845217</c:v>
                </c:pt>
                <c:pt idx="199">
                  <c:v>0.84942300000000004</c:v>
                </c:pt>
                <c:pt idx="200">
                  <c:v>0.853603</c:v>
                </c:pt>
                <c:pt idx="201">
                  <c:v>0.85775500000000005</c:v>
                </c:pt>
                <c:pt idx="202">
                  <c:v>0.86187999999999998</c:v>
                </c:pt>
                <c:pt idx="203">
                  <c:v>0.86597800000000003</c:v>
                </c:pt>
                <c:pt idx="204">
                  <c:v>0.87004800000000004</c:v>
                </c:pt>
                <c:pt idx="205">
                  <c:v>0.87409099999999995</c:v>
                </c:pt>
                <c:pt idx="206">
                  <c:v>0.87810699999999997</c:v>
                </c:pt>
                <c:pt idx="207">
                  <c:v>0.88209400000000004</c:v>
                </c:pt>
                <c:pt idx="208">
                  <c:v>0.88605299999999998</c:v>
                </c:pt>
                <c:pt idx="209">
                  <c:v>0.88998500000000003</c:v>
                </c:pt>
                <c:pt idx="210">
                  <c:v>0.89388800000000002</c:v>
                </c:pt>
                <c:pt idx="211">
                  <c:v>0.89776299999999998</c:v>
                </c:pt>
                <c:pt idx="212">
                  <c:v>0.90160899999999999</c:v>
                </c:pt>
                <c:pt idx="213">
                  <c:v>0.90542800000000001</c:v>
                </c:pt>
                <c:pt idx="214">
                  <c:v>0.90921700000000005</c:v>
                </c:pt>
                <c:pt idx="215">
                  <c:v>0.91297799999999996</c:v>
                </c:pt>
                <c:pt idx="216">
                  <c:v>0.91671000000000002</c:v>
                </c:pt>
                <c:pt idx="217">
                  <c:v>0.92041300000000004</c:v>
                </c:pt>
                <c:pt idx="218">
                  <c:v>0.92408699999999999</c:v>
                </c:pt>
                <c:pt idx="219">
                  <c:v>0.92773300000000003</c:v>
                </c:pt>
                <c:pt idx="220">
                  <c:v>0.93134899999999998</c:v>
                </c:pt>
                <c:pt idx="221">
                  <c:v>0.93493599999999999</c:v>
                </c:pt>
                <c:pt idx="222">
                  <c:v>0.93849400000000005</c:v>
                </c:pt>
                <c:pt idx="223">
                  <c:v>0.94202200000000003</c:v>
                </c:pt>
                <c:pt idx="224">
                  <c:v>0.94552099999999994</c:v>
                </c:pt>
                <c:pt idx="225">
                  <c:v>0.94899100000000003</c:v>
                </c:pt>
                <c:pt idx="226">
                  <c:v>0.95243199999999995</c:v>
                </c:pt>
                <c:pt idx="227">
                  <c:v>0.95584199999999997</c:v>
                </c:pt>
                <c:pt idx="228">
                  <c:v>0.95922399999999997</c:v>
                </c:pt>
                <c:pt idx="229">
                  <c:v>0.96257499999999996</c:v>
                </c:pt>
                <c:pt idx="230">
                  <c:v>0.96589800000000003</c:v>
                </c:pt>
                <c:pt idx="231">
                  <c:v>0.96919</c:v>
                </c:pt>
                <c:pt idx="232">
                  <c:v>0.97245300000000001</c:v>
                </c:pt>
                <c:pt idx="233">
                  <c:v>0.97568600000000005</c:v>
                </c:pt>
                <c:pt idx="234">
                  <c:v>0.97888900000000001</c:v>
                </c:pt>
                <c:pt idx="235">
                  <c:v>0.98206199999999999</c:v>
                </c:pt>
                <c:pt idx="236">
                  <c:v>0.98520600000000003</c:v>
                </c:pt>
                <c:pt idx="237">
                  <c:v>0.98831999999999998</c:v>
                </c:pt>
                <c:pt idx="238">
                  <c:v>0.99140399999999995</c:v>
                </c:pt>
                <c:pt idx="239">
                  <c:v>0.99445799999999995</c:v>
                </c:pt>
                <c:pt idx="240">
                  <c:v>0.99748300000000001</c:v>
                </c:pt>
                <c:pt idx="241">
                  <c:v>1.00048</c:v>
                </c:pt>
                <c:pt idx="242">
                  <c:v>1.0034400000000001</c:v>
                </c:pt>
                <c:pt idx="243">
                  <c:v>1.0063800000000001</c:v>
                </c:pt>
                <c:pt idx="244">
                  <c:v>1.00928</c:v>
                </c:pt>
                <c:pt idx="245">
                  <c:v>1.0121599999999999</c:v>
                </c:pt>
                <c:pt idx="246">
                  <c:v>1.0149999999999999</c:v>
                </c:pt>
                <c:pt idx="247">
                  <c:v>1.0178199999999999</c:v>
                </c:pt>
                <c:pt idx="248">
                  <c:v>1.0206</c:v>
                </c:pt>
                <c:pt idx="249">
                  <c:v>1.02336</c:v>
                </c:pt>
                <c:pt idx="250">
                  <c:v>1.0260899999999999</c:v>
                </c:pt>
                <c:pt idx="251">
                  <c:v>1.02878</c:v>
                </c:pt>
                <c:pt idx="252">
                  <c:v>1.03145</c:v>
                </c:pt>
                <c:pt idx="253">
                  <c:v>1.03409</c:v>
                </c:pt>
                <c:pt idx="254">
                  <c:v>1.0366899999999999</c:v>
                </c:pt>
                <c:pt idx="255">
                  <c:v>1.0392699999999999</c:v>
                </c:pt>
                <c:pt idx="256">
                  <c:v>1.04182</c:v>
                </c:pt>
                <c:pt idx="257">
                  <c:v>1.04434</c:v>
                </c:pt>
                <c:pt idx="258">
                  <c:v>1.0468299999999999</c:v>
                </c:pt>
                <c:pt idx="259">
                  <c:v>1.0492900000000001</c:v>
                </c:pt>
                <c:pt idx="260">
                  <c:v>1.05172</c:v>
                </c:pt>
                <c:pt idx="261">
                  <c:v>1.0541199999999999</c:v>
                </c:pt>
                <c:pt idx="262">
                  <c:v>1.0564899999999999</c:v>
                </c:pt>
                <c:pt idx="263">
                  <c:v>1.05884</c:v>
                </c:pt>
                <c:pt idx="264">
                  <c:v>1.06115</c:v>
                </c:pt>
                <c:pt idx="265">
                  <c:v>1.0634300000000001</c:v>
                </c:pt>
                <c:pt idx="266">
                  <c:v>1.06569</c:v>
                </c:pt>
                <c:pt idx="267">
                  <c:v>1.06792</c:v>
                </c:pt>
                <c:pt idx="268">
                  <c:v>1.0701099999999999</c:v>
                </c:pt>
                <c:pt idx="269">
                  <c:v>1.0722799999999999</c:v>
                </c:pt>
                <c:pt idx="270">
                  <c:v>1.0744199999999999</c:v>
                </c:pt>
                <c:pt idx="271">
                  <c:v>1.07653</c:v>
                </c:pt>
                <c:pt idx="272">
                  <c:v>1.0786199999999999</c:v>
                </c:pt>
                <c:pt idx="273">
                  <c:v>1.08067</c:v>
                </c:pt>
                <c:pt idx="274">
                  <c:v>1.0827</c:v>
                </c:pt>
                <c:pt idx="275">
                  <c:v>1.0846899999999999</c:v>
                </c:pt>
                <c:pt idx="276">
                  <c:v>1.08666</c:v>
                </c:pt>
                <c:pt idx="277">
                  <c:v>1.0886</c:v>
                </c:pt>
                <c:pt idx="278">
                  <c:v>1.0905199999999999</c:v>
                </c:pt>
                <c:pt idx="279">
                  <c:v>1.0924</c:v>
                </c:pt>
                <c:pt idx="280">
                  <c:v>1.09426</c:v>
                </c:pt>
                <c:pt idx="281">
                  <c:v>1.09609</c:v>
                </c:pt>
                <c:pt idx="282">
                  <c:v>1.09789</c:v>
                </c:pt>
                <c:pt idx="283">
                  <c:v>1.0996600000000001</c:v>
                </c:pt>
                <c:pt idx="284">
                  <c:v>1.10141</c:v>
                </c:pt>
                <c:pt idx="285">
                  <c:v>1.1031200000000001</c:v>
                </c:pt>
                <c:pt idx="286">
                  <c:v>1.1048199999999999</c:v>
                </c:pt>
                <c:pt idx="287">
                  <c:v>1.1064799999999999</c:v>
                </c:pt>
                <c:pt idx="288">
                  <c:v>1.10812</c:v>
                </c:pt>
                <c:pt idx="289">
                  <c:v>1.1097300000000001</c:v>
                </c:pt>
                <c:pt idx="290">
                  <c:v>1.11131</c:v>
                </c:pt>
                <c:pt idx="291">
                  <c:v>1.11286</c:v>
                </c:pt>
                <c:pt idx="292">
                  <c:v>1.11439</c:v>
                </c:pt>
                <c:pt idx="293">
                  <c:v>1.11589</c:v>
                </c:pt>
                <c:pt idx="294">
                  <c:v>1.11737</c:v>
                </c:pt>
                <c:pt idx="295">
                  <c:v>1.1188199999999999</c:v>
                </c:pt>
                <c:pt idx="296">
                  <c:v>1.1202399999999999</c:v>
                </c:pt>
                <c:pt idx="297">
                  <c:v>1.12164</c:v>
                </c:pt>
                <c:pt idx="298">
                  <c:v>1.1230100000000001</c:v>
                </c:pt>
                <c:pt idx="299">
                  <c:v>1.12436</c:v>
                </c:pt>
                <c:pt idx="300">
                  <c:v>1.12568</c:v>
                </c:pt>
                <c:pt idx="301">
                  <c:v>1.12697</c:v>
                </c:pt>
                <c:pt idx="302">
                  <c:v>1.1282399999999999</c:v>
                </c:pt>
                <c:pt idx="303">
                  <c:v>1.12948</c:v>
                </c:pt>
                <c:pt idx="304">
                  <c:v>1.1307</c:v>
                </c:pt>
                <c:pt idx="305">
                  <c:v>1.1318900000000001</c:v>
                </c:pt>
                <c:pt idx="306">
                  <c:v>1.13306</c:v>
                </c:pt>
                <c:pt idx="307">
                  <c:v>1.1342000000000001</c:v>
                </c:pt>
                <c:pt idx="308">
                  <c:v>1.1353200000000001</c:v>
                </c:pt>
                <c:pt idx="309">
                  <c:v>1.13642</c:v>
                </c:pt>
                <c:pt idx="310">
                  <c:v>1.13748</c:v>
                </c:pt>
                <c:pt idx="311">
                  <c:v>1.13853</c:v>
                </c:pt>
                <c:pt idx="312">
                  <c:v>1.1395500000000001</c:v>
                </c:pt>
                <c:pt idx="313">
                  <c:v>1.14055</c:v>
                </c:pt>
                <c:pt idx="314">
                  <c:v>1.1415200000000001</c:v>
                </c:pt>
                <c:pt idx="315">
                  <c:v>1.1424700000000001</c:v>
                </c:pt>
                <c:pt idx="316">
                  <c:v>1.1433899999999999</c:v>
                </c:pt>
                <c:pt idx="317">
                  <c:v>1.1443000000000001</c:v>
                </c:pt>
                <c:pt idx="318">
                  <c:v>1.14517</c:v>
                </c:pt>
                <c:pt idx="319">
                  <c:v>1.1460300000000001</c:v>
                </c:pt>
                <c:pt idx="320">
                  <c:v>1.14686</c:v>
                </c:pt>
                <c:pt idx="321">
                  <c:v>1.14767</c:v>
                </c:pt>
                <c:pt idx="322">
                  <c:v>1.14846</c:v>
                </c:pt>
                <c:pt idx="323">
                  <c:v>1.1492199999999999</c:v>
                </c:pt>
                <c:pt idx="324">
                  <c:v>1.1499600000000001</c:v>
                </c:pt>
                <c:pt idx="325">
                  <c:v>1.1506799999999999</c:v>
                </c:pt>
                <c:pt idx="326">
                  <c:v>1.1513800000000001</c:v>
                </c:pt>
                <c:pt idx="327">
                  <c:v>1.15205</c:v>
                </c:pt>
                <c:pt idx="328">
                  <c:v>1.1527099999999999</c:v>
                </c:pt>
                <c:pt idx="329">
                  <c:v>1.15334</c:v>
                </c:pt>
                <c:pt idx="330">
                  <c:v>1.15395</c:v>
                </c:pt>
                <c:pt idx="331">
                  <c:v>1.1545399999999999</c:v>
                </c:pt>
                <c:pt idx="332">
                  <c:v>1.1551100000000001</c:v>
                </c:pt>
                <c:pt idx="333">
                  <c:v>1.1556500000000001</c:v>
                </c:pt>
                <c:pt idx="334">
                  <c:v>1.15618</c:v>
                </c:pt>
                <c:pt idx="335">
                  <c:v>1.1566799999999999</c:v>
                </c:pt>
                <c:pt idx="336">
                  <c:v>1.15717</c:v>
                </c:pt>
                <c:pt idx="337">
                  <c:v>1.1576299999999999</c:v>
                </c:pt>
                <c:pt idx="338">
                  <c:v>1.1580699999999999</c:v>
                </c:pt>
                <c:pt idx="339">
                  <c:v>1.1585000000000001</c:v>
                </c:pt>
                <c:pt idx="340">
                  <c:v>1.1589</c:v>
                </c:pt>
                <c:pt idx="341">
                  <c:v>1.1592800000000001</c:v>
                </c:pt>
                <c:pt idx="342">
                  <c:v>1.1596500000000001</c:v>
                </c:pt>
                <c:pt idx="343">
                  <c:v>1.1599900000000001</c:v>
                </c:pt>
                <c:pt idx="344">
                  <c:v>1.16032</c:v>
                </c:pt>
                <c:pt idx="345">
                  <c:v>1.16062</c:v>
                </c:pt>
                <c:pt idx="346">
                  <c:v>1.1609100000000001</c:v>
                </c:pt>
                <c:pt idx="347">
                  <c:v>1.1611800000000001</c:v>
                </c:pt>
                <c:pt idx="348">
                  <c:v>1.1614199999999999</c:v>
                </c:pt>
                <c:pt idx="349">
                  <c:v>1.1616500000000001</c:v>
                </c:pt>
                <c:pt idx="350">
                  <c:v>1.16187</c:v>
                </c:pt>
                <c:pt idx="351">
                  <c:v>1.1620600000000001</c:v>
                </c:pt>
                <c:pt idx="352">
                  <c:v>1.1622399999999999</c:v>
                </c:pt>
                <c:pt idx="353">
                  <c:v>1.16239</c:v>
                </c:pt>
                <c:pt idx="354">
                  <c:v>1.1625300000000001</c:v>
                </c:pt>
                <c:pt idx="355">
                  <c:v>1.16266</c:v>
                </c:pt>
                <c:pt idx="356">
                  <c:v>1.16276</c:v>
                </c:pt>
                <c:pt idx="357">
                  <c:v>1.1628499999999999</c:v>
                </c:pt>
                <c:pt idx="358">
                  <c:v>1.16292</c:v>
                </c:pt>
                <c:pt idx="359">
                  <c:v>1.1629799999999999</c:v>
                </c:pt>
                <c:pt idx="360">
                  <c:v>1.1630100000000001</c:v>
                </c:pt>
                <c:pt idx="361">
                  <c:v>1.16303</c:v>
                </c:pt>
                <c:pt idx="362">
                  <c:v>1.1630400000000001</c:v>
                </c:pt>
                <c:pt idx="363">
                  <c:v>1.16303</c:v>
                </c:pt>
                <c:pt idx="364">
                  <c:v>1.163</c:v>
                </c:pt>
                <c:pt idx="365">
                  <c:v>1.1629499999999999</c:v>
                </c:pt>
                <c:pt idx="366">
                  <c:v>1.16289</c:v>
                </c:pt>
                <c:pt idx="367">
                  <c:v>1.16282</c:v>
                </c:pt>
                <c:pt idx="368">
                  <c:v>1.16273</c:v>
                </c:pt>
                <c:pt idx="369">
                  <c:v>1.16262</c:v>
                </c:pt>
                <c:pt idx="370">
                  <c:v>1.1625000000000001</c:v>
                </c:pt>
                <c:pt idx="371">
                  <c:v>1.1623600000000001</c:v>
                </c:pt>
                <c:pt idx="372">
                  <c:v>1.16221</c:v>
                </c:pt>
                <c:pt idx="373">
                  <c:v>1.16205</c:v>
                </c:pt>
                <c:pt idx="374">
                  <c:v>1.16187</c:v>
                </c:pt>
                <c:pt idx="375">
                  <c:v>1.16167</c:v>
                </c:pt>
                <c:pt idx="376">
                  <c:v>1.1614599999999999</c:v>
                </c:pt>
                <c:pt idx="377">
                  <c:v>1.16124</c:v>
                </c:pt>
                <c:pt idx="378">
                  <c:v>1.161</c:v>
                </c:pt>
                <c:pt idx="379">
                  <c:v>1.1607499999999999</c:v>
                </c:pt>
                <c:pt idx="380">
                  <c:v>1.16049</c:v>
                </c:pt>
                <c:pt idx="381">
                  <c:v>1.16021</c:v>
                </c:pt>
                <c:pt idx="382">
                  <c:v>1.1599200000000001</c:v>
                </c:pt>
                <c:pt idx="383">
                  <c:v>1.1596200000000001</c:v>
                </c:pt>
                <c:pt idx="384">
                  <c:v>1.1593</c:v>
                </c:pt>
                <c:pt idx="385">
                  <c:v>1.1589799999999999</c:v>
                </c:pt>
                <c:pt idx="386">
                  <c:v>1.15863</c:v>
                </c:pt>
                <c:pt idx="387">
                  <c:v>1.15828</c:v>
                </c:pt>
                <c:pt idx="388">
                  <c:v>1.1579200000000001</c:v>
                </c:pt>
                <c:pt idx="389">
                  <c:v>1.15754</c:v>
                </c:pt>
                <c:pt idx="390">
                  <c:v>1.1571499999999999</c:v>
                </c:pt>
                <c:pt idx="391">
                  <c:v>1.1567499999999999</c:v>
                </c:pt>
                <c:pt idx="392">
                  <c:v>1.1563300000000001</c:v>
                </c:pt>
                <c:pt idx="393">
                  <c:v>1.15591</c:v>
                </c:pt>
                <c:pt idx="394">
                  <c:v>1.15547</c:v>
                </c:pt>
                <c:pt idx="395">
                  <c:v>1.1550199999999999</c:v>
                </c:pt>
                <c:pt idx="396">
                  <c:v>1.1545700000000001</c:v>
                </c:pt>
                <c:pt idx="397">
                  <c:v>1.1540999999999999</c:v>
                </c:pt>
                <c:pt idx="398">
                  <c:v>1.1536200000000001</c:v>
                </c:pt>
                <c:pt idx="399">
                  <c:v>1.15313</c:v>
                </c:pt>
                <c:pt idx="400">
                  <c:v>1.15263</c:v>
                </c:pt>
                <c:pt idx="401">
                  <c:v>1.15212</c:v>
                </c:pt>
                <c:pt idx="402">
                  <c:v>1.1516</c:v>
                </c:pt>
                <c:pt idx="403">
                  <c:v>1.15107</c:v>
                </c:pt>
                <c:pt idx="404">
                  <c:v>1.1505300000000001</c:v>
                </c:pt>
                <c:pt idx="405">
                  <c:v>1.14998</c:v>
                </c:pt>
                <c:pt idx="406">
                  <c:v>1.1494200000000001</c:v>
                </c:pt>
                <c:pt idx="407">
                  <c:v>1.1488499999999999</c:v>
                </c:pt>
                <c:pt idx="408">
                  <c:v>1.1482699999999999</c:v>
                </c:pt>
                <c:pt idx="409">
                  <c:v>1.14768</c:v>
                </c:pt>
                <c:pt idx="410">
                  <c:v>1.1470899999999999</c:v>
                </c:pt>
                <c:pt idx="411">
                  <c:v>1.1464799999999999</c:v>
                </c:pt>
                <c:pt idx="412">
                  <c:v>1.1458699999999999</c:v>
                </c:pt>
                <c:pt idx="413">
                  <c:v>1.1452500000000001</c:v>
                </c:pt>
                <c:pt idx="414">
                  <c:v>1.14462</c:v>
                </c:pt>
                <c:pt idx="415">
                  <c:v>1.14398</c:v>
                </c:pt>
                <c:pt idx="416">
                  <c:v>1.14333</c:v>
                </c:pt>
                <c:pt idx="417">
                  <c:v>1.1426799999999999</c:v>
                </c:pt>
                <c:pt idx="418">
                  <c:v>1.14202</c:v>
                </c:pt>
                <c:pt idx="419">
                  <c:v>1.1413500000000001</c:v>
                </c:pt>
                <c:pt idx="420">
                  <c:v>1.1406700000000001</c:v>
                </c:pt>
                <c:pt idx="421">
                  <c:v>1.1399900000000001</c:v>
                </c:pt>
                <c:pt idx="422">
                  <c:v>1.1393</c:v>
                </c:pt>
                <c:pt idx="423">
                  <c:v>1.1386000000000001</c:v>
                </c:pt>
                <c:pt idx="424">
                  <c:v>1.1378999999999999</c:v>
                </c:pt>
                <c:pt idx="425">
                  <c:v>1.1371899999999999</c:v>
                </c:pt>
                <c:pt idx="426">
                  <c:v>1.1364700000000001</c:v>
                </c:pt>
                <c:pt idx="427">
                  <c:v>1.13574</c:v>
                </c:pt>
                <c:pt idx="428">
                  <c:v>1.1350100000000001</c:v>
                </c:pt>
                <c:pt idx="429">
                  <c:v>1.13428</c:v>
                </c:pt>
                <c:pt idx="430">
                  <c:v>1.1335299999999999</c:v>
                </c:pt>
                <c:pt idx="431">
                  <c:v>1.13279</c:v>
                </c:pt>
                <c:pt idx="432">
                  <c:v>1.1320300000000001</c:v>
                </c:pt>
                <c:pt idx="433">
                  <c:v>1.13127</c:v>
                </c:pt>
                <c:pt idx="434">
                  <c:v>1.1305099999999999</c:v>
                </c:pt>
                <c:pt idx="435">
                  <c:v>1.12974</c:v>
                </c:pt>
                <c:pt idx="436">
                  <c:v>1.12896</c:v>
                </c:pt>
                <c:pt idx="437">
                  <c:v>1.12818</c:v>
                </c:pt>
                <c:pt idx="438">
                  <c:v>1.1273899999999999</c:v>
                </c:pt>
                <c:pt idx="439">
                  <c:v>1.1266</c:v>
                </c:pt>
                <c:pt idx="440">
                  <c:v>1.1257999999999999</c:v>
                </c:pt>
                <c:pt idx="441">
                  <c:v>1.125</c:v>
                </c:pt>
                <c:pt idx="442">
                  <c:v>1.1242000000000001</c:v>
                </c:pt>
                <c:pt idx="443">
                  <c:v>1.1233900000000001</c:v>
                </c:pt>
                <c:pt idx="444">
                  <c:v>1.1225799999999999</c:v>
                </c:pt>
                <c:pt idx="445">
                  <c:v>1.1217600000000001</c:v>
                </c:pt>
                <c:pt idx="446">
                  <c:v>1.12094</c:v>
                </c:pt>
                <c:pt idx="447">
                  <c:v>1.1201099999999999</c:v>
                </c:pt>
                <c:pt idx="448">
                  <c:v>1.1192800000000001</c:v>
                </c:pt>
                <c:pt idx="449">
                  <c:v>1.1184499999999999</c:v>
                </c:pt>
                <c:pt idx="450">
                  <c:v>1.11761</c:v>
                </c:pt>
                <c:pt idx="451">
                  <c:v>1.11677</c:v>
                </c:pt>
                <c:pt idx="452">
                  <c:v>1.1159300000000001</c:v>
                </c:pt>
                <c:pt idx="453">
                  <c:v>1.1150899999999999</c:v>
                </c:pt>
                <c:pt idx="454">
                  <c:v>1.1142399999999999</c:v>
                </c:pt>
                <c:pt idx="455">
                  <c:v>1.11338</c:v>
                </c:pt>
                <c:pt idx="456">
                  <c:v>1.11253</c:v>
                </c:pt>
                <c:pt idx="457">
                  <c:v>1.1116699999999999</c:v>
                </c:pt>
                <c:pt idx="458">
                  <c:v>1.1108100000000001</c:v>
                </c:pt>
                <c:pt idx="459">
                  <c:v>1.10995</c:v>
                </c:pt>
                <c:pt idx="460">
                  <c:v>1.1090800000000001</c:v>
                </c:pt>
                <c:pt idx="461">
                  <c:v>1.10822</c:v>
                </c:pt>
                <c:pt idx="462">
                  <c:v>1.1073500000000001</c:v>
                </c:pt>
                <c:pt idx="463">
                  <c:v>1.1064799999999999</c:v>
                </c:pt>
                <c:pt idx="464">
                  <c:v>1.1055999999999999</c:v>
                </c:pt>
                <c:pt idx="465">
                  <c:v>1.10473</c:v>
                </c:pt>
                <c:pt idx="466">
                  <c:v>1.10385</c:v>
                </c:pt>
                <c:pt idx="467">
                  <c:v>1.10297</c:v>
                </c:pt>
                <c:pt idx="468">
                  <c:v>1.10209</c:v>
                </c:pt>
                <c:pt idx="469">
                  <c:v>1.10121</c:v>
                </c:pt>
                <c:pt idx="470">
                  <c:v>1.10033</c:v>
                </c:pt>
                <c:pt idx="471">
                  <c:v>1.09945</c:v>
                </c:pt>
                <c:pt idx="472">
                  <c:v>1.09856</c:v>
                </c:pt>
                <c:pt idx="473">
                  <c:v>1.09768</c:v>
                </c:pt>
                <c:pt idx="474">
                  <c:v>1.0967899999999999</c:v>
                </c:pt>
                <c:pt idx="475">
                  <c:v>1.0959000000000001</c:v>
                </c:pt>
                <c:pt idx="476">
                  <c:v>1.09501</c:v>
                </c:pt>
                <c:pt idx="477">
                  <c:v>1.09412</c:v>
                </c:pt>
                <c:pt idx="478">
                  <c:v>1.0932299999999999</c:v>
                </c:pt>
                <c:pt idx="479">
                  <c:v>1.0923400000000001</c:v>
                </c:pt>
                <c:pt idx="480">
                  <c:v>1.09145</c:v>
                </c:pt>
                <c:pt idx="481">
                  <c:v>1.09056</c:v>
                </c:pt>
                <c:pt idx="482">
                  <c:v>1.0896699999999999</c:v>
                </c:pt>
                <c:pt idx="483">
                  <c:v>1.0887800000000001</c:v>
                </c:pt>
                <c:pt idx="484">
                  <c:v>1.08789</c:v>
                </c:pt>
                <c:pt idx="485">
                  <c:v>1.087</c:v>
                </c:pt>
                <c:pt idx="486">
                  <c:v>1.0861099999999999</c:v>
                </c:pt>
                <c:pt idx="487">
                  <c:v>1.0852200000000001</c:v>
                </c:pt>
                <c:pt idx="488">
                  <c:v>1.08433</c:v>
                </c:pt>
                <c:pt idx="489">
                  <c:v>1.08344</c:v>
                </c:pt>
                <c:pt idx="490">
                  <c:v>1.0825499999999999</c:v>
                </c:pt>
                <c:pt idx="491">
                  <c:v>1.0816699999999999</c:v>
                </c:pt>
                <c:pt idx="492">
                  <c:v>1.0807800000000001</c:v>
                </c:pt>
                <c:pt idx="493">
                  <c:v>1.07989</c:v>
                </c:pt>
                <c:pt idx="494">
                  <c:v>1.07901</c:v>
                </c:pt>
                <c:pt idx="495">
                  <c:v>1.07812</c:v>
                </c:pt>
                <c:pt idx="496">
                  <c:v>1.07724</c:v>
                </c:pt>
                <c:pt idx="497">
                  <c:v>1.07636</c:v>
                </c:pt>
                <c:pt idx="498">
                  <c:v>1.0754699999999999</c:v>
                </c:pt>
                <c:pt idx="499">
                  <c:v>1.0745899999999999</c:v>
                </c:pt>
                <c:pt idx="500">
                  <c:v>1.0737099999999999</c:v>
                </c:pt>
                <c:pt idx="501">
                  <c:v>1.07284</c:v>
                </c:pt>
                <c:pt idx="502">
                  <c:v>1.07196</c:v>
                </c:pt>
                <c:pt idx="503">
                  <c:v>1.0710900000000001</c:v>
                </c:pt>
                <c:pt idx="504">
                  <c:v>1.0702100000000001</c:v>
                </c:pt>
                <c:pt idx="505">
                  <c:v>1.06934</c:v>
                </c:pt>
                <c:pt idx="506">
                  <c:v>1.06847</c:v>
                </c:pt>
                <c:pt idx="507">
                  <c:v>1.0676099999999999</c:v>
                </c:pt>
                <c:pt idx="508">
                  <c:v>1.06674</c:v>
                </c:pt>
                <c:pt idx="509">
                  <c:v>1.0658799999999999</c:v>
                </c:pt>
                <c:pt idx="510">
                  <c:v>1.0650200000000001</c:v>
                </c:pt>
                <c:pt idx="511">
                  <c:v>1.06416</c:v>
                </c:pt>
                <c:pt idx="512">
                  <c:v>1.0632999999999999</c:v>
                </c:pt>
                <c:pt idx="513">
                  <c:v>1.0624400000000001</c:v>
                </c:pt>
                <c:pt idx="514">
                  <c:v>1.06159</c:v>
                </c:pt>
                <c:pt idx="515">
                  <c:v>1.06074</c:v>
                </c:pt>
                <c:pt idx="516">
                  <c:v>1.05989</c:v>
                </c:pt>
                <c:pt idx="517">
                  <c:v>1.05905</c:v>
                </c:pt>
                <c:pt idx="518">
                  <c:v>1.0582100000000001</c:v>
                </c:pt>
                <c:pt idx="519">
                  <c:v>1.0573699999999999</c:v>
                </c:pt>
                <c:pt idx="520">
                  <c:v>1.05653</c:v>
                </c:pt>
                <c:pt idx="521">
                  <c:v>1.05569</c:v>
                </c:pt>
                <c:pt idx="522">
                  <c:v>1.0548599999999999</c:v>
                </c:pt>
                <c:pt idx="523">
                  <c:v>1.05403</c:v>
                </c:pt>
                <c:pt idx="524">
                  <c:v>1.0531999999999999</c:v>
                </c:pt>
                <c:pt idx="525">
                  <c:v>1.0523800000000001</c:v>
                </c:pt>
                <c:pt idx="526">
                  <c:v>1.0515600000000001</c:v>
                </c:pt>
                <c:pt idx="527">
                  <c:v>1.05074</c:v>
                </c:pt>
                <c:pt idx="528">
                  <c:v>1.04993</c:v>
                </c:pt>
                <c:pt idx="529">
                  <c:v>1.0491200000000001</c:v>
                </c:pt>
                <c:pt idx="530">
                  <c:v>1.0483100000000001</c:v>
                </c:pt>
                <c:pt idx="531">
                  <c:v>1.0475000000000001</c:v>
                </c:pt>
                <c:pt idx="532">
                  <c:v>1.0467</c:v>
                </c:pt>
                <c:pt idx="533">
                  <c:v>1.0459000000000001</c:v>
                </c:pt>
                <c:pt idx="534">
                  <c:v>1.04511</c:v>
                </c:pt>
                <c:pt idx="535">
                  <c:v>1.0443199999999999</c:v>
                </c:pt>
                <c:pt idx="536">
                  <c:v>1.0435300000000001</c:v>
                </c:pt>
                <c:pt idx="537">
                  <c:v>1.0427500000000001</c:v>
                </c:pt>
                <c:pt idx="538">
                  <c:v>1.04196</c:v>
                </c:pt>
                <c:pt idx="539">
                  <c:v>1.0411900000000001</c:v>
                </c:pt>
                <c:pt idx="540">
                  <c:v>1.0404100000000001</c:v>
                </c:pt>
                <c:pt idx="541">
                  <c:v>1.0396399999999999</c:v>
                </c:pt>
                <c:pt idx="542">
                  <c:v>1.03888</c:v>
                </c:pt>
                <c:pt idx="543">
                  <c:v>1.0381100000000001</c:v>
                </c:pt>
                <c:pt idx="544">
                  <c:v>1.0373600000000001</c:v>
                </c:pt>
                <c:pt idx="545">
                  <c:v>1.0366</c:v>
                </c:pt>
                <c:pt idx="546">
                  <c:v>1.0358499999999999</c:v>
                </c:pt>
                <c:pt idx="547">
                  <c:v>1.0350999999999999</c:v>
                </c:pt>
                <c:pt idx="548">
                  <c:v>1.0343599999999999</c:v>
                </c:pt>
                <c:pt idx="549">
                  <c:v>1.03362</c:v>
                </c:pt>
                <c:pt idx="550">
                  <c:v>1.03288</c:v>
                </c:pt>
                <c:pt idx="551">
                  <c:v>1.0321499999999999</c:v>
                </c:pt>
                <c:pt idx="552">
                  <c:v>1.0314300000000001</c:v>
                </c:pt>
                <c:pt idx="553">
                  <c:v>1.0306999999999999</c:v>
                </c:pt>
                <c:pt idx="554">
                  <c:v>1.0299799999999999</c:v>
                </c:pt>
                <c:pt idx="555">
                  <c:v>1.0292699999999999</c:v>
                </c:pt>
                <c:pt idx="556">
                  <c:v>1.0285599999999999</c:v>
                </c:pt>
                <c:pt idx="557">
                  <c:v>1.0278499999999999</c:v>
                </c:pt>
                <c:pt idx="558">
                  <c:v>1.02715</c:v>
                </c:pt>
                <c:pt idx="559">
                  <c:v>1.0264500000000001</c:v>
                </c:pt>
                <c:pt idx="560">
                  <c:v>1.02576</c:v>
                </c:pt>
                <c:pt idx="561">
                  <c:v>1.0250699999999999</c:v>
                </c:pt>
                <c:pt idx="562">
                  <c:v>1.0243899999999999</c:v>
                </c:pt>
                <c:pt idx="563">
                  <c:v>1.0237099999999999</c:v>
                </c:pt>
                <c:pt idx="564">
                  <c:v>1.0230300000000001</c:v>
                </c:pt>
                <c:pt idx="565">
                  <c:v>1.0223599999999999</c:v>
                </c:pt>
                <c:pt idx="566">
                  <c:v>1.02169</c:v>
                </c:pt>
                <c:pt idx="567">
                  <c:v>1.0210300000000001</c:v>
                </c:pt>
                <c:pt idx="568">
                  <c:v>1.02037</c:v>
                </c:pt>
                <c:pt idx="569">
                  <c:v>1.01972</c:v>
                </c:pt>
                <c:pt idx="570">
                  <c:v>1.0190699999999999</c:v>
                </c:pt>
                <c:pt idx="571">
                  <c:v>1.0184200000000001</c:v>
                </c:pt>
                <c:pt idx="572">
                  <c:v>1.0177799999999999</c:v>
                </c:pt>
                <c:pt idx="573">
                  <c:v>1.01715</c:v>
                </c:pt>
                <c:pt idx="574">
                  <c:v>1.0165200000000001</c:v>
                </c:pt>
                <c:pt idx="575">
                  <c:v>1.01589</c:v>
                </c:pt>
                <c:pt idx="576">
                  <c:v>1.0152699999999999</c:v>
                </c:pt>
                <c:pt idx="577">
                  <c:v>1.0146500000000001</c:v>
                </c:pt>
                <c:pt idx="578">
                  <c:v>1.0140400000000001</c:v>
                </c:pt>
                <c:pt idx="579">
                  <c:v>1.0134300000000001</c:v>
                </c:pt>
                <c:pt idx="580">
                  <c:v>1.0128299999999999</c:v>
                </c:pt>
                <c:pt idx="581">
                  <c:v>1.01223</c:v>
                </c:pt>
                <c:pt idx="582">
                  <c:v>1.0116400000000001</c:v>
                </c:pt>
                <c:pt idx="583">
                  <c:v>1.01105</c:v>
                </c:pt>
                <c:pt idx="584">
                  <c:v>1.01047</c:v>
                </c:pt>
                <c:pt idx="585">
                  <c:v>1.00989</c:v>
                </c:pt>
                <c:pt idx="586">
                  <c:v>1.00932</c:v>
                </c:pt>
                <c:pt idx="587">
                  <c:v>1.00875</c:v>
                </c:pt>
                <c:pt idx="588">
                  <c:v>1.0081800000000001</c:v>
                </c:pt>
                <c:pt idx="589">
                  <c:v>1.00762</c:v>
                </c:pt>
                <c:pt idx="590">
                  <c:v>1.0070699999999999</c:v>
                </c:pt>
                <c:pt idx="591">
                  <c:v>1.0065200000000001</c:v>
                </c:pt>
                <c:pt idx="592">
                  <c:v>1.00597</c:v>
                </c:pt>
                <c:pt idx="593">
                  <c:v>1.00543</c:v>
                </c:pt>
                <c:pt idx="594">
                  <c:v>1.0048999999999999</c:v>
                </c:pt>
                <c:pt idx="595">
                  <c:v>1.0043599999999999</c:v>
                </c:pt>
                <c:pt idx="596">
                  <c:v>1.0038400000000001</c:v>
                </c:pt>
                <c:pt idx="597">
                  <c:v>1.00332</c:v>
                </c:pt>
                <c:pt idx="598">
                  <c:v>1.0027999999999999</c:v>
                </c:pt>
                <c:pt idx="599">
                  <c:v>1.0022899999999999</c:v>
                </c:pt>
                <c:pt idx="600">
                  <c:v>1.0017799999999999</c:v>
                </c:pt>
                <c:pt idx="601">
                  <c:v>1.0012799999999999</c:v>
                </c:pt>
                <c:pt idx="602">
                  <c:v>1.00078</c:v>
                </c:pt>
                <c:pt idx="603">
                  <c:v>1.0002899999999999</c:v>
                </c:pt>
                <c:pt idx="604">
                  <c:v>0.99980599999999997</c:v>
                </c:pt>
                <c:pt idx="605">
                  <c:v>0.99932299999999996</c:v>
                </c:pt>
                <c:pt idx="606">
                  <c:v>0.99884600000000001</c:v>
                </c:pt>
                <c:pt idx="607">
                  <c:v>0.99837399999999998</c:v>
                </c:pt>
                <c:pt idx="608">
                  <c:v>0.99790599999999996</c:v>
                </c:pt>
                <c:pt idx="609">
                  <c:v>0.99744299999999997</c:v>
                </c:pt>
                <c:pt idx="610">
                  <c:v>0.99698500000000001</c:v>
                </c:pt>
                <c:pt idx="611">
                  <c:v>0.99653199999999997</c:v>
                </c:pt>
                <c:pt idx="612">
                  <c:v>0.99608399999999997</c:v>
                </c:pt>
                <c:pt idx="613">
                  <c:v>0.995641</c:v>
                </c:pt>
                <c:pt idx="614">
                  <c:v>0.99520200000000003</c:v>
                </c:pt>
                <c:pt idx="615">
                  <c:v>0.99476900000000001</c:v>
                </c:pt>
                <c:pt idx="616">
                  <c:v>0.99434</c:v>
                </c:pt>
                <c:pt idx="617">
                  <c:v>0.99391600000000002</c:v>
                </c:pt>
                <c:pt idx="618">
                  <c:v>0.99349699999999996</c:v>
                </c:pt>
                <c:pt idx="619">
                  <c:v>0.99308300000000005</c:v>
                </c:pt>
                <c:pt idx="620">
                  <c:v>0.99267300000000003</c:v>
                </c:pt>
                <c:pt idx="621">
                  <c:v>0.99226800000000004</c:v>
                </c:pt>
                <c:pt idx="622">
                  <c:v>0.99186799999999997</c:v>
                </c:pt>
                <c:pt idx="623">
                  <c:v>0.99147300000000005</c:v>
                </c:pt>
                <c:pt idx="624">
                  <c:v>0.99108300000000005</c:v>
                </c:pt>
                <c:pt idx="625">
                  <c:v>0.99069700000000005</c:v>
                </c:pt>
                <c:pt idx="626">
                  <c:v>0.99031599999999997</c:v>
                </c:pt>
                <c:pt idx="627">
                  <c:v>0.98994000000000004</c:v>
                </c:pt>
                <c:pt idx="628">
                  <c:v>0.98956900000000003</c:v>
                </c:pt>
                <c:pt idx="629">
                  <c:v>0.98920200000000003</c:v>
                </c:pt>
                <c:pt idx="630">
                  <c:v>0.98884099999999997</c:v>
                </c:pt>
                <c:pt idx="631">
                  <c:v>0.988483</c:v>
                </c:pt>
                <c:pt idx="632">
                  <c:v>0.98813099999999998</c:v>
                </c:pt>
                <c:pt idx="633">
                  <c:v>0.98778299999999997</c:v>
                </c:pt>
                <c:pt idx="634">
                  <c:v>0.98743999999999998</c:v>
                </c:pt>
                <c:pt idx="635">
                  <c:v>0.98710200000000003</c:v>
                </c:pt>
                <c:pt idx="636">
                  <c:v>0.98676799999999998</c:v>
                </c:pt>
                <c:pt idx="637">
                  <c:v>0.98643899999999995</c:v>
                </c:pt>
                <c:pt idx="638">
                  <c:v>0.98611400000000005</c:v>
                </c:pt>
                <c:pt idx="639">
                  <c:v>0.98579399999999995</c:v>
                </c:pt>
                <c:pt idx="640">
                  <c:v>0.98547899999999999</c:v>
                </c:pt>
                <c:pt idx="641">
                  <c:v>0.98516800000000004</c:v>
                </c:pt>
                <c:pt idx="642">
                  <c:v>0.98486200000000002</c:v>
                </c:pt>
                <c:pt idx="643">
                  <c:v>0.98455999999999999</c:v>
                </c:pt>
                <c:pt idx="644">
                  <c:v>0.984263</c:v>
                </c:pt>
                <c:pt idx="645">
                  <c:v>0.98397100000000004</c:v>
                </c:pt>
                <c:pt idx="646">
                  <c:v>0.98368299999999997</c:v>
                </c:pt>
                <c:pt idx="647">
                  <c:v>0.98339900000000002</c:v>
                </c:pt>
                <c:pt idx="648">
                  <c:v>0.98311999999999999</c:v>
                </c:pt>
                <c:pt idx="649">
                  <c:v>0.982846</c:v>
                </c:pt>
                <c:pt idx="650">
                  <c:v>0.98257499999999998</c:v>
                </c:pt>
                <c:pt idx="651">
                  <c:v>0.98231000000000002</c:v>
                </c:pt>
                <c:pt idx="652">
                  <c:v>0.98204800000000003</c:v>
                </c:pt>
                <c:pt idx="653">
                  <c:v>0.98179099999999997</c:v>
                </c:pt>
                <c:pt idx="654">
                  <c:v>0.98153900000000005</c:v>
                </c:pt>
                <c:pt idx="655">
                  <c:v>0.98129</c:v>
                </c:pt>
                <c:pt idx="656">
                  <c:v>0.98104599999999997</c:v>
                </c:pt>
                <c:pt idx="657">
                  <c:v>0.98080699999999998</c:v>
                </c:pt>
                <c:pt idx="658">
                  <c:v>0.980572</c:v>
                </c:pt>
                <c:pt idx="659">
                  <c:v>0.98034100000000002</c:v>
                </c:pt>
                <c:pt idx="660">
                  <c:v>0.98011400000000004</c:v>
                </c:pt>
                <c:pt idx="661">
                  <c:v>0.97989099999999996</c:v>
                </c:pt>
                <c:pt idx="662">
                  <c:v>0.97967300000000002</c:v>
                </c:pt>
                <c:pt idx="663">
                  <c:v>0.97945899999999997</c:v>
                </c:pt>
                <c:pt idx="664">
                  <c:v>0.97924900000000004</c:v>
                </c:pt>
                <c:pt idx="665">
                  <c:v>0.979043</c:v>
                </c:pt>
                <c:pt idx="666">
                  <c:v>0.97884099999999996</c:v>
                </c:pt>
                <c:pt idx="667">
                  <c:v>0.97864399999999996</c:v>
                </c:pt>
                <c:pt idx="668">
                  <c:v>0.97845000000000004</c:v>
                </c:pt>
                <c:pt idx="669">
                  <c:v>0.97826100000000005</c:v>
                </c:pt>
                <c:pt idx="670">
                  <c:v>0.97807500000000003</c:v>
                </c:pt>
                <c:pt idx="671">
                  <c:v>0.97789400000000004</c:v>
                </c:pt>
                <c:pt idx="672">
                  <c:v>0.97771699999999995</c:v>
                </c:pt>
                <c:pt idx="673">
                  <c:v>0.97754300000000005</c:v>
                </c:pt>
                <c:pt idx="674">
                  <c:v>0.97737399999999997</c:v>
                </c:pt>
                <c:pt idx="675">
                  <c:v>0.97720899999999999</c:v>
                </c:pt>
                <c:pt idx="676">
                  <c:v>0.977047</c:v>
                </c:pt>
                <c:pt idx="677">
                  <c:v>0.97688900000000001</c:v>
                </c:pt>
                <c:pt idx="678">
                  <c:v>0.97673600000000005</c:v>
                </c:pt>
                <c:pt idx="679">
                  <c:v>0.97658599999999995</c:v>
                </c:pt>
                <c:pt idx="680">
                  <c:v>0.97643999999999997</c:v>
                </c:pt>
                <c:pt idx="681">
                  <c:v>0.97629699999999997</c:v>
                </c:pt>
                <c:pt idx="682">
                  <c:v>0.976159</c:v>
                </c:pt>
                <c:pt idx="683">
                  <c:v>0.976024</c:v>
                </c:pt>
                <c:pt idx="684">
                  <c:v>0.97589300000000001</c:v>
                </c:pt>
                <c:pt idx="685">
                  <c:v>0.97576499999999999</c:v>
                </c:pt>
                <c:pt idx="686">
                  <c:v>0.97564200000000001</c:v>
                </c:pt>
                <c:pt idx="687">
                  <c:v>0.975522</c:v>
                </c:pt>
                <c:pt idx="688">
                  <c:v>0.97540499999999997</c:v>
                </c:pt>
                <c:pt idx="689">
                  <c:v>0.97529299999999997</c:v>
                </c:pt>
                <c:pt idx="690">
                  <c:v>0.97518300000000002</c:v>
                </c:pt>
                <c:pt idx="691">
                  <c:v>0.975078</c:v>
                </c:pt>
                <c:pt idx="692">
                  <c:v>0.97497599999999995</c:v>
                </c:pt>
                <c:pt idx="693">
                  <c:v>0.97487699999999999</c:v>
                </c:pt>
                <c:pt idx="694">
                  <c:v>0.97478200000000004</c:v>
                </c:pt>
                <c:pt idx="695">
                  <c:v>0.97468999999999995</c:v>
                </c:pt>
                <c:pt idx="696">
                  <c:v>0.97460199999999997</c:v>
                </c:pt>
                <c:pt idx="697">
                  <c:v>0.97451699999999997</c:v>
                </c:pt>
                <c:pt idx="698">
                  <c:v>0.97443599999999997</c:v>
                </c:pt>
                <c:pt idx="699">
                  <c:v>0.97435700000000003</c:v>
                </c:pt>
                <c:pt idx="700">
                  <c:v>0.97428300000000001</c:v>
                </c:pt>
                <c:pt idx="701">
                  <c:v>0.97421100000000005</c:v>
                </c:pt>
                <c:pt idx="702">
                  <c:v>0.97414299999999998</c:v>
                </c:pt>
                <c:pt idx="703">
                  <c:v>0.974078</c:v>
                </c:pt>
                <c:pt idx="704">
                  <c:v>0.97401599999999999</c:v>
                </c:pt>
                <c:pt idx="705">
                  <c:v>0.97395799999999999</c:v>
                </c:pt>
                <c:pt idx="706">
                  <c:v>0.97390200000000005</c:v>
                </c:pt>
                <c:pt idx="707">
                  <c:v>0.97384999999999999</c:v>
                </c:pt>
                <c:pt idx="708">
                  <c:v>0.97380100000000003</c:v>
                </c:pt>
                <c:pt idx="709">
                  <c:v>0.97375500000000004</c:v>
                </c:pt>
                <c:pt idx="710">
                  <c:v>0.97371200000000002</c:v>
                </c:pt>
                <c:pt idx="711">
                  <c:v>0.97367199999999998</c:v>
                </c:pt>
                <c:pt idx="712">
                  <c:v>0.97363500000000003</c:v>
                </c:pt>
                <c:pt idx="713">
                  <c:v>0.97360199999999997</c:v>
                </c:pt>
                <c:pt idx="714">
                  <c:v>0.97357099999999996</c:v>
                </c:pt>
                <c:pt idx="715">
                  <c:v>0.97354300000000005</c:v>
                </c:pt>
                <c:pt idx="716">
                  <c:v>0.97351799999999999</c:v>
                </c:pt>
                <c:pt idx="717">
                  <c:v>0.97349600000000003</c:v>
                </c:pt>
                <c:pt idx="718">
                  <c:v>0.97347600000000001</c:v>
                </c:pt>
                <c:pt idx="719">
                  <c:v>0.97345999999999999</c:v>
                </c:pt>
                <c:pt idx="720">
                  <c:v>0.97344600000000003</c:v>
                </c:pt>
                <c:pt idx="721">
                  <c:v>0.97343500000000005</c:v>
                </c:pt>
                <c:pt idx="722">
                  <c:v>0.97342700000000004</c:v>
                </c:pt>
                <c:pt idx="723">
                  <c:v>0.97342200000000001</c:v>
                </c:pt>
                <c:pt idx="724">
                  <c:v>0.97341900000000003</c:v>
                </c:pt>
                <c:pt idx="725">
                  <c:v>0.97341900000000003</c:v>
                </c:pt>
                <c:pt idx="726">
                  <c:v>0.97342099999999998</c:v>
                </c:pt>
                <c:pt idx="727">
                  <c:v>0.97342700000000004</c:v>
                </c:pt>
                <c:pt idx="728">
                  <c:v>0.97343400000000002</c:v>
                </c:pt>
                <c:pt idx="729">
                  <c:v>0.973445</c:v>
                </c:pt>
                <c:pt idx="730">
                  <c:v>0.97345800000000005</c:v>
                </c:pt>
                <c:pt idx="731">
                  <c:v>0.97347300000000003</c:v>
                </c:pt>
                <c:pt idx="732">
                  <c:v>0.973491</c:v>
                </c:pt>
                <c:pt idx="733">
                  <c:v>0.97351100000000002</c:v>
                </c:pt>
                <c:pt idx="734">
                  <c:v>0.97353400000000001</c:v>
                </c:pt>
                <c:pt idx="735">
                  <c:v>0.97355899999999995</c:v>
                </c:pt>
                <c:pt idx="736">
                  <c:v>0.97358699999999998</c:v>
                </c:pt>
                <c:pt idx="737">
                  <c:v>0.97361699999999995</c:v>
                </c:pt>
                <c:pt idx="738">
                  <c:v>0.97364899999999999</c:v>
                </c:pt>
                <c:pt idx="739">
                  <c:v>0.97368399999999999</c:v>
                </c:pt>
                <c:pt idx="740">
                  <c:v>0.97372099999999995</c:v>
                </c:pt>
                <c:pt idx="741">
                  <c:v>0.97375999999999996</c:v>
                </c:pt>
                <c:pt idx="742">
                  <c:v>0.97380100000000003</c:v>
                </c:pt>
                <c:pt idx="743">
                  <c:v>0.97384400000000004</c:v>
                </c:pt>
                <c:pt idx="744">
                  <c:v>0.97389000000000003</c:v>
                </c:pt>
                <c:pt idx="745">
                  <c:v>0.97393799999999997</c:v>
                </c:pt>
                <c:pt idx="746">
                  <c:v>0.97398799999999996</c:v>
                </c:pt>
                <c:pt idx="747">
                  <c:v>0.97404000000000002</c:v>
                </c:pt>
                <c:pt idx="748">
                  <c:v>0.97409400000000002</c:v>
                </c:pt>
                <c:pt idx="749">
                  <c:v>0.97414999999999996</c:v>
                </c:pt>
                <c:pt idx="750">
                  <c:v>0.97420799999999996</c:v>
                </c:pt>
                <c:pt idx="751">
                  <c:v>0.97426800000000002</c:v>
                </c:pt>
                <c:pt idx="752">
                  <c:v>0.97433000000000003</c:v>
                </c:pt>
                <c:pt idx="753">
                  <c:v>0.97439399999999998</c:v>
                </c:pt>
                <c:pt idx="754">
                  <c:v>0.97445999999999999</c:v>
                </c:pt>
                <c:pt idx="755">
                  <c:v>0.97452799999999995</c:v>
                </c:pt>
                <c:pt idx="756">
                  <c:v>0.97459799999999996</c:v>
                </c:pt>
                <c:pt idx="757">
                  <c:v>0.97466900000000001</c:v>
                </c:pt>
                <c:pt idx="758">
                  <c:v>0.97474300000000003</c:v>
                </c:pt>
                <c:pt idx="759">
                  <c:v>0.97481799999999996</c:v>
                </c:pt>
                <c:pt idx="760">
                  <c:v>0.97489499999999996</c:v>
                </c:pt>
                <c:pt idx="761">
                  <c:v>0.97497299999999998</c:v>
                </c:pt>
                <c:pt idx="762">
                  <c:v>0.97505399999999998</c:v>
                </c:pt>
                <c:pt idx="763">
                  <c:v>0.975136</c:v>
                </c:pt>
                <c:pt idx="764">
                  <c:v>0.97521899999999995</c:v>
                </c:pt>
                <c:pt idx="765">
                  <c:v>0.97530499999999998</c:v>
                </c:pt>
                <c:pt idx="766">
                  <c:v>0.97539200000000004</c:v>
                </c:pt>
                <c:pt idx="767">
                  <c:v>0.97548000000000001</c:v>
                </c:pt>
                <c:pt idx="768">
                  <c:v>0.97557000000000005</c:v>
                </c:pt>
                <c:pt idx="769">
                  <c:v>0.97566200000000003</c:v>
                </c:pt>
                <c:pt idx="770">
                  <c:v>0.97575500000000004</c:v>
                </c:pt>
                <c:pt idx="771">
                  <c:v>0.97584899999999997</c:v>
                </c:pt>
                <c:pt idx="772">
                  <c:v>0.97594499999999995</c:v>
                </c:pt>
                <c:pt idx="773">
                  <c:v>0.97604299999999999</c:v>
                </c:pt>
                <c:pt idx="774">
                  <c:v>0.97614199999999995</c:v>
                </c:pt>
                <c:pt idx="775">
                  <c:v>0.97624200000000005</c:v>
                </c:pt>
                <c:pt idx="776">
                  <c:v>0.97634399999999999</c:v>
                </c:pt>
                <c:pt idx="777">
                  <c:v>0.97644699999999995</c:v>
                </c:pt>
                <c:pt idx="778">
                  <c:v>0.97655099999999995</c:v>
                </c:pt>
                <c:pt idx="779">
                  <c:v>0.97665599999999997</c:v>
                </c:pt>
                <c:pt idx="780">
                  <c:v>0.97676300000000005</c:v>
                </c:pt>
                <c:pt idx="781">
                  <c:v>0.97687100000000004</c:v>
                </c:pt>
                <c:pt idx="782">
                  <c:v>0.97698099999999999</c:v>
                </c:pt>
                <c:pt idx="783">
                  <c:v>0.97709100000000004</c:v>
                </c:pt>
                <c:pt idx="784">
                  <c:v>0.97720300000000004</c:v>
                </c:pt>
                <c:pt idx="785">
                  <c:v>0.97731599999999996</c:v>
                </c:pt>
                <c:pt idx="786">
                  <c:v>0.97743000000000002</c:v>
                </c:pt>
                <c:pt idx="787">
                  <c:v>0.977545</c:v>
                </c:pt>
                <c:pt idx="788">
                  <c:v>0.977661</c:v>
                </c:pt>
                <c:pt idx="789">
                  <c:v>0.97777899999999995</c:v>
                </c:pt>
                <c:pt idx="790">
                  <c:v>0.97789700000000002</c:v>
                </c:pt>
                <c:pt idx="791">
                  <c:v>0.978016</c:v>
                </c:pt>
                <c:pt idx="792">
                  <c:v>0.97813700000000003</c:v>
                </c:pt>
                <c:pt idx="793">
                  <c:v>0.97825799999999996</c:v>
                </c:pt>
                <c:pt idx="794">
                  <c:v>0.97838000000000003</c:v>
                </c:pt>
                <c:pt idx="795">
                  <c:v>0.97850300000000001</c:v>
                </c:pt>
                <c:pt idx="796">
                  <c:v>0.97862800000000005</c:v>
                </c:pt>
                <c:pt idx="797">
                  <c:v>0.97875299999999998</c:v>
                </c:pt>
                <c:pt idx="798">
                  <c:v>0.97887800000000003</c:v>
                </c:pt>
                <c:pt idx="799">
                  <c:v>0.97900500000000001</c:v>
                </c:pt>
                <c:pt idx="800">
                  <c:v>0.97913300000000003</c:v>
                </c:pt>
                <c:pt idx="801">
                  <c:v>0.97926100000000005</c:v>
                </c:pt>
                <c:pt idx="802">
                  <c:v>0.97938999999999998</c:v>
                </c:pt>
                <c:pt idx="803">
                  <c:v>0.97951999999999995</c:v>
                </c:pt>
                <c:pt idx="804">
                  <c:v>0.97965100000000005</c:v>
                </c:pt>
                <c:pt idx="805">
                  <c:v>0.97978200000000004</c:v>
                </c:pt>
                <c:pt idx="806">
                  <c:v>0.97991399999999995</c:v>
                </c:pt>
                <c:pt idx="807">
                  <c:v>0.980047</c:v>
                </c:pt>
                <c:pt idx="808">
                  <c:v>0.98018099999999997</c:v>
                </c:pt>
                <c:pt idx="809">
                  <c:v>0.98031500000000005</c:v>
                </c:pt>
                <c:pt idx="810">
                  <c:v>0.98044900000000001</c:v>
                </c:pt>
                <c:pt idx="811">
                  <c:v>0.98058500000000004</c:v>
                </c:pt>
                <c:pt idx="812">
                  <c:v>0.98072099999999995</c:v>
                </c:pt>
                <c:pt idx="813">
                  <c:v>0.98085699999999998</c:v>
                </c:pt>
                <c:pt idx="814">
                  <c:v>0.98099400000000003</c:v>
                </c:pt>
                <c:pt idx="815">
                  <c:v>0.981132</c:v>
                </c:pt>
                <c:pt idx="816">
                  <c:v>0.98126999999999998</c:v>
                </c:pt>
                <c:pt idx="817">
                  <c:v>0.98140799999999995</c:v>
                </c:pt>
                <c:pt idx="818">
                  <c:v>0.98154699999999995</c:v>
                </c:pt>
                <c:pt idx="819">
                  <c:v>0.98168699999999998</c:v>
                </c:pt>
                <c:pt idx="820">
                  <c:v>0.98182700000000001</c:v>
                </c:pt>
                <c:pt idx="821">
                  <c:v>0.98196700000000003</c:v>
                </c:pt>
                <c:pt idx="822">
                  <c:v>0.98210799999999998</c:v>
                </c:pt>
                <c:pt idx="823">
                  <c:v>0.98224900000000004</c:v>
                </c:pt>
                <c:pt idx="824">
                  <c:v>0.98238999999999999</c:v>
                </c:pt>
                <c:pt idx="825">
                  <c:v>0.98253199999999996</c:v>
                </c:pt>
                <c:pt idx="826">
                  <c:v>0.98267400000000005</c:v>
                </c:pt>
                <c:pt idx="827">
                  <c:v>0.98281700000000005</c:v>
                </c:pt>
                <c:pt idx="828">
                  <c:v>0.98295900000000003</c:v>
                </c:pt>
                <c:pt idx="829">
                  <c:v>0.98310200000000003</c:v>
                </c:pt>
                <c:pt idx="830">
                  <c:v>0.98324599999999995</c:v>
                </c:pt>
                <c:pt idx="831">
                  <c:v>0.98338899999999996</c:v>
                </c:pt>
                <c:pt idx="832">
                  <c:v>0.98353299999999999</c:v>
                </c:pt>
                <c:pt idx="833">
                  <c:v>0.98367700000000002</c:v>
                </c:pt>
                <c:pt idx="834">
                  <c:v>0.98382099999999995</c:v>
                </c:pt>
                <c:pt idx="835">
                  <c:v>0.98396499999999998</c:v>
                </c:pt>
                <c:pt idx="836">
                  <c:v>0.98411000000000004</c:v>
                </c:pt>
                <c:pt idx="837">
                  <c:v>0.98425399999999996</c:v>
                </c:pt>
                <c:pt idx="838">
                  <c:v>0.98439900000000002</c:v>
                </c:pt>
                <c:pt idx="839">
                  <c:v>0.98454399999999997</c:v>
                </c:pt>
                <c:pt idx="840">
                  <c:v>0.98468900000000004</c:v>
                </c:pt>
                <c:pt idx="841">
                  <c:v>0.98483399999999999</c:v>
                </c:pt>
                <c:pt idx="842">
                  <c:v>0.98497900000000005</c:v>
                </c:pt>
                <c:pt idx="843">
                  <c:v>0.985124</c:v>
                </c:pt>
                <c:pt idx="844">
                  <c:v>0.98526899999999995</c:v>
                </c:pt>
                <c:pt idx="845">
                  <c:v>0.98541500000000004</c:v>
                </c:pt>
                <c:pt idx="846">
                  <c:v>0.98555999999999999</c:v>
                </c:pt>
                <c:pt idx="847">
                  <c:v>0.98570500000000005</c:v>
                </c:pt>
                <c:pt idx="848">
                  <c:v>0.98585</c:v>
                </c:pt>
                <c:pt idx="849">
                  <c:v>0.98599499999999995</c:v>
                </c:pt>
                <c:pt idx="850">
                  <c:v>0.98614100000000005</c:v>
                </c:pt>
                <c:pt idx="851">
                  <c:v>0.986286</c:v>
                </c:pt>
                <c:pt idx="852">
                  <c:v>0.98643099999999995</c:v>
                </c:pt>
                <c:pt idx="853">
                  <c:v>0.98657499999999998</c:v>
                </c:pt>
                <c:pt idx="854">
                  <c:v>0.98672000000000004</c:v>
                </c:pt>
                <c:pt idx="855">
                  <c:v>0.98686499999999999</c:v>
                </c:pt>
                <c:pt idx="856">
                  <c:v>0.98700900000000003</c:v>
                </c:pt>
                <c:pt idx="857">
                  <c:v>0.98715399999999998</c:v>
                </c:pt>
                <c:pt idx="858">
                  <c:v>0.98729800000000001</c:v>
                </c:pt>
                <c:pt idx="859">
                  <c:v>0.98744200000000004</c:v>
                </c:pt>
                <c:pt idx="860">
                  <c:v>0.98758599999999996</c:v>
                </c:pt>
                <c:pt idx="861">
                  <c:v>0.98772899999999997</c:v>
                </c:pt>
                <c:pt idx="862">
                  <c:v>0.987873</c:v>
                </c:pt>
                <c:pt idx="863">
                  <c:v>0.98801600000000001</c:v>
                </c:pt>
                <c:pt idx="864">
                  <c:v>0.98815900000000001</c:v>
                </c:pt>
                <c:pt idx="865">
                  <c:v>0.98830200000000001</c:v>
                </c:pt>
                <c:pt idx="866">
                  <c:v>0.98844399999999999</c:v>
                </c:pt>
                <c:pt idx="867">
                  <c:v>0.98858599999999996</c:v>
                </c:pt>
                <c:pt idx="868">
                  <c:v>0.98872800000000005</c:v>
                </c:pt>
                <c:pt idx="869">
                  <c:v>0.98887000000000003</c:v>
                </c:pt>
                <c:pt idx="870">
                  <c:v>0.98901099999999997</c:v>
                </c:pt>
                <c:pt idx="871">
                  <c:v>0.98915200000000003</c:v>
                </c:pt>
                <c:pt idx="872">
                  <c:v>0.98929299999999998</c:v>
                </c:pt>
                <c:pt idx="873">
                  <c:v>0.98943300000000001</c:v>
                </c:pt>
                <c:pt idx="874">
                  <c:v>0.98957399999999995</c:v>
                </c:pt>
                <c:pt idx="875">
                  <c:v>0.98971299999999995</c:v>
                </c:pt>
                <c:pt idx="876">
                  <c:v>0.98985299999999998</c:v>
                </c:pt>
                <c:pt idx="877">
                  <c:v>0.98999099999999995</c:v>
                </c:pt>
                <c:pt idx="878">
                  <c:v>0.99012999999999995</c:v>
                </c:pt>
                <c:pt idx="879">
                  <c:v>0.99026800000000004</c:v>
                </c:pt>
                <c:pt idx="880">
                  <c:v>0.99040600000000001</c:v>
                </c:pt>
                <c:pt idx="881">
                  <c:v>0.99054299999999995</c:v>
                </c:pt>
                <c:pt idx="882">
                  <c:v>0.99068000000000001</c:v>
                </c:pt>
                <c:pt idx="883">
                  <c:v>0.99081699999999995</c:v>
                </c:pt>
                <c:pt idx="884">
                  <c:v>0.99095299999999997</c:v>
                </c:pt>
                <c:pt idx="885">
                  <c:v>0.99108799999999997</c:v>
                </c:pt>
                <c:pt idx="886">
                  <c:v>0.99122299999999997</c:v>
                </c:pt>
                <c:pt idx="887">
                  <c:v>0.99135799999999996</c:v>
                </c:pt>
                <c:pt idx="888">
                  <c:v>0.99149200000000004</c:v>
                </c:pt>
                <c:pt idx="889">
                  <c:v>0.99162600000000001</c:v>
                </c:pt>
                <c:pt idx="890">
                  <c:v>0.99175899999999995</c:v>
                </c:pt>
                <c:pt idx="891">
                  <c:v>0.991892</c:v>
                </c:pt>
                <c:pt idx="892">
                  <c:v>0.99202400000000002</c:v>
                </c:pt>
                <c:pt idx="893">
                  <c:v>0.99215500000000001</c:v>
                </c:pt>
                <c:pt idx="894">
                  <c:v>0.992286</c:v>
                </c:pt>
                <c:pt idx="895">
                  <c:v>0.99241699999999999</c:v>
                </c:pt>
                <c:pt idx="896">
                  <c:v>0.99254699999999996</c:v>
                </c:pt>
                <c:pt idx="897">
                  <c:v>0.992676</c:v>
                </c:pt>
                <c:pt idx="898">
                  <c:v>0.99280500000000005</c:v>
                </c:pt>
                <c:pt idx="899">
                  <c:v>0.99293399999999998</c:v>
                </c:pt>
                <c:pt idx="900">
                  <c:v>0.993062</c:v>
                </c:pt>
                <c:pt idx="901">
                  <c:v>0.99318899999999999</c:v>
                </c:pt>
                <c:pt idx="902">
                  <c:v>0.99331499999999995</c:v>
                </c:pt>
                <c:pt idx="903">
                  <c:v>0.99344100000000002</c:v>
                </c:pt>
                <c:pt idx="904">
                  <c:v>0.99356699999999998</c:v>
                </c:pt>
                <c:pt idx="905">
                  <c:v>0.99369099999999999</c:v>
                </c:pt>
                <c:pt idx="906">
                  <c:v>0.99381600000000003</c:v>
                </c:pt>
                <c:pt idx="907">
                  <c:v>0.99393900000000002</c:v>
                </c:pt>
                <c:pt idx="908">
                  <c:v>0.994062</c:v>
                </c:pt>
                <c:pt idx="909">
                  <c:v>0.99418399999999996</c:v>
                </c:pt>
                <c:pt idx="910">
                  <c:v>0.99430600000000002</c:v>
                </c:pt>
                <c:pt idx="911">
                  <c:v>0.99442699999999995</c:v>
                </c:pt>
                <c:pt idx="912">
                  <c:v>0.99454799999999999</c:v>
                </c:pt>
                <c:pt idx="913">
                  <c:v>0.99466699999999997</c:v>
                </c:pt>
                <c:pt idx="914">
                  <c:v>0.99478599999999995</c:v>
                </c:pt>
                <c:pt idx="915">
                  <c:v>0.99490500000000004</c:v>
                </c:pt>
                <c:pt idx="916">
                  <c:v>0.99502199999999996</c:v>
                </c:pt>
                <c:pt idx="917">
                  <c:v>0.995139</c:v>
                </c:pt>
                <c:pt idx="918">
                  <c:v>0.99525600000000003</c:v>
                </c:pt>
                <c:pt idx="919">
                  <c:v>0.99537100000000001</c:v>
                </c:pt>
                <c:pt idx="920">
                  <c:v>0.99548599999999998</c:v>
                </c:pt>
                <c:pt idx="921">
                  <c:v>0.99560099999999996</c:v>
                </c:pt>
                <c:pt idx="922">
                  <c:v>0.99571399999999999</c:v>
                </c:pt>
                <c:pt idx="923">
                  <c:v>0.99582700000000002</c:v>
                </c:pt>
                <c:pt idx="924">
                  <c:v>0.99593900000000002</c:v>
                </c:pt>
                <c:pt idx="925">
                  <c:v>0.99605100000000002</c:v>
                </c:pt>
                <c:pt idx="926">
                  <c:v>0.99616199999999999</c:v>
                </c:pt>
                <c:pt idx="927">
                  <c:v>0.99627200000000005</c:v>
                </c:pt>
                <c:pt idx="928">
                  <c:v>0.99638099999999996</c:v>
                </c:pt>
                <c:pt idx="929">
                  <c:v>0.99648999999999999</c:v>
                </c:pt>
                <c:pt idx="930">
                  <c:v>0.99659699999999996</c:v>
                </c:pt>
                <c:pt idx="931">
                  <c:v>0.99670499999999995</c:v>
                </c:pt>
                <c:pt idx="932">
                  <c:v>0.996811</c:v>
                </c:pt>
                <c:pt idx="933">
                  <c:v>0.99691700000000005</c:v>
                </c:pt>
                <c:pt idx="934">
                  <c:v>0.99702100000000005</c:v>
                </c:pt>
                <c:pt idx="935">
                  <c:v>0.99712599999999996</c:v>
                </c:pt>
                <c:pt idx="936">
                  <c:v>0.99722900000000003</c:v>
                </c:pt>
                <c:pt idx="937">
                  <c:v>0.997332</c:v>
                </c:pt>
                <c:pt idx="938">
                  <c:v>0.99743300000000001</c:v>
                </c:pt>
                <c:pt idx="939">
                  <c:v>0.99753499999999995</c:v>
                </c:pt>
                <c:pt idx="940">
                  <c:v>0.99763500000000005</c:v>
                </c:pt>
                <c:pt idx="941">
                  <c:v>0.99773500000000004</c:v>
                </c:pt>
                <c:pt idx="942">
                  <c:v>0.99783299999999997</c:v>
                </c:pt>
                <c:pt idx="943">
                  <c:v>0.99793100000000001</c:v>
                </c:pt>
                <c:pt idx="944">
                  <c:v>0.99802900000000005</c:v>
                </c:pt>
                <c:pt idx="945">
                  <c:v>0.99812500000000004</c:v>
                </c:pt>
                <c:pt idx="946">
                  <c:v>0.99822100000000002</c:v>
                </c:pt>
                <c:pt idx="947">
                  <c:v>0.99831599999999998</c:v>
                </c:pt>
                <c:pt idx="948">
                  <c:v>0.99841000000000002</c:v>
                </c:pt>
                <c:pt idx="949">
                  <c:v>0.99850399999999995</c:v>
                </c:pt>
                <c:pt idx="950">
                  <c:v>0.99859600000000004</c:v>
                </c:pt>
                <c:pt idx="951">
                  <c:v>0.99868800000000002</c:v>
                </c:pt>
                <c:pt idx="952">
                  <c:v>0.99877899999999997</c:v>
                </c:pt>
                <c:pt idx="953">
                  <c:v>0.99886900000000001</c:v>
                </c:pt>
                <c:pt idx="954">
                  <c:v>0.99895900000000004</c:v>
                </c:pt>
                <c:pt idx="955">
                  <c:v>0.99904800000000005</c:v>
                </c:pt>
                <c:pt idx="956">
                  <c:v>0.99913600000000002</c:v>
                </c:pt>
                <c:pt idx="957">
                  <c:v>0.99922299999999997</c:v>
                </c:pt>
                <c:pt idx="958">
                  <c:v>0.999309</c:v>
                </c:pt>
                <c:pt idx="959">
                  <c:v>0.99939500000000003</c:v>
                </c:pt>
                <c:pt idx="960">
                  <c:v>0.99947900000000001</c:v>
                </c:pt>
                <c:pt idx="961">
                  <c:v>0.99956299999999998</c:v>
                </c:pt>
                <c:pt idx="962">
                  <c:v>0.99964699999999995</c:v>
                </c:pt>
                <c:pt idx="963">
                  <c:v>0.99972899999999998</c:v>
                </c:pt>
                <c:pt idx="964">
                  <c:v>0.99981100000000001</c:v>
                </c:pt>
                <c:pt idx="965">
                  <c:v>0.99989099999999997</c:v>
                </c:pt>
                <c:pt idx="966">
                  <c:v>0.99997100000000005</c:v>
                </c:pt>
                <c:pt idx="967">
                  <c:v>1.0000500000000001</c:v>
                </c:pt>
                <c:pt idx="968">
                  <c:v>1.00013</c:v>
                </c:pt>
                <c:pt idx="969">
                  <c:v>1.00021</c:v>
                </c:pt>
                <c:pt idx="970">
                  <c:v>1.0002800000000001</c:v>
                </c:pt>
                <c:pt idx="971">
                  <c:v>1.0003599999999999</c:v>
                </c:pt>
                <c:pt idx="972">
                  <c:v>1.0004299999999999</c:v>
                </c:pt>
                <c:pt idx="973">
                  <c:v>1.00051</c:v>
                </c:pt>
                <c:pt idx="974">
                  <c:v>1.00058</c:v>
                </c:pt>
                <c:pt idx="975">
                  <c:v>1.0006600000000001</c:v>
                </c:pt>
                <c:pt idx="976">
                  <c:v>1.0007299999999999</c:v>
                </c:pt>
                <c:pt idx="977">
                  <c:v>1.0007999999999999</c:v>
                </c:pt>
                <c:pt idx="978">
                  <c:v>1.0008699999999999</c:v>
                </c:pt>
                <c:pt idx="979">
                  <c:v>1.0009399999999999</c:v>
                </c:pt>
                <c:pt idx="980">
                  <c:v>1.00101</c:v>
                </c:pt>
                <c:pt idx="981">
                  <c:v>1.00108</c:v>
                </c:pt>
                <c:pt idx="982">
                  <c:v>1.0011399999999999</c:v>
                </c:pt>
                <c:pt idx="983">
                  <c:v>1.0012099999999999</c:v>
                </c:pt>
                <c:pt idx="984">
                  <c:v>1.0012799999999999</c:v>
                </c:pt>
                <c:pt idx="985">
                  <c:v>1.0013399999999999</c:v>
                </c:pt>
                <c:pt idx="986">
                  <c:v>1.0014099999999999</c:v>
                </c:pt>
                <c:pt idx="987">
                  <c:v>1.0014700000000001</c:v>
                </c:pt>
                <c:pt idx="988">
                  <c:v>1.00153</c:v>
                </c:pt>
                <c:pt idx="989">
                  <c:v>1.00159</c:v>
                </c:pt>
                <c:pt idx="990">
                  <c:v>1.0016499999999999</c:v>
                </c:pt>
                <c:pt idx="991">
                  <c:v>1.0017199999999999</c:v>
                </c:pt>
                <c:pt idx="992">
                  <c:v>1.00177</c:v>
                </c:pt>
                <c:pt idx="993">
                  <c:v>1.00183</c:v>
                </c:pt>
                <c:pt idx="994">
                  <c:v>1.0018899999999999</c:v>
                </c:pt>
                <c:pt idx="995">
                  <c:v>1.0019499999999999</c:v>
                </c:pt>
                <c:pt idx="996">
                  <c:v>1.0020100000000001</c:v>
                </c:pt>
                <c:pt idx="997">
                  <c:v>1.00206</c:v>
                </c:pt>
                <c:pt idx="998">
                  <c:v>1.0021199999999999</c:v>
                </c:pt>
                <c:pt idx="999">
                  <c:v>1.00217</c:v>
                </c:pt>
                <c:pt idx="1000">
                  <c:v>1.0022200000000001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CE-49ED-BED3-972F06CC6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029840"/>
        <c:axId val="599034432"/>
      </c:scatterChart>
      <c:valAx>
        <c:axId val="59902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9034432"/>
        <c:crosses val="autoZero"/>
        <c:crossBetween val="midCat"/>
      </c:valAx>
      <c:valAx>
        <c:axId val="599034432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9029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BckEuler!$D$1</c:f>
              <c:strCache>
                <c:ptCount val="1"/>
                <c:pt idx="0">
                  <c:v>iL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BckEuler!$D$2:$D$102</c:f>
              <c:numCache>
                <c:formatCode>General</c:formatCode>
                <c:ptCount val="101"/>
                <c:pt idx="0">
                  <c:v>9.0090100000000006E-2</c:v>
                </c:pt>
                <c:pt idx="1">
                  <c:v>0.17044100000000001</c:v>
                </c:pt>
                <c:pt idx="2">
                  <c:v>0.24129300000000001</c:v>
                </c:pt>
                <c:pt idx="3">
                  <c:v>0.30295</c:v>
                </c:pt>
                <c:pt idx="4">
                  <c:v>0.35576799999999997</c:v>
                </c:pt>
                <c:pt idx="5">
                  <c:v>0.40014699999999997</c:v>
                </c:pt>
                <c:pt idx="6">
                  <c:v>0.43652200000000002</c:v>
                </c:pt>
                <c:pt idx="7">
                  <c:v>0.46536</c:v>
                </c:pt>
                <c:pt idx="8">
                  <c:v>0.48714800000000003</c:v>
                </c:pt>
                <c:pt idx="9">
                  <c:v>0.50238799999999995</c:v>
                </c:pt>
                <c:pt idx="10">
                  <c:v>0.51159200000000005</c:v>
                </c:pt>
                <c:pt idx="11">
                  <c:v>0.51527500000000004</c:v>
                </c:pt>
                <c:pt idx="12">
                  <c:v>0.51395100000000005</c:v>
                </c:pt>
                <c:pt idx="13">
                  <c:v>0.508127</c:v>
                </c:pt>
                <c:pt idx="14">
                  <c:v>0.498303</c:v>
                </c:pt>
                <c:pt idx="15">
                  <c:v>0.48496400000000001</c:v>
                </c:pt>
                <c:pt idx="16">
                  <c:v>0.46857700000000002</c:v>
                </c:pt>
                <c:pt idx="17">
                  <c:v>0.44959300000000002</c:v>
                </c:pt>
                <c:pt idx="18">
                  <c:v>0.42843999999999999</c:v>
                </c:pt>
                <c:pt idx="19">
                  <c:v>0.40552300000000002</c:v>
                </c:pt>
                <c:pt idx="20">
                  <c:v>0.38122400000000001</c:v>
                </c:pt>
                <c:pt idx="21">
                  <c:v>0.35589799999999999</c:v>
                </c:pt>
                <c:pt idx="22">
                  <c:v>0.329876</c:v>
                </c:pt>
                <c:pt idx="23">
                  <c:v>0.30346099999999998</c:v>
                </c:pt>
                <c:pt idx="24">
                  <c:v>0.27692899999999998</c:v>
                </c:pt>
                <c:pt idx="25">
                  <c:v>0.25053199999999998</c:v>
                </c:pt>
                <c:pt idx="26">
                  <c:v>0.224494</c:v>
                </c:pt>
                <c:pt idx="27">
                  <c:v>0.199014</c:v>
                </c:pt>
                <c:pt idx="28">
                  <c:v>0.174266</c:v>
                </c:pt>
                <c:pt idx="29">
                  <c:v>0.15040000000000001</c:v>
                </c:pt>
                <c:pt idx="30">
                  <c:v>0.12754499999999999</c:v>
                </c:pt>
                <c:pt idx="31">
                  <c:v>0.105805</c:v>
                </c:pt>
                <c:pt idx="32">
                  <c:v>8.5267099999999998E-2</c:v>
                </c:pt>
                <c:pt idx="33">
                  <c:v>6.5995899999999996E-2</c:v>
                </c:pt>
                <c:pt idx="34">
                  <c:v>4.8039900000000003E-2</c:v>
                </c:pt>
                <c:pt idx="35">
                  <c:v>3.14305E-2</c:v>
                </c:pt>
                <c:pt idx="36">
                  <c:v>1.6183900000000001E-2</c:v>
                </c:pt>
                <c:pt idx="37">
                  <c:v>2.30247E-3</c:v>
                </c:pt>
                <c:pt idx="38">
                  <c:v>-1.02241E-2</c:v>
                </c:pt>
                <c:pt idx="39">
                  <c:v>-2.1417100000000001E-2</c:v>
                </c:pt>
                <c:pt idx="40">
                  <c:v>-3.1308000000000002E-2</c:v>
                </c:pt>
                <c:pt idx="41">
                  <c:v>-3.9936699999999999E-2</c:v>
                </c:pt>
                <c:pt idx="42">
                  <c:v>-4.7350499999999997E-2</c:v>
                </c:pt>
                <c:pt idx="43">
                  <c:v>-5.3602999999999998E-2</c:v>
                </c:pt>
                <c:pt idx="44">
                  <c:v>-5.8753E-2</c:v>
                </c:pt>
                <c:pt idx="45">
                  <c:v>-6.2863299999999997E-2</c:v>
                </c:pt>
                <c:pt idx="46">
                  <c:v>-6.59999E-2</c:v>
                </c:pt>
                <c:pt idx="47">
                  <c:v>-6.8231100000000003E-2</c:v>
                </c:pt>
                <c:pt idx="48">
                  <c:v>-6.9626499999999994E-2</c:v>
                </c:pt>
                <c:pt idx="49">
                  <c:v>-7.0256399999999997E-2</c:v>
                </c:pt>
                <c:pt idx="50">
                  <c:v>-7.0190900000000001E-2</c:v>
                </c:pt>
                <c:pt idx="51">
                  <c:v>-6.9499500000000006E-2</c:v>
                </c:pt>
                <c:pt idx="52">
                  <c:v>-6.8250599999999995E-2</c:v>
                </c:pt>
                <c:pt idx="53">
                  <c:v>-6.65105E-2</c:v>
                </c:pt>
                <c:pt idx="54">
                  <c:v>-6.4343700000000004E-2</c:v>
                </c:pt>
                <c:pt idx="55">
                  <c:v>-6.1811900000000003E-2</c:v>
                </c:pt>
                <c:pt idx="56">
                  <c:v>-5.8974199999999997E-2</c:v>
                </c:pt>
                <c:pt idx="57">
                  <c:v>-5.5886400000000003E-2</c:v>
                </c:pt>
                <c:pt idx="58">
                  <c:v>-5.2601099999999998E-2</c:v>
                </c:pt>
                <c:pt idx="59">
                  <c:v>-4.9167500000000003E-2</c:v>
                </c:pt>
                <c:pt idx="60">
                  <c:v>-4.5631199999999997E-2</c:v>
                </c:pt>
                <c:pt idx="61">
                  <c:v>-4.2034200000000001E-2</c:v>
                </c:pt>
                <c:pt idx="62">
                  <c:v>-3.8415100000000001E-2</c:v>
                </c:pt>
                <c:pt idx="63">
                  <c:v>-3.4808499999999999E-2</c:v>
                </c:pt>
                <c:pt idx="64">
                  <c:v>-3.1245700000000001E-2</c:v>
                </c:pt>
                <c:pt idx="65">
                  <c:v>-2.7754500000000001E-2</c:v>
                </c:pt>
                <c:pt idx="66">
                  <c:v>-2.4359200000000001E-2</c:v>
                </c:pt>
                <c:pt idx="67">
                  <c:v>-2.1080999999999999E-2</c:v>
                </c:pt>
                <c:pt idx="68">
                  <c:v>-1.7937700000000001E-2</c:v>
                </c:pt>
                <c:pt idx="69">
                  <c:v>-1.4944300000000001E-2</c:v>
                </c:pt>
                <c:pt idx="70">
                  <c:v>-1.2112899999999999E-2</c:v>
                </c:pt>
                <c:pt idx="71">
                  <c:v>-9.45294E-3</c:v>
                </c:pt>
                <c:pt idx="72">
                  <c:v>-6.9714499999999997E-3</c:v>
                </c:pt>
                <c:pt idx="73">
                  <c:v>-4.6730599999999997E-3</c:v>
                </c:pt>
                <c:pt idx="74">
                  <c:v>-2.5603499999999999E-3</c:v>
                </c:pt>
                <c:pt idx="75">
                  <c:v>-6.3393100000000001E-4</c:v>
                </c:pt>
                <c:pt idx="76">
                  <c:v>1.1072899999999999E-3</c:v>
                </c:pt>
                <c:pt idx="77">
                  <c:v>2.6659800000000001E-3</c:v>
                </c:pt>
                <c:pt idx="78">
                  <c:v>4.0461899999999999E-3</c:v>
                </c:pt>
                <c:pt idx="79">
                  <c:v>5.2531699999999997E-3</c:v>
                </c:pt>
                <c:pt idx="80">
                  <c:v>6.2932099999999996E-3</c:v>
                </c:pt>
                <c:pt idx="81">
                  <c:v>7.1734900000000002E-3</c:v>
                </c:pt>
                <c:pt idx="82">
                  <c:v>7.9019099999999998E-3</c:v>
                </c:pt>
                <c:pt idx="83">
                  <c:v>8.48695E-3</c:v>
                </c:pt>
                <c:pt idx="84">
                  <c:v>8.9375600000000006E-3</c:v>
                </c:pt>
                <c:pt idx="85">
                  <c:v>9.2629900000000005E-3</c:v>
                </c:pt>
                <c:pt idx="86">
                  <c:v>9.4727300000000004E-3</c:v>
                </c:pt>
                <c:pt idx="87" formatCode="0.00E+00">
                  <c:v>9.5763399999999992E-3</c:v>
                </c:pt>
                <c:pt idx="88">
                  <c:v>9.5834100000000005E-3</c:v>
                </c:pt>
                <c:pt idx="89">
                  <c:v>9.5034400000000002E-3</c:v>
                </c:pt>
                <c:pt idx="90">
                  <c:v>9.3457799999999997E-3</c:v>
                </c:pt>
                <c:pt idx="91">
                  <c:v>9.1195400000000006E-3</c:v>
                </c:pt>
                <c:pt idx="92">
                  <c:v>8.8335700000000007E-3</c:v>
                </c:pt>
                <c:pt idx="93">
                  <c:v>8.4963599999999997E-3</c:v>
                </c:pt>
                <c:pt idx="94">
                  <c:v>8.1160199999999998E-3</c:v>
                </c:pt>
                <c:pt idx="95">
                  <c:v>7.7002499999999996E-3</c:v>
                </c:pt>
                <c:pt idx="96">
                  <c:v>7.2563200000000001E-3</c:v>
                </c:pt>
                <c:pt idx="97">
                  <c:v>6.7910100000000001E-3</c:v>
                </c:pt>
                <c:pt idx="98">
                  <c:v>6.3106200000000003E-3</c:v>
                </c:pt>
                <c:pt idx="99">
                  <c:v>5.8209899999999998E-3</c:v>
                </c:pt>
                <c:pt idx="100">
                  <c:v>5.3274500000000001E-3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59-4527-B069-D0D76413733C}"/>
            </c:ext>
          </c:extLst>
        </c:ser>
        <c:ser>
          <c:idx val="1"/>
          <c:order val="1"/>
          <c:tx>
            <c:strRef>
              <c:f>BckEuler!$E$1</c:f>
              <c:strCache>
                <c:ptCount val="1"/>
                <c:pt idx="0">
                  <c:v>v1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BckEuler!$E$2:$E$102</c:f>
              <c:numCache>
                <c:formatCode>General</c:formatCode>
                <c:ptCount val="101"/>
                <c:pt idx="0">
                  <c:v>0.90991</c:v>
                </c:pt>
                <c:pt idx="1">
                  <c:v>0.82955900000000005</c:v>
                </c:pt>
                <c:pt idx="2">
                  <c:v>0.75870700000000002</c:v>
                </c:pt>
                <c:pt idx="3">
                  <c:v>0.69704999999999995</c:v>
                </c:pt>
                <c:pt idx="4">
                  <c:v>0.64423200000000003</c:v>
                </c:pt>
                <c:pt idx="5">
                  <c:v>0.59985299999999997</c:v>
                </c:pt>
                <c:pt idx="6">
                  <c:v>0.56347800000000003</c:v>
                </c:pt>
                <c:pt idx="7">
                  <c:v>0.53464</c:v>
                </c:pt>
                <c:pt idx="8">
                  <c:v>0.51285199999999997</c:v>
                </c:pt>
                <c:pt idx="9">
                  <c:v>0.497612</c:v>
                </c:pt>
                <c:pt idx="10">
                  <c:v>0.48840800000000001</c:v>
                </c:pt>
                <c:pt idx="11">
                  <c:v>0.48472500000000002</c:v>
                </c:pt>
                <c:pt idx="12">
                  <c:v>0.48604900000000001</c:v>
                </c:pt>
                <c:pt idx="13">
                  <c:v>0.491873</c:v>
                </c:pt>
                <c:pt idx="14">
                  <c:v>0.50169699999999995</c:v>
                </c:pt>
                <c:pt idx="15">
                  <c:v>0.51503600000000005</c:v>
                </c:pt>
                <c:pt idx="16">
                  <c:v>0.53142299999999998</c:v>
                </c:pt>
                <c:pt idx="17">
                  <c:v>0.55040699999999998</c:v>
                </c:pt>
                <c:pt idx="18">
                  <c:v>0.57155999999999996</c:v>
                </c:pt>
                <c:pt idx="19">
                  <c:v>0.59447700000000003</c:v>
                </c:pt>
                <c:pt idx="20">
                  <c:v>0.61877599999999999</c:v>
                </c:pt>
                <c:pt idx="21">
                  <c:v>0.64410199999999995</c:v>
                </c:pt>
                <c:pt idx="22">
                  <c:v>0.67012400000000005</c:v>
                </c:pt>
                <c:pt idx="23">
                  <c:v>0.69653900000000002</c:v>
                </c:pt>
                <c:pt idx="24">
                  <c:v>0.72307100000000002</c:v>
                </c:pt>
                <c:pt idx="25">
                  <c:v>0.74946800000000002</c:v>
                </c:pt>
                <c:pt idx="26">
                  <c:v>0.77550600000000003</c:v>
                </c:pt>
                <c:pt idx="27">
                  <c:v>0.80098599999999998</c:v>
                </c:pt>
                <c:pt idx="28">
                  <c:v>0.82573399999999997</c:v>
                </c:pt>
                <c:pt idx="29">
                  <c:v>0.84960000000000002</c:v>
                </c:pt>
                <c:pt idx="30">
                  <c:v>0.87245499999999998</c:v>
                </c:pt>
                <c:pt idx="31">
                  <c:v>0.89419499999999996</c:v>
                </c:pt>
                <c:pt idx="32">
                  <c:v>0.91473300000000002</c:v>
                </c:pt>
                <c:pt idx="33">
                  <c:v>0.93400399999999995</c:v>
                </c:pt>
                <c:pt idx="34">
                  <c:v>0.95196000000000003</c:v>
                </c:pt>
                <c:pt idx="35">
                  <c:v>0.96857000000000004</c:v>
                </c:pt>
                <c:pt idx="36">
                  <c:v>0.98381600000000002</c:v>
                </c:pt>
                <c:pt idx="37">
                  <c:v>0.99769799999999997</c:v>
                </c:pt>
                <c:pt idx="38">
                  <c:v>1.0102199999999999</c:v>
                </c:pt>
                <c:pt idx="39">
                  <c:v>1.02142</c:v>
                </c:pt>
                <c:pt idx="40">
                  <c:v>1.0313099999999999</c:v>
                </c:pt>
                <c:pt idx="41">
                  <c:v>1.0399400000000001</c:v>
                </c:pt>
                <c:pt idx="42">
                  <c:v>1.04735</c:v>
                </c:pt>
                <c:pt idx="43">
                  <c:v>1.0536000000000001</c:v>
                </c:pt>
                <c:pt idx="44">
                  <c:v>1.0587500000000001</c:v>
                </c:pt>
                <c:pt idx="45">
                  <c:v>1.0628599999999999</c:v>
                </c:pt>
                <c:pt idx="46">
                  <c:v>1.0660000000000001</c:v>
                </c:pt>
                <c:pt idx="47">
                  <c:v>1.06823</c:v>
                </c:pt>
                <c:pt idx="48">
                  <c:v>1.0696300000000001</c:v>
                </c:pt>
                <c:pt idx="49">
                  <c:v>1.07026</c:v>
                </c:pt>
                <c:pt idx="50">
                  <c:v>1.07019</c:v>
                </c:pt>
                <c:pt idx="51">
                  <c:v>1.0694999999999999</c:v>
                </c:pt>
                <c:pt idx="52">
                  <c:v>1.0682499999999999</c:v>
                </c:pt>
                <c:pt idx="53">
                  <c:v>1.0665100000000001</c:v>
                </c:pt>
                <c:pt idx="54">
                  <c:v>1.0643400000000001</c:v>
                </c:pt>
                <c:pt idx="55">
                  <c:v>1.0618099999999999</c:v>
                </c:pt>
                <c:pt idx="56">
                  <c:v>1.05897</c:v>
                </c:pt>
                <c:pt idx="57">
                  <c:v>1.05589</c:v>
                </c:pt>
                <c:pt idx="58">
                  <c:v>1.0526</c:v>
                </c:pt>
                <c:pt idx="59">
                  <c:v>1.0491699999999999</c:v>
                </c:pt>
                <c:pt idx="60">
                  <c:v>1.0456300000000001</c:v>
                </c:pt>
                <c:pt idx="61">
                  <c:v>1.04203</c:v>
                </c:pt>
                <c:pt idx="62">
                  <c:v>1.0384199999999999</c:v>
                </c:pt>
                <c:pt idx="63">
                  <c:v>1.03481</c:v>
                </c:pt>
                <c:pt idx="64">
                  <c:v>1.03125</c:v>
                </c:pt>
                <c:pt idx="65">
                  <c:v>1.0277499999999999</c:v>
                </c:pt>
                <c:pt idx="66">
                  <c:v>1.0243599999999999</c:v>
                </c:pt>
                <c:pt idx="67">
                  <c:v>1.02108</c:v>
                </c:pt>
                <c:pt idx="68">
                  <c:v>1.0179400000000001</c:v>
                </c:pt>
                <c:pt idx="69">
                  <c:v>1.01494</c:v>
                </c:pt>
                <c:pt idx="70">
                  <c:v>1.0121100000000001</c:v>
                </c:pt>
                <c:pt idx="71">
                  <c:v>1.00945</c:v>
                </c:pt>
                <c:pt idx="72">
                  <c:v>1.0069699999999999</c:v>
                </c:pt>
                <c:pt idx="73">
                  <c:v>1.00467</c:v>
                </c:pt>
                <c:pt idx="74">
                  <c:v>1.0025599999999999</c:v>
                </c:pt>
                <c:pt idx="75">
                  <c:v>1.0006299999999999</c:v>
                </c:pt>
                <c:pt idx="76">
                  <c:v>0.99889300000000003</c:v>
                </c:pt>
                <c:pt idx="77">
                  <c:v>0.99733400000000005</c:v>
                </c:pt>
                <c:pt idx="78">
                  <c:v>0.99595400000000001</c:v>
                </c:pt>
                <c:pt idx="79">
                  <c:v>0.99474700000000005</c:v>
                </c:pt>
                <c:pt idx="80">
                  <c:v>0.99370700000000001</c:v>
                </c:pt>
                <c:pt idx="81">
                  <c:v>0.99282700000000002</c:v>
                </c:pt>
                <c:pt idx="82">
                  <c:v>0.99209800000000004</c:v>
                </c:pt>
                <c:pt idx="83">
                  <c:v>0.99151299999999998</c:v>
                </c:pt>
                <c:pt idx="84">
                  <c:v>0.991062</c:v>
                </c:pt>
                <c:pt idx="85">
                  <c:v>0.99073699999999998</c:v>
                </c:pt>
                <c:pt idx="86">
                  <c:v>0.99052700000000005</c:v>
                </c:pt>
                <c:pt idx="87">
                  <c:v>0.99042399999999997</c:v>
                </c:pt>
                <c:pt idx="88">
                  <c:v>0.99041699999999999</c:v>
                </c:pt>
                <c:pt idx="89">
                  <c:v>0.99049699999999996</c:v>
                </c:pt>
                <c:pt idx="90">
                  <c:v>0.99065400000000003</c:v>
                </c:pt>
                <c:pt idx="91">
                  <c:v>0.99087999999999998</c:v>
                </c:pt>
                <c:pt idx="92">
                  <c:v>0.99116599999999999</c:v>
                </c:pt>
                <c:pt idx="93">
                  <c:v>0.99150400000000005</c:v>
                </c:pt>
                <c:pt idx="94">
                  <c:v>0.99188399999999999</c:v>
                </c:pt>
                <c:pt idx="95">
                  <c:v>0.99229999999999996</c:v>
                </c:pt>
                <c:pt idx="96">
                  <c:v>0.99274399999999996</c:v>
                </c:pt>
                <c:pt idx="97">
                  <c:v>0.99320900000000001</c:v>
                </c:pt>
                <c:pt idx="98">
                  <c:v>0.99368900000000004</c:v>
                </c:pt>
                <c:pt idx="99">
                  <c:v>0.99417900000000003</c:v>
                </c:pt>
                <c:pt idx="100">
                  <c:v>0.99467300000000003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59-4527-B069-D0D76413733C}"/>
            </c:ext>
          </c:extLst>
        </c:ser>
        <c:ser>
          <c:idx val="2"/>
          <c:order val="2"/>
          <c:tx>
            <c:strRef>
              <c:f>BckEuler!$F$1</c:f>
              <c:strCache>
                <c:ptCount val="1"/>
                <c:pt idx="0">
                  <c:v>v2</c:v>
                </c:pt>
              </c:strCache>
            </c:strRef>
          </c:tx>
          <c:spPr>
            <a:ln w="25400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BckEuler!$F$2:$F$102</c:f>
              <c:numCache>
                <c:formatCode>General</c:formatCode>
                <c:ptCount val="101"/>
                <c:pt idx="0">
                  <c:v>9.0090099999999996E-3</c:v>
                </c:pt>
                <c:pt idx="1">
                  <c:v>2.6053099999999999E-2</c:v>
                </c:pt>
                <c:pt idx="2">
                  <c:v>5.0182400000000002E-2</c:v>
                </c:pt>
                <c:pt idx="3">
                  <c:v>8.0477400000000004E-2</c:v>
                </c:pt>
                <c:pt idx="4">
                  <c:v>0.116054</c:v>
                </c:pt>
                <c:pt idx="5">
                  <c:v>0.15606900000000001</c:v>
                </c:pt>
                <c:pt idx="6">
                  <c:v>0.19972100000000001</c:v>
                </c:pt>
                <c:pt idx="7">
                  <c:v>0.246257</c:v>
                </c:pt>
                <c:pt idx="8">
                  <c:v>0.29497200000000001</c:v>
                </c:pt>
                <c:pt idx="9">
                  <c:v>0.34521099999999999</c:v>
                </c:pt>
                <c:pt idx="10">
                  <c:v>0.39637</c:v>
                </c:pt>
                <c:pt idx="11">
                  <c:v>0.44789800000000002</c:v>
                </c:pt>
                <c:pt idx="12">
                  <c:v>0.49929299999999999</c:v>
                </c:pt>
                <c:pt idx="13">
                  <c:v>0.55010499999999996</c:v>
                </c:pt>
                <c:pt idx="14">
                  <c:v>0.59993600000000002</c:v>
                </c:pt>
                <c:pt idx="15">
                  <c:v>0.64843200000000001</c:v>
                </c:pt>
                <c:pt idx="16">
                  <c:v>0.69528999999999996</c:v>
                </c:pt>
                <c:pt idx="17">
                  <c:v>0.74024900000000005</c:v>
                </c:pt>
                <c:pt idx="18">
                  <c:v>0.78309300000000004</c:v>
                </c:pt>
                <c:pt idx="19">
                  <c:v>0.82364499999999996</c:v>
                </c:pt>
                <c:pt idx="20">
                  <c:v>0.86176799999999998</c:v>
                </c:pt>
                <c:pt idx="21">
                  <c:v>0.89735799999999999</c:v>
                </c:pt>
                <c:pt idx="22">
                  <c:v>0.93034499999999998</c:v>
                </c:pt>
                <c:pt idx="23">
                  <c:v>0.96069099999999996</c:v>
                </c:pt>
                <c:pt idx="24">
                  <c:v>0.98838400000000004</c:v>
                </c:pt>
                <c:pt idx="25">
                  <c:v>1.0134399999999999</c:v>
                </c:pt>
                <c:pt idx="26">
                  <c:v>1.03589</c:v>
                </c:pt>
                <c:pt idx="27">
                  <c:v>1.05579</c:v>
                </c:pt>
                <c:pt idx="28">
                  <c:v>1.07321</c:v>
                </c:pt>
                <c:pt idx="29">
                  <c:v>1.0882499999999999</c:v>
                </c:pt>
                <c:pt idx="30">
                  <c:v>1.10101</c:v>
                </c:pt>
                <c:pt idx="31">
                  <c:v>1.1115900000000001</c:v>
                </c:pt>
                <c:pt idx="32">
                  <c:v>1.12012</c:v>
                </c:pt>
                <c:pt idx="33">
                  <c:v>1.1267199999999999</c:v>
                </c:pt>
                <c:pt idx="34">
                  <c:v>1.1315200000000001</c:v>
                </c:pt>
                <c:pt idx="35">
                  <c:v>1.13466</c:v>
                </c:pt>
                <c:pt idx="36">
                  <c:v>1.13628</c:v>
                </c:pt>
                <c:pt idx="37">
                  <c:v>1.1365099999999999</c:v>
                </c:pt>
                <c:pt idx="38">
                  <c:v>1.1354900000000001</c:v>
                </c:pt>
                <c:pt idx="39">
                  <c:v>1.1333500000000001</c:v>
                </c:pt>
                <c:pt idx="40">
                  <c:v>1.13022</c:v>
                </c:pt>
                <c:pt idx="41">
                  <c:v>1.12622</c:v>
                </c:pt>
                <c:pt idx="42">
                  <c:v>1.1214900000000001</c:v>
                </c:pt>
                <c:pt idx="43">
                  <c:v>1.1161300000000001</c:v>
                </c:pt>
                <c:pt idx="44">
                  <c:v>1.11025</c:v>
                </c:pt>
                <c:pt idx="45">
                  <c:v>1.1039699999999999</c:v>
                </c:pt>
                <c:pt idx="46">
                  <c:v>1.09737</c:v>
                </c:pt>
                <c:pt idx="47">
                  <c:v>1.0905400000000001</c:v>
                </c:pt>
                <c:pt idx="48">
                  <c:v>1.08358</c:v>
                </c:pt>
                <c:pt idx="49">
                  <c:v>1.0765499999999999</c:v>
                </c:pt>
                <c:pt idx="50">
                  <c:v>1.0695399999999999</c:v>
                </c:pt>
                <c:pt idx="51">
                  <c:v>1.0625899999999999</c:v>
                </c:pt>
                <c:pt idx="52">
                  <c:v>1.05576</c:v>
                </c:pt>
                <c:pt idx="53">
                  <c:v>1.04911</c:v>
                </c:pt>
                <c:pt idx="54">
                  <c:v>1.0426800000000001</c:v>
                </c:pt>
                <c:pt idx="55">
                  <c:v>1.0364899999999999</c:v>
                </c:pt>
                <c:pt idx="56">
                  <c:v>1.0306</c:v>
                </c:pt>
                <c:pt idx="57">
                  <c:v>1.02501</c:v>
                </c:pt>
                <c:pt idx="58">
                  <c:v>1.0197499999999999</c:v>
                </c:pt>
                <c:pt idx="59">
                  <c:v>1.0148299999999999</c:v>
                </c:pt>
                <c:pt idx="60">
                  <c:v>1.01027</c:v>
                </c:pt>
                <c:pt idx="61">
                  <c:v>1.00606</c:v>
                </c:pt>
                <c:pt idx="62">
                  <c:v>1.0022200000000001</c:v>
                </c:pt>
                <c:pt idx="63">
                  <c:v>0.99874200000000002</c:v>
                </c:pt>
                <c:pt idx="64">
                  <c:v>0.995618</c:v>
                </c:pt>
                <c:pt idx="65">
                  <c:v>0.992842</c:v>
                </c:pt>
                <c:pt idx="66">
                  <c:v>0.99040700000000004</c:v>
                </c:pt>
                <c:pt idx="67">
                  <c:v>0.98829800000000001</c:v>
                </c:pt>
                <c:pt idx="68">
                  <c:v>0.98650499999999997</c:v>
                </c:pt>
                <c:pt idx="69">
                  <c:v>0.98501000000000005</c:v>
                </c:pt>
                <c:pt idx="70">
                  <c:v>0.98379899999999998</c:v>
                </c:pt>
                <c:pt idx="71">
                  <c:v>0.98285400000000001</c:v>
                </c:pt>
                <c:pt idx="72">
                  <c:v>0.98215699999999995</c:v>
                </c:pt>
                <c:pt idx="73">
                  <c:v>0.98168900000000003</c:v>
                </c:pt>
                <c:pt idx="74">
                  <c:v>0.981433</c:v>
                </c:pt>
                <c:pt idx="75">
                  <c:v>0.98136999999999996</c:v>
                </c:pt>
                <c:pt idx="76">
                  <c:v>0.98148100000000005</c:v>
                </c:pt>
                <c:pt idx="77">
                  <c:v>0.98174700000000004</c:v>
                </c:pt>
                <c:pt idx="78">
                  <c:v>0.98215200000000003</c:v>
                </c:pt>
                <c:pt idx="79">
                  <c:v>0.98267700000000002</c:v>
                </c:pt>
                <c:pt idx="80">
                  <c:v>0.98330600000000001</c:v>
                </c:pt>
                <c:pt idx="81">
                  <c:v>0.98402400000000001</c:v>
                </c:pt>
                <c:pt idx="82">
                  <c:v>0.98481399999999997</c:v>
                </c:pt>
                <c:pt idx="83">
                  <c:v>0.98566299999999996</c:v>
                </c:pt>
                <c:pt idx="84">
                  <c:v>0.98655599999999999</c:v>
                </c:pt>
                <c:pt idx="85">
                  <c:v>0.987483</c:v>
                </c:pt>
                <c:pt idx="86">
                  <c:v>0.98843000000000003</c:v>
                </c:pt>
                <c:pt idx="87">
                  <c:v>0.98938800000000005</c:v>
                </c:pt>
                <c:pt idx="88">
                  <c:v>0.99034599999999995</c:v>
                </c:pt>
                <c:pt idx="89">
                  <c:v>0.99129599999999995</c:v>
                </c:pt>
                <c:pt idx="90">
                  <c:v>0.99223099999999997</c:v>
                </c:pt>
                <c:pt idx="91">
                  <c:v>0.993143</c:v>
                </c:pt>
                <c:pt idx="92">
                  <c:v>0.99402599999999997</c:v>
                </c:pt>
                <c:pt idx="93">
                  <c:v>0.99487599999999998</c:v>
                </c:pt>
                <c:pt idx="94">
                  <c:v>0.99568699999999999</c:v>
                </c:pt>
                <c:pt idx="95">
                  <c:v>0.99645700000000004</c:v>
                </c:pt>
                <c:pt idx="96">
                  <c:v>0.99718300000000004</c:v>
                </c:pt>
                <c:pt idx="97">
                  <c:v>0.99786200000000003</c:v>
                </c:pt>
                <c:pt idx="98">
                  <c:v>0.99849299999999996</c:v>
                </c:pt>
                <c:pt idx="99">
                  <c:v>0.99907500000000005</c:v>
                </c:pt>
                <c:pt idx="100">
                  <c:v>0.99960800000000005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59-4527-B069-D0D7641373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7928184"/>
        <c:axId val="387932120"/>
      </c:lineChart>
      <c:catAx>
        <c:axId val="387928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7932120"/>
        <c:crossesAt val="-0.2"/>
        <c:auto val="1"/>
        <c:lblAlgn val="ctr"/>
        <c:lblOffset val="100"/>
        <c:tickLblSkip val="10"/>
        <c:noMultiLvlLbl val="0"/>
      </c:catAx>
      <c:valAx>
        <c:axId val="387932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7928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BckEuler!$R$1</c:f>
              <c:strCache>
                <c:ptCount val="1"/>
                <c:pt idx="0">
                  <c:v>iL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BckEuler!$R$2:$R$1002</c:f>
              <c:numCache>
                <c:formatCode>General</c:formatCode>
                <c:ptCount val="1001"/>
                <c:pt idx="0">
                  <c:v>9.9000100000000008E-3</c:v>
                </c:pt>
                <c:pt idx="1">
                  <c:v>1.9699999999999999E-2</c:v>
                </c:pt>
                <c:pt idx="2">
                  <c:v>2.9400099999999998E-2</c:v>
                </c:pt>
                <c:pt idx="3">
                  <c:v>3.9000300000000002E-2</c:v>
                </c:pt>
                <c:pt idx="4">
                  <c:v>4.8500700000000001E-2</c:v>
                </c:pt>
                <c:pt idx="5">
                  <c:v>5.79012E-2</c:v>
                </c:pt>
                <c:pt idx="6">
                  <c:v>6.7202100000000001E-2</c:v>
                </c:pt>
                <c:pt idx="7">
                  <c:v>7.6403200000000004E-2</c:v>
                </c:pt>
                <c:pt idx="8">
                  <c:v>8.5504800000000006E-2</c:v>
                </c:pt>
                <c:pt idx="9">
                  <c:v>9.4506900000000005E-2</c:v>
                </c:pt>
                <c:pt idx="10">
                  <c:v>0.10341</c:v>
                </c:pt>
                <c:pt idx="11">
                  <c:v>0.11221299999999999</c:v>
                </c:pt>
                <c:pt idx="12">
                  <c:v>0.120918</c:v>
                </c:pt>
                <c:pt idx="13">
                  <c:v>0.129523</c:v>
                </c:pt>
                <c:pt idx="14">
                  <c:v>0.13802900000000001</c:v>
                </c:pt>
                <c:pt idx="15">
                  <c:v>0.14643700000000001</c:v>
                </c:pt>
                <c:pt idx="16">
                  <c:v>0.15474599999999999</c:v>
                </c:pt>
                <c:pt idx="17">
                  <c:v>0.16295699999999999</c:v>
                </c:pt>
                <c:pt idx="18">
                  <c:v>0.17107</c:v>
                </c:pt>
                <c:pt idx="19">
                  <c:v>0.17908399999999999</c:v>
                </c:pt>
                <c:pt idx="20">
                  <c:v>0.187001</c:v>
                </c:pt>
                <c:pt idx="21">
                  <c:v>0.19481999999999999</c:v>
                </c:pt>
                <c:pt idx="22">
                  <c:v>0.202541</c:v>
                </c:pt>
                <c:pt idx="23">
                  <c:v>0.21016599999999999</c:v>
                </c:pt>
                <c:pt idx="24">
                  <c:v>0.217693</c:v>
                </c:pt>
                <c:pt idx="25">
                  <c:v>0.22512299999999999</c:v>
                </c:pt>
                <c:pt idx="26">
                  <c:v>0.232457</c:v>
                </c:pt>
                <c:pt idx="27">
                  <c:v>0.23969499999999999</c:v>
                </c:pt>
                <c:pt idx="28">
                  <c:v>0.246836</c:v>
                </c:pt>
                <c:pt idx="29">
                  <c:v>0.25388100000000002</c:v>
                </c:pt>
                <c:pt idx="30">
                  <c:v>0.26083099999999998</c:v>
                </c:pt>
                <c:pt idx="31">
                  <c:v>0.26768599999999998</c:v>
                </c:pt>
                <c:pt idx="32">
                  <c:v>0.27444600000000002</c:v>
                </c:pt>
                <c:pt idx="33">
                  <c:v>0.28111000000000003</c:v>
                </c:pt>
                <c:pt idx="34">
                  <c:v>0.28768100000000002</c:v>
                </c:pt>
                <c:pt idx="35">
                  <c:v>0.294157</c:v>
                </c:pt>
                <c:pt idx="36">
                  <c:v>0.300539</c:v>
                </c:pt>
                <c:pt idx="37">
                  <c:v>0.30682799999999999</c:v>
                </c:pt>
                <c:pt idx="38">
                  <c:v>0.313023</c:v>
                </c:pt>
                <c:pt idx="39">
                  <c:v>0.31912600000000002</c:v>
                </c:pt>
                <c:pt idx="40">
                  <c:v>0.32513599999999998</c:v>
                </c:pt>
                <c:pt idx="41">
                  <c:v>0.33105400000000001</c:v>
                </c:pt>
                <c:pt idx="42">
                  <c:v>0.33687899999999998</c:v>
                </c:pt>
                <c:pt idx="43">
                  <c:v>0.342613</c:v>
                </c:pt>
                <c:pt idx="44">
                  <c:v>0.34825600000000001</c:v>
                </c:pt>
                <c:pt idx="45">
                  <c:v>0.35380800000000001</c:v>
                </c:pt>
                <c:pt idx="46">
                  <c:v>0.35926999999999998</c:v>
                </c:pt>
                <c:pt idx="47">
                  <c:v>0.36464099999999999</c:v>
                </c:pt>
                <c:pt idx="48">
                  <c:v>0.36992199999999997</c:v>
                </c:pt>
                <c:pt idx="49">
                  <c:v>0.375114</c:v>
                </c:pt>
                <c:pt idx="50">
                  <c:v>0.38021700000000003</c:v>
                </c:pt>
                <c:pt idx="51">
                  <c:v>0.38523099999999999</c:v>
                </c:pt>
                <c:pt idx="52">
                  <c:v>0.39015699999999998</c:v>
                </c:pt>
                <c:pt idx="53">
                  <c:v>0.39499499999999999</c:v>
                </c:pt>
                <c:pt idx="54">
                  <c:v>0.39974599999999999</c:v>
                </c:pt>
                <c:pt idx="55">
                  <c:v>0.40440999999999999</c:v>
                </c:pt>
                <c:pt idx="56">
                  <c:v>0.40898699999999999</c:v>
                </c:pt>
                <c:pt idx="57">
                  <c:v>0.41347699999999998</c:v>
                </c:pt>
                <c:pt idx="58">
                  <c:v>0.41788199999999998</c:v>
                </c:pt>
                <c:pt idx="59">
                  <c:v>0.42220099999999999</c:v>
                </c:pt>
                <c:pt idx="60">
                  <c:v>0.42643599999999998</c:v>
                </c:pt>
                <c:pt idx="61">
                  <c:v>0.43058600000000002</c:v>
                </c:pt>
                <c:pt idx="62">
                  <c:v>0.43465100000000001</c:v>
                </c:pt>
                <c:pt idx="63">
                  <c:v>0.438633</c:v>
                </c:pt>
                <c:pt idx="64">
                  <c:v>0.44253199999999998</c:v>
                </c:pt>
                <c:pt idx="65">
                  <c:v>0.44634800000000002</c:v>
                </c:pt>
                <c:pt idx="66">
                  <c:v>0.45008199999999998</c:v>
                </c:pt>
                <c:pt idx="67">
                  <c:v>0.45373400000000003</c:v>
                </c:pt>
                <c:pt idx="68">
                  <c:v>0.45730399999999999</c:v>
                </c:pt>
                <c:pt idx="69">
                  <c:v>0.46079300000000001</c:v>
                </c:pt>
                <c:pt idx="70">
                  <c:v>0.464202</c:v>
                </c:pt>
                <c:pt idx="71">
                  <c:v>0.46753099999999997</c:v>
                </c:pt>
                <c:pt idx="72">
                  <c:v>0.47077999999999998</c:v>
                </c:pt>
                <c:pt idx="73">
                  <c:v>0.47394999999999998</c:v>
                </c:pt>
                <c:pt idx="74">
                  <c:v>0.47704200000000002</c:v>
                </c:pt>
                <c:pt idx="75">
                  <c:v>0.48005500000000001</c:v>
                </c:pt>
                <c:pt idx="76">
                  <c:v>0.482991</c:v>
                </c:pt>
                <c:pt idx="77">
                  <c:v>0.48584899999999998</c:v>
                </c:pt>
                <c:pt idx="78">
                  <c:v>0.48863099999999998</c:v>
                </c:pt>
                <c:pt idx="79">
                  <c:v>0.49133700000000002</c:v>
                </c:pt>
                <c:pt idx="80">
                  <c:v>0.49396699999999999</c:v>
                </c:pt>
                <c:pt idx="81">
                  <c:v>0.49652200000000002</c:v>
                </c:pt>
                <c:pt idx="82">
                  <c:v>0.499002</c:v>
                </c:pt>
                <c:pt idx="83">
                  <c:v>0.50140799999999996</c:v>
                </c:pt>
                <c:pt idx="84">
                  <c:v>0.50373999999999997</c:v>
                </c:pt>
                <c:pt idx="85">
                  <c:v>0.50599899999999998</c:v>
                </c:pt>
                <c:pt idx="86">
                  <c:v>0.508185</c:v>
                </c:pt>
                <c:pt idx="87">
                  <c:v>0.51029899999999995</c:v>
                </c:pt>
                <c:pt idx="88">
                  <c:v>0.51234199999999996</c:v>
                </c:pt>
                <c:pt idx="89">
                  <c:v>0.51431300000000002</c:v>
                </c:pt>
                <c:pt idx="90">
                  <c:v>0.51621399999999995</c:v>
                </c:pt>
                <c:pt idx="91">
                  <c:v>0.51804399999999995</c:v>
                </c:pt>
                <c:pt idx="92">
                  <c:v>0.51980499999999996</c:v>
                </c:pt>
                <c:pt idx="93">
                  <c:v>0.52149699999999999</c:v>
                </c:pt>
                <c:pt idx="94">
                  <c:v>0.52312099999999995</c:v>
                </c:pt>
                <c:pt idx="95">
                  <c:v>0.52467600000000003</c:v>
                </c:pt>
                <c:pt idx="96">
                  <c:v>0.52616399999999997</c:v>
                </c:pt>
                <c:pt idx="97">
                  <c:v>0.52758499999999997</c:v>
                </c:pt>
                <c:pt idx="98">
                  <c:v>0.52893900000000005</c:v>
                </c:pt>
                <c:pt idx="99">
                  <c:v>0.53022800000000003</c:v>
                </c:pt>
                <c:pt idx="100">
                  <c:v>0.53145100000000001</c:v>
                </c:pt>
                <c:pt idx="101">
                  <c:v>0.53261000000000003</c:v>
                </c:pt>
                <c:pt idx="102">
                  <c:v>0.53370399999999996</c:v>
                </c:pt>
                <c:pt idx="103">
                  <c:v>0.53473400000000004</c:v>
                </c:pt>
                <c:pt idx="104">
                  <c:v>0.53570099999999998</c:v>
                </c:pt>
                <c:pt idx="105">
                  <c:v>0.536605</c:v>
                </c:pt>
                <c:pt idx="106">
                  <c:v>0.53744700000000001</c:v>
                </c:pt>
                <c:pt idx="107">
                  <c:v>0.53822800000000004</c:v>
                </c:pt>
                <c:pt idx="108">
                  <c:v>0.53894699999999995</c:v>
                </c:pt>
                <c:pt idx="109">
                  <c:v>0.53960600000000003</c:v>
                </c:pt>
                <c:pt idx="110">
                  <c:v>0.54020500000000005</c:v>
                </c:pt>
                <c:pt idx="111">
                  <c:v>0.540744</c:v>
                </c:pt>
                <c:pt idx="112">
                  <c:v>0.54122499999999996</c:v>
                </c:pt>
                <c:pt idx="113">
                  <c:v>0.54164699999999999</c:v>
                </c:pt>
                <c:pt idx="114">
                  <c:v>0.54201100000000002</c:v>
                </c:pt>
                <c:pt idx="115">
                  <c:v>0.54231799999999997</c:v>
                </c:pt>
                <c:pt idx="116">
                  <c:v>0.54256800000000005</c:v>
                </c:pt>
                <c:pt idx="117">
                  <c:v>0.54276199999999997</c:v>
                </c:pt>
                <c:pt idx="118">
                  <c:v>0.54290099999999997</c:v>
                </c:pt>
                <c:pt idx="119">
                  <c:v>0.54298400000000002</c:v>
                </c:pt>
                <c:pt idx="120">
                  <c:v>0.54301200000000005</c:v>
                </c:pt>
                <c:pt idx="121">
                  <c:v>0.542987</c:v>
                </c:pt>
                <c:pt idx="122">
                  <c:v>0.54290799999999995</c:v>
                </c:pt>
                <c:pt idx="123">
                  <c:v>0.54277600000000004</c:v>
                </c:pt>
                <c:pt idx="124">
                  <c:v>0.54259199999999996</c:v>
                </c:pt>
                <c:pt idx="125">
                  <c:v>0.54235500000000003</c:v>
                </c:pt>
                <c:pt idx="126">
                  <c:v>0.54206799999999999</c:v>
                </c:pt>
                <c:pt idx="127">
                  <c:v>0.54173000000000004</c:v>
                </c:pt>
                <c:pt idx="128">
                  <c:v>0.54134099999999996</c:v>
                </c:pt>
                <c:pt idx="129">
                  <c:v>0.54090300000000002</c:v>
                </c:pt>
                <c:pt idx="130">
                  <c:v>0.54041499999999998</c:v>
                </c:pt>
                <c:pt idx="131">
                  <c:v>0.539879</c:v>
                </c:pt>
                <c:pt idx="132">
                  <c:v>0.53929499999999997</c:v>
                </c:pt>
                <c:pt idx="133">
                  <c:v>0.538663</c:v>
                </c:pt>
                <c:pt idx="134">
                  <c:v>0.53798500000000005</c:v>
                </c:pt>
                <c:pt idx="135">
                  <c:v>0.53725900000000004</c:v>
                </c:pt>
                <c:pt idx="136">
                  <c:v>0.53648799999999996</c:v>
                </c:pt>
                <c:pt idx="137">
                  <c:v>0.53567200000000004</c:v>
                </c:pt>
                <c:pt idx="138">
                  <c:v>0.53481000000000001</c:v>
                </c:pt>
                <c:pt idx="139">
                  <c:v>0.53390400000000005</c:v>
                </c:pt>
                <c:pt idx="140">
                  <c:v>0.53295499999999996</c:v>
                </c:pt>
                <c:pt idx="141">
                  <c:v>0.53196200000000005</c:v>
                </c:pt>
                <c:pt idx="142">
                  <c:v>0.53092700000000004</c:v>
                </c:pt>
                <c:pt idx="143">
                  <c:v>0.52984900000000001</c:v>
                </c:pt>
                <c:pt idx="144">
                  <c:v>0.528729</c:v>
                </c:pt>
                <c:pt idx="145">
                  <c:v>0.52756899999999995</c:v>
                </c:pt>
                <c:pt idx="146">
                  <c:v>0.52636799999999995</c:v>
                </c:pt>
                <c:pt idx="147">
                  <c:v>0.52512599999999998</c:v>
                </c:pt>
                <c:pt idx="148">
                  <c:v>0.52384500000000001</c:v>
                </c:pt>
                <c:pt idx="149">
                  <c:v>0.52252500000000002</c:v>
                </c:pt>
                <c:pt idx="150">
                  <c:v>0.52116700000000005</c:v>
                </c:pt>
                <c:pt idx="151">
                  <c:v>0.51976999999999995</c:v>
                </c:pt>
                <c:pt idx="152">
                  <c:v>0.51833600000000002</c:v>
                </c:pt>
                <c:pt idx="153">
                  <c:v>0.51686600000000005</c:v>
                </c:pt>
                <c:pt idx="154">
                  <c:v>0.51535799999999998</c:v>
                </c:pt>
                <c:pt idx="155">
                  <c:v>0.51381500000000002</c:v>
                </c:pt>
                <c:pt idx="156">
                  <c:v>0.51223600000000002</c:v>
                </c:pt>
                <c:pt idx="157">
                  <c:v>0.51062200000000002</c:v>
                </c:pt>
                <c:pt idx="158">
                  <c:v>0.50897400000000004</c:v>
                </c:pt>
                <c:pt idx="159">
                  <c:v>0.50729199999999997</c:v>
                </c:pt>
                <c:pt idx="160">
                  <c:v>0.50557700000000005</c:v>
                </c:pt>
                <c:pt idx="161">
                  <c:v>0.50382800000000005</c:v>
                </c:pt>
                <c:pt idx="162">
                  <c:v>0.50204700000000002</c:v>
                </c:pt>
                <c:pt idx="163">
                  <c:v>0.50023499999999999</c:v>
                </c:pt>
                <c:pt idx="164">
                  <c:v>0.49839099999999997</c:v>
                </c:pt>
                <c:pt idx="165">
                  <c:v>0.49651600000000001</c:v>
                </c:pt>
                <c:pt idx="166">
                  <c:v>0.49460999999999999</c:v>
                </c:pt>
                <c:pt idx="167">
                  <c:v>0.49267499999999997</c:v>
                </c:pt>
                <c:pt idx="168">
                  <c:v>0.49071100000000001</c:v>
                </c:pt>
                <c:pt idx="169">
                  <c:v>0.48871700000000001</c:v>
                </c:pt>
                <c:pt idx="170">
                  <c:v>0.48669499999999999</c:v>
                </c:pt>
                <c:pt idx="171">
                  <c:v>0.48464499999999999</c:v>
                </c:pt>
                <c:pt idx="172">
                  <c:v>0.48256700000000002</c:v>
                </c:pt>
                <c:pt idx="173">
                  <c:v>0.48046299999999997</c:v>
                </c:pt>
                <c:pt idx="174">
                  <c:v>0.47833199999999998</c:v>
                </c:pt>
                <c:pt idx="175">
                  <c:v>0.47617500000000001</c:v>
                </c:pt>
                <c:pt idx="176">
                  <c:v>0.47399200000000002</c:v>
                </c:pt>
                <c:pt idx="177">
                  <c:v>0.47178399999999998</c:v>
                </c:pt>
                <c:pt idx="178">
                  <c:v>0.46955200000000002</c:v>
                </c:pt>
                <c:pt idx="179">
                  <c:v>0.46729500000000002</c:v>
                </c:pt>
                <c:pt idx="180">
                  <c:v>0.46501500000000001</c:v>
                </c:pt>
                <c:pt idx="181">
                  <c:v>0.46271099999999998</c:v>
                </c:pt>
                <c:pt idx="182">
                  <c:v>0.46038499999999999</c:v>
                </c:pt>
                <c:pt idx="183">
                  <c:v>0.45803700000000003</c:v>
                </c:pt>
                <c:pt idx="184">
                  <c:v>0.45566600000000002</c:v>
                </c:pt>
                <c:pt idx="185">
                  <c:v>0.45327400000000001</c:v>
                </c:pt>
                <c:pt idx="186">
                  <c:v>0.45086100000000001</c:v>
                </c:pt>
                <c:pt idx="187">
                  <c:v>0.44842799999999999</c:v>
                </c:pt>
                <c:pt idx="188">
                  <c:v>0.44597500000000001</c:v>
                </c:pt>
                <c:pt idx="189">
                  <c:v>0.44350200000000001</c:v>
                </c:pt>
                <c:pt idx="190">
                  <c:v>0.44101000000000001</c:v>
                </c:pt>
                <c:pt idx="191">
                  <c:v>0.43849900000000003</c:v>
                </c:pt>
                <c:pt idx="192">
                  <c:v>0.435969</c:v>
                </c:pt>
                <c:pt idx="193">
                  <c:v>0.43342199999999997</c:v>
                </c:pt>
                <c:pt idx="194">
                  <c:v>0.43085800000000002</c:v>
                </c:pt>
                <c:pt idx="195">
                  <c:v>0.42827599999999999</c:v>
                </c:pt>
                <c:pt idx="196">
                  <c:v>0.425678</c:v>
                </c:pt>
                <c:pt idx="197">
                  <c:v>0.423064</c:v>
                </c:pt>
                <c:pt idx="198">
                  <c:v>0.42043399999999997</c:v>
                </c:pt>
                <c:pt idx="199">
                  <c:v>0.41778799999999999</c:v>
                </c:pt>
                <c:pt idx="200">
                  <c:v>0.415128</c:v>
                </c:pt>
                <c:pt idx="201">
                  <c:v>0.41245300000000001</c:v>
                </c:pt>
                <c:pt idx="202">
                  <c:v>0.40976400000000002</c:v>
                </c:pt>
                <c:pt idx="203">
                  <c:v>0.40706199999999998</c:v>
                </c:pt>
                <c:pt idx="204">
                  <c:v>0.40434599999999998</c:v>
                </c:pt>
                <c:pt idx="205">
                  <c:v>0.401617</c:v>
                </c:pt>
                <c:pt idx="206">
                  <c:v>0.39887600000000001</c:v>
                </c:pt>
                <c:pt idx="207">
                  <c:v>0.396123</c:v>
                </c:pt>
                <c:pt idx="208">
                  <c:v>0.39335799999999999</c:v>
                </c:pt>
                <c:pt idx="209">
                  <c:v>0.39058199999999998</c:v>
                </c:pt>
                <c:pt idx="210">
                  <c:v>0.38779400000000003</c:v>
                </c:pt>
                <c:pt idx="211">
                  <c:v>0.38499699999999998</c:v>
                </c:pt>
                <c:pt idx="212">
                  <c:v>0.382189</c:v>
                </c:pt>
                <c:pt idx="213">
                  <c:v>0.37937100000000001</c:v>
                </c:pt>
                <c:pt idx="214">
                  <c:v>0.37654399999999999</c:v>
                </c:pt>
                <c:pt idx="215">
                  <c:v>0.37370799999999998</c:v>
                </c:pt>
                <c:pt idx="216">
                  <c:v>0.37086400000000003</c:v>
                </c:pt>
                <c:pt idx="217">
                  <c:v>0.36801099999999998</c:v>
                </c:pt>
                <c:pt idx="218">
                  <c:v>0.36514999999999997</c:v>
                </c:pt>
                <c:pt idx="219">
                  <c:v>0.36228199999999999</c:v>
                </c:pt>
                <c:pt idx="220">
                  <c:v>0.359406</c:v>
                </c:pt>
                <c:pt idx="221">
                  <c:v>0.35652400000000001</c:v>
                </c:pt>
                <c:pt idx="222">
                  <c:v>0.35363499999999998</c:v>
                </c:pt>
                <c:pt idx="223">
                  <c:v>0.35074</c:v>
                </c:pt>
                <c:pt idx="224">
                  <c:v>0.34783900000000001</c:v>
                </c:pt>
                <c:pt idx="225">
                  <c:v>0.34493299999999999</c:v>
                </c:pt>
                <c:pt idx="226">
                  <c:v>0.34202199999999999</c:v>
                </c:pt>
                <c:pt idx="227">
                  <c:v>0.33910600000000002</c:v>
                </c:pt>
                <c:pt idx="228">
                  <c:v>0.33618599999999998</c:v>
                </c:pt>
                <c:pt idx="229">
                  <c:v>0.33326099999999997</c:v>
                </c:pt>
                <c:pt idx="230">
                  <c:v>0.33033299999999999</c:v>
                </c:pt>
                <c:pt idx="231">
                  <c:v>0.327401</c:v>
                </c:pt>
                <c:pt idx="232">
                  <c:v>0.32446599999999998</c:v>
                </c:pt>
                <c:pt idx="233">
                  <c:v>0.32152900000000001</c:v>
                </c:pt>
                <c:pt idx="234">
                  <c:v>0.31858900000000001</c:v>
                </c:pt>
                <c:pt idx="235">
                  <c:v>0.31564700000000001</c:v>
                </c:pt>
                <c:pt idx="236">
                  <c:v>0.31270300000000001</c:v>
                </c:pt>
                <c:pt idx="237">
                  <c:v>0.309757</c:v>
                </c:pt>
                <c:pt idx="238">
                  <c:v>0.306811</c:v>
                </c:pt>
                <c:pt idx="239">
                  <c:v>0.30386299999999999</c:v>
                </c:pt>
                <c:pt idx="240">
                  <c:v>0.30091499999999999</c:v>
                </c:pt>
                <c:pt idx="241">
                  <c:v>0.29796600000000001</c:v>
                </c:pt>
                <c:pt idx="242">
                  <c:v>0.295018</c:v>
                </c:pt>
                <c:pt idx="243">
                  <c:v>0.29206900000000002</c:v>
                </c:pt>
                <c:pt idx="244">
                  <c:v>0.28912199999999999</c:v>
                </c:pt>
                <c:pt idx="245">
                  <c:v>0.28617500000000001</c:v>
                </c:pt>
                <c:pt idx="246">
                  <c:v>0.28322900000000001</c:v>
                </c:pt>
                <c:pt idx="247">
                  <c:v>0.28028500000000001</c:v>
                </c:pt>
                <c:pt idx="248">
                  <c:v>0.27734199999999998</c:v>
                </c:pt>
                <c:pt idx="249">
                  <c:v>0.27440100000000001</c:v>
                </c:pt>
                <c:pt idx="250">
                  <c:v>0.27146300000000001</c:v>
                </c:pt>
                <c:pt idx="251">
                  <c:v>0.26852700000000002</c:v>
                </c:pt>
                <c:pt idx="252">
                  <c:v>0.265594</c:v>
                </c:pt>
                <c:pt idx="253">
                  <c:v>0.26266400000000001</c:v>
                </c:pt>
                <c:pt idx="254">
                  <c:v>0.259737</c:v>
                </c:pt>
                <c:pt idx="255">
                  <c:v>0.25681399999999999</c:v>
                </c:pt>
                <c:pt idx="256">
                  <c:v>0.25389400000000001</c:v>
                </c:pt>
                <c:pt idx="257">
                  <c:v>0.25097900000000001</c:v>
                </c:pt>
                <c:pt idx="258">
                  <c:v>0.24806800000000001</c:v>
                </c:pt>
                <c:pt idx="259">
                  <c:v>0.24516099999999999</c:v>
                </c:pt>
                <c:pt idx="260">
                  <c:v>0.24226</c:v>
                </c:pt>
                <c:pt idx="261">
                  <c:v>0.23936299999999999</c:v>
                </c:pt>
                <c:pt idx="262">
                  <c:v>0.23647099999999999</c:v>
                </c:pt>
                <c:pt idx="263">
                  <c:v>0.23358499999999999</c:v>
                </c:pt>
                <c:pt idx="264">
                  <c:v>0.23070499999999999</c:v>
                </c:pt>
                <c:pt idx="265">
                  <c:v>0.22783100000000001</c:v>
                </c:pt>
                <c:pt idx="266">
                  <c:v>0.224963</c:v>
                </c:pt>
                <c:pt idx="267">
                  <c:v>0.22210099999999999</c:v>
                </c:pt>
                <c:pt idx="268">
                  <c:v>0.219246</c:v>
                </c:pt>
                <c:pt idx="269">
                  <c:v>0.21639800000000001</c:v>
                </c:pt>
                <c:pt idx="270">
                  <c:v>0.213557</c:v>
                </c:pt>
                <c:pt idx="271">
                  <c:v>0.21072299999999999</c:v>
                </c:pt>
                <c:pt idx="272">
                  <c:v>0.207896</c:v>
                </c:pt>
                <c:pt idx="273">
                  <c:v>0.20507800000000001</c:v>
                </c:pt>
                <c:pt idx="274">
                  <c:v>0.202267</c:v>
                </c:pt>
                <c:pt idx="275">
                  <c:v>0.199464</c:v>
                </c:pt>
                <c:pt idx="276">
                  <c:v>0.19667000000000001</c:v>
                </c:pt>
                <c:pt idx="277">
                  <c:v>0.193884</c:v>
                </c:pt>
                <c:pt idx="278">
                  <c:v>0.191106</c:v>
                </c:pt>
                <c:pt idx="279">
                  <c:v>0.18833800000000001</c:v>
                </c:pt>
                <c:pt idx="280">
                  <c:v>0.18557799999999999</c:v>
                </c:pt>
                <c:pt idx="281">
                  <c:v>0.18282799999999999</c:v>
                </c:pt>
                <c:pt idx="282">
                  <c:v>0.180087</c:v>
                </c:pt>
                <c:pt idx="283">
                  <c:v>0.17735600000000001</c:v>
                </c:pt>
                <c:pt idx="284">
                  <c:v>0.17463400000000001</c:v>
                </c:pt>
                <c:pt idx="285">
                  <c:v>0.17192299999999999</c:v>
                </c:pt>
                <c:pt idx="286">
                  <c:v>0.16922100000000001</c:v>
                </c:pt>
                <c:pt idx="287">
                  <c:v>0.16653000000000001</c:v>
                </c:pt>
                <c:pt idx="288">
                  <c:v>0.16384899999999999</c:v>
                </c:pt>
                <c:pt idx="289">
                  <c:v>0.16117899999999999</c:v>
                </c:pt>
                <c:pt idx="290">
                  <c:v>0.15851999999999999</c:v>
                </c:pt>
                <c:pt idx="291">
                  <c:v>0.15587100000000001</c:v>
                </c:pt>
                <c:pt idx="292">
                  <c:v>0.15323300000000001</c:v>
                </c:pt>
                <c:pt idx="293">
                  <c:v>0.15060699999999999</c:v>
                </c:pt>
                <c:pt idx="294">
                  <c:v>0.14799200000000001</c:v>
                </c:pt>
                <c:pt idx="295">
                  <c:v>0.14538899999999999</c:v>
                </c:pt>
                <c:pt idx="296">
                  <c:v>0.14279700000000001</c:v>
                </c:pt>
                <c:pt idx="297">
                  <c:v>0.14021700000000001</c:v>
                </c:pt>
                <c:pt idx="298">
                  <c:v>0.13764799999999999</c:v>
                </c:pt>
                <c:pt idx="299">
                  <c:v>0.13509199999999999</c:v>
                </c:pt>
                <c:pt idx="300">
                  <c:v>0.132548</c:v>
                </c:pt>
                <c:pt idx="301">
                  <c:v>0.13001699999999999</c:v>
                </c:pt>
                <c:pt idx="302">
                  <c:v>0.127498</c:v>
                </c:pt>
                <c:pt idx="303">
                  <c:v>0.124991</c:v>
                </c:pt>
                <c:pt idx="304">
                  <c:v>0.12249699999999999</c:v>
                </c:pt>
                <c:pt idx="305">
                  <c:v>0.120016</c:v>
                </c:pt>
                <c:pt idx="306">
                  <c:v>0.117548</c:v>
                </c:pt>
                <c:pt idx="307">
                  <c:v>0.115093</c:v>
                </c:pt>
                <c:pt idx="308">
                  <c:v>0.112651</c:v>
                </c:pt>
                <c:pt idx="309">
                  <c:v>0.110222</c:v>
                </c:pt>
                <c:pt idx="310">
                  <c:v>0.107807</c:v>
                </c:pt>
                <c:pt idx="311">
                  <c:v>0.105405</c:v>
                </c:pt>
                <c:pt idx="312">
                  <c:v>0.103017</c:v>
                </c:pt>
                <c:pt idx="313">
                  <c:v>0.100642</c:v>
                </c:pt>
                <c:pt idx="314">
                  <c:v>9.8281199999999999E-2</c:v>
                </c:pt>
                <c:pt idx="315">
                  <c:v>9.59343E-2</c:v>
                </c:pt>
                <c:pt idx="316">
                  <c:v>9.3601299999999998E-2</c:v>
                </c:pt>
                <c:pt idx="317">
                  <c:v>9.12824E-2</c:v>
                </c:pt>
                <c:pt idx="318">
                  <c:v>8.8977600000000004E-2</c:v>
                </c:pt>
                <c:pt idx="319">
                  <c:v>8.6687100000000003E-2</c:v>
                </c:pt>
                <c:pt idx="320">
                  <c:v>8.4410899999999997E-2</c:v>
                </c:pt>
                <c:pt idx="321">
                  <c:v>8.2149100000000003E-2</c:v>
                </c:pt>
                <c:pt idx="322">
                  <c:v>7.9901799999999995E-2</c:v>
                </c:pt>
                <c:pt idx="323">
                  <c:v>7.7669000000000002E-2</c:v>
                </c:pt>
                <c:pt idx="324">
                  <c:v>7.5450900000000001E-2</c:v>
                </c:pt>
                <c:pt idx="325">
                  <c:v>7.3247499999999993E-2</c:v>
                </c:pt>
                <c:pt idx="326">
                  <c:v>7.1058899999999994E-2</c:v>
                </c:pt>
                <c:pt idx="327">
                  <c:v>6.8885100000000005E-2</c:v>
                </c:pt>
                <c:pt idx="328">
                  <c:v>6.6726199999999999E-2</c:v>
                </c:pt>
                <c:pt idx="329">
                  <c:v>6.4582399999999998E-2</c:v>
                </c:pt>
                <c:pt idx="330">
                  <c:v>6.2453500000000002E-2</c:v>
                </c:pt>
                <c:pt idx="331">
                  <c:v>6.0339799999999999E-2</c:v>
                </c:pt>
                <c:pt idx="332">
                  <c:v>5.82412E-2</c:v>
                </c:pt>
                <c:pt idx="333">
                  <c:v>5.6157899999999997E-2</c:v>
                </c:pt>
                <c:pt idx="334">
                  <c:v>5.40898E-2</c:v>
                </c:pt>
                <c:pt idx="335">
                  <c:v>5.2037E-2</c:v>
                </c:pt>
                <c:pt idx="336">
                  <c:v>4.9999599999999998E-2</c:v>
                </c:pt>
                <c:pt idx="337">
                  <c:v>4.7977699999999998E-2</c:v>
                </c:pt>
                <c:pt idx="338">
                  <c:v>4.5971199999999997E-2</c:v>
                </c:pt>
                <c:pt idx="339">
                  <c:v>4.3980199999999997E-2</c:v>
                </c:pt>
                <c:pt idx="340">
                  <c:v>4.2004699999999999E-2</c:v>
                </c:pt>
                <c:pt idx="341">
                  <c:v>4.0044900000000001E-2</c:v>
                </c:pt>
                <c:pt idx="342">
                  <c:v>3.8100700000000001E-2</c:v>
                </c:pt>
                <c:pt idx="343">
                  <c:v>3.6172099999999999E-2</c:v>
                </c:pt>
                <c:pt idx="344">
                  <c:v>3.4259299999999999E-2</c:v>
                </c:pt>
                <c:pt idx="345">
                  <c:v>3.2362200000000001E-2</c:v>
                </c:pt>
                <c:pt idx="346">
                  <c:v>3.0480899999999998E-2</c:v>
                </c:pt>
                <c:pt idx="347">
                  <c:v>2.86153E-2</c:v>
                </c:pt>
                <c:pt idx="348">
                  <c:v>2.6765600000000001E-2</c:v>
                </c:pt>
                <c:pt idx="349">
                  <c:v>2.4931700000000001E-2</c:v>
                </c:pt>
                <c:pt idx="350">
                  <c:v>2.3113700000000001E-2</c:v>
                </c:pt>
                <c:pt idx="351">
                  <c:v>2.13116E-2</c:v>
                </c:pt>
                <c:pt idx="352">
                  <c:v>1.9525399999999998E-2</c:v>
                </c:pt>
                <c:pt idx="353">
                  <c:v>1.7755099999999999E-2</c:v>
                </c:pt>
                <c:pt idx="354">
                  <c:v>1.6000799999999999E-2</c:v>
                </c:pt>
                <c:pt idx="355">
                  <c:v>1.42624E-2</c:v>
                </c:pt>
                <c:pt idx="356">
                  <c:v>1.2540000000000001E-2</c:v>
                </c:pt>
                <c:pt idx="357">
                  <c:v>1.0833600000000001E-2</c:v>
                </c:pt>
                <c:pt idx="358">
                  <c:v>9.1431299999999993E-3</c:v>
                </c:pt>
                <c:pt idx="359">
                  <c:v>7.4686900000000001E-3</c:v>
                </c:pt>
                <c:pt idx="360">
                  <c:v>5.8102500000000003E-3</c:v>
                </c:pt>
                <c:pt idx="361">
                  <c:v>4.16782E-3</c:v>
                </c:pt>
                <c:pt idx="362">
                  <c:v>2.5414000000000001E-3</c:v>
                </c:pt>
                <c:pt idx="363">
                  <c:v>9.3099600000000002E-4</c:v>
                </c:pt>
                <c:pt idx="364">
                  <c:v>-6.6340300000000002E-4</c:v>
                </c:pt>
                <c:pt idx="365">
                  <c:v>-2.24179E-3</c:v>
                </c:pt>
                <c:pt idx="366">
                  <c:v>-3.8041799999999999E-3</c:v>
                </c:pt>
                <c:pt idx="367">
                  <c:v>-5.3505699999999998E-3</c:v>
                </c:pt>
                <c:pt idx="368">
                  <c:v>-6.8809600000000002E-3</c:v>
                </c:pt>
                <c:pt idx="369">
                  <c:v>-8.3953699999999992E-3</c:v>
                </c:pt>
                <c:pt idx="370">
                  <c:v>-9.8938099999999994E-3</c:v>
                </c:pt>
                <c:pt idx="371">
                  <c:v>-1.1376300000000001E-2</c:v>
                </c:pt>
                <c:pt idx="372">
                  <c:v>-1.28428E-2</c:v>
                </c:pt>
                <c:pt idx="373">
                  <c:v>-1.42934E-2</c:v>
                </c:pt>
                <c:pt idx="374">
                  <c:v>-1.5728099999999998E-2</c:v>
                </c:pt>
                <c:pt idx="375">
                  <c:v>-1.71468E-2</c:v>
                </c:pt>
                <c:pt idx="376">
                  <c:v>-1.8549699999999999E-2</c:v>
                </c:pt>
                <c:pt idx="377">
                  <c:v>-1.9936700000000002E-2</c:v>
                </c:pt>
                <c:pt idx="378">
                  <c:v>-2.1307900000000001E-2</c:v>
                </c:pt>
                <c:pt idx="379">
                  <c:v>-2.2663300000000001E-2</c:v>
                </c:pt>
                <c:pt idx="380">
                  <c:v>-2.4002800000000001E-2</c:v>
                </c:pt>
                <c:pt idx="381">
                  <c:v>-2.5326600000000001E-2</c:v>
                </c:pt>
                <c:pt idx="382">
                  <c:v>-2.6634700000000001E-2</c:v>
                </c:pt>
                <c:pt idx="383">
                  <c:v>-2.7927E-2</c:v>
                </c:pt>
                <c:pt idx="384">
                  <c:v>-2.9203699999999999E-2</c:v>
                </c:pt>
                <c:pt idx="385">
                  <c:v>-3.0464700000000001E-2</c:v>
                </c:pt>
                <c:pt idx="386">
                  <c:v>-3.1710000000000002E-2</c:v>
                </c:pt>
                <c:pt idx="387">
                  <c:v>-3.2939799999999998E-2</c:v>
                </c:pt>
                <c:pt idx="388">
                  <c:v>-3.4153999999999997E-2</c:v>
                </c:pt>
                <c:pt idx="389">
                  <c:v>-3.5352700000000001E-2</c:v>
                </c:pt>
                <c:pt idx="390">
                  <c:v>-3.6535900000000003E-2</c:v>
                </c:pt>
                <c:pt idx="391">
                  <c:v>-3.77037E-2</c:v>
                </c:pt>
                <c:pt idx="392">
                  <c:v>-3.8856000000000002E-2</c:v>
                </c:pt>
                <c:pt idx="393">
                  <c:v>-3.9993000000000001E-2</c:v>
                </c:pt>
                <c:pt idx="394">
                  <c:v>-4.1114600000000001E-2</c:v>
                </c:pt>
                <c:pt idx="395">
                  <c:v>-4.2221000000000002E-2</c:v>
                </c:pt>
                <c:pt idx="396">
                  <c:v>-4.3312099999999999E-2</c:v>
                </c:pt>
                <c:pt idx="397">
                  <c:v>-4.43881E-2</c:v>
                </c:pt>
                <c:pt idx="398">
                  <c:v>-4.5448799999999998E-2</c:v>
                </c:pt>
                <c:pt idx="399">
                  <c:v>-4.6494500000000001E-2</c:v>
                </c:pt>
                <c:pt idx="400">
                  <c:v>-4.7525100000000001E-2</c:v>
                </c:pt>
                <c:pt idx="401">
                  <c:v>-4.8540699999999999E-2</c:v>
                </c:pt>
                <c:pt idx="402">
                  <c:v>-4.9541399999999999E-2</c:v>
                </c:pt>
                <c:pt idx="403">
                  <c:v>-5.0527099999999998E-2</c:v>
                </c:pt>
                <c:pt idx="404">
                  <c:v>-5.1498000000000002E-2</c:v>
                </c:pt>
                <c:pt idx="405">
                  <c:v>-5.2454000000000001E-2</c:v>
                </c:pt>
                <c:pt idx="406">
                  <c:v>-5.33953E-2</c:v>
                </c:pt>
                <c:pt idx="407">
                  <c:v>-5.4321899999999999E-2</c:v>
                </c:pt>
                <c:pt idx="408">
                  <c:v>-5.5233900000000002E-2</c:v>
                </c:pt>
                <c:pt idx="409">
                  <c:v>-5.6131300000000002E-2</c:v>
                </c:pt>
                <c:pt idx="410">
                  <c:v>-5.7014200000000001E-2</c:v>
                </c:pt>
                <c:pt idx="411">
                  <c:v>-5.7882500000000003E-2</c:v>
                </c:pt>
                <c:pt idx="412">
                  <c:v>-5.8736499999999997E-2</c:v>
                </c:pt>
                <c:pt idx="413">
                  <c:v>-5.95761E-2</c:v>
                </c:pt>
                <c:pt idx="414">
                  <c:v>-6.0401400000000001E-2</c:v>
                </c:pt>
                <c:pt idx="415">
                  <c:v>-6.1212500000000003E-2</c:v>
                </c:pt>
                <c:pt idx="416">
                  <c:v>-6.2009399999999999E-2</c:v>
                </c:pt>
                <c:pt idx="417">
                  <c:v>-6.2792299999999995E-2</c:v>
                </c:pt>
                <c:pt idx="418">
                  <c:v>-6.3561000000000006E-2</c:v>
                </c:pt>
                <c:pt idx="419">
                  <c:v>-6.4315800000000006E-2</c:v>
                </c:pt>
                <c:pt idx="420">
                  <c:v>-6.5056699999999995E-2</c:v>
                </c:pt>
                <c:pt idx="421">
                  <c:v>-6.5783700000000001E-2</c:v>
                </c:pt>
                <c:pt idx="422">
                  <c:v>-6.6496899999999998E-2</c:v>
                </c:pt>
                <c:pt idx="423">
                  <c:v>-6.7196500000000006E-2</c:v>
                </c:pt>
                <c:pt idx="424">
                  <c:v>-6.7882399999999996E-2</c:v>
                </c:pt>
                <c:pt idx="425">
                  <c:v>-6.8554699999999996E-2</c:v>
                </c:pt>
                <c:pt idx="426">
                  <c:v>-6.9213499999999997E-2</c:v>
                </c:pt>
                <c:pt idx="427">
                  <c:v>-6.9858799999999999E-2</c:v>
                </c:pt>
                <c:pt idx="428">
                  <c:v>-7.0490800000000006E-2</c:v>
                </c:pt>
                <c:pt idx="429">
                  <c:v>-7.1109500000000006E-2</c:v>
                </c:pt>
                <c:pt idx="430">
                  <c:v>-7.1714899999999998E-2</c:v>
                </c:pt>
                <c:pt idx="431">
                  <c:v>-7.2307200000000002E-2</c:v>
                </c:pt>
                <c:pt idx="432">
                  <c:v>-7.2886500000000007E-2</c:v>
                </c:pt>
                <c:pt idx="433">
                  <c:v>-7.3452699999999996E-2</c:v>
                </c:pt>
                <c:pt idx="434">
                  <c:v>-7.4006000000000002E-2</c:v>
                </c:pt>
                <c:pt idx="435">
                  <c:v>-7.4546399999999999E-2</c:v>
                </c:pt>
                <c:pt idx="436">
                  <c:v>-7.5074000000000002E-2</c:v>
                </c:pt>
                <c:pt idx="437">
                  <c:v>-7.5589000000000003E-2</c:v>
                </c:pt>
                <c:pt idx="438">
                  <c:v>-7.6091300000000001E-2</c:v>
                </c:pt>
                <c:pt idx="439">
                  <c:v>-7.6580999999999996E-2</c:v>
                </c:pt>
                <c:pt idx="440">
                  <c:v>-7.7058299999999996E-2</c:v>
                </c:pt>
                <c:pt idx="441">
                  <c:v>-7.75232E-2</c:v>
                </c:pt>
                <c:pt idx="442">
                  <c:v>-7.7975699999999995E-2</c:v>
                </c:pt>
                <c:pt idx="443">
                  <c:v>-7.8416E-2</c:v>
                </c:pt>
                <c:pt idx="444">
                  <c:v>-7.88441E-2</c:v>
                </c:pt>
                <c:pt idx="445">
                  <c:v>-7.9260200000000003E-2</c:v>
                </c:pt>
                <c:pt idx="446">
                  <c:v>-7.9664200000000004E-2</c:v>
                </c:pt>
                <c:pt idx="447">
                  <c:v>-8.0056299999999997E-2</c:v>
                </c:pt>
                <c:pt idx="448">
                  <c:v>-8.0436599999999997E-2</c:v>
                </c:pt>
                <c:pt idx="449">
                  <c:v>-8.0805100000000005E-2</c:v>
                </c:pt>
                <c:pt idx="450">
                  <c:v>-8.1161899999999995E-2</c:v>
                </c:pt>
                <c:pt idx="451">
                  <c:v>-8.1507099999999999E-2</c:v>
                </c:pt>
                <c:pt idx="452">
                  <c:v>-8.1840800000000005E-2</c:v>
                </c:pt>
                <c:pt idx="453">
                  <c:v>-8.2163100000000003E-2</c:v>
                </c:pt>
                <c:pt idx="454">
                  <c:v>-8.2474000000000006E-2</c:v>
                </c:pt>
                <c:pt idx="455">
                  <c:v>-8.2773600000000003E-2</c:v>
                </c:pt>
                <c:pt idx="456">
                  <c:v>-8.3061999999999997E-2</c:v>
                </c:pt>
                <c:pt idx="457">
                  <c:v>-8.3339399999999994E-2</c:v>
                </c:pt>
                <c:pt idx="458">
                  <c:v>-8.3605700000000005E-2</c:v>
                </c:pt>
                <c:pt idx="459">
                  <c:v>-8.3861000000000005E-2</c:v>
                </c:pt>
                <c:pt idx="460">
                  <c:v>-8.41055E-2</c:v>
                </c:pt>
                <c:pt idx="461">
                  <c:v>-8.4339300000000006E-2</c:v>
                </c:pt>
                <c:pt idx="462">
                  <c:v>-8.4562300000000007E-2</c:v>
                </c:pt>
                <c:pt idx="463">
                  <c:v>-8.4774799999999997E-2</c:v>
                </c:pt>
                <c:pt idx="464">
                  <c:v>-8.4976700000000002E-2</c:v>
                </c:pt>
                <c:pt idx="465">
                  <c:v>-8.5168199999999999E-2</c:v>
                </c:pt>
                <c:pt idx="466">
                  <c:v>-8.5349400000000006E-2</c:v>
                </c:pt>
                <c:pt idx="467">
                  <c:v>-8.5520299999999994E-2</c:v>
                </c:pt>
                <c:pt idx="468">
                  <c:v>-8.5680999999999993E-2</c:v>
                </c:pt>
                <c:pt idx="469">
                  <c:v>-8.5831599999999994E-2</c:v>
                </c:pt>
                <c:pt idx="470">
                  <c:v>-8.5972199999999999E-2</c:v>
                </c:pt>
                <c:pt idx="471">
                  <c:v>-8.6102899999999996E-2</c:v>
                </c:pt>
                <c:pt idx="472">
                  <c:v>-8.6223800000000003E-2</c:v>
                </c:pt>
                <c:pt idx="473">
                  <c:v>-8.6334900000000006E-2</c:v>
                </c:pt>
                <c:pt idx="474">
                  <c:v>-8.6436399999999997E-2</c:v>
                </c:pt>
                <c:pt idx="475">
                  <c:v>-8.6528300000000002E-2</c:v>
                </c:pt>
                <c:pt idx="476">
                  <c:v>-8.6610699999999999E-2</c:v>
                </c:pt>
                <c:pt idx="477">
                  <c:v>-8.6683700000000002E-2</c:v>
                </c:pt>
                <c:pt idx="478">
                  <c:v>-8.6747400000000002E-2</c:v>
                </c:pt>
                <c:pt idx="479">
                  <c:v>-8.6801900000000001E-2</c:v>
                </c:pt>
                <c:pt idx="480">
                  <c:v>-8.6847300000000002E-2</c:v>
                </c:pt>
                <c:pt idx="481">
                  <c:v>-8.6883600000000005E-2</c:v>
                </c:pt>
                <c:pt idx="482">
                  <c:v>-8.6910899999999999E-2</c:v>
                </c:pt>
                <c:pt idx="483">
                  <c:v>-8.6929300000000001E-2</c:v>
                </c:pt>
                <c:pt idx="484">
                  <c:v>-8.6939000000000002E-2</c:v>
                </c:pt>
                <c:pt idx="485">
                  <c:v>-8.6939900000000001E-2</c:v>
                </c:pt>
                <c:pt idx="486">
                  <c:v>-8.6932300000000004E-2</c:v>
                </c:pt>
                <c:pt idx="487">
                  <c:v>-8.6916099999999996E-2</c:v>
                </c:pt>
                <c:pt idx="488">
                  <c:v>-8.6891399999999994E-2</c:v>
                </c:pt>
                <c:pt idx="489">
                  <c:v>-8.6858500000000005E-2</c:v>
                </c:pt>
                <c:pt idx="490">
                  <c:v>-8.6817199999999997E-2</c:v>
                </c:pt>
                <c:pt idx="491">
                  <c:v>-8.6767800000000006E-2</c:v>
                </c:pt>
                <c:pt idx="492">
                  <c:v>-8.6710200000000001E-2</c:v>
                </c:pt>
                <c:pt idx="493">
                  <c:v>-8.6644700000000005E-2</c:v>
                </c:pt>
                <c:pt idx="494">
                  <c:v>-8.6571200000000001E-2</c:v>
                </c:pt>
                <c:pt idx="495">
                  <c:v>-8.6489899999999995E-2</c:v>
                </c:pt>
                <c:pt idx="496">
                  <c:v>-8.64008E-2</c:v>
                </c:pt>
                <c:pt idx="497">
                  <c:v>-8.6304099999999995E-2</c:v>
                </c:pt>
                <c:pt idx="498">
                  <c:v>-8.6199799999999993E-2</c:v>
                </c:pt>
                <c:pt idx="499">
                  <c:v>-8.6087999999999998E-2</c:v>
                </c:pt>
                <c:pt idx="500">
                  <c:v>-8.5968900000000001E-2</c:v>
                </c:pt>
                <c:pt idx="501">
                  <c:v>-8.5842299999999996E-2</c:v>
                </c:pt>
                <c:pt idx="502">
                  <c:v>-8.5708599999999996E-2</c:v>
                </c:pt>
                <c:pt idx="503">
                  <c:v>-8.5567699999999997E-2</c:v>
                </c:pt>
                <c:pt idx="504">
                  <c:v>-8.5419800000000004E-2</c:v>
                </c:pt>
                <c:pt idx="505">
                  <c:v>-8.5264800000000002E-2</c:v>
                </c:pt>
                <c:pt idx="506">
                  <c:v>-8.5102999999999998E-2</c:v>
                </c:pt>
                <c:pt idx="507">
                  <c:v>-8.4934399999999993E-2</c:v>
                </c:pt>
                <c:pt idx="508">
                  <c:v>-8.4759000000000001E-2</c:v>
                </c:pt>
                <c:pt idx="509">
                  <c:v>-8.4576999999999999E-2</c:v>
                </c:pt>
                <c:pt idx="510">
                  <c:v>-8.4388500000000005E-2</c:v>
                </c:pt>
                <c:pt idx="511">
                  <c:v>-8.4193500000000004E-2</c:v>
                </c:pt>
                <c:pt idx="512">
                  <c:v>-8.39921E-2</c:v>
                </c:pt>
                <c:pt idx="513">
                  <c:v>-8.3784399999999995E-2</c:v>
                </c:pt>
                <c:pt idx="514">
                  <c:v>-8.3570500000000006E-2</c:v>
                </c:pt>
                <c:pt idx="515">
                  <c:v>-8.3350400000000005E-2</c:v>
                </c:pt>
                <c:pt idx="516">
                  <c:v>-8.3124299999999998E-2</c:v>
                </c:pt>
                <c:pt idx="517">
                  <c:v>-8.2892199999999999E-2</c:v>
                </c:pt>
                <c:pt idx="518">
                  <c:v>-8.26543E-2</c:v>
                </c:pt>
                <c:pt idx="519">
                  <c:v>-8.2410499999999998E-2</c:v>
                </c:pt>
                <c:pt idx="520">
                  <c:v>-8.2160999999999998E-2</c:v>
                </c:pt>
                <c:pt idx="521">
                  <c:v>-8.1905900000000004E-2</c:v>
                </c:pt>
                <c:pt idx="522">
                  <c:v>-8.1645200000000001E-2</c:v>
                </c:pt>
                <c:pt idx="523">
                  <c:v>-8.1379099999999996E-2</c:v>
                </c:pt>
                <c:pt idx="524">
                  <c:v>-8.1107499999999999E-2</c:v>
                </c:pt>
                <c:pt idx="525">
                  <c:v>-8.0830700000000005E-2</c:v>
                </c:pt>
                <c:pt idx="526">
                  <c:v>-8.0548599999999998E-2</c:v>
                </c:pt>
                <c:pt idx="527">
                  <c:v>-8.0261299999999994E-2</c:v>
                </c:pt>
                <c:pt idx="528">
                  <c:v>-7.9968999999999998E-2</c:v>
                </c:pt>
                <c:pt idx="529">
                  <c:v>-7.9671699999999998E-2</c:v>
                </c:pt>
                <c:pt idx="530">
                  <c:v>-7.9369400000000007E-2</c:v>
                </c:pt>
                <c:pt idx="531">
                  <c:v>-7.9062300000000002E-2</c:v>
                </c:pt>
                <c:pt idx="532">
                  <c:v>-7.8750500000000001E-2</c:v>
                </c:pt>
                <c:pt idx="533">
                  <c:v>-7.8434000000000004E-2</c:v>
                </c:pt>
                <c:pt idx="534">
                  <c:v>-7.8112899999999999E-2</c:v>
                </c:pt>
                <c:pt idx="535">
                  <c:v>-7.7787300000000004E-2</c:v>
                </c:pt>
                <c:pt idx="536">
                  <c:v>-7.7457200000000004E-2</c:v>
                </c:pt>
                <c:pt idx="537">
                  <c:v>-7.7122800000000005E-2</c:v>
                </c:pt>
                <c:pt idx="538">
                  <c:v>-7.6784000000000005E-2</c:v>
                </c:pt>
                <c:pt idx="539">
                  <c:v>-7.6441099999999998E-2</c:v>
                </c:pt>
                <c:pt idx="540">
                  <c:v>-7.6093999999999995E-2</c:v>
                </c:pt>
                <c:pt idx="541">
                  <c:v>-7.5742900000000002E-2</c:v>
                </c:pt>
                <c:pt idx="542">
                  <c:v>-7.5387700000000002E-2</c:v>
                </c:pt>
                <c:pt idx="543">
                  <c:v>-7.5028700000000004E-2</c:v>
                </c:pt>
                <c:pt idx="544">
                  <c:v>-7.4665800000000004E-2</c:v>
                </c:pt>
                <c:pt idx="545">
                  <c:v>-7.4299100000000007E-2</c:v>
                </c:pt>
                <c:pt idx="546">
                  <c:v>-7.3928800000000003E-2</c:v>
                </c:pt>
                <c:pt idx="547">
                  <c:v>-7.3554800000000004E-2</c:v>
                </c:pt>
                <c:pt idx="548">
                  <c:v>-7.3177300000000001E-2</c:v>
                </c:pt>
                <c:pt idx="549">
                  <c:v>-7.2796399999999997E-2</c:v>
                </c:pt>
                <c:pt idx="550">
                  <c:v>-7.2412000000000004E-2</c:v>
                </c:pt>
                <c:pt idx="551">
                  <c:v>-7.2024299999999999E-2</c:v>
                </c:pt>
                <c:pt idx="552">
                  <c:v>-7.16334E-2</c:v>
                </c:pt>
                <c:pt idx="553">
                  <c:v>-7.1239200000000003E-2</c:v>
                </c:pt>
                <c:pt idx="554">
                  <c:v>-7.0842000000000002E-2</c:v>
                </c:pt>
                <c:pt idx="555">
                  <c:v>-7.0441699999999996E-2</c:v>
                </c:pt>
                <c:pt idx="556">
                  <c:v>-7.0038500000000004E-2</c:v>
                </c:pt>
                <c:pt idx="557">
                  <c:v>-6.9632299999999994E-2</c:v>
                </c:pt>
                <c:pt idx="558">
                  <c:v>-6.9223300000000001E-2</c:v>
                </c:pt>
                <c:pt idx="559">
                  <c:v>-6.8811600000000001E-2</c:v>
                </c:pt>
                <c:pt idx="560">
                  <c:v>-6.8397100000000002E-2</c:v>
                </c:pt>
                <c:pt idx="561">
                  <c:v>-6.7980100000000002E-2</c:v>
                </c:pt>
                <c:pt idx="562">
                  <c:v>-6.7560400000000007E-2</c:v>
                </c:pt>
                <c:pt idx="563">
                  <c:v>-6.7138299999999998E-2</c:v>
                </c:pt>
                <c:pt idx="564">
                  <c:v>-6.6713800000000004E-2</c:v>
                </c:pt>
                <c:pt idx="565">
                  <c:v>-6.6286899999999996E-2</c:v>
                </c:pt>
                <c:pt idx="566">
                  <c:v>-6.5857600000000002E-2</c:v>
                </c:pt>
                <c:pt idx="567">
                  <c:v>-6.5426200000000004E-2</c:v>
                </c:pt>
                <c:pt idx="568">
                  <c:v>-6.4992599999999998E-2</c:v>
                </c:pt>
                <c:pt idx="569">
                  <c:v>-6.45569E-2</c:v>
                </c:pt>
                <c:pt idx="570">
                  <c:v>-6.4119200000000001E-2</c:v>
                </c:pt>
                <c:pt idx="571">
                  <c:v>-6.36795E-2</c:v>
                </c:pt>
                <c:pt idx="572">
                  <c:v>-6.32379E-2</c:v>
                </c:pt>
                <c:pt idx="573">
                  <c:v>-6.27944E-2</c:v>
                </c:pt>
                <c:pt idx="574">
                  <c:v>-6.23492E-2</c:v>
                </c:pt>
                <c:pt idx="575">
                  <c:v>-6.19023E-2</c:v>
                </c:pt>
                <c:pt idx="576">
                  <c:v>-6.1453599999999997E-2</c:v>
                </c:pt>
                <c:pt idx="577">
                  <c:v>-6.1003399999999999E-2</c:v>
                </c:pt>
                <c:pt idx="578">
                  <c:v>-6.05517E-2</c:v>
                </c:pt>
                <c:pt idx="579">
                  <c:v>-6.0098400000000003E-2</c:v>
                </c:pt>
                <c:pt idx="580">
                  <c:v>-5.9643799999999997E-2</c:v>
                </c:pt>
                <c:pt idx="581">
                  <c:v>-5.9187799999999999E-2</c:v>
                </c:pt>
                <c:pt idx="582">
                  <c:v>-5.8730499999999998E-2</c:v>
                </c:pt>
                <c:pt idx="583">
                  <c:v>-5.8271900000000001E-2</c:v>
                </c:pt>
                <c:pt idx="584">
                  <c:v>-5.7812200000000001E-2</c:v>
                </c:pt>
                <c:pt idx="585">
                  <c:v>-5.7351399999999997E-2</c:v>
                </c:pt>
                <c:pt idx="586">
                  <c:v>-5.68894E-2</c:v>
                </c:pt>
                <c:pt idx="587">
                  <c:v>-5.6426499999999997E-2</c:v>
                </c:pt>
                <c:pt idx="588">
                  <c:v>-5.5962600000000001E-2</c:v>
                </c:pt>
                <c:pt idx="589">
                  <c:v>-5.54978E-2</c:v>
                </c:pt>
                <c:pt idx="590">
                  <c:v>-5.50321E-2</c:v>
                </c:pt>
                <c:pt idx="591">
                  <c:v>-5.4565700000000002E-2</c:v>
                </c:pt>
                <c:pt idx="592">
                  <c:v>-5.4098500000000001E-2</c:v>
                </c:pt>
                <c:pt idx="593">
                  <c:v>-5.3630700000000003E-2</c:v>
                </c:pt>
                <c:pt idx="594">
                  <c:v>-5.31622E-2</c:v>
                </c:pt>
                <c:pt idx="595">
                  <c:v>-5.26931E-2</c:v>
                </c:pt>
                <c:pt idx="596">
                  <c:v>-5.2223499999999999E-2</c:v>
                </c:pt>
                <c:pt idx="597">
                  <c:v>-5.1753399999999998E-2</c:v>
                </c:pt>
                <c:pt idx="598">
                  <c:v>-5.1282899999999999E-2</c:v>
                </c:pt>
                <c:pt idx="599">
                  <c:v>-5.0812099999999999E-2</c:v>
                </c:pt>
                <c:pt idx="600">
                  <c:v>-5.0340900000000001E-2</c:v>
                </c:pt>
                <c:pt idx="601">
                  <c:v>-4.9869400000000001E-2</c:v>
                </c:pt>
                <c:pt idx="602">
                  <c:v>-4.9397700000000003E-2</c:v>
                </c:pt>
                <c:pt idx="603">
                  <c:v>-4.8925900000000001E-2</c:v>
                </c:pt>
                <c:pt idx="604">
                  <c:v>-4.8453900000000001E-2</c:v>
                </c:pt>
                <c:pt idx="605">
                  <c:v>-4.7981799999999998E-2</c:v>
                </c:pt>
                <c:pt idx="606">
                  <c:v>-4.7509700000000002E-2</c:v>
                </c:pt>
                <c:pt idx="607">
                  <c:v>-4.7037700000000002E-2</c:v>
                </c:pt>
                <c:pt idx="608">
                  <c:v>-4.6565700000000002E-2</c:v>
                </c:pt>
                <c:pt idx="609">
                  <c:v>-4.6093799999999997E-2</c:v>
                </c:pt>
                <c:pt idx="610">
                  <c:v>-4.5622000000000003E-2</c:v>
                </c:pt>
                <c:pt idx="611">
                  <c:v>-4.5150500000000003E-2</c:v>
                </c:pt>
                <c:pt idx="612">
                  <c:v>-4.4679200000000002E-2</c:v>
                </c:pt>
                <c:pt idx="613">
                  <c:v>-4.4208200000000003E-2</c:v>
                </c:pt>
                <c:pt idx="614">
                  <c:v>-4.3737499999999999E-2</c:v>
                </c:pt>
                <c:pt idx="615">
                  <c:v>-4.3267199999999999E-2</c:v>
                </c:pt>
                <c:pt idx="616">
                  <c:v>-4.2797300000000003E-2</c:v>
                </c:pt>
                <c:pt idx="617">
                  <c:v>-4.2327900000000002E-2</c:v>
                </c:pt>
                <c:pt idx="618">
                  <c:v>-4.1859E-2</c:v>
                </c:pt>
                <c:pt idx="619">
                  <c:v>-4.13906E-2</c:v>
                </c:pt>
                <c:pt idx="620">
                  <c:v>-4.0922800000000002E-2</c:v>
                </c:pt>
                <c:pt idx="621">
                  <c:v>-4.0455600000000001E-2</c:v>
                </c:pt>
                <c:pt idx="622">
                  <c:v>-3.99891E-2</c:v>
                </c:pt>
                <c:pt idx="623">
                  <c:v>-3.9523299999999997E-2</c:v>
                </c:pt>
                <c:pt idx="624">
                  <c:v>-3.9058299999999997E-2</c:v>
                </c:pt>
                <c:pt idx="625">
                  <c:v>-3.8594000000000003E-2</c:v>
                </c:pt>
                <c:pt idx="626">
                  <c:v>-3.8130600000000001E-2</c:v>
                </c:pt>
                <c:pt idx="627">
                  <c:v>-3.7668E-2</c:v>
                </c:pt>
                <c:pt idx="628">
                  <c:v>-3.7206299999999998E-2</c:v>
                </c:pt>
                <c:pt idx="629">
                  <c:v>-3.6745600000000003E-2</c:v>
                </c:pt>
                <c:pt idx="630">
                  <c:v>-3.62858E-2</c:v>
                </c:pt>
                <c:pt idx="631">
                  <c:v>-3.5826999999999998E-2</c:v>
                </c:pt>
                <c:pt idx="632">
                  <c:v>-3.5369299999999999E-2</c:v>
                </c:pt>
                <c:pt idx="633">
                  <c:v>-3.4912600000000002E-2</c:v>
                </c:pt>
                <c:pt idx="634">
                  <c:v>-3.4457099999999997E-2</c:v>
                </c:pt>
                <c:pt idx="635">
                  <c:v>-3.4002600000000001E-2</c:v>
                </c:pt>
                <c:pt idx="636">
                  <c:v>-3.35494E-2</c:v>
                </c:pt>
                <c:pt idx="637">
                  <c:v>-3.3097399999999999E-2</c:v>
                </c:pt>
                <c:pt idx="638">
                  <c:v>-3.2646599999999998E-2</c:v>
                </c:pt>
                <c:pt idx="639">
                  <c:v>-3.2197099999999999E-2</c:v>
                </c:pt>
                <c:pt idx="640">
                  <c:v>-3.1748899999999997E-2</c:v>
                </c:pt>
                <c:pt idx="641">
                  <c:v>-3.1302099999999999E-2</c:v>
                </c:pt>
                <c:pt idx="642">
                  <c:v>-3.0856600000000001E-2</c:v>
                </c:pt>
                <c:pt idx="643">
                  <c:v>-3.0412499999999999E-2</c:v>
                </c:pt>
                <c:pt idx="644">
                  <c:v>-2.9969800000000001E-2</c:v>
                </c:pt>
                <c:pt idx="645">
                  <c:v>-2.9528599999999999E-2</c:v>
                </c:pt>
                <c:pt idx="646">
                  <c:v>-2.9088900000000001E-2</c:v>
                </c:pt>
                <c:pt idx="647">
                  <c:v>-2.8650700000000001E-2</c:v>
                </c:pt>
                <c:pt idx="648">
                  <c:v>-2.8214099999999999E-2</c:v>
                </c:pt>
                <c:pt idx="649">
                  <c:v>-2.7779000000000002E-2</c:v>
                </c:pt>
                <c:pt idx="650">
                  <c:v>-2.7345499999999998E-2</c:v>
                </c:pt>
                <c:pt idx="651">
                  <c:v>-2.6913699999999999E-2</c:v>
                </c:pt>
                <c:pt idx="652">
                  <c:v>-2.64835E-2</c:v>
                </c:pt>
                <c:pt idx="653">
                  <c:v>-2.6054899999999999E-2</c:v>
                </c:pt>
                <c:pt idx="654">
                  <c:v>-2.5628100000000001E-2</c:v>
                </c:pt>
                <c:pt idx="655">
                  <c:v>-2.5203099999999999E-2</c:v>
                </c:pt>
                <c:pt idx="656">
                  <c:v>-2.4779700000000002E-2</c:v>
                </c:pt>
                <c:pt idx="657">
                  <c:v>-2.43582E-2</c:v>
                </c:pt>
                <c:pt idx="658">
                  <c:v>-2.3938399999999999E-2</c:v>
                </c:pt>
                <c:pt idx="659">
                  <c:v>-2.35205E-2</c:v>
                </c:pt>
                <c:pt idx="660">
                  <c:v>-2.31045E-2</c:v>
                </c:pt>
                <c:pt idx="661">
                  <c:v>-2.26903E-2</c:v>
                </c:pt>
                <c:pt idx="662">
                  <c:v>-2.2277999999999999E-2</c:v>
                </c:pt>
                <c:pt idx="663">
                  <c:v>-2.1867600000000001E-2</c:v>
                </c:pt>
                <c:pt idx="664">
                  <c:v>-2.1459200000000001E-2</c:v>
                </c:pt>
                <c:pt idx="665">
                  <c:v>-2.1052700000000001E-2</c:v>
                </c:pt>
                <c:pt idx="666">
                  <c:v>-2.0648199999999998E-2</c:v>
                </c:pt>
                <c:pt idx="667">
                  <c:v>-2.0245699999999998E-2</c:v>
                </c:pt>
                <c:pt idx="668">
                  <c:v>-1.98452E-2</c:v>
                </c:pt>
                <c:pt idx="669">
                  <c:v>-1.94468E-2</c:v>
                </c:pt>
                <c:pt idx="670">
                  <c:v>-1.9050399999999999E-2</c:v>
                </c:pt>
                <c:pt idx="671">
                  <c:v>-1.8656099999999998E-2</c:v>
                </c:pt>
                <c:pt idx="672">
                  <c:v>-1.82639E-2</c:v>
                </c:pt>
                <c:pt idx="673">
                  <c:v>-1.7873799999999999E-2</c:v>
                </c:pt>
                <c:pt idx="674">
                  <c:v>-1.7485799999999999E-2</c:v>
                </c:pt>
                <c:pt idx="675">
                  <c:v>-1.7100000000000001E-2</c:v>
                </c:pt>
                <c:pt idx="676">
                  <c:v>-1.67163E-2</c:v>
                </c:pt>
                <c:pt idx="677">
                  <c:v>-1.6334899999999999E-2</c:v>
                </c:pt>
                <c:pt idx="678">
                  <c:v>-1.59556E-2</c:v>
                </c:pt>
                <c:pt idx="679">
                  <c:v>-1.55785E-2</c:v>
                </c:pt>
                <c:pt idx="680">
                  <c:v>-1.5203700000000001E-2</c:v>
                </c:pt>
                <c:pt idx="681">
                  <c:v>-1.48311E-2</c:v>
                </c:pt>
                <c:pt idx="682">
                  <c:v>-1.4460799999999999E-2</c:v>
                </c:pt>
                <c:pt idx="683">
                  <c:v>-1.40927E-2</c:v>
                </c:pt>
                <c:pt idx="684">
                  <c:v>-1.37269E-2</c:v>
                </c:pt>
                <c:pt idx="685">
                  <c:v>-1.33635E-2</c:v>
                </c:pt>
                <c:pt idx="686">
                  <c:v>-1.30023E-2</c:v>
                </c:pt>
                <c:pt idx="687">
                  <c:v>-1.26435E-2</c:v>
                </c:pt>
                <c:pt idx="688">
                  <c:v>-1.22869E-2</c:v>
                </c:pt>
                <c:pt idx="689">
                  <c:v>-1.19328E-2</c:v>
                </c:pt>
                <c:pt idx="690">
                  <c:v>-1.1580999999999999E-2</c:v>
                </c:pt>
                <c:pt idx="691">
                  <c:v>-1.12316E-2</c:v>
                </c:pt>
                <c:pt idx="692">
                  <c:v>-1.08845E-2</c:v>
                </c:pt>
                <c:pt idx="693">
                  <c:v>-1.05399E-2</c:v>
                </c:pt>
                <c:pt idx="694">
                  <c:v>-1.0197599999999999E-2</c:v>
                </c:pt>
                <c:pt idx="695">
                  <c:v>-9.85778E-3</c:v>
                </c:pt>
                <c:pt idx="696">
                  <c:v>-9.5203700000000002E-3</c:v>
                </c:pt>
                <c:pt idx="697">
                  <c:v>-9.1853899999999999E-3</c:v>
                </c:pt>
                <c:pt idx="698">
                  <c:v>-8.8528400000000007E-3</c:v>
                </c:pt>
                <c:pt idx="699">
                  <c:v>-8.5227500000000008E-3</c:v>
                </c:pt>
                <c:pt idx="700">
                  <c:v>-8.1951100000000002E-3</c:v>
                </c:pt>
                <c:pt idx="701">
                  <c:v>-7.8699400000000006E-3</c:v>
                </c:pt>
                <c:pt idx="702">
                  <c:v>-7.5472400000000002E-3</c:v>
                </c:pt>
                <c:pt idx="703">
                  <c:v>-7.2270199999999998E-3</c:v>
                </c:pt>
                <c:pt idx="704">
                  <c:v>-6.9092900000000002E-3</c:v>
                </c:pt>
                <c:pt idx="705">
                  <c:v>-6.5940399999999998E-3</c:v>
                </c:pt>
                <c:pt idx="706">
                  <c:v>-6.2813000000000001E-3</c:v>
                </c:pt>
                <c:pt idx="707">
                  <c:v>-5.9710700000000002E-3</c:v>
                </c:pt>
                <c:pt idx="708">
                  <c:v>-5.6633400000000002E-3</c:v>
                </c:pt>
                <c:pt idx="709">
                  <c:v>-5.35813E-3</c:v>
                </c:pt>
                <c:pt idx="710">
                  <c:v>-5.0554399999999996E-3</c:v>
                </c:pt>
                <c:pt idx="711">
                  <c:v>-4.7552799999999998E-3</c:v>
                </c:pt>
                <c:pt idx="712">
                  <c:v>-4.4576499999999996E-3</c:v>
                </c:pt>
                <c:pt idx="713">
                  <c:v>-4.1625500000000001E-3</c:v>
                </c:pt>
                <c:pt idx="714">
                  <c:v>-3.8699899999999998E-3</c:v>
                </c:pt>
                <c:pt idx="715">
                  <c:v>-3.57998E-3</c:v>
                </c:pt>
                <c:pt idx="716">
                  <c:v>-3.2925099999999998E-3</c:v>
                </c:pt>
                <c:pt idx="717">
                  <c:v>-3.0075800000000001E-3</c:v>
                </c:pt>
                <c:pt idx="718">
                  <c:v>-2.72521E-3</c:v>
                </c:pt>
                <c:pt idx="719">
                  <c:v>-2.4453999999999999E-3</c:v>
                </c:pt>
                <c:pt idx="720">
                  <c:v>-2.1681299999999999E-3</c:v>
                </c:pt>
                <c:pt idx="721">
                  <c:v>-1.89343E-3</c:v>
                </c:pt>
                <c:pt idx="722">
                  <c:v>-1.6212900000000001E-3</c:v>
                </c:pt>
                <c:pt idx="723" formatCode="0.00E+00">
                  <c:v>-1.3517E-3</c:v>
                </c:pt>
                <c:pt idx="724">
                  <c:v>-1.08468E-3</c:v>
                </c:pt>
                <c:pt idx="725">
                  <c:v>-8.2021999999999998E-4</c:v>
                </c:pt>
                <c:pt idx="726">
                  <c:v>-5.58323E-4</c:v>
                </c:pt>
                <c:pt idx="727">
                  <c:v>-2.9899000000000001E-4</c:v>
                </c:pt>
                <c:pt idx="728" formatCode="0.00E+00">
                  <c:v>-4.22205E-5</c:v>
                </c:pt>
                <c:pt idx="729">
                  <c:v>2.11986E-4</c:v>
                </c:pt>
                <c:pt idx="730">
                  <c:v>4.6362900000000002E-4</c:v>
                </c:pt>
                <c:pt idx="731">
                  <c:v>7.1271099999999999E-4</c:v>
                </c:pt>
                <c:pt idx="732">
                  <c:v>9.5923099999999995E-4</c:v>
                </c:pt>
                <c:pt idx="733">
                  <c:v>1.20319E-3</c:v>
                </c:pt>
                <c:pt idx="734">
                  <c:v>1.4445899999999999E-3</c:v>
                </c:pt>
                <c:pt idx="735">
                  <c:v>1.68344E-3</c:v>
                </c:pt>
                <c:pt idx="736">
                  <c:v>1.9197299999999999E-3</c:v>
                </c:pt>
                <c:pt idx="737">
                  <c:v>2.1534700000000002E-3</c:v>
                </c:pt>
                <c:pt idx="738">
                  <c:v>2.3846499999999999E-3</c:v>
                </c:pt>
                <c:pt idx="739">
                  <c:v>2.6132899999999999E-3</c:v>
                </c:pt>
                <c:pt idx="740">
                  <c:v>2.8393899999999998E-3</c:v>
                </c:pt>
                <c:pt idx="741">
                  <c:v>3.0629400000000001E-3</c:v>
                </c:pt>
                <c:pt idx="742">
                  <c:v>3.2839499999999999E-3</c:v>
                </c:pt>
                <c:pt idx="743">
                  <c:v>3.50243E-3</c:v>
                </c:pt>
                <c:pt idx="744">
                  <c:v>3.7183799999999999E-3</c:v>
                </c:pt>
                <c:pt idx="745">
                  <c:v>3.9318000000000001E-3</c:v>
                </c:pt>
                <c:pt idx="746">
                  <c:v>4.1427E-3</c:v>
                </c:pt>
                <c:pt idx="747">
                  <c:v>4.3510800000000002E-3</c:v>
                </c:pt>
                <c:pt idx="748">
                  <c:v>4.5569399999999998E-3</c:v>
                </c:pt>
                <c:pt idx="749">
                  <c:v>4.7603000000000003E-3</c:v>
                </c:pt>
                <c:pt idx="750">
                  <c:v>4.9611400000000002E-3</c:v>
                </c:pt>
                <c:pt idx="751">
                  <c:v>5.1595E-3</c:v>
                </c:pt>
                <c:pt idx="752">
                  <c:v>5.35535E-3</c:v>
                </c:pt>
                <c:pt idx="753">
                  <c:v>5.54872E-3</c:v>
                </c:pt>
                <c:pt idx="754">
                  <c:v>5.7396000000000001E-3</c:v>
                </c:pt>
                <c:pt idx="755">
                  <c:v>5.9280100000000001E-3</c:v>
                </c:pt>
                <c:pt idx="756">
                  <c:v>6.1139499999999999E-3</c:v>
                </c:pt>
                <c:pt idx="757">
                  <c:v>6.2974199999999998E-3</c:v>
                </c:pt>
                <c:pt idx="758">
                  <c:v>6.4784400000000002E-3</c:v>
                </c:pt>
                <c:pt idx="759">
                  <c:v>6.6569999999999997E-3</c:v>
                </c:pt>
                <c:pt idx="760">
                  <c:v>6.8331199999999998E-3</c:v>
                </c:pt>
                <c:pt idx="761">
                  <c:v>7.0067999999999997E-3</c:v>
                </c:pt>
                <c:pt idx="762">
                  <c:v>7.1780500000000001E-3</c:v>
                </c:pt>
                <c:pt idx="763">
                  <c:v>7.3468800000000001E-3</c:v>
                </c:pt>
                <c:pt idx="764">
                  <c:v>7.5132899999999997E-3</c:v>
                </c:pt>
                <c:pt idx="765">
                  <c:v>7.6772999999999997E-3</c:v>
                </c:pt>
                <c:pt idx="766">
                  <c:v>7.8388999999999993E-3</c:v>
                </c:pt>
                <c:pt idx="767">
                  <c:v>7.9981199999999992E-3</c:v>
                </c:pt>
                <c:pt idx="768">
                  <c:v>8.1549399999999994E-3</c:v>
                </c:pt>
                <c:pt idx="769">
                  <c:v>8.3093999999999998E-3</c:v>
                </c:pt>
                <c:pt idx="770">
                  <c:v>8.4614900000000003E-3</c:v>
                </c:pt>
                <c:pt idx="771">
                  <c:v>8.6112099999999994E-3</c:v>
                </c:pt>
                <c:pt idx="772">
                  <c:v>8.7585900000000001E-3</c:v>
                </c:pt>
                <c:pt idx="773">
                  <c:v>8.9036299999999992E-3</c:v>
                </c:pt>
                <c:pt idx="774">
                  <c:v>9.0463399999999999E-3</c:v>
                </c:pt>
                <c:pt idx="775">
                  <c:v>9.1867200000000006E-3</c:v>
                </c:pt>
                <c:pt idx="776">
                  <c:v>9.3247899999999995E-3</c:v>
                </c:pt>
                <c:pt idx="777">
                  <c:v>9.4605599999999998E-3</c:v>
                </c:pt>
                <c:pt idx="778">
                  <c:v>9.5940299999999999E-3</c:v>
                </c:pt>
                <c:pt idx="779">
                  <c:v>9.7252199999999997E-3</c:v>
                </c:pt>
                <c:pt idx="780">
                  <c:v>9.8541299999999991E-3</c:v>
                </c:pt>
                <c:pt idx="781">
                  <c:v>9.9807799999999999E-3</c:v>
                </c:pt>
                <c:pt idx="782">
                  <c:v>1.01052E-2</c:v>
                </c:pt>
                <c:pt idx="783">
                  <c:v>1.02273E-2</c:v>
                </c:pt>
                <c:pt idx="784">
                  <c:v>1.0347200000000001E-2</c:v>
                </c:pt>
                <c:pt idx="785">
                  <c:v>1.0464899999999999E-2</c:v>
                </c:pt>
                <c:pt idx="786">
                  <c:v>1.05804E-2</c:v>
                </c:pt>
                <c:pt idx="787">
                  <c:v>1.06937E-2</c:v>
                </c:pt>
                <c:pt idx="788">
                  <c:v>1.08048E-2</c:v>
                </c:pt>
                <c:pt idx="789">
                  <c:v>1.09137E-2</c:v>
                </c:pt>
                <c:pt idx="790">
                  <c:v>1.10204E-2</c:v>
                </c:pt>
                <c:pt idx="791">
                  <c:v>1.1124999999999999E-2</c:v>
                </c:pt>
                <c:pt idx="792">
                  <c:v>1.12274E-2</c:v>
                </c:pt>
                <c:pt idx="793">
                  <c:v>1.13277E-2</c:v>
                </c:pt>
                <c:pt idx="794">
                  <c:v>1.1425899999999999E-2</c:v>
                </c:pt>
                <c:pt idx="795">
                  <c:v>1.1521999999999999E-2</c:v>
                </c:pt>
                <c:pt idx="796">
                  <c:v>1.16159E-2</c:v>
                </c:pt>
                <c:pt idx="797">
                  <c:v>1.1707800000000001E-2</c:v>
                </c:pt>
                <c:pt idx="798">
                  <c:v>1.17976E-2</c:v>
                </c:pt>
                <c:pt idx="799">
                  <c:v>1.18853E-2</c:v>
                </c:pt>
                <c:pt idx="800">
                  <c:v>1.1971000000000001E-2</c:v>
                </c:pt>
                <c:pt idx="801">
                  <c:v>1.20546E-2</c:v>
                </c:pt>
                <c:pt idx="802">
                  <c:v>1.21362E-2</c:v>
                </c:pt>
                <c:pt idx="803">
                  <c:v>1.2215800000000001E-2</c:v>
                </c:pt>
                <c:pt idx="804">
                  <c:v>1.2293399999999999E-2</c:v>
                </c:pt>
                <c:pt idx="805">
                  <c:v>1.23689E-2</c:v>
                </c:pt>
                <c:pt idx="806">
                  <c:v>1.24426E-2</c:v>
                </c:pt>
                <c:pt idx="807">
                  <c:v>1.25142E-2</c:v>
                </c:pt>
                <c:pt idx="808">
                  <c:v>1.25839E-2</c:v>
                </c:pt>
                <c:pt idx="809">
                  <c:v>1.2651600000000001E-2</c:v>
                </c:pt>
                <c:pt idx="810">
                  <c:v>1.27174E-2</c:v>
                </c:pt>
                <c:pt idx="811">
                  <c:v>1.2781300000000001E-2</c:v>
                </c:pt>
                <c:pt idx="812">
                  <c:v>1.28433E-2</c:v>
                </c:pt>
                <c:pt idx="813">
                  <c:v>1.2903400000000001E-2</c:v>
                </c:pt>
                <c:pt idx="814">
                  <c:v>1.29616E-2</c:v>
                </c:pt>
                <c:pt idx="815">
                  <c:v>1.3018E-2</c:v>
                </c:pt>
                <c:pt idx="816">
                  <c:v>1.3072500000000001E-2</c:v>
                </c:pt>
                <c:pt idx="817">
                  <c:v>1.3125100000000001E-2</c:v>
                </c:pt>
                <c:pt idx="818">
                  <c:v>1.3176E-2</c:v>
                </c:pt>
                <c:pt idx="819">
                  <c:v>1.3225000000000001E-2</c:v>
                </c:pt>
                <c:pt idx="820">
                  <c:v>1.32722E-2</c:v>
                </c:pt>
                <c:pt idx="821">
                  <c:v>1.3317600000000001E-2</c:v>
                </c:pt>
                <c:pt idx="822">
                  <c:v>1.33613E-2</c:v>
                </c:pt>
                <c:pt idx="823">
                  <c:v>1.3403200000000001E-2</c:v>
                </c:pt>
                <c:pt idx="824">
                  <c:v>1.3443399999999999E-2</c:v>
                </c:pt>
                <c:pt idx="825">
                  <c:v>1.34818E-2</c:v>
                </c:pt>
                <c:pt idx="826">
                  <c:v>1.3518499999999999E-2</c:v>
                </c:pt>
                <c:pt idx="827">
                  <c:v>1.35535E-2</c:v>
                </c:pt>
                <c:pt idx="828">
                  <c:v>1.35868E-2</c:v>
                </c:pt>
                <c:pt idx="829">
                  <c:v>1.3618399999999999E-2</c:v>
                </c:pt>
                <c:pt idx="830">
                  <c:v>1.36484E-2</c:v>
                </c:pt>
                <c:pt idx="831">
                  <c:v>1.36767E-2</c:v>
                </c:pt>
                <c:pt idx="832">
                  <c:v>1.3703399999999999E-2</c:v>
                </c:pt>
                <c:pt idx="833">
                  <c:v>1.3728499999999999E-2</c:v>
                </c:pt>
                <c:pt idx="834">
                  <c:v>1.3751899999999999E-2</c:v>
                </c:pt>
                <c:pt idx="835">
                  <c:v>1.3773799999999999E-2</c:v>
                </c:pt>
                <c:pt idx="836">
                  <c:v>1.3794000000000001E-2</c:v>
                </c:pt>
                <c:pt idx="837">
                  <c:v>1.3812700000000001E-2</c:v>
                </c:pt>
                <c:pt idx="838">
                  <c:v>1.3829899999999999E-2</c:v>
                </c:pt>
                <c:pt idx="839">
                  <c:v>1.38455E-2</c:v>
                </c:pt>
                <c:pt idx="840">
                  <c:v>1.38596E-2</c:v>
                </c:pt>
                <c:pt idx="841">
                  <c:v>1.38721E-2</c:v>
                </c:pt>
                <c:pt idx="842">
                  <c:v>1.38832E-2</c:v>
                </c:pt>
                <c:pt idx="843">
                  <c:v>1.38928E-2</c:v>
                </c:pt>
                <c:pt idx="844">
                  <c:v>1.3900900000000001E-2</c:v>
                </c:pt>
                <c:pt idx="845">
                  <c:v>1.39075E-2</c:v>
                </c:pt>
                <c:pt idx="846">
                  <c:v>1.39127E-2</c:v>
                </c:pt>
                <c:pt idx="847">
                  <c:v>1.39165E-2</c:v>
                </c:pt>
                <c:pt idx="848">
                  <c:v>1.39189E-2</c:v>
                </c:pt>
                <c:pt idx="849">
                  <c:v>1.3919900000000001E-2</c:v>
                </c:pt>
                <c:pt idx="850">
                  <c:v>1.39194E-2</c:v>
                </c:pt>
                <c:pt idx="851">
                  <c:v>1.39176E-2</c:v>
                </c:pt>
                <c:pt idx="852">
                  <c:v>1.39145E-2</c:v>
                </c:pt>
                <c:pt idx="853">
                  <c:v>1.391E-2</c:v>
                </c:pt>
                <c:pt idx="854">
                  <c:v>1.3904100000000001E-2</c:v>
                </c:pt>
                <c:pt idx="855">
                  <c:v>1.3897E-2</c:v>
                </c:pt>
                <c:pt idx="856">
                  <c:v>1.38885E-2</c:v>
                </c:pt>
                <c:pt idx="857">
                  <c:v>1.38788E-2</c:v>
                </c:pt>
                <c:pt idx="858">
                  <c:v>1.38677E-2</c:v>
                </c:pt>
                <c:pt idx="859">
                  <c:v>1.38555E-2</c:v>
                </c:pt>
                <c:pt idx="860">
                  <c:v>1.3841900000000001E-2</c:v>
                </c:pt>
                <c:pt idx="861">
                  <c:v>1.38271E-2</c:v>
                </c:pt>
                <c:pt idx="862">
                  <c:v>1.3811199999999999E-2</c:v>
                </c:pt>
                <c:pt idx="863">
                  <c:v>1.3794000000000001E-2</c:v>
                </c:pt>
                <c:pt idx="864">
                  <c:v>1.3775600000000001E-2</c:v>
                </c:pt>
                <c:pt idx="865">
                  <c:v>1.3756000000000001E-2</c:v>
                </c:pt>
                <c:pt idx="866">
                  <c:v>1.3735199999999999E-2</c:v>
                </c:pt>
                <c:pt idx="867">
                  <c:v>1.3713400000000001E-2</c:v>
                </c:pt>
                <c:pt idx="868">
                  <c:v>1.3690300000000001E-2</c:v>
                </c:pt>
                <c:pt idx="869">
                  <c:v>1.36662E-2</c:v>
                </c:pt>
                <c:pt idx="870">
                  <c:v>1.3640899999999999E-2</c:v>
                </c:pt>
                <c:pt idx="871">
                  <c:v>1.36145E-2</c:v>
                </c:pt>
                <c:pt idx="872">
                  <c:v>1.35871E-2</c:v>
                </c:pt>
                <c:pt idx="873">
                  <c:v>1.3558600000000001E-2</c:v>
                </c:pt>
                <c:pt idx="874">
                  <c:v>1.3528999999999999E-2</c:v>
                </c:pt>
                <c:pt idx="875">
                  <c:v>1.3498400000000001E-2</c:v>
                </c:pt>
                <c:pt idx="876">
                  <c:v>1.34667E-2</c:v>
                </c:pt>
                <c:pt idx="877">
                  <c:v>1.3434E-2</c:v>
                </c:pt>
                <c:pt idx="878">
                  <c:v>1.34004E-2</c:v>
                </c:pt>
                <c:pt idx="879">
                  <c:v>1.3365699999999999E-2</c:v>
                </c:pt>
                <c:pt idx="880">
                  <c:v>1.3330099999999999E-2</c:v>
                </c:pt>
                <c:pt idx="881">
                  <c:v>1.32935E-2</c:v>
                </c:pt>
                <c:pt idx="882">
                  <c:v>1.3255899999999999E-2</c:v>
                </c:pt>
                <c:pt idx="883">
                  <c:v>1.3217400000000001E-2</c:v>
                </c:pt>
                <c:pt idx="884">
                  <c:v>1.3178E-2</c:v>
                </c:pt>
                <c:pt idx="885">
                  <c:v>1.31377E-2</c:v>
                </c:pt>
                <c:pt idx="886">
                  <c:v>1.3096500000000001E-2</c:v>
                </c:pt>
                <c:pt idx="887">
                  <c:v>1.3054400000000001E-2</c:v>
                </c:pt>
                <c:pt idx="888">
                  <c:v>1.3011399999999999E-2</c:v>
                </c:pt>
                <c:pt idx="889">
                  <c:v>1.2967599999999999E-2</c:v>
                </c:pt>
                <c:pt idx="890">
                  <c:v>1.2922899999999999E-2</c:v>
                </c:pt>
                <c:pt idx="891">
                  <c:v>1.2877400000000001E-2</c:v>
                </c:pt>
                <c:pt idx="892">
                  <c:v>1.2831E-2</c:v>
                </c:pt>
                <c:pt idx="893">
                  <c:v>1.2783900000000001E-2</c:v>
                </c:pt>
                <c:pt idx="894">
                  <c:v>1.2736000000000001E-2</c:v>
                </c:pt>
                <c:pt idx="895">
                  <c:v>1.26873E-2</c:v>
                </c:pt>
                <c:pt idx="896">
                  <c:v>1.2637799999999999E-2</c:v>
                </c:pt>
                <c:pt idx="897">
                  <c:v>1.25875E-2</c:v>
                </c:pt>
                <c:pt idx="898">
                  <c:v>1.2536500000000001E-2</c:v>
                </c:pt>
                <c:pt idx="899">
                  <c:v>1.2484800000000001E-2</c:v>
                </c:pt>
                <c:pt idx="900">
                  <c:v>1.24324E-2</c:v>
                </c:pt>
                <c:pt idx="901">
                  <c:v>1.2379299999999999E-2</c:v>
                </c:pt>
                <c:pt idx="902">
                  <c:v>1.23254E-2</c:v>
                </c:pt>
                <c:pt idx="903">
                  <c:v>1.22709E-2</c:v>
                </c:pt>
                <c:pt idx="904">
                  <c:v>1.2215699999999999E-2</c:v>
                </c:pt>
                <c:pt idx="905">
                  <c:v>1.21599E-2</c:v>
                </c:pt>
                <c:pt idx="906">
                  <c:v>1.21034E-2</c:v>
                </c:pt>
                <c:pt idx="907">
                  <c:v>1.2046299999999999E-2</c:v>
                </c:pt>
                <c:pt idx="908">
                  <c:v>1.1988499999999999E-2</c:v>
                </c:pt>
                <c:pt idx="909">
                  <c:v>1.19302E-2</c:v>
                </c:pt>
                <c:pt idx="910">
                  <c:v>1.18712E-2</c:v>
                </c:pt>
                <c:pt idx="911">
                  <c:v>1.18117E-2</c:v>
                </c:pt>
                <c:pt idx="912">
                  <c:v>1.1751599999999999E-2</c:v>
                </c:pt>
                <c:pt idx="913">
                  <c:v>1.1690900000000001E-2</c:v>
                </c:pt>
                <c:pt idx="914">
                  <c:v>1.16297E-2</c:v>
                </c:pt>
                <c:pt idx="915">
                  <c:v>1.1567900000000001E-2</c:v>
                </c:pt>
                <c:pt idx="916">
                  <c:v>1.15056E-2</c:v>
                </c:pt>
                <c:pt idx="917">
                  <c:v>1.1442799999999999E-2</c:v>
                </c:pt>
                <c:pt idx="918">
                  <c:v>1.1379500000000001E-2</c:v>
                </c:pt>
                <c:pt idx="919">
                  <c:v>1.13157E-2</c:v>
                </c:pt>
                <c:pt idx="920">
                  <c:v>1.12514E-2</c:v>
                </c:pt>
                <c:pt idx="921">
                  <c:v>1.11866E-2</c:v>
                </c:pt>
                <c:pt idx="922">
                  <c:v>1.11214E-2</c:v>
                </c:pt>
                <c:pt idx="923">
                  <c:v>1.10557E-2</c:v>
                </c:pt>
                <c:pt idx="924">
                  <c:v>1.09896E-2</c:v>
                </c:pt>
                <c:pt idx="925">
                  <c:v>1.09231E-2</c:v>
                </c:pt>
                <c:pt idx="926">
                  <c:v>1.08562E-2</c:v>
                </c:pt>
                <c:pt idx="927">
                  <c:v>1.0788799999999999E-2</c:v>
                </c:pt>
                <c:pt idx="928">
                  <c:v>1.0721100000000001E-2</c:v>
                </c:pt>
                <c:pt idx="929">
                  <c:v>1.06529E-2</c:v>
                </c:pt>
                <c:pt idx="930">
                  <c:v>1.0584400000000001E-2</c:v>
                </c:pt>
                <c:pt idx="931">
                  <c:v>1.05156E-2</c:v>
                </c:pt>
                <c:pt idx="932">
                  <c:v>1.04463E-2</c:v>
                </c:pt>
                <c:pt idx="933">
                  <c:v>1.03768E-2</c:v>
                </c:pt>
                <c:pt idx="934">
                  <c:v>1.0306900000000001E-2</c:v>
                </c:pt>
                <c:pt idx="935">
                  <c:v>1.02367E-2</c:v>
                </c:pt>
                <c:pt idx="936">
                  <c:v>1.0166100000000001E-2</c:v>
                </c:pt>
                <c:pt idx="937">
                  <c:v>1.00953E-2</c:v>
                </c:pt>
                <c:pt idx="938">
                  <c:v>1.00242E-2</c:v>
                </c:pt>
                <c:pt idx="939">
                  <c:v>9.9527699999999997E-3</c:v>
                </c:pt>
                <c:pt idx="940">
                  <c:v>9.8811000000000003E-3</c:v>
                </c:pt>
                <c:pt idx="941">
                  <c:v>9.8091700000000007E-3</c:v>
                </c:pt>
                <c:pt idx="942">
                  <c:v>9.7369799999999992E-3</c:v>
                </c:pt>
                <c:pt idx="943">
                  <c:v>9.6645499999999992E-3</c:v>
                </c:pt>
                <c:pt idx="944">
                  <c:v>9.5918900000000005E-3</c:v>
                </c:pt>
                <c:pt idx="945">
                  <c:v>9.5190099999999996E-3</c:v>
                </c:pt>
                <c:pt idx="946">
                  <c:v>9.4459100000000001E-3</c:v>
                </c:pt>
                <c:pt idx="947">
                  <c:v>9.37261E-3</c:v>
                </c:pt>
                <c:pt idx="948">
                  <c:v>9.2991099999999993E-3</c:v>
                </c:pt>
                <c:pt idx="949">
                  <c:v>9.2254299999999997E-3</c:v>
                </c:pt>
                <c:pt idx="950">
                  <c:v>9.1515699999999995E-3</c:v>
                </c:pt>
                <c:pt idx="951">
                  <c:v>9.0775400000000003E-3</c:v>
                </c:pt>
                <c:pt idx="952">
                  <c:v>9.0033500000000002E-3</c:v>
                </c:pt>
                <c:pt idx="953">
                  <c:v>8.9290199999999993E-3</c:v>
                </c:pt>
                <c:pt idx="954">
                  <c:v>8.8545399999999993E-3</c:v>
                </c:pt>
                <c:pt idx="955">
                  <c:v>8.77994E-3</c:v>
                </c:pt>
                <c:pt idx="956">
                  <c:v>8.7051999999999997E-3</c:v>
                </c:pt>
                <c:pt idx="957">
                  <c:v>8.6303600000000001E-3</c:v>
                </c:pt>
                <c:pt idx="958">
                  <c:v>8.5554099999999994E-3</c:v>
                </c:pt>
                <c:pt idx="959">
                  <c:v>8.4803599999999993E-3</c:v>
                </c:pt>
                <c:pt idx="960">
                  <c:v>8.4052199999999997E-3</c:v>
                </c:pt>
                <c:pt idx="961">
                  <c:v>8.3300000000000006E-3</c:v>
                </c:pt>
                <c:pt idx="962">
                  <c:v>8.2547100000000002E-3</c:v>
                </c:pt>
                <c:pt idx="963">
                  <c:v>8.1793500000000002E-3</c:v>
                </c:pt>
                <c:pt idx="964">
                  <c:v>8.1039400000000004E-3</c:v>
                </c:pt>
                <c:pt idx="965">
                  <c:v>8.0284799999999993E-3</c:v>
                </c:pt>
                <c:pt idx="966">
                  <c:v>7.9529800000000001E-3</c:v>
                </c:pt>
                <c:pt idx="967">
                  <c:v>7.8774499999999994E-3</c:v>
                </c:pt>
                <c:pt idx="968">
                  <c:v>7.8018899999999997E-3</c:v>
                </c:pt>
                <c:pt idx="969">
                  <c:v>7.7263200000000001E-3</c:v>
                </c:pt>
                <c:pt idx="970">
                  <c:v>7.6507299999999997E-3</c:v>
                </c:pt>
                <c:pt idx="971">
                  <c:v>7.5751500000000001E-3</c:v>
                </c:pt>
                <c:pt idx="972">
                  <c:v>7.4995699999999997E-3</c:v>
                </c:pt>
                <c:pt idx="973">
                  <c:v>7.424E-3</c:v>
                </c:pt>
                <c:pt idx="974">
                  <c:v>7.3484600000000002E-3</c:v>
                </c:pt>
                <c:pt idx="975">
                  <c:v>7.2729400000000003E-3</c:v>
                </c:pt>
                <c:pt idx="976">
                  <c:v>7.1974500000000002E-3</c:v>
                </c:pt>
                <c:pt idx="977">
                  <c:v>7.1220099999999998E-3</c:v>
                </c:pt>
                <c:pt idx="978">
                  <c:v>7.04662E-3</c:v>
                </c:pt>
                <c:pt idx="979">
                  <c:v>6.9712899999999998E-3</c:v>
                </c:pt>
                <c:pt idx="980">
                  <c:v>6.8960200000000001E-3</c:v>
                </c:pt>
                <c:pt idx="981">
                  <c:v>6.8208100000000001E-3</c:v>
                </c:pt>
                <c:pt idx="982">
                  <c:v>6.7456900000000004E-3</c:v>
                </c:pt>
                <c:pt idx="983">
                  <c:v>6.6706500000000002E-3</c:v>
                </c:pt>
                <c:pt idx="984">
                  <c:v>6.5956900000000004E-3</c:v>
                </c:pt>
                <c:pt idx="985">
                  <c:v>6.52084E-3</c:v>
                </c:pt>
                <c:pt idx="986">
                  <c:v>6.4460899999999998E-3</c:v>
                </c:pt>
                <c:pt idx="987">
                  <c:v>6.3714399999999999E-3</c:v>
                </c:pt>
                <c:pt idx="988">
                  <c:v>6.2969200000000001E-3</c:v>
                </c:pt>
                <c:pt idx="989">
                  <c:v>6.2225099999999997E-3</c:v>
                </c:pt>
                <c:pt idx="990">
                  <c:v>6.1482300000000002E-3</c:v>
                </c:pt>
                <c:pt idx="991">
                  <c:v>6.0740899999999999E-3</c:v>
                </c:pt>
                <c:pt idx="992">
                  <c:v>6.0000799999999996E-3</c:v>
                </c:pt>
                <c:pt idx="993">
                  <c:v>5.9262300000000002E-3</c:v>
                </c:pt>
                <c:pt idx="994">
                  <c:v>5.8525199999999999E-3</c:v>
                </c:pt>
                <c:pt idx="995">
                  <c:v>5.7789699999999996E-3</c:v>
                </c:pt>
                <c:pt idx="996">
                  <c:v>5.70559E-3</c:v>
                </c:pt>
                <c:pt idx="997">
                  <c:v>5.6323700000000003E-3</c:v>
                </c:pt>
                <c:pt idx="998">
                  <c:v>5.5593300000000003E-3</c:v>
                </c:pt>
                <c:pt idx="999">
                  <c:v>5.4864700000000002E-3</c:v>
                </c:pt>
                <c:pt idx="1000">
                  <c:v>5.4137899999999999E-3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06-41BF-ACE2-2088FDAC033D}"/>
            </c:ext>
          </c:extLst>
        </c:ser>
        <c:ser>
          <c:idx val="1"/>
          <c:order val="1"/>
          <c:tx>
            <c:strRef>
              <c:f>BckEuler!$S$1</c:f>
              <c:strCache>
                <c:ptCount val="1"/>
                <c:pt idx="0">
                  <c:v>v1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BckEuler!$S$2:$S$1002</c:f>
              <c:numCache>
                <c:formatCode>General</c:formatCode>
                <c:ptCount val="1001"/>
                <c:pt idx="0">
                  <c:v>0.99009999999999998</c:v>
                </c:pt>
                <c:pt idx="1">
                  <c:v>0.98029999999999995</c:v>
                </c:pt>
                <c:pt idx="2">
                  <c:v>0.97060000000000002</c:v>
                </c:pt>
                <c:pt idx="3">
                  <c:v>0.96099999999999997</c:v>
                </c:pt>
                <c:pt idx="4">
                  <c:v>0.95149899999999998</c:v>
                </c:pt>
                <c:pt idx="5">
                  <c:v>0.94209900000000002</c:v>
                </c:pt>
                <c:pt idx="6">
                  <c:v>0.93279800000000002</c:v>
                </c:pt>
                <c:pt idx="7">
                  <c:v>0.923597</c:v>
                </c:pt>
                <c:pt idx="8">
                  <c:v>0.91449499999999995</c:v>
                </c:pt>
                <c:pt idx="9">
                  <c:v>0.90549299999999999</c:v>
                </c:pt>
                <c:pt idx="10">
                  <c:v>0.89659</c:v>
                </c:pt>
                <c:pt idx="11">
                  <c:v>0.88778699999999999</c:v>
                </c:pt>
                <c:pt idx="12">
                  <c:v>0.87908200000000003</c:v>
                </c:pt>
                <c:pt idx="13">
                  <c:v>0.87047699999999995</c:v>
                </c:pt>
                <c:pt idx="14">
                  <c:v>0.86197100000000004</c:v>
                </c:pt>
                <c:pt idx="15">
                  <c:v>0.85356299999999996</c:v>
                </c:pt>
                <c:pt idx="16">
                  <c:v>0.84525399999999995</c:v>
                </c:pt>
                <c:pt idx="17">
                  <c:v>0.83704299999999998</c:v>
                </c:pt>
                <c:pt idx="18">
                  <c:v>0.82892999999999994</c:v>
                </c:pt>
                <c:pt idx="19">
                  <c:v>0.82091599999999998</c:v>
                </c:pt>
                <c:pt idx="20">
                  <c:v>0.81299900000000003</c:v>
                </c:pt>
                <c:pt idx="21">
                  <c:v>0.80518000000000001</c:v>
                </c:pt>
                <c:pt idx="22">
                  <c:v>0.79745900000000003</c:v>
                </c:pt>
                <c:pt idx="23">
                  <c:v>0.78983400000000004</c:v>
                </c:pt>
                <c:pt idx="24">
                  <c:v>0.78230699999999997</c:v>
                </c:pt>
                <c:pt idx="25">
                  <c:v>0.77487700000000004</c:v>
                </c:pt>
                <c:pt idx="26">
                  <c:v>0.76754299999999998</c:v>
                </c:pt>
                <c:pt idx="27">
                  <c:v>0.76030500000000001</c:v>
                </c:pt>
                <c:pt idx="28">
                  <c:v>0.75316399999999994</c:v>
                </c:pt>
                <c:pt idx="29">
                  <c:v>0.74611899999999998</c:v>
                </c:pt>
                <c:pt idx="30">
                  <c:v>0.73916899999999996</c:v>
                </c:pt>
                <c:pt idx="31">
                  <c:v>0.73231400000000002</c:v>
                </c:pt>
                <c:pt idx="32">
                  <c:v>0.72555400000000003</c:v>
                </c:pt>
                <c:pt idx="33">
                  <c:v>0.71889000000000003</c:v>
                </c:pt>
                <c:pt idx="34">
                  <c:v>0.71231900000000004</c:v>
                </c:pt>
                <c:pt idx="35">
                  <c:v>0.705843</c:v>
                </c:pt>
                <c:pt idx="36">
                  <c:v>0.699461</c:v>
                </c:pt>
                <c:pt idx="37">
                  <c:v>0.69317200000000001</c:v>
                </c:pt>
                <c:pt idx="38">
                  <c:v>0.68697699999999995</c:v>
                </c:pt>
                <c:pt idx="39">
                  <c:v>0.68087399999999998</c:v>
                </c:pt>
                <c:pt idx="40">
                  <c:v>0.67486400000000002</c:v>
                </c:pt>
                <c:pt idx="41">
                  <c:v>0.66894600000000004</c:v>
                </c:pt>
                <c:pt idx="42">
                  <c:v>0.66312099999999996</c:v>
                </c:pt>
                <c:pt idx="43">
                  <c:v>0.65738700000000005</c:v>
                </c:pt>
                <c:pt idx="44">
                  <c:v>0.65174399999999999</c:v>
                </c:pt>
                <c:pt idx="45">
                  <c:v>0.64619199999999999</c:v>
                </c:pt>
                <c:pt idx="46">
                  <c:v>0.64073000000000002</c:v>
                </c:pt>
                <c:pt idx="47">
                  <c:v>0.63535900000000001</c:v>
                </c:pt>
                <c:pt idx="48">
                  <c:v>0.63007800000000003</c:v>
                </c:pt>
                <c:pt idx="49">
                  <c:v>0.62488600000000005</c:v>
                </c:pt>
                <c:pt idx="50">
                  <c:v>0.61978299999999997</c:v>
                </c:pt>
                <c:pt idx="51">
                  <c:v>0.61476900000000001</c:v>
                </c:pt>
                <c:pt idx="52">
                  <c:v>0.60984300000000002</c:v>
                </c:pt>
                <c:pt idx="53">
                  <c:v>0.60500500000000001</c:v>
                </c:pt>
                <c:pt idx="54">
                  <c:v>0.60025399999999995</c:v>
                </c:pt>
                <c:pt idx="55">
                  <c:v>0.59558999999999995</c:v>
                </c:pt>
                <c:pt idx="56">
                  <c:v>0.59101300000000001</c:v>
                </c:pt>
                <c:pt idx="57">
                  <c:v>0.58652300000000002</c:v>
                </c:pt>
                <c:pt idx="58">
                  <c:v>0.58211800000000002</c:v>
                </c:pt>
                <c:pt idx="59">
                  <c:v>0.57779899999999995</c:v>
                </c:pt>
                <c:pt idx="60">
                  <c:v>0.57356399999999996</c:v>
                </c:pt>
                <c:pt idx="61">
                  <c:v>0.56941399999999998</c:v>
                </c:pt>
                <c:pt idx="62">
                  <c:v>0.56534899999999999</c:v>
                </c:pt>
                <c:pt idx="63">
                  <c:v>0.56136699999999995</c:v>
                </c:pt>
                <c:pt idx="64">
                  <c:v>0.55746799999999996</c:v>
                </c:pt>
                <c:pt idx="65">
                  <c:v>0.55365200000000003</c:v>
                </c:pt>
                <c:pt idx="66">
                  <c:v>0.54991800000000002</c:v>
                </c:pt>
                <c:pt idx="67">
                  <c:v>0.54626600000000003</c:v>
                </c:pt>
                <c:pt idx="68">
                  <c:v>0.54269599999999996</c:v>
                </c:pt>
                <c:pt idx="69">
                  <c:v>0.53920699999999999</c:v>
                </c:pt>
                <c:pt idx="70">
                  <c:v>0.535798</c:v>
                </c:pt>
                <c:pt idx="71">
                  <c:v>0.53246899999999997</c:v>
                </c:pt>
                <c:pt idx="72">
                  <c:v>0.52922000000000002</c:v>
                </c:pt>
                <c:pt idx="73">
                  <c:v>0.52605000000000002</c:v>
                </c:pt>
                <c:pt idx="74">
                  <c:v>0.52295800000000003</c:v>
                </c:pt>
                <c:pt idx="75">
                  <c:v>0.51994499999999999</c:v>
                </c:pt>
                <c:pt idx="76">
                  <c:v>0.51700900000000005</c:v>
                </c:pt>
                <c:pt idx="77">
                  <c:v>0.51415100000000002</c:v>
                </c:pt>
                <c:pt idx="78">
                  <c:v>0.51136899999999996</c:v>
                </c:pt>
                <c:pt idx="79">
                  <c:v>0.50866299999999998</c:v>
                </c:pt>
                <c:pt idx="80">
                  <c:v>0.50603299999999996</c:v>
                </c:pt>
                <c:pt idx="81">
                  <c:v>0.50347799999999998</c:v>
                </c:pt>
                <c:pt idx="82">
                  <c:v>0.50099800000000005</c:v>
                </c:pt>
                <c:pt idx="83">
                  <c:v>0.49859199999999998</c:v>
                </c:pt>
                <c:pt idx="84">
                  <c:v>0.49625999999999998</c:v>
                </c:pt>
                <c:pt idx="85">
                  <c:v>0.49400100000000002</c:v>
                </c:pt>
                <c:pt idx="86">
                  <c:v>0.491815</c:v>
                </c:pt>
                <c:pt idx="87">
                  <c:v>0.489701</c:v>
                </c:pt>
                <c:pt idx="88">
                  <c:v>0.48765799999999998</c:v>
                </c:pt>
                <c:pt idx="89">
                  <c:v>0.48568699999999998</c:v>
                </c:pt>
                <c:pt idx="90">
                  <c:v>0.48378599999999999</c:v>
                </c:pt>
                <c:pt idx="91">
                  <c:v>0.481956</c:v>
                </c:pt>
                <c:pt idx="92">
                  <c:v>0.48019499999999998</c:v>
                </c:pt>
                <c:pt idx="93">
                  <c:v>0.47850300000000001</c:v>
                </c:pt>
                <c:pt idx="94">
                  <c:v>0.476879</c:v>
                </c:pt>
                <c:pt idx="95">
                  <c:v>0.47532400000000002</c:v>
                </c:pt>
                <c:pt idx="96">
                  <c:v>0.47383599999999998</c:v>
                </c:pt>
                <c:pt idx="97">
                  <c:v>0.47241499999999997</c:v>
                </c:pt>
                <c:pt idx="98">
                  <c:v>0.47106100000000001</c:v>
                </c:pt>
                <c:pt idx="99">
                  <c:v>0.46977200000000002</c:v>
                </c:pt>
                <c:pt idx="100">
                  <c:v>0.46854899999999999</c:v>
                </c:pt>
                <c:pt idx="101">
                  <c:v>0.46739000000000003</c:v>
                </c:pt>
                <c:pt idx="102">
                  <c:v>0.46629599999999999</c:v>
                </c:pt>
                <c:pt idx="103">
                  <c:v>0.46526600000000001</c:v>
                </c:pt>
                <c:pt idx="104">
                  <c:v>0.46429900000000002</c:v>
                </c:pt>
                <c:pt idx="105">
                  <c:v>0.463395</c:v>
                </c:pt>
                <c:pt idx="106">
                  <c:v>0.46255299999999999</c:v>
                </c:pt>
                <c:pt idx="107">
                  <c:v>0.46177200000000002</c:v>
                </c:pt>
                <c:pt idx="108">
                  <c:v>0.46105299999999999</c:v>
                </c:pt>
                <c:pt idx="109">
                  <c:v>0.46039400000000003</c:v>
                </c:pt>
                <c:pt idx="110">
                  <c:v>0.45979500000000001</c:v>
                </c:pt>
                <c:pt idx="111">
                  <c:v>0.459256</c:v>
                </c:pt>
                <c:pt idx="112">
                  <c:v>0.45877499999999999</c:v>
                </c:pt>
                <c:pt idx="113">
                  <c:v>0.45835300000000001</c:v>
                </c:pt>
                <c:pt idx="114">
                  <c:v>0.45798899999999998</c:v>
                </c:pt>
                <c:pt idx="115">
                  <c:v>0.45768199999999998</c:v>
                </c:pt>
                <c:pt idx="116">
                  <c:v>0.45743200000000001</c:v>
                </c:pt>
                <c:pt idx="117">
                  <c:v>0.45723799999999998</c:v>
                </c:pt>
                <c:pt idx="118">
                  <c:v>0.45709899999999998</c:v>
                </c:pt>
                <c:pt idx="119">
                  <c:v>0.45701599999999998</c:v>
                </c:pt>
                <c:pt idx="120">
                  <c:v>0.45698800000000001</c:v>
                </c:pt>
                <c:pt idx="121">
                  <c:v>0.457013</c:v>
                </c:pt>
                <c:pt idx="122">
                  <c:v>0.457092</c:v>
                </c:pt>
                <c:pt idx="123">
                  <c:v>0.45722400000000002</c:v>
                </c:pt>
                <c:pt idx="124">
                  <c:v>0.45740799999999998</c:v>
                </c:pt>
                <c:pt idx="125">
                  <c:v>0.45764500000000002</c:v>
                </c:pt>
                <c:pt idx="126">
                  <c:v>0.45793200000000001</c:v>
                </c:pt>
                <c:pt idx="127">
                  <c:v>0.45827000000000001</c:v>
                </c:pt>
                <c:pt idx="128">
                  <c:v>0.45865899999999998</c:v>
                </c:pt>
                <c:pt idx="129">
                  <c:v>0.45909699999999998</c:v>
                </c:pt>
                <c:pt idx="130">
                  <c:v>0.45958500000000002</c:v>
                </c:pt>
                <c:pt idx="131">
                  <c:v>0.460121</c:v>
                </c:pt>
                <c:pt idx="132">
                  <c:v>0.46070499999999998</c:v>
                </c:pt>
                <c:pt idx="133">
                  <c:v>0.461337</c:v>
                </c:pt>
                <c:pt idx="134">
                  <c:v>0.46201500000000001</c:v>
                </c:pt>
                <c:pt idx="135">
                  <c:v>0.46274100000000001</c:v>
                </c:pt>
                <c:pt idx="136">
                  <c:v>0.46351199999999998</c:v>
                </c:pt>
                <c:pt idx="137">
                  <c:v>0.46432800000000002</c:v>
                </c:pt>
                <c:pt idx="138">
                  <c:v>0.46518999999999999</c:v>
                </c:pt>
                <c:pt idx="139">
                  <c:v>0.46609600000000001</c:v>
                </c:pt>
                <c:pt idx="140">
                  <c:v>0.46704499999999999</c:v>
                </c:pt>
                <c:pt idx="141">
                  <c:v>0.46803800000000001</c:v>
                </c:pt>
                <c:pt idx="142">
                  <c:v>0.46907300000000002</c:v>
                </c:pt>
                <c:pt idx="143">
                  <c:v>0.47015099999999999</c:v>
                </c:pt>
                <c:pt idx="144">
                  <c:v>0.471271</c:v>
                </c:pt>
                <c:pt idx="145">
                  <c:v>0.47243099999999999</c:v>
                </c:pt>
                <c:pt idx="146">
                  <c:v>0.473632</c:v>
                </c:pt>
                <c:pt idx="147">
                  <c:v>0.47487400000000002</c:v>
                </c:pt>
                <c:pt idx="148">
                  <c:v>0.47615499999999999</c:v>
                </c:pt>
                <c:pt idx="149">
                  <c:v>0.47747499999999998</c:v>
                </c:pt>
                <c:pt idx="150">
                  <c:v>0.47883300000000001</c:v>
                </c:pt>
                <c:pt idx="151">
                  <c:v>0.48022999999999999</c:v>
                </c:pt>
                <c:pt idx="152">
                  <c:v>0.48166399999999998</c:v>
                </c:pt>
                <c:pt idx="153">
                  <c:v>0.48313400000000001</c:v>
                </c:pt>
                <c:pt idx="154">
                  <c:v>0.48464200000000002</c:v>
                </c:pt>
                <c:pt idx="155">
                  <c:v>0.48618499999999998</c:v>
                </c:pt>
                <c:pt idx="156">
                  <c:v>0.48776399999999998</c:v>
                </c:pt>
                <c:pt idx="157">
                  <c:v>0.48937799999999998</c:v>
                </c:pt>
                <c:pt idx="158">
                  <c:v>0.49102600000000002</c:v>
                </c:pt>
                <c:pt idx="159">
                  <c:v>0.49270799999999998</c:v>
                </c:pt>
                <c:pt idx="160">
                  <c:v>0.494423</c:v>
                </c:pt>
                <c:pt idx="161">
                  <c:v>0.496172</c:v>
                </c:pt>
                <c:pt idx="162">
                  <c:v>0.49795299999999998</c:v>
                </c:pt>
                <c:pt idx="163">
                  <c:v>0.49976500000000001</c:v>
                </c:pt>
                <c:pt idx="164">
                  <c:v>0.50160899999999997</c:v>
                </c:pt>
                <c:pt idx="165">
                  <c:v>0.50348400000000004</c:v>
                </c:pt>
                <c:pt idx="166">
                  <c:v>0.50539000000000001</c:v>
                </c:pt>
                <c:pt idx="167">
                  <c:v>0.50732500000000003</c:v>
                </c:pt>
                <c:pt idx="168">
                  <c:v>0.50928899999999999</c:v>
                </c:pt>
                <c:pt idx="169">
                  <c:v>0.51128300000000004</c:v>
                </c:pt>
                <c:pt idx="170">
                  <c:v>0.51330500000000001</c:v>
                </c:pt>
                <c:pt idx="171">
                  <c:v>0.51535500000000001</c:v>
                </c:pt>
                <c:pt idx="172">
                  <c:v>0.51743300000000003</c:v>
                </c:pt>
                <c:pt idx="173">
                  <c:v>0.51953700000000003</c:v>
                </c:pt>
                <c:pt idx="174">
                  <c:v>0.52166800000000002</c:v>
                </c:pt>
                <c:pt idx="175">
                  <c:v>0.52382499999999999</c:v>
                </c:pt>
                <c:pt idx="176">
                  <c:v>0.52600800000000003</c:v>
                </c:pt>
                <c:pt idx="177">
                  <c:v>0.52821600000000002</c:v>
                </c:pt>
                <c:pt idx="178">
                  <c:v>0.53044800000000003</c:v>
                </c:pt>
                <c:pt idx="179">
                  <c:v>0.53270499999999998</c:v>
                </c:pt>
                <c:pt idx="180">
                  <c:v>0.53498500000000004</c:v>
                </c:pt>
                <c:pt idx="181">
                  <c:v>0.53728900000000002</c:v>
                </c:pt>
                <c:pt idx="182">
                  <c:v>0.53961499999999996</c:v>
                </c:pt>
                <c:pt idx="183">
                  <c:v>0.54196299999999997</c:v>
                </c:pt>
                <c:pt idx="184">
                  <c:v>0.54433399999999998</c:v>
                </c:pt>
                <c:pt idx="185">
                  <c:v>0.54672600000000005</c:v>
                </c:pt>
                <c:pt idx="186">
                  <c:v>0.54913900000000004</c:v>
                </c:pt>
                <c:pt idx="187">
                  <c:v>0.55157199999999995</c:v>
                </c:pt>
                <c:pt idx="188">
                  <c:v>0.55402499999999999</c:v>
                </c:pt>
                <c:pt idx="189">
                  <c:v>0.55649800000000005</c:v>
                </c:pt>
                <c:pt idx="190">
                  <c:v>0.55898999999999999</c:v>
                </c:pt>
                <c:pt idx="191">
                  <c:v>0.56150100000000003</c:v>
                </c:pt>
                <c:pt idx="192">
                  <c:v>0.56403099999999995</c:v>
                </c:pt>
                <c:pt idx="193">
                  <c:v>0.56657800000000003</c:v>
                </c:pt>
                <c:pt idx="194">
                  <c:v>0.56914200000000004</c:v>
                </c:pt>
                <c:pt idx="195">
                  <c:v>0.57172400000000001</c:v>
                </c:pt>
                <c:pt idx="196">
                  <c:v>0.574322</c:v>
                </c:pt>
                <c:pt idx="197">
                  <c:v>0.576936</c:v>
                </c:pt>
                <c:pt idx="198">
                  <c:v>0.57956600000000003</c:v>
                </c:pt>
                <c:pt idx="199">
                  <c:v>0.58221199999999995</c:v>
                </c:pt>
                <c:pt idx="200">
                  <c:v>0.58487199999999995</c:v>
                </c:pt>
                <c:pt idx="201">
                  <c:v>0.58754700000000004</c:v>
                </c:pt>
                <c:pt idx="202">
                  <c:v>0.59023599999999998</c:v>
                </c:pt>
                <c:pt idx="203">
                  <c:v>0.59293799999999997</c:v>
                </c:pt>
                <c:pt idx="204">
                  <c:v>0.59565400000000002</c:v>
                </c:pt>
                <c:pt idx="205">
                  <c:v>0.598383</c:v>
                </c:pt>
                <c:pt idx="206">
                  <c:v>0.60112399999999999</c:v>
                </c:pt>
                <c:pt idx="207">
                  <c:v>0.603877</c:v>
                </c:pt>
                <c:pt idx="208">
                  <c:v>0.60664200000000001</c:v>
                </c:pt>
                <c:pt idx="209">
                  <c:v>0.60941800000000002</c:v>
                </c:pt>
                <c:pt idx="210">
                  <c:v>0.61220600000000003</c:v>
                </c:pt>
                <c:pt idx="211">
                  <c:v>0.61500299999999997</c:v>
                </c:pt>
                <c:pt idx="212">
                  <c:v>0.617811</c:v>
                </c:pt>
                <c:pt idx="213">
                  <c:v>0.62062899999999999</c:v>
                </c:pt>
                <c:pt idx="214">
                  <c:v>0.62345600000000001</c:v>
                </c:pt>
                <c:pt idx="215">
                  <c:v>0.62629199999999996</c:v>
                </c:pt>
                <c:pt idx="216">
                  <c:v>0.62913600000000003</c:v>
                </c:pt>
                <c:pt idx="217">
                  <c:v>0.63198900000000002</c:v>
                </c:pt>
                <c:pt idx="218">
                  <c:v>0.63485000000000003</c:v>
                </c:pt>
                <c:pt idx="219">
                  <c:v>0.63771800000000001</c:v>
                </c:pt>
                <c:pt idx="220">
                  <c:v>0.640594</c:v>
                </c:pt>
                <c:pt idx="221">
                  <c:v>0.64347600000000005</c:v>
                </c:pt>
                <c:pt idx="222">
                  <c:v>0.64636499999999997</c:v>
                </c:pt>
                <c:pt idx="223">
                  <c:v>0.64925999999999995</c:v>
                </c:pt>
                <c:pt idx="224">
                  <c:v>0.65216099999999999</c:v>
                </c:pt>
                <c:pt idx="225">
                  <c:v>0.65506699999999995</c:v>
                </c:pt>
                <c:pt idx="226">
                  <c:v>0.65797799999999995</c:v>
                </c:pt>
                <c:pt idx="227">
                  <c:v>0.66089399999999998</c:v>
                </c:pt>
                <c:pt idx="228">
                  <c:v>0.66381400000000002</c:v>
                </c:pt>
                <c:pt idx="229">
                  <c:v>0.66673899999999997</c:v>
                </c:pt>
                <c:pt idx="230">
                  <c:v>0.66966700000000001</c:v>
                </c:pt>
                <c:pt idx="231">
                  <c:v>0.67259899999999995</c:v>
                </c:pt>
                <c:pt idx="232">
                  <c:v>0.67553399999999997</c:v>
                </c:pt>
                <c:pt idx="233">
                  <c:v>0.67847100000000005</c:v>
                </c:pt>
                <c:pt idx="234">
                  <c:v>0.68141099999999999</c:v>
                </c:pt>
                <c:pt idx="235">
                  <c:v>0.68435299999999999</c:v>
                </c:pt>
                <c:pt idx="236">
                  <c:v>0.68729700000000005</c:v>
                </c:pt>
                <c:pt idx="237">
                  <c:v>0.69024300000000005</c:v>
                </c:pt>
                <c:pt idx="238">
                  <c:v>0.69318900000000006</c:v>
                </c:pt>
                <c:pt idx="239">
                  <c:v>0.69613700000000001</c:v>
                </c:pt>
                <c:pt idx="240">
                  <c:v>0.69908499999999996</c:v>
                </c:pt>
                <c:pt idx="241">
                  <c:v>0.70203400000000005</c:v>
                </c:pt>
                <c:pt idx="242">
                  <c:v>0.704982</c:v>
                </c:pt>
                <c:pt idx="243">
                  <c:v>0.70793099999999998</c:v>
                </c:pt>
                <c:pt idx="244">
                  <c:v>0.71087800000000001</c:v>
                </c:pt>
                <c:pt idx="245">
                  <c:v>0.71382500000000004</c:v>
                </c:pt>
                <c:pt idx="246">
                  <c:v>0.71677100000000005</c:v>
                </c:pt>
                <c:pt idx="247">
                  <c:v>0.71971499999999999</c:v>
                </c:pt>
                <c:pt idx="248">
                  <c:v>0.72265800000000002</c:v>
                </c:pt>
                <c:pt idx="249">
                  <c:v>0.72559899999999999</c:v>
                </c:pt>
                <c:pt idx="250">
                  <c:v>0.72853699999999999</c:v>
                </c:pt>
                <c:pt idx="251">
                  <c:v>0.73147300000000004</c:v>
                </c:pt>
                <c:pt idx="252">
                  <c:v>0.734406</c:v>
                </c:pt>
                <c:pt idx="253">
                  <c:v>0.73733599999999999</c:v>
                </c:pt>
                <c:pt idx="254">
                  <c:v>0.740263</c:v>
                </c:pt>
                <c:pt idx="255">
                  <c:v>0.74318600000000001</c:v>
                </c:pt>
                <c:pt idx="256">
                  <c:v>0.74610600000000005</c:v>
                </c:pt>
                <c:pt idx="257">
                  <c:v>0.74902100000000005</c:v>
                </c:pt>
                <c:pt idx="258">
                  <c:v>0.75193200000000004</c:v>
                </c:pt>
                <c:pt idx="259">
                  <c:v>0.75483900000000004</c:v>
                </c:pt>
                <c:pt idx="260">
                  <c:v>0.75773999999999997</c:v>
                </c:pt>
                <c:pt idx="261">
                  <c:v>0.76063700000000001</c:v>
                </c:pt>
                <c:pt idx="262">
                  <c:v>0.76352900000000001</c:v>
                </c:pt>
                <c:pt idx="263">
                  <c:v>0.76641499999999996</c:v>
                </c:pt>
                <c:pt idx="264">
                  <c:v>0.76929499999999995</c:v>
                </c:pt>
                <c:pt idx="265">
                  <c:v>0.77216899999999999</c:v>
                </c:pt>
                <c:pt idx="266">
                  <c:v>0.77503699999999998</c:v>
                </c:pt>
                <c:pt idx="267">
                  <c:v>0.77789900000000001</c:v>
                </c:pt>
                <c:pt idx="268">
                  <c:v>0.78075399999999995</c:v>
                </c:pt>
                <c:pt idx="269">
                  <c:v>0.78360200000000002</c:v>
                </c:pt>
                <c:pt idx="270">
                  <c:v>0.786443</c:v>
                </c:pt>
                <c:pt idx="271">
                  <c:v>0.78927700000000001</c:v>
                </c:pt>
                <c:pt idx="272">
                  <c:v>0.79210400000000003</c:v>
                </c:pt>
                <c:pt idx="273">
                  <c:v>0.79492200000000002</c:v>
                </c:pt>
                <c:pt idx="274">
                  <c:v>0.79773300000000003</c:v>
                </c:pt>
                <c:pt idx="275">
                  <c:v>0.80053600000000003</c:v>
                </c:pt>
                <c:pt idx="276">
                  <c:v>0.80332999999999999</c:v>
                </c:pt>
                <c:pt idx="277">
                  <c:v>0.80611600000000005</c:v>
                </c:pt>
                <c:pt idx="278">
                  <c:v>0.808894</c:v>
                </c:pt>
                <c:pt idx="279">
                  <c:v>0.81166199999999999</c:v>
                </c:pt>
                <c:pt idx="280">
                  <c:v>0.81442199999999998</c:v>
                </c:pt>
                <c:pt idx="281">
                  <c:v>0.81717200000000001</c:v>
                </c:pt>
                <c:pt idx="282">
                  <c:v>0.819913</c:v>
                </c:pt>
                <c:pt idx="283">
                  <c:v>0.82264400000000004</c:v>
                </c:pt>
                <c:pt idx="284">
                  <c:v>0.82536600000000004</c:v>
                </c:pt>
                <c:pt idx="285">
                  <c:v>0.82807699999999995</c:v>
                </c:pt>
                <c:pt idx="286">
                  <c:v>0.83077900000000005</c:v>
                </c:pt>
                <c:pt idx="287">
                  <c:v>0.83347000000000004</c:v>
                </c:pt>
                <c:pt idx="288">
                  <c:v>0.83615099999999998</c:v>
                </c:pt>
                <c:pt idx="289">
                  <c:v>0.83882100000000004</c:v>
                </c:pt>
                <c:pt idx="290">
                  <c:v>0.84148000000000001</c:v>
                </c:pt>
                <c:pt idx="291">
                  <c:v>0.84412900000000002</c:v>
                </c:pt>
                <c:pt idx="292">
                  <c:v>0.84676700000000005</c:v>
                </c:pt>
                <c:pt idx="293">
                  <c:v>0.84939299999999995</c:v>
                </c:pt>
                <c:pt idx="294">
                  <c:v>0.85200799999999999</c:v>
                </c:pt>
                <c:pt idx="295">
                  <c:v>0.85461100000000001</c:v>
                </c:pt>
                <c:pt idx="296">
                  <c:v>0.85720300000000005</c:v>
                </c:pt>
                <c:pt idx="297">
                  <c:v>0.85978299999999996</c:v>
                </c:pt>
                <c:pt idx="298">
                  <c:v>0.86235200000000001</c:v>
                </c:pt>
                <c:pt idx="299">
                  <c:v>0.86490800000000001</c:v>
                </c:pt>
                <c:pt idx="300">
                  <c:v>0.867452</c:v>
                </c:pt>
                <c:pt idx="301">
                  <c:v>0.86998299999999995</c:v>
                </c:pt>
                <c:pt idx="302">
                  <c:v>0.872502</c:v>
                </c:pt>
                <c:pt idx="303">
                  <c:v>0.87500900000000004</c:v>
                </c:pt>
                <c:pt idx="304">
                  <c:v>0.87750300000000003</c:v>
                </c:pt>
                <c:pt idx="305">
                  <c:v>0.87998399999999999</c:v>
                </c:pt>
                <c:pt idx="306">
                  <c:v>0.88245200000000001</c:v>
                </c:pt>
                <c:pt idx="307">
                  <c:v>0.884907</c:v>
                </c:pt>
                <c:pt idx="308">
                  <c:v>0.88734900000000005</c:v>
                </c:pt>
                <c:pt idx="309">
                  <c:v>0.88977799999999996</c:v>
                </c:pt>
                <c:pt idx="310">
                  <c:v>0.89219300000000001</c:v>
                </c:pt>
                <c:pt idx="311">
                  <c:v>0.89459500000000003</c:v>
                </c:pt>
                <c:pt idx="312">
                  <c:v>0.89698299999999997</c:v>
                </c:pt>
                <c:pt idx="313">
                  <c:v>0.89935799999999999</c:v>
                </c:pt>
                <c:pt idx="314">
                  <c:v>0.90171900000000005</c:v>
                </c:pt>
                <c:pt idx="315">
                  <c:v>0.90406600000000004</c:v>
                </c:pt>
                <c:pt idx="316">
                  <c:v>0.90639899999999995</c:v>
                </c:pt>
                <c:pt idx="317">
                  <c:v>0.90871800000000003</c:v>
                </c:pt>
                <c:pt idx="318">
                  <c:v>0.911022</c:v>
                </c:pt>
                <c:pt idx="319">
                  <c:v>0.91331300000000004</c:v>
                </c:pt>
                <c:pt idx="320">
                  <c:v>0.91558899999999999</c:v>
                </c:pt>
                <c:pt idx="321">
                  <c:v>0.91785099999999997</c:v>
                </c:pt>
                <c:pt idx="322">
                  <c:v>0.92009799999999997</c:v>
                </c:pt>
                <c:pt idx="323">
                  <c:v>0.92233100000000001</c:v>
                </c:pt>
                <c:pt idx="324">
                  <c:v>0.92454899999999995</c:v>
                </c:pt>
                <c:pt idx="325">
                  <c:v>0.92675200000000002</c:v>
                </c:pt>
                <c:pt idx="326">
                  <c:v>0.92894100000000002</c:v>
                </c:pt>
                <c:pt idx="327">
                  <c:v>0.93111500000000003</c:v>
                </c:pt>
                <c:pt idx="328">
                  <c:v>0.93327400000000005</c:v>
                </c:pt>
                <c:pt idx="329">
                  <c:v>0.93541799999999997</c:v>
                </c:pt>
                <c:pt idx="330">
                  <c:v>0.93754599999999999</c:v>
                </c:pt>
                <c:pt idx="331">
                  <c:v>0.93966000000000005</c:v>
                </c:pt>
                <c:pt idx="332">
                  <c:v>0.94175900000000001</c:v>
                </c:pt>
                <c:pt idx="333">
                  <c:v>0.94384199999999996</c:v>
                </c:pt>
                <c:pt idx="334">
                  <c:v>0.94591000000000003</c:v>
                </c:pt>
                <c:pt idx="335">
                  <c:v>0.947963</c:v>
                </c:pt>
                <c:pt idx="336">
                  <c:v>0.95</c:v>
                </c:pt>
                <c:pt idx="337">
                  <c:v>0.95202200000000003</c:v>
                </c:pt>
                <c:pt idx="338">
                  <c:v>0.95402900000000002</c:v>
                </c:pt>
                <c:pt idx="339">
                  <c:v>0.95601999999999998</c:v>
                </c:pt>
                <c:pt idx="340">
                  <c:v>0.95799500000000004</c:v>
                </c:pt>
                <c:pt idx="341">
                  <c:v>0.959955</c:v>
                </c:pt>
                <c:pt idx="342">
                  <c:v>0.96189899999999995</c:v>
                </c:pt>
                <c:pt idx="343">
                  <c:v>0.96382800000000002</c:v>
                </c:pt>
                <c:pt idx="344">
                  <c:v>0.96574099999999996</c:v>
                </c:pt>
                <c:pt idx="345">
                  <c:v>0.967638</c:v>
                </c:pt>
                <c:pt idx="346">
                  <c:v>0.96951900000000002</c:v>
                </c:pt>
                <c:pt idx="347">
                  <c:v>0.97138500000000005</c:v>
                </c:pt>
                <c:pt idx="348">
                  <c:v>0.97323400000000004</c:v>
                </c:pt>
                <c:pt idx="349">
                  <c:v>0.97506800000000005</c:v>
                </c:pt>
                <c:pt idx="350">
                  <c:v>0.97688600000000003</c:v>
                </c:pt>
                <c:pt idx="351">
                  <c:v>0.978688</c:v>
                </c:pt>
                <c:pt idx="352">
                  <c:v>0.98047499999999999</c:v>
                </c:pt>
                <c:pt idx="353">
                  <c:v>0.98224500000000003</c:v>
                </c:pt>
                <c:pt idx="354">
                  <c:v>0.98399899999999996</c:v>
                </c:pt>
                <c:pt idx="355">
                  <c:v>0.985738</c:v>
                </c:pt>
                <c:pt idx="356">
                  <c:v>0.98746</c:v>
                </c:pt>
                <c:pt idx="357">
                  <c:v>0.98916599999999999</c:v>
                </c:pt>
                <c:pt idx="358">
                  <c:v>0.99085699999999999</c:v>
                </c:pt>
                <c:pt idx="359">
                  <c:v>0.99253100000000005</c:v>
                </c:pt>
                <c:pt idx="360">
                  <c:v>0.99419000000000002</c:v>
                </c:pt>
                <c:pt idx="361">
                  <c:v>0.99583200000000005</c:v>
                </c:pt>
                <c:pt idx="362">
                  <c:v>0.99745899999999998</c:v>
                </c:pt>
                <c:pt idx="363">
                  <c:v>0.99906899999999998</c:v>
                </c:pt>
                <c:pt idx="364">
                  <c:v>1.0006600000000001</c:v>
                </c:pt>
                <c:pt idx="365">
                  <c:v>1.00224</c:v>
                </c:pt>
                <c:pt idx="366">
                  <c:v>1.0038</c:v>
                </c:pt>
                <c:pt idx="367">
                  <c:v>1.00535</c:v>
                </c:pt>
                <c:pt idx="368">
                  <c:v>1.00688</c:v>
                </c:pt>
                <c:pt idx="369">
                  <c:v>1.0084</c:v>
                </c:pt>
                <c:pt idx="370">
                  <c:v>1.00989</c:v>
                </c:pt>
                <c:pt idx="371">
                  <c:v>1.0113799999999999</c:v>
                </c:pt>
                <c:pt idx="372">
                  <c:v>1.01284</c:v>
                </c:pt>
                <c:pt idx="373">
                  <c:v>1.0142899999999999</c:v>
                </c:pt>
                <c:pt idx="374">
                  <c:v>1.01573</c:v>
                </c:pt>
                <c:pt idx="375">
                  <c:v>1.01715</c:v>
                </c:pt>
                <c:pt idx="376">
                  <c:v>1.0185500000000001</c:v>
                </c:pt>
                <c:pt idx="377">
                  <c:v>1.0199400000000001</c:v>
                </c:pt>
                <c:pt idx="378">
                  <c:v>1.0213099999999999</c:v>
                </c:pt>
                <c:pt idx="379">
                  <c:v>1.0226599999999999</c:v>
                </c:pt>
                <c:pt idx="380">
                  <c:v>1.024</c:v>
                </c:pt>
                <c:pt idx="381">
                  <c:v>1.0253300000000001</c:v>
                </c:pt>
                <c:pt idx="382">
                  <c:v>1.0266299999999999</c:v>
                </c:pt>
                <c:pt idx="383">
                  <c:v>1.02793</c:v>
                </c:pt>
                <c:pt idx="384">
                  <c:v>1.0291999999999999</c:v>
                </c:pt>
                <c:pt idx="385">
                  <c:v>1.0304599999999999</c:v>
                </c:pt>
                <c:pt idx="386">
                  <c:v>1.0317099999999999</c:v>
                </c:pt>
                <c:pt idx="387">
                  <c:v>1.03294</c:v>
                </c:pt>
                <c:pt idx="388">
                  <c:v>1.0341499999999999</c:v>
                </c:pt>
                <c:pt idx="389">
                  <c:v>1.03535</c:v>
                </c:pt>
                <c:pt idx="390">
                  <c:v>1.03654</c:v>
                </c:pt>
                <c:pt idx="391">
                  <c:v>1.0377000000000001</c:v>
                </c:pt>
                <c:pt idx="392">
                  <c:v>1.0388599999999999</c:v>
                </c:pt>
                <c:pt idx="393">
                  <c:v>1.03999</c:v>
                </c:pt>
                <c:pt idx="394">
                  <c:v>1.04111</c:v>
                </c:pt>
                <c:pt idx="395">
                  <c:v>1.0422199999999999</c:v>
                </c:pt>
                <c:pt idx="396">
                  <c:v>1.04331</c:v>
                </c:pt>
                <c:pt idx="397">
                  <c:v>1.0443899999999999</c:v>
                </c:pt>
                <c:pt idx="398">
                  <c:v>1.04545</c:v>
                </c:pt>
                <c:pt idx="399">
                  <c:v>1.0464899999999999</c:v>
                </c:pt>
                <c:pt idx="400">
                  <c:v>1.0475300000000001</c:v>
                </c:pt>
                <c:pt idx="401">
                  <c:v>1.04854</c:v>
                </c:pt>
                <c:pt idx="402">
                  <c:v>1.0495399999999999</c:v>
                </c:pt>
                <c:pt idx="403">
                  <c:v>1.05053</c:v>
                </c:pt>
                <c:pt idx="404">
                  <c:v>1.0515000000000001</c:v>
                </c:pt>
                <c:pt idx="405">
                  <c:v>1.0524500000000001</c:v>
                </c:pt>
                <c:pt idx="406">
                  <c:v>1.0533999999999999</c:v>
                </c:pt>
                <c:pt idx="407">
                  <c:v>1.0543199999999999</c:v>
                </c:pt>
                <c:pt idx="408">
                  <c:v>1.0552299999999999</c:v>
                </c:pt>
                <c:pt idx="409">
                  <c:v>1.05613</c:v>
                </c:pt>
                <c:pt idx="410">
                  <c:v>1.05701</c:v>
                </c:pt>
                <c:pt idx="411">
                  <c:v>1.0578799999999999</c:v>
                </c:pt>
                <c:pt idx="412">
                  <c:v>1.05874</c:v>
                </c:pt>
                <c:pt idx="413">
                  <c:v>1.05958</c:v>
                </c:pt>
                <c:pt idx="414">
                  <c:v>1.0604</c:v>
                </c:pt>
                <c:pt idx="415">
                  <c:v>1.06121</c:v>
                </c:pt>
                <c:pt idx="416">
                  <c:v>1.0620099999999999</c:v>
                </c:pt>
                <c:pt idx="417">
                  <c:v>1.0627899999999999</c:v>
                </c:pt>
                <c:pt idx="418">
                  <c:v>1.0635600000000001</c:v>
                </c:pt>
                <c:pt idx="419">
                  <c:v>1.0643199999999999</c:v>
                </c:pt>
                <c:pt idx="420">
                  <c:v>1.0650599999999999</c:v>
                </c:pt>
                <c:pt idx="421">
                  <c:v>1.0657799999999999</c:v>
                </c:pt>
                <c:pt idx="422">
                  <c:v>1.0665</c:v>
                </c:pt>
                <c:pt idx="423">
                  <c:v>1.0671999999999999</c:v>
                </c:pt>
                <c:pt idx="424">
                  <c:v>1.0678799999999999</c:v>
                </c:pt>
                <c:pt idx="425">
                  <c:v>1.0685500000000001</c:v>
                </c:pt>
                <c:pt idx="426">
                  <c:v>1.06921</c:v>
                </c:pt>
                <c:pt idx="427">
                  <c:v>1.06986</c:v>
                </c:pt>
                <c:pt idx="428">
                  <c:v>1.0704899999999999</c:v>
                </c:pt>
                <c:pt idx="429">
                  <c:v>1.07111</c:v>
                </c:pt>
                <c:pt idx="430">
                  <c:v>1.0717099999999999</c:v>
                </c:pt>
                <c:pt idx="431">
                  <c:v>1.0723100000000001</c:v>
                </c:pt>
                <c:pt idx="432">
                  <c:v>1.0728899999999999</c:v>
                </c:pt>
                <c:pt idx="433">
                  <c:v>1.07345</c:v>
                </c:pt>
                <c:pt idx="434">
                  <c:v>1.0740099999999999</c:v>
                </c:pt>
                <c:pt idx="435">
                  <c:v>1.0745499999999999</c:v>
                </c:pt>
                <c:pt idx="436">
                  <c:v>1.07507</c:v>
                </c:pt>
                <c:pt idx="437">
                  <c:v>1.07559</c:v>
                </c:pt>
                <c:pt idx="438">
                  <c:v>1.07609</c:v>
                </c:pt>
                <c:pt idx="439">
                  <c:v>1.0765800000000001</c:v>
                </c:pt>
                <c:pt idx="440">
                  <c:v>1.0770599999999999</c:v>
                </c:pt>
                <c:pt idx="441">
                  <c:v>1.07752</c:v>
                </c:pt>
                <c:pt idx="442">
                  <c:v>1.0779799999999999</c:v>
                </c:pt>
                <c:pt idx="443">
                  <c:v>1.0784199999999999</c:v>
                </c:pt>
                <c:pt idx="444">
                  <c:v>1.07884</c:v>
                </c:pt>
                <c:pt idx="445">
                  <c:v>1.0792600000000001</c:v>
                </c:pt>
                <c:pt idx="446">
                  <c:v>1.0796600000000001</c:v>
                </c:pt>
                <c:pt idx="447">
                  <c:v>1.08006</c:v>
                </c:pt>
                <c:pt idx="448">
                  <c:v>1.0804400000000001</c:v>
                </c:pt>
                <c:pt idx="449">
                  <c:v>1.08081</c:v>
                </c:pt>
                <c:pt idx="450">
                  <c:v>1.0811599999999999</c:v>
                </c:pt>
                <c:pt idx="451">
                  <c:v>1.08151</c:v>
                </c:pt>
                <c:pt idx="452">
                  <c:v>1.0818399999999999</c:v>
                </c:pt>
                <c:pt idx="453">
                  <c:v>1.08216</c:v>
                </c:pt>
                <c:pt idx="454">
                  <c:v>1.08247</c:v>
                </c:pt>
                <c:pt idx="455">
                  <c:v>1.08277</c:v>
                </c:pt>
                <c:pt idx="456">
                  <c:v>1.0830599999999999</c:v>
                </c:pt>
                <c:pt idx="457">
                  <c:v>1.08334</c:v>
                </c:pt>
                <c:pt idx="458">
                  <c:v>1.08361</c:v>
                </c:pt>
                <c:pt idx="459">
                  <c:v>1.08386</c:v>
                </c:pt>
                <c:pt idx="460">
                  <c:v>1.0841099999999999</c:v>
                </c:pt>
                <c:pt idx="461">
                  <c:v>1.0843400000000001</c:v>
                </c:pt>
                <c:pt idx="462">
                  <c:v>1.08456</c:v>
                </c:pt>
                <c:pt idx="463">
                  <c:v>1.08477</c:v>
                </c:pt>
                <c:pt idx="464">
                  <c:v>1.0849800000000001</c:v>
                </c:pt>
                <c:pt idx="465">
                  <c:v>1.08517</c:v>
                </c:pt>
                <c:pt idx="466">
                  <c:v>1.08535</c:v>
                </c:pt>
                <c:pt idx="467">
                  <c:v>1.08552</c:v>
                </c:pt>
                <c:pt idx="468">
                  <c:v>1.08568</c:v>
                </c:pt>
                <c:pt idx="469">
                  <c:v>1.0858300000000001</c:v>
                </c:pt>
                <c:pt idx="470">
                  <c:v>1.0859700000000001</c:v>
                </c:pt>
                <c:pt idx="471">
                  <c:v>1.0861000000000001</c:v>
                </c:pt>
                <c:pt idx="472">
                  <c:v>1.08622</c:v>
                </c:pt>
                <c:pt idx="473">
                  <c:v>1.08633</c:v>
                </c:pt>
                <c:pt idx="474">
                  <c:v>1.0864400000000001</c:v>
                </c:pt>
                <c:pt idx="475">
                  <c:v>1.08653</c:v>
                </c:pt>
                <c:pt idx="476">
                  <c:v>1.0866100000000001</c:v>
                </c:pt>
                <c:pt idx="477">
                  <c:v>1.0866800000000001</c:v>
                </c:pt>
                <c:pt idx="478">
                  <c:v>1.0867500000000001</c:v>
                </c:pt>
                <c:pt idx="479">
                  <c:v>1.0868</c:v>
                </c:pt>
                <c:pt idx="480">
                  <c:v>1.0868500000000001</c:v>
                </c:pt>
                <c:pt idx="481">
                  <c:v>1.0868800000000001</c:v>
                </c:pt>
                <c:pt idx="482">
                  <c:v>1.08691</c:v>
                </c:pt>
                <c:pt idx="483">
                  <c:v>1.08693</c:v>
                </c:pt>
                <c:pt idx="484">
                  <c:v>1.08694</c:v>
                </c:pt>
                <c:pt idx="485">
                  <c:v>1.08694</c:v>
                </c:pt>
                <c:pt idx="486">
                  <c:v>1.08693</c:v>
                </c:pt>
                <c:pt idx="487">
                  <c:v>1.0869200000000001</c:v>
                </c:pt>
                <c:pt idx="488">
                  <c:v>1.0868899999999999</c:v>
                </c:pt>
                <c:pt idx="489">
                  <c:v>1.0868599999999999</c:v>
                </c:pt>
                <c:pt idx="490">
                  <c:v>1.0868199999999999</c:v>
                </c:pt>
                <c:pt idx="491">
                  <c:v>1.08677</c:v>
                </c:pt>
                <c:pt idx="492">
                  <c:v>1.0867100000000001</c:v>
                </c:pt>
                <c:pt idx="493">
                  <c:v>1.0866400000000001</c:v>
                </c:pt>
                <c:pt idx="494">
                  <c:v>1.08657</c:v>
                </c:pt>
                <c:pt idx="495">
                  <c:v>1.08649</c:v>
                </c:pt>
                <c:pt idx="496">
                  <c:v>1.0864</c:v>
                </c:pt>
                <c:pt idx="497">
                  <c:v>1.0863</c:v>
                </c:pt>
                <c:pt idx="498">
                  <c:v>1.0862000000000001</c:v>
                </c:pt>
                <c:pt idx="499">
                  <c:v>1.08609</c:v>
                </c:pt>
                <c:pt idx="500">
                  <c:v>1.0859700000000001</c:v>
                </c:pt>
                <c:pt idx="501">
                  <c:v>1.0858399999999999</c:v>
                </c:pt>
                <c:pt idx="502">
                  <c:v>1.08571</c:v>
                </c:pt>
                <c:pt idx="503">
                  <c:v>1.0855699999999999</c:v>
                </c:pt>
                <c:pt idx="504">
                  <c:v>1.0854200000000001</c:v>
                </c:pt>
                <c:pt idx="505">
                  <c:v>1.0852599999999999</c:v>
                </c:pt>
                <c:pt idx="506">
                  <c:v>1.0851</c:v>
                </c:pt>
                <c:pt idx="507">
                  <c:v>1.0849299999999999</c:v>
                </c:pt>
                <c:pt idx="508">
                  <c:v>1.0847599999999999</c:v>
                </c:pt>
                <c:pt idx="509">
                  <c:v>1.0845800000000001</c:v>
                </c:pt>
                <c:pt idx="510">
                  <c:v>1.08439</c:v>
                </c:pt>
                <c:pt idx="511">
                  <c:v>1.08419</c:v>
                </c:pt>
                <c:pt idx="512">
                  <c:v>1.08399</c:v>
                </c:pt>
                <c:pt idx="513">
                  <c:v>1.08378</c:v>
                </c:pt>
                <c:pt idx="514">
                  <c:v>1.0835699999999999</c:v>
                </c:pt>
                <c:pt idx="515">
                  <c:v>1.08335</c:v>
                </c:pt>
                <c:pt idx="516">
                  <c:v>1.0831200000000001</c:v>
                </c:pt>
                <c:pt idx="517">
                  <c:v>1.0828899999999999</c:v>
                </c:pt>
                <c:pt idx="518">
                  <c:v>1.0826499999999999</c:v>
                </c:pt>
                <c:pt idx="519">
                  <c:v>1.0824100000000001</c:v>
                </c:pt>
                <c:pt idx="520">
                  <c:v>1.08216</c:v>
                </c:pt>
                <c:pt idx="521">
                  <c:v>1.0819099999999999</c:v>
                </c:pt>
                <c:pt idx="522">
                  <c:v>1.08165</c:v>
                </c:pt>
                <c:pt idx="523">
                  <c:v>1.08138</c:v>
                </c:pt>
                <c:pt idx="524">
                  <c:v>1.08111</c:v>
                </c:pt>
                <c:pt idx="525">
                  <c:v>1.08083</c:v>
                </c:pt>
                <c:pt idx="526">
                  <c:v>1.0805499999999999</c:v>
                </c:pt>
                <c:pt idx="527">
                  <c:v>1.08026</c:v>
                </c:pt>
                <c:pt idx="528">
                  <c:v>1.0799700000000001</c:v>
                </c:pt>
                <c:pt idx="529">
                  <c:v>1.0796699999999999</c:v>
                </c:pt>
                <c:pt idx="530">
                  <c:v>1.0793699999999999</c:v>
                </c:pt>
                <c:pt idx="531">
                  <c:v>1.0790599999999999</c:v>
                </c:pt>
                <c:pt idx="532">
                  <c:v>1.0787500000000001</c:v>
                </c:pt>
                <c:pt idx="533">
                  <c:v>1.07843</c:v>
                </c:pt>
                <c:pt idx="534">
                  <c:v>1.0781099999999999</c:v>
                </c:pt>
                <c:pt idx="535">
                  <c:v>1.07779</c:v>
                </c:pt>
                <c:pt idx="536">
                  <c:v>1.0774600000000001</c:v>
                </c:pt>
                <c:pt idx="537">
                  <c:v>1.0771200000000001</c:v>
                </c:pt>
                <c:pt idx="538">
                  <c:v>1.0767800000000001</c:v>
                </c:pt>
                <c:pt idx="539">
                  <c:v>1.0764400000000001</c:v>
                </c:pt>
                <c:pt idx="540">
                  <c:v>1.07609</c:v>
                </c:pt>
                <c:pt idx="541">
                  <c:v>1.0757399999999999</c:v>
                </c:pt>
                <c:pt idx="542">
                  <c:v>1.0753900000000001</c:v>
                </c:pt>
                <c:pt idx="543">
                  <c:v>1.0750299999999999</c:v>
                </c:pt>
                <c:pt idx="544">
                  <c:v>1.07467</c:v>
                </c:pt>
                <c:pt idx="545">
                  <c:v>1.0743</c:v>
                </c:pt>
                <c:pt idx="546">
                  <c:v>1.0739300000000001</c:v>
                </c:pt>
                <c:pt idx="547">
                  <c:v>1.07355</c:v>
                </c:pt>
                <c:pt idx="548">
                  <c:v>1.07318</c:v>
                </c:pt>
                <c:pt idx="549">
                  <c:v>1.0728</c:v>
                </c:pt>
                <c:pt idx="550">
                  <c:v>1.0724100000000001</c:v>
                </c:pt>
                <c:pt idx="551">
                  <c:v>1.07202</c:v>
                </c:pt>
                <c:pt idx="552">
                  <c:v>1.0716300000000001</c:v>
                </c:pt>
                <c:pt idx="553">
                  <c:v>1.07124</c:v>
                </c:pt>
                <c:pt idx="554">
                  <c:v>1.07084</c:v>
                </c:pt>
                <c:pt idx="555">
                  <c:v>1.0704400000000001</c:v>
                </c:pt>
                <c:pt idx="556">
                  <c:v>1.0700400000000001</c:v>
                </c:pt>
                <c:pt idx="557">
                  <c:v>1.0696300000000001</c:v>
                </c:pt>
                <c:pt idx="558">
                  <c:v>1.0692200000000001</c:v>
                </c:pt>
                <c:pt idx="559">
                  <c:v>1.06881</c:v>
                </c:pt>
                <c:pt idx="560">
                  <c:v>1.0684</c:v>
                </c:pt>
                <c:pt idx="561">
                  <c:v>1.0679799999999999</c:v>
                </c:pt>
                <c:pt idx="562">
                  <c:v>1.0675600000000001</c:v>
                </c:pt>
                <c:pt idx="563">
                  <c:v>1.06714</c:v>
                </c:pt>
                <c:pt idx="564">
                  <c:v>1.06671</c:v>
                </c:pt>
                <c:pt idx="565">
                  <c:v>1.06629</c:v>
                </c:pt>
                <c:pt idx="566">
                  <c:v>1.06586</c:v>
                </c:pt>
                <c:pt idx="567">
                  <c:v>1.0654300000000001</c:v>
                </c:pt>
                <c:pt idx="568">
                  <c:v>1.0649900000000001</c:v>
                </c:pt>
                <c:pt idx="569">
                  <c:v>1.06456</c:v>
                </c:pt>
                <c:pt idx="570">
                  <c:v>1.06412</c:v>
                </c:pt>
                <c:pt idx="571">
                  <c:v>1.06368</c:v>
                </c:pt>
                <c:pt idx="572">
                  <c:v>1.06324</c:v>
                </c:pt>
                <c:pt idx="573">
                  <c:v>1.0627899999999999</c:v>
                </c:pt>
                <c:pt idx="574">
                  <c:v>1.0623499999999999</c:v>
                </c:pt>
                <c:pt idx="575">
                  <c:v>1.0619000000000001</c:v>
                </c:pt>
                <c:pt idx="576">
                  <c:v>1.06145</c:v>
                </c:pt>
                <c:pt idx="577">
                  <c:v>1.0609999999999999</c:v>
                </c:pt>
                <c:pt idx="578">
                  <c:v>1.0605500000000001</c:v>
                </c:pt>
                <c:pt idx="579">
                  <c:v>1.0601</c:v>
                </c:pt>
                <c:pt idx="580">
                  <c:v>1.0596399999999999</c:v>
                </c:pt>
                <c:pt idx="581">
                  <c:v>1.0591900000000001</c:v>
                </c:pt>
                <c:pt idx="582">
                  <c:v>1.0587299999999999</c:v>
                </c:pt>
                <c:pt idx="583">
                  <c:v>1.05827</c:v>
                </c:pt>
                <c:pt idx="584">
                  <c:v>1.0578099999999999</c:v>
                </c:pt>
                <c:pt idx="585">
                  <c:v>1.05735</c:v>
                </c:pt>
                <c:pt idx="586">
                  <c:v>1.0568900000000001</c:v>
                </c:pt>
                <c:pt idx="587">
                  <c:v>1.05643</c:v>
                </c:pt>
                <c:pt idx="588">
                  <c:v>1.05596</c:v>
                </c:pt>
                <c:pt idx="589">
                  <c:v>1.0555000000000001</c:v>
                </c:pt>
                <c:pt idx="590">
                  <c:v>1.0550299999999999</c:v>
                </c:pt>
                <c:pt idx="591">
                  <c:v>1.05457</c:v>
                </c:pt>
                <c:pt idx="592">
                  <c:v>1.0541</c:v>
                </c:pt>
                <c:pt idx="593">
                  <c:v>1.0536300000000001</c:v>
                </c:pt>
                <c:pt idx="594">
                  <c:v>1.0531600000000001</c:v>
                </c:pt>
                <c:pt idx="595">
                  <c:v>1.0526899999999999</c:v>
                </c:pt>
                <c:pt idx="596">
                  <c:v>1.0522199999999999</c:v>
                </c:pt>
                <c:pt idx="597">
                  <c:v>1.05175</c:v>
                </c:pt>
                <c:pt idx="598">
                  <c:v>1.05128</c:v>
                </c:pt>
                <c:pt idx="599">
                  <c:v>1.05081</c:v>
                </c:pt>
                <c:pt idx="600">
                  <c:v>1.0503400000000001</c:v>
                </c:pt>
                <c:pt idx="601">
                  <c:v>1.0498700000000001</c:v>
                </c:pt>
                <c:pt idx="602">
                  <c:v>1.0494000000000001</c:v>
                </c:pt>
                <c:pt idx="603">
                  <c:v>1.0489299999999999</c:v>
                </c:pt>
                <c:pt idx="604">
                  <c:v>1.0484500000000001</c:v>
                </c:pt>
                <c:pt idx="605">
                  <c:v>1.0479799999999999</c:v>
                </c:pt>
                <c:pt idx="606">
                  <c:v>1.0475099999999999</c:v>
                </c:pt>
                <c:pt idx="607">
                  <c:v>1.04704</c:v>
                </c:pt>
                <c:pt idx="608">
                  <c:v>1.04657</c:v>
                </c:pt>
                <c:pt idx="609">
                  <c:v>1.04609</c:v>
                </c:pt>
                <c:pt idx="610">
                  <c:v>1.04562</c:v>
                </c:pt>
                <c:pt idx="611">
                  <c:v>1.04515</c:v>
                </c:pt>
                <c:pt idx="612">
                  <c:v>1.0446800000000001</c:v>
                </c:pt>
                <c:pt idx="613">
                  <c:v>1.0442100000000001</c:v>
                </c:pt>
                <c:pt idx="614">
                  <c:v>1.0437399999999999</c:v>
                </c:pt>
                <c:pt idx="615">
                  <c:v>1.0432699999999999</c:v>
                </c:pt>
                <c:pt idx="616">
                  <c:v>1.0427999999999999</c:v>
                </c:pt>
                <c:pt idx="617">
                  <c:v>1.04233</c:v>
                </c:pt>
                <c:pt idx="618">
                  <c:v>1.04186</c:v>
                </c:pt>
                <c:pt idx="619">
                  <c:v>1.04139</c:v>
                </c:pt>
                <c:pt idx="620">
                  <c:v>1.0409200000000001</c:v>
                </c:pt>
                <c:pt idx="621">
                  <c:v>1.0404599999999999</c:v>
                </c:pt>
                <c:pt idx="622">
                  <c:v>1.03999</c:v>
                </c:pt>
                <c:pt idx="623">
                  <c:v>1.03952</c:v>
                </c:pt>
                <c:pt idx="624">
                  <c:v>1.0390600000000001</c:v>
                </c:pt>
                <c:pt idx="625">
                  <c:v>1.0385899999999999</c:v>
                </c:pt>
                <c:pt idx="626">
                  <c:v>1.03813</c:v>
                </c:pt>
                <c:pt idx="627">
                  <c:v>1.0376700000000001</c:v>
                </c:pt>
                <c:pt idx="628">
                  <c:v>1.03721</c:v>
                </c:pt>
                <c:pt idx="629">
                  <c:v>1.0367500000000001</c:v>
                </c:pt>
                <c:pt idx="630">
                  <c:v>1.0362899999999999</c:v>
                </c:pt>
                <c:pt idx="631">
                  <c:v>1.03583</c:v>
                </c:pt>
                <c:pt idx="632">
                  <c:v>1.0353699999999999</c:v>
                </c:pt>
                <c:pt idx="633">
                  <c:v>1.03491</c:v>
                </c:pt>
                <c:pt idx="634">
                  <c:v>1.0344599999999999</c:v>
                </c:pt>
                <c:pt idx="635">
                  <c:v>1.034</c:v>
                </c:pt>
                <c:pt idx="636">
                  <c:v>1.03355</c:v>
                </c:pt>
                <c:pt idx="637">
                  <c:v>1.0330999999999999</c:v>
                </c:pt>
                <c:pt idx="638">
                  <c:v>1.0326500000000001</c:v>
                </c:pt>
                <c:pt idx="639">
                  <c:v>1.0322</c:v>
                </c:pt>
                <c:pt idx="640">
                  <c:v>1.0317499999999999</c:v>
                </c:pt>
                <c:pt idx="641">
                  <c:v>1.0313000000000001</c:v>
                </c:pt>
                <c:pt idx="642">
                  <c:v>1.0308600000000001</c:v>
                </c:pt>
                <c:pt idx="643">
                  <c:v>1.03041</c:v>
                </c:pt>
                <c:pt idx="644">
                  <c:v>1.0299700000000001</c:v>
                </c:pt>
                <c:pt idx="645">
                  <c:v>1.0295300000000001</c:v>
                </c:pt>
                <c:pt idx="646">
                  <c:v>1.0290900000000001</c:v>
                </c:pt>
                <c:pt idx="647">
                  <c:v>1.0286500000000001</c:v>
                </c:pt>
                <c:pt idx="648">
                  <c:v>1.0282100000000001</c:v>
                </c:pt>
                <c:pt idx="649">
                  <c:v>1.0277799999999999</c:v>
                </c:pt>
                <c:pt idx="650">
                  <c:v>1.02735</c:v>
                </c:pt>
                <c:pt idx="651">
                  <c:v>1.02691</c:v>
                </c:pt>
                <c:pt idx="652">
                  <c:v>1.0264800000000001</c:v>
                </c:pt>
                <c:pt idx="653">
                  <c:v>1.0260499999999999</c:v>
                </c:pt>
                <c:pt idx="654">
                  <c:v>1.02563</c:v>
                </c:pt>
                <c:pt idx="655">
                  <c:v>1.0251999999999999</c:v>
                </c:pt>
                <c:pt idx="656">
                  <c:v>1.02478</c:v>
                </c:pt>
                <c:pt idx="657">
                  <c:v>1.0243599999999999</c:v>
                </c:pt>
                <c:pt idx="658">
                  <c:v>1.0239400000000001</c:v>
                </c:pt>
                <c:pt idx="659">
                  <c:v>1.02352</c:v>
                </c:pt>
                <c:pt idx="660">
                  <c:v>1.0230999999999999</c:v>
                </c:pt>
                <c:pt idx="661">
                  <c:v>1.0226900000000001</c:v>
                </c:pt>
                <c:pt idx="662">
                  <c:v>1.0222800000000001</c:v>
                </c:pt>
                <c:pt idx="663">
                  <c:v>1.0218700000000001</c:v>
                </c:pt>
                <c:pt idx="664">
                  <c:v>1.02146</c:v>
                </c:pt>
                <c:pt idx="665">
                  <c:v>1.02105</c:v>
                </c:pt>
                <c:pt idx="666">
                  <c:v>1.0206500000000001</c:v>
                </c:pt>
                <c:pt idx="667">
                  <c:v>1.0202500000000001</c:v>
                </c:pt>
                <c:pt idx="668">
                  <c:v>1.0198499999999999</c:v>
                </c:pt>
                <c:pt idx="669">
                  <c:v>1.01945</c:v>
                </c:pt>
                <c:pt idx="670">
                  <c:v>1.01905</c:v>
                </c:pt>
                <c:pt idx="671">
                  <c:v>1.0186599999999999</c:v>
                </c:pt>
                <c:pt idx="672">
                  <c:v>1.0182599999999999</c:v>
                </c:pt>
                <c:pt idx="673">
                  <c:v>1.0178700000000001</c:v>
                </c:pt>
                <c:pt idx="674">
                  <c:v>1.01749</c:v>
                </c:pt>
                <c:pt idx="675">
                  <c:v>1.0170999999999999</c:v>
                </c:pt>
                <c:pt idx="676">
                  <c:v>1.0167200000000001</c:v>
                </c:pt>
                <c:pt idx="677">
                  <c:v>1.01633</c:v>
                </c:pt>
                <c:pt idx="678">
                  <c:v>1.01596</c:v>
                </c:pt>
                <c:pt idx="679">
                  <c:v>1.0155799999999999</c:v>
                </c:pt>
                <c:pt idx="680">
                  <c:v>1.0152000000000001</c:v>
                </c:pt>
                <c:pt idx="681">
                  <c:v>1.0148299999999999</c:v>
                </c:pt>
                <c:pt idx="682">
                  <c:v>1.0144599999999999</c:v>
                </c:pt>
                <c:pt idx="683">
                  <c:v>1.0140899999999999</c:v>
                </c:pt>
                <c:pt idx="684">
                  <c:v>1.01373</c:v>
                </c:pt>
                <c:pt idx="685">
                  <c:v>1.01336</c:v>
                </c:pt>
                <c:pt idx="686">
                  <c:v>1.0129999999999999</c:v>
                </c:pt>
                <c:pt idx="687">
                  <c:v>1.01264</c:v>
                </c:pt>
                <c:pt idx="688">
                  <c:v>1.0122899999999999</c:v>
                </c:pt>
                <c:pt idx="689">
                  <c:v>1.01193</c:v>
                </c:pt>
                <c:pt idx="690">
                  <c:v>1.0115799999999999</c:v>
                </c:pt>
                <c:pt idx="691">
                  <c:v>1.0112300000000001</c:v>
                </c:pt>
                <c:pt idx="692">
                  <c:v>1.01088</c:v>
                </c:pt>
                <c:pt idx="693">
                  <c:v>1.01054</c:v>
                </c:pt>
                <c:pt idx="694">
                  <c:v>1.0102</c:v>
                </c:pt>
                <c:pt idx="695">
                  <c:v>1.00986</c:v>
                </c:pt>
                <c:pt idx="696">
                  <c:v>1.00952</c:v>
                </c:pt>
                <c:pt idx="697">
                  <c:v>1.00919</c:v>
                </c:pt>
                <c:pt idx="698">
                  <c:v>1.00885</c:v>
                </c:pt>
                <c:pt idx="699">
                  <c:v>1.0085200000000001</c:v>
                </c:pt>
                <c:pt idx="700">
                  <c:v>1.0082</c:v>
                </c:pt>
                <c:pt idx="701">
                  <c:v>1.00787</c:v>
                </c:pt>
                <c:pt idx="702">
                  <c:v>1.0075499999999999</c:v>
                </c:pt>
                <c:pt idx="703">
                  <c:v>1.0072300000000001</c:v>
                </c:pt>
                <c:pt idx="704">
                  <c:v>1.00691</c:v>
                </c:pt>
                <c:pt idx="705">
                  <c:v>1.0065900000000001</c:v>
                </c:pt>
                <c:pt idx="706">
                  <c:v>1.0062800000000001</c:v>
                </c:pt>
                <c:pt idx="707">
                  <c:v>1.00597</c:v>
                </c:pt>
                <c:pt idx="708">
                  <c:v>1.00566</c:v>
                </c:pt>
                <c:pt idx="709">
                  <c:v>1.00536</c:v>
                </c:pt>
                <c:pt idx="710">
                  <c:v>1.0050600000000001</c:v>
                </c:pt>
                <c:pt idx="711">
                  <c:v>1.0047600000000001</c:v>
                </c:pt>
                <c:pt idx="712">
                  <c:v>1.0044599999999999</c:v>
                </c:pt>
                <c:pt idx="713">
                  <c:v>1.0041599999999999</c:v>
                </c:pt>
                <c:pt idx="714">
                  <c:v>1.00387</c:v>
                </c:pt>
                <c:pt idx="715">
                  <c:v>1.0035799999999999</c:v>
                </c:pt>
                <c:pt idx="716">
                  <c:v>1.00329</c:v>
                </c:pt>
                <c:pt idx="717">
                  <c:v>1.00301</c:v>
                </c:pt>
                <c:pt idx="718">
                  <c:v>1.0027299999999999</c:v>
                </c:pt>
                <c:pt idx="719">
                  <c:v>1.0024500000000001</c:v>
                </c:pt>
                <c:pt idx="720">
                  <c:v>1.00217</c:v>
                </c:pt>
                <c:pt idx="721">
                  <c:v>1.0018899999999999</c:v>
                </c:pt>
                <c:pt idx="722">
                  <c:v>1.00162</c:v>
                </c:pt>
                <c:pt idx="723">
                  <c:v>1.00135</c:v>
                </c:pt>
                <c:pt idx="724">
                  <c:v>1.00108</c:v>
                </c:pt>
                <c:pt idx="725">
                  <c:v>1.00082</c:v>
                </c:pt>
                <c:pt idx="726">
                  <c:v>1.0005599999999999</c:v>
                </c:pt>
                <c:pt idx="727">
                  <c:v>1.0003</c:v>
                </c:pt>
                <c:pt idx="728">
                  <c:v>1.00004</c:v>
                </c:pt>
                <c:pt idx="729">
                  <c:v>0.99978800000000001</c:v>
                </c:pt>
                <c:pt idx="730">
                  <c:v>0.99953599999999998</c:v>
                </c:pt>
                <c:pt idx="731">
                  <c:v>0.99928700000000004</c:v>
                </c:pt>
                <c:pt idx="732">
                  <c:v>0.99904099999999996</c:v>
                </c:pt>
                <c:pt idx="733">
                  <c:v>0.99879700000000005</c:v>
                </c:pt>
                <c:pt idx="734">
                  <c:v>0.99855499999999997</c:v>
                </c:pt>
                <c:pt idx="735">
                  <c:v>0.99831700000000001</c:v>
                </c:pt>
                <c:pt idx="736">
                  <c:v>0.99807999999999997</c:v>
                </c:pt>
                <c:pt idx="737">
                  <c:v>0.99784700000000004</c:v>
                </c:pt>
                <c:pt idx="738">
                  <c:v>0.99761500000000003</c:v>
                </c:pt>
                <c:pt idx="739">
                  <c:v>0.99738700000000002</c:v>
                </c:pt>
                <c:pt idx="740">
                  <c:v>0.99716099999999996</c:v>
                </c:pt>
                <c:pt idx="741">
                  <c:v>0.99693699999999996</c:v>
                </c:pt>
                <c:pt idx="742">
                  <c:v>0.99671600000000005</c:v>
                </c:pt>
                <c:pt idx="743">
                  <c:v>0.99649799999999999</c:v>
                </c:pt>
                <c:pt idx="744">
                  <c:v>0.996282</c:v>
                </c:pt>
                <c:pt idx="745">
                  <c:v>0.99606799999999995</c:v>
                </c:pt>
                <c:pt idx="746">
                  <c:v>0.99585699999999999</c:v>
                </c:pt>
                <c:pt idx="747">
                  <c:v>0.99564900000000001</c:v>
                </c:pt>
                <c:pt idx="748">
                  <c:v>0.99544299999999997</c:v>
                </c:pt>
                <c:pt idx="749">
                  <c:v>0.99524000000000001</c:v>
                </c:pt>
                <c:pt idx="750">
                  <c:v>0.99503900000000001</c:v>
                </c:pt>
                <c:pt idx="751">
                  <c:v>0.99484099999999998</c:v>
                </c:pt>
                <c:pt idx="752">
                  <c:v>0.994645</c:v>
                </c:pt>
                <c:pt idx="753">
                  <c:v>0.99445099999999997</c:v>
                </c:pt>
                <c:pt idx="754">
                  <c:v>0.99426000000000003</c:v>
                </c:pt>
                <c:pt idx="755">
                  <c:v>0.99407199999999996</c:v>
                </c:pt>
                <c:pt idx="756">
                  <c:v>0.99388600000000005</c:v>
                </c:pt>
                <c:pt idx="757">
                  <c:v>0.993703</c:v>
                </c:pt>
                <c:pt idx="758">
                  <c:v>0.99352200000000002</c:v>
                </c:pt>
                <c:pt idx="759">
                  <c:v>0.99334299999999998</c:v>
                </c:pt>
                <c:pt idx="760">
                  <c:v>0.99316700000000002</c:v>
                </c:pt>
                <c:pt idx="761">
                  <c:v>0.99299300000000001</c:v>
                </c:pt>
                <c:pt idx="762">
                  <c:v>0.99282199999999998</c:v>
                </c:pt>
                <c:pt idx="763">
                  <c:v>0.99265300000000001</c:v>
                </c:pt>
                <c:pt idx="764">
                  <c:v>0.99248700000000001</c:v>
                </c:pt>
                <c:pt idx="765">
                  <c:v>0.99232299999999996</c:v>
                </c:pt>
                <c:pt idx="766">
                  <c:v>0.99216099999999996</c:v>
                </c:pt>
                <c:pt idx="767">
                  <c:v>0.99200200000000005</c:v>
                </c:pt>
                <c:pt idx="768">
                  <c:v>0.99184499999999998</c:v>
                </c:pt>
                <c:pt idx="769">
                  <c:v>0.99169099999999999</c:v>
                </c:pt>
                <c:pt idx="770">
                  <c:v>0.99153899999999995</c:v>
                </c:pt>
                <c:pt idx="771">
                  <c:v>0.99138899999999996</c:v>
                </c:pt>
                <c:pt idx="772">
                  <c:v>0.99124100000000004</c:v>
                </c:pt>
                <c:pt idx="773">
                  <c:v>0.99109599999999998</c:v>
                </c:pt>
                <c:pt idx="774">
                  <c:v>0.990954</c:v>
                </c:pt>
                <c:pt idx="775">
                  <c:v>0.99081300000000005</c:v>
                </c:pt>
                <c:pt idx="776">
                  <c:v>0.99067499999999997</c:v>
                </c:pt>
                <c:pt idx="777">
                  <c:v>0.99053899999999995</c:v>
                </c:pt>
                <c:pt idx="778">
                  <c:v>0.99040600000000001</c:v>
                </c:pt>
                <c:pt idx="779">
                  <c:v>0.99027500000000002</c:v>
                </c:pt>
                <c:pt idx="780">
                  <c:v>0.99014599999999997</c:v>
                </c:pt>
                <c:pt idx="781">
                  <c:v>0.99001899999999998</c:v>
                </c:pt>
                <c:pt idx="782">
                  <c:v>0.98989499999999997</c:v>
                </c:pt>
                <c:pt idx="783">
                  <c:v>0.98977300000000001</c:v>
                </c:pt>
                <c:pt idx="784">
                  <c:v>0.989653</c:v>
                </c:pt>
                <c:pt idx="785">
                  <c:v>0.98953500000000005</c:v>
                </c:pt>
                <c:pt idx="786">
                  <c:v>0.98941999999999997</c:v>
                </c:pt>
                <c:pt idx="787">
                  <c:v>0.98930600000000002</c:v>
                </c:pt>
                <c:pt idx="788">
                  <c:v>0.98919500000000005</c:v>
                </c:pt>
                <c:pt idx="789">
                  <c:v>0.98908600000000002</c:v>
                </c:pt>
                <c:pt idx="790">
                  <c:v>0.98897999999999997</c:v>
                </c:pt>
                <c:pt idx="791">
                  <c:v>0.98887499999999995</c:v>
                </c:pt>
                <c:pt idx="792">
                  <c:v>0.98877300000000001</c:v>
                </c:pt>
                <c:pt idx="793">
                  <c:v>0.988672</c:v>
                </c:pt>
                <c:pt idx="794">
                  <c:v>0.98857399999999995</c:v>
                </c:pt>
                <c:pt idx="795">
                  <c:v>0.98847799999999997</c:v>
                </c:pt>
                <c:pt idx="796">
                  <c:v>0.98838400000000004</c:v>
                </c:pt>
                <c:pt idx="797">
                  <c:v>0.98829199999999995</c:v>
                </c:pt>
                <c:pt idx="798">
                  <c:v>0.98820200000000002</c:v>
                </c:pt>
                <c:pt idx="799">
                  <c:v>0.98811499999999997</c:v>
                </c:pt>
                <c:pt idx="800">
                  <c:v>0.98802900000000005</c:v>
                </c:pt>
                <c:pt idx="801">
                  <c:v>0.98794499999999996</c:v>
                </c:pt>
                <c:pt idx="802">
                  <c:v>0.98786399999999996</c:v>
                </c:pt>
                <c:pt idx="803">
                  <c:v>0.987784</c:v>
                </c:pt>
                <c:pt idx="804">
                  <c:v>0.987707</c:v>
                </c:pt>
                <c:pt idx="805">
                  <c:v>0.98763100000000004</c:v>
                </c:pt>
                <c:pt idx="806">
                  <c:v>0.98755700000000002</c:v>
                </c:pt>
                <c:pt idx="807">
                  <c:v>0.98748599999999997</c:v>
                </c:pt>
                <c:pt idx="808">
                  <c:v>0.98741599999999996</c:v>
                </c:pt>
                <c:pt idx="809">
                  <c:v>0.987348</c:v>
                </c:pt>
                <c:pt idx="810">
                  <c:v>0.98728300000000002</c:v>
                </c:pt>
                <c:pt idx="811">
                  <c:v>0.98721899999999996</c:v>
                </c:pt>
                <c:pt idx="812">
                  <c:v>0.98715699999999995</c:v>
                </c:pt>
                <c:pt idx="813">
                  <c:v>0.987097</c:v>
                </c:pt>
                <c:pt idx="814">
                  <c:v>0.98703799999999997</c:v>
                </c:pt>
                <c:pt idx="815">
                  <c:v>0.98698200000000003</c:v>
                </c:pt>
                <c:pt idx="816">
                  <c:v>0.98692800000000003</c:v>
                </c:pt>
                <c:pt idx="817">
                  <c:v>0.98687499999999995</c:v>
                </c:pt>
                <c:pt idx="818">
                  <c:v>0.98682400000000003</c:v>
                </c:pt>
                <c:pt idx="819">
                  <c:v>0.98677499999999996</c:v>
                </c:pt>
                <c:pt idx="820">
                  <c:v>0.98672800000000005</c:v>
                </c:pt>
                <c:pt idx="821">
                  <c:v>0.98668199999999995</c:v>
                </c:pt>
                <c:pt idx="822">
                  <c:v>0.98663900000000004</c:v>
                </c:pt>
                <c:pt idx="823">
                  <c:v>0.98659699999999995</c:v>
                </c:pt>
                <c:pt idx="824">
                  <c:v>0.98655700000000002</c:v>
                </c:pt>
                <c:pt idx="825">
                  <c:v>0.98651800000000001</c:v>
                </c:pt>
                <c:pt idx="826">
                  <c:v>0.98648100000000005</c:v>
                </c:pt>
                <c:pt idx="827">
                  <c:v>0.98644600000000005</c:v>
                </c:pt>
                <c:pt idx="828">
                  <c:v>0.98641299999999998</c:v>
                </c:pt>
                <c:pt idx="829">
                  <c:v>0.98638199999999998</c:v>
                </c:pt>
                <c:pt idx="830">
                  <c:v>0.98635200000000001</c:v>
                </c:pt>
                <c:pt idx="831">
                  <c:v>0.98632299999999995</c:v>
                </c:pt>
                <c:pt idx="832">
                  <c:v>0.98629699999999998</c:v>
                </c:pt>
                <c:pt idx="833">
                  <c:v>0.98627200000000004</c:v>
                </c:pt>
                <c:pt idx="834">
                  <c:v>0.98624800000000001</c:v>
                </c:pt>
                <c:pt idx="835">
                  <c:v>0.98622600000000005</c:v>
                </c:pt>
                <c:pt idx="836">
                  <c:v>0.98620600000000003</c:v>
                </c:pt>
                <c:pt idx="837">
                  <c:v>0.98618700000000004</c:v>
                </c:pt>
                <c:pt idx="838">
                  <c:v>0.98616999999999999</c:v>
                </c:pt>
                <c:pt idx="839">
                  <c:v>0.986155</c:v>
                </c:pt>
                <c:pt idx="840">
                  <c:v>0.98614000000000002</c:v>
                </c:pt>
                <c:pt idx="841">
                  <c:v>0.986128</c:v>
                </c:pt>
                <c:pt idx="842">
                  <c:v>0.98611700000000002</c:v>
                </c:pt>
                <c:pt idx="843">
                  <c:v>0.98610699999999996</c:v>
                </c:pt>
                <c:pt idx="844">
                  <c:v>0.98609899999999995</c:v>
                </c:pt>
                <c:pt idx="845">
                  <c:v>0.98609199999999997</c:v>
                </c:pt>
                <c:pt idx="846">
                  <c:v>0.98608700000000005</c:v>
                </c:pt>
                <c:pt idx="847">
                  <c:v>0.98608300000000004</c:v>
                </c:pt>
                <c:pt idx="848">
                  <c:v>0.98608099999999999</c:v>
                </c:pt>
                <c:pt idx="849">
                  <c:v>0.98607999999999996</c:v>
                </c:pt>
                <c:pt idx="850">
                  <c:v>0.98608099999999999</c:v>
                </c:pt>
                <c:pt idx="851">
                  <c:v>0.98608200000000001</c:v>
                </c:pt>
                <c:pt idx="852">
                  <c:v>0.98608600000000002</c:v>
                </c:pt>
                <c:pt idx="853">
                  <c:v>0.98609000000000002</c:v>
                </c:pt>
                <c:pt idx="854">
                  <c:v>0.98609599999999997</c:v>
                </c:pt>
                <c:pt idx="855">
                  <c:v>0.98610299999999995</c:v>
                </c:pt>
                <c:pt idx="856">
                  <c:v>0.98611099999999996</c:v>
                </c:pt>
                <c:pt idx="857">
                  <c:v>0.98612100000000003</c:v>
                </c:pt>
                <c:pt idx="858">
                  <c:v>0.98613200000000001</c:v>
                </c:pt>
                <c:pt idx="859">
                  <c:v>0.98614500000000005</c:v>
                </c:pt>
                <c:pt idx="860">
                  <c:v>0.98615799999999998</c:v>
                </c:pt>
                <c:pt idx="861">
                  <c:v>0.98617299999999997</c:v>
                </c:pt>
                <c:pt idx="862">
                  <c:v>0.98618899999999998</c:v>
                </c:pt>
                <c:pt idx="863">
                  <c:v>0.98620600000000003</c:v>
                </c:pt>
                <c:pt idx="864">
                  <c:v>0.98622399999999999</c:v>
                </c:pt>
                <c:pt idx="865">
                  <c:v>0.98624400000000001</c:v>
                </c:pt>
                <c:pt idx="866">
                  <c:v>0.98626499999999995</c:v>
                </c:pt>
                <c:pt idx="867">
                  <c:v>0.98628700000000002</c:v>
                </c:pt>
                <c:pt idx="868">
                  <c:v>0.98631000000000002</c:v>
                </c:pt>
                <c:pt idx="869">
                  <c:v>0.98633400000000004</c:v>
                </c:pt>
                <c:pt idx="870">
                  <c:v>0.98635899999999999</c:v>
                </c:pt>
                <c:pt idx="871">
                  <c:v>0.98638499999999996</c:v>
                </c:pt>
                <c:pt idx="872">
                  <c:v>0.98641299999999998</c:v>
                </c:pt>
                <c:pt idx="873">
                  <c:v>0.98644100000000001</c:v>
                </c:pt>
                <c:pt idx="874">
                  <c:v>0.98647099999999999</c:v>
                </c:pt>
                <c:pt idx="875">
                  <c:v>0.98650199999999999</c:v>
                </c:pt>
                <c:pt idx="876">
                  <c:v>0.98653299999999999</c:v>
                </c:pt>
                <c:pt idx="877">
                  <c:v>0.98656600000000005</c:v>
                </c:pt>
                <c:pt idx="878">
                  <c:v>0.98660000000000003</c:v>
                </c:pt>
                <c:pt idx="879">
                  <c:v>0.98663400000000001</c:v>
                </c:pt>
                <c:pt idx="880">
                  <c:v>0.98667000000000005</c:v>
                </c:pt>
                <c:pt idx="881">
                  <c:v>0.986707</c:v>
                </c:pt>
                <c:pt idx="882">
                  <c:v>0.98674399999999995</c:v>
                </c:pt>
                <c:pt idx="883">
                  <c:v>0.98678299999999997</c:v>
                </c:pt>
                <c:pt idx="884">
                  <c:v>0.98682199999999998</c:v>
                </c:pt>
                <c:pt idx="885">
                  <c:v>0.98686200000000002</c:v>
                </c:pt>
                <c:pt idx="886">
                  <c:v>0.986904</c:v>
                </c:pt>
                <c:pt idx="887">
                  <c:v>0.98694599999999999</c:v>
                </c:pt>
                <c:pt idx="888">
                  <c:v>0.98698900000000001</c:v>
                </c:pt>
                <c:pt idx="889">
                  <c:v>0.98703200000000002</c:v>
                </c:pt>
                <c:pt idx="890">
                  <c:v>0.98707699999999998</c:v>
                </c:pt>
                <c:pt idx="891">
                  <c:v>0.98712299999999997</c:v>
                </c:pt>
                <c:pt idx="892">
                  <c:v>0.98716899999999996</c:v>
                </c:pt>
                <c:pt idx="893">
                  <c:v>0.98721599999999998</c:v>
                </c:pt>
                <c:pt idx="894">
                  <c:v>0.98726400000000003</c:v>
                </c:pt>
                <c:pt idx="895">
                  <c:v>0.987313</c:v>
                </c:pt>
                <c:pt idx="896">
                  <c:v>0.98736199999999996</c:v>
                </c:pt>
                <c:pt idx="897">
                  <c:v>0.98741199999999996</c:v>
                </c:pt>
                <c:pt idx="898">
                  <c:v>0.98746299999999998</c:v>
                </c:pt>
                <c:pt idx="899">
                  <c:v>0.98751500000000003</c:v>
                </c:pt>
                <c:pt idx="900">
                  <c:v>0.987568</c:v>
                </c:pt>
                <c:pt idx="901">
                  <c:v>0.98762099999999997</c:v>
                </c:pt>
                <c:pt idx="902">
                  <c:v>0.98767499999999997</c:v>
                </c:pt>
                <c:pt idx="903">
                  <c:v>0.98772899999999997</c:v>
                </c:pt>
                <c:pt idx="904">
                  <c:v>0.987784</c:v>
                </c:pt>
                <c:pt idx="905">
                  <c:v>0.98784000000000005</c:v>
                </c:pt>
                <c:pt idx="906">
                  <c:v>0.98789700000000003</c:v>
                </c:pt>
                <c:pt idx="907">
                  <c:v>0.987954</c:v>
                </c:pt>
                <c:pt idx="908">
                  <c:v>0.98801099999999997</c:v>
                </c:pt>
                <c:pt idx="909">
                  <c:v>0.98807</c:v>
                </c:pt>
                <c:pt idx="910">
                  <c:v>0.98812900000000004</c:v>
                </c:pt>
                <c:pt idx="911">
                  <c:v>0.98818799999999996</c:v>
                </c:pt>
                <c:pt idx="912">
                  <c:v>0.98824800000000002</c:v>
                </c:pt>
                <c:pt idx="913">
                  <c:v>0.98830899999999999</c:v>
                </c:pt>
                <c:pt idx="914">
                  <c:v>0.98836999999999997</c:v>
                </c:pt>
                <c:pt idx="915">
                  <c:v>0.98843199999999998</c:v>
                </c:pt>
                <c:pt idx="916">
                  <c:v>0.98849399999999998</c:v>
                </c:pt>
                <c:pt idx="917">
                  <c:v>0.98855700000000002</c:v>
                </c:pt>
                <c:pt idx="918">
                  <c:v>0.98862099999999997</c:v>
                </c:pt>
                <c:pt idx="919">
                  <c:v>0.98868400000000001</c:v>
                </c:pt>
                <c:pt idx="920">
                  <c:v>0.98874899999999999</c:v>
                </c:pt>
                <c:pt idx="921">
                  <c:v>0.98881300000000005</c:v>
                </c:pt>
                <c:pt idx="922">
                  <c:v>0.98887899999999995</c:v>
                </c:pt>
                <c:pt idx="923">
                  <c:v>0.98894400000000005</c:v>
                </c:pt>
                <c:pt idx="924">
                  <c:v>0.98900999999999994</c:v>
                </c:pt>
                <c:pt idx="925">
                  <c:v>0.98907699999999998</c:v>
                </c:pt>
                <c:pt idx="926">
                  <c:v>0.98914400000000002</c:v>
                </c:pt>
                <c:pt idx="927">
                  <c:v>0.98921099999999995</c:v>
                </c:pt>
                <c:pt idx="928">
                  <c:v>0.98927900000000002</c:v>
                </c:pt>
                <c:pt idx="929">
                  <c:v>0.98934699999999998</c:v>
                </c:pt>
                <c:pt idx="930">
                  <c:v>0.98941599999999996</c:v>
                </c:pt>
                <c:pt idx="931">
                  <c:v>0.98948400000000003</c:v>
                </c:pt>
                <c:pt idx="932">
                  <c:v>0.98955400000000004</c:v>
                </c:pt>
                <c:pt idx="933">
                  <c:v>0.98962300000000003</c:v>
                </c:pt>
                <c:pt idx="934">
                  <c:v>0.98969300000000004</c:v>
                </c:pt>
                <c:pt idx="935">
                  <c:v>0.98976299999999995</c:v>
                </c:pt>
                <c:pt idx="936">
                  <c:v>0.98983399999999999</c:v>
                </c:pt>
                <c:pt idx="937">
                  <c:v>0.98990500000000003</c:v>
                </c:pt>
                <c:pt idx="938">
                  <c:v>0.98997599999999997</c:v>
                </c:pt>
                <c:pt idx="939">
                  <c:v>0.99004700000000001</c:v>
                </c:pt>
                <c:pt idx="940">
                  <c:v>0.99011899999999997</c:v>
                </c:pt>
                <c:pt idx="941">
                  <c:v>0.99019100000000004</c:v>
                </c:pt>
                <c:pt idx="942">
                  <c:v>0.990263</c:v>
                </c:pt>
                <c:pt idx="943">
                  <c:v>0.99033499999999997</c:v>
                </c:pt>
                <c:pt idx="944">
                  <c:v>0.99040799999999996</c:v>
                </c:pt>
                <c:pt idx="945">
                  <c:v>0.99048099999999994</c:v>
                </c:pt>
                <c:pt idx="946">
                  <c:v>0.99055400000000005</c:v>
                </c:pt>
                <c:pt idx="947">
                  <c:v>0.99062700000000004</c:v>
                </c:pt>
                <c:pt idx="948">
                  <c:v>0.99070100000000005</c:v>
                </c:pt>
                <c:pt idx="949">
                  <c:v>0.99077499999999996</c:v>
                </c:pt>
                <c:pt idx="950">
                  <c:v>0.99084799999999995</c:v>
                </c:pt>
                <c:pt idx="951">
                  <c:v>0.99092199999999997</c:v>
                </c:pt>
                <c:pt idx="952">
                  <c:v>0.99099700000000002</c:v>
                </c:pt>
                <c:pt idx="953">
                  <c:v>0.99107100000000004</c:v>
                </c:pt>
                <c:pt idx="954">
                  <c:v>0.99114500000000005</c:v>
                </c:pt>
                <c:pt idx="955">
                  <c:v>0.99121999999999999</c:v>
                </c:pt>
                <c:pt idx="956">
                  <c:v>0.99129500000000004</c:v>
                </c:pt>
                <c:pt idx="957">
                  <c:v>0.99136999999999997</c:v>
                </c:pt>
                <c:pt idx="958">
                  <c:v>0.99144500000000002</c:v>
                </c:pt>
                <c:pt idx="959">
                  <c:v>0.99151999999999996</c:v>
                </c:pt>
                <c:pt idx="960">
                  <c:v>0.991595</c:v>
                </c:pt>
                <c:pt idx="961">
                  <c:v>0.99167000000000005</c:v>
                </c:pt>
                <c:pt idx="962">
                  <c:v>0.99174499999999999</c:v>
                </c:pt>
                <c:pt idx="963">
                  <c:v>0.99182099999999995</c:v>
                </c:pt>
                <c:pt idx="964">
                  <c:v>0.991896</c:v>
                </c:pt>
                <c:pt idx="965">
                  <c:v>0.99197199999999996</c:v>
                </c:pt>
                <c:pt idx="966">
                  <c:v>0.99204700000000001</c:v>
                </c:pt>
                <c:pt idx="967">
                  <c:v>0.99212299999999998</c:v>
                </c:pt>
                <c:pt idx="968">
                  <c:v>0.99219800000000002</c:v>
                </c:pt>
                <c:pt idx="969">
                  <c:v>0.99227399999999999</c:v>
                </c:pt>
                <c:pt idx="970">
                  <c:v>0.99234900000000004</c:v>
                </c:pt>
                <c:pt idx="971">
                  <c:v>0.992425</c:v>
                </c:pt>
                <c:pt idx="972">
                  <c:v>0.99250000000000005</c:v>
                </c:pt>
                <c:pt idx="973">
                  <c:v>0.99257600000000001</c:v>
                </c:pt>
                <c:pt idx="974">
                  <c:v>0.99265199999999998</c:v>
                </c:pt>
                <c:pt idx="975">
                  <c:v>0.99272700000000003</c:v>
                </c:pt>
                <c:pt idx="976">
                  <c:v>0.99280299999999999</c:v>
                </c:pt>
                <c:pt idx="977">
                  <c:v>0.99287800000000004</c:v>
                </c:pt>
                <c:pt idx="978">
                  <c:v>0.99295299999999997</c:v>
                </c:pt>
                <c:pt idx="979">
                  <c:v>0.99302900000000005</c:v>
                </c:pt>
                <c:pt idx="980">
                  <c:v>0.99310399999999999</c:v>
                </c:pt>
                <c:pt idx="981">
                  <c:v>0.99317900000000003</c:v>
                </c:pt>
                <c:pt idx="982">
                  <c:v>0.99325399999999997</c:v>
                </c:pt>
                <c:pt idx="983">
                  <c:v>0.99332900000000002</c:v>
                </c:pt>
                <c:pt idx="984">
                  <c:v>0.99340399999999995</c:v>
                </c:pt>
                <c:pt idx="985">
                  <c:v>0.993479</c:v>
                </c:pt>
                <c:pt idx="986">
                  <c:v>0.99355400000000005</c:v>
                </c:pt>
                <c:pt idx="987">
                  <c:v>0.99362899999999998</c:v>
                </c:pt>
                <c:pt idx="988">
                  <c:v>0.993703</c:v>
                </c:pt>
                <c:pt idx="989">
                  <c:v>0.99377700000000002</c:v>
                </c:pt>
                <c:pt idx="990">
                  <c:v>0.99385199999999996</c:v>
                </c:pt>
                <c:pt idx="991">
                  <c:v>0.99392599999999998</c:v>
                </c:pt>
                <c:pt idx="992">
                  <c:v>0.99399999999999999</c:v>
                </c:pt>
                <c:pt idx="993">
                  <c:v>0.99407400000000001</c:v>
                </c:pt>
                <c:pt idx="994">
                  <c:v>0.994147</c:v>
                </c:pt>
                <c:pt idx="995">
                  <c:v>0.99422100000000002</c:v>
                </c:pt>
                <c:pt idx="996">
                  <c:v>0.99429400000000001</c:v>
                </c:pt>
                <c:pt idx="997">
                  <c:v>0.99436800000000003</c:v>
                </c:pt>
                <c:pt idx="998">
                  <c:v>0.99444100000000002</c:v>
                </c:pt>
                <c:pt idx="999">
                  <c:v>0.99451400000000001</c:v>
                </c:pt>
                <c:pt idx="1000">
                  <c:v>0.99458599999999997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06-41BF-ACE2-2088FDAC033D}"/>
            </c:ext>
          </c:extLst>
        </c:ser>
        <c:ser>
          <c:idx val="2"/>
          <c:order val="2"/>
          <c:tx>
            <c:strRef>
              <c:f>BckEuler!$T$1</c:f>
              <c:strCache>
                <c:ptCount val="1"/>
                <c:pt idx="0">
                  <c:v>v2</c:v>
                </c:pt>
              </c:strCache>
            </c:strRef>
          </c:tx>
          <c:spPr>
            <a:ln w="25400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BckEuler!$T$2:$T$1002</c:f>
              <c:numCache>
                <c:formatCode>General</c:formatCode>
                <c:ptCount val="1001"/>
                <c:pt idx="0" formatCode="0.00E+00">
                  <c:v>9.9000100000000001E-5</c:v>
                </c:pt>
                <c:pt idx="1">
                  <c:v>2.96001E-4</c:v>
                </c:pt>
                <c:pt idx="2">
                  <c:v>5.9000199999999995E-4</c:v>
                </c:pt>
                <c:pt idx="3">
                  <c:v>9.8000600000000006E-4</c:v>
                </c:pt>
                <c:pt idx="4">
                  <c:v>1.4650100000000001E-3</c:v>
                </c:pt>
                <c:pt idx="5">
                  <c:v>2.0440200000000001E-3</c:v>
                </c:pt>
                <c:pt idx="6">
                  <c:v>2.7160499999999998E-3</c:v>
                </c:pt>
                <c:pt idx="7">
                  <c:v>3.48008E-3</c:v>
                </c:pt>
                <c:pt idx="8">
                  <c:v>4.3351300000000004E-3</c:v>
                </c:pt>
                <c:pt idx="9">
                  <c:v>5.2801999999999997E-3</c:v>
                </c:pt>
                <c:pt idx="10">
                  <c:v>6.3142900000000002E-3</c:v>
                </c:pt>
                <c:pt idx="11">
                  <c:v>7.43642E-3</c:v>
                </c:pt>
                <c:pt idx="12">
                  <c:v>8.6455999999999998E-3</c:v>
                </c:pt>
                <c:pt idx="13">
                  <c:v>9.9408299999999995E-3</c:v>
                </c:pt>
                <c:pt idx="14">
                  <c:v>1.1321100000000001E-2</c:v>
                </c:pt>
                <c:pt idx="15">
                  <c:v>1.27855E-2</c:v>
                </c:pt>
                <c:pt idx="16">
                  <c:v>1.4333E-2</c:v>
                </c:pt>
                <c:pt idx="17">
                  <c:v>1.5962500000000001E-2</c:v>
                </c:pt>
                <c:pt idx="18">
                  <c:v>1.76732E-2</c:v>
                </c:pt>
                <c:pt idx="19">
                  <c:v>1.9464100000000002E-2</c:v>
                </c:pt>
                <c:pt idx="20">
                  <c:v>2.1334100000000002E-2</c:v>
                </c:pt>
                <c:pt idx="21">
                  <c:v>2.3282299999999999E-2</c:v>
                </c:pt>
                <c:pt idx="22">
                  <c:v>2.5307699999999999E-2</c:v>
                </c:pt>
                <c:pt idx="23">
                  <c:v>2.74094E-2</c:v>
                </c:pt>
                <c:pt idx="24">
                  <c:v>2.9586299999999999E-2</c:v>
                </c:pt>
                <c:pt idx="25">
                  <c:v>3.1837499999999998E-2</c:v>
                </c:pt>
                <c:pt idx="26">
                  <c:v>3.4162100000000001E-2</c:v>
                </c:pt>
                <c:pt idx="27">
                  <c:v>3.6559000000000001E-2</c:v>
                </c:pt>
                <c:pt idx="28">
                  <c:v>3.9027399999999997E-2</c:v>
                </c:pt>
                <c:pt idx="29">
                  <c:v>4.1566199999999998E-2</c:v>
                </c:pt>
                <c:pt idx="30">
                  <c:v>4.4174499999999998E-2</c:v>
                </c:pt>
                <c:pt idx="31">
                  <c:v>4.6851400000000001E-2</c:v>
                </c:pt>
                <c:pt idx="32">
                  <c:v>4.9595800000000002E-2</c:v>
                </c:pt>
                <c:pt idx="33">
                  <c:v>5.2406899999999999E-2</c:v>
                </c:pt>
                <c:pt idx="34">
                  <c:v>5.5283699999999998E-2</c:v>
                </c:pt>
                <c:pt idx="35">
                  <c:v>5.8225300000000001E-2</c:v>
                </c:pt>
                <c:pt idx="36">
                  <c:v>6.1230699999999999E-2</c:v>
                </c:pt>
                <c:pt idx="37">
                  <c:v>6.4298999999999995E-2</c:v>
                </c:pt>
                <c:pt idx="38">
                  <c:v>6.7429199999999995E-2</c:v>
                </c:pt>
                <c:pt idx="39">
                  <c:v>7.0620500000000003E-2</c:v>
                </c:pt>
                <c:pt idx="40">
                  <c:v>7.3871800000000001E-2</c:v>
                </c:pt>
                <c:pt idx="41">
                  <c:v>7.7182399999999998E-2</c:v>
                </c:pt>
                <c:pt idx="42">
                  <c:v>8.0551200000000003E-2</c:v>
                </c:pt>
                <c:pt idx="43">
                  <c:v>8.3977300000000005E-2</c:v>
                </c:pt>
                <c:pt idx="44">
                  <c:v>8.7459899999999993E-2</c:v>
                </c:pt>
                <c:pt idx="45">
                  <c:v>9.0997900000000007E-2</c:v>
                </c:pt>
                <c:pt idx="46">
                  <c:v>9.4590599999999997E-2</c:v>
                </c:pt>
                <c:pt idx="47">
                  <c:v>9.8237099999999994E-2</c:v>
                </c:pt>
                <c:pt idx="48">
                  <c:v>0.101936</c:v>
                </c:pt>
                <c:pt idx="49">
                  <c:v>0.105687</c:v>
                </c:pt>
                <c:pt idx="50">
                  <c:v>0.10949</c:v>
                </c:pt>
                <c:pt idx="51">
                  <c:v>0.113342</c:v>
                </c:pt>
                <c:pt idx="52">
                  <c:v>0.117243</c:v>
                </c:pt>
                <c:pt idx="53">
                  <c:v>0.121193</c:v>
                </c:pt>
                <c:pt idx="54">
                  <c:v>0.125191</c:v>
                </c:pt>
                <c:pt idx="55">
                  <c:v>0.12923499999999999</c:v>
                </c:pt>
                <c:pt idx="56">
                  <c:v>0.133325</c:v>
                </c:pt>
                <c:pt idx="57">
                  <c:v>0.13746</c:v>
                </c:pt>
                <c:pt idx="58">
                  <c:v>0.14163799999999999</c:v>
                </c:pt>
                <c:pt idx="59">
                  <c:v>0.14585999999999999</c:v>
                </c:pt>
                <c:pt idx="60">
                  <c:v>0.15012500000000001</c:v>
                </c:pt>
                <c:pt idx="61">
                  <c:v>0.15443100000000001</c:v>
                </c:pt>
                <c:pt idx="62">
                  <c:v>0.158777</c:v>
                </c:pt>
                <c:pt idx="63">
                  <c:v>0.163164</c:v>
                </c:pt>
                <c:pt idx="64">
                  <c:v>0.16758899999999999</c:v>
                </c:pt>
                <c:pt idx="65">
                  <c:v>0.17205200000000001</c:v>
                </c:pt>
                <c:pt idx="66">
                  <c:v>0.17655299999999999</c:v>
                </c:pt>
                <c:pt idx="67">
                  <c:v>0.18109</c:v>
                </c:pt>
                <c:pt idx="68">
                  <c:v>0.185664</c:v>
                </c:pt>
                <c:pt idx="69">
                  <c:v>0.190271</c:v>
                </c:pt>
                <c:pt idx="70">
                  <c:v>0.194913</c:v>
                </c:pt>
                <c:pt idx="71">
                  <c:v>0.19958899999999999</c:v>
                </c:pt>
                <c:pt idx="72">
                  <c:v>0.20429700000000001</c:v>
                </c:pt>
                <c:pt idx="73">
                  <c:v>0.209036</c:v>
                </c:pt>
                <c:pt idx="74">
                  <c:v>0.213806</c:v>
                </c:pt>
                <c:pt idx="75">
                  <c:v>0.218607</c:v>
                </c:pt>
                <c:pt idx="76">
                  <c:v>0.223437</c:v>
                </c:pt>
                <c:pt idx="77">
                  <c:v>0.228295</c:v>
                </c:pt>
                <c:pt idx="78">
                  <c:v>0.233182</c:v>
                </c:pt>
                <c:pt idx="79">
                  <c:v>0.238095</c:v>
                </c:pt>
                <c:pt idx="80">
                  <c:v>0.243035</c:v>
                </c:pt>
                <c:pt idx="81">
                  <c:v>0.248</c:v>
                </c:pt>
                <c:pt idx="82">
                  <c:v>0.25298999999999999</c:v>
                </c:pt>
                <c:pt idx="83">
                  <c:v>0.25800400000000001</c:v>
                </c:pt>
                <c:pt idx="84">
                  <c:v>0.263042</c:v>
                </c:pt>
                <c:pt idx="85">
                  <c:v>0.26810099999999998</c:v>
                </c:pt>
                <c:pt idx="86">
                  <c:v>0.27318300000000001</c:v>
                </c:pt>
                <c:pt idx="87">
                  <c:v>0.27828599999999998</c:v>
                </c:pt>
                <c:pt idx="88">
                  <c:v>0.28341</c:v>
                </c:pt>
                <c:pt idx="89">
                  <c:v>0.288553</c:v>
                </c:pt>
                <c:pt idx="90">
                  <c:v>0.293715</c:v>
                </c:pt>
                <c:pt idx="91">
                  <c:v>0.29889500000000002</c:v>
                </c:pt>
                <c:pt idx="92">
                  <c:v>0.30409399999999998</c:v>
                </c:pt>
                <c:pt idx="93">
                  <c:v>0.30930800000000003</c:v>
                </c:pt>
                <c:pt idx="94">
                  <c:v>0.31453999999999999</c:v>
                </c:pt>
                <c:pt idx="95">
                  <c:v>0.31978600000000001</c:v>
                </c:pt>
                <c:pt idx="96">
                  <c:v>0.325048</c:v>
                </c:pt>
                <c:pt idx="97">
                  <c:v>0.33032400000000001</c:v>
                </c:pt>
                <c:pt idx="98">
                  <c:v>0.33561299999999999</c:v>
                </c:pt>
                <c:pt idx="99">
                  <c:v>0.340916</c:v>
                </c:pt>
                <c:pt idx="100">
                  <c:v>0.34622999999999998</c:v>
                </c:pt>
                <c:pt idx="101">
                  <c:v>0.35155599999999998</c:v>
                </c:pt>
                <c:pt idx="102">
                  <c:v>0.35689300000000002</c:v>
                </c:pt>
                <c:pt idx="103">
                  <c:v>0.36224099999999998</c:v>
                </c:pt>
                <c:pt idx="104">
                  <c:v>0.36759799999999998</c:v>
                </c:pt>
                <c:pt idx="105">
                  <c:v>0.37296400000000002</c:v>
                </c:pt>
                <c:pt idx="106">
                  <c:v>0.37833800000000001</c:v>
                </c:pt>
                <c:pt idx="107">
                  <c:v>0.38372000000000001</c:v>
                </c:pt>
                <c:pt idx="108">
                  <c:v>0.38911000000000001</c:v>
                </c:pt>
                <c:pt idx="109">
                  <c:v>0.39450600000000002</c:v>
                </c:pt>
                <c:pt idx="110">
                  <c:v>0.39990799999999999</c:v>
                </c:pt>
                <c:pt idx="111">
                  <c:v>0.40531499999999998</c:v>
                </c:pt>
                <c:pt idx="112">
                  <c:v>0.41072799999999998</c:v>
                </c:pt>
                <c:pt idx="113">
                  <c:v>0.41614400000000001</c:v>
                </c:pt>
                <c:pt idx="114">
                  <c:v>0.42156399999999999</c:v>
                </c:pt>
                <c:pt idx="115">
                  <c:v>0.42698700000000001</c:v>
                </c:pt>
                <c:pt idx="116">
                  <c:v>0.43241299999999999</c:v>
                </c:pt>
                <c:pt idx="117">
                  <c:v>0.43784099999999998</c:v>
                </c:pt>
                <c:pt idx="118">
                  <c:v>0.44327</c:v>
                </c:pt>
                <c:pt idx="119">
                  <c:v>0.44869999999999999</c:v>
                </c:pt>
                <c:pt idx="120">
                  <c:v>0.45412999999999998</c:v>
                </c:pt>
                <c:pt idx="121">
                  <c:v>0.45956000000000002</c:v>
                </c:pt>
                <c:pt idx="122">
                  <c:v>0.46498899999999999</c:v>
                </c:pt>
                <c:pt idx="123">
                  <c:v>0.470416</c:v>
                </c:pt>
                <c:pt idx="124">
                  <c:v>0.47584199999999999</c:v>
                </c:pt>
                <c:pt idx="125">
                  <c:v>0.48126600000000003</c:v>
                </c:pt>
                <c:pt idx="126">
                  <c:v>0.48668699999999998</c:v>
                </c:pt>
                <c:pt idx="127">
                  <c:v>0.49210399999999999</c:v>
                </c:pt>
                <c:pt idx="128">
                  <c:v>0.49751699999999999</c:v>
                </c:pt>
                <c:pt idx="129">
                  <c:v>0.50292599999999998</c:v>
                </c:pt>
                <c:pt idx="130">
                  <c:v>0.50832999999999995</c:v>
                </c:pt>
                <c:pt idx="131">
                  <c:v>0.51372899999999999</c:v>
                </c:pt>
                <c:pt idx="132">
                  <c:v>0.51912199999999997</c:v>
                </c:pt>
                <c:pt idx="133">
                  <c:v>0.524509</c:v>
                </c:pt>
                <c:pt idx="134">
                  <c:v>0.52988900000000005</c:v>
                </c:pt>
                <c:pt idx="135">
                  <c:v>0.53526099999999999</c:v>
                </c:pt>
                <c:pt idx="136">
                  <c:v>0.54062600000000005</c:v>
                </c:pt>
                <c:pt idx="137">
                  <c:v>0.545983</c:v>
                </c:pt>
                <c:pt idx="138">
                  <c:v>0.55133100000000002</c:v>
                </c:pt>
                <c:pt idx="139">
                  <c:v>0.55667</c:v>
                </c:pt>
                <c:pt idx="140">
                  <c:v>0.56200000000000006</c:v>
                </c:pt>
                <c:pt idx="141">
                  <c:v>0.56731900000000002</c:v>
                </c:pt>
                <c:pt idx="142">
                  <c:v>0.57262800000000003</c:v>
                </c:pt>
                <c:pt idx="143">
                  <c:v>0.57792699999999997</c:v>
                </c:pt>
                <c:pt idx="144">
                  <c:v>0.58321400000000001</c:v>
                </c:pt>
                <c:pt idx="145">
                  <c:v>0.58848999999999996</c:v>
                </c:pt>
                <c:pt idx="146">
                  <c:v>0.593754</c:v>
                </c:pt>
                <c:pt idx="147">
                  <c:v>0.59900500000000001</c:v>
                </c:pt>
                <c:pt idx="148">
                  <c:v>0.60424299999999997</c:v>
                </c:pt>
                <c:pt idx="149">
                  <c:v>0.60946900000000004</c:v>
                </c:pt>
                <c:pt idx="150">
                  <c:v>0.61468</c:v>
                </c:pt>
                <c:pt idx="151">
                  <c:v>0.61987800000000004</c:v>
                </c:pt>
                <c:pt idx="152">
                  <c:v>0.62506099999999998</c:v>
                </c:pt>
                <c:pt idx="153">
                  <c:v>0.63022999999999996</c:v>
                </c:pt>
                <c:pt idx="154">
                  <c:v>0.63538399999999995</c:v>
                </c:pt>
                <c:pt idx="155">
                  <c:v>0.64052200000000004</c:v>
                </c:pt>
                <c:pt idx="156">
                  <c:v>0.645644</c:v>
                </c:pt>
                <c:pt idx="157">
                  <c:v>0.65075000000000005</c:v>
                </c:pt>
                <c:pt idx="158">
                  <c:v>0.65583999999999998</c:v>
                </c:pt>
                <c:pt idx="159">
                  <c:v>0.66091299999999997</c:v>
                </c:pt>
                <c:pt idx="160">
                  <c:v>0.66596900000000003</c:v>
                </c:pt>
                <c:pt idx="161">
                  <c:v>0.67100700000000002</c:v>
                </c:pt>
                <c:pt idx="162">
                  <c:v>0.67602700000000004</c:v>
                </c:pt>
                <c:pt idx="163">
                  <c:v>0.68103000000000002</c:v>
                </c:pt>
                <c:pt idx="164">
                  <c:v>0.68601400000000001</c:v>
                </c:pt>
                <c:pt idx="165">
                  <c:v>0.69097900000000001</c:v>
                </c:pt>
                <c:pt idx="166">
                  <c:v>0.69592500000000002</c:v>
                </c:pt>
                <c:pt idx="167">
                  <c:v>0.70085200000000003</c:v>
                </c:pt>
                <c:pt idx="168">
                  <c:v>0.70575900000000003</c:v>
                </c:pt>
                <c:pt idx="169">
                  <c:v>0.710646</c:v>
                </c:pt>
                <c:pt idx="170">
                  <c:v>0.71551299999999995</c:v>
                </c:pt>
                <c:pt idx="171">
                  <c:v>0.72035899999999997</c:v>
                </c:pt>
                <c:pt idx="172">
                  <c:v>0.72518499999999997</c:v>
                </c:pt>
                <c:pt idx="173">
                  <c:v>0.72999000000000003</c:v>
                </c:pt>
                <c:pt idx="174">
                  <c:v>0.73477300000000001</c:v>
                </c:pt>
                <c:pt idx="175">
                  <c:v>0.73953500000000005</c:v>
                </c:pt>
                <c:pt idx="176">
                  <c:v>0.74427500000000002</c:v>
                </c:pt>
                <c:pt idx="177">
                  <c:v>0.74899300000000002</c:v>
                </c:pt>
                <c:pt idx="178">
                  <c:v>0.75368800000000002</c:v>
                </c:pt>
                <c:pt idx="179">
                  <c:v>0.75836099999999995</c:v>
                </c:pt>
                <c:pt idx="180">
                  <c:v>0.76301099999999999</c:v>
                </c:pt>
                <c:pt idx="181">
                  <c:v>0.76763800000000004</c:v>
                </c:pt>
                <c:pt idx="182">
                  <c:v>0.77224199999999998</c:v>
                </c:pt>
                <c:pt idx="183">
                  <c:v>0.77682200000000001</c:v>
                </c:pt>
                <c:pt idx="184">
                  <c:v>0.78137900000000005</c:v>
                </c:pt>
                <c:pt idx="185">
                  <c:v>0.78591200000000005</c:v>
                </c:pt>
                <c:pt idx="186">
                  <c:v>0.79042000000000001</c:v>
                </c:pt>
                <c:pt idx="187">
                  <c:v>0.79490499999999997</c:v>
                </c:pt>
                <c:pt idx="188">
                  <c:v>0.79936499999999999</c:v>
                </c:pt>
                <c:pt idx="189">
                  <c:v>0.80379999999999996</c:v>
                </c:pt>
                <c:pt idx="190">
                  <c:v>0.80820999999999998</c:v>
                </c:pt>
                <c:pt idx="191">
                  <c:v>0.81259499999999996</c:v>
                </c:pt>
                <c:pt idx="192">
                  <c:v>0.81695399999999996</c:v>
                </c:pt>
                <c:pt idx="193">
                  <c:v>0.82128900000000005</c:v>
                </c:pt>
                <c:pt idx="194">
                  <c:v>0.82559700000000003</c:v>
                </c:pt>
                <c:pt idx="195">
                  <c:v>0.82987999999999995</c:v>
                </c:pt>
                <c:pt idx="196">
                  <c:v>0.83413700000000002</c:v>
                </c:pt>
                <c:pt idx="197">
                  <c:v>0.83836699999999997</c:v>
                </c:pt>
                <c:pt idx="198">
                  <c:v>0.84257199999999999</c:v>
                </c:pt>
                <c:pt idx="199">
                  <c:v>0.84675</c:v>
                </c:pt>
                <c:pt idx="200">
                  <c:v>0.85090100000000002</c:v>
                </c:pt>
                <c:pt idx="201">
                  <c:v>0.85502500000000003</c:v>
                </c:pt>
                <c:pt idx="202">
                  <c:v>0.85912299999999997</c:v>
                </c:pt>
                <c:pt idx="203">
                  <c:v>0.86319400000000002</c:v>
                </c:pt>
                <c:pt idx="204">
                  <c:v>0.86723700000000004</c:v>
                </c:pt>
                <c:pt idx="205">
                  <c:v>0.87125300000000006</c:v>
                </c:pt>
                <c:pt idx="206">
                  <c:v>0.87524199999999996</c:v>
                </c:pt>
                <c:pt idx="207">
                  <c:v>0.87920299999999996</c:v>
                </c:pt>
                <c:pt idx="208">
                  <c:v>0.88313699999999995</c:v>
                </c:pt>
                <c:pt idx="209">
                  <c:v>0.88704300000000003</c:v>
                </c:pt>
                <c:pt idx="210">
                  <c:v>0.89092099999999996</c:v>
                </c:pt>
                <c:pt idx="211">
                  <c:v>0.89477099999999998</c:v>
                </c:pt>
                <c:pt idx="212">
                  <c:v>0.89859199999999995</c:v>
                </c:pt>
                <c:pt idx="213">
                  <c:v>0.90238600000000002</c:v>
                </c:pt>
                <c:pt idx="214">
                  <c:v>0.90615199999999996</c:v>
                </c:pt>
                <c:pt idx="215">
                  <c:v>0.90988899999999995</c:v>
                </c:pt>
                <c:pt idx="216">
                  <c:v>0.91359699999999999</c:v>
                </c:pt>
                <c:pt idx="217">
                  <c:v>0.91727700000000001</c:v>
                </c:pt>
                <c:pt idx="218">
                  <c:v>0.920929</c:v>
                </c:pt>
                <c:pt idx="219">
                  <c:v>0.92455200000000004</c:v>
                </c:pt>
                <c:pt idx="220">
                  <c:v>0.92814600000000003</c:v>
                </c:pt>
                <c:pt idx="221">
                  <c:v>0.93171099999999996</c:v>
                </c:pt>
                <c:pt idx="222">
                  <c:v>0.93524700000000005</c:v>
                </c:pt>
                <c:pt idx="223">
                  <c:v>0.93875500000000001</c:v>
                </c:pt>
                <c:pt idx="224">
                  <c:v>0.94223299999999999</c:v>
                </c:pt>
                <c:pt idx="225">
                  <c:v>0.94568200000000002</c:v>
                </c:pt>
                <c:pt idx="226">
                  <c:v>0.94910300000000003</c:v>
                </c:pt>
                <c:pt idx="227">
                  <c:v>0.95249399999999995</c:v>
                </c:pt>
                <c:pt idx="228">
                  <c:v>0.95585600000000004</c:v>
                </c:pt>
                <c:pt idx="229">
                  <c:v>0.95918800000000004</c:v>
                </c:pt>
                <c:pt idx="230">
                  <c:v>0.96249200000000001</c:v>
                </c:pt>
                <c:pt idx="231">
                  <c:v>0.96576600000000001</c:v>
                </c:pt>
                <c:pt idx="232">
                  <c:v>0.96901000000000004</c:v>
                </c:pt>
                <c:pt idx="233">
                  <c:v>0.97222600000000003</c:v>
                </c:pt>
                <c:pt idx="234">
                  <c:v>0.97541100000000003</c:v>
                </c:pt>
                <c:pt idx="235">
                  <c:v>0.97856799999999999</c:v>
                </c:pt>
                <c:pt idx="236">
                  <c:v>0.98169499999999998</c:v>
                </c:pt>
                <c:pt idx="237">
                  <c:v>0.984792</c:v>
                </c:pt>
                <c:pt idx="238">
                  <c:v>0.98786099999999999</c:v>
                </c:pt>
                <c:pt idx="239">
                  <c:v>0.99089899999999997</c:v>
                </c:pt>
                <c:pt idx="240">
                  <c:v>0.99390800000000001</c:v>
                </c:pt>
                <c:pt idx="241">
                  <c:v>0.996888</c:v>
                </c:pt>
                <c:pt idx="242">
                  <c:v>0.999838</c:v>
                </c:pt>
                <c:pt idx="243">
                  <c:v>1.0027600000000001</c:v>
                </c:pt>
                <c:pt idx="244">
                  <c:v>1.0056499999999999</c:v>
                </c:pt>
                <c:pt idx="245">
                  <c:v>1.00851</c:v>
                </c:pt>
                <c:pt idx="246">
                  <c:v>1.0113399999999999</c:v>
                </c:pt>
                <c:pt idx="247">
                  <c:v>1.0141500000000001</c:v>
                </c:pt>
                <c:pt idx="248">
                  <c:v>1.01692</c:v>
                </c:pt>
                <c:pt idx="249">
                  <c:v>1.01966</c:v>
                </c:pt>
                <c:pt idx="250">
                  <c:v>1.0223800000000001</c:v>
                </c:pt>
                <c:pt idx="251">
                  <c:v>1.0250600000000001</c:v>
                </c:pt>
                <c:pt idx="252">
                  <c:v>1.02772</c:v>
                </c:pt>
                <c:pt idx="253">
                  <c:v>1.0303500000000001</c:v>
                </c:pt>
                <c:pt idx="254">
                  <c:v>1.03294</c:v>
                </c:pt>
                <c:pt idx="255">
                  <c:v>1.0355099999999999</c:v>
                </c:pt>
                <c:pt idx="256">
                  <c:v>1.0380499999999999</c:v>
                </c:pt>
                <c:pt idx="257">
                  <c:v>1.0405599999999999</c:v>
                </c:pt>
                <c:pt idx="258">
                  <c:v>1.04304</c:v>
                </c:pt>
                <c:pt idx="259">
                  <c:v>1.04549</c:v>
                </c:pt>
                <c:pt idx="260">
                  <c:v>1.04792</c:v>
                </c:pt>
                <c:pt idx="261">
                  <c:v>1.0503100000000001</c:v>
                </c:pt>
                <c:pt idx="262">
                  <c:v>1.05267</c:v>
                </c:pt>
                <c:pt idx="263">
                  <c:v>1.05501</c:v>
                </c:pt>
                <c:pt idx="264">
                  <c:v>1.05732</c:v>
                </c:pt>
                <c:pt idx="265">
                  <c:v>1.0596000000000001</c:v>
                </c:pt>
                <c:pt idx="266">
                  <c:v>1.06185</c:v>
                </c:pt>
                <c:pt idx="267">
                  <c:v>1.0640700000000001</c:v>
                </c:pt>
                <c:pt idx="268">
                  <c:v>1.06626</c:v>
                </c:pt>
                <c:pt idx="269">
                  <c:v>1.0684199999999999</c:v>
                </c:pt>
                <c:pt idx="270">
                  <c:v>1.07056</c:v>
                </c:pt>
                <c:pt idx="271">
                  <c:v>1.07267</c:v>
                </c:pt>
                <c:pt idx="272">
                  <c:v>1.07474</c:v>
                </c:pt>
                <c:pt idx="273">
                  <c:v>1.0768</c:v>
                </c:pt>
                <c:pt idx="274">
                  <c:v>1.0788199999999999</c:v>
                </c:pt>
                <c:pt idx="275">
                  <c:v>1.08081</c:v>
                </c:pt>
                <c:pt idx="276">
                  <c:v>1.0827800000000001</c:v>
                </c:pt>
                <c:pt idx="277">
                  <c:v>1.0847199999999999</c:v>
                </c:pt>
                <c:pt idx="278">
                  <c:v>1.08663</c:v>
                </c:pt>
                <c:pt idx="279">
                  <c:v>1.0885100000000001</c:v>
                </c:pt>
                <c:pt idx="280">
                  <c:v>1.0903700000000001</c:v>
                </c:pt>
                <c:pt idx="281">
                  <c:v>1.0922000000000001</c:v>
                </c:pt>
                <c:pt idx="282">
                  <c:v>1.0940000000000001</c:v>
                </c:pt>
                <c:pt idx="283">
                  <c:v>1.0957699999999999</c:v>
                </c:pt>
                <c:pt idx="284">
                  <c:v>1.0975200000000001</c:v>
                </c:pt>
                <c:pt idx="285">
                  <c:v>1.09924</c:v>
                </c:pt>
                <c:pt idx="286">
                  <c:v>1.10093</c:v>
                </c:pt>
                <c:pt idx="287">
                  <c:v>1.10259</c:v>
                </c:pt>
                <c:pt idx="288">
                  <c:v>1.10423</c:v>
                </c:pt>
                <c:pt idx="289">
                  <c:v>1.1058399999999999</c:v>
                </c:pt>
                <c:pt idx="290">
                  <c:v>1.1074299999999999</c:v>
                </c:pt>
                <c:pt idx="291">
                  <c:v>1.1089899999999999</c:v>
                </c:pt>
                <c:pt idx="292">
                  <c:v>1.11052</c:v>
                </c:pt>
                <c:pt idx="293">
                  <c:v>1.1120300000000001</c:v>
                </c:pt>
                <c:pt idx="294">
                  <c:v>1.11351</c:v>
                </c:pt>
                <c:pt idx="295">
                  <c:v>1.11496</c:v>
                </c:pt>
                <c:pt idx="296">
                  <c:v>1.11639</c:v>
                </c:pt>
                <c:pt idx="297">
                  <c:v>1.1177900000000001</c:v>
                </c:pt>
                <c:pt idx="298">
                  <c:v>1.11917</c:v>
                </c:pt>
                <c:pt idx="299">
                  <c:v>1.12052</c:v>
                </c:pt>
                <c:pt idx="300">
                  <c:v>1.1218399999999999</c:v>
                </c:pt>
                <c:pt idx="301">
                  <c:v>1.12314</c:v>
                </c:pt>
                <c:pt idx="302">
                  <c:v>1.12442</c:v>
                </c:pt>
                <c:pt idx="303">
                  <c:v>1.1256699999999999</c:v>
                </c:pt>
                <c:pt idx="304">
                  <c:v>1.1268899999999999</c:v>
                </c:pt>
                <c:pt idx="305">
                  <c:v>1.12809</c:v>
                </c:pt>
                <c:pt idx="306">
                  <c:v>1.12927</c:v>
                </c:pt>
                <c:pt idx="307">
                  <c:v>1.13042</c:v>
                </c:pt>
                <c:pt idx="308">
                  <c:v>1.1315500000000001</c:v>
                </c:pt>
                <c:pt idx="309">
                  <c:v>1.1326499999999999</c:v>
                </c:pt>
                <c:pt idx="310">
                  <c:v>1.1337299999999999</c:v>
                </c:pt>
                <c:pt idx="311">
                  <c:v>1.1347799999999999</c:v>
                </c:pt>
                <c:pt idx="312">
                  <c:v>1.13581</c:v>
                </c:pt>
                <c:pt idx="313">
                  <c:v>1.1368199999999999</c:v>
                </c:pt>
                <c:pt idx="314">
                  <c:v>1.1377999999999999</c:v>
                </c:pt>
                <c:pt idx="315">
                  <c:v>1.13876</c:v>
                </c:pt>
                <c:pt idx="316">
                  <c:v>1.1396999999999999</c:v>
                </c:pt>
                <c:pt idx="317">
                  <c:v>1.1406099999999999</c:v>
                </c:pt>
                <c:pt idx="318">
                  <c:v>1.1415</c:v>
                </c:pt>
                <c:pt idx="319">
                  <c:v>1.1423700000000001</c:v>
                </c:pt>
                <c:pt idx="320">
                  <c:v>1.1432100000000001</c:v>
                </c:pt>
                <c:pt idx="321">
                  <c:v>1.1440300000000001</c:v>
                </c:pt>
                <c:pt idx="322">
                  <c:v>1.14483</c:v>
                </c:pt>
                <c:pt idx="323">
                  <c:v>1.14561</c:v>
                </c:pt>
                <c:pt idx="324">
                  <c:v>1.14636</c:v>
                </c:pt>
                <c:pt idx="325">
                  <c:v>1.1470899999999999</c:v>
                </c:pt>
                <c:pt idx="326">
                  <c:v>1.1477999999999999</c:v>
                </c:pt>
                <c:pt idx="327">
                  <c:v>1.14849</c:v>
                </c:pt>
                <c:pt idx="328">
                  <c:v>1.14916</c:v>
                </c:pt>
                <c:pt idx="329">
                  <c:v>1.14981</c:v>
                </c:pt>
                <c:pt idx="330">
                  <c:v>1.1504300000000001</c:v>
                </c:pt>
                <c:pt idx="331">
                  <c:v>1.15103</c:v>
                </c:pt>
                <c:pt idx="332">
                  <c:v>1.1516200000000001</c:v>
                </c:pt>
                <c:pt idx="333">
                  <c:v>1.15218</c:v>
                </c:pt>
                <c:pt idx="334">
                  <c:v>1.15272</c:v>
                </c:pt>
                <c:pt idx="335">
                  <c:v>1.15324</c:v>
                </c:pt>
                <c:pt idx="336">
                  <c:v>1.15374</c:v>
                </c:pt>
                <c:pt idx="337">
                  <c:v>1.15422</c:v>
                </c:pt>
                <c:pt idx="338">
                  <c:v>1.1546799999999999</c:v>
                </c:pt>
                <c:pt idx="339">
                  <c:v>1.1551199999999999</c:v>
                </c:pt>
                <c:pt idx="340">
                  <c:v>1.15554</c:v>
                </c:pt>
                <c:pt idx="341">
                  <c:v>1.15594</c:v>
                </c:pt>
                <c:pt idx="342">
                  <c:v>1.15632</c:v>
                </c:pt>
                <c:pt idx="343">
                  <c:v>1.1566799999999999</c:v>
                </c:pt>
                <c:pt idx="344">
                  <c:v>1.1570199999999999</c:v>
                </c:pt>
                <c:pt idx="345">
                  <c:v>1.1573500000000001</c:v>
                </c:pt>
                <c:pt idx="346">
                  <c:v>1.1576500000000001</c:v>
                </c:pt>
                <c:pt idx="347">
                  <c:v>1.15794</c:v>
                </c:pt>
                <c:pt idx="348">
                  <c:v>1.15821</c:v>
                </c:pt>
                <c:pt idx="349">
                  <c:v>1.15846</c:v>
                </c:pt>
                <c:pt idx="350">
                  <c:v>1.15869</c:v>
                </c:pt>
                <c:pt idx="351">
                  <c:v>1.1589</c:v>
                </c:pt>
                <c:pt idx="352">
                  <c:v>1.1591</c:v>
                </c:pt>
                <c:pt idx="353">
                  <c:v>1.15927</c:v>
                </c:pt>
                <c:pt idx="354">
                  <c:v>1.15943</c:v>
                </c:pt>
                <c:pt idx="355">
                  <c:v>1.1595800000000001</c:v>
                </c:pt>
                <c:pt idx="356">
                  <c:v>1.1597</c:v>
                </c:pt>
                <c:pt idx="357">
                  <c:v>1.15981</c:v>
                </c:pt>
                <c:pt idx="358">
                  <c:v>1.1598999999999999</c:v>
                </c:pt>
                <c:pt idx="359">
                  <c:v>1.15998</c:v>
                </c:pt>
                <c:pt idx="360">
                  <c:v>1.1600299999999999</c:v>
                </c:pt>
                <c:pt idx="361">
                  <c:v>1.16008</c:v>
                </c:pt>
                <c:pt idx="362">
                  <c:v>1.1600999999999999</c:v>
                </c:pt>
                <c:pt idx="363">
                  <c:v>1.16011</c:v>
                </c:pt>
                <c:pt idx="364">
                  <c:v>1.1600999999999999</c:v>
                </c:pt>
                <c:pt idx="365">
                  <c:v>1.16008</c:v>
                </c:pt>
                <c:pt idx="366">
                  <c:v>1.16004</c:v>
                </c:pt>
                <c:pt idx="367">
                  <c:v>1.1599900000000001</c:v>
                </c:pt>
                <c:pt idx="368">
                  <c:v>1.1599200000000001</c:v>
                </c:pt>
                <c:pt idx="369">
                  <c:v>1.15984</c:v>
                </c:pt>
                <c:pt idx="370">
                  <c:v>1.15974</c:v>
                </c:pt>
                <c:pt idx="371">
                  <c:v>1.1596200000000001</c:v>
                </c:pt>
                <c:pt idx="372">
                  <c:v>1.1595</c:v>
                </c:pt>
                <c:pt idx="373">
                  <c:v>1.1593500000000001</c:v>
                </c:pt>
                <c:pt idx="374">
                  <c:v>1.1592</c:v>
                </c:pt>
                <c:pt idx="375">
                  <c:v>1.1590199999999999</c:v>
                </c:pt>
                <c:pt idx="376">
                  <c:v>1.1588400000000001</c:v>
                </c:pt>
                <c:pt idx="377">
                  <c:v>1.1586399999999999</c:v>
                </c:pt>
                <c:pt idx="378">
                  <c:v>1.1584300000000001</c:v>
                </c:pt>
                <c:pt idx="379">
                  <c:v>1.1581999999999999</c:v>
                </c:pt>
                <c:pt idx="380">
                  <c:v>1.1579600000000001</c:v>
                </c:pt>
                <c:pt idx="381">
                  <c:v>1.15771</c:v>
                </c:pt>
                <c:pt idx="382">
                  <c:v>1.15744</c:v>
                </c:pt>
                <c:pt idx="383">
                  <c:v>1.15716</c:v>
                </c:pt>
                <c:pt idx="384">
                  <c:v>1.1568700000000001</c:v>
                </c:pt>
                <c:pt idx="385">
                  <c:v>1.15656</c:v>
                </c:pt>
                <c:pt idx="386">
                  <c:v>1.15625</c:v>
                </c:pt>
                <c:pt idx="387">
                  <c:v>1.1559200000000001</c:v>
                </c:pt>
                <c:pt idx="388">
                  <c:v>1.1555800000000001</c:v>
                </c:pt>
                <c:pt idx="389">
                  <c:v>1.1552199999999999</c:v>
                </c:pt>
                <c:pt idx="390">
                  <c:v>1.15486</c:v>
                </c:pt>
                <c:pt idx="391">
                  <c:v>1.15448</c:v>
                </c:pt>
                <c:pt idx="392">
                  <c:v>1.1540900000000001</c:v>
                </c:pt>
                <c:pt idx="393">
                  <c:v>1.1536900000000001</c:v>
                </c:pt>
                <c:pt idx="394">
                  <c:v>1.1532800000000001</c:v>
                </c:pt>
                <c:pt idx="395">
                  <c:v>1.15286</c:v>
                </c:pt>
                <c:pt idx="396">
                  <c:v>1.15242</c:v>
                </c:pt>
                <c:pt idx="397">
                  <c:v>1.15198</c:v>
                </c:pt>
                <c:pt idx="398">
                  <c:v>1.1515299999999999</c:v>
                </c:pt>
                <c:pt idx="399">
                  <c:v>1.15106</c:v>
                </c:pt>
                <c:pt idx="400">
                  <c:v>1.15059</c:v>
                </c:pt>
                <c:pt idx="401">
                  <c:v>1.1500999999999999</c:v>
                </c:pt>
                <c:pt idx="402">
                  <c:v>1.14961</c:v>
                </c:pt>
                <c:pt idx="403">
                  <c:v>1.1491</c:v>
                </c:pt>
                <c:pt idx="404">
                  <c:v>1.1485799999999999</c:v>
                </c:pt>
                <c:pt idx="405">
                  <c:v>1.1480600000000001</c:v>
                </c:pt>
                <c:pt idx="406">
                  <c:v>1.1475299999999999</c:v>
                </c:pt>
                <c:pt idx="407">
                  <c:v>1.1469800000000001</c:v>
                </c:pt>
                <c:pt idx="408">
                  <c:v>1.1464300000000001</c:v>
                </c:pt>
                <c:pt idx="409">
                  <c:v>1.1458699999999999</c:v>
                </c:pt>
                <c:pt idx="410">
                  <c:v>1.1453</c:v>
                </c:pt>
                <c:pt idx="411">
                  <c:v>1.14472</c:v>
                </c:pt>
                <c:pt idx="412">
                  <c:v>1.1441300000000001</c:v>
                </c:pt>
                <c:pt idx="413">
                  <c:v>1.14354</c:v>
                </c:pt>
                <c:pt idx="414">
                  <c:v>1.14293</c:v>
                </c:pt>
                <c:pt idx="415">
                  <c:v>1.14232</c:v>
                </c:pt>
                <c:pt idx="416">
                  <c:v>1.1416999999999999</c:v>
                </c:pt>
                <c:pt idx="417">
                  <c:v>1.14107</c:v>
                </c:pt>
                <c:pt idx="418">
                  <c:v>1.1404399999999999</c:v>
                </c:pt>
                <c:pt idx="419">
                  <c:v>1.1397900000000001</c:v>
                </c:pt>
                <c:pt idx="420">
                  <c:v>1.13914</c:v>
                </c:pt>
                <c:pt idx="421">
                  <c:v>1.13849</c:v>
                </c:pt>
                <c:pt idx="422">
                  <c:v>1.1378200000000001</c:v>
                </c:pt>
                <c:pt idx="423">
                  <c:v>1.1371500000000001</c:v>
                </c:pt>
                <c:pt idx="424">
                  <c:v>1.1364700000000001</c:v>
                </c:pt>
                <c:pt idx="425">
                  <c:v>1.13578</c:v>
                </c:pt>
                <c:pt idx="426">
                  <c:v>1.1350899999999999</c:v>
                </c:pt>
                <c:pt idx="427">
                  <c:v>1.13439</c:v>
                </c:pt>
                <c:pt idx="428">
                  <c:v>1.1336900000000001</c:v>
                </c:pt>
                <c:pt idx="429">
                  <c:v>1.1329800000000001</c:v>
                </c:pt>
                <c:pt idx="430">
                  <c:v>1.13226</c:v>
                </c:pt>
                <c:pt idx="431">
                  <c:v>1.13154</c:v>
                </c:pt>
                <c:pt idx="432">
                  <c:v>1.1308100000000001</c:v>
                </c:pt>
                <c:pt idx="433">
                  <c:v>1.1300699999999999</c:v>
                </c:pt>
                <c:pt idx="434">
                  <c:v>1.1293299999999999</c:v>
                </c:pt>
                <c:pt idx="435">
                  <c:v>1.12859</c:v>
                </c:pt>
                <c:pt idx="436">
                  <c:v>1.12784</c:v>
                </c:pt>
                <c:pt idx="437">
                  <c:v>1.1270800000000001</c:v>
                </c:pt>
                <c:pt idx="438">
                  <c:v>1.12632</c:v>
                </c:pt>
                <c:pt idx="439">
                  <c:v>1.1255599999999999</c:v>
                </c:pt>
                <c:pt idx="440">
                  <c:v>1.12479</c:v>
                </c:pt>
                <c:pt idx="441">
                  <c:v>1.12401</c:v>
                </c:pt>
                <c:pt idx="442">
                  <c:v>1.12323</c:v>
                </c:pt>
                <c:pt idx="443">
                  <c:v>1.1224499999999999</c:v>
                </c:pt>
                <c:pt idx="444">
                  <c:v>1.1216600000000001</c:v>
                </c:pt>
                <c:pt idx="445">
                  <c:v>1.12086</c:v>
                </c:pt>
                <c:pt idx="446">
                  <c:v>1.1200699999999999</c:v>
                </c:pt>
                <c:pt idx="447">
                  <c:v>1.11927</c:v>
                </c:pt>
                <c:pt idx="448">
                  <c:v>1.11846</c:v>
                </c:pt>
                <c:pt idx="449">
                  <c:v>1.1176600000000001</c:v>
                </c:pt>
                <c:pt idx="450">
                  <c:v>1.1168400000000001</c:v>
                </c:pt>
                <c:pt idx="451">
                  <c:v>1.1160300000000001</c:v>
                </c:pt>
                <c:pt idx="452">
                  <c:v>1.11521</c:v>
                </c:pt>
                <c:pt idx="453">
                  <c:v>1.11439</c:v>
                </c:pt>
                <c:pt idx="454">
                  <c:v>1.1135600000000001</c:v>
                </c:pt>
                <c:pt idx="455">
                  <c:v>1.1127400000000001</c:v>
                </c:pt>
                <c:pt idx="456">
                  <c:v>1.11191</c:v>
                </c:pt>
                <c:pt idx="457">
                  <c:v>1.11107</c:v>
                </c:pt>
                <c:pt idx="458">
                  <c:v>1.1102399999999999</c:v>
                </c:pt>
                <c:pt idx="459">
                  <c:v>1.1093999999999999</c:v>
                </c:pt>
                <c:pt idx="460">
                  <c:v>1.10856</c:v>
                </c:pt>
                <c:pt idx="461">
                  <c:v>1.10771</c:v>
                </c:pt>
                <c:pt idx="462">
                  <c:v>1.10687</c:v>
                </c:pt>
                <c:pt idx="463">
                  <c:v>1.10602</c:v>
                </c:pt>
                <c:pt idx="464">
                  <c:v>1.10517</c:v>
                </c:pt>
                <c:pt idx="465">
                  <c:v>1.10432</c:v>
                </c:pt>
                <c:pt idx="466">
                  <c:v>1.1034600000000001</c:v>
                </c:pt>
                <c:pt idx="467">
                  <c:v>1.1026100000000001</c:v>
                </c:pt>
                <c:pt idx="468">
                  <c:v>1.10175</c:v>
                </c:pt>
                <c:pt idx="469">
                  <c:v>1.1008899999999999</c:v>
                </c:pt>
                <c:pt idx="470">
                  <c:v>1.1000300000000001</c:v>
                </c:pt>
                <c:pt idx="471">
                  <c:v>1.09917</c:v>
                </c:pt>
                <c:pt idx="472">
                  <c:v>1.0983099999999999</c:v>
                </c:pt>
                <c:pt idx="473">
                  <c:v>1.09745</c:v>
                </c:pt>
                <c:pt idx="474">
                  <c:v>1.0965800000000001</c:v>
                </c:pt>
                <c:pt idx="475">
                  <c:v>1.09572</c:v>
                </c:pt>
                <c:pt idx="476">
                  <c:v>1.0948500000000001</c:v>
                </c:pt>
                <c:pt idx="477">
                  <c:v>1.09399</c:v>
                </c:pt>
                <c:pt idx="478">
                  <c:v>1.0931200000000001</c:v>
                </c:pt>
                <c:pt idx="479">
                  <c:v>1.0922499999999999</c:v>
                </c:pt>
                <c:pt idx="480">
                  <c:v>1.09138</c:v>
                </c:pt>
                <c:pt idx="481">
                  <c:v>1.0905100000000001</c:v>
                </c:pt>
                <c:pt idx="482">
                  <c:v>1.0896399999999999</c:v>
                </c:pt>
                <c:pt idx="483">
                  <c:v>1.08877</c:v>
                </c:pt>
                <c:pt idx="484">
                  <c:v>1.0879000000000001</c:v>
                </c:pt>
                <c:pt idx="485">
                  <c:v>1.08704</c:v>
                </c:pt>
                <c:pt idx="486">
                  <c:v>1.0861700000000001</c:v>
                </c:pt>
                <c:pt idx="487">
                  <c:v>1.0852999999999999</c:v>
                </c:pt>
                <c:pt idx="488">
                  <c:v>1.08443</c:v>
                </c:pt>
                <c:pt idx="489">
                  <c:v>1.0835600000000001</c:v>
                </c:pt>
                <c:pt idx="490">
                  <c:v>1.0826899999999999</c:v>
                </c:pt>
                <c:pt idx="491">
                  <c:v>1.08182</c:v>
                </c:pt>
                <c:pt idx="492">
                  <c:v>1.0809599999999999</c:v>
                </c:pt>
                <c:pt idx="493">
                  <c:v>1.08009</c:v>
                </c:pt>
                <c:pt idx="494">
                  <c:v>1.0792200000000001</c:v>
                </c:pt>
                <c:pt idx="495">
                  <c:v>1.07836</c:v>
                </c:pt>
                <c:pt idx="496">
                  <c:v>1.0774999999999999</c:v>
                </c:pt>
                <c:pt idx="497">
                  <c:v>1.07663</c:v>
                </c:pt>
                <c:pt idx="498">
                  <c:v>1.0757699999999999</c:v>
                </c:pt>
                <c:pt idx="499">
                  <c:v>1.07491</c:v>
                </c:pt>
                <c:pt idx="500">
                  <c:v>1.0740499999999999</c:v>
                </c:pt>
                <c:pt idx="501">
                  <c:v>1.0731900000000001</c:v>
                </c:pt>
                <c:pt idx="502">
                  <c:v>1.07233</c:v>
                </c:pt>
                <c:pt idx="503">
                  <c:v>1.07148</c:v>
                </c:pt>
                <c:pt idx="504">
                  <c:v>1.0706199999999999</c:v>
                </c:pt>
                <c:pt idx="505">
                  <c:v>1.0697700000000001</c:v>
                </c:pt>
                <c:pt idx="506">
                  <c:v>1.0689200000000001</c:v>
                </c:pt>
                <c:pt idx="507">
                  <c:v>1.0680700000000001</c:v>
                </c:pt>
                <c:pt idx="508">
                  <c:v>1.0672200000000001</c:v>
                </c:pt>
                <c:pt idx="509">
                  <c:v>1.0663800000000001</c:v>
                </c:pt>
                <c:pt idx="510">
                  <c:v>1.0655300000000001</c:v>
                </c:pt>
                <c:pt idx="511">
                  <c:v>1.0646899999999999</c:v>
                </c:pt>
                <c:pt idx="512">
                  <c:v>1.06385</c:v>
                </c:pt>
                <c:pt idx="513">
                  <c:v>1.06301</c:v>
                </c:pt>
                <c:pt idx="514">
                  <c:v>1.0621799999999999</c:v>
                </c:pt>
                <c:pt idx="515">
                  <c:v>1.06135</c:v>
                </c:pt>
                <c:pt idx="516">
                  <c:v>1.0605100000000001</c:v>
                </c:pt>
                <c:pt idx="517">
                  <c:v>1.05969</c:v>
                </c:pt>
                <c:pt idx="518">
                  <c:v>1.0588599999999999</c:v>
                </c:pt>
                <c:pt idx="519">
                  <c:v>1.05803</c:v>
                </c:pt>
                <c:pt idx="520">
                  <c:v>1.05721</c:v>
                </c:pt>
                <c:pt idx="521">
                  <c:v>1.0563899999999999</c:v>
                </c:pt>
                <c:pt idx="522">
                  <c:v>1.05558</c:v>
                </c:pt>
                <c:pt idx="523">
                  <c:v>1.0547599999999999</c:v>
                </c:pt>
                <c:pt idx="524">
                  <c:v>1.0539499999999999</c:v>
                </c:pt>
                <c:pt idx="525">
                  <c:v>1.05314</c:v>
                </c:pt>
                <c:pt idx="526">
                  <c:v>1.0523400000000001</c:v>
                </c:pt>
                <c:pt idx="527">
                  <c:v>1.0515399999999999</c:v>
                </c:pt>
                <c:pt idx="528">
                  <c:v>1.05074</c:v>
                </c:pt>
                <c:pt idx="529">
                  <c:v>1.0499400000000001</c:v>
                </c:pt>
                <c:pt idx="530">
                  <c:v>1.04915</c:v>
                </c:pt>
                <c:pt idx="531">
                  <c:v>1.04836</c:v>
                </c:pt>
                <c:pt idx="532">
                  <c:v>1.0475699999999999</c:v>
                </c:pt>
                <c:pt idx="533">
                  <c:v>1.04678</c:v>
                </c:pt>
                <c:pt idx="534">
                  <c:v>1.046</c:v>
                </c:pt>
                <c:pt idx="535">
                  <c:v>1.04522</c:v>
                </c:pt>
                <c:pt idx="536">
                  <c:v>1.0444500000000001</c:v>
                </c:pt>
                <c:pt idx="537">
                  <c:v>1.0436799999999999</c:v>
                </c:pt>
                <c:pt idx="538">
                  <c:v>1.04291</c:v>
                </c:pt>
                <c:pt idx="539">
                  <c:v>1.0421499999999999</c:v>
                </c:pt>
                <c:pt idx="540">
                  <c:v>1.04139</c:v>
                </c:pt>
                <c:pt idx="541">
                  <c:v>1.0406299999999999</c:v>
                </c:pt>
                <c:pt idx="542">
                  <c:v>1.0398700000000001</c:v>
                </c:pt>
                <c:pt idx="543">
                  <c:v>1.03912</c:v>
                </c:pt>
                <c:pt idx="544">
                  <c:v>1.0383800000000001</c:v>
                </c:pt>
                <c:pt idx="545">
                  <c:v>1.0376300000000001</c:v>
                </c:pt>
                <c:pt idx="546">
                  <c:v>1.0368900000000001</c:v>
                </c:pt>
                <c:pt idx="547">
                  <c:v>1.03616</c:v>
                </c:pt>
                <c:pt idx="548">
                  <c:v>1.0354300000000001</c:v>
                </c:pt>
                <c:pt idx="549">
                  <c:v>1.0347</c:v>
                </c:pt>
                <c:pt idx="550">
                  <c:v>1.0339799999999999</c:v>
                </c:pt>
                <c:pt idx="551">
                  <c:v>1.0332600000000001</c:v>
                </c:pt>
                <c:pt idx="552">
                  <c:v>1.03254</c:v>
                </c:pt>
                <c:pt idx="553">
                  <c:v>1.03183</c:v>
                </c:pt>
                <c:pt idx="554">
                  <c:v>1.03112</c:v>
                </c:pt>
                <c:pt idx="555">
                  <c:v>1.03041</c:v>
                </c:pt>
                <c:pt idx="556">
                  <c:v>1.0297099999999999</c:v>
                </c:pt>
                <c:pt idx="557">
                  <c:v>1.02902</c:v>
                </c:pt>
                <c:pt idx="558">
                  <c:v>1.0283199999999999</c:v>
                </c:pt>
                <c:pt idx="559">
                  <c:v>1.0276400000000001</c:v>
                </c:pt>
                <c:pt idx="560">
                  <c:v>1.02695</c:v>
                </c:pt>
                <c:pt idx="561">
                  <c:v>1.02627</c:v>
                </c:pt>
                <c:pt idx="562">
                  <c:v>1.0256000000000001</c:v>
                </c:pt>
                <c:pt idx="563">
                  <c:v>1.0249299999999999</c:v>
                </c:pt>
                <c:pt idx="564">
                  <c:v>1.0242599999999999</c:v>
                </c:pt>
                <c:pt idx="565">
                  <c:v>1.0236000000000001</c:v>
                </c:pt>
                <c:pt idx="566">
                  <c:v>1.02294</c:v>
                </c:pt>
                <c:pt idx="567">
                  <c:v>1.0222800000000001</c:v>
                </c:pt>
                <c:pt idx="568">
                  <c:v>1.02163</c:v>
                </c:pt>
                <c:pt idx="569">
                  <c:v>1.0209900000000001</c:v>
                </c:pt>
                <c:pt idx="570">
                  <c:v>1.0203500000000001</c:v>
                </c:pt>
                <c:pt idx="571">
                  <c:v>1.0197099999999999</c:v>
                </c:pt>
                <c:pt idx="572">
                  <c:v>1.01908</c:v>
                </c:pt>
                <c:pt idx="573">
                  <c:v>1.0184500000000001</c:v>
                </c:pt>
                <c:pt idx="574">
                  <c:v>1.01783</c:v>
                </c:pt>
                <c:pt idx="575">
                  <c:v>1.0172099999999999</c:v>
                </c:pt>
                <c:pt idx="576">
                  <c:v>1.0165900000000001</c:v>
                </c:pt>
                <c:pt idx="577">
                  <c:v>1.0159800000000001</c:v>
                </c:pt>
                <c:pt idx="578">
                  <c:v>1.0153799999999999</c:v>
                </c:pt>
                <c:pt idx="579">
                  <c:v>1.01478</c:v>
                </c:pt>
                <c:pt idx="580">
                  <c:v>1.0141800000000001</c:v>
                </c:pt>
                <c:pt idx="581">
                  <c:v>1.01359</c:v>
                </c:pt>
                <c:pt idx="582">
                  <c:v>1.0129999999999999</c:v>
                </c:pt>
                <c:pt idx="583">
                  <c:v>1.0124200000000001</c:v>
                </c:pt>
                <c:pt idx="584">
                  <c:v>1.0118400000000001</c:v>
                </c:pt>
                <c:pt idx="585">
                  <c:v>1.0112699999999999</c:v>
                </c:pt>
                <c:pt idx="586">
                  <c:v>1.0106999999999999</c:v>
                </c:pt>
                <c:pt idx="587">
                  <c:v>1.01013</c:v>
                </c:pt>
                <c:pt idx="588">
                  <c:v>1.0095700000000001</c:v>
                </c:pt>
                <c:pt idx="589">
                  <c:v>1.00902</c:v>
                </c:pt>
                <c:pt idx="590">
                  <c:v>1.00847</c:v>
                </c:pt>
                <c:pt idx="591">
                  <c:v>1.0079199999999999</c:v>
                </c:pt>
                <c:pt idx="592">
                  <c:v>1.0073799999999999</c:v>
                </c:pt>
                <c:pt idx="593">
                  <c:v>1.00684</c:v>
                </c:pt>
                <c:pt idx="594">
                  <c:v>1.00631</c:v>
                </c:pt>
                <c:pt idx="595">
                  <c:v>1.00579</c:v>
                </c:pt>
                <c:pt idx="596">
                  <c:v>1.00526</c:v>
                </c:pt>
                <c:pt idx="597">
                  <c:v>1.00475</c:v>
                </c:pt>
                <c:pt idx="598">
                  <c:v>1.00423</c:v>
                </c:pt>
                <c:pt idx="599">
                  <c:v>1.00373</c:v>
                </c:pt>
                <c:pt idx="600">
                  <c:v>1.00322</c:v>
                </c:pt>
                <c:pt idx="601">
                  <c:v>1.0027200000000001</c:v>
                </c:pt>
                <c:pt idx="602">
                  <c:v>1.00223</c:v>
                </c:pt>
                <c:pt idx="603">
                  <c:v>1.0017400000000001</c:v>
                </c:pt>
                <c:pt idx="604">
                  <c:v>1.00126</c:v>
                </c:pt>
                <c:pt idx="605">
                  <c:v>1.00078</c:v>
                </c:pt>
                <c:pt idx="606">
                  <c:v>1.0003</c:v>
                </c:pt>
                <c:pt idx="607">
                  <c:v>0.99983</c:v>
                </c:pt>
                <c:pt idx="608">
                  <c:v>0.99936499999999995</c:v>
                </c:pt>
                <c:pt idx="609">
                  <c:v>0.99890400000000001</c:v>
                </c:pt>
                <c:pt idx="610">
                  <c:v>0.99844699999999997</c:v>
                </c:pt>
                <c:pt idx="611">
                  <c:v>0.99799599999999999</c:v>
                </c:pt>
                <c:pt idx="612">
                  <c:v>0.99754900000000002</c:v>
                </c:pt>
                <c:pt idx="613">
                  <c:v>0.99710699999999997</c:v>
                </c:pt>
                <c:pt idx="614">
                  <c:v>0.99666999999999994</c:v>
                </c:pt>
                <c:pt idx="615">
                  <c:v>0.99623700000000004</c:v>
                </c:pt>
                <c:pt idx="616">
                  <c:v>0.99580900000000006</c:v>
                </c:pt>
                <c:pt idx="617">
                  <c:v>0.99538599999999999</c:v>
                </c:pt>
                <c:pt idx="618">
                  <c:v>0.99496700000000005</c:v>
                </c:pt>
                <c:pt idx="619">
                  <c:v>0.99455300000000002</c:v>
                </c:pt>
                <c:pt idx="620">
                  <c:v>0.99414400000000003</c:v>
                </c:pt>
                <c:pt idx="621">
                  <c:v>0.99373900000000004</c:v>
                </c:pt>
                <c:pt idx="622">
                  <c:v>0.99334</c:v>
                </c:pt>
                <c:pt idx="623">
                  <c:v>0.99294400000000005</c:v>
                </c:pt>
                <c:pt idx="624">
                  <c:v>0.99255400000000005</c:v>
                </c:pt>
                <c:pt idx="625">
                  <c:v>0.99216800000000005</c:v>
                </c:pt>
                <c:pt idx="626">
                  <c:v>0.99178599999999995</c:v>
                </c:pt>
                <c:pt idx="627">
                  <c:v>0.99141000000000001</c:v>
                </c:pt>
                <c:pt idx="628">
                  <c:v>0.99103799999999997</c:v>
                </c:pt>
                <c:pt idx="629">
                  <c:v>0.99067000000000005</c:v>
                </c:pt>
                <c:pt idx="630">
                  <c:v>0.99030700000000005</c:v>
                </c:pt>
                <c:pt idx="631">
                  <c:v>0.98994899999999997</c:v>
                </c:pt>
                <c:pt idx="632">
                  <c:v>0.989595</c:v>
                </c:pt>
                <c:pt idx="633">
                  <c:v>0.98924599999999996</c:v>
                </c:pt>
                <c:pt idx="634">
                  <c:v>0.98890199999999995</c:v>
                </c:pt>
                <c:pt idx="635">
                  <c:v>0.98856200000000005</c:v>
                </c:pt>
                <c:pt idx="636">
                  <c:v>0.98822600000000005</c:v>
                </c:pt>
                <c:pt idx="637">
                  <c:v>0.98789499999999997</c:v>
                </c:pt>
                <c:pt idx="638">
                  <c:v>0.98756900000000003</c:v>
                </c:pt>
                <c:pt idx="639">
                  <c:v>0.98724699999999999</c:v>
                </c:pt>
                <c:pt idx="640">
                  <c:v>0.98692899999999995</c:v>
                </c:pt>
                <c:pt idx="641">
                  <c:v>0.98661600000000005</c:v>
                </c:pt>
                <c:pt idx="642">
                  <c:v>0.98630799999999996</c:v>
                </c:pt>
                <c:pt idx="643">
                  <c:v>0.98600399999999999</c:v>
                </c:pt>
                <c:pt idx="644">
                  <c:v>0.98570400000000002</c:v>
                </c:pt>
                <c:pt idx="645">
                  <c:v>0.98540899999999998</c:v>
                </c:pt>
                <c:pt idx="646">
                  <c:v>0.98511800000000005</c:v>
                </c:pt>
                <c:pt idx="647">
                  <c:v>0.98483100000000001</c:v>
                </c:pt>
                <c:pt idx="648">
                  <c:v>0.98454900000000001</c:v>
                </c:pt>
                <c:pt idx="649">
                  <c:v>0.98427100000000001</c:v>
                </c:pt>
                <c:pt idx="650">
                  <c:v>0.98399800000000004</c:v>
                </c:pt>
                <c:pt idx="651">
                  <c:v>0.98372899999999996</c:v>
                </c:pt>
                <c:pt idx="652">
                  <c:v>0.983464</c:v>
                </c:pt>
                <c:pt idx="653">
                  <c:v>0.98320300000000005</c:v>
                </c:pt>
                <c:pt idx="654">
                  <c:v>0.98294700000000002</c:v>
                </c:pt>
                <c:pt idx="655">
                  <c:v>0.98269499999999999</c:v>
                </c:pt>
                <c:pt idx="656">
                  <c:v>0.98244699999999996</c:v>
                </c:pt>
                <c:pt idx="657">
                  <c:v>0.98220399999999997</c:v>
                </c:pt>
                <c:pt idx="658">
                  <c:v>0.98196399999999995</c:v>
                </c:pt>
                <c:pt idx="659">
                  <c:v>0.98172899999999996</c:v>
                </c:pt>
                <c:pt idx="660">
                  <c:v>0.98149799999999998</c:v>
                </c:pt>
                <c:pt idx="661">
                  <c:v>0.981271</c:v>
                </c:pt>
                <c:pt idx="662">
                  <c:v>0.98104800000000003</c:v>
                </c:pt>
                <c:pt idx="663">
                  <c:v>0.98082999999999998</c:v>
                </c:pt>
                <c:pt idx="664">
                  <c:v>0.98061500000000001</c:v>
                </c:pt>
                <c:pt idx="665">
                  <c:v>0.98040499999999997</c:v>
                </c:pt>
                <c:pt idx="666">
                  <c:v>0.98019800000000001</c:v>
                </c:pt>
                <c:pt idx="667">
                  <c:v>0.97999599999999998</c:v>
                </c:pt>
                <c:pt idx="668">
                  <c:v>0.97979700000000003</c:v>
                </c:pt>
                <c:pt idx="669">
                  <c:v>0.979603</c:v>
                </c:pt>
                <c:pt idx="670">
                  <c:v>0.97941199999999995</c:v>
                </c:pt>
                <c:pt idx="671">
                  <c:v>0.97922600000000004</c:v>
                </c:pt>
                <c:pt idx="672">
                  <c:v>0.979043</c:v>
                </c:pt>
                <c:pt idx="673">
                  <c:v>0.97886399999999996</c:v>
                </c:pt>
                <c:pt idx="674">
                  <c:v>0.97868900000000003</c:v>
                </c:pt>
                <c:pt idx="675">
                  <c:v>0.978518</c:v>
                </c:pt>
                <c:pt idx="676">
                  <c:v>0.97835099999999997</c:v>
                </c:pt>
                <c:pt idx="677">
                  <c:v>0.97818799999999995</c:v>
                </c:pt>
                <c:pt idx="678">
                  <c:v>0.97802800000000001</c:v>
                </c:pt>
                <c:pt idx="679">
                  <c:v>0.97787299999999999</c:v>
                </c:pt>
                <c:pt idx="680">
                  <c:v>0.97772000000000003</c:v>
                </c:pt>
                <c:pt idx="681">
                  <c:v>0.977572</c:v>
                </c:pt>
                <c:pt idx="682">
                  <c:v>0.97742799999999996</c:v>
                </c:pt>
                <c:pt idx="683">
                  <c:v>0.97728700000000002</c:v>
                </c:pt>
                <c:pt idx="684">
                  <c:v>0.97714900000000005</c:v>
                </c:pt>
                <c:pt idx="685">
                  <c:v>0.977016</c:v>
                </c:pt>
                <c:pt idx="686">
                  <c:v>0.97688600000000003</c:v>
                </c:pt>
                <c:pt idx="687">
                  <c:v>0.97675900000000004</c:v>
                </c:pt>
                <c:pt idx="688">
                  <c:v>0.97663599999999995</c:v>
                </c:pt>
                <c:pt idx="689">
                  <c:v>0.97651699999999997</c:v>
                </c:pt>
                <c:pt idx="690">
                  <c:v>0.97640099999999996</c:v>
                </c:pt>
                <c:pt idx="691">
                  <c:v>0.97628899999999996</c:v>
                </c:pt>
                <c:pt idx="692">
                  <c:v>0.97618000000000005</c:v>
                </c:pt>
                <c:pt idx="693">
                  <c:v>0.97607500000000003</c:v>
                </c:pt>
                <c:pt idx="694">
                  <c:v>0.97597299999999998</c:v>
                </c:pt>
                <c:pt idx="695">
                  <c:v>0.97587400000000002</c:v>
                </c:pt>
                <c:pt idx="696">
                  <c:v>0.97577899999999995</c:v>
                </c:pt>
                <c:pt idx="697">
                  <c:v>0.97568699999999997</c:v>
                </c:pt>
                <c:pt idx="698">
                  <c:v>0.97559899999999999</c:v>
                </c:pt>
                <c:pt idx="699">
                  <c:v>0.97551299999999996</c:v>
                </c:pt>
                <c:pt idx="700">
                  <c:v>0.97543100000000005</c:v>
                </c:pt>
                <c:pt idx="701">
                  <c:v>0.97535300000000003</c:v>
                </c:pt>
                <c:pt idx="702">
                  <c:v>0.97527699999999995</c:v>
                </c:pt>
                <c:pt idx="703">
                  <c:v>0.97520499999999999</c:v>
                </c:pt>
                <c:pt idx="704">
                  <c:v>0.975136</c:v>
                </c:pt>
                <c:pt idx="705">
                  <c:v>0.97506999999999999</c:v>
                </c:pt>
                <c:pt idx="706">
                  <c:v>0.97500699999999996</c:v>
                </c:pt>
                <c:pt idx="707">
                  <c:v>0.97494700000000001</c:v>
                </c:pt>
                <c:pt idx="708">
                  <c:v>0.97489099999999995</c:v>
                </c:pt>
                <c:pt idx="709">
                  <c:v>0.97483699999999995</c:v>
                </c:pt>
                <c:pt idx="710">
                  <c:v>0.97478699999999996</c:v>
                </c:pt>
                <c:pt idx="711">
                  <c:v>0.97473900000000002</c:v>
                </c:pt>
                <c:pt idx="712">
                  <c:v>0.97469399999999995</c:v>
                </c:pt>
                <c:pt idx="713">
                  <c:v>0.97465299999999999</c:v>
                </c:pt>
                <c:pt idx="714">
                  <c:v>0.97461399999999998</c:v>
                </c:pt>
                <c:pt idx="715">
                  <c:v>0.97457800000000006</c:v>
                </c:pt>
                <c:pt idx="716">
                  <c:v>0.97454499999999999</c:v>
                </c:pt>
                <c:pt idx="717">
                  <c:v>0.97451500000000002</c:v>
                </c:pt>
                <c:pt idx="718">
                  <c:v>0.97448800000000002</c:v>
                </c:pt>
                <c:pt idx="719">
                  <c:v>0.974464</c:v>
                </c:pt>
                <c:pt idx="720">
                  <c:v>0.97444200000000003</c:v>
                </c:pt>
                <c:pt idx="721">
                  <c:v>0.97442300000000004</c:v>
                </c:pt>
                <c:pt idx="722">
                  <c:v>0.97440700000000002</c:v>
                </c:pt>
                <c:pt idx="723">
                  <c:v>0.97439299999999995</c:v>
                </c:pt>
                <c:pt idx="724">
                  <c:v>0.97438199999999997</c:v>
                </c:pt>
                <c:pt idx="725">
                  <c:v>0.97437399999999996</c:v>
                </c:pt>
                <c:pt idx="726">
                  <c:v>0.97436900000000004</c:v>
                </c:pt>
                <c:pt idx="727">
                  <c:v>0.97436599999999995</c:v>
                </c:pt>
                <c:pt idx="728">
                  <c:v>0.97436500000000004</c:v>
                </c:pt>
                <c:pt idx="729">
                  <c:v>0.97436699999999998</c:v>
                </c:pt>
                <c:pt idx="730">
                  <c:v>0.97437200000000002</c:v>
                </c:pt>
                <c:pt idx="731">
                  <c:v>0.974379</c:v>
                </c:pt>
                <c:pt idx="732">
                  <c:v>0.97438899999999995</c:v>
                </c:pt>
                <c:pt idx="733">
                  <c:v>0.97440099999999996</c:v>
                </c:pt>
                <c:pt idx="734">
                  <c:v>0.97441500000000003</c:v>
                </c:pt>
                <c:pt idx="735">
                  <c:v>0.97443199999999996</c:v>
                </c:pt>
                <c:pt idx="736">
                  <c:v>0.97445099999999996</c:v>
                </c:pt>
                <c:pt idx="737">
                  <c:v>0.97447300000000003</c:v>
                </c:pt>
                <c:pt idx="738">
                  <c:v>0.97449699999999995</c:v>
                </c:pt>
                <c:pt idx="739">
                  <c:v>0.97452300000000003</c:v>
                </c:pt>
                <c:pt idx="740">
                  <c:v>0.97455099999999995</c:v>
                </c:pt>
                <c:pt idx="741">
                  <c:v>0.97458199999999995</c:v>
                </c:pt>
                <c:pt idx="742">
                  <c:v>0.97461500000000001</c:v>
                </c:pt>
                <c:pt idx="743">
                  <c:v>0.97465000000000002</c:v>
                </c:pt>
                <c:pt idx="744">
                  <c:v>0.97468699999999997</c:v>
                </c:pt>
                <c:pt idx="745">
                  <c:v>0.97472599999999998</c:v>
                </c:pt>
                <c:pt idx="746">
                  <c:v>0.97476799999999997</c:v>
                </c:pt>
                <c:pt idx="747">
                  <c:v>0.97481099999999998</c:v>
                </c:pt>
                <c:pt idx="748">
                  <c:v>0.97485699999999997</c:v>
                </c:pt>
                <c:pt idx="749">
                  <c:v>0.97490399999999999</c:v>
                </c:pt>
                <c:pt idx="750">
                  <c:v>0.97495399999999999</c:v>
                </c:pt>
                <c:pt idx="751">
                  <c:v>0.97500500000000001</c:v>
                </c:pt>
                <c:pt idx="752">
                  <c:v>0.97505900000000001</c:v>
                </c:pt>
                <c:pt idx="753">
                  <c:v>0.97511499999999995</c:v>
                </c:pt>
                <c:pt idx="754">
                  <c:v>0.97517200000000004</c:v>
                </c:pt>
                <c:pt idx="755">
                  <c:v>0.97523099999999996</c:v>
                </c:pt>
                <c:pt idx="756">
                  <c:v>0.97529200000000005</c:v>
                </c:pt>
                <c:pt idx="757">
                  <c:v>0.97535499999999997</c:v>
                </c:pt>
                <c:pt idx="758">
                  <c:v>0.97541999999999995</c:v>
                </c:pt>
                <c:pt idx="759">
                  <c:v>0.97548699999999999</c:v>
                </c:pt>
                <c:pt idx="760">
                  <c:v>0.97555499999999995</c:v>
                </c:pt>
                <c:pt idx="761">
                  <c:v>0.97562499999999996</c:v>
                </c:pt>
                <c:pt idx="762">
                  <c:v>0.97569700000000004</c:v>
                </c:pt>
                <c:pt idx="763">
                  <c:v>0.97577000000000003</c:v>
                </c:pt>
                <c:pt idx="764">
                  <c:v>0.97584499999999996</c:v>
                </c:pt>
                <c:pt idx="765">
                  <c:v>0.97592199999999996</c:v>
                </c:pt>
                <c:pt idx="766">
                  <c:v>0.97600100000000001</c:v>
                </c:pt>
                <c:pt idx="767">
                  <c:v>0.97608099999999998</c:v>
                </c:pt>
                <c:pt idx="768">
                  <c:v>0.97616199999999997</c:v>
                </c:pt>
                <c:pt idx="769">
                  <c:v>0.97624500000000003</c:v>
                </c:pt>
                <c:pt idx="770">
                  <c:v>0.97633000000000003</c:v>
                </c:pt>
                <c:pt idx="771">
                  <c:v>0.97641599999999995</c:v>
                </c:pt>
                <c:pt idx="772">
                  <c:v>0.97650400000000004</c:v>
                </c:pt>
                <c:pt idx="773">
                  <c:v>0.97659300000000004</c:v>
                </c:pt>
                <c:pt idx="774">
                  <c:v>0.97668299999999997</c:v>
                </c:pt>
                <c:pt idx="775">
                  <c:v>0.97677499999999995</c:v>
                </c:pt>
                <c:pt idx="776">
                  <c:v>0.97686799999999996</c:v>
                </c:pt>
                <c:pt idx="777">
                  <c:v>0.97696300000000003</c:v>
                </c:pt>
                <c:pt idx="778">
                  <c:v>0.97705900000000001</c:v>
                </c:pt>
                <c:pt idx="779">
                  <c:v>0.97715600000000002</c:v>
                </c:pt>
                <c:pt idx="780">
                  <c:v>0.97725399999999996</c:v>
                </c:pt>
                <c:pt idx="781">
                  <c:v>0.97735399999999995</c:v>
                </c:pt>
                <c:pt idx="782">
                  <c:v>0.97745499999999996</c:v>
                </c:pt>
                <c:pt idx="783">
                  <c:v>0.97755800000000004</c:v>
                </c:pt>
                <c:pt idx="784">
                  <c:v>0.977661</c:v>
                </c:pt>
                <c:pt idx="785">
                  <c:v>0.97776600000000002</c:v>
                </c:pt>
                <c:pt idx="786">
                  <c:v>0.97787199999999996</c:v>
                </c:pt>
                <c:pt idx="787">
                  <c:v>0.97797800000000001</c:v>
                </c:pt>
                <c:pt idx="788">
                  <c:v>0.97808700000000004</c:v>
                </c:pt>
                <c:pt idx="789">
                  <c:v>0.97819599999999995</c:v>
                </c:pt>
                <c:pt idx="790">
                  <c:v>0.97830600000000001</c:v>
                </c:pt>
                <c:pt idx="791">
                  <c:v>0.97841699999999998</c:v>
                </c:pt>
                <c:pt idx="792">
                  <c:v>0.97852899999999998</c:v>
                </c:pt>
                <c:pt idx="793">
                  <c:v>0.97864300000000004</c:v>
                </c:pt>
                <c:pt idx="794">
                  <c:v>0.97875699999999999</c:v>
                </c:pt>
                <c:pt idx="795">
                  <c:v>0.97887199999999996</c:v>
                </c:pt>
                <c:pt idx="796">
                  <c:v>0.97898799999999997</c:v>
                </c:pt>
                <c:pt idx="797">
                  <c:v>0.979105</c:v>
                </c:pt>
                <c:pt idx="798">
                  <c:v>0.97922299999999995</c:v>
                </c:pt>
                <c:pt idx="799">
                  <c:v>0.97934200000000005</c:v>
                </c:pt>
                <c:pt idx="800">
                  <c:v>0.97946200000000005</c:v>
                </c:pt>
                <c:pt idx="801">
                  <c:v>0.97958199999999995</c:v>
                </c:pt>
                <c:pt idx="802">
                  <c:v>0.97970400000000002</c:v>
                </c:pt>
                <c:pt idx="803">
                  <c:v>0.97982599999999997</c:v>
                </c:pt>
                <c:pt idx="804">
                  <c:v>0.97994899999999996</c:v>
                </c:pt>
                <c:pt idx="805">
                  <c:v>0.98007299999999997</c:v>
                </c:pt>
                <c:pt idx="806">
                  <c:v>0.98019699999999998</c:v>
                </c:pt>
                <c:pt idx="807">
                  <c:v>0.98032200000000003</c:v>
                </c:pt>
                <c:pt idx="808">
                  <c:v>0.98044799999999999</c:v>
                </c:pt>
                <c:pt idx="809">
                  <c:v>0.98057499999999997</c:v>
                </c:pt>
                <c:pt idx="810">
                  <c:v>0.98070199999999996</c:v>
                </c:pt>
                <c:pt idx="811">
                  <c:v>0.98082999999999998</c:v>
                </c:pt>
                <c:pt idx="812">
                  <c:v>0.980958</c:v>
                </c:pt>
                <c:pt idx="813">
                  <c:v>0.98108700000000004</c:v>
                </c:pt>
                <c:pt idx="814">
                  <c:v>0.98121700000000001</c:v>
                </c:pt>
                <c:pt idx="815">
                  <c:v>0.98134699999999997</c:v>
                </c:pt>
                <c:pt idx="816">
                  <c:v>0.98147799999999996</c:v>
                </c:pt>
                <c:pt idx="817">
                  <c:v>0.98160899999999995</c:v>
                </c:pt>
                <c:pt idx="818">
                  <c:v>0.98174099999999997</c:v>
                </c:pt>
                <c:pt idx="819">
                  <c:v>0.981873</c:v>
                </c:pt>
                <c:pt idx="820">
                  <c:v>0.98200600000000005</c:v>
                </c:pt>
                <c:pt idx="821">
                  <c:v>0.98213899999999998</c:v>
                </c:pt>
                <c:pt idx="822">
                  <c:v>0.98227200000000003</c:v>
                </c:pt>
                <c:pt idx="823">
                  <c:v>0.982406</c:v>
                </c:pt>
                <c:pt idx="824">
                  <c:v>0.982541</c:v>
                </c:pt>
                <c:pt idx="825">
                  <c:v>0.98267599999999999</c:v>
                </c:pt>
                <c:pt idx="826">
                  <c:v>0.98281099999999999</c:v>
                </c:pt>
                <c:pt idx="827">
                  <c:v>0.98294599999999999</c:v>
                </c:pt>
                <c:pt idx="828">
                  <c:v>0.98308200000000001</c:v>
                </c:pt>
                <c:pt idx="829">
                  <c:v>0.98321800000000004</c:v>
                </c:pt>
                <c:pt idx="830">
                  <c:v>0.98335499999999998</c:v>
                </c:pt>
                <c:pt idx="831">
                  <c:v>0.98349200000000003</c:v>
                </c:pt>
                <c:pt idx="832">
                  <c:v>0.98362899999999998</c:v>
                </c:pt>
                <c:pt idx="833">
                  <c:v>0.98376600000000003</c:v>
                </c:pt>
                <c:pt idx="834">
                  <c:v>0.98390299999999997</c:v>
                </c:pt>
                <c:pt idx="835">
                  <c:v>0.98404100000000005</c:v>
                </c:pt>
                <c:pt idx="836">
                  <c:v>0.98417900000000003</c:v>
                </c:pt>
                <c:pt idx="837">
                  <c:v>0.984317</c:v>
                </c:pt>
                <c:pt idx="838">
                  <c:v>0.984456</c:v>
                </c:pt>
                <c:pt idx="839">
                  <c:v>0.98459399999999997</c:v>
                </c:pt>
                <c:pt idx="840">
                  <c:v>0.98473299999999997</c:v>
                </c:pt>
                <c:pt idx="841">
                  <c:v>0.98487100000000005</c:v>
                </c:pt>
                <c:pt idx="842">
                  <c:v>0.98501000000000005</c:v>
                </c:pt>
                <c:pt idx="843">
                  <c:v>0.98514900000000005</c:v>
                </c:pt>
                <c:pt idx="844">
                  <c:v>0.98528800000000005</c:v>
                </c:pt>
                <c:pt idx="845">
                  <c:v>0.98542700000000005</c:v>
                </c:pt>
                <c:pt idx="846">
                  <c:v>0.98556600000000005</c:v>
                </c:pt>
                <c:pt idx="847">
                  <c:v>0.98570500000000005</c:v>
                </c:pt>
                <c:pt idx="848">
                  <c:v>0.98584499999999997</c:v>
                </c:pt>
                <c:pt idx="849">
                  <c:v>0.98598399999999997</c:v>
                </c:pt>
                <c:pt idx="850">
                  <c:v>0.98612299999999997</c:v>
                </c:pt>
                <c:pt idx="851">
                  <c:v>0.98626199999999997</c:v>
                </c:pt>
                <c:pt idx="852">
                  <c:v>0.98640099999999997</c:v>
                </c:pt>
                <c:pt idx="853">
                  <c:v>0.98653999999999997</c:v>
                </c:pt>
                <c:pt idx="854">
                  <c:v>0.98667899999999997</c:v>
                </c:pt>
                <c:pt idx="855">
                  <c:v>0.98681799999999997</c:v>
                </c:pt>
                <c:pt idx="856">
                  <c:v>0.98695699999999997</c:v>
                </c:pt>
                <c:pt idx="857">
                  <c:v>0.98709599999999997</c:v>
                </c:pt>
                <c:pt idx="858">
                  <c:v>0.98723499999999997</c:v>
                </c:pt>
                <c:pt idx="859">
                  <c:v>0.98737299999999995</c:v>
                </c:pt>
                <c:pt idx="860">
                  <c:v>0.98751199999999995</c:v>
                </c:pt>
                <c:pt idx="861">
                  <c:v>0.98765000000000003</c:v>
                </c:pt>
                <c:pt idx="862">
                  <c:v>0.987788</c:v>
                </c:pt>
                <c:pt idx="863">
                  <c:v>0.98792599999999997</c:v>
                </c:pt>
                <c:pt idx="864">
                  <c:v>0.98806400000000005</c:v>
                </c:pt>
                <c:pt idx="865">
                  <c:v>0.988201</c:v>
                </c:pt>
                <c:pt idx="866">
                  <c:v>0.98833899999999997</c:v>
                </c:pt>
                <c:pt idx="867">
                  <c:v>0.98847600000000002</c:v>
                </c:pt>
                <c:pt idx="868">
                  <c:v>0.98861299999999996</c:v>
                </c:pt>
                <c:pt idx="869">
                  <c:v>0.98874899999999999</c:v>
                </c:pt>
                <c:pt idx="870">
                  <c:v>0.98888600000000004</c:v>
                </c:pt>
                <c:pt idx="871">
                  <c:v>0.98902199999999996</c:v>
                </c:pt>
                <c:pt idx="872">
                  <c:v>0.98915799999999998</c:v>
                </c:pt>
                <c:pt idx="873">
                  <c:v>0.98929299999999998</c:v>
                </c:pt>
                <c:pt idx="874">
                  <c:v>0.989429</c:v>
                </c:pt>
                <c:pt idx="875">
                  <c:v>0.989564</c:v>
                </c:pt>
                <c:pt idx="876">
                  <c:v>0.98969799999999997</c:v>
                </c:pt>
                <c:pt idx="877">
                  <c:v>0.98983299999999996</c:v>
                </c:pt>
                <c:pt idx="878">
                  <c:v>0.98996700000000004</c:v>
                </c:pt>
                <c:pt idx="879">
                  <c:v>0.99009999999999998</c:v>
                </c:pt>
                <c:pt idx="880">
                  <c:v>0.99023399999999995</c:v>
                </c:pt>
                <c:pt idx="881">
                  <c:v>0.990367</c:v>
                </c:pt>
                <c:pt idx="882">
                  <c:v>0.99049900000000002</c:v>
                </c:pt>
                <c:pt idx="883">
                  <c:v>0.99063100000000004</c:v>
                </c:pt>
                <c:pt idx="884">
                  <c:v>0.99076299999999995</c:v>
                </c:pt>
                <c:pt idx="885">
                  <c:v>0.99089499999999997</c:v>
                </c:pt>
                <c:pt idx="886">
                  <c:v>0.99102599999999996</c:v>
                </c:pt>
                <c:pt idx="887">
                  <c:v>0.99115600000000004</c:v>
                </c:pt>
                <c:pt idx="888">
                  <c:v>0.991286</c:v>
                </c:pt>
                <c:pt idx="889">
                  <c:v>0.99141599999999996</c:v>
                </c:pt>
                <c:pt idx="890">
                  <c:v>0.99154500000000001</c:v>
                </c:pt>
                <c:pt idx="891">
                  <c:v>0.99167400000000006</c:v>
                </c:pt>
                <c:pt idx="892">
                  <c:v>0.99180199999999996</c:v>
                </c:pt>
                <c:pt idx="893">
                  <c:v>0.99192999999999998</c:v>
                </c:pt>
                <c:pt idx="894">
                  <c:v>0.99205699999999997</c:v>
                </c:pt>
                <c:pt idx="895">
                  <c:v>0.99218399999999995</c:v>
                </c:pt>
                <c:pt idx="896">
                  <c:v>0.99231100000000005</c:v>
                </c:pt>
                <c:pt idx="897">
                  <c:v>0.99243599999999998</c:v>
                </c:pt>
                <c:pt idx="898">
                  <c:v>0.99256200000000006</c:v>
                </c:pt>
                <c:pt idx="899">
                  <c:v>0.99268699999999999</c:v>
                </c:pt>
                <c:pt idx="900">
                  <c:v>0.992811</c:v>
                </c:pt>
                <c:pt idx="901">
                  <c:v>0.99293500000000001</c:v>
                </c:pt>
                <c:pt idx="902">
                  <c:v>0.993058</c:v>
                </c:pt>
                <c:pt idx="903">
                  <c:v>0.99318099999999998</c:v>
                </c:pt>
                <c:pt idx="904">
                  <c:v>0.99330300000000005</c:v>
                </c:pt>
                <c:pt idx="905">
                  <c:v>0.993425</c:v>
                </c:pt>
                <c:pt idx="906">
                  <c:v>0.99354600000000004</c:v>
                </c:pt>
                <c:pt idx="907">
                  <c:v>0.99366600000000005</c:v>
                </c:pt>
                <c:pt idx="908">
                  <c:v>0.99378599999999995</c:v>
                </c:pt>
                <c:pt idx="909">
                  <c:v>0.99390500000000004</c:v>
                </c:pt>
                <c:pt idx="910">
                  <c:v>0.99402400000000002</c:v>
                </c:pt>
                <c:pt idx="911">
                  <c:v>0.99414199999999997</c:v>
                </c:pt>
                <c:pt idx="912">
                  <c:v>0.99426000000000003</c:v>
                </c:pt>
                <c:pt idx="913">
                  <c:v>0.99437600000000004</c:v>
                </c:pt>
                <c:pt idx="914">
                  <c:v>0.99449299999999996</c:v>
                </c:pt>
                <c:pt idx="915">
                  <c:v>0.99460800000000005</c:v>
                </c:pt>
                <c:pt idx="916">
                  <c:v>0.99472400000000005</c:v>
                </c:pt>
                <c:pt idx="917">
                  <c:v>0.994838</c:v>
                </c:pt>
                <c:pt idx="918">
                  <c:v>0.99495199999999995</c:v>
                </c:pt>
                <c:pt idx="919">
                  <c:v>0.99506499999999998</c:v>
                </c:pt>
                <c:pt idx="920">
                  <c:v>0.99517699999999998</c:v>
                </c:pt>
                <c:pt idx="921">
                  <c:v>0.99528899999999998</c:v>
                </c:pt>
                <c:pt idx="922">
                  <c:v>0.99539999999999995</c:v>
                </c:pt>
                <c:pt idx="923">
                  <c:v>0.99551100000000003</c:v>
                </c:pt>
                <c:pt idx="924">
                  <c:v>0.99562099999999998</c:v>
                </c:pt>
                <c:pt idx="925">
                  <c:v>0.99573</c:v>
                </c:pt>
                <c:pt idx="926">
                  <c:v>0.99583900000000003</c:v>
                </c:pt>
                <c:pt idx="927">
                  <c:v>0.99594700000000003</c:v>
                </c:pt>
                <c:pt idx="928">
                  <c:v>0.99605399999999999</c:v>
                </c:pt>
                <c:pt idx="929">
                  <c:v>0.99616000000000005</c:v>
                </c:pt>
                <c:pt idx="930">
                  <c:v>0.99626599999999998</c:v>
                </c:pt>
                <c:pt idx="931">
                  <c:v>0.99637100000000001</c:v>
                </c:pt>
                <c:pt idx="932">
                  <c:v>0.99647600000000003</c:v>
                </c:pt>
                <c:pt idx="933">
                  <c:v>0.99658000000000002</c:v>
                </c:pt>
                <c:pt idx="934">
                  <c:v>0.99668299999999999</c:v>
                </c:pt>
                <c:pt idx="935">
                  <c:v>0.99678500000000003</c:v>
                </c:pt>
                <c:pt idx="936">
                  <c:v>0.99688699999999997</c:v>
                </c:pt>
                <c:pt idx="937">
                  <c:v>0.99698799999999999</c:v>
                </c:pt>
                <c:pt idx="938">
                  <c:v>0.99708799999999997</c:v>
                </c:pt>
                <c:pt idx="939">
                  <c:v>0.99718700000000005</c:v>
                </c:pt>
                <c:pt idx="940">
                  <c:v>0.99728600000000001</c:v>
                </c:pt>
                <c:pt idx="941">
                  <c:v>0.99738400000000005</c:v>
                </c:pt>
                <c:pt idx="942">
                  <c:v>0.99748199999999998</c:v>
                </c:pt>
                <c:pt idx="943">
                  <c:v>0.99757799999999996</c:v>
                </c:pt>
                <c:pt idx="944">
                  <c:v>0.99767399999999995</c:v>
                </c:pt>
                <c:pt idx="945">
                  <c:v>0.99776900000000002</c:v>
                </c:pt>
                <c:pt idx="946">
                  <c:v>0.99786399999999997</c:v>
                </c:pt>
                <c:pt idx="947">
                  <c:v>0.99795800000000001</c:v>
                </c:pt>
                <c:pt idx="948">
                  <c:v>0.99805100000000002</c:v>
                </c:pt>
                <c:pt idx="949">
                  <c:v>0.998143</c:v>
                </c:pt>
                <c:pt idx="950">
                  <c:v>0.99823399999999995</c:v>
                </c:pt>
                <c:pt idx="951">
                  <c:v>0.99832500000000002</c:v>
                </c:pt>
                <c:pt idx="952">
                  <c:v>0.99841500000000005</c:v>
                </c:pt>
                <c:pt idx="953">
                  <c:v>0.99850399999999995</c:v>
                </c:pt>
                <c:pt idx="954">
                  <c:v>0.99859299999999995</c:v>
                </c:pt>
                <c:pt idx="955">
                  <c:v>0.99868100000000004</c:v>
                </c:pt>
                <c:pt idx="956">
                  <c:v>0.99876799999999999</c:v>
                </c:pt>
                <c:pt idx="957">
                  <c:v>0.99885400000000002</c:v>
                </c:pt>
                <c:pt idx="958">
                  <c:v>0.99894000000000005</c:v>
                </c:pt>
                <c:pt idx="959">
                  <c:v>0.99902500000000005</c:v>
                </c:pt>
                <c:pt idx="960">
                  <c:v>0.99910900000000002</c:v>
                </c:pt>
                <c:pt idx="961">
                  <c:v>0.99919199999999997</c:v>
                </c:pt>
                <c:pt idx="962">
                  <c:v>0.999274</c:v>
                </c:pt>
                <c:pt idx="963">
                  <c:v>0.99935600000000002</c:v>
                </c:pt>
                <c:pt idx="964">
                  <c:v>0.99943700000000002</c:v>
                </c:pt>
                <c:pt idx="965">
                  <c:v>0.99951800000000002</c:v>
                </c:pt>
                <c:pt idx="966">
                  <c:v>0.99959699999999996</c:v>
                </c:pt>
                <c:pt idx="967">
                  <c:v>0.99967600000000001</c:v>
                </c:pt>
                <c:pt idx="968">
                  <c:v>0.99975400000000003</c:v>
                </c:pt>
                <c:pt idx="969">
                  <c:v>0.99983100000000003</c:v>
                </c:pt>
                <c:pt idx="970">
                  <c:v>0.99990800000000002</c:v>
                </c:pt>
                <c:pt idx="971">
                  <c:v>0.99998299999999996</c:v>
                </c:pt>
                <c:pt idx="972">
                  <c:v>1.0000599999999999</c:v>
                </c:pt>
                <c:pt idx="973">
                  <c:v>1.00013</c:v>
                </c:pt>
                <c:pt idx="974">
                  <c:v>1.00021</c:v>
                </c:pt>
                <c:pt idx="975">
                  <c:v>1.0002800000000001</c:v>
                </c:pt>
                <c:pt idx="976">
                  <c:v>1.0003500000000001</c:v>
                </c:pt>
                <c:pt idx="977">
                  <c:v>1.0004200000000001</c:v>
                </c:pt>
                <c:pt idx="978">
                  <c:v>1.0004900000000001</c:v>
                </c:pt>
                <c:pt idx="979">
                  <c:v>1.0005599999999999</c:v>
                </c:pt>
                <c:pt idx="980">
                  <c:v>1.0006299999999999</c:v>
                </c:pt>
                <c:pt idx="981">
                  <c:v>1.0006999999999999</c:v>
                </c:pt>
                <c:pt idx="982">
                  <c:v>1.0007699999999999</c:v>
                </c:pt>
                <c:pt idx="983">
                  <c:v>1.0008300000000001</c:v>
                </c:pt>
                <c:pt idx="984">
                  <c:v>1.0008999999999999</c:v>
                </c:pt>
                <c:pt idx="985">
                  <c:v>1.0009600000000001</c:v>
                </c:pt>
                <c:pt idx="986">
                  <c:v>1.0010300000000001</c:v>
                </c:pt>
                <c:pt idx="987">
                  <c:v>1.00109</c:v>
                </c:pt>
                <c:pt idx="988">
                  <c:v>1.00116</c:v>
                </c:pt>
                <c:pt idx="989">
                  <c:v>1.00122</c:v>
                </c:pt>
                <c:pt idx="990">
                  <c:v>1.0012799999999999</c:v>
                </c:pt>
                <c:pt idx="991">
                  <c:v>1.0013399999999999</c:v>
                </c:pt>
                <c:pt idx="992">
                  <c:v>1.0014000000000001</c:v>
                </c:pt>
                <c:pt idx="993">
                  <c:v>1.00146</c:v>
                </c:pt>
                <c:pt idx="994">
                  <c:v>1.00152</c:v>
                </c:pt>
                <c:pt idx="995">
                  <c:v>1.0015799999999999</c:v>
                </c:pt>
                <c:pt idx="996">
                  <c:v>1.00163</c:v>
                </c:pt>
                <c:pt idx="997">
                  <c:v>1.00169</c:v>
                </c:pt>
                <c:pt idx="998">
                  <c:v>1.0017400000000001</c:v>
                </c:pt>
                <c:pt idx="999">
                  <c:v>1.0018</c:v>
                </c:pt>
                <c:pt idx="1000">
                  <c:v>1.0018499999999999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06-41BF-ACE2-2088FDAC03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996152"/>
        <c:axId val="623007632"/>
      </c:lineChart>
      <c:catAx>
        <c:axId val="622996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3007632"/>
        <c:crossesAt val="-0.2"/>
        <c:auto val="1"/>
        <c:lblAlgn val="ctr"/>
        <c:lblOffset val="100"/>
        <c:tickLblSkip val="100"/>
        <c:noMultiLvlLbl val="0"/>
      </c:catAx>
      <c:valAx>
        <c:axId val="62300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2996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Trap!$D$1</c:f>
              <c:strCache>
                <c:ptCount val="1"/>
                <c:pt idx="0">
                  <c:v>iL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Trap!$D$2:$D$102</c:f>
              <c:numCache>
                <c:formatCode>General</c:formatCode>
                <c:ptCount val="101"/>
                <c:pt idx="0">
                  <c:v>9.5011899999999996E-2</c:v>
                </c:pt>
                <c:pt idx="1">
                  <c:v>0.180094</c:v>
                </c:pt>
                <c:pt idx="2">
                  <c:v>0.25538100000000002</c:v>
                </c:pt>
                <c:pt idx="3">
                  <c:v>0.32108799999999998</c:v>
                </c:pt>
                <c:pt idx="4">
                  <c:v>0.377502</c:v>
                </c:pt>
                <c:pt idx="5">
                  <c:v>0.42496899999999999</c:v>
                </c:pt>
                <c:pt idx="6">
                  <c:v>0.46388800000000002</c:v>
                </c:pt>
                <c:pt idx="7">
                  <c:v>0.49470199999999998</c:v>
                </c:pt>
                <c:pt idx="8">
                  <c:v>0.51788900000000004</c:v>
                </c:pt>
                <c:pt idx="9">
                  <c:v>0.53395099999999995</c:v>
                </c:pt>
                <c:pt idx="10">
                  <c:v>0.54341399999999995</c:v>
                </c:pt>
                <c:pt idx="11">
                  <c:v>0.54681599999999997</c:v>
                </c:pt>
                <c:pt idx="12">
                  <c:v>0.54469800000000002</c:v>
                </c:pt>
                <c:pt idx="13">
                  <c:v>0.53760699999999995</c:v>
                </c:pt>
                <c:pt idx="14">
                  <c:v>0.52608100000000002</c:v>
                </c:pt>
                <c:pt idx="15">
                  <c:v>0.51065199999999999</c:v>
                </c:pt>
                <c:pt idx="16">
                  <c:v>0.49183700000000002</c:v>
                </c:pt>
                <c:pt idx="17">
                  <c:v>0.47013700000000003</c:v>
                </c:pt>
                <c:pt idx="18">
                  <c:v>0.44603100000000001</c:v>
                </c:pt>
                <c:pt idx="19">
                  <c:v>0.41997899999999999</c:v>
                </c:pt>
                <c:pt idx="20">
                  <c:v>0.39241100000000001</c:v>
                </c:pt>
                <c:pt idx="21">
                  <c:v>0.363734</c:v>
                </c:pt>
                <c:pt idx="22">
                  <c:v>0.33432600000000001</c:v>
                </c:pt>
                <c:pt idx="23">
                  <c:v>0.304535</c:v>
                </c:pt>
                <c:pt idx="24">
                  <c:v>0.27468199999999998</c:v>
                </c:pt>
                <c:pt idx="25">
                  <c:v>0.245055</c:v>
                </c:pt>
                <c:pt idx="26">
                  <c:v>0.21591399999999999</c:v>
                </c:pt>
                <c:pt idx="27">
                  <c:v>0.18749099999999999</c:v>
                </c:pt>
                <c:pt idx="28">
                  <c:v>0.15998699999999999</c:v>
                </c:pt>
                <c:pt idx="29">
                  <c:v>0.133577</c:v>
                </c:pt>
                <c:pt idx="30">
                  <c:v>0.108406</c:v>
                </c:pt>
                <c:pt idx="31">
                  <c:v>8.4597000000000006E-2</c:v>
                </c:pt>
                <c:pt idx="32">
                  <c:v>6.2246299999999997E-2</c:v>
                </c:pt>
                <c:pt idx="33">
                  <c:v>4.1427699999999998E-2</c:v>
                </c:pt>
                <c:pt idx="34">
                  <c:v>2.2193600000000001E-2</c:v>
                </c:pt>
                <c:pt idx="35">
                  <c:v>4.57604E-3</c:v>
                </c:pt>
                <c:pt idx="36">
                  <c:v>-1.14111E-2</c:v>
                </c:pt>
                <c:pt idx="37">
                  <c:v>-2.57708E-2</c:v>
                </c:pt>
                <c:pt idx="38">
                  <c:v>-3.8521399999999997E-2</c:v>
                </c:pt>
                <c:pt idx="39">
                  <c:v>-4.9694500000000003E-2</c:v>
                </c:pt>
                <c:pt idx="40">
                  <c:v>-5.9333900000000002E-2</c:v>
                </c:pt>
                <c:pt idx="41">
                  <c:v>-6.7493600000000001E-2</c:v>
                </c:pt>
                <c:pt idx="42">
                  <c:v>-7.4236800000000006E-2</c:v>
                </c:pt>
                <c:pt idx="43">
                  <c:v>-7.9633999999999996E-2</c:v>
                </c:pt>
                <c:pt idx="44">
                  <c:v>-8.3761799999999997E-2</c:v>
                </c:pt>
                <c:pt idx="45">
                  <c:v>-8.6701600000000004E-2</c:v>
                </c:pt>
                <c:pt idx="46">
                  <c:v>-8.85383E-2</c:v>
                </c:pt>
                <c:pt idx="47">
                  <c:v>-8.93592E-2</c:v>
                </c:pt>
                <c:pt idx="48">
                  <c:v>-8.9253100000000002E-2</c:v>
                </c:pt>
                <c:pt idx="49">
                  <c:v>-8.8309100000000001E-2</c:v>
                </c:pt>
                <c:pt idx="50">
                  <c:v>-8.6615800000000007E-2</c:v>
                </c:pt>
                <c:pt idx="51">
                  <c:v>-8.4260399999999999E-2</c:v>
                </c:pt>
                <c:pt idx="52">
                  <c:v>-8.1328200000000003E-2</c:v>
                </c:pt>
                <c:pt idx="53">
                  <c:v>-7.7901899999999996E-2</c:v>
                </c:pt>
                <c:pt idx="54">
                  <c:v>-7.4060899999999999E-2</c:v>
                </c:pt>
                <c:pt idx="55">
                  <c:v>-6.9881299999999993E-2</c:v>
                </c:pt>
                <c:pt idx="56">
                  <c:v>-6.5434800000000001E-2</c:v>
                </c:pt>
                <c:pt idx="57">
                  <c:v>-6.0789000000000003E-2</c:v>
                </c:pt>
                <c:pt idx="58">
                  <c:v>-5.6007099999999997E-2</c:v>
                </c:pt>
                <c:pt idx="59">
                  <c:v>-5.1147400000000003E-2</c:v>
                </c:pt>
                <c:pt idx="60">
                  <c:v>-4.6263499999999999E-2</c:v>
                </c:pt>
                <c:pt idx="61">
                  <c:v>-4.1404000000000003E-2</c:v>
                </c:pt>
                <c:pt idx="62">
                  <c:v>-3.6612899999999997E-2</c:v>
                </c:pt>
                <c:pt idx="63">
                  <c:v>-3.1929100000000002E-2</c:v>
                </c:pt>
                <c:pt idx="64">
                  <c:v>-2.7386899999999999E-2</c:v>
                </c:pt>
                <c:pt idx="65">
                  <c:v>-2.3016100000000001E-2</c:v>
                </c:pt>
                <c:pt idx="66">
                  <c:v>-1.8841900000000002E-2</c:v>
                </c:pt>
                <c:pt idx="67">
                  <c:v>-1.4885300000000001E-2</c:v>
                </c:pt>
                <c:pt idx="68">
                  <c:v>-1.11632E-2</c:v>
                </c:pt>
                <c:pt idx="69">
                  <c:v>-7.6886599999999999E-3</c:v>
                </c:pt>
                <c:pt idx="70">
                  <c:v>-4.4711899999999999E-3</c:v>
                </c:pt>
                <c:pt idx="71">
                  <c:v>-1.51694E-3</c:v>
                </c:pt>
                <c:pt idx="72">
                  <c:v>1.1710399999999999E-3</c:v>
                </c:pt>
                <c:pt idx="73">
                  <c:v>3.5925000000000002E-3</c:v>
                </c:pt>
                <c:pt idx="74">
                  <c:v>5.7497599999999996E-3</c:v>
                </c:pt>
                <c:pt idx="75">
                  <c:v>7.6474200000000003E-3</c:v>
                </c:pt>
                <c:pt idx="76">
                  <c:v>9.2921199999999992E-3</c:v>
                </c:pt>
                <c:pt idx="77">
                  <c:v>1.06923E-2</c:v>
                </c:pt>
                <c:pt idx="78">
                  <c:v>1.18578E-2</c:v>
                </c:pt>
                <c:pt idx="79">
                  <c:v>1.2799899999999999E-2</c:v>
                </c:pt>
                <c:pt idx="80">
                  <c:v>1.35309E-2</c:v>
                </c:pt>
                <c:pt idx="81">
                  <c:v>1.4063900000000001E-2</c:v>
                </c:pt>
                <c:pt idx="82">
                  <c:v>1.4412599999999999E-2</c:v>
                </c:pt>
                <c:pt idx="83">
                  <c:v>1.45913E-2</c:v>
                </c:pt>
                <c:pt idx="84">
                  <c:v>1.46143E-2</c:v>
                </c:pt>
                <c:pt idx="85">
                  <c:v>1.44963E-2</c:v>
                </c:pt>
                <c:pt idx="86">
                  <c:v>1.42518E-2</c:v>
                </c:pt>
                <c:pt idx="87" formatCode="0.00E+00">
                  <c:v>1.3895100000000001E-2</c:v>
                </c:pt>
                <c:pt idx="88">
                  <c:v>1.3440300000000001E-2</c:v>
                </c:pt>
                <c:pt idx="89">
                  <c:v>1.2900999999999999E-2</c:v>
                </c:pt>
                <c:pt idx="90">
                  <c:v>1.2290300000000001E-2</c:v>
                </c:pt>
                <c:pt idx="91">
                  <c:v>1.16209E-2</c:v>
                </c:pt>
                <c:pt idx="92">
                  <c:v>1.09047E-2</c:v>
                </c:pt>
                <c:pt idx="93">
                  <c:v>1.0153000000000001E-2</c:v>
                </c:pt>
                <c:pt idx="94">
                  <c:v>9.3761499999999998E-3</c:v>
                </c:pt>
                <c:pt idx="95">
                  <c:v>8.5840599999999993E-3</c:v>
                </c:pt>
                <c:pt idx="96">
                  <c:v>7.7856799999999997E-3</c:v>
                </c:pt>
                <c:pt idx="97">
                  <c:v>6.9891700000000003E-3</c:v>
                </c:pt>
                <c:pt idx="98">
                  <c:v>6.2019400000000004E-3</c:v>
                </c:pt>
                <c:pt idx="99">
                  <c:v>5.43057E-3</c:v>
                </c:pt>
                <c:pt idx="100">
                  <c:v>4.6809E-3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F9-4440-9AD4-2B274CEB225D}"/>
            </c:ext>
          </c:extLst>
        </c:ser>
        <c:ser>
          <c:idx val="1"/>
          <c:order val="1"/>
          <c:tx>
            <c:strRef>
              <c:f>Trap!$E$1</c:f>
              <c:strCache>
                <c:ptCount val="1"/>
                <c:pt idx="0">
                  <c:v>v1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Trap!$E$2:$E$102</c:f>
              <c:numCache>
                <c:formatCode>General</c:formatCode>
                <c:ptCount val="101"/>
                <c:pt idx="0">
                  <c:v>0.90498800000000001</c:v>
                </c:pt>
                <c:pt idx="1">
                  <c:v>0.81990600000000002</c:v>
                </c:pt>
                <c:pt idx="2">
                  <c:v>0.74461900000000003</c:v>
                </c:pt>
                <c:pt idx="3">
                  <c:v>0.67891199999999996</c:v>
                </c:pt>
                <c:pt idx="4">
                  <c:v>0.622498</c:v>
                </c:pt>
                <c:pt idx="5">
                  <c:v>0.57503099999999996</c:v>
                </c:pt>
                <c:pt idx="6">
                  <c:v>0.53611200000000003</c:v>
                </c:pt>
                <c:pt idx="7">
                  <c:v>0.50529800000000002</c:v>
                </c:pt>
                <c:pt idx="8">
                  <c:v>0.48211100000000001</c:v>
                </c:pt>
                <c:pt idx="9">
                  <c:v>0.46604899999999999</c:v>
                </c:pt>
                <c:pt idx="10">
                  <c:v>0.45658599999999999</c:v>
                </c:pt>
                <c:pt idx="11">
                  <c:v>0.45318399999999998</c:v>
                </c:pt>
                <c:pt idx="12">
                  <c:v>0.45530199999999998</c:v>
                </c:pt>
                <c:pt idx="13">
                  <c:v>0.462393</c:v>
                </c:pt>
                <c:pt idx="14">
                  <c:v>0.47391899999999998</c:v>
                </c:pt>
                <c:pt idx="15">
                  <c:v>0.48934800000000001</c:v>
                </c:pt>
                <c:pt idx="16">
                  <c:v>0.50816300000000003</c:v>
                </c:pt>
                <c:pt idx="17">
                  <c:v>0.52986299999999997</c:v>
                </c:pt>
                <c:pt idx="18">
                  <c:v>0.55396900000000004</c:v>
                </c:pt>
                <c:pt idx="19">
                  <c:v>0.58002100000000001</c:v>
                </c:pt>
                <c:pt idx="20">
                  <c:v>0.60758900000000005</c:v>
                </c:pt>
                <c:pt idx="21">
                  <c:v>0.636266</c:v>
                </c:pt>
                <c:pt idx="22">
                  <c:v>0.66567399999999999</c:v>
                </c:pt>
                <c:pt idx="23">
                  <c:v>0.695465</c:v>
                </c:pt>
                <c:pt idx="24">
                  <c:v>0.72531800000000002</c:v>
                </c:pt>
                <c:pt idx="25">
                  <c:v>0.75494499999999998</c:v>
                </c:pt>
                <c:pt idx="26">
                  <c:v>0.78408599999999995</c:v>
                </c:pt>
                <c:pt idx="27">
                  <c:v>0.81250900000000004</c:v>
                </c:pt>
                <c:pt idx="28">
                  <c:v>0.84001300000000001</c:v>
                </c:pt>
                <c:pt idx="29">
                  <c:v>0.86642300000000005</c:v>
                </c:pt>
                <c:pt idx="30">
                  <c:v>0.891594</c:v>
                </c:pt>
                <c:pt idx="31">
                  <c:v>0.91540299999999997</c:v>
                </c:pt>
                <c:pt idx="32">
                  <c:v>0.93775399999999998</c:v>
                </c:pt>
                <c:pt idx="33">
                  <c:v>0.95857199999999998</c:v>
                </c:pt>
                <c:pt idx="34">
                  <c:v>0.97780599999999995</c:v>
                </c:pt>
                <c:pt idx="35">
                  <c:v>0.99542399999999998</c:v>
                </c:pt>
                <c:pt idx="36">
                  <c:v>1.0114099999999999</c:v>
                </c:pt>
                <c:pt idx="37">
                  <c:v>1.0257700000000001</c:v>
                </c:pt>
                <c:pt idx="38">
                  <c:v>1.0385200000000001</c:v>
                </c:pt>
                <c:pt idx="39">
                  <c:v>1.04969</c:v>
                </c:pt>
                <c:pt idx="40">
                  <c:v>1.0593300000000001</c:v>
                </c:pt>
                <c:pt idx="41">
                  <c:v>1.06749</c:v>
                </c:pt>
                <c:pt idx="42">
                  <c:v>1.0742400000000001</c:v>
                </c:pt>
                <c:pt idx="43">
                  <c:v>1.0796300000000001</c:v>
                </c:pt>
                <c:pt idx="44">
                  <c:v>1.0837600000000001</c:v>
                </c:pt>
                <c:pt idx="45">
                  <c:v>1.0867</c:v>
                </c:pt>
                <c:pt idx="46">
                  <c:v>1.0885400000000001</c:v>
                </c:pt>
                <c:pt idx="47">
                  <c:v>1.0893600000000001</c:v>
                </c:pt>
                <c:pt idx="48">
                  <c:v>1.0892500000000001</c:v>
                </c:pt>
                <c:pt idx="49">
                  <c:v>1.0883100000000001</c:v>
                </c:pt>
                <c:pt idx="50">
                  <c:v>1.0866199999999999</c:v>
                </c:pt>
                <c:pt idx="51">
                  <c:v>1.08426</c:v>
                </c:pt>
                <c:pt idx="52">
                  <c:v>1.0813299999999999</c:v>
                </c:pt>
                <c:pt idx="53">
                  <c:v>1.0779000000000001</c:v>
                </c:pt>
                <c:pt idx="54">
                  <c:v>1.07406</c:v>
                </c:pt>
                <c:pt idx="55">
                  <c:v>1.0698799999999999</c:v>
                </c:pt>
                <c:pt idx="56">
                  <c:v>1.0654300000000001</c:v>
                </c:pt>
                <c:pt idx="57">
                  <c:v>1.0607899999999999</c:v>
                </c:pt>
                <c:pt idx="58">
                  <c:v>1.0560099999999999</c:v>
                </c:pt>
                <c:pt idx="59">
                  <c:v>1.05115</c:v>
                </c:pt>
                <c:pt idx="60">
                  <c:v>1.04626</c:v>
                </c:pt>
                <c:pt idx="61">
                  <c:v>1.0414000000000001</c:v>
                </c:pt>
                <c:pt idx="62">
                  <c:v>1.03661</c:v>
                </c:pt>
                <c:pt idx="63">
                  <c:v>1.03193</c:v>
                </c:pt>
                <c:pt idx="64">
                  <c:v>1.02739</c:v>
                </c:pt>
                <c:pt idx="65">
                  <c:v>1.02302</c:v>
                </c:pt>
                <c:pt idx="66">
                  <c:v>1.01884</c:v>
                </c:pt>
                <c:pt idx="67">
                  <c:v>1.0148900000000001</c:v>
                </c:pt>
                <c:pt idx="68">
                  <c:v>1.0111600000000001</c:v>
                </c:pt>
                <c:pt idx="69">
                  <c:v>1.00769</c:v>
                </c:pt>
                <c:pt idx="70">
                  <c:v>1.00447</c:v>
                </c:pt>
                <c:pt idx="71">
                  <c:v>1.00152</c:v>
                </c:pt>
                <c:pt idx="72">
                  <c:v>0.99882899999999997</c:v>
                </c:pt>
                <c:pt idx="73">
                  <c:v>0.99640799999999996</c:v>
                </c:pt>
                <c:pt idx="74">
                  <c:v>0.99424999999999997</c:v>
                </c:pt>
                <c:pt idx="75">
                  <c:v>0.99235300000000004</c:v>
                </c:pt>
                <c:pt idx="76">
                  <c:v>0.99070800000000003</c:v>
                </c:pt>
                <c:pt idx="77">
                  <c:v>0.98930799999999997</c:v>
                </c:pt>
                <c:pt idx="78">
                  <c:v>0.98814199999999996</c:v>
                </c:pt>
                <c:pt idx="79">
                  <c:v>0.98719999999999997</c:v>
                </c:pt>
                <c:pt idx="80">
                  <c:v>0.98646900000000004</c:v>
                </c:pt>
                <c:pt idx="81">
                  <c:v>0.98593600000000003</c:v>
                </c:pt>
                <c:pt idx="82">
                  <c:v>0.98558699999999999</c:v>
                </c:pt>
                <c:pt idx="83">
                  <c:v>0.98540899999999998</c:v>
                </c:pt>
                <c:pt idx="84">
                  <c:v>0.98538599999999998</c:v>
                </c:pt>
                <c:pt idx="85">
                  <c:v>0.98550400000000005</c:v>
                </c:pt>
                <c:pt idx="86">
                  <c:v>0.98574799999999996</c:v>
                </c:pt>
                <c:pt idx="87">
                  <c:v>0.98610500000000001</c:v>
                </c:pt>
                <c:pt idx="88">
                  <c:v>0.98655999999999999</c:v>
                </c:pt>
                <c:pt idx="89">
                  <c:v>0.98709899999999995</c:v>
                </c:pt>
                <c:pt idx="90">
                  <c:v>0.98770999999999998</c:v>
                </c:pt>
                <c:pt idx="91">
                  <c:v>0.98837900000000001</c:v>
                </c:pt>
                <c:pt idx="92">
                  <c:v>0.98909499999999995</c:v>
                </c:pt>
                <c:pt idx="93">
                  <c:v>0.98984700000000003</c:v>
                </c:pt>
                <c:pt idx="94">
                  <c:v>0.99062399999999995</c:v>
                </c:pt>
                <c:pt idx="95">
                  <c:v>0.99141599999999996</c:v>
                </c:pt>
                <c:pt idx="96">
                  <c:v>0.99221400000000004</c:v>
                </c:pt>
                <c:pt idx="97">
                  <c:v>0.99301099999999998</c:v>
                </c:pt>
                <c:pt idx="98">
                  <c:v>0.99379799999999996</c:v>
                </c:pt>
                <c:pt idx="99">
                  <c:v>0.99456900000000004</c:v>
                </c:pt>
                <c:pt idx="100">
                  <c:v>0.99531899999999995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F9-4440-9AD4-2B274CEB225D}"/>
            </c:ext>
          </c:extLst>
        </c:ser>
        <c:ser>
          <c:idx val="2"/>
          <c:order val="2"/>
          <c:tx>
            <c:strRef>
              <c:f>Trap!$F$1</c:f>
              <c:strCache>
                <c:ptCount val="1"/>
                <c:pt idx="0">
                  <c:v>v2</c:v>
                </c:pt>
              </c:strCache>
            </c:strRef>
          </c:tx>
          <c:spPr>
            <a:ln w="25400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cat>
          <c:val>
            <c:numRef>
              <c:f>Trap!$F$2:$F$102</c:f>
              <c:numCache>
                <c:formatCode>General</c:formatCode>
                <c:ptCount val="101"/>
                <c:pt idx="0">
                  <c:v>4.7505899999999998E-3</c:v>
                </c:pt>
                <c:pt idx="1">
                  <c:v>1.8505899999999999E-2</c:v>
                </c:pt>
                <c:pt idx="2">
                  <c:v>4.0279599999999999E-2</c:v>
                </c:pt>
                <c:pt idx="3">
                  <c:v>6.9103100000000001E-2</c:v>
                </c:pt>
                <c:pt idx="4">
                  <c:v>0.104033</c:v>
                </c:pt>
                <c:pt idx="5">
                  <c:v>0.14415600000000001</c:v>
                </c:pt>
                <c:pt idx="6">
                  <c:v>0.18859899999999999</c:v>
                </c:pt>
                <c:pt idx="7">
                  <c:v>0.23652799999999999</c:v>
                </c:pt>
                <c:pt idx="8">
                  <c:v>0.28715800000000002</c:v>
                </c:pt>
                <c:pt idx="9">
                  <c:v>0.33975</c:v>
                </c:pt>
                <c:pt idx="10">
                  <c:v>0.39361800000000002</c:v>
                </c:pt>
                <c:pt idx="11">
                  <c:v>0.44812999999999997</c:v>
                </c:pt>
                <c:pt idx="12">
                  <c:v>0.50270499999999996</c:v>
                </c:pt>
                <c:pt idx="13">
                  <c:v>0.55682100000000001</c:v>
                </c:pt>
                <c:pt idx="14">
                  <c:v>0.61000500000000002</c:v>
                </c:pt>
                <c:pt idx="15">
                  <c:v>0.66184200000000004</c:v>
                </c:pt>
                <c:pt idx="16">
                  <c:v>0.71196599999999999</c:v>
                </c:pt>
                <c:pt idx="17">
                  <c:v>0.76006499999999999</c:v>
                </c:pt>
                <c:pt idx="18">
                  <c:v>0.80587299999999995</c:v>
                </c:pt>
                <c:pt idx="19">
                  <c:v>0.84917399999999998</c:v>
                </c:pt>
                <c:pt idx="20">
                  <c:v>0.88979299999999995</c:v>
                </c:pt>
                <c:pt idx="21">
                  <c:v>0.92760100000000001</c:v>
                </c:pt>
                <c:pt idx="22">
                  <c:v>0.962503</c:v>
                </c:pt>
                <c:pt idx="23">
                  <c:v>0.99444699999999997</c:v>
                </c:pt>
                <c:pt idx="24">
                  <c:v>1.0234099999999999</c:v>
                </c:pt>
                <c:pt idx="25">
                  <c:v>1.04939</c:v>
                </c:pt>
                <c:pt idx="26">
                  <c:v>1.0724400000000001</c:v>
                </c:pt>
                <c:pt idx="27">
                  <c:v>1.0926100000000001</c:v>
                </c:pt>
                <c:pt idx="28">
                  <c:v>1.10999</c:v>
                </c:pt>
                <c:pt idx="29">
                  <c:v>1.1246700000000001</c:v>
                </c:pt>
                <c:pt idx="30">
                  <c:v>1.13676</c:v>
                </c:pt>
                <c:pt idx="31">
                  <c:v>1.1464099999999999</c:v>
                </c:pt>
                <c:pt idx="32">
                  <c:v>1.1537599999999999</c:v>
                </c:pt>
                <c:pt idx="33">
                  <c:v>1.1589400000000001</c:v>
                </c:pt>
                <c:pt idx="34">
                  <c:v>1.16212</c:v>
                </c:pt>
                <c:pt idx="35">
                  <c:v>1.1634599999999999</c:v>
                </c:pt>
                <c:pt idx="36">
                  <c:v>1.1631199999999999</c:v>
                </c:pt>
                <c:pt idx="37">
                  <c:v>1.16126</c:v>
                </c:pt>
                <c:pt idx="38">
                  <c:v>1.15804</c:v>
                </c:pt>
                <c:pt idx="39">
                  <c:v>1.1536299999999999</c:v>
                </c:pt>
                <c:pt idx="40">
                  <c:v>1.14818</c:v>
                </c:pt>
                <c:pt idx="41">
                  <c:v>1.14184</c:v>
                </c:pt>
                <c:pt idx="42">
                  <c:v>1.1347499999999999</c:v>
                </c:pt>
                <c:pt idx="43">
                  <c:v>1.12706</c:v>
                </c:pt>
                <c:pt idx="44">
                  <c:v>1.1188899999999999</c:v>
                </c:pt>
                <c:pt idx="45">
                  <c:v>1.1103700000000001</c:v>
                </c:pt>
                <c:pt idx="46">
                  <c:v>1.10161</c:v>
                </c:pt>
                <c:pt idx="47">
                  <c:v>1.0927100000000001</c:v>
                </c:pt>
                <c:pt idx="48">
                  <c:v>1.08378</c:v>
                </c:pt>
                <c:pt idx="49">
                  <c:v>1.0749</c:v>
                </c:pt>
                <c:pt idx="50">
                  <c:v>1.06616</c:v>
                </c:pt>
                <c:pt idx="51">
                  <c:v>1.0576099999999999</c:v>
                </c:pt>
                <c:pt idx="52">
                  <c:v>1.0493300000000001</c:v>
                </c:pt>
                <c:pt idx="53">
                  <c:v>1.0413699999999999</c:v>
                </c:pt>
                <c:pt idx="54">
                  <c:v>1.0337700000000001</c:v>
                </c:pt>
                <c:pt idx="55">
                  <c:v>1.02658</c:v>
                </c:pt>
                <c:pt idx="56">
                  <c:v>1.0198100000000001</c:v>
                </c:pt>
                <c:pt idx="57">
                  <c:v>1.0135000000000001</c:v>
                </c:pt>
                <c:pt idx="58">
                  <c:v>1.00766</c:v>
                </c:pt>
                <c:pt idx="59">
                  <c:v>1.0023</c:v>
                </c:pt>
                <c:pt idx="60">
                  <c:v>0.99743099999999996</c:v>
                </c:pt>
                <c:pt idx="61">
                  <c:v>0.99304700000000001</c:v>
                </c:pt>
                <c:pt idx="62">
                  <c:v>0.989147</c:v>
                </c:pt>
                <c:pt idx="63">
                  <c:v>0.98571900000000001</c:v>
                </c:pt>
                <c:pt idx="64">
                  <c:v>0.98275400000000002</c:v>
                </c:pt>
                <c:pt idx="65">
                  <c:v>0.98023400000000005</c:v>
                </c:pt>
                <c:pt idx="66">
                  <c:v>0.97814100000000004</c:v>
                </c:pt>
                <c:pt idx="67">
                  <c:v>0.97645400000000004</c:v>
                </c:pt>
                <c:pt idx="68">
                  <c:v>0.97515200000000002</c:v>
                </c:pt>
                <c:pt idx="69">
                  <c:v>0.97420899999999999</c:v>
                </c:pt>
                <c:pt idx="70">
                  <c:v>0.97360100000000005</c:v>
                </c:pt>
                <c:pt idx="71">
                  <c:v>0.973302</c:v>
                </c:pt>
                <c:pt idx="72">
                  <c:v>0.97328499999999996</c:v>
                </c:pt>
                <c:pt idx="73">
                  <c:v>0.97352300000000003</c:v>
                </c:pt>
                <c:pt idx="74">
                  <c:v>0.97399000000000002</c:v>
                </c:pt>
                <c:pt idx="75">
                  <c:v>0.97465999999999997</c:v>
                </c:pt>
                <c:pt idx="76">
                  <c:v>0.97550700000000001</c:v>
                </c:pt>
                <c:pt idx="77">
                  <c:v>0.97650599999999999</c:v>
                </c:pt>
                <c:pt idx="78">
                  <c:v>0.97763299999999997</c:v>
                </c:pt>
                <c:pt idx="79">
                  <c:v>0.97886600000000001</c:v>
                </c:pt>
                <c:pt idx="80">
                  <c:v>0.98018300000000003</c:v>
                </c:pt>
                <c:pt idx="81">
                  <c:v>0.98156299999999996</c:v>
                </c:pt>
                <c:pt idx="82">
                  <c:v>0.98298600000000003</c:v>
                </c:pt>
                <c:pt idx="83">
                  <c:v>0.98443700000000001</c:v>
                </c:pt>
                <c:pt idx="84">
                  <c:v>0.98589700000000002</c:v>
                </c:pt>
                <c:pt idx="85">
                  <c:v>0.98735200000000001</c:v>
                </c:pt>
                <c:pt idx="86">
                  <c:v>0.98878999999999995</c:v>
                </c:pt>
                <c:pt idx="87">
                  <c:v>0.99019699999999999</c:v>
                </c:pt>
                <c:pt idx="88">
                  <c:v>0.991564</c:v>
                </c:pt>
                <c:pt idx="89">
                  <c:v>0.99288100000000001</c:v>
                </c:pt>
                <c:pt idx="90">
                  <c:v>0.99414100000000005</c:v>
                </c:pt>
                <c:pt idx="91">
                  <c:v>0.995336</c:v>
                </c:pt>
                <c:pt idx="92">
                  <c:v>0.99646199999999996</c:v>
                </c:pt>
                <c:pt idx="93">
                  <c:v>0.99751500000000004</c:v>
                </c:pt>
                <c:pt idx="94">
                  <c:v>0.99849200000000005</c:v>
                </c:pt>
                <c:pt idx="95">
                  <c:v>0.99939</c:v>
                </c:pt>
                <c:pt idx="96">
                  <c:v>1.00021</c:v>
                </c:pt>
                <c:pt idx="97">
                  <c:v>1.00095</c:v>
                </c:pt>
                <c:pt idx="98">
                  <c:v>1.0016099999999999</c:v>
                </c:pt>
                <c:pt idx="99">
                  <c:v>1.0021899999999999</c:v>
                </c:pt>
                <c:pt idx="100">
                  <c:v>1.0026900000000001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F9-4440-9AD4-2B274CEB22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998120"/>
        <c:axId val="622998448"/>
      </c:lineChart>
      <c:catAx>
        <c:axId val="622998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2998448"/>
        <c:crossesAt val="-0.2"/>
        <c:auto val="1"/>
        <c:lblAlgn val="ctr"/>
        <c:lblOffset val="100"/>
        <c:tickLblSkip val="10"/>
        <c:noMultiLvlLbl val="0"/>
      </c:catAx>
      <c:valAx>
        <c:axId val="62299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2998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Trap!$R$1</c:f>
              <c:strCache>
                <c:ptCount val="1"/>
                <c:pt idx="0">
                  <c:v>iL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Trap!$R$2:$R$1002</c:f>
              <c:numCache>
                <c:formatCode>General</c:formatCode>
                <c:ptCount val="1001"/>
                <c:pt idx="0">
                  <c:v>9.9500000000000005E-3</c:v>
                </c:pt>
                <c:pt idx="1">
                  <c:v>1.9800000000000002E-2</c:v>
                </c:pt>
                <c:pt idx="2">
                  <c:v>2.955E-2</c:v>
                </c:pt>
                <c:pt idx="3">
                  <c:v>3.9200100000000002E-2</c:v>
                </c:pt>
                <c:pt idx="4">
                  <c:v>4.8750300000000003E-2</c:v>
                </c:pt>
                <c:pt idx="5">
                  <c:v>5.8200599999999998E-2</c:v>
                </c:pt>
                <c:pt idx="6">
                  <c:v>6.7551E-2</c:v>
                </c:pt>
                <c:pt idx="7">
                  <c:v>7.6801700000000001E-2</c:v>
                </c:pt>
                <c:pt idx="8">
                  <c:v>8.5952700000000007E-2</c:v>
                </c:pt>
                <c:pt idx="9">
                  <c:v>9.5004199999999997E-2</c:v>
                </c:pt>
                <c:pt idx="10">
                  <c:v>0.10395600000000001</c:v>
                </c:pt>
                <c:pt idx="11">
                  <c:v>0.11280900000000001</c:v>
                </c:pt>
                <c:pt idx="12">
                  <c:v>0.121562</c:v>
                </c:pt>
                <c:pt idx="13">
                  <c:v>0.130216</c:v>
                </c:pt>
                <c:pt idx="14">
                  <c:v>0.13877100000000001</c:v>
                </c:pt>
                <c:pt idx="15">
                  <c:v>0.147227</c:v>
                </c:pt>
                <c:pt idx="16">
                  <c:v>0.155584</c:v>
                </c:pt>
                <c:pt idx="17">
                  <c:v>0.16384199999999999</c:v>
                </c:pt>
                <c:pt idx="18">
                  <c:v>0.17200299999999999</c:v>
                </c:pt>
                <c:pt idx="19">
                  <c:v>0.180064</c:v>
                </c:pt>
                <c:pt idx="20">
                  <c:v>0.188028</c:v>
                </c:pt>
                <c:pt idx="21">
                  <c:v>0.19589400000000001</c:v>
                </c:pt>
                <c:pt idx="22">
                  <c:v>0.20366200000000001</c:v>
                </c:pt>
                <c:pt idx="23">
                  <c:v>0.21133199999999999</c:v>
                </c:pt>
                <c:pt idx="24">
                  <c:v>0.21890499999999999</c:v>
                </c:pt>
                <c:pt idx="25">
                  <c:v>0.226381</c:v>
                </c:pt>
                <c:pt idx="26">
                  <c:v>0.23376</c:v>
                </c:pt>
                <c:pt idx="27">
                  <c:v>0.24104200000000001</c:v>
                </c:pt>
                <c:pt idx="28">
                  <c:v>0.248228</c:v>
                </c:pt>
                <c:pt idx="29">
                  <c:v>0.25531799999999999</c:v>
                </c:pt>
                <c:pt idx="30">
                  <c:v>0.26231199999999999</c:v>
                </c:pt>
                <c:pt idx="31">
                  <c:v>0.26921</c:v>
                </c:pt>
                <c:pt idx="32">
                  <c:v>0.27601199999999998</c:v>
                </c:pt>
                <c:pt idx="33">
                  <c:v>0.28272000000000003</c:v>
                </c:pt>
                <c:pt idx="34">
                  <c:v>0.28933199999999998</c:v>
                </c:pt>
                <c:pt idx="35">
                  <c:v>0.29585</c:v>
                </c:pt>
                <c:pt idx="36">
                  <c:v>0.30227399999999999</c:v>
                </c:pt>
                <c:pt idx="37">
                  <c:v>0.30860399999999999</c:v>
                </c:pt>
                <c:pt idx="38">
                  <c:v>0.31484000000000001</c:v>
                </c:pt>
                <c:pt idx="39">
                  <c:v>0.32098300000000002</c:v>
                </c:pt>
                <c:pt idx="40">
                  <c:v>0.32703199999999999</c:v>
                </c:pt>
                <c:pt idx="41">
                  <c:v>0.33298899999999998</c:v>
                </c:pt>
                <c:pt idx="42">
                  <c:v>0.33885399999999999</c:v>
                </c:pt>
                <c:pt idx="43">
                  <c:v>0.34462599999999999</c:v>
                </c:pt>
                <c:pt idx="44">
                  <c:v>0.35030699999999998</c:v>
                </c:pt>
                <c:pt idx="45">
                  <c:v>0.35589599999999999</c:v>
                </c:pt>
                <c:pt idx="46">
                  <c:v>0.36139399999999999</c:v>
                </c:pt>
                <c:pt idx="47">
                  <c:v>0.36680200000000002</c:v>
                </c:pt>
                <c:pt idx="48">
                  <c:v>0.37211899999999998</c:v>
                </c:pt>
                <c:pt idx="49">
                  <c:v>0.37734699999999999</c:v>
                </c:pt>
                <c:pt idx="50">
                  <c:v>0.38248500000000002</c:v>
                </c:pt>
                <c:pt idx="51">
                  <c:v>0.38753300000000002</c:v>
                </c:pt>
                <c:pt idx="52">
                  <c:v>0.39249299999999998</c:v>
                </c:pt>
                <c:pt idx="53">
                  <c:v>0.39736500000000002</c:v>
                </c:pt>
                <c:pt idx="54">
                  <c:v>0.40214800000000001</c:v>
                </c:pt>
                <c:pt idx="55">
                  <c:v>0.40684399999999998</c:v>
                </c:pt>
                <c:pt idx="56">
                  <c:v>0.41145199999999998</c:v>
                </c:pt>
                <c:pt idx="57">
                  <c:v>0.41597400000000001</c:v>
                </c:pt>
                <c:pt idx="58">
                  <c:v>0.42041000000000001</c:v>
                </c:pt>
                <c:pt idx="59">
                  <c:v>0.424759</c:v>
                </c:pt>
                <c:pt idx="60">
                  <c:v>0.42902299999999999</c:v>
                </c:pt>
                <c:pt idx="61">
                  <c:v>0.43320199999999998</c:v>
                </c:pt>
                <c:pt idx="62">
                  <c:v>0.43729600000000002</c:v>
                </c:pt>
                <c:pt idx="63">
                  <c:v>0.44130599999999998</c:v>
                </c:pt>
                <c:pt idx="64">
                  <c:v>0.44523200000000002</c:v>
                </c:pt>
                <c:pt idx="65">
                  <c:v>0.449075</c:v>
                </c:pt>
                <c:pt idx="66">
                  <c:v>0.45283499999999999</c:v>
                </c:pt>
                <c:pt idx="67">
                  <c:v>0.45651199999999997</c:v>
                </c:pt>
                <c:pt idx="68">
                  <c:v>0.46010699999999999</c:v>
                </c:pt>
                <c:pt idx="69">
                  <c:v>0.46362100000000001</c:v>
                </c:pt>
                <c:pt idx="70">
                  <c:v>0.46705400000000002</c:v>
                </c:pt>
                <c:pt idx="71">
                  <c:v>0.47040599999999999</c:v>
                </c:pt>
                <c:pt idx="72">
                  <c:v>0.47367799999999999</c:v>
                </c:pt>
                <c:pt idx="73">
                  <c:v>0.47687000000000002</c:v>
                </c:pt>
                <c:pt idx="74">
                  <c:v>0.47998299999999999</c:v>
                </c:pt>
                <c:pt idx="75">
                  <c:v>0.48301699999999997</c:v>
                </c:pt>
                <c:pt idx="76">
                  <c:v>0.48597299999999999</c:v>
                </c:pt>
                <c:pt idx="77">
                  <c:v>0.48885200000000001</c:v>
                </c:pt>
                <c:pt idx="78">
                  <c:v>0.49165300000000001</c:v>
                </c:pt>
                <c:pt idx="79">
                  <c:v>0.49437700000000001</c:v>
                </c:pt>
                <c:pt idx="80">
                  <c:v>0.49702499999999999</c:v>
                </c:pt>
                <c:pt idx="81">
                  <c:v>0.49959700000000001</c:v>
                </c:pt>
                <c:pt idx="82">
                  <c:v>0.50209400000000004</c:v>
                </c:pt>
                <c:pt idx="83">
                  <c:v>0.50451599999999996</c:v>
                </c:pt>
                <c:pt idx="84">
                  <c:v>0.50686299999999995</c:v>
                </c:pt>
                <c:pt idx="85">
                  <c:v>0.50913699999999995</c:v>
                </c:pt>
                <c:pt idx="86">
                  <c:v>0.51133799999999996</c:v>
                </c:pt>
                <c:pt idx="87">
                  <c:v>0.51346599999999998</c:v>
                </c:pt>
                <c:pt idx="88">
                  <c:v>0.51552100000000001</c:v>
                </c:pt>
                <c:pt idx="89">
                  <c:v>0.51750499999999999</c:v>
                </c:pt>
                <c:pt idx="90">
                  <c:v>0.51941800000000005</c:v>
                </c:pt>
                <c:pt idx="91">
                  <c:v>0.52125900000000003</c:v>
                </c:pt>
                <c:pt idx="92">
                  <c:v>0.52303100000000002</c:v>
                </c:pt>
                <c:pt idx="93">
                  <c:v>0.524733</c:v>
                </c:pt>
                <c:pt idx="94">
                  <c:v>0.526366</c:v>
                </c:pt>
                <c:pt idx="95">
                  <c:v>0.52793000000000001</c:v>
                </c:pt>
                <c:pt idx="96">
                  <c:v>0.52942599999999995</c:v>
                </c:pt>
                <c:pt idx="97">
                  <c:v>0.53085499999999997</c:v>
                </c:pt>
                <c:pt idx="98">
                  <c:v>0.53221700000000005</c:v>
                </c:pt>
                <c:pt idx="99">
                  <c:v>0.53351199999999999</c:v>
                </c:pt>
                <c:pt idx="100">
                  <c:v>0.53474100000000002</c:v>
                </c:pt>
                <c:pt idx="101">
                  <c:v>0.53590400000000005</c:v>
                </c:pt>
                <c:pt idx="102">
                  <c:v>0.53700300000000001</c:v>
                </c:pt>
                <c:pt idx="103">
                  <c:v>0.53803800000000002</c:v>
                </c:pt>
                <c:pt idx="104">
                  <c:v>0.53900800000000004</c:v>
                </c:pt>
                <c:pt idx="105">
                  <c:v>0.53991500000000003</c:v>
                </c:pt>
                <c:pt idx="106">
                  <c:v>0.54076000000000002</c:v>
                </c:pt>
                <c:pt idx="107">
                  <c:v>0.54154199999999997</c:v>
                </c:pt>
                <c:pt idx="108">
                  <c:v>0.54226300000000005</c:v>
                </c:pt>
                <c:pt idx="109">
                  <c:v>0.54292200000000002</c:v>
                </c:pt>
                <c:pt idx="110">
                  <c:v>0.54352100000000003</c:v>
                </c:pt>
                <c:pt idx="111">
                  <c:v>0.54405999999999999</c:v>
                </c:pt>
                <c:pt idx="112">
                  <c:v>0.54454000000000002</c:v>
                </c:pt>
                <c:pt idx="113">
                  <c:v>0.54496</c:v>
                </c:pt>
                <c:pt idx="114">
                  <c:v>0.54532199999999997</c:v>
                </c:pt>
                <c:pt idx="115">
                  <c:v>0.54562600000000006</c:v>
                </c:pt>
                <c:pt idx="116">
                  <c:v>0.54587300000000005</c:v>
                </c:pt>
                <c:pt idx="117">
                  <c:v>0.54606299999999997</c:v>
                </c:pt>
                <c:pt idx="118">
                  <c:v>0.54619700000000004</c:v>
                </c:pt>
                <c:pt idx="119">
                  <c:v>0.54627499999999996</c:v>
                </c:pt>
                <c:pt idx="120">
                  <c:v>0.54629799999999995</c:v>
                </c:pt>
                <c:pt idx="121">
                  <c:v>0.54626699999999995</c:v>
                </c:pt>
                <c:pt idx="122">
                  <c:v>0.54618100000000003</c:v>
                </c:pt>
                <c:pt idx="123">
                  <c:v>0.54604200000000003</c:v>
                </c:pt>
                <c:pt idx="124">
                  <c:v>0.54584999999999995</c:v>
                </c:pt>
                <c:pt idx="125">
                  <c:v>0.54560600000000004</c:v>
                </c:pt>
                <c:pt idx="126">
                  <c:v>0.54530999999999996</c:v>
                </c:pt>
                <c:pt idx="127">
                  <c:v>0.54496199999999995</c:v>
                </c:pt>
                <c:pt idx="128">
                  <c:v>0.54456400000000005</c:v>
                </c:pt>
                <c:pt idx="129">
                  <c:v>0.54411500000000002</c:v>
                </c:pt>
                <c:pt idx="130">
                  <c:v>0.54361700000000002</c:v>
                </c:pt>
                <c:pt idx="131">
                  <c:v>0.54306900000000002</c:v>
                </c:pt>
                <c:pt idx="132">
                  <c:v>0.54247299999999998</c:v>
                </c:pt>
                <c:pt idx="133">
                  <c:v>0.54182900000000001</c:v>
                </c:pt>
                <c:pt idx="134">
                  <c:v>0.54113800000000001</c:v>
                </c:pt>
                <c:pt idx="135">
                  <c:v>0.54039899999999996</c:v>
                </c:pt>
                <c:pt idx="136">
                  <c:v>0.53961499999999996</c:v>
                </c:pt>
                <c:pt idx="137">
                  <c:v>0.53878400000000004</c:v>
                </c:pt>
                <c:pt idx="138">
                  <c:v>0.53790800000000005</c:v>
                </c:pt>
                <c:pt idx="139">
                  <c:v>0.53698699999999999</c:v>
                </c:pt>
                <c:pt idx="140">
                  <c:v>0.536022</c:v>
                </c:pt>
                <c:pt idx="141">
                  <c:v>0.53501299999999996</c:v>
                </c:pt>
                <c:pt idx="142">
                  <c:v>0.53396100000000002</c:v>
                </c:pt>
                <c:pt idx="143">
                  <c:v>0.53286599999999995</c:v>
                </c:pt>
                <c:pt idx="144">
                  <c:v>0.53172900000000001</c:v>
                </c:pt>
                <c:pt idx="145">
                  <c:v>0.53054999999999997</c:v>
                </c:pt>
                <c:pt idx="146">
                  <c:v>0.529331</c:v>
                </c:pt>
                <c:pt idx="147">
                  <c:v>0.52807099999999996</c:v>
                </c:pt>
                <c:pt idx="148">
                  <c:v>0.52677099999999999</c:v>
                </c:pt>
                <c:pt idx="149">
                  <c:v>0.52543099999999998</c:v>
                </c:pt>
                <c:pt idx="150">
                  <c:v>0.52405199999999996</c:v>
                </c:pt>
                <c:pt idx="151">
                  <c:v>0.52263599999999999</c:v>
                </c:pt>
                <c:pt idx="152">
                  <c:v>0.52118100000000001</c:v>
                </c:pt>
                <c:pt idx="153">
                  <c:v>0.51968800000000004</c:v>
                </c:pt>
                <c:pt idx="154">
                  <c:v>0.51815900000000004</c:v>
                </c:pt>
                <c:pt idx="155">
                  <c:v>0.516594</c:v>
                </c:pt>
                <c:pt idx="156">
                  <c:v>0.51499300000000003</c:v>
                </c:pt>
                <c:pt idx="157">
                  <c:v>0.51335600000000003</c:v>
                </c:pt>
                <c:pt idx="158">
                  <c:v>0.51168499999999995</c:v>
                </c:pt>
                <c:pt idx="159">
                  <c:v>0.50997899999999996</c:v>
                </c:pt>
                <c:pt idx="160">
                  <c:v>0.50824000000000003</c:v>
                </c:pt>
                <c:pt idx="161">
                  <c:v>0.506467</c:v>
                </c:pt>
                <c:pt idx="162">
                  <c:v>0.50466100000000003</c:v>
                </c:pt>
                <c:pt idx="163">
                  <c:v>0.50282400000000005</c:v>
                </c:pt>
                <c:pt idx="164">
                  <c:v>0.50095400000000001</c:v>
                </c:pt>
                <c:pt idx="165">
                  <c:v>0.499054</c:v>
                </c:pt>
                <c:pt idx="166">
                  <c:v>0.49712200000000001</c:v>
                </c:pt>
                <c:pt idx="167">
                  <c:v>0.49515999999999999</c:v>
                </c:pt>
                <c:pt idx="168">
                  <c:v>0.49316900000000002</c:v>
                </c:pt>
                <c:pt idx="169">
                  <c:v>0.49114799999999997</c:v>
                </c:pt>
                <c:pt idx="170">
                  <c:v>0.48909900000000001</c:v>
                </c:pt>
                <c:pt idx="171">
                  <c:v>0.48702099999999998</c:v>
                </c:pt>
                <c:pt idx="172">
                  <c:v>0.48491600000000001</c:v>
                </c:pt>
                <c:pt idx="173">
                  <c:v>0.48278300000000002</c:v>
                </c:pt>
                <c:pt idx="174">
                  <c:v>0.48062300000000002</c:v>
                </c:pt>
                <c:pt idx="175">
                  <c:v>0.478437</c:v>
                </c:pt>
                <c:pt idx="176">
                  <c:v>0.47622599999999998</c:v>
                </c:pt>
                <c:pt idx="177">
                  <c:v>0.47398800000000002</c:v>
                </c:pt>
                <c:pt idx="178">
                  <c:v>0.47172599999999998</c:v>
                </c:pt>
                <c:pt idx="179">
                  <c:v>0.46944000000000002</c:v>
                </c:pt>
                <c:pt idx="180">
                  <c:v>0.46712900000000002</c:v>
                </c:pt>
                <c:pt idx="181">
                  <c:v>0.46479500000000001</c:v>
                </c:pt>
                <c:pt idx="182">
                  <c:v>0.46243800000000002</c:v>
                </c:pt>
                <c:pt idx="183">
                  <c:v>0.460059</c:v>
                </c:pt>
                <c:pt idx="184">
                  <c:v>0.45765699999999998</c:v>
                </c:pt>
                <c:pt idx="185">
                  <c:v>0.45523400000000003</c:v>
                </c:pt>
                <c:pt idx="186">
                  <c:v>0.452789</c:v>
                </c:pt>
                <c:pt idx="187">
                  <c:v>0.450324</c:v>
                </c:pt>
                <c:pt idx="188">
                  <c:v>0.44783899999999999</c:v>
                </c:pt>
                <c:pt idx="189">
                  <c:v>0.44533299999999998</c:v>
                </c:pt>
                <c:pt idx="190">
                  <c:v>0.44280900000000001</c:v>
                </c:pt>
                <c:pt idx="191">
                  <c:v>0.44026500000000002</c:v>
                </c:pt>
                <c:pt idx="192">
                  <c:v>0.43770300000000001</c:v>
                </c:pt>
                <c:pt idx="193">
                  <c:v>0.43512299999999998</c:v>
                </c:pt>
                <c:pt idx="194">
                  <c:v>0.43252499999999999</c:v>
                </c:pt>
                <c:pt idx="195">
                  <c:v>0.42991000000000001</c:v>
                </c:pt>
                <c:pt idx="196">
                  <c:v>0.42727799999999999</c:v>
                </c:pt>
                <c:pt idx="197">
                  <c:v>0.42463000000000001</c:v>
                </c:pt>
                <c:pt idx="198">
                  <c:v>0.42196600000000001</c:v>
                </c:pt>
                <c:pt idx="199">
                  <c:v>0.41928700000000002</c:v>
                </c:pt>
                <c:pt idx="200">
                  <c:v>0.41659200000000002</c:v>
                </c:pt>
                <c:pt idx="201">
                  <c:v>0.413883</c:v>
                </c:pt>
                <c:pt idx="202">
                  <c:v>0.41116000000000003</c:v>
                </c:pt>
                <c:pt idx="203">
                  <c:v>0.40842200000000001</c:v>
                </c:pt>
                <c:pt idx="204">
                  <c:v>0.40567199999999998</c:v>
                </c:pt>
                <c:pt idx="205">
                  <c:v>0.40290799999999999</c:v>
                </c:pt>
                <c:pt idx="206">
                  <c:v>0.40013199999999999</c:v>
                </c:pt>
                <c:pt idx="207">
                  <c:v>0.39734399999999997</c:v>
                </c:pt>
                <c:pt idx="208">
                  <c:v>0.39454299999999998</c:v>
                </c:pt>
                <c:pt idx="209">
                  <c:v>0.39173200000000002</c:v>
                </c:pt>
                <c:pt idx="210">
                  <c:v>0.388909</c:v>
                </c:pt>
                <c:pt idx="211">
                  <c:v>0.38607599999999997</c:v>
                </c:pt>
                <c:pt idx="212">
                  <c:v>0.38323299999999999</c:v>
                </c:pt>
                <c:pt idx="213">
                  <c:v>0.38037900000000002</c:v>
                </c:pt>
                <c:pt idx="214">
                  <c:v>0.37751699999999999</c:v>
                </c:pt>
                <c:pt idx="215">
                  <c:v>0.37464500000000001</c:v>
                </c:pt>
                <c:pt idx="216">
                  <c:v>0.37176399999999998</c:v>
                </c:pt>
                <c:pt idx="217">
                  <c:v>0.36887599999999998</c:v>
                </c:pt>
                <c:pt idx="218">
                  <c:v>0.365979</c:v>
                </c:pt>
                <c:pt idx="219">
                  <c:v>0.36307499999999998</c:v>
                </c:pt>
                <c:pt idx="220">
                  <c:v>0.36016300000000001</c:v>
                </c:pt>
                <c:pt idx="221">
                  <c:v>0.35724400000000001</c:v>
                </c:pt>
                <c:pt idx="222">
                  <c:v>0.354319</c:v>
                </c:pt>
                <c:pt idx="223">
                  <c:v>0.35138799999999998</c:v>
                </c:pt>
                <c:pt idx="224">
                  <c:v>0.34845100000000001</c:v>
                </c:pt>
                <c:pt idx="225">
                  <c:v>0.34550900000000001</c:v>
                </c:pt>
                <c:pt idx="226">
                  <c:v>0.34256199999999998</c:v>
                </c:pt>
                <c:pt idx="227">
                  <c:v>0.33960899999999999</c:v>
                </c:pt>
                <c:pt idx="228">
                  <c:v>0.33665299999999998</c:v>
                </c:pt>
                <c:pt idx="229">
                  <c:v>0.33369199999999999</c:v>
                </c:pt>
                <c:pt idx="230">
                  <c:v>0.33072800000000002</c:v>
                </c:pt>
                <c:pt idx="231">
                  <c:v>0.32776</c:v>
                </c:pt>
                <c:pt idx="232">
                  <c:v>0.32478899999999999</c:v>
                </c:pt>
                <c:pt idx="233">
                  <c:v>0.32181500000000002</c:v>
                </c:pt>
                <c:pt idx="234">
                  <c:v>0.31883899999999998</c:v>
                </c:pt>
                <c:pt idx="235">
                  <c:v>0.315861</c:v>
                </c:pt>
                <c:pt idx="236">
                  <c:v>0.31288100000000002</c:v>
                </c:pt>
                <c:pt idx="237">
                  <c:v>0.30989899999999998</c:v>
                </c:pt>
                <c:pt idx="238">
                  <c:v>0.30691600000000002</c:v>
                </c:pt>
                <c:pt idx="239">
                  <c:v>0.30393300000000001</c:v>
                </c:pt>
                <c:pt idx="240">
                  <c:v>0.30094900000000002</c:v>
                </c:pt>
                <c:pt idx="241">
                  <c:v>0.29796400000000001</c:v>
                </c:pt>
                <c:pt idx="242">
                  <c:v>0.29498000000000002</c:v>
                </c:pt>
                <c:pt idx="243">
                  <c:v>0.29199599999999998</c:v>
                </c:pt>
                <c:pt idx="244">
                  <c:v>0.28901300000000002</c:v>
                </c:pt>
                <c:pt idx="245">
                  <c:v>0.28603000000000001</c:v>
                </c:pt>
                <c:pt idx="246">
                  <c:v>0.283049</c:v>
                </c:pt>
                <c:pt idx="247">
                  <c:v>0.28006900000000001</c:v>
                </c:pt>
                <c:pt idx="248">
                  <c:v>0.27709099999999998</c:v>
                </c:pt>
                <c:pt idx="249">
                  <c:v>0.27411600000000003</c:v>
                </c:pt>
                <c:pt idx="250">
                  <c:v>0.27114199999999999</c:v>
                </c:pt>
                <c:pt idx="251">
                  <c:v>0.26817099999999999</c:v>
                </c:pt>
                <c:pt idx="252">
                  <c:v>0.26520300000000002</c:v>
                </c:pt>
                <c:pt idx="253">
                  <c:v>0.26223800000000003</c:v>
                </c:pt>
                <c:pt idx="254">
                  <c:v>0.25927699999999998</c:v>
                </c:pt>
                <c:pt idx="255">
                  <c:v>0.25631900000000002</c:v>
                </c:pt>
                <c:pt idx="256">
                  <c:v>0.25336500000000001</c:v>
                </c:pt>
                <c:pt idx="257">
                  <c:v>0.250415</c:v>
                </c:pt>
                <c:pt idx="258">
                  <c:v>0.24747</c:v>
                </c:pt>
                <c:pt idx="259">
                  <c:v>0.244529</c:v>
                </c:pt>
                <c:pt idx="260">
                  <c:v>0.241594</c:v>
                </c:pt>
                <c:pt idx="261">
                  <c:v>0.23866299999999999</c:v>
                </c:pt>
                <c:pt idx="262">
                  <c:v>0.235738</c:v>
                </c:pt>
                <c:pt idx="263">
                  <c:v>0.232819</c:v>
                </c:pt>
                <c:pt idx="264">
                  <c:v>0.229905</c:v>
                </c:pt>
                <c:pt idx="265">
                  <c:v>0.22699800000000001</c:v>
                </c:pt>
                <c:pt idx="266">
                  <c:v>0.22409699999999999</c:v>
                </c:pt>
                <c:pt idx="267">
                  <c:v>0.22120200000000001</c:v>
                </c:pt>
                <c:pt idx="268">
                  <c:v>0.21831400000000001</c:v>
                </c:pt>
                <c:pt idx="269">
                  <c:v>0.21543399999999999</c:v>
                </c:pt>
                <c:pt idx="270">
                  <c:v>0.21256</c:v>
                </c:pt>
                <c:pt idx="271">
                  <c:v>0.20969399999999999</c:v>
                </c:pt>
                <c:pt idx="272">
                  <c:v>0.20683599999999999</c:v>
                </c:pt>
                <c:pt idx="273">
                  <c:v>0.203985</c:v>
                </c:pt>
                <c:pt idx="274">
                  <c:v>0.20114299999999999</c:v>
                </c:pt>
                <c:pt idx="275">
                  <c:v>0.19830900000000001</c:v>
                </c:pt>
                <c:pt idx="276">
                  <c:v>0.19548299999999999</c:v>
                </c:pt>
                <c:pt idx="277">
                  <c:v>0.192666</c:v>
                </c:pt>
                <c:pt idx="278">
                  <c:v>0.189858</c:v>
                </c:pt>
                <c:pt idx="279">
                  <c:v>0.187058</c:v>
                </c:pt>
                <c:pt idx="280">
                  <c:v>0.18426899999999999</c:v>
                </c:pt>
                <c:pt idx="281">
                  <c:v>0.18148800000000001</c:v>
                </c:pt>
                <c:pt idx="282">
                  <c:v>0.17871699999999999</c:v>
                </c:pt>
                <c:pt idx="283">
                  <c:v>0.175956</c:v>
                </c:pt>
                <c:pt idx="284">
                  <c:v>0.173205</c:v>
                </c:pt>
                <c:pt idx="285">
                  <c:v>0.170464</c:v>
                </c:pt>
                <c:pt idx="286">
                  <c:v>0.16773299999999999</c:v>
                </c:pt>
                <c:pt idx="287">
                  <c:v>0.16501299999999999</c:v>
                </c:pt>
                <c:pt idx="288">
                  <c:v>0.162303</c:v>
                </c:pt>
                <c:pt idx="289">
                  <c:v>0.159605</c:v>
                </c:pt>
                <c:pt idx="290">
                  <c:v>0.156917</c:v>
                </c:pt>
                <c:pt idx="291">
                  <c:v>0.15423999999999999</c:v>
                </c:pt>
                <c:pt idx="292">
                  <c:v>0.15157499999999999</c:v>
                </c:pt>
                <c:pt idx="293">
                  <c:v>0.148921</c:v>
                </c:pt>
                <c:pt idx="294">
                  <c:v>0.14627899999999999</c:v>
                </c:pt>
                <c:pt idx="295">
                  <c:v>0.143648</c:v>
                </c:pt>
                <c:pt idx="296">
                  <c:v>0.14102899999999999</c:v>
                </c:pt>
                <c:pt idx="297">
                  <c:v>0.13842299999999999</c:v>
                </c:pt>
                <c:pt idx="298">
                  <c:v>0.135828</c:v>
                </c:pt>
                <c:pt idx="299">
                  <c:v>0.133246</c:v>
                </c:pt>
                <c:pt idx="300">
                  <c:v>0.13067599999999999</c:v>
                </c:pt>
                <c:pt idx="301">
                  <c:v>0.12811900000000001</c:v>
                </c:pt>
                <c:pt idx="302">
                  <c:v>0.12557399999999999</c:v>
                </c:pt>
                <c:pt idx="303">
                  <c:v>0.123043</c:v>
                </c:pt>
                <c:pt idx="304">
                  <c:v>0.12052400000000001</c:v>
                </c:pt>
                <c:pt idx="305">
                  <c:v>0.118018</c:v>
                </c:pt>
                <c:pt idx="306">
                  <c:v>0.115526</c:v>
                </c:pt>
                <c:pt idx="307">
                  <c:v>0.11304699999999999</c:v>
                </c:pt>
                <c:pt idx="308">
                  <c:v>0.110581</c:v>
                </c:pt>
                <c:pt idx="309">
                  <c:v>0.108129</c:v>
                </c:pt>
                <c:pt idx="310">
                  <c:v>0.10569000000000001</c:v>
                </c:pt>
                <c:pt idx="311">
                  <c:v>0.103265</c:v>
                </c:pt>
                <c:pt idx="312">
                  <c:v>0.100854</c:v>
                </c:pt>
                <c:pt idx="313">
                  <c:v>9.8457100000000006E-2</c:v>
                </c:pt>
                <c:pt idx="314">
                  <c:v>9.6074099999999996E-2</c:v>
                </c:pt>
                <c:pt idx="315">
                  <c:v>9.3705300000000005E-2</c:v>
                </c:pt>
                <c:pt idx="316">
                  <c:v>9.1350700000000007E-2</c:v>
                </c:pt>
                <c:pt idx="317">
                  <c:v>8.9010500000000006E-2</c:v>
                </c:pt>
                <c:pt idx="318">
                  <c:v>8.6684600000000001E-2</c:v>
                </c:pt>
                <c:pt idx="319">
                  <c:v>8.4373299999999998E-2</c:v>
                </c:pt>
                <c:pt idx="320">
                  <c:v>8.20766E-2</c:v>
                </c:pt>
                <c:pt idx="321">
                  <c:v>7.9794599999999993E-2</c:v>
                </c:pt>
                <c:pt idx="322">
                  <c:v>7.7527399999999996E-2</c:v>
                </c:pt>
                <c:pt idx="323">
                  <c:v>7.5274999999999995E-2</c:v>
                </c:pt>
                <c:pt idx="324">
                  <c:v>7.3037500000000005E-2</c:v>
                </c:pt>
                <c:pt idx="325">
                  <c:v>7.0815000000000003E-2</c:v>
                </c:pt>
                <c:pt idx="326">
                  <c:v>6.8607600000000005E-2</c:v>
                </c:pt>
                <c:pt idx="327">
                  <c:v>6.6415299999999997E-2</c:v>
                </c:pt>
                <c:pt idx="328">
                  <c:v>6.4238199999999995E-2</c:v>
                </c:pt>
                <c:pt idx="329">
                  <c:v>6.2076399999999997E-2</c:v>
                </c:pt>
                <c:pt idx="330">
                  <c:v>5.9929900000000001E-2</c:v>
                </c:pt>
                <c:pt idx="331">
                  <c:v>5.7798799999999997E-2</c:v>
                </c:pt>
                <c:pt idx="332">
                  <c:v>5.5683200000000002E-2</c:v>
                </c:pt>
                <c:pt idx="333">
                  <c:v>5.3583100000000002E-2</c:v>
                </c:pt>
                <c:pt idx="334">
                  <c:v>5.1498500000000003E-2</c:v>
                </c:pt>
                <c:pt idx="335">
                  <c:v>4.9429599999999997E-2</c:v>
                </c:pt>
                <c:pt idx="336">
                  <c:v>4.7376300000000003E-2</c:v>
                </c:pt>
                <c:pt idx="337">
                  <c:v>4.5338799999999999E-2</c:v>
                </c:pt>
                <c:pt idx="338">
                  <c:v>4.3317000000000001E-2</c:v>
                </c:pt>
                <c:pt idx="339">
                  <c:v>4.1311E-2</c:v>
                </c:pt>
                <c:pt idx="340">
                  <c:v>3.9320899999999999E-2</c:v>
                </c:pt>
                <c:pt idx="341">
                  <c:v>3.7346600000000001E-2</c:v>
                </c:pt>
                <c:pt idx="342">
                  <c:v>3.5388299999999998E-2</c:v>
                </c:pt>
                <c:pt idx="343">
                  <c:v>3.3445999999999997E-2</c:v>
                </c:pt>
                <c:pt idx="344">
                  <c:v>3.1519600000000002E-2</c:v>
                </c:pt>
                <c:pt idx="345">
                  <c:v>2.9609300000000002E-2</c:v>
                </c:pt>
                <c:pt idx="346">
                  <c:v>2.7715E-2</c:v>
                </c:pt>
                <c:pt idx="347">
                  <c:v>2.58368E-2</c:v>
                </c:pt>
                <c:pt idx="348">
                  <c:v>2.3974800000000001E-2</c:v>
                </c:pt>
                <c:pt idx="349">
                  <c:v>2.21289E-2</c:v>
                </c:pt>
                <c:pt idx="350">
                  <c:v>2.02991E-2</c:v>
                </c:pt>
                <c:pt idx="351">
                  <c:v>1.8485600000000001E-2</c:v>
                </c:pt>
                <c:pt idx="352">
                  <c:v>1.66882E-2</c:v>
                </c:pt>
                <c:pt idx="353">
                  <c:v>1.49071E-2</c:v>
                </c:pt>
                <c:pt idx="354">
                  <c:v>1.31422E-2</c:v>
                </c:pt>
                <c:pt idx="355">
                  <c:v>1.13936E-2</c:v>
                </c:pt>
                <c:pt idx="356">
                  <c:v>9.6611800000000001E-3</c:v>
                </c:pt>
                <c:pt idx="357">
                  <c:v>7.9450800000000002E-3</c:v>
                </c:pt>
                <c:pt idx="358">
                  <c:v>6.2452599999999999E-3</c:v>
                </c:pt>
                <c:pt idx="359">
                  <c:v>4.5617399999999999E-3</c:v>
                </c:pt>
                <c:pt idx="360">
                  <c:v>2.8945199999999998E-3</c:v>
                </c:pt>
                <c:pt idx="361">
                  <c:v>1.2435899999999999E-3</c:v>
                </c:pt>
                <c:pt idx="362">
                  <c:v>-3.9103E-4</c:v>
                </c:pt>
                <c:pt idx="363">
                  <c:v>-2.00935E-3</c:v>
                </c:pt>
                <c:pt idx="364">
                  <c:v>-3.6113600000000001E-3</c:v>
                </c:pt>
                <c:pt idx="365">
                  <c:v>-5.1970799999999998E-3</c:v>
                </c:pt>
                <c:pt idx="366">
                  <c:v>-6.7664999999999999E-3</c:v>
                </c:pt>
                <c:pt idx="367">
                  <c:v>-8.3196299999999997E-3</c:v>
                </c:pt>
                <c:pt idx="368">
                  <c:v>-9.8564800000000008E-3</c:v>
                </c:pt>
                <c:pt idx="369">
                  <c:v>-1.1377099999999999E-2</c:v>
                </c:pt>
                <c:pt idx="370">
                  <c:v>-1.2881399999999999E-2</c:v>
                </c:pt>
                <c:pt idx="371">
                  <c:v>-1.4369399999999999E-2</c:v>
                </c:pt>
                <c:pt idx="372">
                  <c:v>-1.5841299999999999E-2</c:v>
                </c:pt>
                <c:pt idx="373">
                  <c:v>-1.72969E-2</c:v>
                </c:pt>
                <c:pt idx="374">
                  <c:v>-1.8736300000000001E-2</c:v>
                </c:pt>
                <c:pt idx="375">
                  <c:v>-2.01595E-2</c:v>
                </c:pt>
                <c:pt idx="376">
                  <c:v>-2.1566599999999998E-2</c:v>
                </c:pt>
                <c:pt idx="377">
                  <c:v>-2.2957499999999999E-2</c:v>
                </c:pt>
                <c:pt idx="378">
                  <c:v>-2.4332300000000001E-2</c:v>
                </c:pt>
                <c:pt idx="379">
                  <c:v>-2.5690899999999999E-2</c:v>
                </c:pt>
                <c:pt idx="380">
                  <c:v>-2.7033499999999999E-2</c:v>
                </c:pt>
                <c:pt idx="381">
                  <c:v>-2.8360099999999999E-2</c:v>
                </c:pt>
                <c:pt idx="382">
                  <c:v>-2.9670599999999998E-2</c:v>
                </c:pt>
                <c:pt idx="383">
                  <c:v>-3.0965199999999998E-2</c:v>
                </c:pt>
                <c:pt idx="384">
                  <c:v>-3.2243800000000003E-2</c:v>
                </c:pt>
                <c:pt idx="385">
                  <c:v>-3.3506399999999999E-2</c:v>
                </c:pt>
                <c:pt idx="386">
                  <c:v>-3.4753199999999998E-2</c:v>
                </c:pt>
                <c:pt idx="387">
                  <c:v>-3.5984099999999998E-2</c:v>
                </c:pt>
                <c:pt idx="388">
                  <c:v>-3.7199099999999999E-2</c:v>
                </c:pt>
                <c:pt idx="389">
                  <c:v>-3.8398399999999999E-2</c:v>
                </c:pt>
                <c:pt idx="390">
                  <c:v>-3.9581900000000003E-2</c:v>
                </c:pt>
                <c:pt idx="391">
                  <c:v>-4.07497E-2</c:v>
                </c:pt>
                <c:pt idx="392">
                  <c:v>-4.1901899999999999E-2</c:v>
                </c:pt>
                <c:pt idx="393">
                  <c:v>-4.3038399999999997E-2</c:v>
                </c:pt>
                <c:pt idx="394">
                  <c:v>-4.4159299999999999E-2</c:v>
                </c:pt>
                <c:pt idx="395">
                  <c:v>-4.5264600000000002E-2</c:v>
                </c:pt>
                <c:pt idx="396">
                  <c:v>-4.63545E-2</c:v>
                </c:pt>
                <c:pt idx="397">
                  <c:v>-4.7428900000000003E-2</c:v>
                </c:pt>
                <c:pt idx="398">
                  <c:v>-4.84879E-2</c:v>
                </c:pt>
                <c:pt idx="399">
                  <c:v>-4.9531499999999999E-2</c:v>
                </c:pt>
                <c:pt idx="400">
                  <c:v>-5.0559899999999998E-2</c:v>
                </c:pt>
                <c:pt idx="401">
                  <c:v>-5.1572899999999998E-2</c:v>
                </c:pt>
                <c:pt idx="402">
                  <c:v>-5.2570800000000001E-2</c:v>
                </c:pt>
                <c:pt idx="403">
                  <c:v>-5.3553400000000001E-2</c:v>
                </c:pt>
                <c:pt idx="404">
                  <c:v>-5.4521E-2</c:v>
                </c:pt>
                <c:pt idx="405">
                  <c:v>-5.5473500000000002E-2</c:v>
                </c:pt>
                <c:pt idx="406">
                  <c:v>-5.6411099999999999E-2</c:v>
                </c:pt>
                <c:pt idx="407">
                  <c:v>-5.7333700000000001E-2</c:v>
                </c:pt>
                <c:pt idx="408">
                  <c:v>-5.8241399999999999E-2</c:v>
                </c:pt>
                <c:pt idx="409">
                  <c:v>-5.9134199999999998E-2</c:v>
                </c:pt>
                <c:pt idx="410">
                  <c:v>-6.00124E-2</c:v>
                </c:pt>
                <c:pt idx="411">
                  <c:v>-6.0875800000000001E-2</c:v>
                </c:pt>
                <c:pt idx="412">
                  <c:v>-6.1724500000000002E-2</c:v>
                </c:pt>
                <c:pt idx="413">
                  <c:v>-6.2558699999999995E-2</c:v>
                </c:pt>
                <c:pt idx="414">
                  <c:v>-6.3378299999999999E-2</c:v>
                </c:pt>
                <c:pt idx="415">
                  <c:v>-6.4183500000000004E-2</c:v>
                </c:pt>
                <c:pt idx="416">
                  <c:v>-6.4974299999999999E-2</c:v>
                </c:pt>
                <c:pt idx="417">
                  <c:v>-6.5750699999999995E-2</c:v>
                </c:pt>
                <c:pt idx="418">
                  <c:v>-6.65129E-2</c:v>
                </c:pt>
                <c:pt idx="419">
                  <c:v>-6.7260899999999998E-2</c:v>
                </c:pt>
                <c:pt idx="420">
                  <c:v>-6.7994700000000005E-2</c:v>
                </c:pt>
                <c:pt idx="421">
                  <c:v>-6.8714499999999998E-2</c:v>
                </c:pt>
                <c:pt idx="422">
                  <c:v>-6.9420300000000004E-2</c:v>
                </c:pt>
                <c:pt idx="423">
                  <c:v>-7.0112099999999997E-2</c:v>
                </c:pt>
                <c:pt idx="424">
                  <c:v>-7.0790099999999995E-2</c:v>
                </c:pt>
                <c:pt idx="425">
                  <c:v>-7.1454299999999998E-2</c:v>
                </c:pt>
                <c:pt idx="426">
                  <c:v>-7.2104799999999997E-2</c:v>
                </c:pt>
                <c:pt idx="427">
                  <c:v>-7.2741700000000006E-2</c:v>
                </c:pt>
                <c:pt idx="428">
                  <c:v>-7.3364899999999997E-2</c:v>
                </c:pt>
                <c:pt idx="429">
                  <c:v>-7.3974700000000004E-2</c:v>
                </c:pt>
                <c:pt idx="430">
                  <c:v>-7.4570999999999998E-2</c:v>
                </c:pt>
                <c:pt idx="431">
                  <c:v>-7.5153999999999999E-2</c:v>
                </c:pt>
                <c:pt idx="432">
                  <c:v>-7.5723700000000005E-2</c:v>
                </c:pt>
                <c:pt idx="433">
                  <c:v>-7.6280200000000006E-2</c:v>
                </c:pt>
                <c:pt idx="434">
                  <c:v>-7.6823500000000003E-2</c:v>
                </c:pt>
                <c:pt idx="435">
                  <c:v>-7.7353900000000003E-2</c:v>
                </c:pt>
                <c:pt idx="436">
                  <c:v>-7.7871200000000002E-2</c:v>
                </c:pt>
                <c:pt idx="437">
                  <c:v>-7.8375700000000006E-2</c:v>
                </c:pt>
                <c:pt idx="438">
                  <c:v>-7.8867300000000001E-2</c:v>
                </c:pt>
                <c:pt idx="439">
                  <c:v>-7.9346200000000006E-2</c:v>
                </c:pt>
                <c:pt idx="440">
                  <c:v>-7.9812400000000006E-2</c:v>
                </c:pt>
                <c:pt idx="441">
                  <c:v>-8.0266100000000007E-2</c:v>
                </c:pt>
                <c:pt idx="442">
                  <c:v>-8.0707200000000007E-2</c:v>
                </c:pt>
                <c:pt idx="443">
                  <c:v>-8.1136E-2</c:v>
                </c:pt>
                <c:pt idx="444">
                  <c:v>-8.1552399999999997E-2</c:v>
                </c:pt>
                <c:pt idx="445">
                  <c:v>-8.1956500000000002E-2</c:v>
                </c:pt>
                <c:pt idx="446">
                  <c:v>-8.2348400000000002E-2</c:v>
                </c:pt>
                <c:pt idx="447">
                  <c:v>-8.2728300000000005E-2</c:v>
                </c:pt>
                <c:pt idx="448">
                  <c:v>-8.3096199999999995E-2</c:v>
                </c:pt>
                <c:pt idx="449">
                  <c:v>-8.3452100000000001E-2</c:v>
                </c:pt>
                <c:pt idx="450">
                  <c:v>-8.3796200000000001E-2</c:v>
                </c:pt>
                <c:pt idx="451">
                  <c:v>-8.4128499999999995E-2</c:v>
                </c:pt>
                <c:pt idx="452">
                  <c:v>-8.4449099999999999E-2</c:v>
                </c:pt>
                <c:pt idx="453">
                  <c:v>-8.4758200000000006E-2</c:v>
                </c:pt>
                <c:pt idx="454">
                  <c:v>-8.5055699999999998E-2</c:v>
                </c:pt>
                <c:pt idx="455">
                  <c:v>-8.5341899999999998E-2</c:v>
                </c:pt>
                <c:pt idx="456">
                  <c:v>-8.5616600000000001E-2</c:v>
                </c:pt>
                <c:pt idx="457">
                  <c:v>-8.5880200000000004E-2</c:v>
                </c:pt>
                <c:pt idx="458">
                  <c:v>-8.6132500000000001E-2</c:v>
                </c:pt>
                <c:pt idx="459">
                  <c:v>-8.6373800000000001E-2</c:v>
                </c:pt>
                <c:pt idx="460">
                  <c:v>-8.6604100000000003E-2</c:v>
                </c:pt>
                <c:pt idx="461">
                  <c:v>-8.6823499999999998E-2</c:v>
                </c:pt>
                <c:pt idx="462">
                  <c:v>-8.7031999999999998E-2</c:v>
                </c:pt>
                <c:pt idx="463">
                  <c:v>-8.7229799999999996E-2</c:v>
                </c:pt>
                <c:pt idx="464">
                  <c:v>-8.7416999999999995E-2</c:v>
                </c:pt>
                <c:pt idx="465">
                  <c:v>-8.7593599999999994E-2</c:v>
                </c:pt>
                <c:pt idx="466">
                  <c:v>-8.7759799999999999E-2</c:v>
                </c:pt>
                <c:pt idx="467">
                  <c:v>-8.7915499999999994E-2</c:v>
                </c:pt>
                <c:pt idx="468">
                  <c:v>-8.8061E-2</c:v>
                </c:pt>
                <c:pt idx="469">
                  <c:v>-8.8196200000000002E-2</c:v>
                </c:pt>
                <c:pt idx="470">
                  <c:v>-8.8321300000000005E-2</c:v>
                </c:pt>
                <c:pt idx="471">
                  <c:v>-8.8436399999999998E-2</c:v>
                </c:pt>
                <c:pt idx="472">
                  <c:v>-8.8541599999999998E-2</c:v>
                </c:pt>
                <c:pt idx="473">
                  <c:v>-8.8636900000000005E-2</c:v>
                </c:pt>
                <c:pt idx="474">
                  <c:v>-8.8722400000000007E-2</c:v>
                </c:pt>
                <c:pt idx="475">
                  <c:v>-8.8798199999999994E-2</c:v>
                </c:pt>
                <c:pt idx="476">
                  <c:v>-8.8864499999999999E-2</c:v>
                </c:pt>
                <c:pt idx="477">
                  <c:v>-8.8921200000000006E-2</c:v>
                </c:pt>
                <c:pt idx="478">
                  <c:v>-8.8968599999999995E-2</c:v>
                </c:pt>
                <c:pt idx="479">
                  <c:v>-8.9006600000000005E-2</c:v>
                </c:pt>
                <c:pt idx="480">
                  <c:v>-8.9035400000000001E-2</c:v>
                </c:pt>
                <c:pt idx="481">
                  <c:v>-8.9054999999999995E-2</c:v>
                </c:pt>
                <c:pt idx="482">
                  <c:v>-8.9065599999999995E-2</c:v>
                </c:pt>
                <c:pt idx="483">
                  <c:v>-8.9067199999999999E-2</c:v>
                </c:pt>
                <c:pt idx="484">
                  <c:v>-8.906E-2</c:v>
                </c:pt>
                <c:pt idx="485">
                  <c:v>-8.9043899999999995E-2</c:v>
                </c:pt>
                <c:pt idx="486">
                  <c:v>-8.9019100000000004E-2</c:v>
                </c:pt>
                <c:pt idx="487">
                  <c:v>-8.8985800000000004E-2</c:v>
                </c:pt>
                <c:pt idx="488">
                  <c:v>-8.8943900000000006E-2</c:v>
                </c:pt>
                <c:pt idx="489">
                  <c:v>-8.8893600000000003E-2</c:v>
                </c:pt>
                <c:pt idx="490">
                  <c:v>-8.8834899999999994E-2</c:v>
                </c:pt>
                <c:pt idx="491">
                  <c:v>-8.8768E-2</c:v>
                </c:pt>
                <c:pt idx="492">
                  <c:v>-8.8692900000000005E-2</c:v>
                </c:pt>
                <c:pt idx="493">
                  <c:v>-8.86097E-2</c:v>
                </c:pt>
                <c:pt idx="494">
                  <c:v>-8.8518600000000003E-2</c:v>
                </c:pt>
                <c:pt idx="495">
                  <c:v>-8.8419499999999998E-2</c:v>
                </c:pt>
                <c:pt idx="496">
                  <c:v>-8.8312699999999994E-2</c:v>
                </c:pt>
                <c:pt idx="497">
                  <c:v>-8.8198100000000001E-2</c:v>
                </c:pt>
                <c:pt idx="498">
                  <c:v>-8.8075899999999999E-2</c:v>
                </c:pt>
                <c:pt idx="499">
                  <c:v>-8.7946099999999999E-2</c:v>
                </c:pt>
                <c:pt idx="500">
                  <c:v>-8.7808899999999995E-2</c:v>
                </c:pt>
                <c:pt idx="501">
                  <c:v>-8.7664199999999998E-2</c:v>
                </c:pt>
                <c:pt idx="502">
                  <c:v>-8.7512400000000004E-2</c:v>
                </c:pt>
                <c:pt idx="503">
                  <c:v>-8.7353299999999995E-2</c:v>
                </c:pt>
                <c:pt idx="504">
                  <c:v>-8.7187100000000003E-2</c:v>
                </c:pt>
                <c:pt idx="505">
                  <c:v>-8.7013900000000005E-2</c:v>
                </c:pt>
                <c:pt idx="506">
                  <c:v>-8.68337E-2</c:v>
                </c:pt>
                <c:pt idx="507">
                  <c:v>-8.6646699999999993E-2</c:v>
                </c:pt>
                <c:pt idx="508">
                  <c:v>-8.6453000000000002E-2</c:v>
                </c:pt>
                <c:pt idx="509">
                  <c:v>-8.6252499999999996E-2</c:v>
                </c:pt>
                <c:pt idx="510">
                  <c:v>-8.6045499999999997E-2</c:v>
                </c:pt>
                <c:pt idx="511">
                  <c:v>-8.5832000000000006E-2</c:v>
                </c:pt>
                <c:pt idx="512">
                  <c:v>-8.5612099999999997E-2</c:v>
                </c:pt>
                <c:pt idx="513">
                  <c:v>-8.5385799999999998E-2</c:v>
                </c:pt>
                <c:pt idx="514">
                  <c:v>-8.5153300000000001E-2</c:v>
                </c:pt>
                <c:pt idx="515">
                  <c:v>-8.4914600000000007E-2</c:v>
                </c:pt>
                <c:pt idx="516">
                  <c:v>-8.4669900000000006E-2</c:v>
                </c:pt>
                <c:pt idx="517">
                  <c:v>-8.4419099999999997E-2</c:v>
                </c:pt>
                <c:pt idx="518">
                  <c:v>-8.4162500000000001E-2</c:v>
                </c:pt>
                <c:pt idx="519">
                  <c:v>-8.3900000000000002E-2</c:v>
                </c:pt>
                <c:pt idx="520">
                  <c:v>-8.3631899999999995E-2</c:v>
                </c:pt>
                <c:pt idx="521">
                  <c:v>-8.3358000000000002E-2</c:v>
                </c:pt>
                <c:pt idx="522">
                  <c:v>-8.3078600000000002E-2</c:v>
                </c:pt>
                <c:pt idx="523">
                  <c:v>-8.2793699999999998E-2</c:v>
                </c:pt>
                <c:pt idx="524">
                  <c:v>-8.2503400000000005E-2</c:v>
                </c:pt>
                <c:pt idx="525">
                  <c:v>-8.2207799999999998E-2</c:v>
                </c:pt>
                <c:pt idx="526">
                  <c:v>-8.1906900000000005E-2</c:v>
                </c:pt>
                <c:pt idx="527">
                  <c:v>-8.1600900000000004E-2</c:v>
                </c:pt>
                <c:pt idx="528">
                  <c:v>-8.1289799999999995E-2</c:v>
                </c:pt>
                <c:pt idx="529">
                  <c:v>-8.0973699999999996E-2</c:v>
                </c:pt>
                <c:pt idx="530">
                  <c:v>-8.0652699999999994E-2</c:v>
                </c:pt>
                <c:pt idx="531">
                  <c:v>-8.0326800000000004E-2</c:v>
                </c:pt>
                <c:pt idx="532">
                  <c:v>-7.9996300000000006E-2</c:v>
                </c:pt>
                <c:pt idx="533">
                  <c:v>-7.9660999999999996E-2</c:v>
                </c:pt>
                <c:pt idx="534">
                  <c:v>-7.9321199999999994E-2</c:v>
                </c:pt>
                <c:pt idx="535">
                  <c:v>-7.89768E-2</c:v>
                </c:pt>
                <c:pt idx="536">
                  <c:v>-7.8628000000000003E-2</c:v>
                </c:pt>
                <c:pt idx="537">
                  <c:v>-7.8274899999999994E-2</c:v>
                </c:pt>
                <c:pt idx="538">
                  <c:v>-7.7917500000000001E-2</c:v>
                </c:pt>
                <c:pt idx="539">
                  <c:v>-7.7555899999999997E-2</c:v>
                </c:pt>
                <c:pt idx="540">
                  <c:v>-7.7190099999999998E-2</c:v>
                </c:pt>
                <c:pt idx="541">
                  <c:v>-7.6820399999999997E-2</c:v>
                </c:pt>
                <c:pt idx="542">
                  <c:v>-7.6446600000000003E-2</c:v>
                </c:pt>
                <c:pt idx="543">
                  <c:v>-7.6068999999999998E-2</c:v>
                </c:pt>
                <c:pt idx="544">
                  <c:v>-7.5687599999999994E-2</c:v>
                </c:pt>
                <c:pt idx="545">
                  <c:v>-7.5302400000000005E-2</c:v>
                </c:pt>
                <c:pt idx="546">
                  <c:v>-7.4913599999999997E-2</c:v>
                </c:pt>
                <c:pt idx="547">
                  <c:v>-7.4521199999999996E-2</c:v>
                </c:pt>
                <c:pt idx="548">
                  <c:v>-7.4125200000000002E-2</c:v>
                </c:pt>
                <c:pt idx="549">
                  <c:v>-7.3725899999999997E-2</c:v>
                </c:pt>
                <c:pt idx="550">
                  <c:v>-7.3323100000000002E-2</c:v>
                </c:pt>
                <c:pt idx="551">
                  <c:v>-7.2917099999999999E-2</c:v>
                </c:pt>
                <c:pt idx="552">
                  <c:v>-7.25079E-2</c:v>
                </c:pt>
                <c:pt idx="553">
                  <c:v>-7.2095500000000007E-2</c:v>
                </c:pt>
                <c:pt idx="554">
                  <c:v>-7.1680099999999997E-2</c:v>
                </c:pt>
                <c:pt idx="555">
                  <c:v>-7.1261699999999997E-2</c:v>
                </c:pt>
                <c:pt idx="556">
                  <c:v>-7.0840299999999995E-2</c:v>
                </c:pt>
                <c:pt idx="557">
                  <c:v>-7.0416099999999995E-2</c:v>
                </c:pt>
                <c:pt idx="558">
                  <c:v>-6.9989099999999999E-2</c:v>
                </c:pt>
                <c:pt idx="559">
                  <c:v>-6.9559300000000004E-2</c:v>
                </c:pt>
                <c:pt idx="560">
                  <c:v>-6.9126999999999994E-2</c:v>
                </c:pt>
                <c:pt idx="561">
                  <c:v>-6.8692000000000003E-2</c:v>
                </c:pt>
                <c:pt idx="562">
                  <c:v>-6.8254599999999999E-2</c:v>
                </c:pt>
                <c:pt idx="563">
                  <c:v>-6.7814700000000006E-2</c:v>
                </c:pt>
                <c:pt idx="564">
                  <c:v>-6.7372399999999999E-2</c:v>
                </c:pt>
                <c:pt idx="565">
                  <c:v>-6.6927899999999999E-2</c:v>
                </c:pt>
                <c:pt idx="566">
                  <c:v>-6.6481100000000001E-2</c:v>
                </c:pt>
                <c:pt idx="567">
                  <c:v>-6.6032099999999996E-2</c:v>
                </c:pt>
                <c:pt idx="568">
                  <c:v>-6.5581E-2</c:v>
                </c:pt>
                <c:pt idx="569">
                  <c:v>-6.5127900000000002E-2</c:v>
                </c:pt>
                <c:pt idx="570">
                  <c:v>-6.4672800000000003E-2</c:v>
                </c:pt>
                <c:pt idx="571">
                  <c:v>-6.4215800000000003E-2</c:v>
                </c:pt>
                <c:pt idx="572">
                  <c:v>-6.3756999999999994E-2</c:v>
                </c:pt>
                <c:pt idx="573">
                  <c:v>-6.3296400000000003E-2</c:v>
                </c:pt>
                <c:pt idx="574">
                  <c:v>-6.2834100000000004E-2</c:v>
                </c:pt>
                <c:pt idx="575">
                  <c:v>-6.2370099999999998E-2</c:v>
                </c:pt>
                <c:pt idx="576">
                  <c:v>-6.1904500000000001E-2</c:v>
                </c:pt>
                <c:pt idx="577">
                  <c:v>-6.1437499999999999E-2</c:v>
                </c:pt>
                <c:pt idx="578">
                  <c:v>-6.0968899999999999E-2</c:v>
                </c:pt>
                <c:pt idx="579">
                  <c:v>-6.0498900000000001E-2</c:v>
                </c:pt>
                <c:pt idx="580">
                  <c:v>-6.00276E-2</c:v>
                </c:pt>
                <c:pt idx="581">
                  <c:v>-5.9554999999999997E-2</c:v>
                </c:pt>
                <c:pt idx="582">
                  <c:v>-5.90812E-2</c:v>
                </c:pt>
                <c:pt idx="583">
                  <c:v>-5.86063E-2</c:v>
                </c:pt>
                <c:pt idx="584">
                  <c:v>-5.81302E-2</c:v>
                </c:pt>
                <c:pt idx="585">
                  <c:v>-5.7653000000000003E-2</c:v>
                </c:pt>
                <c:pt idx="586">
                  <c:v>-5.7174900000000001E-2</c:v>
                </c:pt>
                <c:pt idx="587">
                  <c:v>-5.66959E-2</c:v>
                </c:pt>
                <c:pt idx="588">
                  <c:v>-5.6216000000000002E-2</c:v>
                </c:pt>
                <c:pt idx="589">
                  <c:v>-5.5735199999999999E-2</c:v>
                </c:pt>
                <c:pt idx="590">
                  <c:v>-5.5253700000000003E-2</c:v>
                </c:pt>
                <c:pt idx="591">
                  <c:v>-5.4771500000000001E-2</c:v>
                </c:pt>
                <c:pt idx="592">
                  <c:v>-5.4288599999999999E-2</c:v>
                </c:pt>
                <c:pt idx="593">
                  <c:v>-5.3805199999999997E-2</c:v>
                </c:pt>
                <c:pt idx="594">
                  <c:v>-5.3321199999999999E-2</c:v>
                </c:pt>
                <c:pt idx="595">
                  <c:v>-5.28367E-2</c:v>
                </c:pt>
                <c:pt idx="596">
                  <c:v>-5.2351700000000001E-2</c:v>
                </c:pt>
                <c:pt idx="597">
                  <c:v>-5.18664E-2</c:v>
                </c:pt>
                <c:pt idx="598">
                  <c:v>-5.1380799999999997E-2</c:v>
                </c:pt>
                <c:pt idx="599">
                  <c:v>-5.08949E-2</c:v>
                </c:pt>
                <c:pt idx="600">
                  <c:v>-5.0408700000000001E-2</c:v>
                </c:pt>
                <c:pt idx="601">
                  <c:v>-4.9922399999999999E-2</c:v>
                </c:pt>
                <c:pt idx="602">
                  <c:v>-4.9435899999999998E-2</c:v>
                </c:pt>
                <c:pt idx="603">
                  <c:v>-4.8949399999999997E-2</c:v>
                </c:pt>
                <c:pt idx="604">
                  <c:v>-4.84628E-2</c:v>
                </c:pt>
                <c:pt idx="605">
                  <c:v>-4.79763E-2</c:v>
                </c:pt>
                <c:pt idx="606">
                  <c:v>-4.7489799999999999E-2</c:v>
                </c:pt>
                <c:pt idx="607">
                  <c:v>-4.7003400000000001E-2</c:v>
                </c:pt>
                <c:pt idx="608">
                  <c:v>-4.6517200000000002E-2</c:v>
                </c:pt>
                <c:pt idx="609">
                  <c:v>-4.6031200000000001E-2</c:v>
                </c:pt>
                <c:pt idx="610">
                  <c:v>-4.5545500000000003E-2</c:v>
                </c:pt>
                <c:pt idx="611">
                  <c:v>-4.5060000000000003E-2</c:v>
                </c:pt>
                <c:pt idx="612">
                  <c:v>-4.4574900000000001E-2</c:v>
                </c:pt>
                <c:pt idx="613">
                  <c:v>-4.4090200000000003E-2</c:v>
                </c:pt>
                <c:pt idx="614">
                  <c:v>-4.3605999999999999E-2</c:v>
                </c:pt>
                <c:pt idx="615">
                  <c:v>-4.3122199999999999E-2</c:v>
                </c:pt>
                <c:pt idx="616">
                  <c:v>-4.26389E-2</c:v>
                </c:pt>
                <c:pt idx="617">
                  <c:v>-4.2156199999999998E-2</c:v>
                </c:pt>
                <c:pt idx="618">
                  <c:v>-4.1674099999999999E-2</c:v>
                </c:pt>
                <c:pt idx="619">
                  <c:v>-4.1192699999999999E-2</c:v>
                </c:pt>
                <c:pt idx="620">
                  <c:v>-4.0711999999999998E-2</c:v>
                </c:pt>
                <c:pt idx="621">
                  <c:v>-4.0231900000000001E-2</c:v>
                </c:pt>
                <c:pt idx="622">
                  <c:v>-3.9752700000000002E-2</c:v>
                </c:pt>
                <c:pt idx="623">
                  <c:v>-3.9274299999999998E-2</c:v>
                </c:pt>
                <c:pt idx="624">
                  <c:v>-3.8796700000000003E-2</c:v>
                </c:pt>
                <c:pt idx="625">
                  <c:v>-3.832E-2</c:v>
                </c:pt>
                <c:pt idx="626">
                  <c:v>-3.7844299999999997E-2</c:v>
                </c:pt>
                <c:pt idx="627">
                  <c:v>-3.73695E-2</c:v>
                </c:pt>
                <c:pt idx="628">
                  <c:v>-3.6895699999999997E-2</c:v>
                </c:pt>
                <c:pt idx="629">
                  <c:v>-3.6422999999999997E-2</c:v>
                </c:pt>
                <c:pt idx="630">
                  <c:v>-3.5951299999999999E-2</c:v>
                </c:pt>
                <c:pt idx="631">
                  <c:v>-3.54808E-2</c:v>
                </c:pt>
                <c:pt idx="632">
                  <c:v>-3.5011399999999998E-2</c:v>
                </c:pt>
                <c:pt idx="633">
                  <c:v>-3.4543200000000003E-2</c:v>
                </c:pt>
                <c:pt idx="634">
                  <c:v>-3.4076200000000001E-2</c:v>
                </c:pt>
                <c:pt idx="635">
                  <c:v>-3.3610500000000001E-2</c:v>
                </c:pt>
                <c:pt idx="636">
                  <c:v>-3.3146000000000002E-2</c:v>
                </c:pt>
                <c:pt idx="637">
                  <c:v>-3.2682900000000001E-2</c:v>
                </c:pt>
                <c:pt idx="638">
                  <c:v>-3.2221199999999998E-2</c:v>
                </c:pt>
                <c:pt idx="639">
                  <c:v>-3.1760799999999999E-2</c:v>
                </c:pt>
                <c:pt idx="640">
                  <c:v>-3.1301900000000001E-2</c:v>
                </c:pt>
                <c:pt idx="641">
                  <c:v>-3.0844400000000001E-2</c:v>
                </c:pt>
                <c:pt idx="642">
                  <c:v>-3.0388399999999999E-2</c:v>
                </c:pt>
                <c:pt idx="643">
                  <c:v>-2.9933899999999999E-2</c:v>
                </c:pt>
                <c:pt idx="644">
                  <c:v>-2.9480900000000001E-2</c:v>
                </c:pt>
                <c:pt idx="645">
                  <c:v>-2.90295E-2</c:v>
                </c:pt>
                <c:pt idx="646">
                  <c:v>-2.85797E-2</c:v>
                </c:pt>
                <c:pt idx="647">
                  <c:v>-2.81316E-2</c:v>
                </c:pt>
                <c:pt idx="648">
                  <c:v>-2.7685100000000001E-2</c:v>
                </c:pt>
                <c:pt idx="649">
                  <c:v>-2.7240299999999999E-2</c:v>
                </c:pt>
                <c:pt idx="650">
                  <c:v>-2.67972E-2</c:v>
                </c:pt>
                <c:pt idx="651">
                  <c:v>-2.6355900000000002E-2</c:v>
                </c:pt>
                <c:pt idx="652">
                  <c:v>-2.59163E-2</c:v>
                </c:pt>
                <c:pt idx="653">
                  <c:v>-2.5478500000000001E-2</c:v>
                </c:pt>
                <c:pt idx="654">
                  <c:v>-2.5042600000000002E-2</c:v>
                </c:pt>
                <c:pt idx="655">
                  <c:v>-2.4608499999999998E-2</c:v>
                </c:pt>
                <c:pt idx="656">
                  <c:v>-2.4176199999999998E-2</c:v>
                </c:pt>
                <c:pt idx="657">
                  <c:v>-2.37459E-2</c:v>
                </c:pt>
                <c:pt idx="658">
                  <c:v>-2.3317500000000001E-2</c:v>
                </c:pt>
                <c:pt idx="659">
                  <c:v>-2.2891000000000002E-2</c:v>
                </c:pt>
                <c:pt idx="660">
                  <c:v>-2.24665E-2</c:v>
                </c:pt>
                <c:pt idx="661">
                  <c:v>-2.2043900000000002E-2</c:v>
                </c:pt>
                <c:pt idx="662">
                  <c:v>-2.1623400000000001E-2</c:v>
                </c:pt>
                <c:pt idx="663">
                  <c:v>-2.1204899999999999E-2</c:v>
                </c:pt>
                <c:pt idx="664">
                  <c:v>-2.0788500000000001E-2</c:v>
                </c:pt>
                <c:pt idx="665">
                  <c:v>-2.0374199999999999E-2</c:v>
                </c:pt>
                <c:pt idx="666">
                  <c:v>-1.9961900000000001E-2</c:v>
                </c:pt>
                <c:pt idx="667">
                  <c:v>-1.9551800000000001E-2</c:v>
                </c:pt>
                <c:pt idx="668">
                  <c:v>-1.91437E-2</c:v>
                </c:pt>
                <c:pt idx="669">
                  <c:v>-1.8737899999999998E-2</c:v>
                </c:pt>
                <c:pt idx="670">
                  <c:v>-1.8334199999999998E-2</c:v>
                </c:pt>
                <c:pt idx="671">
                  <c:v>-1.7932699999999999E-2</c:v>
                </c:pt>
                <c:pt idx="672">
                  <c:v>-1.7533400000000001E-2</c:v>
                </c:pt>
                <c:pt idx="673">
                  <c:v>-1.71364E-2</c:v>
                </c:pt>
                <c:pt idx="674">
                  <c:v>-1.6741599999999999E-2</c:v>
                </c:pt>
                <c:pt idx="675">
                  <c:v>-1.6349099999999998E-2</c:v>
                </c:pt>
                <c:pt idx="676">
                  <c:v>-1.5958799999999999E-2</c:v>
                </c:pt>
                <c:pt idx="677">
                  <c:v>-1.5570799999999999E-2</c:v>
                </c:pt>
                <c:pt idx="678">
                  <c:v>-1.5185199999999999E-2</c:v>
                </c:pt>
                <c:pt idx="679">
                  <c:v>-1.48018E-2</c:v>
                </c:pt>
                <c:pt idx="680">
                  <c:v>-1.44209E-2</c:v>
                </c:pt>
                <c:pt idx="681">
                  <c:v>-1.4042199999999999E-2</c:v>
                </c:pt>
                <c:pt idx="682">
                  <c:v>-1.3665999999999999E-2</c:v>
                </c:pt>
                <c:pt idx="683">
                  <c:v>-1.3292099999999999E-2</c:v>
                </c:pt>
                <c:pt idx="684">
                  <c:v>-1.2920600000000001E-2</c:v>
                </c:pt>
                <c:pt idx="685">
                  <c:v>-1.25515E-2</c:v>
                </c:pt>
                <c:pt idx="686">
                  <c:v>-1.21849E-2</c:v>
                </c:pt>
                <c:pt idx="687">
                  <c:v>-1.18207E-2</c:v>
                </c:pt>
                <c:pt idx="688">
                  <c:v>-1.1458899999999999E-2</c:v>
                </c:pt>
                <c:pt idx="689">
                  <c:v>-1.1099599999999999E-2</c:v>
                </c:pt>
                <c:pt idx="690">
                  <c:v>-1.07428E-2</c:v>
                </c:pt>
                <c:pt idx="691">
                  <c:v>-1.0388400000000001E-2</c:v>
                </c:pt>
                <c:pt idx="692">
                  <c:v>-1.00366E-2</c:v>
                </c:pt>
                <c:pt idx="693">
                  <c:v>-9.6872199999999999E-3</c:v>
                </c:pt>
                <c:pt idx="694">
                  <c:v>-9.3403800000000006E-3</c:v>
                </c:pt>
                <c:pt idx="695">
                  <c:v>-8.9960500000000002E-3</c:v>
                </c:pt>
                <c:pt idx="696">
                  <c:v>-8.6542600000000004E-3</c:v>
                </c:pt>
                <c:pt idx="697">
                  <c:v>-8.3150099999999994E-3</c:v>
                </c:pt>
                <c:pt idx="698">
                  <c:v>-7.9783100000000006E-3</c:v>
                </c:pt>
                <c:pt idx="699">
                  <c:v>-7.6441599999999997E-3</c:v>
                </c:pt>
                <c:pt idx="700">
                  <c:v>-7.3125799999999999E-3</c:v>
                </c:pt>
                <c:pt idx="701">
                  <c:v>-6.9835699999999997E-3</c:v>
                </c:pt>
                <c:pt idx="702">
                  <c:v>-6.6571299999999998E-3</c:v>
                </c:pt>
                <c:pt idx="703">
                  <c:v>-6.3332900000000001E-3</c:v>
                </c:pt>
                <c:pt idx="704">
                  <c:v>-6.0120299999999998E-3</c:v>
                </c:pt>
                <c:pt idx="705">
                  <c:v>-5.6933699999999997E-3</c:v>
                </c:pt>
                <c:pt idx="706">
                  <c:v>-5.3773199999999997E-3</c:v>
                </c:pt>
                <c:pt idx="707">
                  <c:v>-5.0638799999999998E-3</c:v>
                </c:pt>
                <c:pt idx="708">
                  <c:v>-4.75305E-3</c:v>
                </c:pt>
                <c:pt idx="709">
                  <c:v>-4.4448400000000002E-3</c:v>
                </c:pt>
                <c:pt idx="710">
                  <c:v>-4.1392599999999996E-3</c:v>
                </c:pt>
                <c:pt idx="711">
                  <c:v>-3.8363099999999999E-3</c:v>
                </c:pt>
                <c:pt idx="712">
                  <c:v>-3.5359800000000002E-3</c:v>
                </c:pt>
                <c:pt idx="713">
                  <c:v>-3.2382999999999999E-3</c:v>
                </c:pt>
                <c:pt idx="714">
                  <c:v>-2.9432500000000001E-3</c:v>
                </c:pt>
                <c:pt idx="715">
                  <c:v>-2.6508500000000002E-3</c:v>
                </c:pt>
                <c:pt idx="716">
                  <c:v>-2.3610900000000002E-3</c:v>
                </c:pt>
                <c:pt idx="717">
                  <c:v>-2.07398E-3</c:v>
                </c:pt>
                <c:pt idx="718">
                  <c:v>-1.78952E-3</c:v>
                </c:pt>
                <c:pt idx="719">
                  <c:v>-1.5077199999999999E-3</c:v>
                </c:pt>
                <c:pt idx="720">
                  <c:v>-1.2285600000000001E-3</c:v>
                </c:pt>
                <c:pt idx="721">
                  <c:v>-9.52066E-4</c:v>
                </c:pt>
                <c:pt idx="722">
                  <c:v>-6.7822499999999997E-4</c:v>
                </c:pt>
                <c:pt idx="723">
                  <c:v>-4.0704100000000002E-4</c:v>
                </c:pt>
                <c:pt idx="724">
                  <c:v>-1.38515E-4</c:v>
                </c:pt>
                <c:pt idx="725">
                  <c:v>1.2735200000000001E-4</c:v>
                </c:pt>
                <c:pt idx="726">
                  <c:v>3.9056200000000001E-4</c:v>
                </c:pt>
                <c:pt idx="727">
                  <c:v>6.5111399999999995E-4</c:v>
                </c:pt>
                <c:pt idx="728">
                  <c:v>9.0900900000000001E-4</c:v>
                </c:pt>
                <c:pt idx="729">
                  <c:v>1.1642499999999999E-3</c:v>
                </c:pt>
                <c:pt idx="730">
                  <c:v>1.41683E-3</c:v>
                </c:pt>
                <c:pt idx="731">
                  <c:v>1.66676E-3</c:v>
                </c:pt>
                <c:pt idx="732">
                  <c:v>1.9140299999999999E-3</c:v>
                </c:pt>
                <c:pt idx="733">
                  <c:v>2.1586600000000002E-3</c:v>
                </c:pt>
                <c:pt idx="734">
                  <c:v>2.4006399999999999E-3</c:v>
                </c:pt>
                <c:pt idx="735">
                  <c:v>2.6399700000000002E-3</c:v>
                </c:pt>
                <c:pt idx="736">
                  <c:v>2.8766500000000001E-3</c:v>
                </c:pt>
                <c:pt idx="737">
                  <c:v>3.1107000000000001E-3</c:v>
                </c:pt>
                <c:pt idx="738">
                  <c:v>3.3421000000000002E-3</c:v>
                </c:pt>
                <c:pt idx="739">
                  <c:v>3.5708699999999999E-3</c:v>
                </c:pt>
                <c:pt idx="740">
                  <c:v>3.79701E-3</c:v>
                </c:pt>
                <c:pt idx="741">
                  <c:v>4.0205299999999996E-3</c:v>
                </c:pt>
                <c:pt idx="742">
                  <c:v>4.2414100000000001E-3</c:v>
                </c:pt>
                <c:pt idx="743">
                  <c:v>4.4596799999999997E-3</c:v>
                </c:pt>
                <c:pt idx="744">
                  <c:v>4.6753300000000001E-3</c:v>
                </c:pt>
                <c:pt idx="745">
                  <c:v>4.8883800000000003E-3</c:v>
                </c:pt>
                <c:pt idx="746">
                  <c:v>5.0988099999999996E-3</c:v>
                </c:pt>
                <c:pt idx="747">
                  <c:v>5.3066399999999996E-3</c:v>
                </c:pt>
                <c:pt idx="748">
                  <c:v>5.5118800000000003E-3</c:v>
                </c:pt>
                <c:pt idx="749">
                  <c:v>5.7145299999999998E-3</c:v>
                </c:pt>
                <c:pt idx="750">
                  <c:v>5.91459E-3</c:v>
                </c:pt>
                <c:pt idx="751">
                  <c:v>6.1120799999999998E-3</c:v>
                </c:pt>
                <c:pt idx="752">
                  <c:v>6.3069900000000002E-3</c:v>
                </c:pt>
                <c:pt idx="753">
                  <c:v>6.4993300000000002E-3</c:v>
                </c:pt>
                <c:pt idx="754">
                  <c:v>6.6891099999999998E-3</c:v>
                </c:pt>
                <c:pt idx="755">
                  <c:v>6.8763399999999999E-3</c:v>
                </c:pt>
                <c:pt idx="756">
                  <c:v>7.0610300000000003E-3</c:v>
                </c:pt>
                <c:pt idx="757">
                  <c:v>7.2431700000000002E-3</c:v>
                </c:pt>
                <c:pt idx="758">
                  <c:v>7.4227800000000003E-3</c:v>
                </c:pt>
                <c:pt idx="759">
                  <c:v>7.5998599999999999E-3</c:v>
                </c:pt>
                <c:pt idx="760">
                  <c:v>7.7744199999999998E-3</c:v>
                </c:pt>
                <c:pt idx="761">
                  <c:v>7.9464800000000006E-3</c:v>
                </c:pt>
                <c:pt idx="762">
                  <c:v>8.1160299999999998E-3</c:v>
                </c:pt>
                <c:pt idx="763">
                  <c:v>8.2830899999999999E-3</c:v>
                </c:pt>
                <c:pt idx="764">
                  <c:v>8.4476599999999992E-3</c:v>
                </c:pt>
                <c:pt idx="765">
                  <c:v>8.6097499999999993E-3</c:v>
                </c:pt>
                <c:pt idx="766">
                  <c:v>8.7693800000000002E-3</c:v>
                </c:pt>
                <c:pt idx="767">
                  <c:v>8.9265400000000002E-3</c:v>
                </c:pt>
                <c:pt idx="768">
                  <c:v>9.0812500000000008E-3</c:v>
                </c:pt>
                <c:pt idx="769">
                  <c:v>9.2335200000000003E-3</c:v>
                </c:pt>
                <c:pt idx="770">
                  <c:v>9.3833500000000004E-3</c:v>
                </c:pt>
                <c:pt idx="771">
                  <c:v>9.5307599999999992E-3</c:v>
                </c:pt>
                <c:pt idx="772">
                  <c:v>9.6757500000000003E-3</c:v>
                </c:pt>
                <c:pt idx="773">
                  <c:v>9.8183400000000001E-3</c:v>
                </c:pt>
                <c:pt idx="774">
                  <c:v>9.9585400000000001E-3</c:v>
                </c:pt>
                <c:pt idx="775">
                  <c:v>1.0096300000000001E-2</c:v>
                </c:pt>
                <c:pt idx="776">
                  <c:v>1.0231799999999999E-2</c:v>
                </c:pt>
                <c:pt idx="777">
                  <c:v>1.03648E-2</c:v>
                </c:pt>
                <c:pt idx="778">
                  <c:v>1.0495600000000001E-2</c:v>
                </c:pt>
                <c:pt idx="779">
                  <c:v>1.06239E-2</c:v>
                </c:pt>
                <c:pt idx="780">
                  <c:v>1.0749999999999999E-2</c:v>
                </c:pt>
                <c:pt idx="781">
                  <c:v>1.08737E-2</c:v>
                </c:pt>
                <c:pt idx="782">
                  <c:v>1.0995100000000001E-2</c:v>
                </c:pt>
                <c:pt idx="783">
                  <c:v>1.11141E-2</c:v>
                </c:pt>
                <c:pt idx="784">
                  <c:v>1.12309E-2</c:v>
                </c:pt>
                <c:pt idx="785">
                  <c:v>1.13455E-2</c:v>
                </c:pt>
                <c:pt idx="786">
                  <c:v>1.1457699999999999E-2</c:v>
                </c:pt>
                <c:pt idx="787">
                  <c:v>1.15677E-2</c:v>
                </c:pt>
                <c:pt idx="788">
                  <c:v>1.16755E-2</c:v>
                </c:pt>
                <c:pt idx="789">
                  <c:v>1.1781E-2</c:v>
                </c:pt>
                <c:pt idx="790">
                  <c:v>1.18843E-2</c:v>
                </c:pt>
                <c:pt idx="791">
                  <c:v>1.19854E-2</c:v>
                </c:pt>
                <c:pt idx="792">
                  <c:v>1.2084299999999999E-2</c:v>
                </c:pt>
                <c:pt idx="793">
                  <c:v>1.2181000000000001E-2</c:v>
                </c:pt>
                <c:pt idx="794">
                  <c:v>1.22755E-2</c:v>
                </c:pt>
                <c:pt idx="795">
                  <c:v>1.2367899999999999E-2</c:v>
                </c:pt>
                <c:pt idx="796">
                  <c:v>1.24581E-2</c:v>
                </c:pt>
                <c:pt idx="797">
                  <c:v>1.2546099999999999E-2</c:v>
                </c:pt>
                <c:pt idx="798">
                  <c:v>1.26321E-2</c:v>
                </c:pt>
                <c:pt idx="799">
                  <c:v>1.27159E-2</c:v>
                </c:pt>
                <c:pt idx="800">
                  <c:v>1.27977E-2</c:v>
                </c:pt>
                <c:pt idx="801">
                  <c:v>1.28773E-2</c:v>
                </c:pt>
                <c:pt idx="802">
                  <c:v>1.29549E-2</c:v>
                </c:pt>
                <c:pt idx="803">
                  <c:v>1.3030399999999999E-2</c:v>
                </c:pt>
                <c:pt idx="804">
                  <c:v>1.31039E-2</c:v>
                </c:pt>
                <c:pt idx="805">
                  <c:v>1.31754E-2</c:v>
                </c:pt>
                <c:pt idx="806">
                  <c:v>1.3244799999999999E-2</c:v>
                </c:pt>
                <c:pt idx="807">
                  <c:v>1.33122E-2</c:v>
                </c:pt>
                <c:pt idx="808">
                  <c:v>1.33776E-2</c:v>
                </c:pt>
                <c:pt idx="809">
                  <c:v>1.3441E-2</c:v>
                </c:pt>
                <c:pt idx="810">
                  <c:v>1.3502500000000001E-2</c:v>
                </c:pt>
                <c:pt idx="811">
                  <c:v>1.3561999999999999E-2</c:v>
                </c:pt>
                <c:pt idx="812">
                  <c:v>1.36195E-2</c:v>
                </c:pt>
                <c:pt idx="813">
                  <c:v>1.36752E-2</c:v>
                </c:pt>
                <c:pt idx="814">
                  <c:v>1.37289E-2</c:v>
                </c:pt>
                <c:pt idx="815">
                  <c:v>1.37807E-2</c:v>
                </c:pt>
                <c:pt idx="816">
                  <c:v>1.38307E-2</c:v>
                </c:pt>
                <c:pt idx="817">
                  <c:v>1.3878700000000001E-2</c:v>
                </c:pt>
                <c:pt idx="818">
                  <c:v>1.39249E-2</c:v>
                </c:pt>
                <c:pt idx="819">
                  <c:v>1.39693E-2</c:v>
                </c:pt>
                <c:pt idx="820">
                  <c:v>1.40118E-2</c:v>
                </c:pt>
                <c:pt idx="821">
                  <c:v>1.4052500000000001E-2</c:v>
                </c:pt>
                <c:pt idx="822">
                  <c:v>1.40914E-2</c:v>
                </c:pt>
                <c:pt idx="823">
                  <c:v>1.41285E-2</c:v>
                </c:pt>
                <c:pt idx="824">
                  <c:v>1.41639E-2</c:v>
                </c:pt>
                <c:pt idx="825">
                  <c:v>1.41975E-2</c:v>
                </c:pt>
                <c:pt idx="826">
                  <c:v>1.42293E-2</c:v>
                </c:pt>
                <c:pt idx="827">
                  <c:v>1.42594E-2</c:v>
                </c:pt>
                <c:pt idx="828">
                  <c:v>1.42878E-2</c:v>
                </c:pt>
                <c:pt idx="829">
                  <c:v>1.4314500000000001E-2</c:v>
                </c:pt>
                <c:pt idx="830">
                  <c:v>1.43395E-2</c:v>
                </c:pt>
                <c:pt idx="831">
                  <c:v>1.43628E-2</c:v>
                </c:pt>
                <c:pt idx="832">
                  <c:v>1.43844E-2</c:v>
                </c:pt>
                <c:pt idx="833">
                  <c:v>1.4404399999999999E-2</c:v>
                </c:pt>
                <c:pt idx="834">
                  <c:v>1.44228E-2</c:v>
                </c:pt>
                <c:pt idx="835">
                  <c:v>1.44396E-2</c:v>
                </c:pt>
                <c:pt idx="836">
                  <c:v>1.4454699999999999E-2</c:v>
                </c:pt>
                <c:pt idx="837">
                  <c:v>1.44683E-2</c:v>
                </c:pt>
                <c:pt idx="838">
                  <c:v>1.44803E-2</c:v>
                </c:pt>
                <c:pt idx="839">
                  <c:v>1.44907E-2</c:v>
                </c:pt>
                <c:pt idx="840">
                  <c:v>1.44996E-2</c:v>
                </c:pt>
                <c:pt idx="841">
                  <c:v>1.45069E-2</c:v>
                </c:pt>
                <c:pt idx="842">
                  <c:v>1.4512799999999999E-2</c:v>
                </c:pt>
                <c:pt idx="843">
                  <c:v>1.45171E-2</c:v>
                </c:pt>
                <c:pt idx="844">
                  <c:v>1.4519900000000001E-2</c:v>
                </c:pt>
                <c:pt idx="845">
                  <c:v>1.4521299999999999E-2</c:v>
                </c:pt>
                <c:pt idx="846">
                  <c:v>1.45212E-2</c:v>
                </c:pt>
                <c:pt idx="847">
                  <c:v>1.45197E-2</c:v>
                </c:pt>
                <c:pt idx="848">
                  <c:v>1.45167E-2</c:v>
                </c:pt>
                <c:pt idx="849">
                  <c:v>1.45124E-2</c:v>
                </c:pt>
                <c:pt idx="850">
                  <c:v>1.45066E-2</c:v>
                </c:pt>
                <c:pt idx="851">
                  <c:v>1.4499400000000001E-2</c:v>
                </c:pt>
                <c:pt idx="852">
                  <c:v>1.4490899999999999E-2</c:v>
                </c:pt>
                <c:pt idx="853">
                  <c:v>1.4481000000000001E-2</c:v>
                </c:pt>
                <c:pt idx="854">
                  <c:v>1.44698E-2</c:v>
                </c:pt>
                <c:pt idx="855">
                  <c:v>1.44572E-2</c:v>
                </c:pt>
                <c:pt idx="856">
                  <c:v>1.4443299999999999E-2</c:v>
                </c:pt>
                <c:pt idx="857">
                  <c:v>1.44282E-2</c:v>
                </c:pt>
                <c:pt idx="858">
                  <c:v>1.44117E-2</c:v>
                </c:pt>
                <c:pt idx="859">
                  <c:v>1.4394000000000001E-2</c:v>
                </c:pt>
                <c:pt idx="860">
                  <c:v>1.4375000000000001E-2</c:v>
                </c:pt>
                <c:pt idx="861">
                  <c:v>1.4354799999999999E-2</c:v>
                </c:pt>
                <c:pt idx="862">
                  <c:v>1.43333E-2</c:v>
                </c:pt>
                <c:pt idx="863">
                  <c:v>1.4310700000000001E-2</c:v>
                </c:pt>
                <c:pt idx="864">
                  <c:v>1.4286800000000001E-2</c:v>
                </c:pt>
                <c:pt idx="865">
                  <c:v>1.42618E-2</c:v>
                </c:pt>
                <c:pt idx="866">
                  <c:v>1.42355E-2</c:v>
                </c:pt>
                <c:pt idx="867">
                  <c:v>1.4208200000000001E-2</c:v>
                </c:pt>
                <c:pt idx="868">
                  <c:v>1.41797E-2</c:v>
                </c:pt>
                <c:pt idx="869">
                  <c:v>1.4149999999999999E-2</c:v>
                </c:pt>
                <c:pt idx="870">
                  <c:v>1.41193E-2</c:v>
                </c:pt>
                <c:pt idx="871">
                  <c:v>1.40874E-2</c:v>
                </c:pt>
                <c:pt idx="872">
                  <c:v>1.4054499999999999E-2</c:v>
                </c:pt>
                <c:pt idx="873">
                  <c:v>1.40205E-2</c:v>
                </c:pt>
                <c:pt idx="874">
                  <c:v>1.39854E-2</c:v>
                </c:pt>
                <c:pt idx="875">
                  <c:v>1.39493E-2</c:v>
                </c:pt>
                <c:pt idx="876">
                  <c:v>1.39122E-2</c:v>
                </c:pt>
                <c:pt idx="877">
                  <c:v>1.3873999999999999E-2</c:v>
                </c:pt>
                <c:pt idx="878">
                  <c:v>1.3834900000000001E-2</c:v>
                </c:pt>
                <c:pt idx="879">
                  <c:v>1.37947E-2</c:v>
                </c:pt>
                <c:pt idx="880">
                  <c:v>1.37536E-2</c:v>
                </c:pt>
                <c:pt idx="881">
                  <c:v>1.37115E-2</c:v>
                </c:pt>
                <c:pt idx="882">
                  <c:v>1.36685E-2</c:v>
                </c:pt>
                <c:pt idx="883">
                  <c:v>1.3624600000000001E-2</c:v>
                </c:pt>
                <c:pt idx="884">
                  <c:v>1.35797E-2</c:v>
                </c:pt>
                <c:pt idx="885">
                  <c:v>1.35339E-2</c:v>
                </c:pt>
                <c:pt idx="886">
                  <c:v>1.3487300000000001E-2</c:v>
                </c:pt>
                <c:pt idx="887">
                  <c:v>1.3439700000000001E-2</c:v>
                </c:pt>
                <c:pt idx="888">
                  <c:v>1.33913E-2</c:v>
                </c:pt>
                <c:pt idx="889">
                  <c:v>1.3342100000000001E-2</c:v>
                </c:pt>
                <c:pt idx="890">
                  <c:v>1.3292E-2</c:v>
                </c:pt>
                <c:pt idx="891">
                  <c:v>1.32411E-2</c:v>
                </c:pt>
                <c:pt idx="892">
                  <c:v>1.3189299999999999E-2</c:v>
                </c:pt>
                <c:pt idx="893">
                  <c:v>1.3136800000000001E-2</c:v>
                </c:pt>
                <c:pt idx="894">
                  <c:v>1.30835E-2</c:v>
                </c:pt>
                <c:pt idx="895">
                  <c:v>1.30294E-2</c:v>
                </c:pt>
                <c:pt idx="896">
                  <c:v>1.2974599999999999E-2</c:v>
                </c:pt>
                <c:pt idx="897">
                  <c:v>1.2919E-2</c:v>
                </c:pt>
                <c:pt idx="898">
                  <c:v>1.2862699999999999E-2</c:v>
                </c:pt>
                <c:pt idx="899">
                  <c:v>1.28056E-2</c:v>
                </c:pt>
                <c:pt idx="900">
                  <c:v>1.27479E-2</c:v>
                </c:pt>
                <c:pt idx="901">
                  <c:v>1.2689499999999999E-2</c:v>
                </c:pt>
                <c:pt idx="902">
                  <c:v>1.2630300000000001E-2</c:v>
                </c:pt>
                <c:pt idx="903">
                  <c:v>1.25705E-2</c:v>
                </c:pt>
                <c:pt idx="904">
                  <c:v>1.25101E-2</c:v>
                </c:pt>
                <c:pt idx="905">
                  <c:v>1.2449E-2</c:v>
                </c:pt>
                <c:pt idx="906">
                  <c:v>1.23873E-2</c:v>
                </c:pt>
                <c:pt idx="907">
                  <c:v>1.2324999999999999E-2</c:v>
                </c:pt>
                <c:pt idx="908">
                  <c:v>1.2262E-2</c:v>
                </c:pt>
                <c:pt idx="909">
                  <c:v>1.2198499999999999E-2</c:v>
                </c:pt>
                <c:pt idx="910">
                  <c:v>1.21344E-2</c:v>
                </c:pt>
                <c:pt idx="911">
                  <c:v>1.2069699999999999E-2</c:v>
                </c:pt>
                <c:pt idx="912">
                  <c:v>1.20044E-2</c:v>
                </c:pt>
                <c:pt idx="913">
                  <c:v>1.1938600000000001E-2</c:v>
                </c:pt>
                <c:pt idx="914">
                  <c:v>1.1872300000000001E-2</c:v>
                </c:pt>
                <c:pt idx="915">
                  <c:v>1.18055E-2</c:v>
                </c:pt>
                <c:pt idx="916">
                  <c:v>1.17381E-2</c:v>
                </c:pt>
                <c:pt idx="917">
                  <c:v>1.16703E-2</c:v>
                </c:pt>
                <c:pt idx="918">
                  <c:v>1.16019E-2</c:v>
                </c:pt>
                <c:pt idx="919">
                  <c:v>1.1533099999999999E-2</c:v>
                </c:pt>
                <c:pt idx="920">
                  <c:v>1.1463900000000001E-2</c:v>
                </c:pt>
                <c:pt idx="921">
                  <c:v>1.1394100000000001E-2</c:v>
                </c:pt>
                <c:pt idx="922">
                  <c:v>1.1324000000000001E-2</c:v>
                </c:pt>
                <c:pt idx="923">
                  <c:v>1.12534E-2</c:v>
                </c:pt>
                <c:pt idx="924">
                  <c:v>1.11824E-2</c:v>
                </c:pt>
                <c:pt idx="925">
                  <c:v>1.11109E-2</c:v>
                </c:pt>
                <c:pt idx="926">
                  <c:v>1.10391E-2</c:v>
                </c:pt>
                <c:pt idx="927">
                  <c:v>1.09669E-2</c:v>
                </c:pt>
                <c:pt idx="928">
                  <c:v>1.08944E-2</c:v>
                </c:pt>
                <c:pt idx="929">
                  <c:v>1.08214E-2</c:v>
                </c:pt>
                <c:pt idx="930">
                  <c:v>1.07481E-2</c:v>
                </c:pt>
                <c:pt idx="931">
                  <c:v>1.06745E-2</c:v>
                </c:pt>
                <c:pt idx="932">
                  <c:v>1.06006E-2</c:v>
                </c:pt>
                <c:pt idx="933">
                  <c:v>1.0526300000000001E-2</c:v>
                </c:pt>
                <c:pt idx="934">
                  <c:v>1.04517E-2</c:v>
                </c:pt>
                <c:pt idx="935">
                  <c:v>1.03768E-2</c:v>
                </c:pt>
                <c:pt idx="936">
                  <c:v>1.03017E-2</c:v>
                </c:pt>
                <c:pt idx="937">
                  <c:v>1.02262E-2</c:v>
                </c:pt>
                <c:pt idx="938">
                  <c:v>1.01505E-2</c:v>
                </c:pt>
                <c:pt idx="939">
                  <c:v>1.00746E-2</c:v>
                </c:pt>
                <c:pt idx="940">
                  <c:v>9.9983399999999997E-3</c:v>
                </c:pt>
                <c:pt idx="941">
                  <c:v>9.9219000000000009E-3</c:v>
                </c:pt>
                <c:pt idx="942">
                  <c:v>9.84522E-3</c:v>
                </c:pt>
                <c:pt idx="943">
                  <c:v>9.7683300000000004E-3</c:v>
                </c:pt>
                <c:pt idx="944">
                  <c:v>9.6912300000000003E-3</c:v>
                </c:pt>
                <c:pt idx="945">
                  <c:v>9.6139299999999997E-3</c:v>
                </c:pt>
                <c:pt idx="946">
                  <c:v>9.5364500000000001E-3</c:v>
                </c:pt>
                <c:pt idx="947">
                  <c:v>9.4587899999999999E-3</c:v>
                </c:pt>
                <c:pt idx="948">
                  <c:v>9.3809600000000007E-3</c:v>
                </c:pt>
                <c:pt idx="949">
                  <c:v>9.3029700000000007E-3</c:v>
                </c:pt>
                <c:pt idx="950">
                  <c:v>9.2248299999999998E-3</c:v>
                </c:pt>
                <c:pt idx="951">
                  <c:v>9.1465499999999998E-3</c:v>
                </c:pt>
                <c:pt idx="952">
                  <c:v>9.0681400000000006E-3</c:v>
                </c:pt>
                <c:pt idx="953">
                  <c:v>8.9896100000000003E-3</c:v>
                </c:pt>
                <c:pt idx="954">
                  <c:v>8.9109700000000007E-3</c:v>
                </c:pt>
                <c:pt idx="955">
                  <c:v>8.83222E-3</c:v>
                </c:pt>
                <c:pt idx="956">
                  <c:v>8.7533699999999999E-3</c:v>
                </c:pt>
                <c:pt idx="957">
                  <c:v>8.6744400000000003E-3</c:v>
                </c:pt>
                <c:pt idx="958">
                  <c:v>8.5954299999999994E-3</c:v>
                </c:pt>
                <c:pt idx="959">
                  <c:v>8.5163500000000007E-3</c:v>
                </c:pt>
                <c:pt idx="960">
                  <c:v>8.4372200000000005E-3</c:v>
                </c:pt>
                <c:pt idx="961">
                  <c:v>8.3580200000000007E-3</c:v>
                </c:pt>
                <c:pt idx="962">
                  <c:v>8.2787899999999994E-3</c:v>
                </c:pt>
                <c:pt idx="963">
                  <c:v>8.1995200000000001E-3</c:v>
                </c:pt>
                <c:pt idx="964">
                  <c:v>8.1202199999999992E-3</c:v>
                </c:pt>
                <c:pt idx="965">
                  <c:v>8.0409100000000001E-3</c:v>
                </c:pt>
                <c:pt idx="966">
                  <c:v>7.9615799999999994E-3</c:v>
                </c:pt>
                <c:pt idx="967">
                  <c:v>7.8822500000000004E-3</c:v>
                </c:pt>
                <c:pt idx="968">
                  <c:v>7.8029299999999996E-3</c:v>
                </c:pt>
                <c:pt idx="969">
                  <c:v>7.7236199999999996E-3</c:v>
                </c:pt>
                <c:pt idx="970">
                  <c:v>7.6443300000000004E-3</c:v>
                </c:pt>
                <c:pt idx="971">
                  <c:v>7.5650600000000002E-3</c:v>
                </c:pt>
                <c:pt idx="972">
                  <c:v>7.4858399999999997E-3</c:v>
                </c:pt>
                <c:pt idx="973">
                  <c:v>7.4066499999999999E-3</c:v>
                </c:pt>
                <c:pt idx="974">
                  <c:v>7.3275199999999997E-3</c:v>
                </c:pt>
                <c:pt idx="975">
                  <c:v>7.24845E-3</c:v>
                </c:pt>
                <c:pt idx="976">
                  <c:v>7.16944E-3</c:v>
                </c:pt>
                <c:pt idx="977">
                  <c:v>7.0904999999999996E-3</c:v>
                </c:pt>
                <c:pt idx="978">
                  <c:v>7.0116500000000003E-3</c:v>
                </c:pt>
                <c:pt idx="979">
                  <c:v>6.9328799999999998E-3</c:v>
                </c:pt>
                <c:pt idx="980">
                  <c:v>6.8542000000000004E-3</c:v>
                </c:pt>
                <c:pt idx="981">
                  <c:v>6.7756300000000004E-3</c:v>
                </c:pt>
                <c:pt idx="982">
                  <c:v>6.6971599999999997E-3</c:v>
                </c:pt>
                <c:pt idx="983">
                  <c:v>6.6188100000000001E-3</c:v>
                </c:pt>
                <c:pt idx="984">
                  <c:v>6.5405799999999998E-3</c:v>
                </c:pt>
                <c:pt idx="985">
                  <c:v>6.4624799999999996E-3</c:v>
                </c:pt>
                <c:pt idx="986">
                  <c:v>6.3845100000000004E-3</c:v>
                </c:pt>
                <c:pt idx="987">
                  <c:v>6.3066800000000003E-3</c:v>
                </c:pt>
                <c:pt idx="988">
                  <c:v>6.2290000000000002E-3</c:v>
                </c:pt>
                <c:pt idx="989">
                  <c:v>6.15147E-3</c:v>
                </c:pt>
                <c:pt idx="990">
                  <c:v>6.0740999999999998E-3</c:v>
                </c:pt>
                <c:pt idx="991">
                  <c:v>5.9969000000000003E-3</c:v>
                </c:pt>
                <c:pt idx="992">
                  <c:v>5.9198599999999999E-3</c:v>
                </c:pt>
                <c:pt idx="993">
                  <c:v>5.84301E-3</c:v>
                </c:pt>
                <c:pt idx="994">
                  <c:v>5.76634E-3</c:v>
                </c:pt>
                <c:pt idx="995">
                  <c:v>5.6898499999999998E-3</c:v>
                </c:pt>
                <c:pt idx="996">
                  <c:v>5.61357E-3</c:v>
                </c:pt>
                <c:pt idx="997">
                  <c:v>5.53748E-3</c:v>
                </c:pt>
                <c:pt idx="998">
                  <c:v>5.4615999999999996E-3</c:v>
                </c:pt>
                <c:pt idx="999">
                  <c:v>5.3859299999999997E-3</c:v>
                </c:pt>
                <c:pt idx="1000">
                  <c:v>5.3104800000000002E-3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81-4B39-AF87-FE19044A685C}"/>
            </c:ext>
          </c:extLst>
        </c:ser>
        <c:ser>
          <c:idx val="1"/>
          <c:order val="1"/>
          <c:tx>
            <c:strRef>
              <c:f>Trap!$S$1</c:f>
              <c:strCache>
                <c:ptCount val="1"/>
                <c:pt idx="0">
                  <c:v>v1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Trap!$S$2:$S$1002</c:f>
              <c:numCache>
                <c:formatCode>General</c:formatCode>
                <c:ptCount val="1001"/>
                <c:pt idx="0">
                  <c:v>0.99004999999999999</c:v>
                </c:pt>
                <c:pt idx="1">
                  <c:v>0.98019999999999996</c:v>
                </c:pt>
                <c:pt idx="2">
                  <c:v>0.97045000000000003</c:v>
                </c:pt>
                <c:pt idx="3">
                  <c:v>0.96079999999999999</c:v>
                </c:pt>
                <c:pt idx="4">
                  <c:v>0.95125000000000004</c:v>
                </c:pt>
                <c:pt idx="5">
                  <c:v>0.94179900000000005</c:v>
                </c:pt>
                <c:pt idx="6">
                  <c:v>0.93244899999999997</c:v>
                </c:pt>
                <c:pt idx="7">
                  <c:v>0.92319799999999996</c:v>
                </c:pt>
                <c:pt idx="8">
                  <c:v>0.91404700000000005</c:v>
                </c:pt>
                <c:pt idx="9">
                  <c:v>0.90499600000000002</c:v>
                </c:pt>
                <c:pt idx="10">
                  <c:v>0.89604399999999995</c:v>
                </c:pt>
                <c:pt idx="11">
                  <c:v>0.88719099999999995</c:v>
                </c:pt>
                <c:pt idx="12">
                  <c:v>0.87843800000000005</c:v>
                </c:pt>
                <c:pt idx="13">
                  <c:v>0.869784</c:v>
                </c:pt>
                <c:pt idx="14">
                  <c:v>0.86122900000000002</c:v>
                </c:pt>
                <c:pt idx="15">
                  <c:v>0.852773</c:v>
                </c:pt>
                <c:pt idx="16">
                  <c:v>0.84441600000000006</c:v>
                </c:pt>
                <c:pt idx="17">
                  <c:v>0.83615799999999996</c:v>
                </c:pt>
                <c:pt idx="18">
                  <c:v>0.82799699999999998</c:v>
                </c:pt>
                <c:pt idx="19">
                  <c:v>0.819936</c:v>
                </c:pt>
                <c:pt idx="20">
                  <c:v>0.81197200000000003</c:v>
                </c:pt>
                <c:pt idx="21">
                  <c:v>0.80410599999999999</c:v>
                </c:pt>
                <c:pt idx="22">
                  <c:v>0.79633799999999999</c:v>
                </c:pt>
                <c:pt idx="23">
                  <c:v>0.78866800000000004</c:v>
                </c:pt>
                <c:pt idx="24">
                  <c:v>0.78109499999999998</c:v>
                </c:pt>
                <c:pt idx="25">
                  <c:v>0.77361899999999995</c:v>
                </c:pt>
                <c:pt idx="26">
                  <c:v>0.76624000000000003</c:v>
                </c:pt>
                <c:pt idx="27">
                  <c:v>0.75895800000000002</c:v>
                </c:pt>
                <c:pt idx="28">
                  <c:v>0.751772</c:v>
                </c:pt>
                <c:pt idx="29">
                  <c:v>0.74468199999999996</c:v>
                </c:pt>
                <c:pt idx="30">
                  <c:v>0.73768800000000001</c:v>
                </c:pt>
                <c:pt idx="31">
                  <c:v>0.73079000000000005</c:v>
                </c:pt>
                <c:pt idx="32">
                  <c:v>0.72398799999999996</c:v>
                </c:pt>
                <c:pt idx="33">
                  <c:v>0.71728000000000003</c:v>
                </c:pt>
                <c:pt idx="34">
                  <c:v>0.71066799999999997</c:v>
                </c:pt>
                <c:pt idx="35">
                  <c:v>0.70415000000000005</c:v>
                </c:pt>
                <c:pt idx="36">
                  <c:v>0.69772599999999996</c:v>
                </c:pt>
                <c:pt idx="37">
                  <c:v>0.69139600000000001</c:v>
                </c:pt>
                <c:pt idx="38">
                  <c:v>0.68515999999999999</c:v>
                </c:pt>
                <c:pt idx="39">
                  <c:v>0.67901699999999998</c:v>
                </c:pt>
                <c:pt idx="40">
                  <c:v>0.67296800000000001</c:v>
                </c:pt>
                <c:pt idx="41">
                  <c:v>0.66701100000000002</c:v>
                </c:pt>
                <c:pt idx="42">
                  <c:v>0.66114600000000001</c:v>
                </c:pt>
                <c:pt idx="43">
                  <c:v>0.65537400000000001</c:v>
                </c:pt>
                <c:pt idx="44">
                  <c:v>0.64969299999999996</c:v>
                </c:pt>
                <c:pt idx="45">
                  <c:v>0.64410400000000001</c:v>
                </c:pt>
                <c:pt idx="46">
                  <c:v>0.63860600000000001</c:v>
                </c:pt>
                <c:pt idx="47">
                  <c:v>0.63319800000000004</c:v>
                </c:pt>
                <c:pt idx="48">
                  <c:v>0.62788100000000002</c:v>
                </c:pt>
                <c:pt idx="49">
                  <c:v>0.62265300000000001</c:v>
                </c:pt>
                <c:pt idx="50">
                  <c:v>0.61751500000000004</c:v>
                </c:pt>
                <c:pt idx="51">
                  <c:v>0.61246699999999998</c:v>
                </c:pt>
                <c:pt idx="52">
                  <c:v>0.60750700000000002</c:v>
                </c:pt>
                <c:pt idx="53">
                  <c:v>0.60263500000000003</c:v>
                </c:pt>
                <c:pt idx="54">
                  <c:v>0.59785200000000005</c:v>
                </c:pt>
                <c:pt idx="55">
                  <c:v>0.59315600000000002</c:v>
                </c:pt>
                <c:pt idx="56">
                  <c:v>0.58854799999999996</c:v>
                </c:pt>
                <c:pt idx="57">
                  <c:v>0.58402600000000005</c:v>
                </c:pt>
                <c:pt idx="58">
                  <c:v>0.57959000000000005</c:v>
                </c:pt>
                <c:pt idx="59">
                  <c:v>0.575241</c:v>
                </c:pt>
                <c:pt idx="60">
                  <c:v>0.57097699999999996</c:v>
                </c:pt>
                <c:pt idx="61">
                  <c:v>0.56679800000000002</c:v>
                </c:pt>
                <c:pt idx="62">
                  <c:v>0.56270399999999998</c:v>
                </c:pt>
                <c:pt idx="63">
                  <c:v>0.55869400000000002</c:v>
                </c:pt>
                <c:pt idx="64">
                  <c:v>0.55476800000000004</c:v>
                </c:pt>
                <c:pt idx="65">
                  <c:v>0.550925</c:v>
                </c:pt>
                <c:pt idx="66">
                  <c:v>0.54716500000000001</c:v>
                </c:pt>
                <c:pt idx="67">
                  <c:v>0.54348799999999997</c:v>
                </c:pt>
                <c:pt idx="68">
                  <c:v>0.53989299999999996</c:v>
                </c:pt>
                <c:pt idx="69">
                  <c:v>0.53637900000000005</c:v>
                </c:pt>
                <c:pt idx="70">
                  <c:v>0.53294600000000003</c:v>
                </c:pt>
                <c:pt idx="71">
                  <c:v>0.52959400000000001</c:v>
                </c:pt>
                <c:pt idx="72">
                  <c:v>0.52632199999999996</c:v>
                </c:pt>
                <c:pt idx="73">
                  <c:v>0.52312999999999998</c:v>
                </c:pt>
                <c:pt idx="74">
                  <c:v>0.52001699999999995</c:v>
                </c:pt>
                <c:pt idx="75">
                  <c:v>0.51698299999999997</c:v>
                </c:pt>
                <c:pt idx="76">
                  <c:v>0.51402700000000001</c:v>
                </c:pt>
                <c:pt idx="77">
                  <c:v>0.51114800000000005</c:v>
                </c:pt>
                <c:pt idx="78">
                  <c:v>0.50834699999999999</c:v>
                </c:pt>
                <c:pt idx="79">
                  <c:v>0.50562300000000004</c:v>
                </c:pt>
                <c:pt idx="80">
                  <c:v>0.50297499999999995</c:v>
                </c:pt>
                <c:pt idx="81">
                  <c:v>0.50040300000000004</c:v>
                </c:pt>
                <c:pt idx="82">
                  <c:v>0.49790600000000002</c:v>
                </c:pt>
                <c:pt idx="83">
                  <c:v>0.49548399999999998</c:v>
                </c:pt>
                <c:pt idx="84">
                  <c:v>0.49313699999999999</c:v>
                </c:pt>
                <c:pt idx="85">
                  <c:v>0.49086299999999999</c:v>
                </c:pt>
                <c:pt idx="86">
                  <c:v>0.48866199999999999</c:v>
                </c:pt>
                <c:pt idx="87">
                  <c:v>0.48653400000000002</c:v>
                </c:pt>
                <c:pt idx="88">
                  <c:v>0.48447899999999999</c:v>
                </c:pt>
                <c:pt idx="89">
                  <c:v>0.48249500000000001</c:v>
                </c:pt>
                <c:pt idx="90">
                  <c:v>0.48058200000000001</c:v>
                </c:pt>
                <c:pt idx="91">
                  <c:v>0.47874100000000003</c:v>
                </c:pt>
                <c:pt idx="92">
                  <c:v>0.47696899999999998</c:v>
                </c:pt>
                <c:pt idx="93">
                  <c:v>0.475267</c:v>
                </c:pt>
                <c:pt idx="94">
                  <c:v>0.473634</c:v>
                </c:pt>
                <c:pt idx="95">
                  <c:v>0.47206999999999999</c:v>
                </c:pt>
                <c:pt idx="96">
                  <c:v>0.47057399999999999</c:v>
                </c:pt>
                <c:pt idx="97">
                  <c:v>0.46914499999999998</c:v>
                </c:pt>
                <c:pt idx="98">
                  <c:v>0.467783</c:v>
                </c:pt>
                <c:pt idx="99">
                  <c:v>0.46648800000000001</c:v>
                </c:pt>
                <c:pt idx="100">
                  <c:v>0.46525899999999998</c:v>
                </c:pt>
                <c:pt idx="101">
                  <c:v>0.46409600000000001</c:v>
                </c:pt>
                <c:pt idx="102">
                  <c:v>0.46299699999999999</c:v>
                </c:pt>
                <c:pt idx="103">
                  <c:v>0.46196199999999998</c:v>
                </c:pt>
                <c:pt idx="104">
                  <c:v>0.46099200000000001</c:v>
                </c:pt>
                <c:pt idx="105">
                  <c:v>0.46008500000000002</c:v>
                </c:pt>
                <c:pt idx="106">
                  <c:v>0.45923999999999998</c:v>
                </c:pt>
                <c:pt idx="107">
                  <c:v>0.45845799999999998</c:v>
                </c:pt>
                <c:pt idx="108">
                  <c:v>0.457737</c:v>
                </c:pt>
                <c:pt idx="109">
                  <c:v>0.45707799999999998</c:v>
                </c:pt>
                <c:pt idx="110">
                  <c:v>0.45647900000000002</c:v>
                </c:pt>
                <c:pt idx="111">
                  <c:v>0.45594000000000001</c:v>
                </c:pt>
                <c:pt idx="112">
                  <c:v>0.45545999999999998</c:v>
                </c:pt>
                <c:pt idx="113">
                  <c:v>0.45504</c:v>
                </c:pt>
                <c:pt idx="114">
                  <c:v>0.45467800000000003</c:v>
                </c:pt>
                <c:pt idx="115">
                  <c:v>0.454374</c:v>
                </c:pt>
                <c:pt idx="116">
                  <c:v>0.454127</c:v>
                </c:pt>
                <c:pt idx="117">
                  <c:v>0.45393699999999998</c:v>
                </c:pt>
                <c:pt idx="118">
                  <c:v>0.45380300000000001</c:v>
                </c:pt>
                <c:pt idx="119">
                  <c:v>0.45372499999999999</c:v>
                </c:pt>
                <c:pt idx="120">
                  <c:v>0.45370199999999999</c:v>
                </c:pt>
                <c:pt idx="121">
                  <c:v>0.453733</c:v>
                </c:pt>
                <c:pt idx="122">
                  <c:v>0.45381899999999997</c:v>
                </c:pt>
                <c:pt idx="123">
                  <c:v>0.45395799999999997</c:v>
                </c:pt>
                <c:pt idx="124">
                  <c:v>0.45415</c:v>
                </c:pt>
                <c:pt idx="125">
                  <c:v>0.45439400000000002</c:v>
                </c:pt>
                <c:pt idx="126">
                  <c:v>0.45468999999999998</c:v>
                </c:pt>
                <c:pt idx="127">
                  <c:v>0.455038</c:v>
                </c:pt>
                <c:pt idx="128">
                  <c:v>0.45543600000000001</c:v>
                </c:pt>
                <c:pt idx="129">
                  <c:v>0.45588499999999998</c:v>
                </c:pt>
                <c:pt idx="130">
                  <c:v>0.45638299999999998</c:v>
                </c:pt>
                <c:pt idx="131">
                  <c:v>0.45693099999999998</c:v>
                </c:pt>
                <c:pt idx="132">
                  <c:v>0.45752700000000002</c:v>
                </c:pt>
                <c:pt idx="133">
                  <c:v>0.45817099999999999</c:v>
                </c:pt>
                <c:pt idx="134">
                  <c:v>0.45886199999999999</c:v>
                </c:pt>
                <c:pt idx="135">
                  <c:v>0.45960099999999998</c:v>
                </c:pt>
                <c:pt idx="136">
                  <c:v>0.46038499999999999</c:v>
                </c:pt>
                <c:pt idx="137">
                  <c:v>0.46121600000000001</c:v>
                </c:pt>
                <c:pt idx="138">
                  <c:v>0.462092</c:v>
                </c:pt>
                <c:pt idx="139">
                  <c:v>0.46301300000000001</c:v>
                </c:pt>
                <c:pt idx="140">
                  <c:v>0.463978</c:v>
                </c:pt>
                <c:pt idx="141">
                  <c:v>0.46498699999999998</c:v>
                </c:pt>
                <c:pt idx="142">
                  <c:v>0.46603899999999998</c:v>
                </c:pt>
                <c:pt idx="143">
                  <c:v>0.46713399999999999</c:v>
                </c:pt>
                <c:pt idx="144">
                  <c:v>0.46827099999999999</c:v>
                </c:pt>
                <c:pt idx="145">
                  <c:v>0.46944999999999998</c:v>
                </c:pt>
                <c:pt idx="146">
                  <c:v>0.470669</c:v>
                </c:pt>
                <c:pt idx="147">
                  <c:v>0.47192899999999999</c:v>
                </c:pt>
                <c:pt idx="148">
                  <c:v>0.47322900000000001</c:v>
                </c:pt>
                <c:pt idx="149">
                  <c:v>0.47456900000000002</c:v>
                </c:pt>
                <c:pt idx="150">
                  <c:v>0.47594799999999998</c:v>
                </c:pt>
                <c:pt idx="151">
                  <c:v>0.47736400000000001</c:v>
                </c:pt>
                <c:pt idx="152">
                  <c:v>0.47881899999999999</c:v>
                </c:pt>
                <c:pt idx="153">
                  <c:v>0.48031200000000002</c:v>
                </c:pt>
                <c:pt idx="154">
                  <c:v>0.48184100000000002</c:v>
                </c:pt>
                <c:pt idx="155">
                  <c:v>0.483406</c:v>
                </c:pt>
                <c:pt idx="156">
                  <c:v>0.48500700000000002</c:v>
                </c:pt>
                <c:pt idx="157">
                  <c:v>0.48664400000000002</c:v>
                </c:pt>
                <c:pt idx="158">
                  <c:v>0.488315</c:v>
                </c:pt>
                <c:pt idx="159">
                  <c:v>0.49002099999999998</c:v>
                </c:pt>
                <c:pt idx="160">
                  <c:v>0.49175999999999997</c:v>
                </c:pt>
                <c:pt idx="161">
                  <c:v>0.493533</c:v>
                </c:pt>
                <c:pt idx="162">
                  <c:v>0.49533899999999997</c:v>
                </c:pt>
                <c:pt idx="163">
                  <c:v>0.49717600000000001</c:v>
                </c:pt>
                <c:pt idx="164">
                  <c:v>0.49904599999999999</c:v>
                </c:pt>
                <c:pt idx="165">
                  <c:v>0.500946</c:v>
                </c:pt>
                <c:pt idx="166">
                  <c:v>0.50287800000000005</c:v>
                </c:pt>
                <c:pt idx="167">
                  <c:v>0.50483999999999996</c:v>
                </c:pt>
                <c:pt idx="168">
                  <c:v>0.50683100000000003</c:v>
                </c:pt>
                <c:pt idx="169">
                  <c:v>0.50885199999999997</c:v>
                </c:pt>
                <c:pt idx="170">
                  <c:v>0.51090100000000005</c:v>
                </c:pt>
                <c:pt idx="171">
                  <c:v>0.51297899999999996</c:v>
                </c:pt>
                <c:pt idx="172">
                  <c:v>0.51508399999999999</c:v>
                </c:pt>
                <c:pt idx="173">
                  <c:v>0.51721700000000004</c:v>
                </c:pt>
                <c:pt idx="174">
                  <c:v>0.51937699999999998</c:v>
                </c:pt>
                <c:pt idx="175">
                  <c:v>0.521563</c:v>
                </c:pt>
                <c:pt idx="176">
                  <c:v>0.52377399999999996</c:v>
                </c:pt>
                <c:pt idx="177">
                  <c:v>0.52601200000000004</c:v>
                </c:pt>
                <c:pt idx="178">
                  <c:v>0.52827400000000002</c:v>
                </c:pt>
                <c:pt idx="179">
                  <c:v>0.53056000000000003</c:v>
                </c:pt>
                <c:pt idx="180">
                  <c:v>0.53287099999999998</c:v>
                </c:pt>
                <c:pt idx="181">
                  <c:v>0.53520500000000004</c:v>
                </c:pt>
                <c:pt idx="182">
                  <c:v>0.53756199999999998</c:v>
                </c:pt>
                <c:pt idx="183">
                  <c:v>0.539941</c:v>
                </c:pt>
                <c:pt idx="184">
                  <c:v>0.54234300000000002</c:v>
                </c:pt>
                <c:pt idx="185">
                  <c:v>0.54476599999999997</c:v>
                </c:pt>
                <c:pt idx="186">
                  <c:v>0.547211</c:v>
                </c:pt>
                <c:pt idx="187">
                  <c:v>0.54967600000000005</c:v>
                </c:pt>
                <c:pt idx="188">
                  <c:v>0.55216100000000001</c:v>
                </c:pt>
                <c:pt idx="189">
                  <c:v>0.55466700000000002</c:v>
                </c:pt>
                <c:pt idx="190">
                  <c:v>0.55719099999999999</c:v>
                </c:pt>
                <c:pt idx="191">
                  <c:v>0.55973499999999998</c:v>
                </c:pt>
                <c:pt idx="192">
                  <c:v>0.56229700000000005</c:v>
                </c:pt>
                <c:pt idx="193">
                  <c:v>0.56487699999999996</c:v>
                </c:pt>
                <c:pt idx="194">
                  <c:v>0.56747499999999995</c:v>
                </c:pt>
                <c:pt idx="195">
                  <c:v>0.57008999999999999</c:v>
                </c:pt>
                <c:pt idx="196">
                  <c:v>0.57272199999999995</c:v>
                </c:pt>
                <c:pt idx="197">
                  <c:v>0.57537000000000005</c:v>
                </c:pt>
                <c:pt idx="198">
                  <c:v>0.57803400000000005</c:v>
                </c:pt>
                <c:pt idx="199">
                  <c:v>0.58071300000000003</c:v>
                </c:pt>
                <c:pt idx="200">
                  <c:v>0.58340800000000004</c:v>
                </c:pt>
                <c:pt idx="201">
                  <c:v>0.586117</c:v>
                </c:pt>
                <c:pt idx="202">
                  <c:v>0.58884000000000003</c:v>
                </c:pt>
                <c:pt idx="203">
                  <c:v>0.59157800000000005</c:v>
                </c:pt>
                <c:pt idx="204">
                  <c:v>0.59432799999999997</c:v>
                </c:pt>
                <c:pt idx="205">
                  <c:v>0.59709199999999996</c:v>
                </c:pt>
                <c:pt idx="206">
                  <c:v>0.59986799999999996</c:v>
                </c:pt>
                <c:pt idx="207">
                  <c:v>0.60265599999999997</c:v>
                </c:pt>
                <c:pt idx="208">
                  <c:v>0.60545700000000002</c:v>
                </c:pt>
                <c:pt idx="209">
                  <c:v>0.60826800000000003</c:v>
                </c:pt>
                <c:pt idx="210">
                  <c:v>0.61109100000000005</c:v>
                </c:pt>
                <c:pt idx="211">
                  <c:v>0.61392400000000003</c:v>
                </c:pt>
                <c:pt idx="212">
                  <c:v>0.61676699999999995</c:v>
                </c:pt>
                <c:pt idx="213">
                  <c:v>0.61962099999999998</c:v>
                </c:pt>
                <c:pt idx="214">
                  <c:v>0.62248300000000001</c:v>
                </c:pt>
                <c:pt idx="215">
                  <c:v>0.62535499999999999</c:v>
                </c:pt>
                <c:pt idx="216">
                  <c:v>0.62823600000000002</c:v>
                </c:pt>
                <c:pt idx="217">
                  <c:v>0.63112400000000002</c:v>
                </c:pt>
                <c:pt idx="218">
                  <c:v>0.63402099999999995</c:v>
                </c:pt>
                <c:pt idx="219">
                  <c:v>0.63692499999999996</c:v>
                </c:pt>
                <c:pt idx="220">
                  <c:v>0.63983699999999999</c:v>
                </c:pt>
                <c:pt idx="221">
                  <c:v>0.64275599999999999</c:v>
                </c:pt>
                <c:pt idx="222">
                  <c:v>0.64568099999999995</c:v>
                </c:pt>
                <c:pt idx="223">
                  <c:v>0.64861199999999997</c:v>
                </c:pt>
                <c:pt idx="224">
                  <c:v>0.65154900000000004</c:v>
                </c:pt>
                <c:pt idx="225">
                  <c:v>0.65449100000000004</c:v>
                </c:pt>
                <c:pt idx="226">
                  <c:v>0.65743799999999997</c:v>
                </c:pt>
                <c:pt idx="227">
                  <c:v>0.66039099999999995</c:v>
                </c:pt>
                <c:pt idx="228">
                  <c:v>0.66334700000000002</c:v>
                </c:pt>
                <c:pt idx="229">
                  <c:v>0.66630800000000001</c:v>
                </c:pt>
                <c:pt idx="230">
                  <c:v>0.66927199999999998</c:v>
                </c:pt>
                <c:pt idx="231">
                  <c:v>0.67223999999999995</c:v>
                </c:pt>
                <c:pt idx="232">
                  <c:v>0.67521100000000001</c:v>
                </c:pt>
                <c:pt idx="233">
                  <c:v>0.67818500000000004</c:v>
                </c:pt>
                <c:pt idx="234">
                  <c:v>0.68116100000000002</c:v>
                </c:pt>
                <c:pt idx="235">
                  <c:v>0.68413900000000005</c:v>
                </c:pt>
                <c:pt idx="236">
                  <c:v>0.68711900000000004</c:v>
                </c:pt>
                <c:pt idx="237">
                  <c:v>0.69010099999999996</c:v>
                </c:pt>
                <c:pt idx="238">
                  <c:v>0.69308400000000003</c:v>
                </c:pt>
                <c:pt idx="239">
                  <c:v>0.69606699999999999</c:v>
                </c:pt>
                <c:pt idx="240">
                  <c:v>0.69905099999999998</c:v>
                </c:pt>
                <c:pt idx="241">
                  <c:v>0.70203599999999999</c:v>
                </c:pt>
                <c:pt idx="242">
                  <c:v>0.70501999999999998</c:v>
                </c:pt>
                <c:pt idx="243">
                  <c:v>0.70800399999999997</c:v>
                </c:pt>
                <c:pt idx="244">
                  <c:v>0.71098700000000004</c:v>
                </c:pt>
                <c:pt idx="245">
                  <c:v>0.71396999999999999</c:v>
                </c:pt>
                <c:pt idx="246">
                  <c:v>0.716951</c:v>
                </c:pt>
                <c:pt idx="247">
                  <c:v>0.71993099999999999</c:v>
                </c:pt>
                <c:pt idx="248">
                  <c:v>0.72290900000000002</c:v>
                </c:pt>
                <c:pt idx="249">
                  <c:v>0.72588399999999997</c:v>
                </c:pt>
                <c:pt idx="250">
                  <c:v>0.72885800000000001</c:v>
                </c:pt>
                <c:pt idx="251">
                  <c:v>0.73182899999999995</c:v>
                </c:pt>
                <c:pt idx="252">
                  <c:v>0.73479700000000003</c:v>
                </c:pt>
                <c:pt idx="253">
                  <c:v>0.73776200000000003</c:v>
                </c:pt>
                <c:pt idx="254">
                  <c:v>0.74072300000000002</c:v>
                </c:pt>
                <c:pt idx="255">
                  <c:v>0.74368100000000004</c:v>
                </c:pt>
                <c:pt idx="256">
                  <c:v>0.74663500000000005</c:v>
                </c:pt>
                <c:pt idx="257">
                  <c:v>0.74958499999999995</c:v>
                </c:pt>
                <c:pt idx="258">
                  <c:v>0.75253000000000003</c:v>
                </c:pt>
                <c:pt idx="259">
                  <c:v>0.755471</c:v>
                </c:pt>
                <c:pt idx="260">
                  <c:v>0.75840600000000002</c:v>
                </c:pt>
                <c:pt idx="261">
                  <c:v>0.76133700000000004</c:v>
                </c:pt>
                <c:pt idx="262">
                  <c:v>0.764262</c:v>
                </c:pt>
                <c:pt idx="263">
                  <c:v>0.767181</c:v>
                </c:pt>
                <c:pt idx="264">
                  <c:v>0.77009499999999997</c:v>
                </c:pt>
                <c:pt idx="265">
                  <c:v>0.77300199999999997</c:v>
                </c:pt>
                <c:pt idx="266">
                  <c:v>0.77590300000000001</c:v>
                </c:pt>
                <c:pt idx="267">
                  <c:v>0.77879799999999999</c:v>
                </c:pt>
                <c:pt idx="268">
                  <c:v>0.78168599999999999</c:v>
                </c:pt>
                <c:pt idx="269">
                  <c:v>0.78456599999999999</c:v>
                </c:pt>
                <c:pt idx="270">
                  <c:v>0.78744000000000003</c:v>
                </c:pt>
                <c:pt idx="271">
                  <c:v>0.79030599999999995</c:v>
                </c:pt>
                <c:pt idx="272">
                  <c:v>0.79316399999999998</c:v>
                </c:pt>
                <c:pt idx="273">
                  <c:v>0.79601500000000003</c:v>
                </c:pt>
                <c:pt idx="274">
                  <c:v>0.79885700000000004</c:v>
                </c:pt>
                <c:pt idx="275">
                  <c:v>0.80169100000000004</c:v>
                </c:pt>
                <c:pt idx="276">
                  <c:v>0.80451700000000004</c:v>
                </c:pt>
                <c:pt idx="277">
                  <c:v>0.807334</c:v>
                </c:pt>
                <c:pt idx="278">
                  <c:v>0.81014200000000003</c:v>
                </c:pt>
                <c:pt idx="279">
                  <c:v>0.81294200000000005</c:v>
                </c:pt>
                <c:pt idx="280">
                  <c:v>0.81573099999999998</c:v>
                </c:pt>
                <c:pt idx="281">
                  <c:v>0.81851200000000002</c:v>
                </c:pt>
                <c:pt idx="282">
                  <c:v>0.82128299999999999</c:v>
                </c:pt>
                <c:pt idx="283">
                  <c:v>0.824044</c:v>
                </c:pt>
                <c:pt idx="284">
                  <c:v>0.82679499999999995</c:v>
                </c:pt>
                <c:pt idx="285">
                  <c:v>0.82953600000000005</c:v>
                </c:pt>
                <c:pt idx="286">
                  <c:v>0.83226699999999998</c:v>
                </c:pt>
                <c:pt idx="287">
                  <c:v>0.83498700000000003</c:v>
                </c:pt>
                <c:pt idx="288">
                  <c:v>0.83769700000000002</c:v>
                </c:pt>
                <c:pt idx="289">
                  <c:v>0.840395</c:v>
                </c:pt>
                <c:pt idx="290">
                  <c:v>0.84308300000000003</c:v>
                </c:pt>
                <c:pt idx="291">
                  <c:v>0.84575999999999996</c:v>
                </c:pt>
                <c:pt idx="292">
                  <c:v>0.84842499999999998</c:v>
                </c:pt>
                <c:pt idx="293">
                  <c:v>0.85107900000000003</c:v>
                </c:pt>
                <c:pt idx="294">
                  <c:v>0.85372099999999995</c:v>
                </c:pt>
                <c:pt idx="295">
                  <c:v>0.856352</c:v>
                </c:pt>
                <c:pt idx="296">
                  <c:v>0.85897100000000004</c:v>
                </c:pt>
                <c:pt idx="297">
                  <c:v>0.86157700000000004</c:v>
                </c:pt>
                <c:pt idx="298">
                  <c:v>0.86417200000000005</c:v>
                </c:pt>
                <c:pt idx="299">
                  <c:v>0.86675400000000002</c:v>
                </c:pt>
                <c:pt idx="300">
                  <c:v>0.86932399999999999</c:v>
                </c:pt>
                <c:pt idx="301">
                  <c:v>0.87188100000000002</c:v>
                </c:pt>
                <c:pt idx="302">
                  <c:v>0.87442600000000004</c:v>
                </c:pt>
                <c:pt idx="303">
                  <c:v>0.87695699999999999</c:v>
                </c:pt>
                <c:pt idx="304">
                  <c:v>0.87947600000000004</c:v>
                </c:pt>
                <c:pt idx="305">
                  <c:v>0.88198200000000004</c:v>
                </c:pt>
                <c:pt idx="306">
                  <c:v>0.88447399999999998</c:v>
                </c:pt>
                <c:pt idx="307">
                  <c:v>0.88695299999999999</c:v>
                </c:pt>
                <c:pt idx="308">
                  <c:v>0.88941899999999996</c:v>
                </c:pt>
                <c:pt idx="309">
                  <c:v>0.89187099999999997</c:v>
                </c:pt>
                <c:pt idx="310">
                  <c:v>0.89431000000000005</c:v>
                </c:pt>
                <c:pt idx="311">
                  <c:v>0.89673499999999995</c:v>
                </c:pt>
                <c:pt idx="312">
                  <c:v>0.899146</c:v>
                </c:pt>
                <c:pt idx="313">
                  <c:v>0.90154299999999998</c:v>
                </c:pt>
                <c:pt idx="314">
                  <c:v>0.90392600000000001</c:v>
                </c:pt>
                <c:pt idx="315">
                  <c:v>0.90629499999999996</c:v>
                </c:pt>
                <c:pt idx="316">
                  <c:v>0.90864900000000004</c:v>
                </c:pt>
                <c:pt idx="317">
                  <c:v>0.91098999999999997</c:v>
                </c:pt>
                <c:pt idx="318">
                  <c:v>0.91331499999999999</c:v>
                </c:pt>
                <c:pt idx="319">
                  <c:v>0.91562699999999997</c:v>
                </c:pt>
                <c:pt idx="320">
                  <c:v>0.91792300000000004</c:v>
                </c:pt>
                <c:pt idx="321">
                  <c:v>0.92020500000000005</c:v>
                </c:pt>
                <c:pt idx="322">
                  <c:v>0.92247299999999999</c:v>
                </c:pt>
                <c:pt idx="323">
                  <c:v>0.92472500000000002</c:v>
                </c:pt>
                <c:pt idx="324">
                  <c:v>0.92696299999999998</c:v>
                </c:pt>
                <c:pt idx="325">
                  <c:v>0.92918500000000004</c:v>
                </c:pt>
                <c:pt idx="326">
                  <c:v>0.931392</c:v>
                </c:pt>
                <c:pt idx="327">
                  <c:v>0.933585</c:v>
                </c:pt>
                <c:pt idx="328">
                  <c:v>0.93576199999999998</c:v>
                </c:pt>
                <c:pt idx="329">
                  <c:v>0.93792399999999998</c:v>
                </c:pt>
                <c:pt idx="330">
                  <c:v>0.94006999999999996</c:v>
                </c:pt>
                <c:pt idx="331">
                  <c:v>0.94220099999999996</c:v>
                </c:pt>
                <c:pt idx="332">
                  <c:v>0.94431699999999996</c:v>
                </c:pt>
                <c:pt idx="333">
                  <c:v>0.94641699999999995</c:v>
                </c:pt>
                <c:pt idx="334">
                  <c:v>0.94850100000000004</c:v>
                </c:pt>
                <c:pt idx="335">
                  <c:v>0.95057000000000003</c:v>
                </c:pt>
                <c:pt idx="336">
                  <c:v>0.95262400000000003</c:v>
                </c:pt>
                <c:pt idx="337">
                  <c:v>0.95466099999999998</c:v>
                </c:pt>
                <c:pt idx="338">
                  <c:v>0.95668299999999995</c:v>
                </c:pt>
                <c:pt idx="339">
                  <c:v>0.95868900000000001</c:v>
                </c:pt>
                <c:pt idx="340">
                  <c:v>0.96067899999999995</c:v>
                </c:pt>
                <c:pt idx="341">
                  <c:v>0.96265299999999998</c:v>
                </c:pt>
                <c:pt idx="342">
                  <c:v>0.96461200000000002</c:v>
                </c:pt>
                <c:pt idx="343">
                  <c:v>0.96655400000000002</c:v>
                </c:pt>
                <c:pt idx="344">
                  <c:v>0.96848000000000001</c:v>
                </c:pt>
                <c:pt idx="345">
                  <c:v>0.970391</c:v>
                </c:pt>
                <c:pt idx="346">
                  <c:v>0.97228499999999995</c:v>
                </c:pt>
                <c:pt idx="347">
                  <c:v>0.974163</c:v>
                </c:pt>
                <c:pt idx="348">
                  <c:v>0.97602500000000003</c:v>
                </c:pt>
                <c:pt idx="349">
                  <c:v>0.97787100000000005</c:v>
                </c:pt>
                <c:pt idx="350">
                  <c:v>0.97970100000000004</c:v>
                </c:pt>
                <c:pt idx="351">
                  <c:v>0.981514</c:v>
                </c:pt>
                <c:pt idx="352">
                  <c:v>0.98331199999999996</c:v>
                </c:pt>
                <c:pt idx="353">
                  <c:v>0.985093</c:v>
                </c:pt>
                <c:pt idx="354">
                  <c:v>0.98685800000000001</c:v>
                </c:pt>
                <c:pt idx="355">
                  <c:v>0.98860599999999998</c:v>
                </c:pt>
                <c:pt idx="356">
                  <c:v>0.99033899999999997</c:v>
                </c:pt>
                <c:pt idx="357">
                  <c:v>0.99205500000000002</c:v>
                </c:pt>
                <c:pt idx="358">
                  <c:v>0.99375500000000005</c:v>
                </c:pt>
                <c:pt idx="359">
                  <c:v>0.99543800000000005</c:v>
                </c:pt>
                <c:pt idx="360">
                  <c:v>0.99710500000000002</c:v>
                </c:pt>
                <c:pt idx="361">
                  <c:v>0.99875599999999998</c:v>
                </c:pt>
                <c:pt idx="362">
                  <c:v>1.0003899999999999</c:v>
                </c:pt>
                <c:pt idx="363">
                  <c:v>1.0020100000000001</c:v>
                </c:pt>
                <c:pt idx="364">
                  <c:v>1.0036099999999999</c:v>
                </c:pt>
                <c:pt idx="365">
                  <c:v>1.0052000000000001</c:v>
                </c:pt>
                <c:pt idx="366">
                  <c:v>1.0067699999999999</c:v>
                </c:pt>
                <c:pt idx="367">
                  <c:v>1.0083200000000001</c:v>
                </c:pt>
                <c:pt idx="368">
                  <c:v>1.00986</c:v>
                </c:pt>
                <c:pt idx="369">
                  <c:v>1.0113799999999999</c:v>
                </c:pt>
                <c:pt idx="370">
                  <c:v>1.01288</c:v>
                </c:pt>
                <c:pt idx="371">
                  <c:v>1.01437</c:v>
                </c:pt>
                <c:pt idx="372">
                  <c:v>1.0158400000000001</c:v>
                </c:pt>
                <c:pt idx="373">
                  <c:v>1.0173000000000001</c:v>
                </c:pt>
                <c:pt idx="374">
                  <c:v>1.01874</c:v>
                </c:pt>
                <c:pt idx="375">
                  <c:v>1.02016</c:v>
                </c:pt>
                <c:pt idx="376">
                  <c:v>1.0215700000000001</c:v>
                </c:pt>
                <c:pt idx="377">
                  <c:v>1.0229600000000001</c:v>
                </c:pt>
                <c:pt idx="378">
                  <c:v>1.02433</c:v>
                </c:pt>
                <c:pt idx="379">
                  <c:v>1.02569</c:v>
                </c:pt>
                <c:pt idx="380">
                  <c:v>1.0270300000000001</c:v>
                </c:pt>
                <c:pt idx="381">
                  <c:v>1.0283599999999999</c:v>
                </c:pt>
                <c:pt idx="382">
                  <c:v>1.0296700000000001</c:v>
                </c:pt>
                <c:pt idx="383">
                  <c:v>1.0309699999999999</c:v>
                </c:pt>
                <c:pt idx="384">
                  <c:v>1.03224</c:v>
                </c:pt>
                <c:pt idx="385">
                  <c:v>1.0335099999999999</c:v>
                </c:pt>
                <c:pt idx="386">
                  <c:v>1.0347500000000001</c:v>
                </c:pt>
                <c:pt idx="387">
                  <c:v>1.0359799999999999</c:v>
                </c:pt>
                <c:pt idx="388">
                  <c:v>1.0371999999999999</c:v>
                </c:pt>
                <c:pt idx="389">
                  <c:v>1.0384</c:v>
                </c:pt>
                <c:pt idx="390">
                  <c:v>1.0395799999999999</c:v>
                </c:pt>
                <c:pt idx="391">
                  <c:v>1.0407500000000001</c:v>
                </c:pt>
                <c:pt idx="392">
                  <c:v>1.0419</c:v>
                </c:pt>
                <c:pt idx="393">
                  <c:v>1.04304</c:v>
                </c:pt>
                <c:pt idx="394">
                  <c:v>1.04416</c:v>
                </c:pt>
                <c:pt idx="395">
                  <c:v>1.0452600000000001</c:v>
                </c:pt>
                <c:pt idx="396">
                  <c:v>1.0463499999999999</c:v>
                </c:pt>
                <c:pt idx="397">
                  <c:v>1.0474300000000001</c:v>
                </c:pt>
                <c:pt idx="398">
                  <c:v>1.0484899999999999</c:v>
                </c:pt>
                <c:pt idx="399">
                  <c:v>1.0495300000000001</c:v>
                </c:pt>
                <c:pt idx="400">
                  <c:v>1.0505599999999999</c:v>
                </c:pt>
                <c:pt idx="401">
                  <c:v>1.0515699999999999</c:v>
                </c:pt>
                <c:pt idx="402">
                  <c:v>1.05257</c:v>
                </c:pt>
                <c:pt idx="403">
                  <c:v>1.05355</c:v>
                </c:pt>
                <c:pt idx="404">
                  <c:v>1.0545199999999999</c:v>
                </c:pt>
                <c:pt idx="405">
                  <c:v>1.0554699999999999</c:v>
                </c:pt>
                <c:pt idx="406">
                  <c:v>1.0564100000000001</c:v>
                </c:pt>
                <c:pt idx="407">
                  <c:v>1.0573300000000001</c:v>
                </c:pt>
                <c:pt idx="408">
                  <c:v>1.0582400000000001</c:v>
                </c:pt>
                <c:pt idx="409">
                  <c:v>1.0591299999999999</c:v>
                </c:pt>
                <c:pt idx="410">
                  <c:v>1.0600099999999999</c:v>
                </c:pt>
                <c:pt idx="411">
                  <c:v>1.06088</c:v>
                </c:pt>
                <c:pt idx="412">
                  <c:v>1.06172</c:v>
                </c:pt>
                <c:pt idx="413">
                  <c:v>1.0625599999999999</c:v>
                </c:pt>
                <c:pt idx="414">
                  <c:v>1.06338</c:v>
                </c:pt>
                <c:pt idx="415">
                  <c:v>1.0641799999999999</c:v>
                </c:pt>
                <c:pt idx="416">
                  <c:v>1.06497</c:v>
                </c:pt>
                <c:pt idx="417">
                  <c:v>1.06575</c:v>
                </c:pt>
                <c:pt idx="418">
                  <c:v>1.0665100000000001</c:v>
                </c:pt>
                <c:pt idx="419">
                  <c:v>1.0672600000000001</c:v>
                </c:pt>
                <c:pt idx="420">
                  <c:v>1.06799</c:v>
                </c:pt>
                <c:pt idx="421">
                  <c:v>1.06871</c:v>
                </c:pt>
                <c:pt idx="422">
                  <c:v>1.06942</c:v>
                </c:pt>
                <c:pt idx="423">
                  <c:v>1.0701099999999999</c:v>
                </c:pt>
                <c:pt idx="424">
                  <c:v>1.0707899999999999</c:v>
                </c:pt>
                <c:pt idx="425">
                  <c:v>1.07145</c:v>
                </c:pt>
                <c:pt idx="426">
                  <c:v>1.0721000000000001</c:v>
                </c:pt>
                <c:pt idx="427">
                  <c:v>1.07274</c:v>
                </c:pt>
                <c:pt idx="428">
                  <c:v>1.0733600000000001</c:v>
                </c:pt>
                <c:pt idx="429">
                  <c:v>1.0739700000000001</c:v>
                </c:pt>
                <c:pt idx="430">
                  <c:v>1.07457</c:v>
                </c:pt>
                <c:pt idx="431">
                  <c:v>1.0751500000000001</c:v>
                </c:pt>
                <c:pt idx="432">
                  <c:v>1.07572</c:v>
                </c:pt>
                <c:pt idx="433">
                  <c:v>1.0762799999999999</c:v>
                </c:pt>
                <c:pt idx="434">
                  <c:v>1.0768200000000001</c:v>
                </c:pt>
                <c:pt idx="435">
                  <c:v>1.07735</c:v>
                </c:pt>
                <c:pt idx="436">
                  <c:v>1.0778700000000001</c:v>
                </c:pt>
                <c:pt idx="437">
                  <c:v>1.0783799999999999</c:v>
                </c:pt>
                <c:pt idx="438">
                  <c:v>1.07887</c:v>
                </c:pt>
                <c:pt idx="439">
                  <c:v>1.07935</c:v>
                </c:pt>
                <c:pt idx="440">
                  <c:v>1.0798099999999999</c:v>
                </c:pt>
                <c:pt idx="441">
                  <c:v>1.0802700000000001</c:v>
                </c:pt>
                <c:pt idx="442">
                  <c:v>1.0807100000000001</c:v>
                </c:pt>
                <c:pt idx="443">
                  <c:v>1.08114</c:v>
                </c:pt>
                <c:pt idx="444">
                  <c:v>1.08155</c:v>
                </c:pt>
                <c:pt idx="445">
                  <c:v>1.08196</c:v>
                </c:pt>
                <c:pt idx="446">
                  <c:v>1.0823499999999999</c:v>
                </c:pt>
                <c:pt idx="447">
                  <c:v>1.08273</c:v>
                </c:pt>
                <c:pt idx="448">
                  <c:v>1.0831</c:v>
                </c:pt>
                <c:pt idx="449">
                  <c:v>1.08345</c:v>
                </c:pt>
                <c:pt idx="450">
                  <c:v>1.0838000000000001</c:v>
                </c:pt>
                <c:pt idx="451">
                  <c:v>1.08413</c:v>
                </c:pt>
                <c:pt idx="452">
                  <c:v>1.0844499999999999</c:v>
                </c:pt>
                <c:pt idx="453">
                  <c:v>1.0847599999999999</c:v>
                </c:pt>
                <c:pt idx="454">
                  <c:v>1.0850599999999999</c:v>
                </c:pt>
                <c:pt idx="455">
                  <c:v>1.08534</c:v>
                </c:pt>
                <c:pt idx="456">
                  <c:v>1.08562</c:v>
                </c:pt>
                <c:pt idx="457">
                  <c:v>1.08588</c:v>
                </c:pt>
                <c:pt idx="458">
                  <c:v>1.08613</c:v>
                </c:pt>
                <c:pt idx="459">
                  <c:v>1.0863700000000001</c:v>
                </c:pt>
                <c:pt idx="460">
                  <c:v>1.0866</c:v>
                </c:pt>
                <c:pt idx="461">
                  <c:v>1.0868199999999999</c:v>
                </c:pt>
                <c:pt idx="462">
                  <c:v>1.0870299999999999</c:v>
                </c:pt>
                <c:pt idx="463">
                  <c:v>1.0872299999999999</c:v>
                </c:pt>
                <c:pt idx="464">
                  <c:v>1.0874200000000001</c:v>
                </c:pt>
                <c:pt idx="465">
                  <c:v>1.0875900000000001</c:v>
                </c:pt>
                <c:pt idx="466">
                  <c:v>1.0877600000000001</c:v>
                </c:pt>
                <c:pt idx="467">
                  <c:v>1.08792</c:v>
                </c:pt>
                <c:pt idx="468">
                  <c:v>1.08806</c:v>
                </c:pt>
                <c:pt idx="469">
                  <c:v>1.0882000000000001</c:v>
                </c:pt>
                <c:pt idx="470">
                  <c:v>1.08832</c:v>
                </c:pt>
                <c:pt idx="471">
                  <c:v>1.0884400000000001</c:v>
                </c:pt>
                <c:pt idx="472">
                  <c:v>1.0885400000000001</c:v>
                </c:pt>
                <c:pt idx="473">
                  <c:v>1.0886400000000001</c:v>
                </c:pt>
                <c:pt idx="474">
                  <c:v>1.0887199999999999</c:v>
                </c:pt>
                <c:pt idx="475">
                  <c:v>1.0888</c:v>
                </c:pt>
                <c:pt idx="476">
                  <c:v>1.0888599999999999</c:v>
                </c:pt>
                <c:pt idx="477">
                  <c:v>1.0889200000000001</c:v>
                </c:pt>
                <c:pt idx="478">
                  <c:v>1.08897</c:v>
                </c:pt>
                <c:pt idx="479">
                  <c:v>1.08901</c:v>
                </c:pt>
                <c:pt idx="480">
                  <c:v>1.08904</c:v>
                </c:pt>
                <c:pt idx="481">
                  <c:v>1.0890599999999999</c:v>
                </c:pt>
                <c:pt idx="482">
                  <c:v>1.08907</c:v>
                </c:pt>
                <c:pt idx="483">
                  <c:v>1.08907</c:v>
                </c:pt>
                <c:pt idx="484">
                  <c:v>1.0890599999999999</c:v>
                </c:pt>
                <c:pt idx="485">
                  <c:v>1.08904</c:v>
                </c:pt>
                <c:pt idx="486">
                  <c:v>1.0890200000000001</c:v>
                </c:pt>
                <c:pt idx="487">
                  <c:v>1.0889899999999999</c:v>
                </c:pt>
                <c:pt idx="488">
                  <c:v>1.08894</c:v>
                </c:pt>
                <c:pt idx="489">
                  <c:v>1.0888899999999999</c:v>
                </c:pt>
                <c:pt idx="490">
                  <c:v>1.08883</c:v>
                </c:pt>
                <c:pt idx="491">
                  <c:v>1.08877</c:v>
                </c:pt>
                <c:pt idx="492">
                  <c:v>1.0886899999999999</c:v>
                </c:pt>
                <c:pt idx="493">
                  <c:v>1.0886100000000001</c:v>
                </c:pt>
                <c:pt idx="494">
                  <c:v>1.0885199999999999</c:v>
                </c:pt>
                <c:pt idx="495">
                  <c:v>1.0884199999999999</c:v>
                </c:pt>
                <c:pt idx="496">
                  <c:v>1.0883100000000001</c:v>
                </c:pt>
                <c:pt idx="497">
                  <c:v>1.0882000000000001</c:v>
                </c:pt>
                <c:pt idx="498">
                  <c:v>1.0880799999999999</c:v>
                </c:pt>
                <c:pt idx="499">
                  <c:v>1.08795</c:v>
                </c:pt>
                <c:pt idx="500">
                  <c:v>1.0878099999999999</c:v>
                </c:pt>
                <c:pt idx="501">
                  <c:v>1.0876600000000001</c:v>
                </c:pt>
                <c:pt idx="502">
                  <c:v>1.08751</c:v>
                </c:pt>
                <c:pt idx="503">
                  <c:v>1.08735</c:v>
                </c:pt>
                <c:pt idx="504">
                  <c:v>1.0871900000000001</c:v>
                </c:pt>
                <c:pt idx="505">
                  <c:v>1.08701</c:v>
                </c:pt>
                <c:pt idx="506">
                  <c:v>1.08683</c:v>
                </c:pt>
                <c:pt idx="507">
                  <c:v>1.0866499999999999</c:v>
                </c:pt>
                <c:pt idx="508">
                  <c:v>1.0864499999999999</c:v>
                </c:pt>
                <c:pt idx="509">
                  <c:v>1.0862499999999999</c:v>
                </c:pt>
                <c:pt idx="510">
                  <c:v>1.08605</c:v>
                </c:pt>
                <c:pt idx="511">
                  <c:v>1.0858300000000001</c:v>
                </c:pt>
                <c:pt idx="512">
                  <c:v>1.08561</c:v>
                </c:pt>
                <c:pt idx="513">
                  <c:v>1.0853900000000001</c:v>
                </c:pt>
                <c:pt idx="514">
                  <c:v>1.0851500000000001</c:v>
                </c:pt>
                <c:pt idx="515">
                  <c:v>1.08491</c:v>
                </c:pt>
                <c:pt idx="516">
                  <c:v>1.08467</c:v>
                </c:pt>
                <c:pt idx="517">
                  <c:v>1.0844199999999999</c:v>
                </c:pt>
                <c:pt idx="518">
                  <c:v>1.08416</c:v>
                </c:pt>
                <c:pt idx="519">
                  <c:v>1.0839000000000001</c:v>
                </c:pt>
                <c:pt idx="520">
                  <c:v>1.0836300000000001</c:v>
                </c:pt>
                <c:pt idx="521">
                  <c:v>1.0833600000000001</c:v>
                </c:pt>
                <c:pt idx="522">
                  <c:v>1.08308</c:v>
                </c:pt>
                <c:pt idx="523">
                  <c:v>1.0827899999999999</c:v>
                </c:pt>
                <c:pt idx="524">
                  <c:v>1.0825</c:v>
                </c:pt>
                <c:pt idx="525">
                  <c:v>1.0822099999999999</c:v>
                </c:pt>
                <c:pt idx="526">
                  <c:v>1.0819099999999999</c:v>
                </c:pt>
                <c:pt idx="527">
                  <c:v>1.0815999999999999</c:v>
                </c:pt>
                <c:pt idx="528">
                  <c:v>1.0812900000000001</c:v>
                </c:pt>
                <c:pt idx="529">
                  <c:v>1.08097</c:v>
                </c:pt>
                <c:pt idx="530">
                  <c:v>1.0806500000000001</c:v>
                </c:pt>
                <c:pt idx="531">
                  <c:v>1.08033</c:v>
                </c:pt>
                <c:pt idx="532">
                  <c:v>1.08</c:v>
                </c:pt>
                <c:pt idx="533">
                  <c:v>1.0796600000000001</c:v>
                </c:pt>
                <c:pt idx="534">
                  <c:v>1.0793200000000001</c:v>
                </c:pt>
                <c:pt idx="535">
                  <c:v>1.0789800000000001</c:v>
                </c:pt>
                <c:pt idx="536">
                  <c:v>1.07863</c:v>
                </c:pt>
                <c:pt idx="537">
                  <c:v>1.0782700000000001</c:v>
                </c:pt>
                <c:pt idx="538">
                  <c:v>1.07792</c:v>
                </c:pt>
                <c:pt idx="539">
                  <c:v>1.0775600000000001</c:v>
                </c:pt>
                <c:pt idx="540">
                  <c:v>1.0771900000000001</c:v>
                </c:pt>
                <c:pt idx="541">
                  <c:v>1.0768200000000001</c:v>
                </c:pt>
                <c:pt idx="542">
                  <c:v>1.0764499999999999</c:v>
                </c:pt>
                <c:pt idx="543">
                  <c:v>1.0760700000000001</c:v>
                </c:pt>
                <c:pt idx="544">
                  <c:v>1.07569</c:v>
                </c:pt>
                <c:pt idx="545">
                  <c:v>1.0752999999999999</c:v>
                </c:pt>
                <c:pt idx="546">
                  <c:v>1.07491</c:v>
                </c:pt>
                <c:pt idx="547">
                  <c:v>1.0745199999999999</c:v>
                </c:pt>
                <c:pt idx="548">
                  <c:v>1.07413</c:v>
                </c:pt>
                <c:pt idx="549">
                  <c:v>1.0737300000000001</c:v>
                </c:pt>
                <c:pt idx="550">
                  <c:v>1.0733200000000001</c:v>
                </c:pt>
                <c:pt idx="551">
                  <c:v>1.0729200000000001</c:v>
                </c:pt>
                <c:pt idx="552">
                  <c:v>1.0725100000000001</c:v>
                </c:pt>
                <c:pt idx="553">
                  <c:v>1.0721000000000001</c:v>
                </c:pt>
                <c:pt idx="554">
                  <c:v>1.07168</c:v>
                </c:pt>
                <c:pt idx="555">
                  <c:v>1.0712600000000001</c:v>
                </c:pt>
                <c:pt idx="556">
                  <c:v>1.07084</c:v>
                </c:pt>
                <c:pt idx="557">
                  <c:v>1.0704199999999999</c:v>
                </c:pt>
                <c:pt idx="558">
                  <c:v>1.06999</c:v>
                </c:pt>
                <c:pt idx="559">
                  <c:v>1.0695600000000001</c:v>
                </c:pt>
                <c:pt idx="560">
                  <c:v>1.0691299999999999</c:v>
                </c:pt>
                <c:pt idx="561">
                  <c:v>1.0686899999999999</c:v>
                </c:pt>
                <c:pt idx="562">
                  <c:v>1.0682499999999999</c:v>
                </c:pt>
                <c:pt idx="563">
                  <c:v>1.0678099999999999</c:v>
                </c:pt>
                <c:pt idx="564">
                  <c:v>1.0673699999999999</c:v>
                </c:pt>
                <c:pt idx="565">
                  <c:v>1.0669299999999999</c:v>
                </c:pt>
                <c:pt idx="566">
                  <c:v>1.0664800000000001</c:v>
                </c:pt>
                <c:pt idx="567">
                  <c:v>1.06603</c:v>
                </c:pt>
                <c:pt idx="568">
                  <c:v>1.06558</c:v>
                </c:pt>
                <c:pt idx="569">
                  <c:v>1.0651299999999999</c:v>
                </c:pt>
                <c:pt idx="570">
                  <c:v>1.06467</c:v>
                </c:pt>
                <c:pt idx="571">
                  <c:v>1.0642199999999999</c:v>
                </c:pt>
                <c:pt idx="572">
                  <c:v>1.06376</c:v>
                </c:pt>
                <c:pt idx="573">
                  <c:v>1.0632999999999999</c:v>
                </c:pt>
                <c:pt idx="574">
                  <c:v>1.0628299999999999</c:v>
                </c:pt>
                <c:pt idx="575">
                  <c:v>1.06237</c:v>
                </c:pt>
                <c:pt idx="576">
                  <c:v>1.0619000000000001</c:v>
                </c:pt>
                <c:pt idx="577">
                  <c:v>1.0614399999999999</c:v>
                </c:pt>
                <c:pt idx="578">
                  <c:v>1.06097</c:v>
                </c:pt>
                <c:pt idx="579">
                  <c:v>1.0605</c:v>
                </c:pt>
                <c:pt idx="580">
                  <c:v>1.06003</c:v>
                </c:pt>
                <c:pt idx="581">
                  <c:v>1.0595600000000001</c:v>
                </c:pt>
                <c:pt idx="582">
                  <c:v>1.05908</c:v>
                </c:pt>
                <c:pt idx="583">
                  <c:v>1.0586100000000001</c:v>
                </c:pt>
                <c:pt idx="584">
                  <c:v>1.05813</c:v>
                </c:pt>
                <c:pt idx="585">
                  <c:v>1.05765</c:v>
                </c:pt>
                <c:pt idx="586">
                  <c:v>1.0571699999999999</c:v>
                </c:pt>
                <c:pt idx="587">
                  <c:v>1.0567</c:v>
                </c:pt>
                <c:pt idx="588">
                  <c:v>1.0562199999999999</c:v>
                </c:pt>
                <c:pt idx="589">
                  <c:v>1.0557399999999999</c:v>
                </c:pt>
                <c:pt idx="590">
                  <c:v>1.05525</c:v>
                </c:pt>
                <c:pt idx="591">
                  <c:v>1.05477</c:v>
                </c:pt>
                <c:pt idx="592">
                  <c:v>1.0542899999999999</c:v>
                </c:pt>
                <c:pt idx="593">
                  <c:v>1.0538099999999999</c:v>
                </c:pt>
                <c:pt idx="594">
                  <c:v>1.05332</c:v>
                </c:pt>
                <c:pt idx="595">
                  <c:v>1.05284</c:v>
                </c:pt>
                <c:pt idx="596">
                  <c:v>1.0523499999999999</c:v>
                </c:pt>
                <c:pt idx="597">
                  <c:v>1.0518700000000001</c:v>
                </c:pt>
                <c:pt idx="598">
                  <c:v>1.05138</c:v>
                </c:pt>
                <c:pt idx="599">
                  <c:v>1.0508900000000001</c:v>
                </c:pt>
                <c:pt idx="600">
                  <c:v>1.0504100000000001</c:v>
                </c:pt>
                <c:pt idx="601">
                  <c:v>1.04992</c:v>
                </c:pt>
                <c:pt idx="602">
                  <c:v>1.0494399999999999</c:v>
                </c:pt>
                <c:pt idx="603">
                  <c:v>1.04895</c:v>
                </c:pt>
                <c:pt idx="604">
                  <c:v>1.0484599999999999</c:v>
                </c:pt>
                <c:pt idx="605">
                  <c:v>1.0479799999999999</c:v>
                </c:pt>
                <c:pt idx="606">
                  <c:v>1.04749</c:v>
                </c:pt>
                <c:pt idx="607">
                  <c:v>1.0469999999999999</c:v>
                </c:pt>
                <c:pt idx="608">
                  <c:v>1.0465199999999999</c:v>
                </c:pt>
                <c:pt idx="609">
                  <c:v>1.04603</c:v>
                </c:pt>
                <c:pt idx="610">
                  <c:v>1.04555</c:v>
                </c:pt>
                <c:pt idx="611">
                  <c:v>1.0450600000000001</c:v>
                </c:pt>
                <c:pt idx="612">
                  <c:v>1.04457</c:v>
                </c:pt>
                <c:pt idx="613">
                  <c:v>1.04409</c:v>
                </c:pt>
                <c:pt idx="614">
                  <c:v>1.0436099999999999</c:v>
                </c:pt>
                <c:pt idx="615">
                  <c:v>1.04312</c:v>
                </c:pt>
                <c:pt idx="616">
                  <c:v>1.04264</c:v>
                </c:pt>
                <c:pt idx="617">
                  <c:v>1.04216</c:v>
                </c:pt>
                <c:pt idx="618">
                  <c:v>1.0416700000000001</c:v>
                </c:pt>
                <c:pt idx="619">
                  <c:v>1.0411900000000001</c:v>
                </c:pt>
                <c:pt idx="620">
                  <c:v>1.04071</c:v>
                </c:pt>
                <c:pt idx="621">
                  <c:v>1.04023</c:v>
                </c:pt>
                <c:pt idx="622">
                  <c:v>1.03975</c:v>
                </c:pt>
                <c:pt idx="623">
                  <c:v>1.0392699999999999</c:v>
                </c:pt>
                <c:pt idx="624">
                  <c:v>1.0387999999999999</c:v>
                </c:pt>
                <c:pt idx="625">
                  <c:v>1.0383199999999999</c:v>
                </c:pt>
                <c:pt idx="626">
                  <c:v>1.0378400000000001</c:v>
                </c:pt>
                <c:pt idx="627">
                  <c:v>1.0373699999999999</c:v>
                </c:pt>
                <c:pt idx="628">
                  <c:v>1.0368999999999999</c:v>
                </c:pt>
                <c:pt idx="629">
                  <c:v>1.0364199999999999</c:v>
                </c:pt>
                <c:pt idx="630">
                  <c:v>1.0359499999999999</c:v>
                </c:pt>
                <c:pt idx="631">
                  <c:v>1.03548</c:v>
                </c:pt>
                <c:pt idx="632">
                  <c:v>1.03501</c:v>
                </c:pt>
                <c:pt idx="633">
                  <c:v>1.03454</c:v>
                </c:pt>
                <c:pt idx="634">
                  <c:v>1.0340800000000001</c:v>
                </c:pt>
                <c:pt idx="635">
                  <c:v>1.0336099999999999</c:v>
                </c:pt>
                <c:pt idx="636">
                  <c:v>1.03315</c:v>
                </c:pt>
                <c:pt idx="637">
                  <c:v>1.03268</c:v>
                </c:pt>
                <c:pt idx="638">
                  <c:v>1.0322199999999999</c:v>
                </c:pt>
                <c:pt idx="639">
                  <c:v>1.03176</c:v>
                </c:pt>
                <c:pt idx="640">
                  <c:v>1.0313000000000001</c:v>
                </c:pt>
                <c:pt idx="641">
                  <c:v>1.03084</c:v>
                </c:pt>
                <c:pt idx="642">
                  <c:v>1.0303899999999999</c:v>
                </c:pt>
                <c:pt idx="643">
                  <c:v>1.02993</c:v>
                </c:pt>
                <c:pt idx="644">
                  <c:v>1.02948</c:v>
                </c:pt>
                <c:pt idx="645">
                  <c:v>1.0290299999999999</c:v>
                </c:pt>
                <c:pt idx="646">
                  <c:v>1.02858</c:v>
                </c:pt>
                <c:pt idx="647">
                  <c:v>1.02813</c:v>
                </c:pt>
                <c:pt idx="648">
                  <c:v>1.02769</c:v>
                </c:pt>
                <c:pt idx="649">
                  <c:v>1.0272399999999999</c:v>
                </c:pt>
                <c:pt idx="650">
                  <c:v>1.0267999999999999</c:v>
                </c:pt>
                <c:pt idx="651">
                  <c:v>1.0263599999999999</c:v>
                </c:pt>
                <c:pt idx="652">
                  <c:v>1.0259199999999999</c:v>
                </c:pt>
                <c:pt idx="653">
                  <c:v>1.0254799999999999</c:v>
                </c:pt>
                <c:pt idx="654">
                  <c:v>1.02504</c:v>
                </c:pt>
                <c:pt idx="655">
                  <c:v>1.02461</c:v>
                </c:pt>
                <c:pt idx="656">
                  <c:v>1.0241800000000001</c:v>
                </c:pt>
                <c:pt idx="657">
                  <c:v>1.0237499999999999</c:v>
                </c:pt>
                <c:pt idx="658">
                  <c:v>1.02332</c:v>
                </c:pt>
                <c:pt idx="659">
                  <c:v>1.0228900000000001</c:v>
                </c:pt>
                <c:pt idx="660">
                  <c:v>1.02247</c:v>
                </c:pt>
                <c:pt idx="661">
                  <c:v>1.0220400000000001</c:v>
                </c:pt>
                <c:pt idx="662">
                  <c:v>1.02162</c:v>
                </c:pt>
                <c:pt idx="663">
                  <c:v>1.0212000000000001</c:v>
                </c:pt>
                <c:pt idx="664">
                  <c:v>1.0207900000000001</c:v>
                </c:pt>
                <c:pt idx="665">
                  <c:v>1.02037</c:v>
                </c:pt>
                <c:pt idx="666">
                  <c:v>1.01996</c:v>
                </c:pt>
                <c:pt idx="667">
                  <c:v>1.01955</c:v>
                </c:pt>
                <c:pt idx="668">
                  <c:v>1.0191399999999999</c:v>
                </c:pt>
                <c:pt idx="669">
                  <c:v>1.01874</c:v>
                </c:pt>
                <c:pt idx="670">
                  <c:v>1.01833</c:v>
                </c:pt>
                <c:pt idx="671">
                  <c:v>1.01793</c:v>
                </c:pt>
                <c:pt idx="672">
                  <c:v>1.01753</c:v>
                </c:pt>
                <c:pt idx="673">
                  <c:v>1.0171399999999999</c:v>
                </c:pt>
                <c:pt idx="674">
                  <c:v>1.01674</c:v>
                </c:pt>
                <c:pt idx="675">
                  <c:v>1.0163500000000001</c:v>
                </c:pt>
                <c:pt idx="676">
                  <c:v>1.01596</c:v>
                </c:pt>
                <c:pt idx="677">
                  <c:v>1.0155700000000001</c:v>
                </c:pt>
                <c:pt idx="678">
                  <c:v>1.01519</c:v>
                </c:pt>
                <c:pt idx="679">
                  <c:v>1.0147999999999999</c:v>
                </c:pt>
                <c:pt idx="680">
                  <c:v>1.0144200000000001</c:v>
                </c:pt>
                <c:pt idx="681">
                  <c:v>1.0140400000000001</c:v>
                </c:pt>
                <c:pt idx="682">
                  <c:v>1.0136700000000001</c:v>
                </c:pt>
                <c:pt idx="683">
                  <c:v>1.01329</c:v>
                </c:pt>
                <c:pt idx="684">
                  <c:v>1.01292</c:v>
                </c:pt>
                <c:pt idx="685">
                  <c:v>1.0125500000000001</c:v>
                </c:pt>
                <c:pt idx="686">
                  <c:v>1.0121800000000001</c:v>
                </c:pt>
                <c:pt idx="687">
                  <c:v>1.0118199999999999</c:v>
                </c:pt>
                <c:pt idx="688">
                  <c:v>1.01146</c:v>
                </c:pt>
                <c:pt idx="689">
                  <c:v>1.0111000000000001</c:v>
                </c:pt>
                <c:pt idx="690">
                  <c:v>1.01074</c:v>
                </c:pt>
                <c:pt idx="691">
                  <c:v>1.0103899999999999</c:v>
                </c:pt>
                <c:pt idx="692">
                  <c:v>1.01004</c:v>
                </c:pt>
                <c:pt idx="693">
                  <c:v>1.00969</c:v>
                </c:pt>
                <c:pt idx="694">
                  <c:v>1.0093399999999999</c:v>
                </c:pt>
                <c:pt idx="695">
                  <c:v>1.0089999999999999</c:v>
                </c:pt>
                <c:pt idx="696">
                  <c:v>1.00865</c:v>
                </c:pt>
                <c:pt idx="697">
                  <c:v>1.0083200000000001</c:v>
                </c:pt>
                <c:pt idx="698">
                  <c:v>1.0079800000000001</c:v>
                </c:pt>
                <c:pt idx="699">
                  <c:v>1.0076400000000001</c:v>
                </c:pt>
                <c:pt idx="700">
                  <c:v>1.0073099999999999</c:v>
                </c:pt>
                <c:pt idx="701">
                  <c:v>1.00698</c:v>
                </c:pt>
                <c:pt idx="702">
                  <c:v>1.0066600000000001</c:v>
                </c:pt>
                <c:pt idx="703">
                  <c:v>1.0063299999999999</c:v>
                </c:pt>
                <c:pt idx="704">
                  <c:v>1.0060100000000001</c:v>
                </c:pt>
                <c:pt idx="705">
                  <c:v>1.00569</c:v>
                </c:pt>
                <c:pt idx="706">
                  <c:v>1.0053799999999999</c:v>
                </c:pt>
                <c:pt idx="707">
                  <c:v>1.0050600000000001</c:v>
                </c:pt>
                <c:pt idx="708">
                  <c:v>1.00475</c:v>
                </c:pt>
                <c:pt idx="709">
                  <c:v>1.00444</c:v>
                </c:pt>
                <c:pt idx="710">
                  <c:v>1.00414</c:v>
                </c:pt>
                <c:pt idx="711">
                  <c:v>1.0038400000000001</c:v>
                </c:pt>
                <c:pt idx="712">
                  <c:v>1.0035400000000001</c:v>
                </c:pt>
                <c:pt idx="713">
                  <c:v>1.0032399999999999</c:v>
                </c:pt>
                <c:pt idx="714">
                  <c:v>1.0029399999999999</c:v>
                </c:pt>
                <c:pt idx="715">
                  <c:v>1.00265</c:v>
                </c:pt>
                <c:pt idx="716">
                  <c:v>1.0023599999999999</c:v>
                </c:pt>
                <c:pt idx="717">
                  <c:v>1.00207</c:v>
                </c:pt>
                <c:pt idx="718">
                  <c:v>1.00179</c:v>
                </c:pt>
                <c:pt idx="719">
                  <c:v>1.0015099999999999</c:v>
                </c:pt>
                <c:pt idx="720">
                  <c:v>1.0012300000000001</c:v>
                </c:pt>
                <c:pt idx="721">
                  <c:v>1.00095</c:v>
                </c:pt>
                <c:pt idx="722">
                  <c:v>1.00068</c:v>
                </c:pt>
                <c:pt idx="723">
                  <c:v>1.00041</c:v>
                </c:pt>
                <c:pt idx="724">
                  <c:v>1.00014</c:v>
                </c:pt>
                <c:pt idx="725">
                  <c:v>0.99987300000000001</c:v>
                </c:pt>
                <c:pt idx="726">
                  <c:v>0.99960899999999997</c:v>
                </c:pt>
                <c:pt idx="727">
                  <c:v>0.99934900000000004</c:v>
                </c:pt>
                <c:pt idx="728">
                  <c:v>0.99909099999999995</c:v>
                </c:pt>
                <c:pt idx="729">
                  <c:v>0.99883599999999995</c:v>
                </c:pt>
                <c:pt idx="730">
                  <c:v>0.998583</c:v>
                </c:pt>
                <c:pt idx="731">
                  <c:v>0.99833300000000003</c:v>
                </c:pt>
                <c:pt idx="732">
                  <c:v>0.99808600000000003</c:v>
                </c:pt>
                <c:pt idx="733">
                  <c:v>0.99784099999999998</c:v>
                </c:pt>
                <c:pt idx="734">
                  <c:v>0.99759900000000001</c:v>
                </c:pt>
                <c:pt idx="735">
                  <c:v>0.99736000000000002</c:v>
                </c:pt>
                <c:pt idx="736">
                  <c:v>0.99712299999999998</c:v>
                </c:pt>
                <c:pt idx="737">
                  <c:v>0.99688900000000003</c:v>
                </c:pt>
                <c:pt idx="738">
                  <c:v>0.99665800000000004</c:v>
                </c:pt>
                <c:pt idx="739">
                  <c:v>0.99642900000000001</c:v>
                </c:pt>
                <c:pt idx="740">
                  <c:v>0.99620299999999995</c:v>
                </c:pt>
                <c:pt idx="741">
                  <c:v>0.99597899999999995</c:v>
                </c:pt>
                <c:pt idx="742">
                  <c:v>0.99575899999999995</c:v>
                </c:pt>
                <c:pt idx="743">
                  <c:v>0.99553999999999998</c:v>
                </c:pt>
                <c:pt idx="744">
                  <c:v>0.99532500000000002</c:v>
                </c:pt>
                <c:pt idx="745">
                  <c:v>0.995112</c:v>
                </c:pt>
                <c:pt idx="746">
                  <c:v>0.99490100000000004</c:v>
                </c:pt>
                <c:pt idx="747">
                  <c:v>0.99469300000000005</c:v>
                </c:pt>
                <c:pt idx="748">
                  <c:v>0.99448800000000004</c:v>
                </c:pt>
                <c:pt idx="749">
                  <c:v>0.99428499999999997</c:v>
                </c:pt>
                <c:pt idx="750">
                  <c:v>0.994085</c:v>
                </c:pt>
                <c:pt idx="751">
                  <c:v>0.99388799999999999</c:v>
                </c:pt>
                <c:pt idx="752">
                  <c:v>0.99369300000000005</c:v>
                </c:pt>
                <c:pt idx="753">
                  <c:v>0.99350099999999997</c:v>
                </c:pt>
                <c:pt idx="754">
                  <c:v>0.99331100000000006</c:v>
                </c:pt>
                <c:pt idx="755">
                  <c:v>0.99312400000000001</c:v>
                </c:pt>
                <c:pt idx="756">
                  <c:v>0.99293900000000002</c:v>
                </c:pt>
                <c:pt idx="757">
                  <c:v>0.992757</c:v>
                </c:pt>
                <c:pt idx="758">
                  <c:v>0.99257700000000004</c:v>
                </c:pt>
                <c:pt idx="759">
                  <c:v>0.99239999999999995</c:v>
                </c:pt>
                <c:pt idx="760">
                  <c:v>0.99222600000000005</c:v>
                </c:pt>
                <c:pt idx="761">
                  <c:v>0.99205399999999999</c:v>
                </c:pt>
                <c:pt idx="762">
                  <c:v>0.99188399999999999</c:v>
                </c:pt>
                <c:pt idx="763">
                  <c:v>0.99171699999999996</c:v>
                </c:pt>
                <c:pt idx="764">
                  <c:v>0.99155199999999999</c:v>
                </c:pt>
                <c:pt idx="765">
                  <c:v>0.99138999999999999</c:v>
                </c:pt>
                <c:pt idx="766">
                  <c:v>0.99123099999999997</c:v>
                </c:pt>
                <c:pt idx="767">
                  <c:v>0.99107299999999998</c:v>
                </c:pt>
                <c:pt idx="768">
                  <c:v>0.99091899999999999</c:v>
                </c:pt>
                <c:pt idx="769">
                  <c:v>0.99076600000000004</c:v>
                </c:pt>
                <c:pt idx="770">
                  <c:v>0.99061699999999997</c:v>
                </c:pt>
                <c:pt idx="771">
                  <c:v>0.99046900000000004</c:v>
                </c:pt>
                <c:pt idx="772">
                  <c:v>0.99032399999999998</c:v>
                </c:pt>
                <c:pt idx="773">
                  <c:v>0.99018200000000001</c:v>
                </c:pt>
                <c:pt idx="774">
                  <c:v>0.99004099999999995</c:v>
                </c:pt>
                <c:pt idx="775">
                  <c:v>0.98990400000000001</c:v>
                </c:pt>
                <c:pt idx="776">
                  <c:v>0.98976799999999998</c:v>
                </c:pt>
                <c:pt idx="777">
                  <c:v>0.98963500000000004</c:v>
                </c:pt>
                <c:pt idx="778">
                  <c:v>0.98950400000000005</c:v>
                </c:pt>
                <c:pt idx="779">
                  <c:v>0.98937600000000003</c:v>
                </c:pt>
                <c:pt idx="780">
                  <c:v>0.98924999999999996</c:v>
                </c:pt>
                <c:pt idx="781">
                  <c:v>0.98912599999999995</c:v>
                </c:pt>
                <c:pt idx="782">
                  <c:v>0.98900500000000002</c:v>
                </c:pt>
                <c:pt idx="783">
                  <c:v>0.98888600000000004</c:v>
                </c:pt>
                <c:pt idx="784">
                  <c:v>0.98876900000000001</c:v>
                </c:pt>
                <c:pt idx="785">
                  <c:v>0.98865499999999995</c:v>
                </c:pt>
                <c:pt idx="786">
                  <c:v>0.98854200000000003</c:v>
                </c:pt>
                <c:pt idx="787">
                  <c:v>0.98843199999999998</c:v>
                </c:pt>
                <c:pt idx="788">
                  <c:v>0.98832500000000001</c:v>
                </c:pt>
                <c:pt idx="789">
                  <c:v>0.98821899999999996</c:v>
                </c:pt>
                <c:pt idx="790">
                  <c:v>0.98811599999999999</c:v>
                </c:pt>
                <c:pt idx="791">
                  <c:v>0.98801499999999998</c:v>
                </c:pt>
                <c:pt idx="792">
                  <c:v>0.98791600000000002</c:v>
                </c:pt>
                <c:pt idx="793">
                  <c:v>0.987819</c:v>
                </c:pt>
                <c:pt idx="794">
                  <c:v>0.98772499999999996</c:v>
                </c:pt>
                <c:pt idx="795">
                  <c:v>0.98763199999999995</c:v>
                </c:pt>
                <c:pt idx="796">
                  <c:v>0.98754200000000003</c:v>
                </c:pt>
                <c:pt idx="797">
                  <c:v>0.98745400000000005</c:v>
                </c:pt>
                <c:pt idx="798">
                  <c:v>0.98736800000000002</c:v>
                </c:pt>
                <c:pt idx="799">
                  <c:v>0.98728400000000005</c:v>
                </c:pt>
                <c:pt idx="800">
                  <c:v>0.98720200000000002</c:v>
                </c:pt>
                <c:pt idx="801">
                  <c:v>0.98712299999999997</c:v>
                </c:pt>
                <c:pt idx="802">
                  <c:v>0.98704499999999995</c:v>
                </c:pt>
                <c:pt idx="803">
                  <c:v>0.98697000000000001</c:v>
                </c:pt>
                <c:pt idx="804">
                  <c:v>0.986896</c:v>
                </c:pt>
                <c:pt idx="805">
                  <c:v>0.98682499999999995</c:v>
                </c:pt>
                <c:pt idx="806">
                  <c:v>0.98675500000000005</c:v>
                </c:pt>
                <c:pt idx="807">
                  <c:v>0.98668800000000001</c:v>
                </c:pt>
                <c:pt idx="808">
                  <c:v>0.986622</c:v>
                </c:pt>
                <c:pt idx="809">
                  <c:v>0.98655899999999996</c:v>
                </c:pt>
                <c:pt idx="810">
                  <c:v>0.98649799999999999</c:v>
                </c:pt>
                <c:pt idx="811">
                  <c:v>0.98643800000000004</c:v>
                </c:pt>
                <c:pt idx="812">
                  <c:v>0.98638000000000003</c:v>
                </c:pt>
                <c:pt idx="813">
                  <c:v>0.98632500000000001</c:v>
                </c:pt>
                <c:pt idx="814">
                  <c:v>0.98627100000000001</c:v>
                </c:pt>
                <c:pt idx="815">
                  <c:v>0.98621899999999996</c:v>
                </c:pt>
                <c:pt idx="816">
                  <c:v>0.98616899999999996</c:v>
                </c:pt>
                <c:pt idx="817">
                  <c:v>0.98612100000000003</c:v>
                </c:pt>
                <c:pt idx="818">
                  <c:v>0.98607500000000003</c:v>
                </c:pt>
                <c:pt idx="819">
                  <c:v>0.98603099999999999</c:v>
                </c:pt>
                <c:pt idx="820">
                  <c:v>0.98598799999999998</c:v>
                </c:pt>
                <c:pt idx="821">
                  <c:v>0.98594700000000002</c:v>
                </c:pt>
                <c:pt idx="822">
                  <c:v>0.98590900000000004</c:v>
                </c:pt>
                <c:pt idx="823">
                  <c:v>0.98587100000000005</c:v>
                </c:pt>
                <c:pt idx="824">
                  <c:v>0.98583600000000005</c:v>
                </c:pt>
                <c:pt idx="825">
                  <c:v>0.98580299999999998</c:v>
                </c:pt>
                <c:pt idx="826">
                  <c:v>0.98577099999999995</c:v>
                </c:pt>
                <c:pt idx="827">
                  <c:v>0.98574099999999998</c:v>
                </c:pt>
                <c:pt idx="828">
                  <c:v>0.98571200000000003</c:v>
                </c:pt>
                <c:pt idx="829">
                  <c:v>0.98568599999999995</c:v>
                </c:pt>
                <c:pt idx="830">
                  <c:v>0.98566100000000001</c:v>
                </c:pt>
                <c:pt idx="831">
                  <c:v>0.98563699999999999</c:v>
                </c:pt>
                <c:pt idx="832">
                  <c:v>0.98561600000000005</c:v>
                </c:pt>
                <c:pt idx="833">
                  <c:v>0.98559600000000003</c:v>
                </c:pt>
                <c:pt idx="834">
                  <c:v>0.98557700000000004</c:v>
                </c:pt>
                <c:pt idx="835">
                  <c:v>0.98555999999999999</c:v>
                </c:pt>
                <c:pt idx="836">
                  <c:v>0.985545</c:v>
                </c:pt>
                <c:pt idx="837">
                  <c:v>0.98553199999999996</c:v>
                </c:pt>
                <c:pt idx="838">
                  <c:v>0.98551999999999995</c:v>
                </c:pt>
                <c:pt idx="839">
                  <c:v>0.98550899999999997</c:v>
                </c:pt>
                <c:pt idx="840">
                  <c:v>0.98550000000000004</c:v>
                </c:pt>
                <c:pt idx="841">
                  <c:v>0.98549299999999995</c:v>
                </c:pt>
                <c:pt idx="842">
                  <c:v>0.985487</c:v>
                </c:pt>
                <c:pt idx="843">
                  <c:v>0.985483</c:v>
                </c:pt>
                <c:pt idx="844">
                  <c:v>0.98548000000000002</c:v>
                </c:pt>
                <c:pt idx="845">
                  <c:v>0.98547899999999999</c:v>
                </c:pt>
                <c:pt idx="846">
                  <c:v>0.98547899999999999</c:v>
                </c:pt>
                <c:pt idx="847">
                  <c:v>0.98548000000000002</c:v>
                </c:pt>
                <c:pt idx="848">
                  <c:v>0.985483</c:v>
                </c:pt>
                <c:pt idx="849">
                  <c:v>0.98548800000000003</c:v>
                </c:pt>
                <c:pt idx="850">
                  <c:v>0.98549299999999995</c:v>
                </c:pt>
                <c:pt idx="851">
                  <c:v>0.98550099999999996</c:v>
                </c:pt>
                <c:pt idx="852">
                  <c:v>0.98550899999999997</c:v>
                </c:pt>
                <c:pt idx="853">
                  <c:v>0.98551900000000003</c:v>
                </c:pt>
                <c:pt idx="854">
                  <c:v>0.98553000000000002</c:v>
                </c:pt>
                <c:pt idx="855">
                  <c:v>0.98554299999999995</c:v>
                </c:pt>
                <c:pt idx="856">
                  <c:v>0.98555700000000002</c:v>
                </c:pt>
                <c:pt idx="857">
                  <c:v>0.985572</c:v>
                </c:pt>
                <c:pt idx="858">
                  <c:v>0.98558800000000002</c:v>
                </c:pt>
                <c:pt idx="859">
                  <c:v>0.98560599999999998</c:v>
                </c:pt>
                <c:pt idx="860">
                  <c:v>0.98562499999999997</c:v>
                </c:pt>
                <c:pt idx="861">
                  <c:v>0.98564499999999999</c:v>
                </c:pt>
                <c:pt idx="862">
                  <c:v>0.98566699999999996</c:v>
                </c:pt>
                <c:pt idx="863">
                  <c:v>0.98568900000000004</c:v>
                </c:pt>
                <c:pt idx="864">
                  <c:v>0.98571299999999995</c:v>
                </c:pt>
                <c:pt idx="865">
                  <c:v>0.985738</c:v>
                </c:pt>
                <c:pt idx="866">
                  <c:v>0.98576399999999997</c:v>
                </c:pt>
                <c:pt idx="867">
                  <c:v>0.985792</c:v>
                </c:pt>
                <c:pt idx="868">
                  <c:v>0.98582000000000003</c:v>
                </c:pt>
                <c:pt idx="869">
                  <c:v>0.98585</c:v>
                </c:pt>
                <c:pt idx="870">
                  <c:v>0.98588100000000001</c:v>
                </c:pt>
                <c:pt idx="871">
                  <c:v>0.98591300000000004</c:v>
                </c:pt>
                <c:pt idx="872">
                  <c:v>0.98594599999999999</c:v>
                </c:pt>
                <c:pt idx="873">
                  <c:v>0.98597999999999997</c:v>
                </c:pt>
                <c:pt idx="874">
                  <c:v>0.98601499999999997</c:v>
                </c:pt>
                <c:pt idx="875">
                  <c:v>0.98605100000000001</c:v>
                </c:pt>
                <c:pt idx="876">
                  <c:v>0.98608799999999996</c:v>
                </c:pt>
                <c:pt idx="877">
                  <c:v>0.98612599999999995</c:v>
                </c:pt>
                <c:pt idx="878">
                  <c:v>0.98616499999999996</c:v>
                </c:pt>
                <c:pt idx="879">
                  <c:v>0.986205</c:v>
                </c:pt>
                <c:pt idx="880">
                  <c:v>0.98624599999999996</c:v>
                </c:pt>
                <c:pt idx="881">
                  <c:v>0.98628800000000005</c:v>
                </c:pt>
                <c:pt idx="882">
                  <c:v>0.98633099999999996</c:v>
                </c:pt>
                <c:pt idx="883">
                  <c:v>0.986375</c:v>
                </c:pt>
                <c:pt idx="884">
                  <c:v>0.98641999999999996</c:v>
                </c:pt>
                <c:pt idx="885">
                  <c:v>0.98646599999999995</c:v>
                </c:pt>
                <c:pt idx="886">
                  <c:v>0.98651299999999997</c:v>
                </c:pt>
                <c:pt idx="887">
                  <c:v>0.98655999999999999</c:v>
                </c:pt>
                <c:pt idx="888">
                  <c:v>0.98660899999999996</c:v>
                </c:pt>
                <c:pt idx="889">
                  <c:v>0.98665800000000004</c:v>
                </c:pt>
                <c:pt idx="890">
                  <c:v>0.98670800000000003</c:v>
                </c:pt>
                <c:pt idx="891">
                  <c:v>0.98675900000000005</c:v>
                </c:pt>
                <c:pt idx="892">
                  <c:v>0.98681099999999999</c:v>
                </c:pt>
                <c:pt idx="893">
                  <c:v>0.98686300000000005</c:v>
                </c:pt>
                <c:pt idx="894">
                  <c:v>0.98691700000000004</c:v>
                </c:pt>
                <c:pt idx="895">
                  <c:v>0.98697100000000004</c:v>
                </c:pt>
                <c:pt idx="896">
                  <c:v>0.98702500000000004</c:v>
                </c:pt>
                <c:pt idx="897">
                  <c:v>0.98708099999999999</c:v>
                </c:pt>
                <c:pt idx="898">
                  <c:v>0.98713700000000004</c:v>
                </c:pt>
                <c:pt idx="899">
                  <c:v>0.98719400000000002</c:v>
                </c:pt>
                <c:pt idx="900">
                  <c:v>0.98725200000000002</c:v>
                </c:pt>
                <c:pt idx="901">
                  <c:v>0.98731100000000005</c:v>
                </c:pt>
                <c:pt idx="902">
                  <c:v>0.98736999999999997</c:v>
                </c:pt>
                <c:pt idx="903">
                  <c:v>0.987429</c:v>
                </c:pt>
                <c:pt idx="904">
                  <c:v>0.98748999999999998</c:v>
                </c:pt>
                <c:pt idx="905">
                  <c:v>0.98755099999999996</c:v>
                </c:pt>
                <c:pt idx="906">
                  <c:v>0.98761299999999996</c:v>
                </c:pt>
                <c:pt idx="907">
                  <c:v>0.98767499999999997</c:v>
                </c:pt>
                <c:pt idx="908">
                  <c:v>0.987738</c:v>
                </c:pt>
                <c:pt idx="909">
                  <c:v>0.98780199999999996</c:v>
                </c:pt>
                <c:pt idx="910">
                  <c:v>0.98786600000000002</c:v>
                </c:pt>
                <c:pt idx="911">
                  <c:v>0.98792999999999997</c:v>
                </c:pt>
                <c:pt idx="912">
                  <c:v>0.98799599999999999</c:v>
                </c:pt>
                <c:pt idx="913">
                  <c:v>0.98806099999999997</c:v>
                </c:pt>
                <c:pt idx="914">
                  <c:v>0.98812800000000001</c:v>
                </c:pt>
                <c:pt idx="915">
                  <c:v>0.98819500000000005</c:v>
                </c:pt>
                <c:pt idx="916">
                  <c:v>0.98826199999999997</c:v>
                </c:pt>
                <c:pt idx="917">
                  <c:v>0.98833000000000004</c:v>
                </c:pt>
                <c:pt idx="918">
                  <c:v>0.988398</c:v>
                </c:pt>
                <c:pt idx="919">
                  <c:v>0.98846699999999998</c:v>
                </c:pt>
                <c:pt idx="920">
                  <c:v>0.98853599999999997</c:v>
                </c:pt>
                <c:pt idx="921">
                  <c:v>0.98860599999999998</c:v>
                </c:pt>
                <c:pt idx="922">
                  <c:v>0.988676</c:v>
                </c:pt>
                <c:pt idx="923">
                  <c:v>0.98874700000000004</c:v>
                </c:pt>
                <c:pt idx="924">
                  <c:v>0.98881799999999997</c:v>
                </c:pt>
                <c:pt idx="925">
                  <c:v>0.98888900000000002</c:v>
                </c:pt>
                <c:pt idx="926">
                  <c:v>0.98896099999999998</c:v>
                </c:pt>
                <c:pt idx="927">
                  <c:v>0.98903300000000005</c:v>
                </c:pt>
                <c:pt idx="928">
                  <c:v>0.98910600000000004</c:v>
                </c:pt>
                <c:pt idx="929">
                  <c:v>0.98917900000000003</c:v>
                </c:pt>
                <c:pt idx="930">
                  <c:v>0.98925200000000002</c:v>
                </c:pt>
                <c:pt idx="931">
                  <c:v>0.98932500000000001</c:v>
                </c:pt>
                <c:pt idx="932">
                  <c:v>0.98939900000000003</c:v>
                </c:pt>
                <c:pt idx="933">
                  <c:v>0.98947399999999996</c:v>
                </c:pt>
                <c:pt idx="934">
                  <c:v>0.98954799999999998</c:v>
                </c:pt>
                <c:pt idx="935">
                  <c:v>0.98962300000000003</c:v>
                </c:pt>
                <c:pt idx="936">
                  <c:v>0.98969799999999997</c:v>
                </c:pt>
                <c:pt idx="937">
                  <c:v>0.98977400000000004</c:v>
                </c:pt>
                <c:pt idx="938">
                  <c:v>0.98984899999999998</c:v>
                </c:pt>
                <c:pt idx="939">
                  <c:v>0.98992500000000005</c:v>
                </c:pt>
                <c:pt idx="940">
                  <c:v>0.99000200000000005</c:v>
                </c:pt>
                <c:pt idx="941">
                  <c:v>0.99007800000000001</c:v>
                </c:pt>
                <c:pt idx="942">
                  <c:v>0.99015500000000001</c:v>
                </c:pt>
                <c:pt idx="943">
                  <c:v>0.990232</c:v>
                </c:pt>
                <c:pt idx="944">
                  <c:v>0.99030899999999999</c:v>
                </c:pt>
                <c:pt idx="945">
                  <c:v>0.99038599999999999</c:v>
                </c:pt>
                <c:pt idx="946">
                  <c:v>0.99046400000000001</c:v>
                </c:pt>
                <c:pt idx="947">
                  <c:v>0.990541</c:v>
                </c:pt>
                <c:pt idx="948">
                  <c:v>0.99061900000000003</c:v>
                </c:pt>
                <c:pt idx="949">
                  <c:v>0.99069700000000005</c:v>
                </c:pt>
                <c:pt idx="950">
                  <c:v>0.99077499999999996</c:v>
                </c:pt>
                <c:pt idx="951">
                  <c:v>0.99085299999999998</c:v>
                </c:pt>
                <c:pt idx="952">
                  <c:v>0.99093200000000004</c:v>
                </c:pt>
                <c:pt idx="953">
                  <c:v>0.99100999999999995</c:v>
                </c:pt>
                <c:pt idx="954">
                  <c:v>0.991089</c:v>
                </c:pt>
                <c:pt idx="955">
                  <c:v>0.99116800000000005</c:v>
                </c:pt>
                <c:pt idx="956">
                  <c:v>0.99124699999999999</c:v>
                </c:pt>
                <c:pt idx="957">
                  <c:v>0.99132600000000004</c:v>
                </c:pt>
                <c:pt idx="958">
                  <c:v>0.99140499999999998</c:v>
                </c:pt>
                <c:pt idx="959">
                  <c:v>0.99148400000000003</c:v>
                </c:pt>
                <c:pt idx="960">
                  <c:v>0.99156299999999997</c:v>
                </c:pt>
                <c:pt idx="961">
                  <c:v>0.99164200000000002</c:v>
                </c:pt>
                <c:pt idx="962">
                  <c:v>0.99172099999999996</c:v>
                </c:pt>
                <c:pt idx="963">
                  <c:v>0.99180000000000001</c:v>
                </c:pt>
                <c:pt idx="964">
                  <c:v>0.99187999999999998</c:v>
                </c:pt>
                <c:pt idx="965">
                  <c:v>0.99195900000000004</c:v>
                </c:pt>
                <c:pt idx="966">
                  <c:v>0.99203799999999998</c:v>
                </c:pt>
                <c:pt idx="967">
                  <c:v>0.99211800000000006</c:v>
                </c:pt>
                <c:pt idx="968">
                  <c:v>0.992197</c:v>
                </c:pt>
                <c:pt idx="969">
                  <c:v>0.99227600000000005</c:v>
                </c:pt>
                <c:pt idx="970">
                  <c:v>0.99235600000000002</c:v>
                </c:pt>
                <c:pt idx="971">
                  <c:v>0.99243499999999996</c:v>
                </c:pt>
                <c:pt idx="972">
                  <c:v>0.99251400000000001</c:v>
                </c:pt>
                <c:pt idx="973">
                  <c:v>0.99259299999999995</c:v>
                </c:pt>
                <c:pt idx="974">
                  <c:v>0.992672</c:v>
                </c:pt>
                <c:pt idx="975">
                  <c:v>0.99275199999999997</c:v>
                </c:pt>
                <c:pt idx="976">
                  <c:v>0.99283100000000002</c:v>
                </c:pt>
                <c:pt idx="977">
                  <c:v>0.99290900000000004</c:v>
                </c:pt>
                <c:pt idx="978">
                  <c:v>0.99298799999999998</c:v>
                </c:pt>
                <c:pt idx="979">
                  <c:v>0.99306700000000003</c:v>
                </c:pt>
                <c:pt idx="980">
                  <c:v>0.99314599999999997</c:v>
                </c:pt>
                <c:pt idx="981">
                  <c:v>0.993224</c:v>
                </c:pt>
                <c:pt idx="982">
                  <c:v>0.99330300000000005</c:v>
                </c:pt>
                <c:pt idx="983">
                  <c:v>0.99338099999999996</c:v>
                </c:pt>
                <c:pt idx="984">
                  <c:v>0.99345899999999998</c:v>
                </c:pt>
                <c:pt idx="985">
                  <c:v>0.99353800000000003</c:v>
                </c:pt>
                <c:pt idx="986">
                  <c:v>0.99361500000000003</c:v>
                </c:pt>
                <c:pt idx="987">
                  <c:v>0.99369300000000005</c:v>
                </c:pt>
                <c:pt idx="988">
                  <c:v>0.99377099999999996</c:v>
                </c:pt>
                <c:pt idx="989">
                  <c:v>0.99384899999999998</c:v>
                </c:pt>
                <c:pt idx="990">
                  <c:v>0.99392599999999998</c:v>
                </c:pt>
                <c:pt idx="991">
                  <c:v>0.99400299999999997</c:v>
                </c:pt>
                <c:pt idx="992">
                  <c:v>0.99407999999999996</c:v>
                </c:pt>
                <c:pt idx="993">
                  <c:v>0.99415699999999996</c:v>
                </c:pt>
                <c:pt idx="994">
                  <c:v>0.99423399999999995</c:v>
                </c:pt>
                <c:pt idx="995">
                  <c:v>0.99431000000000003</c:v>
                </c:pt>
                <c:pt idx="996">
                  <c:v>0.99438599999999999</c:v>
                </c:pt>
                <c:pt idx="997">
                  <c:v>0.99446299999999999</c:v>
                </c:pt>
                <c:pt idx="998">
                  <c:v>0.99453800000000003</c:v>
                </c:pt>
                <c:pt idx="999">
                  <c:v>0.994614</c:v>
                </c:pt>
                <c:pt idx="1000">
                  <c:v>0.99468999999999996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81-4B39-AF87-FE19044A685C}"/>
            </c:ext>
          </c:extLst>
        </c:ser>
        <c:ser>
          <c:idx val="2"/>
          <c:order val="2"/>
          <c:tx>
            <c:strRef>
              <c:f>Trap!$T$1</c:f>
              <c:strCache>
                <c:ptCount val="1"/>
                <c:pt idx="0">
                  <c:v>v2</c:v>
                </c:pt>
              </c:strCache>
            </c:strRef>
          </c:tx>
          <c:spPr>
            <a:ln w="25400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Trap!$T$2:$T$1002</c:f>
              <c:numCache>
                <c:formatCode>General</c:formatCode>
                <c:ptCount val="1001"/>
                <c:pt idx="0" formatCode="0.00E+00">
                  <c:v>4.9750000000000003E-5</c:v>
                </c:pt>
                <c:pt idx="1">
                  <c:v>1.985E-4</c:v>
                </c:pt>
                <c:pt idx="2">
                  <c:v>4.4525000000000001E-4</c:v>
                </c:pt>
                <c:pt idx="3">
                  <c:v>7.89001E-4</c:v>
                </c:pt>
                <c:pt idx="4">
                  <c:v>1.22875E-3</c:v>
                </c:pt>
                <c:pt idx="5">
                  <c:v>1.76351E-3</c:v>
                </c:pt>
                <c:pt idx="6">
                  <c:v>2.3922700000000002E-3</c:v>
                </c:pt>
                <c:pt idx="7">
                  <c:v>3.1140299999999998E-3</c:v>
                </c:pt>
                <c:pt idx="8">
                  <c:v>3.9278000000000004E-3</c:v>
                </c:pt>
                <c:pt idx="9">
                  <c:v>4.8325900000000003E-3</c:v>
                </c:pt>
                <c:pt idx="10">
                  <c:v>5.82739E-3</c:v>
                </c:pt>
                <c:pt idx="11">
                  <c:v>6.9112100000000001E-3</c:v>
                </c:pt>
                <c:pt idx="12">
                  <c:v>8.0830599999999996E-3</c:v>
                </c:pt>
                <c:pt idx="13">
                  <c:v>9.3419499999999999E-3</c:v>
                </c:pt>
                <c:pt idx="14">
                  <c:v>1.0686899999999999E-2</c:v>
                </c:pt>
                <c:pt idx="15">
                  <c:v>1.21169E-2</c:v>
                </c:pt>
                <c:pt idx="16">
                  <c:v>1.36309E-2</c:v>
                </c:pt>
                <c:pt idx="17">
                  <c:v>1.52281E-2</c:v>
                </c:pt>
                <c:pt idx="18">
                  <c:v>1.69073E-2</c:v>
                </c:pt>
                <c:pt idx="19">
                  <c:v>1.8667599999999999E-2</c:v>
                </c:pt>
                <c:pt idx="20">
                  <c:v>2.0508100000000001E-2</c:v>
                </c:pt>
                <c:pt idx="21">
                  <c:v>2.2427699999999998E-2</c:v>
                </c:pt>
                <c:pt idx="22">
                  <c:v>2.4425499999999999E-2</c:v>
                </c:pt>
                <c:pt idx="23">
                  <c:v>2.65004E-2</c:v>
                </c:pt>
                <c:pt idx="24">
                  <c:v>2.8651599999999999E-2</c:v>
                </c:pt>
                <c:pt idx="25">
                  <c:v>3.0877999999999999E-2</c:v>
                </c:pt>
                <c:pt idx="26">
                  <c:v>3.3178699999999998E-2</c:v>
                </c:pt>
                <c:pt idx="27">
                  <c:v>3.5552800000000002E-2</c:v>
                </c:pt>
                <c:pt idx="28">
                  <c:v>3.7999100000000001E-2</c:v>
                </c:pt>
                <c:pt idx="29">
                  <c:v>4.0516799999999999E-2</c:v>
                </c:pt>
                <c:pt idx="30">
                  <c:v>4.3104999999999997E-2</c:v>
                </c:pt>
                <c:pt idx="31">
                  <c:v>4.57626E-2</c:v>
                </c:pt>
                <c:pt idx="32">
                  <c:v>4.8488700000000003E-2</c:v>
                </c:pt>
                <c:pt idx="33">
                  <c:v>5.1282399999999999E-2</c:v>
                </c:pt>
                <c:pt idx="34">
                  <c:v>5.4142599999999999E-2</c:v>
                </c:pt>
                <c:pt idx="35">
                  <c:v>5.7068500000000001E-2</c:v>
                </c:pt>
                <c:pt idx="36">
                  <c:v>6.00592E-2</c:v>
                </c:pt>
                <c:pt idx="37">
                  <c:v>6.3113600000000006E-2</c:v>
                </c:pt>
                <c:pt idx="38">
                  <c:v>6.6230800000000006E-2</c:v>
                </c:pt>
                <c:pt idx="39">
                  <c:v>6.9409899999999997E-2</c:v>
                </c:pt>
                <c:pt idx="40">
                  <c:v>7.2650000000000006E-2</c:v>
                </c:pt>
                <c:pt idx="41">
                  <c:v>7.5950100000000006E-2</c:v>
                </c:pt>
                <c:pt idx="42">
                  <c:v>7.9309299999999999E-2</c:v>
                </c:pt>
                <c:pt idx="43">
                  <c:v>8.27267E-2</c:v>
                </c:pt>
                <c:pt idx="44">
                  <c:v>8.6201399999999997E-2</c:v>
                </c:pt>
                <c:pt idx="45">
                  <c:v>8.9732400000000004E-2</c:v>
                </c:pt>
                <c:pt idx="46">
                  <c:v>9.3318799999999993E-2</c:v>
                </c:pt>
                <c:pt idx="47">
                  <c:v>9.6959799999999999E-2</c:v>
                </c:pt>
                <c:pt idx="48">
                  <c:v>0.10065399999999999</c:v>
                </c:pt>
                <c:pt idx="49">
                  <c:v>0.10440199999999999</c:v>
                </c:pt>
                <c:pt idx="50">
                  <c:v>0.10820100000000001</c:v>
                </c:pt>
                <c:pt idx="51">
                  <c:v>0.112051</c:v>
                </c:pt>
                <c:pt idx="52">
                  <c:v>0.115951</c:v>
                </c:pt>
                <c:pt idx="53">
                  <c:v>0.11990000000000001</c:v>
                </c:pt>
                <c:pt idx="54">
                  <c:v>0.12389799999999999</c:v>
                </c:pt>
                <c:pt idx="55">
                  <c:v>0.127943</c:v>
                </c:pt>
                <c:pt idx="56">
                  <c:v>0.13203400000000001</c:v>
                </c:pt>
                <c:pt idx="57">
                  <c:v>0.13617199999999999</c:v>
                </c:pt>
                <c:pt idx="58">
                  <c:v>0.14035300000000001</c:v>
                </c:pt>
                <c:pt idx="59">
                  <c:v>0.14457900000000001</c:v>
                </c:pt>
                <c:pt idx="60">
                  <c:v>0.14884800000000001</c:v>
                </c:pt>
                <c:pt idx="61">
                  <c:v>0.15315899999999999</c:v>
                </c:pt>
                <c:pt idx="62">
                  <c:v>0.15751200000000001</c:v>
                </c:pt>
                <c:pt idx="63">
                  <c:v>0.16190499999999999</c:v>
                </c:pt>
                <c:pt idx="64">
                  <c:v>0.16633800000000001</c:v>
                </c:pt>
                <c:pt idx="65">
                  <c:v>0.17080899999999999</c:v>
                </c:pt>
                <c:pt idx="66">
                  <c:v>0.175319</c:v>
                </c:pt>
                <c:pt idx="67">
                  <c:v>0.179865</c:v>
                </c:pt>
                <c:pt idx="68">
                  <c:v>0.184448</c:v>
                </c:pt>
                <c:pt idx="69">
                  <c:v>0.18906700000000001</c:v>
                </c:pt>
                <c:pt idx="70">
                  <c:v>0.19372</c:v>
                </c:pt>
                <c:pt idx="71">
                  <c:v>0.198408</c:v>
                </c:pt>
                <c:pt idx="72">
                  <c:v>0.203128</c:v>
                </c:pt>
                <c:pt idx="73">
                  <c:v>0.20788100000000001</c:v>
                </c:pt>
                <c:pt idx="74">
                  <c:v>0.21266499999999999</c:v>
                </c:pt>
                <c:pt idx="75">
                  <c:v>0.21748000000000001</c:v>
                </c:pt>
                <c:pt idx="76">
                  <c:v>0.22232499999999999</c:v>
                </c:pt>
                <c:pt idx="77">
                  <c:v>0.22719900000000001</c:v>
                </c:pt>
                <c:pt idx="78">
                  <c:v>0.232102</c:v>
                </c:pt>
                <c:pt idx="79">
                  <c:v>0.23703199999999999</c:v>
                </c:pt>
                <c:pt idx="80">
                  <c:v>0.24198900000000001</c:v>
                </c:pt>
                <c:pt idx="81">
                  <c:v>0.246972</c:v>
                </c:pt>
                <c:pt idx="82">
                  <c:v>0.25198100000000001</c:v>
                </c:pt>
                <c:pt idx="83">
                  <c:v>0.25701400000000002</c:v>
                </c:pt>
                <c:pt idx="84">
                  <c:v>0.26207000000000003</c:v>
                </c:pt>
                <c:pt idx="85">
                  <c:v>0.26715</c:v>
                </c:pt>
                <c:pt idx="86">
                  <c:v>0.27225300000000002</c:v>
                </c:pt>
                <c:pt idx="87">
                  <c:v>0.27737699999999998</c:v>
                </c:pt>
                <c:pt idx="88">
                  <c:v>0.282522</c:v>
                </c:pt>
                <c:pt idx="89">
                  <c:v>0.28768700000000003</c:v>
                </c:pt>
                <c:pt idx="90">
                  <c:v>0.29287200000000002</c:v>
                </c:pt>
                <c:pt idx="91">
                  <c:v>0.29807499999999998</c:v>
                </c:pt>
                <c:pt idx="92">
                  <c:v>0.30329600000000001</c:v>
                </c:pt>
                <c:pt idx="93">
                  <c:v>0.308535</c:v>
                </c:pt>
                <c:pt idx="94">
                  <c:v>0.31379099999999999</c:v>
                </c:pt>
                <c:pt idx="95">
                  <c:v>0.31906200000000001</c:v>
                </c:pt>
                <c:pt idx="96">
                  <c:v>0.324349</c:v>
                </c:pt>
                <c:pt idx="97">
                  <c:v>0.32965</c:v>
                </c:pt>
                <c:pt idx="98">
                  <c:v>0.33496599999999999</c:v>
                </c:pt>
                <c:pt idx="99">
                  <c:v>0.34029399999999999</c:v>
                </c:pt>
                <c:pt idx="100">
                  <c:v>0.345636</c:v>
                </c:pt>
                <c:pt idx="101">
                  <c:v>0.350989</c:v>
                </c:pt>
                <c:pt idx="102">
                  <c:v>0.35635299999999998</c:v>
                </c:pt>
                <c:pt idx="103">
                  <c:v>0.36172900000000002</c:v>
                </c:pt>
                <c:pt idx="104">
                  <c:v>0.367114</c:v>
                </c:pt>
                <c:pt idx="105">
                  <c:v>0.37250800000000001</c:v>
                </c:pt>
                <c:pt idx="106">
                  <c:v>0.37791200000000003</c:v>
                </c:pt>
                <c:pt idx="107">
                  <c:v>0.38332300000000002</c:v>
                </c:pt>
                <c:pt idx="108">
                  <c:v>0.38874199999999998</c:v>
                </c:pt>
                <c:pt idx="109">
                  <c:v>0.39416800000000002</c:v>
                </c:pt>
                <c:pt idx="110">
                  <c:v>0.39960000000000001</c:v>
                </c:pt>
                <c:pt idx="111">
                  <c:v>0.40503800000000001</c:v>
                </c:pt>
                <c:pt idx="112">
                  <c:v>0.41048099999999998</c:v>
                </c:pt>
                <c:pt idx="113">
                  <c:v>0.41592899999999999</c:v>
                </c:pt>
                <c:pt idx="114">
                  <c:v>0.42137999999999998</c:v>
                </c:pt>
                <c:pt idx="115">
                  <c:v>0.42683500000000002</c:v>
                </c:pt>
                <c:pt idx="116">
                  <c:v>0.43229299999999998</c:v>
                </c:pt>
                <c:pt idx="117">
                  <c:v>0.43775199999999997</c:v>
                </c:pt>
                <c:pt idx="118">
                  <c:v>0.443214</c:v>
                </c:pt>
                <c:pt idx="119">
                  <c:v>0.44867600000000002</c:v>
                </c:pt>
                <c:pt idx="120">
                  <c:v>0.45413900000000001</c:v>
                </c:pt>
                <c:pt idx="121">
                  <c:v>0.45960200000000001</c:v>
                </c:pt>
                <c:pt idx="122">
                  <c:v>0.46506399999999998</c:v>
                </c:pt>
                <c:pt idx="123">
                  <c:v>0.47052500000000003</c:v>
                </c:pt>
                <c:pt idx="124">
                  <c:v>0.47598400000000002</c:v>
                </c:pt>
                <c:pt idx="125">
                  <c:v>0.48144199999999998</c:v>
                </c:pt>
                <c:pt idx="126">
                  <c:v>0.486896</c:v>
                </c:pt>
                <c:pt idx="127">
                  <c:v>0.49234800000000001</c:v>
                </c:pt>
                <c:pt idx="128">
                  <c:v>0.49779499999999999</c:v>
                </c:pt>
                <c:pt idx="129">
                  <c:v>0.50323899999999999</c:v>
                </c:pt>
                <c:pt idx="130">
                  <c:v>0.50867700000000005</c:v>
                </c:pt>
                <c:pt idx="131">
                  <c:v>0.51411099999999998</c:v>
                </c:pt>
                <c:pt idx="132">
                  <c:v>0.51953800000000006</c:v>
                </c:pt>
                <c:pt idx="133">
                  <c:v>0.52495999999999998</c:v>
                </c:pt>
                <c:pt idx="134">
                  <c:v>0.53037500000000004</c:v>
                </c:pt>
                <c:pt idx="135">
                  <c:v>0.53578199999999998</c:v>
                </c:pt>
                <c:pt idx="136">
                  <c:v>0.54118299999999997</c:v>
                </c:pt>
                <c:pt idx="137">
                  <c:v>0.54657500000000003</c:v>
                </c:pt>
                <c:pt idx="138">
                  <c:v>0.55195799999999995</c:v>
                </c:pt>
                <c:pt idx="139">
                  <c:v>0.55733200000000005</c:v>
                </c:pt>
                <c:pt idx="140">
                  <c:v>0.56269800000000003</c:v>
                </c:pt>
                <c:pt idx="141">
                  <c:v>0.56805300000000003</c:v>
                </c:pt>
                <c:pt idx="142">
                  <c:v>0.57339799999999996</c:v>
                </c:pt>
                <c:pt idx="143">
                  <c:v>0.57873200000000002</c:v>
                </c:pt>
                <c:pt idx="144">
                  <c:v>0.58405499999999999</c:v>
                </c:pt>
                <c:pt idx="145">
                  <c:v>0.58936599999999995</c:v>
                </c:pt>
                <c:pt idx="146">
                  <c:v>0.594665</c:v>
                </c:pt>
                <c:pt idx="147">
                  <c:v>0.59995200000000004</c:v>
                </c:pt>
                <c:pt idx="148">
                  <c:v>0.60522699999999996</c:v>
                </c:pt>
                <c:pt idx="149">
                  <c:v>0.61048800000000003</c:v>
                </c:pt>
                <c:pt idx="150">
                  <c:v>0.61573500000000003</c:v>
                </c:pt>
                <c:pt idx="151">
                  <c:v>0.62096899999999999</c:v>
                </c:pt>
                <c:pt idx="152">
                  <c:v>0.62618799999999997</c:v>
                </c:pt>
                <c:pt idx="153">
                  <c:v>0.63139199999999995</c:v>
                </c:pt>
                <c:pt idx="154">
                  <c:v>0.63658099999999995</c:v>
                </c:pt>
                <c:pt idx="155">
                  <c:v>0.64175499999999996</c:v>
                </c:pt>
                <c:pt idx="156">
                  <c:v>0.64691299999999996</c:v>
                </c:pt>
                <c:pt idx="157">
                  <c:v>0.65205500000000005</c:v>
                </c:pt>
                <c:pt idx="158">
                  <c:v>0.65717999999999999</c:v>
                </c:pt>
                <c:pt idx="159">
                  <c:v>0.66228799999999999</c:v>
                </c:pt>
                <c:pt idx="160">
                  <c:v>0.66737899999999994</c:v>
                </c:pt>
                <c:pt idx="161">
                  <c:v>0.67245299999999997</c:v>
                </c:pt>
                <c:pt idx="162">
                  <c:v>0.677508</c:v>
                </c:pt>
                <c:pt idx="163">
                  <c:v>0.68254599999999999</c:v>
                </c:pt>
                <c:pt idx="164">
                  <c:v>0.68756499999999998</c:v>
                </c:pt>
                <c:pt idx="165">
                  <c:v>0.69256499999999999</c:v>
                </c:pt>
                <c:pt idx="166">
                  <c:v>0.697546</c:v>
                </c:pt>
                <c:pt idx="167">
                  <c:v>0.70250699999999999</c:v>
                </c:pt>
                <c:pt idx="168">
                  <c:v>0.70744899999999999</c:v>
                </c:pt>
                <c:pt idx="169">
                  <c:v>0.71236999999999995</c:v>
                </c:pt>
                <c:pt idx="170">
                  <c:v>0.71727200000000002</c:v>
                </c:pt>
                <c:pt idx="171">
                  <c:v>0.72215200000000002</c:v>
                </c:pt>
                <c:pt idx="172">
                  <c:v>0.72701199999999999</c:v>
                </c:pt>
                <c:pt idx="173">
                  <c:v>0.73185</c:v>
                </c:pt>
                <c:pt idx="174">
                  <c:v>0.73666699999999996</c:v>
                </c:pt>
                <c:pt idx="175">
                  <c:v>0.74146299999999998</c:v>
                </c:pt>
                <c:pt idx="176">
                  <c:v>0.74623600000000001</c:v>
                </c:pt>
                <c:pt idx="177">
                  <c:v>0.75098699999999996</c:v>
                </c:pt>
                <c:pt idx="178">
                  <c:v>0.75571600000000005</c:v>
                </c:pt>
                <c:pt idx="179">
                  <c:v>0.76042100000000001</c:v>
                </c:pt>
                <c:pt idx="180">
                  <c:v>0.76510400000000001</c:v>
                </c:pt>
                <c:pt idx="181">
                  <c:v>0.769764</c:v>
                </c:pt>
                <c:pt idx="182">
                  <c:v>0.77439999999999998</c:v>
                </c:pt>
                <c:pt idx="183">
                  <c:v>0.77901299999999996</c:v>
                </c:pt>
                <c:pt idx="184">
                  <c:v>0.78360099999999999</c:v>
                </c:pt>
                <c:pt idx="185">
                  <c:v>0.78816600000000003</c:v>
                </c:pt>
                <c:pt idx="186">
                  <c:v>0.79270600000000002</c:v>
                </c:pt>
                <c:pt idx="187">
                  <c:v>0.79722099999999996</c:v>
                </c:pt>
                <c:pt idx="188">
                  <c:v>0.80171199999999998</c:v>
                </c:pt>
                <c:pt idx="189">
                  <c:v>0.80617799999999995</c:v>
                </c:pt>
                <c:pt idx="190">
                  <c:v>0.81061899999999998</c:v>
                </c:pt>
                <c:pt idx="191">
                  <c:v>0.81503400000000004</c:v>
                </c:pt>
                <c:pt idx="192">
                  <c:v>0.81942400000000004</c:v>
                </c:pt>
                <c:pt idx="193">
                  <c:v>0.82378799999999996</c:v>
                </c:pt>
                <c:pt idx="194">
                  <c:v>0.82812600000000003</c:v>
                </c:pt>
                <c:pt idx="195">
                  <c:v>0.83243800000000001</c:v>
                </c:pt>
                <c:pt idx="196">
                  <c:v>0.83672400000000002</c:v>
                </c:pt>
                <c:pt idx="197">
                  <c:v>0.84098399999999995</c:v>
                </c:pt>
                <c:pt idx="198">
                  <c:v>0.845217</c:v>
                </c:pt>
                <c:pt idx="199">
                  <c:v>0.84942300000000004</c:v>
                </c:pt>
                <c:pt idx="200">
                  <c:v>0.853603</c:v>
                </c:pt>
                <c:pt idx="201">
                  <c:v>0.85775500000000005</c:v>
                </c:pt>
                <c:pt idx="202">
                  <c:v>0.86187999999999998</c:v>
                </c:pt>
                <c:pt idx="203">
                  <c:v>0.86597800000000003</c:v>
                </c:pt>
                <c:pt idx="204">
                  <c:v>0.87004800000000004</c:v>
                </c:pt>
                <c:pt idx="205">
                  <c:v>0.87409099999999995</c:v>
                </c:pt>
                <c:pt idx="206">
                  <c:v>0.87810699999999997</c:v>
                </c:pt>
                <c:pt idx="207">
                  <c:v>0.88209400000000004</c:v>
                </c:pt>
                <c:pt idx="208">
                  <c:v>0.88605299999999998</c:v>
                </c:pt>
                <c:pt idx="209">
                  <c:v>0.88998500000000003</c:v>
                </c:pt>
                <c:pt idx="210">
                  <c:v>0.89388800000000002</c:v>
                </c:pt>
                <c:pt idx="211">
                  <c:v>0.89776299999999998</c:v>
                </c:pt>
                <c:pt idx="212">
                  <c:v>0.90160899999999999</c:v>
                </c:pt>
                <c:pt idx="213">
                  <c:v>0.90542800000000001</c:v>
                </c:pt>
                <c:pt idx="214">
                  <c:v>0.90921700000000005</c:v>
                </c:pt>
                <c:pt idx="215">
                  <c:v>0.91297799999999996</c:v>
                </c:pt>
                <c:pt idx="216">
                  <c:v>0.91671000000000002</c:v>
                </c:pt>
                <c:pt idx="217">
                  <c:v>0.92041300000000004</c:v>
                </c:pt>
                <c:pt idx="218">
                  <c:v>0.92408699999999999</c:v>
                </c:pt>
                <c:pt idx="219">
                  <c:v>0.92773300000000003</c:v>
                </c:pt>
                <c:pt idx="220">
                  <c:v>0.93134899999999998</c:v>
                </c:pt>
                <c:pt idx="221">
                  <c:v>0.93493599999999999</c:v>
                </c:pt>
                <c:pt idx="222">
                  <c:v>0.93849400000000005</c:v>
                </c:pt>
                <c:pt idx="223">
                  <c:v>0.94202200000000003</c:v>
                </c:pt>
                <c:pt idx="224">
                  <c:v>0.94552099999999994</c:v>
                </c:pt>
                <c:pt idx="225">
                  <c:v>0.94899100000000003</c:v>
                </c:pt>
                <c:pt idx="226">
                  <c:v>0.95243199999999995</c:v>
                </c:pt>
                <c:pt idx="227">
                  <c:v>0.95584199999999997</c:v>
                </c:pt>
                <c:pt idx="228">
                  <c:v>0.95922399999999997</c:v>
                </c:pt>
                <c:pt idx="229">
                  <c:v>0.96257499999999996</c:v>
                </c:pt>
                <c:pt idx="230">
                  <c:v>0.96589800000000003</c:v>
                </c:pt>
                <c:pt idx="231">
                  <c:v>0.96919</c:v>
                </c:pt>
                <c:pt idx="232">
                  <c:v>0.97245300000000001</c:v>
                </c:pt>
                <c:pt idx="233">
                  <c:v>0.97568600000000005</c:v>
                </c:pt>
                <c:pt idx="234">
                  <c:v>0.97888900000000001</c:v>
                </c:pt>
                <c:pt idx="235">
                  <c:v>0.98206199999999999</c:v>
                </c:pt>
                <c:pt idx="236">
                  <c:v>0.98520600000000003</c:v>
                </c:pt>
                <c:pt idx="237">
                  <c:v>0.98831999999999998</c:v>
                </c:pt>
                <c:pt idx="238">
                  <c:v>0.99140399999999995</c:v>
                </c:pt>
                <c:pt idx="239">
                  <c:v>0.99445799999999995</c:v>
                </c:pt>
                <c:pt idx="240">
                  <c:v>0.99748300000000001</c:v>
                </c:pt>
                <c:pt idx="241">
                  <c:v>1.00048</c:v>
                </c:pt>
                <c:pt idx="242">
                  <c:v>1.0034400000000001</c:v>
                </c:pt>
                <c:pt idx="243">
                  <c:v>1.0063800000000001</c:v>
                </c:pt>
                <c:pt idx="244">
                  <c:v>1.00928</c:v>
                </c:pt>
                <c:pt idx="245">
                  <c:v>1.0121599999999999</c:v>
                </c:pt>
                <c:pt idx="246">
                  <c:v>1.0149999999999999</c:v>
                </c:pt>
                <c:pt idx="247">
                  <c:v>1.0178199999999999</c:v>
                </c:pt>
                <c:pt idx="248">
                  <c:v>1.0206</c:v>
                </c:pt>
                <c:pt idx="249">
                  <c:v>1.02336</c:v>
                </c:pt>
                <c:pt idx="250">
                  <c:v>1.0260899999999999</c:v>
                </c:pt>
                <c:pt idx="251">
                  <c:v>1.02878</c:v>
                </c:pt>
                <c:pt idx="252">
                  <c:v>1.03145</c:v>
                </c:pt>
                <c:pt idx="253">
                  <c:v>1.03409</c:v>
                </c:pt>
                <c:pt idx="254">
                  <c:v>1.0366899999999999</c:v>
                </c:pt>
                <c:pt idx="255">
                  <c:v>1.0392699999999999</c:v>
                </c:pt>
                <c:pt idx="256">
                  <c:v>1.04182</c:v>
                </c:pt>
                <c:pt idx="257">
                  <c:v>1.04434</c:v>
                </c:pt>
                <c:pt idx="258">
                  <c:v>1.0468299999999999</c:v>
                </c:pt>
                <c:pt idx="259">
                  <c:v>1.0492900000000001</c:v>
                </c:pt>
                <c:pt idx="260">
                  <c:v>1.05172</c:v>
                </c:pt>
                <c:pt idx="261">
                  <c:v>1.0541199999999999</c:v>
                </c:pt>
                <c:pt idx="262">
                  <c:v>1.0564899999999999</c:v>
                </c:pt>
                <c:pt idx="263">
                  <c:v>1.05884</c:v>
                </c:pt>
                <c:pt idx="264">
                  <c:v>1.06115</c:v>
                </c:pt>
                <c:pt idx="265">
                  <c:v>1.0634300000000001</c:v>
                </c:pt>
                <c:pt idx="266">
                  <c:v>1.06569</c:v>
                </c:pt>
                <c:pt idx="267">
                  <c:v>1.06792</c:v>
                </c:pt>
                <c:pt idx="268">
                  <c:v>1.0701099999999999</c:v>
                </c:pt>
                <c:pt idx="269">
                  <c:v>1.0722799999999999</c:v>
                </c:pt>
                <c:pt idx="270">
                  <c:v>1.0744199999999999</c:v>
                </c:pt>
                <c:pt idx="271">
                  <c:v>1.07653</c:v>
                </c:pt>
                <c:pt idx="272">
                  <c:v>1.0786199999999999</c:v>
                </c:pt>
                <c:pt idx="273">
                  <c:v>1.08067</c:v>
                </c:pt>
                <c:pt idx="274">
                  <c:v>1.0827</c:v>
                </c:pt>
                <c:pt idx="275">
                  <c:v>1.0846899999999999</c:v>
                </c:pt>
                <c:pt idx="276">
                  <c:v>1.08666</c:v>
                </c:pt>
                <c:pt idx="277">
                  <c:v>1.0886</c:v>
                </c:pt>
                <c:pt idx="278">
                  <c:v>1.0905199999999999</c:v>
                </c:pt>
                <c:pt idx="279">
                  <c:v>1.0924</c:v>
                </c:pt>
                <c:pt idx="280">
                  <c:v>1.09426</c:v>
                </c:pt>
                <c:pt idx="281">
                  <c:v>1.09609</c:v>
                </c:pt>
                <c:pt idx="282">
                  <c:v>1.09789</c:v>
                </c:pt>
                <c:pt idx="283">
                  <c:v>1.0996600000000001</c:v>
                </c:pt>
                <c:pt idx="284">
                  <c:v>1.10141</c:v>
                </c:pt>
                <c:pt idx="285">
                  <c:v>1.1031200000000001</c:v>
                </c:pt>
                <c:pt idx="286">
                  <c:v>1.1048199999999999</c:v>
                </c:pt>
                <c:pt idx="287">
                  <c:v>1.1064799999999999</c:v>
                </c:pt>
                <c:pt idx="288">
                  <c:v>1.10812</c:v>
                </c:pt>
                <c:pt idx="289">
                  <c:v>1.1097300000000001</c:v>
                </c:pt>
                <c:pt idx="290">
                  <c:v>1.11131</c:v>
                </c:pt>
                <c:pt idx="291">
                  <c:v>1.11286</c:v>
                </c:pt>
                <c:pt idx="292">
                  <c:v>1.11439</c:v>
                </c:pt>
                <c:pt idx="293">
                  <c:v>1.11589</c:v>
                </c:pt>
                <c:pt idx="294">
                  <c:v>1.11737</c:v>
                </c:pt>
                <c:pt idx="295">
                  <c:v>1.1188199999999999</c:v>
                </c:pt>
                <c:pt idx="296">
                  <c:v>1.1202399999999999</c:v>
                </c:pt>
                <c:pt idx="297">
                  <c:v>1.12164</c:v>
                </c:pt>
                <c:pt idx="298">
                  <c:v>1.1230100000000001</c:v>
                </c:pt>
                <c:pt idx="299">
                  <c:v>1.12436</c:v>
                </c:pt>
                <c:pt idx="300">
                  <c:v>1.12568</c:v>
                </c:pt>
                <c:pt idx="301">
                  <c:v>1.12697</c:v>
                </c:pt>
                <c:pt idx="302">
                  <c:v>1.1282399999999999</c:v>
                </c:pt>
                <c:pt idx="303">
                  <c:v>1.12948</c:v>
                </c:pt>
                <c:pt idx="304">
                  <c:v>1.1307</c:v>
                </c:pt>
                <c:pt idx="305">
                  <c:v>1.1318900000000001</c:v>
                </c:pt>
                <c:pt idx="306">
                  <c:v>1.13306</c:v>
                </c:pt>
                <c:pt idx="307">
                  <c:v>1.1342000000000001</c:v>
                </c:pt>
                <c:pt idx="308">
                  <c:v>1.1353200000000001</c:v>
                </c:pt>
                <c:pt idx="309">
                  <c:v>1.13642</c:v>
                </c:pt>
                <c:pt idx="310">
                  <c:v>1.13748</c:v>
                </c:pt>
                <c:pt idx="311">
                  <c:v>1.13853</c:v>
                </c:pt>
                <c:pt idx="312">
                  <c:v>1.1395500000000001</c:v>
                </c:pt>
                <c:pt idx="313">
                  <c:v>1.14055</c:v>
                </c:pt>
                <c:pt idx="314">
                  <c:v>1.1415200000000001</c:v>
                </c:pt>
                <c:pt idx="315">
                  <c:v>1.1424700000000001</c:v>
                </c:pt>
                <c:pt idx="316">
                  <c:v>1.1433899999999999</c:v>
                </c:pt>
                <c:pt idx="317">
                  <c:v>1.1443000000000001</c:v>
                </c:pt>
                <c:pt idx="318">
                  <c:v>1.14517</c:v>
                </c:pt>
                <c:pt idx="319">
                  <c:v>1.1460300000000001</c:v>
                </c:pt>
                <c:pt idx="320">
                  <c:v>1.14686</c:v>
                </c:pt>
                <c:pt idx="321">
                  <c:v>1.14767</c:v>
                </c:pt>
                <c:pt idx="322">
                  <c:v>1.14846</c:v>
                </c:pt>
                <c:pt idx="323">
                  <c:v>1.1492199999999999</c:v>
                </c:pt>
                <c:pt idx="324">
                  <c:v>1.1499600000000001</c:v>
                </c:pt>
                <c:pt idx="325">
                  <c:v>1.1506799999999999</c:v>
                </c:pt>
                <c:pt idx="326">
                  <c:v>1.1513800000000001</c:v>
                </c:pt>
                <c:pt idx="327">
                  <c:v>1.15205</c:v>
                </c:pt>
                <c:pt idx="328">
                  <c:v>1.1527099999999999</c:v>
                </c:pt>
                <c:pt idx="329">
                  <c:v>1.15334</c:v>
                </c:pt>
                <c:pt idx="330">
                  <c:v>1.15395</c:v>
                </c:pt>
                <c:pt idx="331">
                  <c:v>1.1545399999999999</c:v>
                </c:pt>
                <c:pt idx="332">
                  <c:v>1.1551100000000001</c:v>
                </c:pt>
                <c:pt idx="333">
                  <c:v>1.1556500000000001</c:v>
                </c:pt>
                <c:pt idx="334">
                  <c:v>1.15618</c:v>
                </c:pt>
                <c:pt idx="335">
                  <c:v>1.1566799999999999</c:v>
                </c:pt>
                <c:pt idx="336">
                  <c:v>1.15717</c:v>
                </c:pt>
                <c:pt idx="337">
                  <c:v>1.1576299999999999</c:v>
                </c:pt>
                <c:pt idx="338">
                  <c:v>1.1580699999999999</c:v>
                </c:pt>
                <c:pt idx="339">
                  <c:v>1.1585000000000001</c:v>
                </c:pt>
                <c:pt idx="340">
                  <c:v>1.1589</c:v>
                </c:pt>
                <c:pt idx="341">
                  <c:v>1.1592800000000001</c:v>
                </c:pt>
                <c:pt idx="342">
                  <c:v>1.1596500000000001</c:v>
                </c:pt>
                <c:pt idx="343">
                  <c:v>1.1599900000000001</c:v>
                </c:pt>
                <c:pt idx="344">
                  <c:v>1.16032</c:v>
                </c:pt>
                <c:pt idx="345">
                  <c:v>1.16062</c:v>
                </c:pt>
                <c:pt idx="346">
                  <c:v>1.1609100000000001</c:v>
                </c:pt>
                <c:pt idx="347">
                  <c:v>1.1611800000000001</c:v>
                </c:pt>
                <c:pt idx="348">
                  <c:v>1.1614199999999999</c:v>
                </c:pt>
                <c:pt idx="349">
                  <c:v>1.1616500000000001</c:v>
                </c:pt>
                <c:pt idx="350">
                  <c:v>1.16187</c:v>
                </c:pt>
                <c:pt idx="351">
                  <c:v>1.1620600000000001</c:v>
                </c:pt>
                <c:pt idx="352">
                  <c:v>1.1622399999999999</c:v>
                </c:pt>
                <c:pt idx="353">
                  <c:v>1.16239</c:v>
                </c:pt>
                <c:pt idx="354">
                  <c:v>1.1625300000000001</c:v>
                </c:pt>
                <c:pt idx="355">
                  <c:v>1.16266</c:v>
                </c:pt>
                <c:pt idx="356">
                  <c:v>1.16276</c:v>
                </c:pt>
                <c:pt idx="357">
                  <c:v>1.1628499999999999</c:v>
                </c:pt>
                <c:pt idx="358">
                  <c:v>1.16292</c:v>
                </c:pt>
                <c:pt idx="359">
                  <c:v>1.1629799999999999</c:v>
                </c:pt>
                <c:pt idx="360">
                  <c:v>1.1630100000000001</c:v>
                </c:pt>
                <c:pt idx="361">
                  <c:v>1.16303</c:v>
                </c:pt>
                <c:pt idx="362">
                  <c:v>1.1630400000000001</c:v>
                </c:pt>
                <c:pt idx="363">
                  <c:v>1.16303</c:v>
                </c:pt>
                <c:pt idx="364">
                  <c:v>1.163</c:v>
                </c:pt>
                <c:pt idx="365">
                  <c:v>1.1629499999999999</c:v>
                </c:pt>
                <c:pt idx="366">
                  <c:v>1.16289</c:v>
                </c:pt>
                <c:pt idx="367">
                  <c:v>1.16282</c:v>
                </c:pt>
                <c:pt idx="368">
                  <c:v>1.16273</c:v>
                </c:pt>
                <c:pt idx="369">
                  <c:v>1.16262</c:v>
                </c:pt>
                <c:pt idx="370">
                  <c:v>1.1625000000000001</c:v>
                </c:pt>
                <c:pt idx="371">
                  <c:v>1.1623600000000001</c:v>
                </c:pt>
                <c:pt idx="372">
                  <c:v>1.16221</c:v>
                </c:pt>
                <c:pt idx="373">
                  <c:v>1.16205</c:v>
                </c:pt>
                <c:pt idx="374">
                  <c:v>1.16187</c:v>
                </c:pt>
                <c:pt idx="375">
                  <c:v>1.16167</c:v>
                </c:pt>
                <c:pt idx="376">
                  <c:v>1.1614599999999999</c:v>
                </c:pt>
                <c:pt idx="377">
                  <c:v>1.16124</c:v>
                </c:pt>
                <c:pt idx="378">
                  <c:v>1.161</c:v>
                </c:pt>
                <c:pt idx="379">
                  <c:v>1.1607499999999999</c:v>
                </c:pt>
                <c:pt idx="380">
                  <c:v>1.16049</c:v>
                </c:pt>
                <c:pt idx="381">
                  <c:v>1.16021</c:v>
                </c:pt>
                <c:pt idx="382">
                  <c:v>1.1599200000000001</c:v>
                </c:pt>
                <c:pt idx="383">
                  <c:v>1.1596200000000001</c:v>
                </c:pt>
                <c:pt idx="384">
                  <c:v>1.1593</c:v>
                </c:pt>
                <c:pt idx="385">
                  <c:v>1.1589799999999999</c:v>
                </c:pt>
                <c:pt idx="386">
                  <c:v>1.15863</c:v>
                </c:pt>
                <c:pt idx="387">
                  <c:v>1.15828</c:v>
                </c:pt>
                <c:pt idx="388">
                  <c:v>1.1579200000000001</c:v>
                </c:pt>
                <c:pt idx="389">
                  <c:v>1.15754</c:v>
                </c:pt>
                <c:pt idx="390">
                  <c:v>1.1571499999999999</c:v>
                </c:pt>
                <c:pt idx="391">
                  <c:v>1.1567499999999999</c:v>
                </c:pt>
                <c:pt idx="392">
                  <c:v>1.1563300000000001</c:v>
                </c:pt>
                <c:pt idx="393">
                  <c:v>1.15591</c:v>
                </c:pt>
                <c:pt idx="394">
                  <c:v>1.15547</c:v>
                </c:pt>
                <c:pt idx="395">
                  <c:v>1.1550199999999999</c:v>
                </c:pt>
                <c:pt idx="396">
                  <c:v>1.1545700000000001</c:v>
                </c:pt>
                <c:pt idx="397">
                  <c:v>1.1540999999999999</c:v>
                </c:pt>
                <c:pt idx="398">
                  <c:v>1.1536200000000001</c:v>
                </c:pt>
                <c:pt idx="399">
                  <c:v>1.15313</c:v>
                </c:pt>
                <c:pt idx="400">
                  <c:v>1.15263</c:v>
                </c:pt>
                <c:pt idx="401">
                  <c:v>1.15212</c:v>
                </c:pt>
                <c:pt idx="402">
                  <c:v>1.1516</c:v>
                </c:pt>
                <c:pt idx="403">
                  <c:v>1.15107</c:v>
                </c:pt>
                <c:pt idx="404">
                  <c:v>1.1505300000000001</c:v>
                </c:pt>
                <c:pt idx="405">
                  <c:v>1.14998</c:v>
                </c:pt>
                <c:pt idx="406">
                  <c:v>1.1494200000000001</c:v>
                </c:pt>
                <c:pt idx="407">
                  <c:v>1.1488499999999999</c:v>
                </c:pt>
                <c:pt idx="408">
                  <c:v>1.1482699999999999</c:v>
                </c:pt>
                <c:pt idx="409">
                  <c:v>1.14768</c:v>
                </c:pt>
                <c:pt idx="410">
                  <c:v>1.1470899999999999</c:v>
                </c:pt>
                <c:pt idx="411">
                  <c:v>1.1464799999999999</c:v>
                </c:pt>
                <c:pt idx="412">
                  <c:v>1.1458699999999999</c:v>
                </c:pt>
                <c:pt idx="413">
                  <c:v>1.1452500000000001</c:v>
                </c:pt>
                <c:pt idx="414">
                  <c:v>1.14462</c:v>
                </c:pt>
                <c:pt idx="415">
                  <c:v>1.14398</c:v>
                </c:pt>
                <c:pt idx="416">
                  <c:v>1.14333</c:v>
                </c:pt>
                <c:pt idx="417">
                  <c:v>1.1426799999999999</c:v>
                </c:pt>
                <c:pt idx="418">
                  <c:v>1.14202</c:v>
                </c:pt>
                <c:pt idx="419">
                  <c:v>1.1413500000000001</c:v>
                </c:pt>
                <c:pt idx="420">
                  <c:v>1.1406700000000001</c:v>
                </c:pt>
                <c:pt idx="421">
                  <c:v>1.1399900000000001</c:v>
                </c:pt>
                <c:pt idx="422">
                  <c:v>1.1393</c:v>
                </c:pt>
                <c:pt idx="423">
                  <c:v>1.1386000000000001</c:v>
                </c:pt>
                <c:pt idx="424">
                  <c:v>1.1378999999999999</c:v>
                </c:pt>
                <c:pt idx="425">
                  <c:v>1.1371899999999999</c:v>
                </c:pt>
                <c:pt idx="426">
                  <c:v>1.1364700000000001</c:v>
                </c:pt>
                <c:pt idx="427">
                  <c:v>1.13574</c:v>
                </c:pt>
                <c:pt idx="428">
                  <c:v>1.1350100000000001</c:v>
                </c:pt>
                <c:pt idx="429">
                  <c:v>1.13428</c:v>
                </c:pt>
                <c:pt idx="430">
                  <c:v>1.1335299999999999</c:v>
                </c:pt>
                <c:pt idx="431">
                  <c:v>1.13279</c:v>
                </c:pt>
                <c:pt idx="432">
                  <c:v>1.1320300000000001</c:v>
                </c:pt>
                <c:pt idx="433">
                  <c:v>1.13127</c:v>
                </c:pt>
                <c:pt idx="434">
                  <c:v>1.1305099999999999</c:v>
                </c:pt>
                <c:pt idx="435">
                  <c:v>1.12974</c:v>
                </c:pt>
                <c:pt idx="436">
                  <c:v>1.12896</c:v>
                </c:pt>
                <c:pt idx="437">
                  <c:v>1.12818</c:v>
                </c:pt>
                <c:pt idx="438">
                  <c:v>1.1273899999999999</c:v>
                </c:pt>
                <c:pt idx="439">
                  <c:v>1.1266</c:v>
                </c:pt>
                <c:pt idx="440">
                  <c:v>1.1257999999999999</c:v>
                </c:pt>
                <c:pt idx="441">
                  <c:v>1.125</c:v>
                </c:pt>
                <c:pt idx="442">
                  <c:v>1.1242000000000001</c:v>
                </c:pt>
                <c:pt idx="443">
                  <c:v>1.1233900000000001</c:v>
                </c:pt>
                <c:pt idx="444">
                  <c:v>1.1225799999999999</c:v>
                </c:pt>
                <c:pt idx="445">
                  <c:v>1.1217600000000001</c:v>
                </c:pt>
                <c:pt idx="446">
                  <c:v>1.12094</c:v>
                </c:pt>
                <c:pt idx="447">
                  <c:v>1.1201099999999999</c:v>
                </c:pt>
                <c:pt idx="448">
                  <c:v>1.1192800000000001</c:v>
                </c:pt>
                <c:pt idx="449">
                  <c:v>1.1184499999999999</c:v>
                </c:pt>
                <c:pt idx="450">
                  <c:v>1.11761</c:v>
                </c:pt>
                <c:pt idx="451">
                  <c:v>1.11677</c:v>
                </c:pt>
                <c:pt idx="452">
                  <c:v>1.1159300000000001</c:v>
                </c:pt>
                <c:pt idx="453">
                  <c:v>1.1150899999999999</c:v>
                </c:pt>
                <c:pt idx="454">
                  <c:v>1.1142399999999999</c:v>
                </c:pt>
                <c:pt idx="455">
                  <c:v>1.11338</c:v>
                </c:pt>
                <c:pt idx="456">
                  <c:v>1.11253</c:v>
                </c:pt>
                <c:pt idx="457">
                  <c:v>1.1116699999999999</c:v>
                </c:pt>
                <c:pt idx="458">
                  <c:v>1.1108100000000001</c:v>
                </c:pt>
                <c:pt idx="459">
                  <c:v>1.10995</c:v>
                </c:pt>
                <c:pt idx="460">
                  <c:v>1.1090800000000001</c:v>
                </c:pt>
                <c:pt idx="461">
                  <c:v>1.10822</c:v>
                </c:pt>
                <c:pt idx="462">
                  <c:v>1.1073500000000001</c:v>
                </c:pt>
                <c:pt idx="463">
                  <c:v>1.1064799999999999</c:v>
                </c:pt>
                <c:pt idx="464">
                  <c:v>1.1055999999999999</c:v>
                </c:pt>
                <c:pt idx="465">
                  <c:v>1.10473</c:v>
                </c:pt>
                <c:pt idx="466">
                  <c:v>1.10385</c:v>
                </c:pt>
                <c:pt idx="467">
                  <c:v>1.10297</c:v>
                </c:pt>
                <c:pt idx="468">
                  <c:v>1.10209</c:v>
                </c:pt>
                <c:pt idx="469">
                  <c:v>1.10121</c:v>
                </c:pt>
                <c:pt idx="470">
                  <c:v>1.10033</c:v>
                </c:pt>
                <c:pt idx="471">
                  <c:v>1.09945</c:v>
                </c:pt>
                <c:pt idx="472">
                  <c:v>1.09856</c:v>
                </c:pt>
                <c:pt idx="473">
                  <c:v>1.09768</c:v>
                </c:pt>
                <c:pt idx="474">
                  <c:v>1.0967899999999999</c:v>
                </c:pt>
                <c:pt idx="475">
                  <c:v>1.0959000000000001</c:v>
                </c:pt>
                <c:pt idx="476">
                  <c:v>1.09501</c:v>
                </c:pt>
                <c:pt idx="477">
                  <c:v>1.09412</c:v>
                </c:pt>
                <c:pt idx="478">
                  <c:v>1.0932299999999999</c:v>
                </c:pt>
                <c:pt idx="479">
                  <c:v>1.0923400000000001</c:v>
                </c:pt>
                <c:pt idx="480">
                  <c:v>1.09145</c:v>
                </c:pt>
                <c:pt idx="481">
                  <c:v>1.09056</c:v>
                </c:pt>
                <c:pt idx="482">
                  <c:v>1.0896699999999999</c:v>
                </c:pt>
                <c:pt idx="483">
                  <c:v>1.0887800000000001</c:v>
                </c:pt>
                <c:pt idx="484">
                  <c:v>1.08789</c:v>
                </c:pt>
                <c:pt idx="485">
                  <c:v>1.087</c:v>
                </c:pt>
                <c:pt idx="486">
                  <c:v>1.0861099999999999</c:v>
                </c:pt>
                <c:pt idx="487">
                  <c:v>1.0852200000000001</c:v>
                </c:pt>
                <c:pt idx="488">
                  <c:v>1.08433</c:v>
                </c:pt>
                <c:pt idx="489">
                  <c:v>1.08344</c:v>
                </c:pt>
                <c:pt idx="490">
                  <c:v>1.0825499999999999</c:v>
                </c:pt>
                <c:pt idx="491">
                  <c:v>1.0816699999999999</c:v>
                </c:pt>
                <c:pt idx="492">
                  <c:v>1.0807800000000001</c:v>
                </c:pt>
                <c:pt idx="493">
                  <c:v>1.07989</c:v>
                </c:pt>
                <c:pt idx="494">
                  <c:v>1.07901</c:v>
                </c:pt>
                <c:pt idx="495">
                  <c:v>1.07812</c:v>
                </c:pt>
                <c:pt idx="496">
                  <c:v>1.07724</c:v>
                </c:pt>
                <c:pt idx="497">
                  <c:v>1.07636</c:v>
                </c:pt>
                <c:pt idx="498">
                  <c:v>1.0754699999999999</c:v>
                </c:pt>
                <c:pt idx="499">
                  <c:v>1.0745899999999999</c:v>
                </c:pt>
                <c:pt idx="500">
                  <c:v>1.0737099999999999</c:v>
                </c:pt>
                <c:pt idx="501">
                  <c:v>1.07284</c:v>
                </c:pt>
                <c:pt idx="502">
                  <c:v>1.07196</c:v>
                </c:pt>
                <c:pt idx="503">
                  <c:v>1.0710900000000001</c:v>
                </c:pt>
                <c:pt idx="504">
                  <c:v>1.0702100000000001</c:v>
                </c:pt>
                <c:pt idx="505">
                  <c:v>1.06934</c:v>
                </c:pt>
                <c:pt idx="506">
                  <c:v>1.06847</c:v>
                </c:pt>
                <c:pt idx="507">
                  <c:v>1.0676099999999999</c:v>
                </c:pt>
                <c:pt idx="508">
                  <c:v>1.06674</c:v>
                </c:pt>
                <c:pt idx="509">
                  <c:v>1.0658799999999999</c:v>
                </c:pt>
                <c:pt idx="510">
                  <c:v>1.0650200000000001</c:v>
                </c:pt>
                <c:pt idx="511">
                  <c:v>1.06416</c:v>
                </c:pt>
                <c:pt idx="512">
                  <c:v>1.0632999999999999</c:v>
                </c:pt>
                <c:pt idx="513">
                  <c:v>1.0624400000000001</c:v>
                </c:pt>
                <c:pt idx="514">
                  <c:v>1.06159</c:v>
                </c:pt>
                <c:pt idx="515">
                  <c:v>1.06074</c:v>
                </c:pt>
                <c:pt idx="516">
                  <c:v>1.05989</c:v>
                </c:pt>
                <c:pt idx="517">
                  <c:v>1.05905</c:v>
                </c:pt>
                <c:pt idx="518">
                  <c:v>1.0582100000000001</c:v>
                </c:pt>
                <c:pt idx="519">
                  <c:v>1.0573699999999999</c:v>
                </c:pt>
                <c:pt idx="520">
                  <c:v>1.05653</c:v>
                </c:pt>
                <c:pt idx="521">
                  <c:v>1.05569</c:v>
                </c:pt>
                <c:pt idx="522">
                  <c:v>1.0548599999999999</c:v>
                </c:pt>
                <c:pt idx="523">
                  <c:v>1.05403</c:v>
                </c:pt>
                <c:pt idx="524">
                  <c:v>1.0531999999999999</c:v>
                </c:pt>
                <c:pt idx="525">
                  <c:v>1.0523800000000001</c:v>
                </c:pt>
                <c:pt idx="526">
                  <c:v>1.0515600000000001</c:v>
                </c:pt>
                <c:pt idx="527">
                  <c:v>1.05074</c:v>
                </c:pt>
                <c:pt idx="528">
                  <c:v>1.04993</c:v>
                </c:pt>
                <c:pt idx="529">
                  <c:v>1.0491200000000001</c:v>
                </c:pt>
                <c:pt idx="530">
                  <c:v>1.0483100000000001</c:v>
                </c:pt>
                <c:pt idx="531">
                  <c:v>1.0475000000000001</c:v>
                </c:pt>
                <c:pt idx="532">
                  <c:v>1.0467</c:v>
                </c:pt>
                <c:pt idx="533">
                  <c:v>1.0459000000000001</c:v>
                </c:pt>
                <c:pt idx="534">
                  <c:v>1.04511</c:v>
                </c:pt>
                <c:pt idx="535">
                  <c:v>1.0443199999999999</c:v>
                </c:pt>
                <c:pt idx="536">
                  <c:v>1.0435300000000001</c:v>
                </c:pt>
                <c:pt idx="537">
                  <c:v>1.0427500000000001</c:v>
                </c:pt>
                <c:pt idx="538">
                  <c:v>1.04196</c:v>
                </c:pt>
                <c:pt idx="539">
                  <c:v>1.0411900000000001</c:v>
                </c:pt>
                <c:pt idx="540">
                  <c:v>1.0404100000000001</c:v>
                </c:pt>
                <c:pt idx="541">
                  <c:v>1.0396399999999999</c:v>
                </c:pt>
                <c:pt idx="542">
                  <c:v>1.03888</c:v>
                </c:pt>
                <c:pt idx="543">
                  <c:v>1.0381100000000001</c:v>
                </c:pt>
                <c:pt idx="544">
                  <c:v>1.0373600000000001</c:v>
                </c:pt>
                <c:pt idx="545">
                  <c:v>1.0366</c:v>
                </c:pt>
                <c:pt idx="546">
                  <c:v>1.0358499999999999</c:v>
                </c:pt>
                <c:pt idx="547">
                  <c:v>1.0350999999999999</c:v>
                </c:pt>
                <c:pt idx="548">
                  <c:v>1.0343599999999999</c:v>
                </c:pt>
                <c:pt idx="549">
                  <c:v>1.03362</c:v>
                </c:pt>
                <c:pt idx="550">
                  <c:v>1.03288</c:v>
                </c:pt>
                <c:pt idx="551">
                  <c:v>1.0321499999999999</c:v>
                </c:pt>
                <c:pt idx="552">
                  <c:v>1.0314300000000001</c:v>
                </c:pt>
                <c:pt idx="553">
                  <c:v>1.0306999999999999</c:v>
                </c:pt>
                <c:pt idx="554">
                  <c:v>1.0299799999999999</c:v>
                </c:pt>
                <c:pt idx="555">
                  <c:v>1.0292699999999999</c:v>
                </c:pt>
                <c:pt idx="556">
                  <c:v>1.0285599999999999</c:v>
                </c:pt>
                <c:pt idx="557">
                  <c:v>1.0278499999999999</c:v>
                </c:pt>
                <c:pt idx="558">
                  <c:v>1.02715</c:v>
                </c:pt>
                <c:pt idx="559">
                  <c:v>1.0264500000000001</c:v>
                </c:pt>
                <c:pt idx="560">
                  <c:v>1.02576</c:v>
                </c:pt>
                <c:pt idx="561">
                  <c:v>1.0250699999999999</c:v>
                </c:pt>
                <c:pt idx="562">
                  <c:v>1.0243899999999999</c:v>
                </c:pt>
                <c:pt idx="563">
                  <c:v>1.0237099999999999</c:v>
                </c:pt>
                <c:pt idx="564">
                  <c:v>1.0230300000000001</c:v>
                </c:pt>
                <c:pt idx="565">
                  <c:v>1.0223599999999999</c:v>
                </c:pt>
                <c:pt idx="566">
                  <c:v>1.02169</c:v>
                </c:pt>
                <c:pt idx="567">
                  <c:v>1.0210300000000001</c:v>
                </c:pt>
                <c:pt idx="568">
                  <c:v>1.02037</c:v>
                </c:pt>
                <c:pt idx="569">
                  <c:v>1.01972</c:v>
                </c:pt>
                <c:pt idx="570">
                  <c:v>1.0190699999999999</c:v>
                </c:pt>
                <c:pt idx="571">
                  <c:v>1.0184200000000001</c:v>
                </c:pt>
                <c:pt idx="572">
                  <c:v>1.0177799999999999</c:v>
                </c:pt>
                <c:pt idx="573">
                  <c:v>1.01715</c:v>
                </c:pt>
                <c:pt idx="574">
                  <c:v>1.0165200000000001</c:v>
                </c:pt>
                <c:pt idx="575">
                  <c:v>1.01589</c:v>
                </c:pt>
                <c:pt idx="576">
                  <c:v>1.0152699999999999</c:v>
                </c:pt>
                <c:pt idx="577">
                  <c:v>1.0146500000000001</c:v>
                </c:pt>
                <c:pt idx="578">
                  <c:v>1.0140400000000001</c:v>
                </c:pt>
                <c:pt idx="579">
                  <c:v>1.0134300000000001</c:v>
                </c:pt>
                <c:pt idx="580">
                  <c:v>1.0128299999999999</c:v>
                </c:pt>
                <c:pt idx="581">
                  <c:v>1.01223</c:v>
                </c:pt>
                <c:pt idx="582">
                  <c:v>1.0116400000000001</c:v>
                </c:pt>
                <c:pt idx="583">
                  <c:v>1.01105</c:v>
                </c:pt>
                <c:pt idx="584">
                  <c:v>1.01047</c:v>
                </c:pt>
                <c:pt idx="585">
                  <c:v>1.00989</c:v>
                </c:pt>
                <c:pt idx="586">
                  <c:v>1.00932</c:v>
                </c:pt>
                <c:pt idx="587">
                  <c:v>1.00875</c:v>
                </c:pt>
                <c:pt idx="588">
                  <c:v>1.0081800000000001</c:v>
                </c:pt>
                <c:pt idx="589">
                  <c:v>1.00762</c:v>
                </c:pt>
                <c:pt idx="590">
                  <c:v>1.0070699999999999</c:v>
                </c:pt>
                <c:pt idx="591">
                  <c:v>1.0065200000000001</c:v>
                </c:pt>
                <c:pt idx="592">
                  <c:v>1.00597</c:v>
                </c:pt>
                <c:pt idx="593">
                  <c:v>1.00543</c:v>
                </c:pt>
                <c:pt idx="594">
                  <c:v>1.0048999999999999</c:v>
                </c:pt>
                <c:pt idx="595">
                  <c:v>1.0043599999999999</c:v>
                </c:pt>
                <c:pt idx="596">
                  <c:v>1.0038400000000001</c:v>
                </c:pt>
                <c:pt idx="597">
                  <c:v>1.00332</c:v>
                </c:pt>
                <c:pt idx="598">
                  <c:v>1.0027999999999999</c:v>
                </c:pt>
                <c:pt idx="599">
                  <c:v>1.0022899999999999</c:v>
                </c:pt>
                <c:pt idx="600">
                  <c:v>1.0017799999999999</c:v>
                </c:pt>
                <c:pt idx="601">
                  <c:v>1.0012799999999999</c:v>
                </c:pt>
                <c:pt idx="602">
                  <c:v>1.00078</c:v>
                </c:pt>
                <c:pt idx="603">
                  <c:v>1.0002899999999999</c:v>
                </c:pt>
                <c:pt idx="604">
                  <c:v>0.99980599999999997</c:v>
                </c:pt>
                <c:pt idx="605">
                  <c:v>0.99932299999999996</c:v>
                </c:pt>
                <c:pt idx="606">
                  <c:v>0.99884600000000001</c:v>
                </c:pt>
                <c:pt idx="607">
                  <c:v>0.99837399999999998</c:v>
                </c:pt>
                <c:pt idx="608">
                  <c:v>0.99790599999999996</c:v>
                </c:pt>
                <c:pt idx="609">
                  <c:v>0.99744299999999997</c:v>
                </c:pt>
                <c:pt idx="610">
                  <c:v>0.99698500000000001</c:v>
                </c:pt>
                <c:pt idx="611">
                  <c:v>0.99653199999999997</c:v>
                </c:pt>
                <c:pt idx="612">
                  <c:v>0.99608399999999997</c:v>
                </c:pt>
                <c:pt idx="613">
                  <c:v>0.995641</c:v>
                </c:pt>
                <c:pt idx="614">
                  <c:v>0.99520200000000003</c:v>
                </c:pt>
                <c:pt idx="615">
                  <c:v>0.99476900000000001</c:v>
                </c:pt>
                <c:pt idx="616">
                  <c:v>0.99434</c:v>
                </c:pt>
                <c:pt idx="617">
                  <c:v>0.99391600000000002</c:v>
                </c:pt>
                <c:pt idx="618">
                  <c:v>0.99349699999999996</c:v>
                </c:pt>
                <c:pt idx="619">
                  <c:v>0.99308300000000005</c:v>
                </c:pt>
                <c:pt idx="620">
                  <c:v>0.99267300000000003</c:v>
                </c:pt>
                <c:pt idx="621">
                  <c:v>0.99226800000000004</c:v>
                </c:pt>
                <c:pt idx="622">
                  <c:v>0.99186799999999997</c:v>
                </c:pt>
                <c:pt idx="623">
                  <c:v>0.99147300000000005</c:v>
                </c:pt>
                <c:pt idx="624">
                  <c:v>0.99108300000000005</c:v>
                </c:pt>
                <c:pt idx="625">
                  <c:v>0.99069700000000005</c:v>
                </c:pt>
                <c:pt idx="626">
                  <c:v>0.99031599999999997</c:v>
                </c:pt>
                <c:pt idx="627">
                  <c:v>0.98994000000000004</c:v>
                </c:pt>
                <c:pt idx="628">
                  <c:v>0.98956900000000003</c:v>
                </c:pt>
                <c:pt idx="629">
                  <c:v>0.98920200000000003</c:v>
                </c:pt>
                <c:pt idx="630">
                  <c:v>0.98884099999999997</c:v>
                </c:pt>
                <c:pt idx="631">
                  <c:v>0.988483</c:v>
                </c:pt>
                <c:pt idx="632">
                  <c:v>0.98813099999999998</c:v>
                </c:pt>
                <c:pt idx="633">
                  <c:v>0.98778299999999997</c:v>
                </c:pt>
                <c:pt idx="634">
                  <c:v>0.98743999999999998</c:v>
                </c:pt>
                <c:pt idx="635">
                  <c:v>0.98710200000000003</c:v>
                </c:pt>
                <c:pt idx="636">
                  <c:v>0.98676799999999998</c:v>
                </c:pt>
                <c:pt idx="637">
                  <c:v>0.98643899999999995</c:v>
                </c:pt>
                <c:pt idx="638">
                  <c:v>0.98611400000000005</c:v>
                </c:pt>
                <c:pt idx="639">
                  <c:v>0.98579399999999995</c:v>
                </c:pt>
                <c:pt idx="640">
                  <c:v>0.98547899999999999</c:v>
                </c:pt>
                <c:pt idx="641">
                  <c:v>0.98516800000000004</c:v>
                </c:pt>
                <c:pt idx="642">
                  <c:v>0.98486200000000002</c:v>
                </c:pt>
                <c:pt idx="643">
                  <c:v>0.98455999999999999</c:v>
                </c:pt>
                <c:pt idx="644">
                  <c:v>0.984263</c:v>
                </c:pt>
                <c:pt idx="645">
                  <c:v>0.98397100000000004</c:v>
                </c:pt>
                <c:pt idx="646">
                  <c:v>0.98368299999999997</c:v>
                </c:pt>
                <c:pt idx="647">
                  <c:v>0.98339900000000002</c:v>
                </c:pt>
                <c:pt idx="648">
                  <c:v>0.98311999999999999</c:v>
                </c:pt>
                <c:pt idx="649">
                  <c:v>0.982846</c:v>
                </c:pt>
                <c:pt idx="650">
                  <c:v>0.98257499999999998</c:v>
                </c:pt>
                <c:pt idx="651">
                  <c:v>0.98231000000000002</c:v>
                </c:pt>
                <c:pt idx="652">
                  <c:v>0.98204800000000003</c:v>
                </c:pt>
                <c:pt idx="653">
                  <c:v>0.98179099999999997</c:v>
                </c:pt>
                <c:pt idx="654">
                  <c:v>0.98153900000000005</c:v>
                </c:pt>
                <c:pt idx="655">
                  <c:v>0.98129</c:v>
                </c:pt>
                <c:pt idx="656">
                  <c:v>0.98104599999999997</c:v>
                </c:pt>
                <c:pt idx="657">
                  <c:v>0.98080699999999998</c:v>
                </c:pt>
                <c:pt idx="658">
                  <c:v>0.980572</c:v>
                </c:pt>
                <c:pt idx="659">
                  <c:v>0.98034100000000002</c:v>
                </c:pt>
                <c:pt idx="660">
                  <c:v>0.98011400000000004</c:v>
                </c:pt>
                <c:pt idx="661">
                  <c:v>0.97989099999999996</c:v>
                </c:pt>
                <c:pt idx="662">
                  <c:v>0.97967300000000002</c:v>
                </c:pt>
                <c:pt idx="663">
                  <c:v>0.97945899999999997</c:v>
                </c:pt>
                <c:pt idx="664">
                  <c:v>0.97924900000000004</c:v>
                </c:pt>
                <c:pt idx="665">
                  <c:v>0.979043</c:v>
                </c:pt>
                <c:pt idx="666">
                  <c:v>0.97884099999999996</c:v>
                </c:pt>
                <c:pt idx="667">
                  <c:v>0.97864399999999996</c:v>
                </c:pt>
                <c:pt idx="668">
                  <c:v>0.97845000000000004</c:v>
                </c:pt>
                <c:pt idx="669">
                  <c:v>0.97826100000000005</c:v>
                </c:pt>
                <c:pt idx="670">
                  <c:v>0.97807500000000003</c:v>
                </c:pt>
                <c:pt idx="671">
                  <c:v>0.97789400000000004</c:v>
                </c:pt>
                <c:pt idx="672">
                  <c:v>0.97771699999999995</c:v>
                </c:pt>
                <c:pt idx="673">
                  <c:v>0.97754300000000005</c:v>
                </c:pt>
                <c:pt idx="674">
                  <c:v>0.97737399999999997</c:v>
                </c:pt>
                <c:pt idx="675">
                  <c:v>0.97720899999999999</c:v>
                </c:pt>
                <c:pt idx="676">
                  <c:v>0.977047</c:v>
                </c:pt>
                <c:pt idx="677">
                  <c:v>0.97688900000000001</c:v>
                </c:pt>
                <c:pt idx="678">
                  <c:v>0.97673600000000005</c:v>
                </c:pt>
                <c:pt idx="679">
                  <c:v>0.97658599999999995</c:v>
                </c:pt>
                <c:pt idx="680">
                  <c:v>0.97643999999999997</c:v>
                </c:pt>
                <c:pt idx="681">
                  <c:v>0.97629699999999997</c:v>
                </c:pt>
                <c:pt idx="682">
                  <c:v>0.976159</c:v>
                </c:pt>
                <c:pt idx="683">
                  <c:v>0.976024</c:v>
                </c:pt>
                <c:pt idx="684">
                  <c:v>0.97589300000000001</c:v>
                </c:pt>
                <c:pt idx="685">
                  <c:v>0.97576499999999999</c:v>
                </c:pt>
                <c:pt idx="686">
                  <c:v>0.97564200000000001</c:v>
                </c:pt>
                <c:pt idx="687">
                  <c:v>0.975522</c:v>
                </c:pt>
                <c:pt idx="688">
                  <c:v>0.97540499999999997</c:v>
                </c:pt>
                <c:pt idx="689">
                  <c:v>0.97529299999999997</c:v>
                </c:pt>
                <c:pt idx="690">
                  <c:v>0.97518300000000002</c:v>
                </c:pt>
                <c:pt idx="691">
                  <c:v>0.975078</c:v>
                </c:pt>
                <c:pt idx="692">
                  <c:v>0.97497599999999995</c:v>
                </c:pt>
                <c:pt idx="693">
                  <c:v>0.97487699999999999</c:v>
                </c:pt>
                <c:pt idx="694">
                  <c:v>0.97478200000000004</c:v>
                </c:pt>
                <c:pt idx="695">
                  <c:v>0.97468999999999995</c:v>
                </c:pt>
                <c:pt idx="696">
                  <c:v>0.97460199999999997</c:v>
                </c:pt>
                <c:pt idx="697">
                  <c:v>0.97451699999999997</c:v>
                </c:pt>
                <c:pt idx="698">
                  <c:v>0.97443599999999997</c:v>
                </c:pt>
                <c:pt idx="699">
                  <c:v>0.97435700000000003</c:v>
                </c:pt>
                <c:pt idx="700">
                  <c:v>0.97428300000000001</c:v>
                </c:pt>
                <c:pt idx="701">
                  <c:v>0.97421100000000005</c:v>
                </c:pt>
                <c:pt idx="702">
                  <c:v>0.97414299999999998</c:v>
                </c:pt>
                <c:pt idx="703">
                  <c:v>0.974078</c:v>
                </c:pt>
                <c:pt idx="704">
                  <c:v>0.97401599999999999</c:v>
                </c:pt>
                <c:pt idx="705">
                  <c:v>0.97395799999999999</c:v>
                </c:pt>
                <c:pt idx="706">
                  <c:v>0.97390200000000005</c:v>
                </c:pt>
                <c:pt idx="707">
                  <c:v>0.97384999999999999</c:v>
                </c:pt>
                <c:pt idx="708">
                  <c:v>0.97380100000000003</c:v>
                </c:pt>
                <c:pt idx="709">
                  <c:v>0.97375500000000004</c:v>
                </c:pt>
                <c:pt idx="710">
                  <c:v>0.97371200000000002</c:v>
                </c:pt>
                <c:pt idx="711">
                  <c:v>0.97367199999999998</c:v>
                </c:pt>
                <c:pt idx="712">
                  <c:v>0.97363500000000003</c:v>
                </c:pt>
                <c:pt idx="713">
                  <c:v>0.97360199999999997</c:v>
                </c:pt>
                <c:pt idx="714">
                  <c:v>0.97357099999999996</c:v>
                </c:pt>
                <c:pt idx="715">
                  <c:v>0.97354300000000005</c:v>
                </c:pt>
                <c:pt idx="716">
                  <c:v>0.97351799999999999</c:v>
                </c:pt>
                <c:pt idx="717">
                  <c:v>0.97349600000000003</c:v>
                </c:pt>
                <c:pt idx="718">
                  <c:v>0.97347600000000001</c:v>
                </c:pt>
                <c:pt idx="719">
                  <c:v>0.97345999999999999</c:v>
                </c:pt>
                <c:pt idx="720">
                  <c:v>0.97344600000000003</c:v>
                </c:pt>
                <c:pt idx="721">
                  <c:v>0.97343500000000005</c:v>
                </c:pt>
                <c:pt idx="722">
                  <c:v>0.97342700000000004</c:v>
                </c:pt>
                <c:pt idx="723">
                  <c:v>0.97342200000000001</c:v>
                </c:pt>
                <c:pt idx="724">
                  <c:v>0.97341900000000003</c:v>
                </c:pt>
                <c:pt idx="725">
                  <c:v>0.97341900000000003</c:v>
                </c:pt>
                <c:pt idx="726">
                  <c:v>0.97342099999999998</c:v>
                </c:pt>
                <c:pt idx="727">
                  <c:v>0.97342700000000004</c:v>
                </c:pt>
                <c:pt idx="728">
                  <c:v>0.97343400000000002</c:v>
                </c:pt>
                <c:pt idx="729">
                  <c:v>0.973445</c:v>
                </c:pt>
                <c:pt idx="730">
                  <c:v>0.97345800000000005</c:v>
                </c:pt>
                <c:pt idx="731">
                  <c:v>0.97347300000000003</c:v>
                </c:pt>
                <c:pt idx="732">
                  <c:v>0.973491</c:v>
                </c:pt>
                <c:pt idx="733">
                  <c:v>0.97351100000000002</c:v>
                </c:pt>
                <c:pt idx="734">
                  <c:v>0.97353400000000001</c:v>
                </c:pt>
                <c:pt idx="735">
                  <c:v>0.97355899999999995</c:v>
                </c:pt>
                <c:pt idx="736">
                  <c:v>0.97358699999999998</c:v>
                </c:pt>
                <c:pt idx="737">
                  <c:v>0.97361699999999995</c:v>
                </c:pt>
                <c:pt idx="738">
                  <c:v>0.97364899999999999</c:v>
                </c:pt>
                <c:pt idx="739">
                  <c:v>0.97368399999999999</c:v>
                </c:pt>
                <c:pt idx="740">
                  <c:v>0.97372099999999995</c:v>
                </c:pt>
                <c:pt idx="741">
                  <c:v>0.97375999999999996</c:v>
                </c:pt>
                <c:pt idx="742">
                  <c:v>0.97380100000000003</c:v>
                </c:pt>
                <c:pt idx="743">
                  <c:v>0.97384400000000004</c:v>
                </c:pt>
                <c:pt idx="744">
                  <c:v>0.97389000000000003</c:v>
                </c:pt>
                <c:pt idx="745">
                  <c:v>0.97393799999999997</c:v>
                </c:pt>
                <c:pt idx="746">
                  <c:v>0.97398799999999996</c:v>
                </c:pt>
                <c:pt idx="747">
                  <c:v>0.97404000000000002</c:v>
                </c:pt>
                <c:pt idx="748">
                  <c:v>0.97409400000000002</c:v>
                </c:pt>
                <c:pt idx="749">
                  <c:v>0.97414999999999996</c:v>
                </c:pt>
                <c:pt idx="750">
                  <c:v>0.97420799999999996</c:v>
                </c:pt>
                <c:pt idx="751">
                  <c:v>0.97426800000000002</c:v>
                </c:pt>
                <c:pt idx="752">
                  <c:v>0.97433000000000003</c:v>
                </c:pt>
                <c:pt idx="753">
                  <c:v>0.97439399999999998</c:v>
                </c:pt>
                <c:pt idx="754">
                  <c:v>0.97445999999999999</c:v>
                </c:pt>
                <c:pt idx="755">
                  <c:v>0.97452799999999995</c:v>
                </c:pt>
                <c:pt idx="756">
                  <c:v>0.97459799999999996</c:v>
                </c:pt>
                <c:pt idx="757">
                  <c:v>0.97466900000000001</c:v>
                </c:pt>
                <c:pt idx="758">
                  <c:v>0.97474300000000003</c:v>
                </c:pt>
                <c:pt idx="759">
                  <c:v>0.97481799999999996</c:v>
                </c:pt>
                <c:pt idx="760">
                  <c:v>0.97489499999999996</c:v>
                </c:pt>
                <c:pt idx="761">
                  <c:v>0.97497299999999998</c:v>
                </c:pt>
                <c:pt idx="762">
                  <c:v>0.97505399999999998</c:v>
                </c:pt>
                <c:pt idx="763">
                  <c:v>0.975136</c:v>
                </c:pt>
                <c:pt idx="764">
                  <c:v>0.97521899999999995</c:v>
                </c:pt>
                <c:pt idx="765">
                  <c:v>0.97530499999999998</c:v>
                </c:pt>
                <c:pt idx="766">
                  <c:v>0.97539200000000004</c:v>
                </c:pt>
                <c:pt idx="767">
                  <c:v>0.97548000000000001</c:v>
                </c:pt>
                <c:pt idx="768">
                  <c:v>0.97557000000000005</c:v>
                </c:pt>
                <c:pt idx="769">
                  <c:v>0.97566200000000003</c:v>
                </c:pt>
                <c:pt idx="770">
                  <c:v>0.97575500000000004</c:v>
                </c:pt>
                <c:pt idx="771">
                  <c:v>0.97584899999999997</c:v>
                </c:pt>
                <c:pt idx="772">
                  <c:v>0.97594499999999995</c:v>
                </c:pt>
                <c:pt idx="773">
                  <c:v>0.97604299999999999</c:v>
                </c:pt>
                <c:pt idx="774">
                  <c:v>0.97614199999999995</c:v>
                </c:pt>
                <c:pt idx="775">
                  <c:v>0.97624200000000005</c:v>
                </c:pt>
                <c:pt idx="776">
                  <c:v>0.97634399999999999</c:v>
                </c:pt>
                <c:pt idx="777">
                  <c:v>0.97644699999999995</c:v>
                </c:pt>
                <c:pt idx="778">
                  <c:v>0.97655099999999995</c:v>
                </c:pt>
                <c:pt idx="779">
                  <c:v>0.97665599999999997</c:v>
                </c:pt>
                <c:pt idx="780">
                  <c:v>0.97676300000000005</c:v>
                </c:pt>
                <c:pt idx="781">
                  <c:v>0.97687100000000004</c:v>
                </c:pt>
                <c:pt idx="782">
                  <c:v>0.97698099999999999</c:v>
                </c:pt>
                <c:pt idx="783">
                  <c:v>0.97709100000000004</c:v>
                </c:pt>
                <c:pt idx="784">
                  <c:v>0.97720300000000004</c:v>
                </c:pt>
                <c:pt idx="785">
                  <c:v>0.97731599999999996</c:v>
                </c:pt>
                <c:pt idx="786">
                  <c:v>0.97743000000000002</c:v>
                </c:pt>
                <c:pt idx="787">
                  <c:v>0.977545</c:v>
                </c:pt>
                <c:pt idx="788">
                  <c:v>0.977661</c:v>
                </c:pt>
                <c:pt idx="789">
                  <c:v>0.97777899999999995</c:v>
                </c:pt>
                <c:pt idx="790">
                  <c:v>0.97789700000000002</c:v>
                </c:pt>
                <c:pt idx="791">
                  <c:v>0.978016</c:v>
                </c:pt>
                <c:pt idx="792">
                  <c:v>0.97813700000000003</c:v>
                </c:pt>
                <c:pt idx="793">
                  <c:v>0.97825799999999996</c:v>
                </c:pt>
                <c:pt idx="794">
                  <c:v>0.97838000000000003</c:v>
                </c:pt>
                <c:pt idx="795">
                  <c:v>0.97850300000000001</c:v>
                </c:pt>
                <c:pt idx="796">
                  <c:v>0.97862800000000005</c:v>
                </c:pt>
                <c:pt idx="797">
                  <c:v>0.97875299999999998</c:v>
                </c:pt>
                <c:pt idx="798">
                  <c:v>0.97887800000000003</c:v>
                </c:pt>
                <c:pt idx="799">
                  <c:v>0.97900500000000001</c:v>
                </c:pt>
                <c:pt idx="800">
                  <c:v>0.97913300000000003</c:v>
                </c:pt>
                <c:pt idx="801">
                  <c:v>0.97926100000000005</c:v>
                </c:pt>
                <c:pt idx="802">
                  <c:v>0.97938999999999998</c:v>
                </c:pt>
                <c:pt idx="803">
                  <c:v>0.97951999999999995</c:v>
                </c:pt>
                <c:pt idx="804">
                  <c:v>0.97965100000000005</c:v>
                </c:pt>
                <c:pt idx="805">
                  <c:v>0.97978200000000004</c:v>
                </c:pt>
                <c:pt idx="806">
                  <c:v>0.97991399999999995</c:v>
                </c:pt>
                <c:pt idx="807">
                  <c:v>0.980047</c:v>
                </c:pt>
                <c:pt idx="808">
                  <c:v>0.98018099999999997</c:v>
                </c:pt>
                <c:pt idx="809">
                  <c:v>0.98031500000000005</c:v>
                </c:pt>
                <c:pt idx="810">
                  <c:v>0.98044900000000001</c:v>
                </c:pt>
                <c:pt idx="811">
                  <c:v>0.98058500000000004</c:v>
                </c:pt>
                <c:pt idx="812">
                  <c:v>0.98072099999999995</c:v>
                </c:pt>
                <c:pt idx="813">
                  <c:v>0.98085699999999998</c:v>
                </c:pt>
                <c:pt idx="814">
                  <c:v>0.98099400000000003</c:v>
                </c:pt>
                <c:pt idx="815">
                  <c:v>0.981132</c:v>
                </c:pt>
                <c:pt idx="816">
                  <c:v>0.98126999999999998</c:v>
                </c:pt>
                <c:pt idx="817">
                  <c:v>0.98140799999999995</c:v>
                </c:pt>
                <c:pt idx="818">
                  <c:v>0.98154699999999995</c:v>
                </c:pt>
                <c:pt idx="819">
                  <c:v>0.98168699999999998</c:v>
                </c:pt>
                <c:pt idx="820">
                  <c:v>0.98182700000000001</c:v>
                </c:pt>
                <c:pt idx="821">
                  <c:v>0.98196700000000003</c:v>
                </c:pt>
                <c:pt idx="822">
                  <c:v>0.98210799999999998</c:v>
                </c:pt>
                <c:pt idx="823">
                  <c:v>0.98224900000000004</c:v>
                </c:pt>
                <c:pt idx="824">
                  <c:v>0.98238999999999999</c:v>
                </c:pt>
                <c:pt idx="825">
                  <c:v>0.98253199999999996</c:v>
                </c:pt>
                <c:pt idx="826">
                  <c:v>0.98267400000000005</c:v>
                </c:pt>
                <c:pt idx="827">
                  <c:v>0.98281700000000005</c:v>
                </c:pt>
                <c:pt idx="828">
                  <c:v>0.98295900000000003</c:v>
                </c:pt>
                <c:pt idx="829">
                  <c:v>0.98310200000000003</c:v>
                </c:pt>
                <c:pt idx="830">
                  <c:v>0.98324599999999995</c:v>
                </c:pt>
                <c:pt idx="831">
                  <c:v>0.98338899999999996</c:v>
                </c:pt>
                <c:pt idx="832">
                  <c:v>0.98353299999999999</c:v>
                </c:pt>
                <c:pt idx="833">
                  <c:v>0.98367700000000002</c:v>
                </c:pt>
                <c:pt idx="834">
                  <c:v>0.98382099999999995</c:v>
                </c:pt>
                <c:pt idx="835">
                  <c:v>0.98396499999999998</c:v>
                </c:pt>
                <c:pt idx="836">
                  <c:v>0.98411000000000004</c:v>
                </c:pt>
                <c:pt idx="837">
                  <c:v>0.98425399999999996</c:v>
                </c:pt>
                <c:pt idx="838">
                  <c:v>0.98439900000000002</c:v>
                </c:pt>
                <c:pt idx="839">
                  <c:v>0.98454399999999997</c:v>
                </c:pt>
                <c:pt idx="840">
                  <c:v>0.98468900000000004</c:v>
                </c:pt>
                <c:pt idx="841">
                  <c:v>0.98483399999999999</c:v>
                </c:pt>
                <c:pt idx="842">
                  <c:v>0.98497900000000005</c:v>
                </c:pt>
                <c:pt idx="843">
                  <c:v>0.985124</c:v>
                </c:pt>
                <c:pt idx="844">
                  <c:v>0.98526899999999995</c:v>
                </c:pt>
                <c:pt idx="845">
                  <c:v>0.98541500000000004</c:v>
                </c:pt>
                <c:pt idx="846">
                  <c:v>0.98555999999999999</c:v>
                </c:pt>
                <c:pt idx="847">
                  <c:v>0.98570500000000005</c:v>
                </c:pt>
                <c:pt idx="848">
                  <c:v>0.98585</c:v>
                </c:pt>
                <c:pt idx="849">
                  <c:v>0.98599499999999995</c:v>
                </c:pt>
                <c:pt idx="850">
                  <c:v>0.98614100000000005</c:v>
                </c:pt>
                <c:pt idx="851">
                  <c:v>0.986286</c:v>
                </c:pt>
                <c:pt idx="852">
                  <c:v>0.98643099999999995</c:v>
                </c:pt>
                <c:pt idx="853">
                  <c:v>0.98657499999999998</c:v>
                </c:pt>
                <c:pt idx="854">
                  <c:v>0.98672000000000004</c:v>
                </c:pt>
                <c:pt idx="855">
                  <c:v>0.98686499999999999</c:v>
                </c:pt>
                <c:pt idx="856">
                  <c:v>0.98700900000000003</c:v>
                </c:pt>
                <c:pt idx="857">
                  <c:v>0.98715399999999998</c:v>
                </c:pt>
                <c:pt idx="858">
                  <c:v>0.98729800000000001</c:v>
                </c:pt>
                <c:pt idx="859">
                  <c:v>0.98744200000000004</c:v>
                </c:pt>
                <c:pt idx="860">
                  <c:v>0.98758599999999996</c:v>
                </c:pt>
                <c:pt idx="861">
                  <c:v>0.98772899999999997</c:v>
                </c:pt>
                <c:pt idx="862">
                  <c:v>0.987873</c:v>
                </c:pt>
                <c:pt idx="863">
                  <c:v>0.98801600000000001</c:v>
                </c:pt>
                <c:pt idx="864">
                  <c:v>0.98815900000000001</c:v>
                </c:pt>
                <c:pt idx="865">
                  <c:v>0.98830200000000001</c:v>
                </c:pt>
                <c:pt idx="866">
                  <c:v>0.98844399999999999</c:v>
                </c:pt>
                <c:pt idx="867">
                  <c:v>0.98858599999999996</c:v>
                </c:pt>
                <c:pt idx="868">
                  <c:v>0.98872800000000005</c:v>
                </c:pt>
                <c:pt idx="869">
                  <c:v>0.98887000000000003</c:v>
                </c:pt>
                <c:pt idx="870">
                  <c:v>0.98901099999999997</c:v>
                </c:pt>
                <c:pt idx="871">
                  <c:v>0.98915200000000003</c:v>
                </c:pt>
                <c:pt idx="872">
                  <c:v>0.98929299999999998</c:v>
                </c:pt>
                <c:pt idx="873">
                  <c:v>0.98943300000000001</c:v>
                </c:pt>
                <c:pt idx="874">
                  <c:v>0.98957399999999995</c:v>
                </c:pt>
                <c:pt idx="875">
                  <c:v>0.98971299999999995</c:v>
                </c:pt>
                <c:pt idx="876">
                  <c:v>0.98985299999999998</c:v>
                </c:pt>
                <c:pt idx="877">
                  <c:v>0.98999099999999995</c:v>
                </c:pt>
                <c:pt idx="878">
                  <c:v>0.99012999999999995</c:v>
                </c:pt>
                <c:pt idx="879">
                  <c:v>0.99026800000000004</c:v>
                </c:pt>
                <c:pt idx="880">
                  <c:v>0.99040600000000001</c:v>
                </c:pt>
                <c:pt idx="881">
                  <c:v>0.99054299999999995</c:v>
                </c:pt>
                <c:pt idx="882">
                  <c:v>0.99068000000000001</c:v>
                </c:pt>
                <c:pt idx="883">
                  <c:v>0.99081699999999995</c:v>
                </c:pt>
                <c:pt idx="884">
                  <c:v>0.99095299999999997</c:v>
                </c:pt>
                <c:pt idx="885">
                  <c:v>0.99108799999999997</c:v>
                </c:pt>
                <c:pt idx="886">
                  <c:v>0.99122299999999997</c:v>
                </c:pt>
                <c:pt idx="887">
                  <c:v>0.99135799999999996</c:v>
                </c:pt>
                <c:pt idx="888">
                  <c:v>0.99149200000000004</c:v>
                </c:pt>
                <c:pt idx="889">
                  <c:v>0.99162600000000001</c:v>
                </c:pt>
                <c:pt idx="890">
                  <c:v>0.99175899999999995</c:v>
                </c:pt>
                <c:pt idx="891">
                  <c:v>0.991892</c:v>
                </c:pt>
                <c:pt idx="892">
                  <c:v>0.99202400000000002</c:v>
                </c:pt>
                <c:pt idx="893">
                  <c:v>0.99215500000000001</c:v>
                </c:pt>
                <c:pt idx="894">
                  <c:v>0.992286</c:v>
                </c:pt>
                <c:pt idx="895">
                  <c:v>0.99241699999999999</c:v>
                </c:pt>
                <c:pt idx="896">
                  <c:v>0.99254699999999996</c:v>
                </c:pt>
                <c:pt idx="897">
                  <c:v>0.992676</c:v>
                </c:pt>
                <c:pt idx="898">
                  <c:v>0.99280500000000005</c:v>
                </c:pt>
                <c:pt idx="899">
                  <c:v>0.99293399999999998</c:v>
                </c:pt>
                <c:pt idx="900">
                  <c:v>0.993062</c:v>
                </c:pt>
                <c:pt idx="901">
                  <c:v>0.99318899999999999</c:v>
                </c:pt>
                <c:pt idx="902">
                  <c:v>0.99331499999999995</c:v>
                </c:pt>
                <c:pt idx="903">
                  <c:v>0.99344100000000002</c:v>
                </c:pt>
                <c:pt idx="904">
                  <c:v>0.99356699999999998</c:v>
                </c:pt>
                <c:pt idx="905">
                  <c:v>0.99369099999999999</c:v>
                </c:pt>
                <c:pt idx="906">
                  <c:v>0.99381600000000003</c:v>
                </c:pt>
                <c:pt idx="907">
                  <c:v>0.99393900000000002</c:v>
                </c:pt>
                <c:pt idx="908">
                  <c:v>0.994062</c:v>
                </c:pt>
                <c:pt idx="909">
                  <c:v>0.99418399999999996</c:v>
                </c:pt>
                <c:pt idx="910">
                  <c:v>0.99430600000000002</c:v>
                </c:pt>
                <c:pt idx="911">
                  <c:v>0.99442699999999995</c:v>
                </c:pt>
                <c:pt idx="912">
                  <c:v>0.99454799999999999</c:v>
                </c:pt>
                <c:pt idx="913">
                  <c:v>0.99466699999999997</c:v>
                </c:pt>
                <c:pt idx="914">
                  <c:v>0.99478599999999995</c:v>
                </c:pt>
                <c:pt idx="915">
                  <c:v>0.99490500000000004</c:v>
                </c:pt>
                <c:pt idx="916">
                  <c:v>0.99502199999999996</c:v>
                </c:pt>
                <c:pt idx="917">
                  <c:v>0.995139</c:v>
                </c:pt>
                <c:pt idx="918">
                  <c:v>0.99525600000000003</c:v>
                </c:pt>
                <c:pt idx="919">
                  <c:v>0.99537100000000001</c:v>
                </c:pt>
                <c:pt idx="920">
                  <c:v>0.99548599999999998</c:v>
                </c:pt>
                <c:pt idx="921">
                  <c:v>0.99560099999999996</c:v>
                </c:pt>
                <c:pt idx="922">
                  <c:v>0.99571399999999999</c:v>
                </c:pt>
                <c:pt idx="923">
                  <c:v>0.99582700000000002</c:v>
                </c:pt>
                <c:pt idx="924">
                  <c:v>0.99593900000000002</c:v>
                </c:pt>
                <c:pt idx="925">
                  <c:v>0.99605100000000002</c:v>
                </c:pt>
                <c:pt idx="926">
                  <c:v>0.99616199999999999</c:v>
                </c:pt>
                <c:pt idx="927">
                  <c:v>0.99627200000000005</c:v>
                </c:pt>
                <c:pt idx="928">
                  <c:v>0.99638099999999996</c:v>
                </c:pt>
                <c:pt idx="929">
                  <c:v>0.99648999999999999</c:v>
                </c:pt>
                <c:pt idx="930">
                  <c:v>0.99659699999999996</c:v>
                </c:pt>
                <c:pt idx="931">
                  <c:v>0.99670499999999995</c:v>
                </c:pt>
                <c:pt idx="932">
                  <c:v>0.996811</c:v>
                </c:pt>
                <c:pt idx="933">
                  <c:v>0.99691700000000005</c:v>
                </c:pt>
                <c:pt idx="934">
                  <c:v>0.99702100000000005</c:v>
                </c:pt>
                <c:pt idx="935">
                  <c:v>0.99712599999999996</c:v>
                </c:pt>
                <c:pt idx="936">
                  <c:v>0.99722900000000003</c:v>
                </c:pt>
                <c:pt idx="937">
                  <c:v>0.997332</c:v>
                </c:pt>
                <c:pt idx="938">
                  <c:v>0.99743300000000001</c:v>
                </c:pt>
                <c:pt idx="939">
                  <c:v>0.99753499999999995</c:v>
                </c:pt>
                <c:pt idx="940">
                  <c:v>0.99763500000000005</c:v>
                </c:pt>
                <c:pt idx="941">
                  <c:v>0.99773500000000004</c:v>
                </c:pt>
                <c:pt idx="942">
                  <c:v>0.99783299999999997</c:v>
                </c:pt>
                <c:pt idx="943">
                  <c:v>0.99793100000000001</c:v>
                </c:pt>
                <c:pt idx="944">
                  <c:v>0.99802900000000005</c:v>
                </c:pt>
                <c:pt idx="945">
                  <c:v>0.99812500000000004</c:v>
                </c:pt>
                <c:pt idx="946">
                  <c:v>0.99822100000000002</c:v>
                </c:pt>
                <c:pt idx="947">
                  <c:v>0.99831599999999998</c:v>
                </c:pt>
                <c:pt idx="948">
                  <c:v>0.99841000000000002</c:v>
                </c:pt>
                <c:pt idx="949">
                  <c:v>0.99850399999999995</c:v>
                </c:pt>
                <c:pt idx="950">
                  <c:v>0.99859600000000004</c:v>
                </c:pt>
                <c:pt idx="951">
                  <c:v>0.99868800000000002</c:v>
                </c:pt>
                <c:pt idx="952">
                  <c:v>0.99877899999999997</c:v>
                </c:pt>
                <c:pt idx="953">
                  <c:v>0.99886900000000001</c:v>
                </c:pt>
                <c:pt idx="954">
                  <c:v>0.99895900000000004</c:v>
                </c:pt>
                <c:pt idx="955">
                  <c:v>0.99904800000000005</c:v>
                </c:pt>
                <c:pt idx="956">
                  <c:v>0.99913600000000002</c:v>
                </c:pt>
                <c:pt idx="957">
                  <c:v>0.99922299999999997</c:v>
                </c:pt>
                <c:pt idx="958">
                  <c:v>0.999309</c:v>
                </c:pt>
                <c:pt idx="959">
                  <c:v>0.99939500000000003</c:v>
                </c:pt>
                <c:pt idx="960">
                  <c:v>0.99947900000000001</c:v>
                </c:pt>
                <c:pt idx="961">
                  <c:v>0.99956299999999998</c:v>
                </c:pt>
                <c:pt idx="962">
                  <c:v>0.99964699999999995</c:v>
                </c:pt>
                <c:pt idx="963">
                  <c:v>0.99972899999999998</c:v>
                </c:pt>
                <c:pt idx="964">
                  <c:v>0.99981100000000001</c:v>
                </c:pt>
                <c:pt idx="965">
                  <c:v>0.99989099999999997</c:v>
                </c:pt>
                <c:pt idx="966">
                  <c:v>0.99997100000000005</c:v>
                </c:pt>
                <c:pt idx="967">
                  <c:v>1.0000500000000001</c:v>
                </c:pt>
                <c:pt idx="968">
                  <c:v>1.00013</c:v>
                </c:pt>
                <c:pt idx="969">
                  <c:v>1.00021</c:v>
                </c:pt>
                <c:pt idx="970">
                  <c:v>1.0002800000000001</c:v>
                </c:pt>
                <c:pt idx="971">
                  <c:v>1.0003599999999999</c:v>
                </c:pt>
                <c:pt idx="972">
                  <c:v>1.0004299999999999</c:v>
                </c:pt>
                <c:pt idx="973">
                  <c:v>1.00051</c:v>
                </c:pt>
                <c:pt idx="974">
                  <c:v>1.00058</c:v>
                </c:pt>
                <c:pt idx="975">
                  <c:v>1.0006600000000001</c:v>
                </c:pt>
                <c:pt idx="976">
                  <c:v>1.0007299999999999</c:v>
                </c:pt>
                <c:pt idx="977">
                  <c:v>1.0007999999999999</c:v>
                </c:pt>
                <c:pt idx="978">
                  <c:v>1.0008699999999999</c:v>
                </c:pt>
                <c:pt idx="979">
                  <c:v>1.0009399999999999</c:v>
                </c:pt>
                <c:pt idx="980">
                  <c:v>1.00101</c:v>
                </c:pt>
                <c:pt idx="981">
                  <c:v>1.00108</c:v>
                </c:pt>
                <c:pt idx="982">
                  <c:v>1.0011399999999999</c:v>
                </c:pt>
                <c:pt idx="983">
                  <c:v>1.0012099999999999</c:v>
                </c:pt>
                <c:pt idx="984">
                  <c:v>1.0012799999999999</c:v>
                </c:pt>
                <c:pt idx="985">
                  <c:v>1.0013399999999999</c:v>
                </c:pt>
                <c:pt idx="986">
                  <c:v>1.0014099999999999</c:v>
                </c:pt>
                <c:pt idx="987">
                  <c:v>1.0014700000000001</c:v>
                </c:pt>
                <c:pt idx="988">
                  <c:v>1.00153</c:v>
                </c:pt>
                <c:pt idx="989">
                  <c:v>1.00159</c:v>
                </c:pt>
                <c:pt idx="990">
                  <c:v>1.0016499999999999</c:v>
                </c:pt>
                <c:pt idx="991">
                  <c:v>1.0017199999999999</c:v>
                </c:pt>
                <c:pt idx="992">
                  <c:v>1.00177</c:v>
                </c:pt>
                <c:pt idx="993">
                  <c:v>1.00183</c:v>
                </c:pt>
                <c:pt idx="994">
                  <c:v>1.0018899999999999</c:v>
                </c:pt>
                <c:pt idx="995">
                  <c:v>1.0019499999999999</c:v>
                </c:pt>
                <c:pt idx="996">
                  <c:v>1.0020100000000001</c:v>
                </c:pt>
                <c:pt idx="997">
                  <c:v>1.00206</c:v>
                </c:pt>
                <c:pt idx="998">
                  <c:v>1.0021199999999999</c:v>
                </c:pt>
                <c:pt idx="999">
                  <c:v>1.00217</c:v>
                </c:pt>
                <c:pt idx="1000">
                  <c:v>1.0022200000000001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81-4B39-AF87-FE19044A6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8637720"/>
        <c:axId val="618635424"/>
      </c:lineChart>
      <c:catAx>
        <c:axId val="618637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8635424"/>
        <c:crossesAt val="-0.2"/>
        <c:auto val="1"/>
        <c:lblAlgn val="ctr"/>
        <c:lblOffset val="100"/>
        <c:tickLblSkip val="100"/>
        <c:noMultiLvlLbl val="0"/>
      </c:catAx>
      <c:valAx>
        <c:axId val="61863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8637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iL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Forward Euler</c:v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FwdEuler!$C$2:$C$102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FwdEuler!$D$2:$D$102</c:f>
              <c:numCache>
                <c:formatCode>General</c:formatCode>
                <c:ptCount val="101"/>
                <c:pt idx="0">
                  <c:v>0.1</c:v>
                </c:pt>
                <c:pt idx="1">
                  <c:v>0.19</c:v>
                </c:pt>
                <c:pt idx="2">
                  <c:v>0.27</c:v>
                </c:pt>
                <c:pt idx="3">
                  <c:v>0.34010000000000001</c:v>
                </c:pt>
                <c:pt idx="4">
                  <c:v>0.40049000000000001</c:v>
                </c:pt>
                <c:pt idx="5">
                  <c:v>0.45144000000000001</c:v>
                </c:pt>
                <c:pt idx="6">
                  <c:v>0.49329000000000001</c:v>
                </c:pt>
                <c:pt idx="7">
                  <c:v>0.52644100000000005</c:v>
                </c:pt>
                <c:pt idx="8">
                  <c:v>0.55134399999999995</c:v>
                </c:pt>
                <c:pt idx="9">
                  <c:v>0.568492</c:v>
                </c:pt>
                <c:pt idx="10">
                  <c:v>0.57841100000000001</c:v>
                </c:pt>
                <c:pt idx="11">
                  <c:v>0.581654</c:v>
                </c:pt>
                <c:pt idx="12">
                  <c:v>0.578789</c:v>
                </c:pt>
                <c:pt idx="13">
                  <c:v>0.57039300000000004</c:v>
                </c:pt>
                <c:pt idx="14">
                  <c:v>0.55704900000000002</c:v>
                </c:pt>
                <c:pt idx="15">
                  <c:v>0.53933600000000004</c:v>
                </c:pt>
                <c:pt idx="16">
                  <c:v>0.51782399999999995</c:v>
                </c:pt>
                <c:pt idx="17">
                  <c:v>0.49306899999999998</c:v>
                </c:pt>
                <c:pt idx="18">
                  <c:v>0.465611</c:v>
                </c:pt>
                <c:pt idx="19">
                  <c:v>0.435969</c:v>
                </c:pt>
                <c:pt idx="20">
                  <c:v>0.40463500000000002</c:v>
                </c:pt>
                <c:pt idx="21">
                  <c:v>0.37207400000000002</c:v>
                </c:pt>
                <c:pt idx="22">
                  <c:v>0.33872400000000003</c:v>
                </c:pt>
                <c:pt idx="23">
                  <c:v>0.30498700000000001</c:v>
                </c:pt>
                <c:pt idx="24">
                  <c:v>0.27123700000000001</c:v>
                </c:pt>
                <c:pt idx="25">
                  <c:v>0.237812</c:v>
                </c:pt>
                <c:pt idx="26">
                  <c:v>0.205017</c:v>
                </c:pt>
                <c:pt idx="27">
                  <c:v>0.173124</c:v>
                </c:pt>
                <c:pt idx="28">
                  <c:v>0.14237</c:v>
                </c:pt>
                <c:pt idx="29">
                  <c:v>0.11296</c:v>
                </c:pt>
                <c:pt idx="30">
                  <c:v>8.5066699999999995E-2</c:v>
                </c:pt>
                <c:pt idx="31">
                  <c:v>5.8833700000000003E-2</c:v>
                </c:pt>
                <c:pt idx="32">
                  <c:v>3.43732E-2</c:v>
                </c:pt>
                <c:pt idx="33">
                  <c:v>1.17705E-2</c:v>
                </c:pt>
                <c:pt idx="34">
                  <c:v>-8.9157200000000002E-3</c:v>
                </c:pt>
                <c:pt idx="35">
                  <c:v>-2.7650999999999998E-2</c:v>
                </c:pt>
                <c:pt idx="36">
                  <c:v>-4.4423600000000001E-2</c:v>
                </c:pt>
                <c:pt idx="37">
                  <c:v>-5.9242400000000001E-2</c:v>
                </c:pt>
                <c:pt idx="38">
                  <c:v>-7.2135099999999994E-2</c:v>
                </c:pt>
                <c:pt idx="39">
                  <c:v>-8.3146100000000001E-2</c:v>
                </c:pt>
                <c:pt idx="40">
                  <c:v>-9.2334700000000006E-2</c:v>
                </c:pt>
                <c:pt idx="41">
                  <c:v>-9.9773000000000001E-2</c:v>
                </c:pt>
                <c:pt idx="42">
                  <c:v>-0.105544</c:v>
                </c:pt>
                <c:pt idx="43">
                  <c:v>-0.10974</c:v>
                </c:pt>
                <c:pt idx="44">
                  <c:v>-0.11246100000000001</c:v>
                </c:pt>
                <c:pt idx="45">
                  <c:v>-0.113813</c:v>
                </c:pt>
                <c:pt idx="46">
                  <c:v>-0.11390500000000001</c:v>
                </c:pt>
                <c:pt idx="47">
                  <c:v>-0.11285000000000001</c:v>
                </c:pt>
                <c:pt idx="48">
                  <c:v>-0.110761</c:v>
                </c:pt>
                <c:pt idx="49">
                  <c:v>-0.107752</c:v>
                </c:pt>
                <c:pt idx="50">
                  <c:v>-0.103937</c:v>
                </c:pt>
                <c:pt idx="51">
                  <c:v>-9.9425399999999997E-2</c:v>
                </c:pt>
                <c:pt idx="52">
                  <c:v>-9.4325900000000004E-2</c:v>
                </c:pt>
                <c:pt idx="53">
                  <c:v>-8.8742100000000004E-2</c:v>
                </c:pt>
                <c:pt idx="54">
                  <c:v>-8.2773299999999994E-2</c:v>
                </c:pt>
                <c:pt idx="55">
                  <c:v>-7.6514100000000002E-2</c:v>
                </c:pt>
                <c:pt idx="56">
                  <c:v>-7.0053000000000004E-2</c:v>
                </c:pt>
                <c:pt idx="57">
                  <c:v>-6.3472899999999999E-2</c:v>
                </c:pt>
                <c:pt idx="58">
                  <c:v>-5.6850299999999999E-2</c:v>
                </c:pt>
                <c:pt idx="59">
                  <c:v>-5.02552E-2</c:v>
                </c:pt>
                <c:pt idx="60">
                  <c:v>-4.3751100000000001E-2</c:v>
                </c:pt>
                <c:pt idx="61">
                  <c:v>-3.7394900000000002E-2</c:v>
                </c:pt>
                <c:pt idx="62">
                  <c:v>-3.1236799999999999E-2</c:v>
                </c:pt>
                <c:pt idx="63">
                  <c:v>-2.5320599999999999E-2</c:v>
                </c:pt>
                <c:pt idx="64">
                  <c:v>-1.9683599999999999E-2</c:v>
                </c:pt>
                <c:pt idx="65" formatCode="0.00E+00">
                  <c:v>-1.4357099999999999E-2</c:v>
                </c:pt>
                <c:pt idx="66">
                  <c:v>-9.3663700000000006E-3</c:v>
                </c:pt>
                <c:pt idx="67">
                  <c:v>-4.7311799999999998E-3</c:v>
                </c:pt>
                <c:pt idx="68">
                  <c:v>-4.65849E-4</c:v>
                </c:pt>
                <c:pt idx="69">
                  <c:v>3.4202600000000001E-3</c:v>
                </c:pt>
                <c:pt idx="70">
                  <c:v>6.9224200000000003E-3</c:v>
                </c:pt>
                <c:pt idx="71">
                  <c:v>1.0040200000000001E-2</c:v>
                </c:pt>
                <c:pt idx="72">
                  <c:v>1.2776900000000001E-2</c:v>
                </c:pt>
                <c:pt idx="73">
                  <c:v>1.51396E-2</c:v>
                </c:pt>
                <c:pt idx="74">
                  <c:v>1.7138199999999999E-2</c:v>
                </c:pt>
                <c:pt idx="75">
                  <c:v>1.87856E-2</c:v>
                </c:pt>
                <c:pt idx="76">
                  <c:v>2.0096800000000001E-2</c:v>
                </c:pt>
                <c:pt idx="77">
                  <c:v>2.10891E-2</c:v>
                </c:pt>
                <c:pt idx="78">
                  <c:v>2.1781200000000001E-2</c:v>
                </c:pt>
                <c:pt idx="79">
                  <c:v>2.21931E-2</c:v>
                </c:pt>
                <c:pt idx="80">
                  <c:v>2.2346100000000001E-2</c:v>
                </c:pt>
                <c:pt idx="81">
                  <c:v>2.2261900000000001E-2</c:v>
                </c:pt>
                <c:pt idx="82" formatCode="0.00E+00">
                  <c:v>2.1962599999999999E-2</c:v>
                </c:pt>
                <c:pt idx="83">
                  <c:v>2.1470599999999999E-2</c:v>
                </c:pt>
                <c:pt idx="84">
                  <c:v>2.0808199999999999E-2</c:v>
                </c:pt>
                <c:pt idx="85">
                  <c:v>1.9997299999999999E-2</c:v>
                </c:pt>
                <c:pt idx="86">
                  <c:v>1.9059400000000001E-2</c:v>
                </c:pt>
                <c:pt idx="87">
                  <c:v>1.8015400000000001E-2</c:v>
                </c:pt>
                <c:pt idx="88">
                  <c:v>1.68851E-2</c:v>
                </c:pt>
                <c:pt idx="89">
                  <c:v>1.5687699999999999E-2</c:v>
                </c:pt>
                <c:pt idx="90">
                  <c:v>1.4441300000000001E-2</c:v>
                </c:pt>
                <c:pt idx="91">
                  <c:v>1.3162500000000001E-2</c:v>
                </c:pt>
                <c:pt idx="92">
                  <c:v>1.1867300000000001E-2</c:v>
                </c:pt>
                <c:pt idx="93">
                  <c:v>1.05699E-2</c:v>
                </c:pt>
                <c:pt idx="94">
                  <c:v>9.2836299999999993E-3</c:v>
                </c:pt>
                <c:pt idx="95">
                  <c:v>8.0202699999999995E-3</c:v>
                </c:pt>
                <c:pt idx="96" formatCode="0.00E+00">
                  <c:v>6.7904100000000002E-3</c:v>
                </c:pt>
                <c:pt idx="97" formatCode="0.00E+00">
                  <c:v>5.6033200000000002E-3</c:v>
                </c:pt>
                <c:pt idx="98" formatCode="0.00E+00">
                  <c:v>4.4670500000000002E-3</c:v>
                </c:pt>
                <c:pt idx="99" formatCode="0.00E+00">
                  <c:v>3.3883699999999999E-3</c:v>
                </c:pt>
                <c:pt idx="100" formatCode="0.00E+00">
                  <c:v>2.37288E-3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7D-44C1-80D9-167778C601D8}"/>
            </c:ext>
          </c:extLst>
        </c:ser>
        <c:ser>
          <c:idx val="1"/>
          <c:order val="1"/>
          <c:tx>
            <c:v>Backward Euler</c:v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BckEuler!$D$2:$D$102</c:f>
              <c:numCache>
                <c:formatCode>General</c:formatCode>
                <c:ptCount val="101"/>
                <c:pt idx="0">
                  <c:v>9.0090100000000006E-2</c:v>
                </c:pt>
                <c:pt idx="1">
                  <c:v>0.17044100000000001</c:v>
                </c:pt>
                <c:pt idx="2">
                  <c:v>0.24129300000000001</c:v>
                </c:pt>
                <c:pt idx="3">
                  <c:v>0.30295</c:v>
                </c:pt>
                <c:pt idx="4">
                  <c:v>0.35576799999999997</c:v>
                </c:pt>
                <c:pt idx="5">
                  <c:v>0.40014699999999997</c:v>
                </c:pt>
                <c:pt idx="6">
                  <c:v>0.43652200000000002</c:v>
                </c:pt>
                <c:pt idx="7">
                  <c:v>0.46536</c:v>
                </c:pt>
                <c:pt idx="8">
                  <c:v>0.48714800000000003</c:v>
                </c:pt>
                <c:pt idx="9">
                  <c:v>0.50238799999999995</c:v>
                </c:pt>
                <c:pt idx="10">
                  <c:v>0.51159200000000005</c:v>
                </c:pt>
                <c:pt idx="11">
                  <c:v>0.51527500000000004</c:v>
                </c:pt>
                <c:pt idx="12">
                  <c:v>0.51395100000000005</c:v>
                </c:pt>
                <c:pt idx="13">
                  <c:v>0.508127</c:v>
                </c:pt>
                <c:pt idx="14">
                  <c:v>0.498303</c:v>
                </c:pt>
                <c:pt idx="15">
                  <c:v>0.48496400000000001</c:v>
                </c:pt>
                <c:pt idx="16">
                  <c:v>0.46857700000000002</c:v>
                </c:pt>
                <c:pt idx="17">
                  <c:v>0.44959300000000002</c:v>
                </c:pt>
                <c:pt idx="18">
                  <c:v>0.42843999999999999</c:v>
                </c:pt>
                <c:pt idx="19">
                  <c:v>0.40552300000000002</c:v>
                </c:pt>
                <c:pt idx="20">
                  <c:v>0.38122400000000001</c:v>
                </c:pt>
                <c:pt idx="21">
                  <c:v>0.35589799999999999</c:v>
                </c:pt>
                <c:pt idx="22">
                  <c:v>0.329876</c:v>
                </c:pt>
                <c:pt idx="23">
                  <c:v>0.30346099999999998</c:v>
                </c:pt>
                <c:pt idx="24">
                  <c:v>0.27692899999999998</c:v>
                </c:pt>
                <c:pt idx="25">
                  <c:v>0.25053199999999998</c:v>
                </c:pt>
                <c:pt idx="26">
                  <c:v>0.224494</c:v>
                </c:pt>
                <c:pt idx="27">
                  <c:v>0.199014</c:v>
                </c:pt>
                <c:pt idx="28">
                  <c:v>0.174266</c:v>
                </c:pt>
                <c:pt idx="29">
                  <c:v>0.15040000000000001</c:v>
                </c:pt>
                <c:pt idx="30">
                  <c:v>0.12754499999999999</c:v>
                </c:pt>
                <c:pt idx="31">
                  <c:v>0.105805</c:v>
                </c:pt>
                <c:pt idx="32">
                  <c:v>8.5267099999999998E-2</c:v>
                </c:pt>
                <c:pt idx="33">
                  <c:v>6.5995899999999996E-2</c:v>
                </c:pt>
                <c:pt idx="34">
                  <c:v>4.8039900000000003E-2</c:v>
                </c:pt>
                <c:pt idx="35">
                  <c:v>3.14305E-2</c:v>
                </c:pt>
                <c:pt idx="36">
                  <c:v>1.6183900000000001E-2</c:v>
                </c:pt>
                <c:pt idx="37">
                  <c:v>2.30247E-3</c:v>
                </c:pt>
                <c:pt idx="38">
                  <c:v>-1.02241E-2</c:v>
                </c:pt>
                <c:pt idx="39">
                  <c:v>-2.1417100000000001E-2</c:v>
                </c:pt>
                <c:pt idx="40">
                  <c:v>-3.1308000000000002E-2</c:v>
                </c:pt>
                <c:pt idx="41">
                  <c:v>-3.9936699999999999E-2</c:v>
                </c:pt>
                <c:pt idx="42">
                  <c:v>-4.7350499999999997E-2</c:v>
                </c:pt>
                <c:pt idx="43">
                  <c:v>-5.3602999999999998E-2</c:v>
                </c:pt>
                <c:pt idx="44">
                  <c:v>-5.8753E-2</c:v>
                </c:pt>
                <c:pt idx="45">
                  <c:v>-6.2863299999999997E-2</c:v>
                </c:pt>
                <c:pt idx="46">
                  <c:v>-6.59999E-2</c:v>
                </c:pt>
                <c:pt idx="47">
                  <c:v>-6.8231100000000003E-2</c:v>
                </c:pt>
                <c:pt idx="48">
                  <c:v>-6.9626499999999994E-2</c:v>
                </c:pt>
                <c:pt idx="49">
                  <c:v>-7.0256399999999997E-2</c:v>
                </c:pt>
                <c:pt idx="50">
                  <c:v>-7.0190900000000001E-2</c:v>
                </c:pt>
                <c:pt idx="51">
                  <c:v>-6.9499500000000006E-2</c:v>
                </c:pt>
                <c:pt idx="52">
                  <c:v>-6.8250599999999995E-2</c:v>
                </c:pt>
                <c:pt idx="53">
                  <c:v>-6.65105E-2</c:v>
                </c:pt>
                <c:pt idx="54">
                  <c:v>-6.4343700000000004E-2</c:v>
                </c:pt>
                <c:pt idx="55">
                  <c:v>-6.1811900000000003E-2</c:v>
                </c:pt>
                <c:pt idx="56">
                  <c:v>-5.8974199999999997E-2</c:v>
                </c:pt>
                <c:pt idx="57">
                  <c:v>-5.5886400000000003E-2</c:v>
                </c:pt>
                <c:pt idx="58">
                  <c:v>-5.2601099999999998E-2</c:v>
                </c:pt>
                <c:pt idx="59">
                  <c:v>-4.9167500000000003E-2</c:v>
                </c:pt>
                <c:pt idx="60">
                  <c:v>-4.5631199999999997E-2</c:v>
                </c:pt>
                <c:pt idx="61">
                  <c:v>-4.2034200000000001E-2</c:v>
                </c:pt>
                <c:pt idx="62">
                  <c:v>-3.8415100000000001E-2</c:v>
                </c:pt>
                <c:pt idx="63">
                  <c:v>-3.4808499999999999E-2</c:v>
                </c:pt>
                <c:pt idx="64">
                  <c:v>-3.1245700000000001E-2</c:v>
                </c:pt>
                <c:pt idx="65">
                  <c:v>-2.7754500000000001E-2</c:v>
                </c:pt>
                <c:pt idx="66">
                  <c:v>-2.4359200000000001E-2</c:v>
                </c:pt>
                <c:pt idx="67">
                  <c:v>-2.1080999999999999E-2</c:v>
                </c:pt>
                <c:pt idx="68">
                  <c:v>-1.7937700000000001E-2</c:v>
                </c:pt>
                <c:pt idx="69">
                  <c:v>-1.4944300000000001E-2</c:v>
                </c:pt>
                <c:pt idx="70">
                  <c:v>-1.2112899999999999E-2</c:v>
                </c:pt>
                <c:pt idx="71">
                  <c:v>-9.45294E-3</c:v>
                </c:pt>
                <c:pt idx="72">
                  <c:v>-6.9714499999999997E-3</c:v>
                </c:pt>
                <c:pt idx="73">
                  <c:v>-4.6730599999999997E-3</c:v>
                </c:pt>
                <c:pt idx="74">
                  <c:v>-2.5603499999999999E-3</c:v>
                </c:pt>
                <c:pt idx="75">
                  <c:v>-6.3393100000000001E-4</c:v>
                </c:pt>
                <c:pt idx="76">
                  <c:v>1.1072899999999999E-3</c:v>
                </c:pt>
                <c:pt idx="77">
                  <c:v>2.6659800000000001E-3</c:v>
                </c:pt>
                <c:pt idx="78">
                  <c:v>4.0461899999999999E-3</c:v>
                </c:pt>
                <c:pt idx="79">
                  <c:v>5.2531699999999997E-3</c:v>
                </c:pt>
                <c:pt idx="80">
                  <c:v>6.2932099999999996E-3</c:v>
                </c:pt>
                <c:pt idx="81">
                  <c:v>7.1734900000000002E-3</c:v>
                </c:pt>
                <c:pt idx="82">
                  <c:v>7.9019099999999998E-3</c:v>
                </c:pt>
                <c:pt idx="83">
                  <c:v>8.48695E-3</c:v>
                </c:pt>
                <c:pt idx="84">
                  <c:v>8.9375600000000006E-3</c:v>
                </c:pt>
                <c:pt idx="85">
                  <c:v>9.2629900000000005E-3</c:v>
                </c:pt>
                <c:pt idx="86">
                  <c:v>9.4727300000000004E-3</c:v>
                </c:pt>
                <c:pt idx="87" formatCode="0.00E+00">
                  <c:v>9.5763399999999992E-3</c:v>
                </c:pt>
                <c:pt idx="88">
                  <c:v>9.5834100000000005E-3</c:v>
                </c:pt>
                <c:pt idx="89">
                  <c:v>9.5034400000000002E-3</c:v>
                </c:pt>
                <c:pt idx="90">
                  <c:v>9.3457799999999997E-3</c:v>
                </c:pt>
                <c:pt idx="91">
                  <c:v>9.1195400000000006E-3</c:v>
                </c:pt>
                <c:pt idx="92">
                  <c:v>8.8335700000000007E-3</c:v>
                </c:pt>
                <c:pt idx="93">
                  <c:v>8.4963599999999997E-3</c:v>
                </c:pt>
                <c:pt idx="94">
                  <c:v>8.1160199999999998E-3</c:v>
                </c:pt>
                <c:pt idx="95">
                  <c:v>7.7002499999999996E-3</c:v>
                </c:pt>
                <c:pt idx="96">
                  <c:v>7.2563200000000001E-3</c:v>
                </c:pt>
                <c:pt idx="97">
                  <c:v>6.7910100000000001E-3</c:v>
                </c:pt>
                <c:pt idx="98">
                  <c:v>6.3106200000000003E-3</c:v>
                </c:pt>
                <c:pt idx="99">
                  <c:v>5.8209899999999998E-3</c:v>
                </c:pt>
                <c:pt idx="100">
                  <c:v>5.3274500000000001E-3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37D-44C1-80D9-167778C601D8}"/>
            </c:ext>
          </c:extLst>
        </c:ser>
        <c:ser>
          <c:idx val="2"/>
          <c:order val="2"/>
          <c:tx>
            <c:v>Trapzoidal</c:v>
          </c:tx>
          <c:spPr>
            <a:ln w="952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Trap!$D$2:$D$102</c:f>
              <c:numCache>
                <c:formatCode>General</c:formatCode>
                <c:ptCount val="101"/>
                <c:pt idx="0">
                  <c:v>9.5011899999999996E-2</c:v>
                </c:pt>
                <c:pt idx="1">
                  <c:v>0.180094</c:v>
                </c:pt>
                <c:pt idx="2">
                  <c:v>0.25538100000000002</c:v>
                </c:pt>
                <c:pt idx="3">
                  <c:v>0.32108799999999998</c:v>
                </c:pt>
                <c:pt idx="4">
                  <c:v>0.377502</c:v>
                </c:pt>
                <c:pt idx="5">
                  <c:v>0.42496899999999999</c:v>
                </c:pt>
                <c:pt idx="6">
                  <c:v>0.46388800000000002</c:v>
                </c:pt>
                <c:pt idx="7">
                  <c:v>0.49470199999999998</c:v>
                </c:pt>
                <c:pt idx="8">
                  <c:v>0.51788900000000004</c:v>
                </c:pt>
                <c:pt idx="9">
                  <c:v>0.53395099999999995</c:v>
                </c:pt>
                <c:pt idx="10">
                  <c:v>0.54341399999999995</c:v>
                </c:pt>
                <c:pt idx="11">
                  <c:v>0.54681599999999997</c:v>
                </c:pt>
                <c:pt idx="12">
                  <c:v>0.54469800000000002</c:v>
                </c:pt>
                <c:pt idx="13">
                  <c:v>0.53760699999999995</c:v>
                </c:pt>
                <c:pt idx="14">
                  <c:v>0.52608100000000002</c:v>
                </c:pt>
                <c:pt idx="15">
                  <c:v>0.51065199999999999</c:v>
                </c:pt>
                <c:pt idx="16">
                  <c:v>0.49183700000000002</c:v>
                </c:pt>
                <c:pt idx="17">
                  <c:v>0.47013700000000003</c:v>
                </c:pt>
                <c:pt idx="18">
                  <c:v>0.44603100000000001</c:v>
                </c:pt>
                <c:pt idx="19">
                  <c:v>0.41997899999999999</c:v>
                </c:pt>
                <c:pt idx="20">
                  <c:v>0.39241100000000001</c:v>
                </c:pt>
                <c:pt idx="21">
                  <c:v>0.363734</c:v>
                </c:pt>
                <c:pt idx="22">
                  <c:v>0.33432600000000001</c:v>
                </c:pt>
                <c:pt idx="23">
                  <c:v>0.304535</c:v>
                </c:pt>
                <c:pt idx="24">
                  <c:v>0.27468199999999998</c:v>
                </c:pt>
                <c:pt idx="25">
                  <c:v>0.245055</c:v>
                </c:pt>
                <c:pt idx="26">
                  <c:v>0.21591399999999999</c:v>
                </c:pt>
                <c:pt idx="27">
                  <c:v>0.18749099999999999</c:v>
                </c:pt>
                <c:pt idx="28">
                  <c:v>0.15998699999999999</c:v>
                </c:pt>
                <c:pt idx="29">
                  <c:v>0.133577</c:v>
                </c:pt>
                <c:pt idx="30">
                  <c:v>0.108406</c:v>
                </c:pt>
                <c:pt idx="31">
                  <c:v>8.4597000000000006E-2</c:v>
                </c:pt>
                <c:pt idx="32">
                  <c:v>6.2246299999999997E-2</c:v>
                </c:pt>
                <c:pt idx="33">
                  <c:v>4.1427699999999998E-2</c:v>
                </c:pt>
                <c:pt idx="34">
                  <c:v>2.2193600000000001E-2</c:v>
                </c:pt>
                <c:pt idx="35">
                  <c:v>4.57604E-3</c:v>
                </c:pt>
                <c:pt idx="36">
                  <c:v>-1.14111E-2</c:v>
                </c:pt>
                <c:pt idx="37">
                  <c:v>-2.57708E-2</c:v>
                </c:pt>
                <c:pt idx="38">
                  <c:v>-3.8521399999999997E-2</c:v>
                </c:pt>
                <c:pt idx="39">
                  <c:v>-4.9694500000000003E-2</c:v>
                </c:pt>
                <c:pt idx="40">
                  <c:v>-5.9333900000000002E-2</c:v>
                </c:pt>
                <c:pt idx="41">
                  <c:v>-6.7493600000000001E-2</c:v>
                </c:pt>
                <c:pt idx="42">
                  <c:v>-7.4236800000000006E-2</c:v>
                </c:pt>
                <c:pt idx="43">
                  <c:v>-7.9633999999999996E-2</c:v>
                </c:pt>
                <c:pt idx="44">
                  <c:v>-8.3761799999999997E-2</c:v>
                </c:pt>
                <c:pt idx="45">
                  <c:v>-8.6701600000000004E-2</c:v>
                </c:pt>
                <c:pt idx="46">
                  <c:v>-8.85383E-2</c:v>
                </c:pt>
                <c:pt idx="47">
                  <c:v>-8.93592E-2</c:v>
                </c:pt>
                <c:pt idx="48">
                  <c:v>-8.9253100000000002E-2</c:v>
                </c:pt>
                <c:pt idx="49">
                  <c:v>-8.8309100000000001E-2</c:v>
                </c:pt>
                <c:pt idx="50">
                  <c:v>-8.6615800000000007E-2</c:v>
                </c:pt>
                <c:pt idx="51">
                  <c:v>-8.4260399999999999E-2</c:v>
                </c:pt>
                <c:pt idx="52">
                  <c:v>-8.1328200000000003E-2</c:v>
                </c:pt>
                <c:pt idx="53">
                  <c:v>-7.7901899999999996E-2</c:v>
                </c:pt>
                <c:pt idx="54">
                  <c:v>-7.4060899999999999E-2</c:v>
                </c:pt>
                <c:pt idx="55">
                  <c:v>-6.9881299999999993E-2</c:v>
                </c:pt>
                <c:pt idx="56">
                  <c:v>-6.5434800000000001E-2</c:v>
                </c:pt>
                <c:pt idx="57">
                  <c:v>-6.0789000000000003E-2</c:v>
                </c:pt>
                <c:pt idx="58">
                  <c:v>-5.6007099999999997E-2</c:v>
                </c:pt>
                <c:pt idx="59">
                  <c:v>-5.1147400000000003E-2</c:v>
                </c:pt>
                <c:pt idx="60">
                  <c:v>-4.6263499999999999E-2</c:v>
                </c:pt>
                <c:pt idx="61">
                  <c:v>-4.1404000000000003E-2</c:v>
                </c:pt>
                <c:pt idx="62">
                  <c:v>-3.6612899999999997E-2</c:v>
                </c:pt>
                <c:pt idx="63">
                  <c:v>-3.1929100000000002E-2</c:v>
                </c:pt>
                <c:pt idx="64">
                  <c:v>-2.7386899999999999E-2</c:v>
                </c:pt>
                <c:pt idx="65">
                  <c:v>-2.3016100000000001E-2</c:v>
                </c:pt>
                <c:pt idx="66">
                  <c:v>-1.8841900000000002E-2</c:v>
                </c:pt>
                <c:pt idx="67">
                  <c:v>-1.4885300000000001E-2</c:v>
                </c:pt>
                <c:pt idx="68">
                  <c:v>-1.11632E-2</c:v>
                </c:pt>
                <c:pt idx="69">
                  <c:v>-7.6886599999999999E-3</c:v>
                </c:pt>
                <c:pt idx="70">
                  <c:v>-4.4711899999999999E-3</c:v>
                </c:pt>
                <c:pt idx="71">
                  <c:v>-1.51694E-3</c:v>
                </c:pt>
                <c:pt idx="72">
                  <c:v>1.1710399999999999E-3</c:v>
                </c:pt>
                <c:pt idx="73">
                  <c:v>3.5925000000000002E-3</c:v>
                </c:pt>
                <c:pt idx="74">
                  <c:v>5.7497599999999996E-3</c:v>
                </c:pt>
                <c:pt idx="75">
                  <c:v>7.6474200000000003E-3</c:v>
                </c:pt>
                <c:pt idx="76">
                  <c:v>9.2921199999999992E-3</c:v>
                </c:pt>
                <c:pt idx="77">
                  <c:v>1.06923E-2</c:v>
                </c:pt>
                <c:pt idx="78">
                  <c:v>1.18578E-2</c:v>
                </c:pt>
                <c:pt idx="79">
                  <c:v>1.2799899999999999E-2</c:v>
                </c:pt>
                <c:pt idx="80">
                  <c:v>1.35309E-2</c:v>
                </c:pt>
                <c:pt idx="81">
                  <c:v>1.4063900000000001E-2</c:v>
                </c:pt>
                <c:pt idx="82">
                  <c:v>1.4412599999999999E-2</c:v>
                </c:pt>
                <c:pt idx="83">
                  <c:v>1.45913E-2</c:v>
                </c:pt>
                <c:pt idx="84">
                  <c:v>1.46143E-2</c:v>
                </c:pt>
                <c:pt idx="85">
                  <c:v>1.44963E-2</c:v>
                </c:pt>
                <c:pt idx="86">
                  <c:v>1.42518E-2</c:v>
                </c:pt>
                <c:pt idx="87" formatCode="0.00E+00">
                  <c:v>1.3895100000000001E-2</c:v>
                </c:pt>
                <c:pt idx="88">
                  <c:v>1.3440300000000001E-2</c:v>
                </c:pt>
                <c:pt idx="89">
                  <c:v>1.2900999999999999E-2</c:v>
                </c:pt>
                <c:pt idx="90">
                  <c:v>1.2290300000000001E-2</c:v>
                </c:pt>
                <c:pt idx="91">
                  <c:v>1.16209E-2</c:v>
                </c:pt>
                <c:pt idx="92">
                  <c:v>1.09047E-2</c:v>
                </c:pt>
                <c:pt idx="93">
                  <c:v>1.0153000000000001E-2</c:v>
                </c:pt>
                <c:pt idx="94">
                  <c:v>9.3761499999999998E-3</c:v>
                </c:pt>
                <c:pt idx="95">
                  <c:v>8.5840599999999993E-3</c:v>
                </c:pt>
                <c:pt idx="96">
                  <c:v>7.7856799999999997E-3</c:v>
                </c:pt>
                <c:pt idx="97">
                  <c:v>6.9891700000000003E-3</c:v>
                </c:pt>
                <c:pt idx="98">
                  <c:v>6.2019400000000004E-3</c:v>
                </c:pt>
                <c:pt idx="99">
                  <c:v>5.43057E-3</c:v>
                </c:pt>
                <c:pt idx="100">
                  <c:v>4.6809E-3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37D-44C1-80D9-167778C60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8920944"/>
        <c:axId val="598921928"/>
      </c:scatterChart>
      <c:valAx>
        <c:axId val="598920944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921928"/>
        <c:crossesAt val="-0.2"/>
        <c:crossBetween val="midCat"/>
      </c:valAx>
      <c:valAx>
        <c:axId val="598921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Amps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920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iL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Forward Euler</c:v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FwdEuler!$Q$2:$Q$1002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FwdEuler!$R$2:$R$1002</c:f>
              <c:numCache>
                <c:formatCode>General</c:formatCode>
                <c:ptCount val="1001"/>
                <c:pt idx="0">
                  <c:v>0.01</c:v>
                </c:pt>
                <c:pt idx="1">
                  <c:v>1.9900000000000001E-2</c:v>
                </c:pt>
                <c:pt idx="2">
                  <c:v>2.9700000000000001E-2</c:v>
                </c:pt>
                <c:pt idx="3">
                  <c:v>3.9399999999999998E-2</c:v>
                </c:pt>
                <c:pt idx="4">
                  <c:v>4.9000000000000002E-2</c:v>
                </c:pt>
                <c:pt idx="5">
                  <c:v>5.8500099999999999E-2</c:v>
                </c:pt>
                <c:pt idx="6">
                  <c:v>6.7900299999999997E-2</c:v>
                </c:pt>
                <c:pt idx="7">
                  <c:v>7.7200699999999997E-2</c:v>
                </c:pt>
                <c:pt idx="8">
                  <c:v>8.6401199999999997E-2</c:v>
                </c:pt>
                <c:pt idx="9">
                  <c:v>9.5502100000000006E-2</c:v>
                </c:pt>
                <c:pt idx="10">
                  <c:v>0.104503</c:v>
                </c:pt>
                <c:pt idx="11">
                  <c:v>0.11340500000000001</c:v>
                </c:pt>
                <c:pt idx="12">
                  <c:v>0.122207</c:v>
                </c:pt>
                <c:pt idx="13">
                  <c:v>0.13091</c:v>
                </c:pt>
                <c:pt idx="14">
                  <c:v>0.139513</c:v>
                </c:pt>
                <c:pt idx="15">
                  <c:v>0.14801800000000001</c:v>
                </c:pt>
                <c:pt idx="16">
                  <c:v>0.15642300000000001</c:v>
                </c:pt>
                <c:pt idx="17">
                  <c:v>0.16472999999999999</c:v>
                </c:pt>
                <c:pt idx="18">
                  <c:v>0.17293800000000001</c:v>
                </c:pt>
                <c:pt idx="19">
                  <c:v>0.18104700000000001</c:v>
                </c:pt>
                <c:pt idx="20">
                  <c:v>0.189058</c:v>
                </c:pt>
                <c:pt idx="21">
                  <c:v>0.19697100000000001</c:v>
                </c:pt>
                <c:pt idx="22">
                  <c:v>0.20478499999999999</c:v>
                </c:pt>
                <c:pt idx="23">
                  <c:v>0.212502</c:v>
                </c:pt>
                <c:pt idx="24">
                  <c:v>0.22012100000000001</c:v>
                </c:pt>
                <c:pt idx="25">
                  <c:v>0.22764300000000001</c:v>
                </c:pt>
                <c:pt idx="26">
                  <c:v>0.235067</c:v>
                </c:pt>
                <c:pt idx="27">
                  <c:v>0.242395</c:v>
                </c:pt>
                <c:pt idx="28">
                  <c:v>0.24962599999999999</c:v>
                </c:pt>
                <c:pt idx="29">
                  <c:v>0.25675999999999999</c:v>
                </c:pt>
                <c:pt idx="30">
                  <c:v>0.26379799999999998</c:v>
                </c:pt>
                <c:pt idx="31">
                  <c:v>0.27073900000000001</c:v>
                </c:pt>
                <c:pt idx="32">
                  <c:v>0.277586</c:v>
                </c:pt>
                <c:pt idx="33">
                  <c:v>0.28433599999999998</c:v>
                </c:pt>
                <c:pt idx="34">
                  <c:v>0.290991</c:v>
                </c:pt>
                <c:pt idx="35">
                  <c:v>0.29755100000000001</c:v>
                </c:pt>
                <c:pt idx="36">
                  <c:v>0.30401699999999998</c:v>
                </c:pt>
                <c:pt idx="37">
                  <c:v>0.310388</c:v>
                </c:pt>
                <c:pt idx="38">
                  <c:v>0.31666499999999997</c:v>
                </c:pt>
                <c:pt idx="39">
                  <c:v>0.32284800000000002</c:v>
                </c:pt>
                <c:pt idx="40">
                  <c:v>0.32893800000000001</c:v>
                </c:pt>
                <c:pt idx="41">
                  <c:v>0.33493400000000001</c:v>
                </c:pt>
                <c:pt idx="42">
                  <c:v>0.34083799999999997</c:v>
                </c:pt>
                <c:pt idx="43">
                  <c:v>0.34664899999999998</c:v>
                </c:pt>
                <c:pt idx="44">
                  <c:v>0.35236800000000001</c:v>
                </c:pt>
                <c:pt idx="45">
                  <c:v>0.35799500000000001</c:v>
                </c:pt>
                <c:pt idx="46">
                  <c:v>0.36353099999999999</c:v>
                </c:pt>
                <c:pt idx="47">
                  <c:v>0.368975</c:v>
                </c:pt>
                <c:pt idx="48">
                  <c:v>0.37432900000000002</c:v>
                </c:pt>
                <c:pt idx="49">
                  <c:v>0.37959199999999998</c:v>
                </c:pt>
                <c:pt idx="50">
                  <c:v>0.38476500000000002</c:v>
                </c:pt>
                <c:pt idx="51">
                  <c:v>0.389849</c:v>
                </c:pt>
                <c:pt idx="52">
                  <c:v>0.394843</c:v>
                </c:pt>
                <c:pt idx="53">
                  <c:v>0.39974799999999999</c:v>
                </c:pt>
                <c:pt idx="54">
                  <c:v>0.40456500000000001</c:v>
                </c:pt>
                <c:pt idx="55">
                  <c:v>0.40929300000000002</c:v>
                </c:pt>
                <c:pt idx="56">
                  <c:v>0.41393400000000002</c:v>
                </c:pt>
                <c:pt idx="57">
                  <c:v>0.418487</c:v>
                </c:pt>
                <c:pt idx="58">
                  <c:v>0.422954</c:v>
                </c:pt>
                <c:pt idx="59">
                  <c:v>0.42733399999999999</c:v>
                </c:pt>
                <c:pt idx="60">
                  <c:v>0.43162800000000001</c:v>
                </c:pt>
                <c:pt idx="61">
                  <c:v>0.435836</c:v>
                </c:pt>
                <c:pt idx="62">
                  <c:v>0.43995899999999999</c:v>
                </c:pt>
                <c:pt idx="63">
                  <c:v>0.44399699999999998</c:v>
                </c:pt>
                <c:pt idx="64">
                  <c:v>0.44795099999999999</c:v>
                </c:pt>
                <c:pt idx="65">
                  <c:v>0.45182099999999997</c:v>
                </c:pt>
                <c:pt idx="66">
                  <c:v>0.45560699999999998</c:v>
                </c:pt>
                <c:pt idx="67">
                  <c:v>0.45931</c:v>
                </c:pt>
                <c:pt idx="68">
                  <c:v>0.46293099999999998</c:v>
                </c:pt>
                <c:pt idx="69">
                  <c:v>0.46647</c:v>
                </c:pt>
                <c:pt idx="70">
                  <c:v>0.46992699999999998</c:v>
                </c:pt>
                <c:pt idx="71">
                  <c:v>0.473302</c:v>
                </c:pt>
                <c:pt idx="72">
                  <c:v>0.47659699999999999</c:v>
                </c:pt>
                <c:pt idx="73">
                  <c:v>0.47981200000000002</c:v>
                </c:pt>
                <c:pt idx="74">
                  <c:v>0.48294700000000002</c:v>
                </c:pt>
                <c:pt idx="75">
                  <c:v>0.48600199999999999</c:v>
                </c:pt>
                <c:pt idx="76">
                  <c:v>0.488979</c:v>
                </c:pt>
                <c:pt idx="77">
                  <c:v>0.49187700000000001</c:v>
                </c:pt>
                <c:pt idx="78">
                  <c:v>0.49469800000000003</c:v>
                </c:pt>
                <c:pt idx="79">
                  <c:v>0.49744100000000002</c:v>
                </c:pt>
                <c:pt idx="80">
                  <c:v>0.50010699999999997</c:v>
                </c:pt>
                <c:pt idx="81">
                  <c:v>0.50269699999999995</c:v>
                </c:pt>
                <c:pt idx="82">
                  <c:v>0.50521000000000005</c:v>
                </c:pt>
                <c:pt idx="83">
                  <c:v>0.50764900000000002</c:v>
                </c:pt>
                <c:pt idx="84">
                  <c:v>0.51001200000000002</c:v>
                </c:pt>
                <c:pt idx="85">
                  <c:v>0.51230100000000001</c:v>
                </c:pt>
                <c:pt idx="86">
                  <c:v>0.514517</c:v>
                </c:pt>
                <c:pt idx="87">
                  <c:v>0.51665799999999995</c:v>
                </c:pt>
                <c:pt idx="88">
                  <c:v>0.51872700000000005</c:v>
                </c:pt>
                <c:pt idx="89">
                  <c:v>0.52072399999999996</c:v>
                </c:pt>
                <c:pt idx="90">
                  <c:v>0.52264900000000003</c:v>
                </c:pt>
                <c:pt idx="91">
                  <c:v>0.52450200000000002</c:v>
                </c:pt>
                <c:pt idx="92">
                  <c:v>0.526285</c:v>
                </c:pt>
                <c:pt idx="93">
                  <c:v>0.52799700000000005</c:v>
                </c:pt>
                <c:pt idx="94">
                  <c:v>0.52964</c:v>
                </c:pt>
                <c:pt idx="95">
                  <c:v>0.53121300000000005</c:v>
                </c:pt>
                <c:pt idx="96">
                  <c:v>0.53271800000000002</c:v>
                </c:pt>
                <c:pt idx="97">
                  <c:v>0.53415400000000002</c:v>
                </c:pt>
                <c:pt idx="98">
                  <c:v>0.53552299999999997</c:v>
                </c:pt>
                <c:pt idx="99">
                  <c:v>0.536825</c:v>
                </c:pt>
                <c:pt idx="100">
                  <c:v>0.53805999999999998</c:v>
                </c:pt>
                <c:pt idx="101">
                  <c:v>0.53922999999999999</c:v>
                </c:pt>
                <c:pt idx="102">
                  <c:v>0.54033299999999995</c:v>
                </c:pt>
                <c:pt idx="103">
                  <c:v>0.54137199999999996</c:v>
                </c:pt>
                <c:pt idx="104">
                  <c:v>0.54234599999999999</c:v>
                </c:pt>
                <c:pt idx="105">
                  <c:v>0.54325699999999999</c:v>
                </c:pt>
                <c:pt idx="106">
                  <c:v>0.54410400000000003</c:v>
                </c:pt>
                <c:pt idx="107">
                  <c:v>0.54488800000000004</c:v>
                </c:pt>
                <c:pt idx="108">
                  <c:v>0.54561000000000004</c:v>
                </c:pt>
                <c:pt idx="109">
                  <c:v>0.54627000000000003</c:v>
                </c:pt>
                <c:pt idx="110">
                  <c:v>0.54686999999999997</c:v>
                </c:pt>
                <c:pt idx="111">
                  <c:v>0.54740800000000001</c:v>
                </c:pt>
                <c:pt idx="112">
                  <c:v>0.54788700000000001</c:v>
                </c:pt>
                <c:pt idx="113">
                  <c:v>0.54830500000000004</c:v>
                </c:pt>
                <c:pt idx="114">
                  <c:v>0.54866499999999996</c:v>
                </c:pt>
                <c:pt idx="115">
                  <c:v>0.54896699999999998</c:v>
                </c:pt>
                <c:pt idx="116">
                  <c:v>0.549211</c:v>
                </c:pt>
                <c:pt idx="117">
                  <c:v>0.54939700000000002</c:v>
                </c:pt>
                <c:pt idx="118">
                  <c:v>0.54952599999999996</c:v>
                </c:pt>
                <c:pt idx="119">
                  <c:v>0.54959999999999998</c:v>
                </c:pt>
                <c:pt idx="120">
                  <c:v>0.54961700000000002</c:v>
                </c:pt>
                <c:pt idx="121">
                  <c:v>0.54957999999999996</c:v>
                </c:pt>
                <c:pt idx="122">
                  <c:v>0.54948799999999998</c:v>
                </c:pt>
                <c:pt idx="123">
                  <c:v>0.549342</c:v>
                </c:pt>
                <c:pt idx="124">
                  <c:v>0.54914200000000002</c:v>
                </c:pt>
                <c:pt idx="125">
                  <c:v>0.54888899999999996</c:v>
                </c:pt>
                <c:pt idx="126">
                  <c:v>0.54858399999999996</c:v>
                </c:pt>
                <c:pt idx="127">
                  <c:v>0.54822800000000005</c:v>
                </c:pt>
                <c:pt idx="128">
                  <c:v>0.54781999999999997</c:v>
                </c:pt>
                <c:pt idx="129">
                  <c:v>0.54736099999999999</c:v>
                </c:pt>
                <c:pt idx="130">
                  <c:v>0.546852</c:v>
                </c:pt>
                <c:pt idx="131">
                  <c:v>0.54629300000000003</c:v>
                </c:pt>
                <c:pt idx="132">
                  <c:v>0.54568499999999998</c:v>
                </c:pt>
                <c:pt idx="133">
                  <c:v>0.54502899999999999</c:v>
                </c:pt>
                <c:pt idx="134">
                  <c:v>0.54432499999999995</c:v>
                </c:pt>
                <c:pt idx="135">
                  <c:v>0.54357299999999997</c:v>
                </c:pt>
                <c:pt idx="136">
                  <c:v>0.54277399999999998</c:v>
                </c:pt>
                <c:pt idx="137">
                  <c:v>0.54192899999999999</c:v>
                </c:pt>
                <c:pt idx="138">
                  <c:v>0.54103800000000002</c:v>
                </c:pt>
                <c:pt idx="139">
                  <c:v>0.54010199999999997</c:v>
                </c:pt>
                <c:pt idx="140">
                  <c:v>0.53912099999999996</c:v>
                </c:pt>
                <c:pt idx="141">
                  <c:v>0.53809600000000002</c:v>
                </c:pt>
                <c:pt idx="142">
                  <c:v>0.53702700000000003</c:v>
                </c:pt>
                <c:pt idx="143">
                  <c:v>0.53591500000000003</c:v>
                </c:pt>
                <c:pt idx="144">
                  <c:v>0.53476100000000004</c:v>
                </c:pt>
                <c:pt idx="145">
                  <c:v>0.53356400000000004</c:v>
                </c:pt>
                <c:pt idx="146">
                  <c:v>0.53232599999999997</c:v>
                </c:pt>
                <c:pt idx="147">
                  <c:v>0.53104700000000005</c:v>
                </c:pt>
                <c:pt idx="148">
                  <c:v>0.52972799999999998</c:v>
                </c:pt>
                <c:pt idx="149">
                  <c:v>0.52836799999999995</c:v>
                </c:pt>
                <c:pt idx="150">
                  <c:v>0.52697000000000005</c:v>
                </c:pt>
                <c:pt idx="151">
                  <c:v>0.525532</c:v>
                </c:pt>
                <c:pt idx="152">
                  <c:v>0.52405599999999997</c:v>
                </c:pt>
                <c:pt idx="153">
                  <c:v>0.52254199999999995</c:v>
                </c:pt>
                <c:pt idx="154">
                  <c:v>0.52099099999999998</c:v>
                </c:pt>
                <c:pt idx="155">
                  <c:v>0.51940399999999998</c:v>
                </c:pt>
                <c:pt idx="156">
                  <c:v>0.51778000000000002</c:v>
                </c:pt>
                <c:pt idx="157">
                  <c:v>0.51612000000000002</c:v>
                </c:pt>
                <c:pt idx="158">
                  <c:v>0.51442500000000002</c:v>
                </c:pt>
                <c:pt idx="159">
                  <c:v>0.51269600000000004</c:v>
                </c:pt>
                <c:pt idx="160">
                  <c:v>0.51093200000000005</c:v>
                </c:pt>
                <c:pt idx="161">
                  <c:v>0.509135</c:v>
                </c:pt>
                <c:pt idx="162">
                  <c:v>0.50730399999999998</c:v>
                </c:pt>
                <c:pt idx="163">
                  <c:v>0.50544100000000003</c:v>
                </c:pt>
                <c:pt idx="164">
                  <c:v>0.50354600000000005</c:v>
                </c:pt>
                <c:pt idx="165">
                  <c:v>0.50161999999999995</c:v>
                </c:pt>
                <c:pt idx="166">
                  <c:v>0.499662</c:v>
                </c:pt>
                <c:pt idx="167">
                  <c:v>0.49767299999999998</c:v>
                </c:pt>
                <c:pt idx="168">
                  <c:v>0.49565500000000001</c:v>
                </c:pt>
                <c:pt idx="169">
                  <c:v>0.49360700000000002</c:v>
                </c:pt>
                <c:pt idx="170">
                  <c:v>0.49153000000000002</c:v>
                </c:pt>
                <c:pt idx="171">
                  <c:v>0.48942400000000003</c:v>
                </c:pt>
                <c:pt idx="172">
                  <c:v>0.48729</c:v>
                </c:pt>
                <c:pt idx="173">
                  <c:v>0.48512899999999998</c:v>
                </c:pt>
                <c:pt idx="174">
                  <c:v>0.48293999999999998</c:v>
                </c:pt>
                <c:pt idx="175">
                  <c:v>0.48072500000000001</c:v>
                </c:pt>
                <c:pt idx="176">
                  <c:v>0.47848400000000002</c:v>
                </c:pt>
                <c:pt idx="177">
                  <c:v>0.476217</c:v>
                </c:pt>
                <c:pt idx="178">
                  <c:v>0.47392499999999999</c:v>
                </c:pt>
                <c:pt idx="179">
                  <c:v>0.47160800000000003</c:v>
                </c:pt>
                <c:pt idx="180">
                  <c:v>0.46926699999999999</c:v>
                </c:pt>
                <c:pt idx="181">
                  <c:v>0.46690199999999998</c:v>
                </c:pt>
                <c:pt idx="182">
                  <c:v>0.46451399999999998</c:v>
                </c:pt>
                <c:pt idx="183">
                  <c:v>0.46210299999999999</c:v>
                </c:pt>
                <c:pt idx="184">
                  <c:v>0.45967000000000002</c:v>
                </c:pt>
                <c:pt idx="185">
                  <c:v>0.45721499999999998</c:v>
                </c:pt>
                <c:pt idx="186">
                  <c:v>0.45473799999999998</c:v>
                </c:pt>
                <c:pt idx="187">
                  <c:v>0.452241</c:v>
                </c:pt>
                <c:pt idx="188">
                  <c:v>0.44972299999999998</c:v>
                </c:pt>
                <c:pt idx="189">
                  <c:v>0.447185</c:v>
                </c:pt>
                <c:pt idx="190">
                  <c:v>0.44462699999999999</c:v>
                </c:pt>
                <c:pt idx="191">
                  <c:v>0.44205</c:v>
                </c:pt>
                <c:pt idx="192">
                  <c:v>0.43945499999999998</c:v>
                </c:pt>
                <c:pt idx="193">
                  <c:v>0.43684099999999998</c:v>
                </c:pt>
                <c:pt idx="194">
                  <c:v>0.43420999999999998</c:v>
                </c:pt>
                <c:pt idx="195">
                  <c:v>0.43156099999999997</c:v>
                </c:pt>
                <c:pt idx="196">
                  <c:v>0.42889500000000003</c:v>
                </c:pt>
                <c:pt idx="197">
                  <c:v>0.42621199999999998</c:v>
                </c:pt>
                <c:pt idx="198">
                  <c:v>0.423514</c:v>
                </c:pt>
                <c:pt idx="199">
                  <c:v>0.42080000000000001</c:v>
                </c:pt>
                <c:pt idx="200">
                  <c:v>0.41807100000000003</c:v>
                </c:pt>
                <c:pt idx="201">
                  <c:v>0.415327</c:v>
                </c:pt>
                <c:pt idx="202">
                  <c:v>0.41256799999999999</c:v>
                </c:pt>
                <c:pt idx="203">
                  <c:v>0.40979599999999999</c:v>
                </c:pt>
                <c:pt idx="204">
                  <c:v>0.40700999999999998</c:v>
                </c:pt>
                <c:pt idx="205">
                  <c:v>0.40421099999999999</c:v>
                </c:pt>
                <c:pt idx="206">
                  <c:v>0.40139900000000001</c:v>
                </c:pt>
                <c:pt idx="207">
                  <c:v>0.39857500000000001</c:v>
                </c:pt>
                <c:pt idx="208">
                  <c:v>0.39573999999999998</c:v>
                </c:pt>
                <c:pt idx="209">
                  <c:v>0.39289200000000002</c:v>
                </c:pt>
                <c:pt idx="210">
                  <c:v>0.39003399999999999</c:v>
                </c:pt>
                <c:pt idx="211">
                  <c:v>0.38716400000000001</c:v>
                </c:pt>
                <c:pt idx="212">
                  <c:v>0.38428499999999999</c:v>
                </c:pt>
                <c:pt idx="213">
                  <c:v>0.38139499999999998</c:v>
                </c:pt>
                <c:pt idx="214">
                  <c:v>0.37849699999999997</c:v>
                </c:pt>
                <c:pt idx="215">
                  <c:v>0.37558799999999998</c:v>
                </c:pt>
                <c:pt idx="216">
                  <c:v>0.37267099999999997</c:v>
                </c:pt>
                <c:pt idx="217">
                  <c:v>0.36974600000000002</c:v>
                </c:pt>
                <c:pt idx="218">
                  <c:v>0.366813</c:v>
                </c:pt>
                <c:pt idx="219">
                  <c:v>0.36387199999999997</c:v>
                </c:pt>
                <c:pt idx="220">
                  <c:v>0.36092400000000002</c:v>
                </c:pt>
                <c:pt idx="221">
                  <c:v>0.35796899999999998</c:v>
                </c:pt>
                <c:pt idx="222">
                  <c:v>0.35500700000000002</c:v>
                </c:pt>
                <c:pt idx="223">
                  <c:v>0.35203899999999999</c:v>
                </c:pt>
                <c:pt idx="224">
                  <c:v>0.34906500000000001</c:v>
                </c:pt>
                <c:pt idx="225">
                  <c:v>0.346086</c:v>
                </c:pt>
                <c:pt idx="226">
                  <c:v>0.34310200000000002</c:v>
                </c:pt>
                <c:pt idx="227">
                  <c:v>0.340113</c:v>
                </c:pt>
                <c:pt idx="228">
                  <c:v>0.33711999999999998</c:v>
                </c:pt>
                <c:pt idx="229">
                  <c:v>0.33412199999999997</c:v>
                </c:pt>
                <c:pt idx="230">
                  <c:v>0.331121</c:v>
                </c:pt>
                <c:pt idx="231">
                  <c:v>0.32811600000000002</c:v>
                </c:pt>
                <c:pt idx="232">
                  <c:v>0.32510899999999998</c:v>
                </c:pt>
                <c:pt idx="233">
                  <c:v>0.322098</c:v>
                </c:pt>
                <c:pt idx="234">
                  <c:v>0.31908500000000001</c:v>
                </c:pt>
                <c:pt idx="235">
                  <c:v>0.31607000000000002</c:v>
                </c:pt>
                <c:pt idx="236">
                  <c:v>0.313054</c:v>
                </c:pt>
                <c:pt idx="237">
                  <c:v>0.31003500000000001</c:v>
                </c:pt>
                <c:pt idx="238">
                  <c:v>0.30701600000000001</c:v>
                </c:pt>
                <c:pt idx="239">
                  <c:v>0.30399599999999999</c:v>
                </c:pt>
                <c:pt idx="240">
                  <c:v>0.30097600000000002</c:v>
                </c:pt>
                <c:pt idx="241">
                  <c:v>0.29795500000000003</c:v>
                </c:pt>
                <c:pt idx="242">
                  <c:v>0.29493399999999997</c:v>
                </c:pt>
                <c:pt idx="243">
                  <c:v>0.29191400000000001</c:v>
                </c:pt>
                <c:pt idx="244">
                  <c:v>0.28889399999999998</c:v>
                </c:pt>
                <c:pt idx="245">
                  <c:v>0.28587600000000002</c:v>
                </c:pt>
                <c:pt idx="246">
                  <c:v>0.28285900000000003</c:v>
                </c:pt>
                <c:pt idx="247">
                  <c:v>0.27984300000000001</c:v>
                </c:pt>
                <c:pt idx="248">
                  <c:v>0.27682899999999999</c:v>
                </c:pt>
                <c:pt idx="249">
                  <c:v>0.27381800000000001</c:v>
                </c:pt>
                <c:pt idx="250">
                  <c:v>0.27080799999999999</c:v>
                </c:pt>
                <c:pt idx="251">
                  <c:v>0.26780199999999998</c:v>
                </c:pt>
                <c:pt idx="252">
                  <c:v>0.26479799999999998</c:v>
                </c:pt>
                <c:pt idx="253">
                  <c:v>0.26179799999999998</c:v>
                </c:pt>
                <c:pt idx="254">
                  <c:v>0.258801</c:v>
                </c:pt>
                <c:pt idx="255">
                  <c:v>0.25580900000000001</c:v>
                </c:pt>
                <c:pt idx="256">
                  <c:v>0.25281999999999999</c:v>
                </c:pt>
                <c:pt idx="257">
                  <c:v>0.249835</c:v>
                </c:pt>
                <c:pt idx="258">
                  <c:v>0.24685499999999999</c:v>
                </c:pt>
                <c:pt idx="259">
                  <c:v>0.24388000000000001</c:v>
                </c:pt>
                <c:pt idx="260">
                  <c:v>0.24091000000000001</c:v>
                </c:pt>
                <c:pt idx="261">
                  <c:v>0.23794499999999999</c:v>
                </c:pt>
                <c:pt idx="262">
                  <c:v>0.234986</c:v>
                </c:pt>
                <c:pt idx="263">
                  <c:v>0.23203199999999999</c:v>
                </c:pt>
                <c:pt idx="264">
                  <c:v>0.22908500000000001</c:v>
                </c:pt>
                <c:pt idx="265">
                  <c:v>0.22614400000000001</c:v>
                </c:pt>
                <c:pt idx="266">
                  <c:v>0.22320899999999999</c:v>
                </c:pt>
                <c:pt idx="267">
                  <c:v>0.220281</c:v>
                </c:pt>
                <c:pt idx="268">
                  <c:v>0.21736</c:v>
                </c:pt>
                <c:pt idx="269">
                  <c:v>0.214446</c:v>
                </c:pt>
                <c:pt idx="270">
                  <c:v>0.21154000000000001</c:v>
                </c:pt>
                <c:pt idx="271">
                  <c:v>0.20864099999999999</c:v>
                </c:pt>
                <c:pt idx="272">
                  <c:v>0.20574999999999999</c:v>
                </c:pt>
                <c:pt idx="273">
                  <c:v>0.20286699999999999</c:v>
                </c:pt>
                <c:pt idx="274">
                  <c:v>0.199993</c:v>
                </c:pt>
                <c:pt idx="275">
                  <c:v>0.197127</c:v>
                </c:pt>
                <c:pt idx="276">
                  <c:v>0.194269</c:v>
                </c:pt>
                <c:pt idx="277">
                  <c:v>0.19142000000000001</c:v>
                </c:pt>
                <c:pt idx="278">
                  <c:v>0.188581</c:v>
                </c:pt>
                <c:pt idx="279">
                  <c:v>0.185751</c:v>
                </c:pt>
                <c:pt idx="280">
                  <c:v>0.18293000000000001</c:v>
                </c:pt>
                <c:pt idx="281">
                  <c:v>0.180118</c:v>
                </c:pt>
                <c:pt idx="282">
                  <c:v>0.177317</c:v>
                </c:pt>
                <c:pt idx="283">
                  <c:v>0.17452599999999999</c:v>
                </c:pt>
                <c:pt idx="284">
                  <c:v>0.17174400000000001</c:v>
                </c:pt>
                <c:pt idx="285">
                  <c:v>0.16897300000000001</c:v>
                </c:pt>
                <c:pt idx="286">
                  <c:v>0.166213</c:v>
                </c:pt>
                <c:pt idx="287">
                  <c:v>0.163463</c:v>
                </c:pt>
                <c:pt idx="288">
                  <c:v>0.16072500000000001</c:v>
                </c:pt>
                <c:pt idx="289">
                  <c:v>0.157997</c:v>
                </c:pt>
                <c:pt idx="290">
                  <c:v>0.15528</c:v>
                </c:pt>
                <c:pt idx="291">
                  <c:v>0.15257499999999999</c:v>
                </c:pt>
                <c:pt idx="292">
                  <c:v>0.14988199999999999</c:v>
                </c:pt>
                <c:pt idx="293">
                  <c:v>0.1472</c:v>
                </c:pt>
                <c:pt idx="294">
                  <c:v>0.14452999999999999</c:v>
                </c:pt>
                <c:pt idx="295">
                  <c:v>0.141871</c:v>
                </c:pt>
                <c:pt idx="296">
                  <c:v>0.13922499999999999</c:v>
                </c:pt>
                <c:pt idx="297">
                  <c:v>0.13659199999999999</c:v>
                </c:pt>
                <c:pt idx="298">
                  <c:v>0.13397000000000001</c:v>
                </c:pt>
                <c:pt idx="299">
                  <c:v>0.13136200000000001</c:v>
                </c:pt>
                <c:pt idx="300">
                  <c:v>0.12876599999999999</c:v>
                </c:pt>
                <c:pt idx="301">
                  <c:v>0.12618199999999999</c:v>
                </c:pt>
                <c:pt idx="302">
                  <c:v>0.123612</c:v>
                </c:pt>
                <c:pt idx="303">
                  <c:v>0.121055</c:v>
                </c:pt>
                <c:pt idx="304">
                  <c:v>0.11851100000000001</c:v>
                </c:pt>
                <c:pt idx="305">
                  <c:v>0.11598</c:v>
                </c:pt>
                <c:pt idx="306">
                  <c:v>0.11346299999999999</c:v>
                </c:pt>
                <c:pt idx="307">
                  <c:v>0.110959</c:v>
                </c:pt>
                <c:pt idx="308">
                  <c:v>0.108469</c:v>
                </c:pt>
                <c:pt idx="309">
                  <c:v>0.105993</c:v>
                </c:pt>
                <c:pt idx="310">
                  <c:v>0.103531</c:v>
                </c:pt>
                <c:pt idx="311">
                  <c:v>0.10108300000000001</c:v>
                </c:pt>
                <c:pt idx="312">
                  <c:v>9.8648600000000003E-2</c:v>
                </c:pt>
                <c:pt idx="313">
                  <c:v>9.6228800000000003E-2</c:v>
                </c:pt>
                <c:pt idx="314">
                  <c:v>9.3823299999999998E-2</c:v>
                </c:pt>
                <c:pt idx="315">
                  <c:v>9.1432200000000005E-2</c:v>
                </c:pt>
                <c:pt idx="316">
                  <c:v>8.9055599999999999E-2</c:v>
                </c:pt>
                <c:pt idx="317">
                  <c:v>8.6693699999999999E-2</c:v>
                </c:pt>
                <c:pt idx="318">
                  <c:v>8.4346500000000005E-2</c:v>
                </c:pt>
                <c:pt idx="319">
                  <c:v>8.2014100000000006E-2</c:v>
                </c:pt>
                <c:pt idx="320">
                  <c:v>7.9696500000000003E-2</c:v>
                </c:pt>
                <c:pt idx="321">
                  <c:v>7.7394000000000004E-2</c:v>
                </c:pt>
                <c:pt idx="322">
                  <c:v>7.5106500000000007E-2</c:v>
                </c:pt>
                <c:pt idx="323">
                  <c:v>7.2834099999999999E-2</c:v>
                </c:pt>
                <c:pt idx="324">
                  <c:v>7.0577000000000001E-2</c:v>
                </c:pt>
                <c:pt idx="325">
                  <c:v>6.8335099999999996E-2</c:v>
                </c:pt>
                <c:pt idx="326">
                  <c:v>6.6108600000000003E-2</c:v>
                </c:pt>
                <c:pt idx="327">
                  <c:v>6.3897599999999999E-2</c:v>
                </c:pt>
                <c:pt idx="328">
                  <c:v>6.1702E-2</c:v>
                </c:pt>
                <c:pt idx="329">
                  <c:v>5.9521999999999999E-2</c:v>
                </c:pt>
                <c:pt idx="330">
                  <c:v>5.7357600000000002E-2</c:v>
                </c:pt>
                <c:pt idx="331">
                  <c:v>5.5209000000000001E-2</c:v>
                </c:pt>
                <c:pt idx="332">
                  <c:v>5.3075999999999998E-2</c:v>
                </c:pt>
                <c:pt idx="333">
                  <c:v>5.0958900000000001E-2</c:v>
                </c:pt>
                <c:pt idx="334">
                  <c:v>4.8857699999999997E-2</c:v>
                </c:pt>
                <c:pt idx="335">
                  <c:v>4.6772300000000003E-2</c:v>
                </c:pt>
                <c:pt idx="336">
                  <c:v>4.4702899999999997E-2</c:v>
                </c:pt>
                <c:pt idx="337">
                  <c:v>4.2649600000000003E-2</c:v>
                </c:pt>
                <c:pt idx="338">
                  <c:v>4.0612299999999997E-2</c:v>
                </c:pt>
                <c:pt idx="339">
                  <c:v>3.8591100000000003E-2</c:v>
                </c:pt>
                <c:pt idx="340">
                  <c:v>3.6586100000000003E-2</c:v>
                </c:pt>
                <c:pt idx="341">
                  <c:v>3.4597200000000002E-2</c:v>
                </c:pt>
                <c:pt idx="342">
                  <c:v>3.2624599999999997E-2</c:v>
                </c:pt>
                <c:pt idx="343">
                  <c:v>3.0668299999999999E-2</c:v>
                </c:pt>
                <c:pt idx="344">
                  <c:v>2.8728199999999999E-2</c:v>
                </c:pt>
                <c:pt idx="345">
                  <c:v>2.6804499999999998E-2</c:v>
                </c:pt>
                <c:pt idx="346">
                  <c:v>2.4897200000000001E-2</c:v>
                </c:pt>
                <c:pt idx="347">
                  <c:v>2.3006200000000001E-2</c:v>
                </c:pt>
                <c:pt idx="348">
                  <c:v>2.11317E-2</c:v>
                </c:pt>
                <c:pt idx="349">
                  <c:v>1.9273599999999998E-2</c:v>
                </c:pt>
                <c:pt idx="350">
                  <c:v>1.7432E-2</c:v>
                </c:pt>
                <c:pt idx="351">
                  <c:v>1.56069E-2</c:v>
                </c:pt>
                <c:pt idx="352">
                  <c:v>1.37982E-2</c:v>
                </c:pt>
                <c:pt idx="353">
                  <c:v>1.20061E-2</c:v>
                </c:pt>
                <c:pt idx="354">
                  <c:v>1.0230599999999999E-2</c:v>
                </c:pt>
                <c:pt idx="355">
                  <c:v>8.4715799999999994E-3</c:v>
                </c:pt>
                <c:pt idx="356">
                  <c:v>6.7291399999999998E-3</c:v>
                </c:pt>
                <c:pt idx="357">
                  <c:v>5.0032799999999997E-3</c:v>
                </c:pt>
                <c:pt idx="358">
                  <c:v>3.29401E-3</c:v>
                </c:pt>
                <c:pt idx="359">
                  <c:v>1.60133E-3</c:v>
                </c:pt>
                <c:pt idx="360" formatCode="0.00E+00">
                  <c:v>-7.4753599999999995E-5</c:v>
                </c:pt>
                <c:pt idx="361">
                  <c:v>-1.73424E-3</c:v>
                </c:pt>
                <c:pt idx="362">
                  <c:v>-3.3771199999999999E-3</c:v>
                </c:pt>
                <c:pt idx="363">
                  <c:v>-5.0033899999999999E-3</c:v>
                </c:pt>
                <c:pt idx="364">
                  <c:v>-6.6130700000000004E-3</c:v>
                </c:pt>
                <c:pt idx="365">
                  <c:v>-8.2061500000000006E-3</c:v>
                </c:pt>
                <c:pt idx="366">
                  <c:v>-9.7826400000000004E-3</c:v>
                </c:pt>
                <c:pt idx="367">
                  <c:v>-1.13425E-2</c:v>
                </c:pt>
                <c:pt idx="368">
                  <c:v>-1.28859E-2</c:v>
                </c:pt>
                <c:pt idx="369">
                  <c:v>-1.4412599999999999E-2</c:v>
                </c:pt>
                <c:pt idx="370">
                  <c:v>-1.5922800000000001E-2</c:v>
                </c:pt>
                <c:pt idx="371">
                  <c:v>-1.7416500000000001E-2</c:v>
                </c:pt>
                <c:pt idx="372">
                  <c:v>-1.88936E-2</c:v>
                </c:pt>
                <c:pt idx="373">
                  <c:v>-2.0354199999999999E-2</c:v>
                </c:pt>
                <c:pt idx="374">
                  <c:v>-2.17983E-2</c:v>
                </c:pt>
                <c:pt idx="375">
                  <c:v>-2.3226E-2</c:v>
                </c:pt>
                <c:pt idx="376">
                  <c:v>-2.4637200000000001E-2</c:v>
                </c:pt>
                <c:pt idx="377">
                  <c:v>-2.60319E-2</c:v>
                </c:pt>
                <c:pt idx="378">
                  <c:v>-2.7410299999999999E-2</c:v>
                </c:pt>
                <c:pt idx="379">
                  <c:v>-2.8772200000000001E-2</c:v>
                </c:pt>
                <c:pt idx="380">
                  <c:v>-3.01178E-2</c:v>
                </c:pt>
                <c:pt idx="381">
                  <c:v>-3.1447099999999999E-2</c:v>
                </c:pt>
                <c:pt idx="382">
                  <c:v>-3.2759999999999997E-2</c:v>
                </c:pt>
                <c:pt idx="383">
                  <c:v>-3.4056700000000002E-2</c:v>
                </c:pt>
                <c:pt idx="384">
                  <c:v>-3.5337199999999999E-2</c:v>
                </c:pt>
                <c:pt idx="385">
                  <c:v>-3.6601399999999999E-2</c:v>
                </c:pt>
                <c:pt idx="386">
                  <c:v>-3.7849500000000001E-2</c:v>
                </c:pt>
                <c:pt idx="387">
                  <c:v>-3.9081400000000002E-2</c:v>
                </c:pt>
                <c:pt idx="388">
                  <c:v>-4.0297199999999998E-2</c:v>
                </c:pt>
                <c:pt idx="389">
                  <c:v>-4.1496900000000003E-2</c:v>
                </c:pt>
                <c:pt idx="390">
                  <c:v>-4.2680599999999999E-2</c:v>
                </c:pt>
                <c:pt idx="391">
                  <c:v>-4.3848400000000003E-2</c:v>
                </c:pt>
                <c:pt idx="392">
                  <c:v>-4.5000199999999997E-2</c:v>
                </c:pt>
                <c:pt idx="393">
                  <c:v>-4.6136000000000003E-2</c:v>
                </c:pt>
                <c:pt idx="394">
                  <c:v>-4.7256100000000002E-2</c:v>
                </c:pt>
                <c:pt idx="395">
                  <c:v>-4.8360300000000002E-2</c:v>
                </c:pt>
                <c:pt idx="396">
                  <c:v>-4.9448699999999998E-2</c:v>
                </c:pt>
                <c:pt idx="397">
                  <c:v>-5.0521400000000001E-2</c:v>
                </c:pt>
                <c:pt idx="398">
                  <c:v>-5.1578499999999999E-2</c:v>
                </c:pt>
                <c:pt idx="399">
                  <c:v>-5.2619899999999997E-2</c:v>
                </c:pt>
                <c:pt idx="400">
                  <c:v>-5.36458E-2</c:v>
                </c:pt>
                <c:pt idx="401">
                  <c:v>-5.4656099999999999E-2</c:v>
                </c:pt>
                <c:pt idx="402">
                  <c:v>-5.5650999999999999E-2</c:v>
                </c:pt>
                <c:pt idx="403">
                  <c:v>-5.6630399999999997E-2</c:v>
                </c:pt>
                <c:pt idx="404">
                  <c:v>-5.75945E-2</c:v>
                </c:pt>
                <c:pt idx="405">
                  <c:v>-5.85433E-2</c:v>
                </c:pt>
                <c:pt idx="406">
                  <c:v>-5.9476800000000003E-2</c:v>
                </c:pt>
                <c:pt idx="407">
                  <c:v>-6.0395200000000003E-2</c:v>
                </c:pt>
                <c:pt idx="408">
                  <c:v>-6.1298400000000003E-2</c:v>
                </c:pt>
                <c:pt idx="409">
                  <c:v>-6.2186499999999999E-2</c:v>
                </c:pt>
                <c:pt idx="410">
                  <c:v>-6.3059699999999996E-2</c:v>
                </c:pt>
                <c:pt idx="411">
                  <c:v>-6.39179E-2</c:v>
                </c:pt>
                <c:pt idx="412">
                  <c:v>-6.4761200000000005E-2</c:v>
                </c:pt>
                <c:pt idx="413">
                  <c:v>-6.5589599999999998E-2</c:v>
                </c:pt>
                <c:pt idx="414">
                  <c:v>-6.6403299999999998E-2</c:v>
                </c:pt>
                <c:pt idx="415">
                  <c:v>-6.7202399999999995E-2</c:v>
                </c:pt>
                <c:pt idx="416">
                  <c:v>-6.7986699999999997E-2</c:v>
                </c:pt>
                <c:pt idx="417">
                  <c:v>-6.8756600000000001E-2</c:v>
                </c:pt>
                <c:pt idx="418">
                  <c:v>-6.9511900000000001E-2</c:v>
                </c:pt>
                <c:pt idx="419">
                  <c:v>-7.0252800000000004E-2</c:v>
                </c:pt>
                <c:pt idx="420">
                  <c:v>-7.0979299999999995E-2</c:v>
                </c:pt>
                <c:pt idx="421">
                  <c:v>-7.1691599999999994E-2</c:v>
                </c:pt>
                <c:pt idx="422">
                  <c:v>-7.2389599999999998E-2</c:v>
                </c:pt>
                <c:pt idx="423">
                  <c:v>-7.30735E-2</c:v>
                </c:pt>
                <c:pt idx="424">
                  <c:v>-7.3743299999999998E-2</c:v>
                </c:pt>
                <c:pt idx="425">
                  <c:v>-7.4399099999999996E-2</c:v>
                </c:pt>
                <c:pt idx="426">
                  <c:v>-7.5040899999999994E-2</c:v>
                </c:pt>
                <c:pt idx="427">
                  <c:v>-7.5668899999999997E-2</c:v>
                </c:pt>
                <c:pt idx="428">
                  <c:v>-7.6283100000000006E-2</c:v>
                </c:pt>
                <c:pt idx="429">
                  <c:v>-7.6883599999999996E-2</c:v>
                </c:pt>
                <c:pt idx="430">
                  <c:v>-7.7470499999999998E-2</c:v>
                </c:pt>
                <c:pt idx="431">
                  <c:v>-7.8043799999999997E-2</c:v>
                </c:pt>
                <c:pt idx="432">
                  <c:v>-7.8603699999999999E-2</c:v>
                </c:pt>
                <c:pt idx="433">
                  <c:v>-7.9150100000000001E-2</c:v>
                </c:pt>
                <c:pt idx="434">
                  <c:v>-7.9683199999999996E-2</c:v>
                </c:pt>
                <c:pt idx="435">
                  <c:v>-8.0203099999999999E-2</c:v>
                </c:pt>
                <c:pt idx="436">
                  <c:v>-8.0709799999999998E-2</c:v>
                </c:pt>
                <c:pt idx="437">
                  <c:v>-8.1203399999999995E-2</c:v>
                </c:pt>
                <c:pt idx="438">
                  <c:v>-8.1684000000000007E-2</c:v>
                </c:pt>
                <c:pt idx="439">
                  <c:v>-8.2151699999999994E-2</c:v>
                </c:pt>
                <c:pt idx="440">
                  <c:v>-8.2606499999999999E-2</c:v>
                </c:pt>
                <c:pt idx="441">
                  <c:v>-8.30486E-2</c:v>
                </c:pt>
                <c:pt idx="442">
                  <c:v>-8.3477999999999997E-2</c:v>
                </c:pt>
                <c:pt idx="443">
                  <c:v>-8.3894800000000005E-2</c:v>
                </c:pt>
                <c:pt idx="444">
                  <c:v>-8.4298999999999999E-2</c:v>
                </c:pt>
                <c:pt idx="445">
                  <c:v>-8.46909E-2</c:v>
                </c:pt>
                <c:pt idx="446">
                  <c:v>-8.5070400000000004E-2</c:v>
                </c:pt>
                <c:pt idx="447">
                  <c:v>-8.5437600000000002E-2</c:v>
                </c:pt>
                <c:pt idx="448">
                  <c:v>-8.5792599999999997E-2</c:v>
                </c:pt>
                <c:pt idx="449">
                  <c:v>-8.6135600000000007E-2</c:v>
                </c:pt>
                <c:pt idx="450">
                  <c:v>-8.6466500000000002E-2</c:v>
                </c:pt>
                <c:pt idx="451">
                  <c:v>-8.6785600000000004E-2</c:v>
                </c:pt>
                <c:pt idx="452">
                  <c:v>-8.7092699999999995E-2</c:v>
                </c:pt>
                <c:pt idx="453">
                  <c:v>-8.7388199999999999E-2</c:v>
                </c:pt>
                <c:pt idx="454">
                  <c:v>-8.7671899999999997E-2</c:v>
                </c:pt>
                <c:pt idx="455">
                  <c:v>-8.7944099999999997E-2</c:v>
                </c:pt>
                <c:pt idx="456">
                  <c:v>-8.82048E-2</c:v>
                </c:pt>
                <c:pt idx="457">
                  <c:v>-8.8454099999999994E-2</c:v>
                </c:pt>
                <c:pt idx="458">
                  <c:v>-8.8692099999999996E-2</c:v>
                </c:pt>
                <c:pt idx="459">
                  <c:v>-8.8918899999999995E-2</c:v>
                </c:pt>
                <c:pt idx="460">
                  <c:v>-8.9134500000000005E-2</c:v>
                </c:pt>
                <c:pt idx="461">
                  <c:v>-8.9339100000000005E-2</c:v>
                </c:pt>
                <c:pt idx="462">
                  <c:v>-8.9532700000000007E-2</c:v>
                </c:pt>
                <c:pt idx="463">
                  <c:v>-8.9715500000000004E-2</c:v>
                </c:pt>
                <c:pt idx="464">
                  <c:v>-8.9887499999999995E-2</c:v>
                </c:pt>
                <c:pt idx="465">
                  <c:v>-9.0048699999999995E-2</c:v>
                </c:pt>
                <c:pt idx="466">
                  <c:v>-9.0199399999999999E-2</c:v>
                </c:pt>
                <c:pt idx="467">
                  <c:v>-9.0339600000000006E-2</c:v>
                </c:pt>
                <c:pt idx="468">
                  <c:v>-9.0469300000000002E-2</c:v>
                </c:pt>
                <c:pt idx="469">
                  <c:v>-9.0588699999999994E-2</c:v>
                </c:pt>
                <c:pt idx="470">
                  <c:v>-9.0697899999999998E-2</c:v>
                </c:pt>
                <c:pt idx="471">
                  <c:v>-9.07969E-2</c:v>
                </c:pt>
                <c:pt idx="472">
                  <c:v>-9.0885900000000006E-2</c:v>
                </c:pt>
                <c:pt idx="473">
                  <c:v>-9.0964900000000001E-2</c:v>
                </c:pt>
                <c:pt idx="474">
                  <c:v>-9.1034000000000004E-2</c:v>
                </c:pt>
                <c:pt idx="475">
                  <c:v>-9.1093300000000002E-2</c:v>
                </c:pt>
                <c:pt idx="476">
                  <c:v>-9.1142899999999999E-2</c:v>
                </c:pt>
                <c:pt idx="477">
                  <c:v>-9.1183E-2</c:v>
                </c:pt>
                <c:pt idx="478">
                  <c:v>-9.1213500000000003E-2</c:v>
                </c:pt>
                <c:pt idx="479">
                  <c:v>-9.1234599999999999E-2</c:v>
                </c:pt>
                <c:pt idx="480">
                  <c:v>-9.1246300000000002E-2</c:v>
                </c:pt>
                <c:pt idx="481">
                  <c:v>-9.1248800000000005E-2</c:v>
                </c:pt>
                <c:pt idx="482">
                  <c:v>-9.1242199999999996E-2</c:v>
                </c:pt>
                <c:pt idx="483">
                  <c:v>-9.1226500000000002E-2</c:v>
                </c:pt>
                <c:pt idx="484">
                  <c:v>-9.12018E-2</c:v>
                </c:pt>
                <c:pt idx="485">
                  <c:v>-9.1168299999999994E-2</c:v>
                </c:pt>
                <c:pt idx="486">
                  <c:v>-9.1125999999999999E-2</c:v>
                </c:pt>
                <c:pt idx="487">
                  <c:v>-9.1075000000000003E-2</c:v>
                </c:pt>
                <c:pt idx="488">
                  <c:v>-9.1015299999999993E-2</c:v>
                </c:pt>
                <c:pt idx="489">
                  <c:v>-9.0947200000000006E-2</c:v>
                </c:pt>
                <c:pt idx="490">
                  <c:v>-9.0870699999999999E-2</c:v>
                </c:pt>
                <c:pt idx="491">
                  <c:v>-9.07858E-2</c:v>
                </c:pt>
                <c:pt idx="492">
                  <c:v>-9.0692700000000001E-2</c:v>
                </c:pt>
                <c:pt idx="493">
                  <c:v>-9.0591400000000002E-2</c:v>
                </c:pt>
                <c:pt idx="494">
                  <c:v>-9.0482099999999996E-2</c:v>
                </c:pt>
                <c:pt idx="495">
                  <c:v>-9.0364799999999995E-2</c:v>
                </c:pt>
                <c:pt idx="496">
                  <c:v>-9.0239600000000003E-2</c:v>
                </c:pt>
                <c:pt idx="497">
                  <c:v>-9.0106699999999998E-2</c:v>
                </c:pt>
                <c:pt idx="498">
                  <c:v>-8.9966000000000004E-2</c:v>
                </c:pt>
                <c:pt idx="499">
                  <c:v>-8.9817800000000003E-2</c:v>
                </c:pt>
                <c:pt idx="500">
                  <c:v>-8.9662000000000006E-2</c:v>
                </c:pt>
                <c:pt idx="501">
                  <c:v>-8.9498800000000003E-2</c:v>
                </c:pt>
                <c:pt idx="502">
                  <c:v>-8.9328299999999999E-2</c:v>
                </c:pt>
                <c:pt idx="503">
                  <c:v>-8.9150499999999994E-2</c:v>
                </c:pt>
                <c:pt idx="504">
                  <c:v>-8.8965600000000006E-2</c:v>
                </c:pt>
                <c:pt idx="505">
                  <c:v>-8.8773599999999994E-2</c:v>
                </c:pt>
                <c:pt idx="506">
                  <c:v>-8.8574700000000006E-2</c:v>
                </c:pt>
                <c:pt idx="507">
                  <c:v>-8.8368799999999997E-2</c:v>
                </c:pt>
                <c:pt idx="508">
                  <c:v>-8.8156200000000004E-2</c:v>
                </c:pt>
                <c:pt idx="509">
                  <c:v>-8.7936799999999996E-2</c:v>
                </c:pt>
                <c:pt idx="510">
                  <c:v>-8.7710800000000005E-2</c:v>
                </c:pt>
                <c:pt idx="511">
                  <c:v>-8.7478299999999995E-2</c:v>
                </c:pt>
                <c:pt idx="512">
                  <c:v>-8.7239300000000006E-2</c:v>
                </c:pt>
                <c:pt idx="513">
                  <c:v>-8.6994000000000002E-2</c:v>
                </c:pt>
                <c:pt idx="514">
                  <c:v>-8.6742399999999997E-2</c:v>
                </c:pt>
                <c:pt idx="515">
                  <c:v>-8.6484699999999998E-2</c:v>
                </c:pt>
                <c:pt idx="516">
                  <c:v>-8.62208E-2</c:v>
                </c:pt>
                <c:pt idx="517">
                  <c:v>-8.5950899999999997E-2</c:v>
                </c:pt>
                <c:pt idx="518">
                  <c:v>-8.5675100000000004E-2</c:v>
                </c:pt>
                <c:pt idx="519">
                  <c:v>-8.5393499999999997E-2</c:v>
                </c:pt>
                <c:pt idx="520">
                  <c:v>-8.5106100000000004E-2</c:v>
                </c:pt>
                <c:pt idx="521">
                  <c:v>-8.4813E-2</c:v>
                </c:pt>
                <c:pt idx="522">
                  <c:v>-8.4514400000000003E-2</c:v>
                </c:pt>
                <c:pt idx="523">
                  <c:v>-8.4210199999999999E-2</c:v>
                </c:pt>
                <c:pt idx="524">
                  <c:v>-8.3900699999999995E-2</c:v>
                </c:pt>
                <c:pt idx="525">
                  <c:v>-8.3585800000000002E-2</c:v>
                </c:pt>
                <c:pt idx="526">
                  <c:v>-8.3265699999999998E-2</c:v>
                </c:pt>
                <c:pt idx="527">
                  <c:v>-8.29405E-2</c:v>
                </c:pt>
                <c:pt idx="528">
                  <c:v>-8.2610100000000006E-2</c:v>
                </c:pt>
                <c:pt idx="529">
                  <c:v>-8.2274799999999995E-2</c:v>
                </c:pt>
                <c:pt idx="530">
                  <c:v>-8.1934599999999996E-2</c:v>
                </c:pt>
                <c:pt idx="531">
                  <c:v>-8.1589499999999995E-2</c:v>
                </c:pt>
                <c:pt idx="532">
                  <c:v>-8.1239699999999998E-2</c:v>
                </c:pt>
                <c:pt idx="533">
                  <c:v>-8.0885200000000004E-2</c:v>
                </c:pt>
                <c:pt idx="534">
                  <c:v>-8.0526200000000006E-2</c:v>
                </c:pt>
                <c:pt idx="535">
                  <c:v>-8.0162600000000001E-2</c:v>
                </c:pt>
                <c:pt idx="536">
                  <c:v>-7.9794699999999996E-2</c:v>
                </c:pt>
                <c:pt idx="537">
                  <c:v>-7.9422400000000004E-2</c:v>
                </c:pt>
                <c:pt idx="538">
                  <c:v>-7.9045799999999999E-2</c:v>
                </c:pt>
                <c:pt idx="539">
                  <c:v>-7.8665100000000002E-2</c:v>
                </c:pt>
                <c:pt idx="540">
                  <c:v>-7.8280199999999994E-2</c:v>
                </c:pt>
                <c:pt idx="541">
                  <c:v>-7.78914E-2</c:v>
                </c:pt>
                <c:pt idx="542">
                  <c:v>-7.7498600000000001E-2</c:v>
                </c:pt>
                <c:pt idx="543">
                  <c:v>-7.7102000000000004E-2</c:v>
                </c:pt>
                <c:pt idx="544">
                  <c:v>-7.6701500000000006E-2</c:v>
                </c:pt>
                <c:pt idx="545">
                  <c:v>-7.6297400000000001E-2</c:v>
                </c:pt>
                <c:pt idx="546">
                  <c:v>-7.5889600000000002E-2</c:v>
                </c:pt>
                <c:pt idx="547">
                  <c:v>-7.5478299999999998E-2</c:v>
                </c:pt>
                <c:pt idx="548">
                  <c:v>-7.5063500000000005E-2</c:v>
                </c:pt>
                <c:pt idx="549">
                  <c:v>-7.4645299999999998E-2</c:v>
                </c:pt>
                <c:pt idx="550">
                  <c:v>-7.4223800000000006E-2</c:v>
                </c:pt>
                <c:pt idx="551">
                  <c:v>-7.3799000000000003E-2</c:v>
                </c:pt>
                <c:pt idx="552">
                  <c:v>-7.3371099999999995E-2</c:v>
                </c:pt>
                <c:pt idx="553">
                  <c:v>-7.2940000000000005E-2</c:v>
                </c:pt>
                <c:pt idx="554">
                  <c:v>-7.2506000000000001E-2</c:v>
                </c:pt>
                <c:pt idx="555">
                  <c:v>-7.2068900000000005E-2</c:v>
                </c:pt>
                <c:pt idx="556">
                  <c:v>-7.1628999999999998E-2</c:v>
                </c:pt>
                <c:pt idx="557">
                  <c:v>-7.1186299999999994E-2</c:v>
                </c:pt>
                <c:pt idx="558">
                  <c:v>-7.0740899999999995E-2</c:v>
                </c:pt>
                <c:pt idx="559">
                  <c:v>-7.0292800000000003E-2</c:v>
                </c:pt>
                <c:pt idx="560">
                  <c:v>-6.9842100000000004E-2</c:v>
                </c:pt>
                <c:pt idx="561">
                  <c:v>-6.93888E-2</c:v>
                </c:pt>
                <c:pt idx="562">
                  <c:v>-6.89332E-2</c:v>
                </c:pt>
                <c:pt idx="563">
                  <c:v>-6.8475099999999997E-2</c:v>
                </c:pt>
                <c:pt idx="564">
                  <c:v>-6.8014699999999997E-2</c:v>
                </c:pt>
                <c:pt idx="565">
                  <c:v>-6.7552100000000004E-2</c:v>
                </c:pt>
                <c:pt idx="566">
                  <c:v>-6.7087300000000002E-2</c:v>
                </c:pt>
                <c:pt idx="567">
                  <c:v>-6.6620399999999996E-2</c:v>
                </c:pt>
                <c:pt idx="568">
                  <c:v>-6.6151500000000002E-2</c:v>
                </c:pt>
                <c:pt idx="569">
                  <c:v>-6.5680600000000006E-2</c:v>
                </c:pt>
                <c:pt idx="570">
                  <c:v>-6.5207799999999996E-2</c:v>
                </c:pt>
                <c:pt idx="571">
                  <c:v>-6.4733100000000002E-2</c:v>
                </c:pt>
                <c:pt idx="572">
                  <c:v>-6.42567E-2</c:v>
                </c:pt>
                <c:pt idx="573">
                  <c:v>-6.3778500000000002E-2</c:v>
                </c:pt>
                <c:pt idx="574">
                  <c:v>-6.3298699999999999E-2</c:v>
                </c:pt>
                <c:pt idx="575">
                  <c:v>-6.2817399999999995E-2</c:v>
                </c:pt>
                <c:pt idx="576">
                  <c:v>-6.2334500000000001E-2</c:v>
                </c:pt>
                <c:pt idx="577">
                  <c:v>-6.1850200000000001E-2</c:v>
                </c:pt>
                <c:pt idx="578">
                  <c:v>-6.13644E-2</c:v>
                </c:pt>
                <c:pt idx="579">
                  <c:v>-6.0877399999999998E-2</c:v>
                </c:pt>
                <c:pt idx="580">
                  <c:v>-6.0389100000000001E-2</c:v>
                </c:pt>
                <c:pt idx="581">
                  <c:v>-5.9899500000000001E-2</c:v>
                </c:pt>
                <c:pt idx="582">
                  <c:v>-5.9408900000000001E-2</c:v>
                </c:pt>
                <c:pt idx="583">
                  <c:v>-5.89171E-2</c:v>
                </c:pt>
                <c:pt idx="584">
                  <c:v>-5.8424299999999998E-2</c:v>
                </c:pt>
                <c:pt idx="585">
                  <c:v>-5.7930599999999999E-2</c:v>
                </c:pt>
                <c:pt idx="586">
                  <c:v>-5.7436000000000001E-2</c:v>
                </c:pt>
                <c:pt idx="587">
                  <c:v>-5.6940499999999998E-2</c:v>
                </c:pt>
                <c:pt idx="588">
                  <c:v>-5.64442E-2</c:v>
                </c:pt>
                <c:pt idx="589">
                  <c:v>-5.5947200000000002E-2</c:v>
                </c:pt>
                <c:pt idx="590">
                  <c:v>-5.5449499999999999E-2</c:v>
                </c:pt>
                <c:pt idx="591">
                  <c:v>-5.4951199999999999E-2</c:v>
                </c:pt>
                <c:pt idx="592">
                  <c:v>-5.4452300000000002E-2</c:v>
                </c:pt>
                <c:pt idx="593">
                  <c:v>-5.3953000000000001E-2</c:v>
                </c:pt>
                <c:pt idx="594">
                  <c:v>-5.3453199999999999E-2</c:v>
                </c:pt>
                <c:pt idx="595">
                  <c:v>-5.2952899999999997E-2</c:v>
                </c:pt>
                <c:pt idx="596">
                  <c:v>-5.2452400000000003E-2</c:v>
                </c:pt>
                <c:pt idx="597">
                  <c:v>-5.1951499999999998E-2</c:v>
                </c:pt>
                <c:pt idx="598">
                  <c:v>-5.14504E-2</c:v>
                </c:pt>
                <c:pt idx="599">
                  <c:v>-5.09492E-2</c:v>
                </c:pt>
                <c:pt idx="600">
                  <c:v>-5.0447800000000001E-2</c:v>
                </c:pt>
                <c:pt idx="601">
                  <c:v>-4.9946299999999999E-2</c:v>
                </c:pt>
                <c:pt idx="602">
                  <c:v>-4.9444799999999997E-2</c:v>
                </c:pt>
                <c:pt idx="603">
                  <c:v>-4.8943300000000002E-2</c:v>
                </c:pt>
                <c:pt idx="604">
                  <c:v>-4.84418E-2</c:v>
                </c:pt>
                <c:pt idx="605">
                  <c:v>-4.7940499999999997E-2</c:v>
                </c:pt>
                <c:pt idx="606">
                  <c:v>-4.74394E-2</c:v>
                </c:pt>
                <c:pt idx="607">
                  <c:v>-4.6938500000000001E-2</c:v>
                </c:pt>
                <c:pt idx="608">
                  <c:v>-4.6437800000000001E-2</c:v>
                </c:pt>
                <c:pt idx="609">
                  <c:v>-4.5937499999999999E-2</c:v>
                </c:pt>
                <c:pt idx="610">
                  <c:v>-4.5437499999999999E-2</c:v>
                </c:pt>
                <c:pt idx="611">
                  <c:v>-4.4937900000000003E-2</c:v>
                </c:pt>
                <c:pt idx="612">
                  <c:v>-4.4438800000000001E-2</c:v>
                </c:pt>
                <c:pt idx="613">
                  <c:v>-4.3940199999999999E-2</c:v>
                </c:pt>
                <c:pt idx="614">
                  <c:v>-4.3442099999999997E-2</c:v>
                </c:pt>
                <c:pt idx="615">
                  <c:v>-4.2944599999999999E-2</c:v>
                </c:pt>
                <c:pt idx="616">
                  <c:v>-4.2447699999999998E-2</c:v>
                </c:pt>
                <c:pt idx="617">
                  <c:v>-4.1951599999999999E-2</c:v>
                </c:pt>
                <c:pt idx="618">
                  <c:v>-4.1456100000000003E-2</c:v>
                </c:pt>
                <c:pt idx="619">
                  <c:v>-4.0961400000000002E-2</c:v>
                </c:pt>
                <c:pt idx="620">
                  <c:v>-4.0467500000000003E-2</c:v>
                </c:pt>
                <c:pt idx="621">
                  <c:v>-3.99744E-2</c:v>
                </c:pt>
                <c:pt idx="622">
                  <c:v>-3.9482200000000002E-2</c:v>
                </c:pt>
                <c:pt idx="623">
                  <c:v>-3.8990900000000002E-2</c:v>
                </c:pt>
                <c:pt idx="624">
                  <c:v>-3.8500600000000003E-2</c:v>
                </c:pt>
                <c:pt idx="625">
                  <c:v>-3.8011299999999998E-2</c:v>
                </c:pt>
                <c:pt idx="626">
                  <c:v>-3.7523099999999997E-2</c:v>
                </c:pt>
                <c:pt idx="627">
                  <c:v>-3.7035899999999997E-2</c:v>
                </c:pt>
                <c:pt idx="628">
                  <c:v>-3.6549900000000003E-2</c:v>
                </c:pt>
                <c:pt idx="629">
                  <c:v>-3.6065E-2</c:v>
                </c:pt>
                <c:pt idx="630">
                  <c:v>-3.5581300000000003E-2</c:v>
                </c:pt>
                <c:pt idx="631">
                  <c:v>-3.5098799999999999E-2</c:v>
                </c:pt>
                <c:pt idx="632">
                  <c:v>-3.4617599999999998E-2</c:v>
                </c:pt>
                <c:pt idx="633">
                  <c:v>-3.41377E-2</c:v>
                </c:pt>
                <c:pt idx="634">
                  <c:v>-3.36592E-2</c:v>
                </c:pt>
                <c:pt idx="635">
                  <c:v>-3.3182000000000003E-2</c:v>
                </c:pt>
                <c:pt idx="636">
                  <c:v>-3.2706199999999998E-2</c:v>
                </c:pt>
                <c:pt idx="637">
                  <c:v>-3.2231799999999998E-2</c:v>
                </c:pt>
                <c:pt idx="638">
                  <c:v>-3.1759000000000003E-2</c:v>
                </c:pt>
                <c:pt idx="639">
                  <c:v>-3.1287599999999999E-2</c:v>
                </c:pt>
                <c:pt idx="640">
                  <c:v>-3.0817799999999999E-2</c:v>
                </c:pt>
                <c:pt idx="641">
                  <c:v>-3.0349500000000001E-2</c:v>
                </c:pt>
                <c:pt idx="642">
                  <c:v>-2.98829E-2</c:v>
                </c:pt>
                <c:pt idx="643">
                  <c:v>-2.9417800000000001E-2</c:v>
                </c:pt>
                <c:pt idx="644">
                  <c:v>-2.8954500000000001E-2</c:v>
                </c:pt>
                <c:pt idx="645">
                  <c:v>-2.8492799999999999E-2</c:v>
                </c:pt>
                <c:pt idx="646">
                  <c:v>-2.80328E-2</c:v>
                </c:pt>
                <c:pt idx="647">
                  <c:v>-2.7574600000000001E-2</c:v>
                </c:pt>
                <c:pt idx="648">
                  <c:v>-2.7118199999999999E-2</c:v>
                </c:pt>
                <c:pt idx="649">
                  <c:v>-2.6663599999999999E-2</c:v>
                </c:pt>
                <c:pt idx="650">
                  <c:v>-2.6210799999999999E-2</c:v>
                </c:pt>
                <c:pt idx="651">
                  <c:v>-2.5759899999999999E-2</c:v>
                </c:pt>
                <c:pt idx="652">
                  <c:v>-2.5310900000000001E-2</c:v>
                </c:pt>
                <c:pt idx="653">
                  <c:v>-2.4863699999999999E-2</c:v>
                </c:pt>
                <c:pt idx="654">
                  <c:v>-2.4418599999999999E-2</c:v>
                </c:pt>
                <c:pt idx="655">
                  <c:v>-2.3975400000000001E-2</c:v>
                </c:pt>
                <c:pt idx="656">
                  <c:v>-2.3534099999999999E-2</c:v>
                </c:pt>
                <c:pt idx="657">
                  <c:v>-2.3094900000000002E-2</c:v>
                </c:pt>
                <c:pt idx="658">
                  <c:v>-2.2657799999999999E-2</c:v>
                </c:pt>
                <c:pt idx="659">
                  <c:v>-2.2222700000000001E-2</c:v>
                </c:pt>
                <c:pt idx="660">
                  <c:v>-2.1789599999999999E-2</c:v>
                </c:pt>
                <c:pt idx="661">
                  <c:v>-2.1358700000000001E-2</c:v>
                </c:pt>
                <c:pt idx="662">
                  <c:v>-2.0929900000000001E-2</c:v>
                </c:pt>
                <c:pt idx="663">
                  <c:v>-2.0503299999999999E-2</c:v>
                </c:pt>
                <c:pt idx="664">
                  <c:v>-2.00789E-2</c:v>
                </c:pt>
                <c:pt idx="665">
                  <c:v>-1.96566E-2</c:v>
                </c:pt>
                <c:pt idx="666">
                  <c:v>-1.92365E-2</c:v>
                </c:pt>
                <c:pt idx="667">
                  <c:v>-1.8818700000000001E-2</c:v>
                </c:pt>
                <c:pt idx="668">
                  <c:v>-1.8403200000000002E-2</c:v>
                </c:pt>
                <c:pt idx="669">
                  <c:v>-1.79899E-2</c:v>
                </c:pt>
                <c:pt idx="670">
                  <c:v>-1.7578900000000001E-2</c:v>
                </c:pt>
                <c:pt idx="671">
                  <c:v>-1.71702E-2</c:v>
                </c:pt>
                <c:pt idx="672">
                  <c:v>-1.6763900000000002E-2</c:v>
                </c:pt>
                <c:pt idx="673">
                  <c:v>-1.6359800000000001E-2</c:v>
                </c:pt>
                <c:pt idx="674">
                  <c:v>-1.5958199999999999E-2</c:v>
                </c:pt>
                <c:pt idx="675">
                  <c:v>-1.5558900000000001E-2</c:v>
                </c:pt>
                <c:pt idx="676">
                  <c:v>-1.51621E-2</c:v>
                </c:pt>
                <c:pt idx="677">
                  <c:v>-1.4767600000000001E-2</c:v>
                </c:pt>
                <c:pt idx="678">
                  <c:v>-1.4375600000000001E-2</c:v>
                </c:pt>
                <c:pt idx="679">
                  <c:v>-1.3986E-2</c:v>
                </c:pt>
                <c:pt idx="680">
                  <c:v>-1.3598900000000001E-2</c:v>
                </c:pt>
                <c:pt idx="681">
                  <c:v>-1.3214200000000001E-2</c:v>
                </c:pt>
                <c:pt idx="682">
                  <c:v>-1.2832100000000001E-2</c:v>
                </c:pt>
                <c:pt idx="683">
                  <c:v>-1.2452400000000001E-2</c:v>
                </c:pt>
                <c:pt idx="684">
                  <c:v>-1.2075300000000001E-2</c:v>
                </c:pt>
                <c:pt idx="685">
                  <c:v>-1.17006E-2</c:v>
                </c:pt>
                <c:pt idx="686">
                  <c:v>-1.1328599999999999E-2</c:v>
                </c:pt>
                <c:pt idx="687">
                  <c:v>-1.0959E-2</c:v>
                </c:pt>
                <c:pt idx="688">
                  <c:v>-1.05921E-2</c:v>
                </c:pt>
                <c:pt idx="689">
                  <c:v>-1.0227699999999999E-2</c:v>
                </c:pt>
                <c:pt idx="690">
                  <c:v>-9.8658400000000007E-3</c:v>
                </c:pt>
                <c:pt idx="691">
                  <c:v>-9.5066200000000003E-3</c:v>
                </c:pt>
                <c:pt idx="692">
                  <c:v>-9.1500100000000001E-3</c:v>
                </c:pt>
                <c:pt idx="693">
                  <c:v>-8.7960099999999999E-3</c:v>
                </c:pt>
                <c:pt idx="694">
                  <c:v>-8.4446399999999998E-3</c:v>
                </c:pt>
                <c:pt idx="695">
                  <c:v>-8.0958999999999996E-3</c:v>
                </c:pt>
                <c:pt idx="696">
                  <c:v>-7.7498100000000002E-3</c:v>
                </c:pt>
                <c:pt idx="697">
                  <c:v>-7.4063699999999998E-3</c:v>
                </c:pt>
                <c:pt idx="698">
                  <c:v>-7.0655800000000001E-3</c:v>
                </c:pt>
                <c:pt idx="699">
                  <c:v>-6.7274700000000002E-3</c:v>
                </c:pt>
                <c:pt idx="700">
                  <c:v>-6.39202E-3</c:v>
                </c:pt>
                <c:pt idx="701">
                  <c:v>-6.0592600000000003E-3</c:v>
                </c:pt>
                <c:pt idx="702">
                  <c:v>-5.7291900000000003E-3</c:v>
                </c:pt>
                <c:pt idx="703">
                  <c:v>-5.4018099999999999E-3</c:v>
                </c:pt>
                <c:pt idx="704">
                  <c:v>-5.07714E-3</c:v>
                </c:pt>
                <c:pt idx="705">
                  <c:v>-4.7551700000000004E-3</c:v>
                </c:pt>
                <c:pt idx="706">
                  <c:v>-4.4359100000000004E-3</c:v>
                </c:pt>
                <c:pt idx="707">
                  <c:v>-4.1193699999999998E-3</c:v>
                </c:pt>
                <c:pt idx="708">
                  <c:v>-3.80555E-3</c:v>
                </c:pt>
                <c:pt idx="709">
                  <c:v>-3.49446E-3</c:v>
                </c:pt>
                <c:pt idx="710">
                  <c:v>-3.1860999999999999E-3</c:v>
                </c:pt>
                <c:pt idx="711">
                  <c:v>-2.88047E-3</c:v>
                </c:pt>
                <c:pt idx="712">
                  <c:v>-2.5775799999999999E-3</c:v>
                </c:pt>
                <c:pt idx="713">
                  <c:v>-2.27743E-3</c:v>
                </c:pt>
                <c:pt idx="714">
                  <c:v>-1.9800199999999999E-3</c:v>
                </c:pt>
                <c:pt idx="715">
                  <c:v>-1.6853599999999999E-3</c:v>
                </c:pt>
                <c:pt idx="716">
                  <c:v>-1.3934500000000001E-3</c:v>
                </c:pt>
                <c:pt idx="717">
                  <c:v>-1.10429E-3</c:v>
                </c:pt>
                <c:pt idx="718">
                  <c:v>-8.1788200000000003E-4</c:v>
                </c:pt>
                <c:pt idx="719">
                  <c:v>-5.3422799999999998E-4</c:v>
                </c:pt>
                <c:pt idx="720">
                  <c:v>-2.5332799999999998E-4</c:v>
                </c:pt>
                <c:pt idx="721" formatCode="0.00E+00">
                  <c:v>2.4816000000000001E-5</c:v>
                </c:pt>
                <c:pt idx="722">
                  <c:v>3.0020399999999999E-4</c:v>
                </c:pt>
                <c:pt idx="723">
                  <c:v>5.7283599999999996E-4</c:v>
                </c:pt>
                <c:pt idx="724">
                  <c:v>8.42711E-4</c:v>
                </c:pt>
                <c:pt idx="725">
                  <c:v>1.10983E-3</c:v>
                </c:pt>
                <c:pt idx="726">
                  <c:v>1.37419E-3</c:v>
                </c:pt>
                <c:pt idx="727">
                  <c:v>1.6358E-3</c:v>
                </c:pt>
                <c:pt idx="728">
                  <c:v>1.8946600000000001E-3</c:v>
                </c:pt>
                <c:pt idx="729">
                  <c:v>2.1507599999999998E-3</c:v>
                </c:pt>
                <c:pt idx="730">
                  <c:v>2.40412E-3</c:v>
                </c:pt>
                <c:pt idx="731">
                  <c:v>2.6547200000000002E-3</c:v>
                </c:pt>
                <c:pt idx="732">
                  <c:v>2.9025800000000001E-3</c:v>
                </c:pt>
                <c:pt idx="733">
                  <c:v>3.1476899999999999E-3</c:v>
                </c:pt>
                <c:pt idx="734">
                  <c:v>3.3900599999999999E-3</c:v>
                </c:pt>
                <c:pt idx="735">
                  <c:v>3.6297E-3</c:v>
                </c:pt>
                <c:pt idx="736">
                  <c:v>3.8666E-3</c:v>
                </c:pt>
                <c:pt idx="737">
                  <c:v>4.1007600000000002E-3</c:v>
                </c:pt>
                <c:pt idx="738">
                  <c:v>4.3321999999999996E-3</c:v>
                </c:pt>
                <c:pt idx="739">
                  <c:v>4.5609200000000004E-3</c:v>
                </c:pt>
                <c:pt idx="740">
                  <c:v>4.7869100000000001E-3</c:v>
                </c:pt>
                <c:pt idx="741">
                  <c:v>5.0101900000000003E-3</c:v>
                </c:pt>
                <c:pt idx="742">
                  <c:v>5.2307500000000002E-3</c:v>
                </c:pt>
                <c:pt idx="743">
                  <c:v>5.4486100000000004E-3</c:v>
                </c:pt>
                <c:pt idx="744">
                  <c:v>5.6637700000000003E-3</c:v>
                </c:pt>
                <c:pt idx="745">
                  <c:v>5.8762299999999996E-3</c:v>
                </c:pt>
                <c:pt idx="746">
                  <c:v>6.0860000000000003E-3</c:v>
                </c:pt>
                <c:pt idx="747">
                  <c:v>6.2930900000000003E-3</c:v>
                </c:pt>
                <c:pt idx="748">
                  <c:v>6.4974899999999999E-3</c:v>
                </c:pt>
                <c:pt idx="749">
                  <c:v>6.6992299999999996E-3</c:v>
                </c:pt>
                <c:pt idx="750">
                  <c:v>6.8982899999999996E-3</c:v>
                </c:pt>
                <c:pt idx="751">
                  <c:v>7.0946999999999998E-3</c:v>
                </c:pt>
                <c:pt idx="752">
                  <c:v>7.2884500000000001E-3</c:v>
                </c:pt>
                <c:pt idx="753">
                  <c:v>7.4795499999999997E-3</c:v>
                </c:pt>
                <c:pt idx="754">
                  <c:v>7.6680100000000003E-3</c:v>
                </c:pt>
                <c:pt idx="755">
                  <c:v>7.8538400000000008E-3</c:v>
                </c:pt>
                <c:pt idx="756">
                  <c:v>8.0370500000000004E-3</c:v>
                </c:pt>
                <c:pt idx="757">
                  <c:v>8.21764E-3</c:v>
                </c:pt>
                <c:pt idx="758">
                  <c:v>8.3956199999999995E-3</c:v>
                </c:pt>
                <c:pt idx="759">
                  <c:v>8.5710000000000005E-3</c:v>
                </c:pt>
                <c:pt idx="760">
                  <c:v>8.7437799999999996E-3</c:v>
                </c:pt>
                <c:pt idx="761">
                  <c:v>8.9139800000000002E-3</c:v>
                </c:pt>
                <c:pt idx="762">
                  <c:v>9.0816000000000004E-3</c:v>
                </c:pt>
                <c:pt idx="763">
                  <c:v>9.2466600000000003E-3</c:v>
                </c:pt>
                <c:pt idx="764">
                  <c:v>9.4091499999999998E-3</c:v>
                </c:pt>
                <c:pt idx="765">
                  <c:v>9.5691000000000005E-3</c:v>
                </c:pt>
                <c:pt idx="766">
                  <c:v>9.7265100000000007E-3</c:v>
                </c:pt>
                <c:pt idx="767">
                  <c:v>9.8813800000000004E-3</c:v>
                </c:pt>
                <c:pt idx="768">
                  <c:v>1.00337E-2</c:v>
                </c:pt>
                <c:pt idx="769">
                  <c:v>1.0183599999999999E-2</c:v>
                </c:pt>
                <c:pt idx="770">
                  <c:v>1.03309E-2</c:v>
                </c:pt>
                <c:pt idx="771">
                  <c:v>1.04758E-2</c:v>
                </c:pt>
                <c:pt idx="772">
                  <c:v>1.06181E-2</c:v>
                </c:pt>
                <c:pt idx="773">
                  <c:v>1.0758E-2</c:v>
                </c:pt>
                <c:pt idx="774">
                  <c:v>1.0895500000000001E-2</c:v>
                </c:pt>
                <c:pt idx="775">
                  <c:v>1.10305E-2</c:v>
                </c:pt>
                <c:pt idx="776">
                  <c:v>1.1162999999999999E-2</c:v>
                </c:pt>
                <c:pt idx="777">
                  <c:v>1.12931E-2</c:v>
                </c:pt>
                <c:pt idx="778">
                  <c:v>1.14208E-2</c:v>
                </c:pt>
                <c:pt idx="779">
                  <c:v>1.15461E-2</c:v>
                </c:pt>
                <c:pt idx="780">
                  <c:v>1.1669000000000001E-2</c:v>
                </c:pt>
                <c:pt idx="781">
                  <c:v>1.17895E-2</c:v>
                </c:pt>
                <c:pt idx="782">
                  <c:v>1.19077E-2</c:v>
                </c:pt>
                <c:pt idx="783">
                  <c:v>1.20234E-2</c:v>
                </c:pt>
                <c:pt idx="784">
                  <c:v>1.2136900000000001E-2</c:v>
                </c:pt>
                <c:pt idx="785">
                  <c:v>1.2248E-2</c:v>
                </c:pt>
                <c:pt idx="786">
                  <c:v>1.2356799999999999E-2</c:v>
                </c:pt>
                <c:pt idx="787">
                  <c:v>1.2463200000000001E-2</c:v>
                </c:pt>
                <c:pt idx="788">
                  <c:v>1.2567399999999999E-2</c:v>
                </c:pt>
                <c:pt idx="789">
                  <c:v>1.26692E-2</c:v>
                </c:pt>
                <c:pt idx="790">
                  <c:v>1.27688E-2</c:v>
                </c:pt>
                <c:pt idx="791">
                  <c:v>1.28662E-2</c:v>
                </c:pt>
                <c:pt idx="792">
                  <c:v>1.29613E-2</c:v>
                </c:pt>
                <c:pt idx="793">
                  <c:v>1.3054100000000001E-2</c:v>
                </c:pt>
                <c:pt idx="794">
                  <c:v>1.31447E-2</c:v>
                </c:pt>
                <c:pt idx="795">
                  <c:v>1.3233099999999999E-2</c:v>
                </c:pt>
                <c:pt idx="796">
                  <c:v>1.3319299999999999E-2</c:v>
                </c:pt>
                <c:pt idx="797">
                  <c:v>1.3403399999999999E-2</c:v>
                </c:pt>
                <c:pt idx="798">
                  <c:v>1.3485199999999999E-2</c:v>
                </c:pt>
                <c:pt idx="799">
                  <c:v>1.35649E-2</c:v>
                </c:pt>
                <c:pt idx="800">
                  <c:v>1.36425E-2</c:v>
                </c:pt>
                <c:pt idx="801">
                  <c:v>1.37179E-2</c:v>
                </c:pt>
                <c:pt idx="802">
                  <c:v>1.37912E-2</c:v>
                </c:pt>
                <c:pt idx="803">
                  <c:v>1.38624E-2</c:v>
                </c:pt>
                <c:pt idx="804">
                  <c:v>1.3931499999999999E-2</c:v>
                </c:pt>
                <c:pt idx="805">
                  <c:v>1.3998500000000001E-2</c:v>
                </c:pt>
                <c:pt idx="806">
                  <c:v>1.40635E-2</c:v>
                </c:pt>
                <c:pt idx="807">
                  <c:v>1.4126400000000001E-2</c:v>
                </c:pt>
                <c:pt idx="808">
                  <c:v>1.41873E-2</c:v>
                </c:pt>
                <c:pt idx="809">
                  <c:v>1.4246099999999999E-2</c:v>
                </c:pt>
                <c:pt idx="810">
                  <c:v>1.4303E-2</c:v>
                </c:pt>
                <c:pt idx="811">
                  <c:v>1.43578E-2</c:v>
                </c:pt>
                <c:pt idx="812">
                  <c:v>1.44107E-2</c:v>
                </c:pt>
                <c:pt idx="813">
                  <c:v>1.44616E-2</c:v>
                </c:pt>
                <c:pt idx="814">
                  <c:v>1.45106E-2</c:v>
                </c:pt>
                <c:pt idx="815">
                  <c:v>1.45576E-2</c:v>
                </c:pt>
                <c:pt idx="816">
                  <c:v>1.46027E-2</c:v>
                </c:pt>
                <c:pt idx="817">
                  <c:v>1.46459E-2</c:v>
                </c:pt>
                <c:pt idx="818">
                  <c:v>1.4687199999999999E-2</c:v>
                </c:pt>
                <c:pt idx="819">
                  <c:v>1.4726599999999999E-2</c:v>
                </c:pt>
                <c:pt idx="820">
                  <c:v>1.47642E-2</c:v>
                </c:pt>
                <c:pt idx="821">
                  <c:v>1.47999E-2</c:v>
                </c:pt>
                <c:pt idx="822">
                  <c:v>1.4833799999999999E-2</c:v>
                </c:pt>
                <c:pt idx="823">
                  <c:v>1.48659E-2</c:v>
                </c:pt>
                <c:pt idx="824">
                  <c:v>1.4896100000000001E-2</c:v>
                </c:pt>
                <c:pt idx="825">
                  <c:v>1.49246E-2</c:v>
                </c:pt>
                <c:pt idx="826">
                  <c:v>1.4951300000000001E-2</c:v>
                </c:pt>
                <c:pt idx="827">
                  <c:v>1.49762E-2</c:v>
                </c:pt>
                <c:pt idx="828">
                  <c:v>1.49994E-2</c:v>
                </c:pt>
                <c:pt idx="829">
                  <c:v>1.50209E-2</c:v>
                </c:pt>
                <c:pt idx="830">
                  <c:v>1.5040599999999999E-2</c:v>
                </c:pt>
                <c:pt idx="831">
                  <c:v>1.50587E-2</c:v>
                </c:pt>
                <c:pt idx="832">
                  <c:v>1.5075E-2</c:v>
                </c:pt>
                <c:pt idx="833">
                  <c:v>1.5089699999999999E-2</c:v>
                </c:pt>
                <c:pt idx="834">
                  <c:v>1.51028E-2</c:v>
                </c:pt>
                <c:pt idx="835">
                  <c:v>1.51142E-2</c:v>
                </c:pt>
                <c:pt idx="836">
                  <c:v>1.5124E-2</c:v>
                </c:pt>
                <c:pt idx="837">
                  <c:v>1.5132100000000001E-2</c:v>
                </c:pt>
                <c:pt idx="838">
                  <c:v>1.51387E-2</c:v>
                </c:pt>
                <c:pt idx="839">
                  <c:v>1.51437E-2</c:v>
                </c:pt>
                <c:pt idx="840">
                  <c:v>1.51471E-2</c:v>
                </c:pt>
                <c:pt idx="841">
                  <c:v>1.5148999999999999E-2</c:v>
                </c:pt>
                <c:pt idx="842">
                  <c:v>1.51494E-2</c:v>
                </c:pt>
                <c:pt idx="843">
                  <c:v>1.5148200000000001E-2</c:v>
                </c:pt>
                <c:pt idx="844">
                  <c:v>1.5145499999999999E-2</c:v>
                </c:pt>
                <c:pt idx="845">
                  <c:v>1.51413E-2</c:v>
                </c:pt>
                <c:pt idx="846">
                  <c:v>1.51357E-2</c:v>
                </c:pt>
                <c:pt idx="847">
                  <c:v>1.5128600000000001E-2</c:v>
                </c:pt>
                <c:pt idx="848">
                  <c:v>1.5120099999999999E-2</c:v>
                </c:pt>
                <c:pt idx="849">
                  <c:v>1.51101E-2</c:v>
                </c:pt>
                <c:pt idx="850">
                  <c:v>1.5098800000000001E-2</c:v>
                </c:pt>
                <c:pt idx="851">
                  <c:v>1.5086E-2</c:v>
                </c:pt>
                <c:pt idx="852">
                  <c:v>1.50718E-2</c:v>
                </c:pt>
                <c:pt idx="853">
                  <c:v>1.50563E-2</c:v>
                </c:pt>
                <c:pt idx="854">
                  <c:v>1.50394E-2</c:v>
                </c:pt>
                <c:pt idx="855">
                  <c:v>1.50212E-2</c:v>
                </c:pt>
                <c:pt idx="856">
                  <c:v>1.50017E-2</c:v>
                </c:pt>
                <c:pt idx="857">
                  <c:v>1.49809E-2</c:v>
                </c:pt>
                <c:pt idx="858">
                  <c:v>1.49587E-2</c:v>
                </c:pt>
                <c:pt idx="859">
                  <c:v>1.49353E-2</c:v>
                </c:pt>
                <c:pt idx="860">
                  <c:v>1.49106E-2</c:v>
                </c:pt>
                <c:pt idx="861">
                  <c:v>1.4884700000000001E-2</c:v>
                </c:pt>
                <c:pt idx="862">
                  <c:v>1.48576E-2</c:v>
                </c:pt>
                <c:pt idx="863">
                  <c:v>1.4829200000000001E-2</c:v>
                </c:pt>
                <c:pt idx="864">
                  <c:v>1.4799700000000001E-2</c:v>
                </c:pt>
                <c:pt idx="865">
                  <c:v>1.47689E-2</c:v>
                </c:pt>
                <c:pt idx="866">
                  <c:v>1.4737E-2</c:v>
                </c:pt>
                <c:pt idx="867">
                  <c:v>1.4703900000000001E-2</c:v>
                </c:pt>
                <c:pt idx="868">
                  <c:v>1.4669700000000001E-2</c:v>
                </c:pt>
                <c:pt idx="869">
                  <c:v>1.4634299999999999E-2</c:v>
                </c:pt>
                <c:pt idx="870">
                  <c:v>1.4597799999999999E-2</c:v>
                </c:pt>
                <c:pt idx="871">
                  <c:v>1.45603E-2</c:v>
                </c:pt>
                <c:pt idx="872">
                  <c:v>1.4521600000000001E-2</c:v>
                </c:pt>
                <c:pt idx="873">
                  <c:v>1.4481900000000001E-2</c:v>
                </c:pt>
                <c:pt idx="874">
                  <c:v>1.44411E-2</c:v>
                </c:pt>
                <c:pt idx="875">
                  <c:v>1.43993E-2</c:v>
                </c:pt>
                <c:pt idx="876">
                  <c:v>1.4356499999999999E-2</c:v>
                </c:pt>
                <c:pt idx="877">
                  <c:v>1.43126E-2</c:v>
                </c:pt>
                <c:pt idx="878">
                  <c:v>1.4267800000000001E-2</c:v>
                </c:pt>
                <c:pt idx="879">
                  <c:v>1.4221900000000001E-2</c:v>
                </c:pt>
                <c:pt idx="880">
                  <c:v>1.41751E-2</c:v>
                </c:pt>
                <c:pt idx="881">
                  <c:v>1.41274E-2</c:v>
                </c:pt>
                <c:pt idx="882">
                  <c:v>1.40787E-2</c:v>
                </c:pt>
                <c:pt idx="883">
                  <c:v>1.4029099999999999E-2</c:v>
                </c:pt>
                <c:pt idx="884">
                  <c:v>1.39785E-2</c:v>
                </c:pt>
                <c:pt idx="885">
                  <c:v>1.39271E-2</c:v>
                </c:pt>
                <c:pt idx="886">
                  <c:v>1.38748E-2</c:v>
                </c:pt>
                <c:pt idx="887">
                  <c:v>1.38216E-2</c:v>
                </c:pt>
                <c:pt idx="888">
                  <c:v>1.37676E-2</c:v>
                </c:pt>
                <c:pt idx="889">
                  <c:v>1.37127E-2</c:v>
                </c:pt>
                <c:pt idx="890">
                  <c:v>1.3657000000000001E-2</c:v>
                </c:pt>
                <c:pt idx="891">
                  <c:v>1.36004E-2</c:v>
                </c:pt>
                <c:pt idx="892">
                  <c:v>1.3543100000000001E-2</c:v>
                </c:pt>
                <c:pt idx="893">
                  <c:v>1.3485E-2</c:v>
                </c:pt>
                <c:pt idx="894">
                  <c:v>1.34261E-2</c:v>
                </c:pt>
                <c:pt idx="895">
                  <c:v>1.33665E-2</c:v>
                </c:pt>
                <c:pt idx="896">
                  <c:v>1.33061E-2</c:v>
                </c:pt>
                <c:pt idx="897">
                  <c:v>1.3245E-2</c:v>
                </c:pt>
                <c:pt idx="898">
                  <c:v>1.31831E-2</c:v>
                </c:pt>
                <c:pt idx="899">
                  <c:v>1.31206E-2</c:v>
                </c:pt>
                <c:pt idx="900">
                  <c:v>1.3057300000000001E-2</c:v>
                </c:pt>
                <c:pt idx="901">
                  <c:v>1.29934E-2</c:v>
                </c:pt>
                <c:pt idx="902">
                  <c:v>1.2928800000000001E-2</c:v>
                </c:pt>
                <c:pt idx="903">
                  <c:v>1.2863599999999999E-2</c:v>
                </c:pt>
                <c:pt idx="904">
                  <c:v>1.27977E-2</c:v>
                </c:pt>
                <c:pt idx="905">
                  <c:v>1.27312E-2</c:v>
                </c:pt>
                <c:pt idx="906">
                  <c:v>1.2664099999999999E-2</c:v>
                </c:pt>
                <c:pt idx="907">
                  <c:v>1.25963E-2</c:v>
                </c:pt>
                <c:pt idx="908">
                  <c:v>1.2527999999999999E-2</c:v>
                </c:pt>
                <c:pt idx="909">
                  <c:v>1.2459100000000001E-2</c:v>
                </c:pt>
                <c:pt idx="910">
                  <c:v>1.23897E-2</c:v>
                </c:pt>
                <c:pt idx="911">
                  <c:v>1.2319699999999999E-2</c:v>
                </c:pt>
                <c:pt idx="912">
                  <c:v>1.2249100000000001E-2</c:v>
                </c:pt>
                <c:pt idx="913">
                  <c:v>1.2178100000000001E-2</c:v>
                </c:pt>
                <c:pt idx="914">
                  <c:v>1.2106499999999999E-2</c:v>
                </c:pt>
                <c:pt idx="915">
                  <c:v>1.2034400000000001E-2</c:v>
                </c:pt>
                <c:pt idx="916">
                  <c:v>1.19618E-2</c:v>
                </c:pt>
                <c:pt idx="917">
                  <c:v>1.18888E-2</c:v>
                </c:pt>
                <c:pt idx="918">
                  <c:v>1.18152E-2</c:v>
                </c:pt>
                <c:pt idx="919">
                  <c:v>1.17413E-2</c:v>
                </c:pt>
                <c:pt idx="920">
                  <c:v>1.16668E-2</c:v>
                </c:pt>
                <c:pt idx="921">
                  <c:v>1.1592E-2</c:v>
                </c:pt>
                <c:pt idx="922">
                  <c:v>1.15167E-2</c:v>
                </c:pt>
                <c:pt idx="923">
                  <c:v>1.1441099999999999E-2</c:v>
                </c:pt>
                <c:pt idx="924">
                  <c:v>1.1365E-2</c:v>
                </c:pt>
                <c:pt idx="925">
                  <c:v>1.12885E-2</c:v>
                </c:pt>
                <c:pt idx="926">
                  <c:v>1.12117E-2</c:v>
                </c:pt>
                <c:pt idx="927">
                  <c:v>1.11345E-2</c:v>
                </c:pt>
                <c:pt idx="928">
                  <c:v>1.1057000000000001E-2</c:v>
                </c:pt>
                <c:pt idx="929">
                  <c:v>1.09791E-2</c:v>
                </c:pt>
                <c:pt idx="930">
                  <c:v>1.09009E-2</c:v>
                </c:pt>
                <c:pt idx="931">
                  <c:v>1.0822399999999999E-2</c:v>
                </c:pt>
                <c:pt idx="932">
                  <c:v>1.0743600000000001E-2</c:v>
                </c:pt>
                <c:pt idx="933">
                  <c:v>1.06645E-2</c:v>
                </c:pt>
                <c:pt idx="934">
                  <c:v>1.05851E-2</c:v>
                </c:pt>
                <c:pt idx="935">
                  <c:v>1.05054E-2</c:v>
                </c:pt>
                <c:pt idx="936">
                  <c:v>1.0425500000000001E-2</c:v>
                </c:pt>
                <c:pt idx="937">
                  <c:v>1.03453E-2</c:v>
                </c:pt>
                <c:pt idx="938">
                  <c:v>1.02649E-2</c:v>
                </c:pt>
                <c:pt idx="939">
                  <c:v>1.01843E-2</c:v>
                </c:pt>
                <c:pt idx="940">
                  <c:v>1.01034E-2</c:v>
                </c:pt>
                <c:pt idx="941">
                  <c:v>1.00223E-2</c:v>
                </c:pt>
                <c:pt idx="942">
                  <c:v>9.94103E-3</c:v>
                </c:pt>
                <c:pt idx="943">
                  <c:v>9.8595599999999999E-3</c:v>
                </c:pt>
                <c:pt idx="944">
                  <c:v>9.7779100000000008E-3</c:v>
                </c:pt>
                <c:pt idx="945">
                  <c:v>9.6960899999999992E-3</c:v>
                </c:pt>
                <c:pt idx="946">
                  <c:v>9.6141100000000004E-3</c:v>
                </c:pt>
                <c:pt idx="947">
                  <c:v>9.5319900000000006E-3</c:v>
                </c:pt>
                <c:pt idx="948">
                  <c:v>9.44972E-3</c:v>
                </c:pt>
                <c:pt idx="949">
                  <c:v>9.3673200000000002E-3</c:v>
                </c:pt>
                <c:pt idx="950">
                  <c:v>9.2847999999999993E-3</c:v>
                </c:pt>
                <c:pt idx="951">
                  <c:v>9.2021700000000008E-3</c:v>
                </c:pt>
                <c:pt idx="952">
                  <c:v>9.1194299999999996E-3</c:v>
                </c:pt>
                <c:pt idx="953">
                  <c:v>9.0366100000000005E-3</c:v>
                </c:pt>
                <c:pt idx="954">
                  <c:v>8.9537000000000002E-3</c:v>
                </c:pt>
                <c:pt idx="955">
                  <c:v>8.8707100000000004E-3</c:v>
                </c:pt>
                <c:pt idx="956">
                  <c:v>8.7876599999999992E-3</c:v>
                </c:pt>
                <c:pt idx="957">
                  <c:v>8.7045600000000001E-3</c:v>
                </c:pt>
                <c:pt idx="958">
                  <c:v>8.6213999999999995E-3</c:v>
                </c:pt>
                <c:pt idx="959">
                  <c:v>8.5382099999999992E-3</c:v>
                </c:pt>
                <c:pt idx="960">
                  <c:v>8.4549800000000008E-3</c:v>
                </c:pt>
                <c:pt idx="961">
                  <c:v>8.3717400000000008E-3</c:v>
                </c:pt>
                <c:pt idx="962">
                  <c:v>8.2884800000000008E-3</c:v>
                </c:pt>
                <c:pt idx="963">
                  <c:v>8.2052199999999992E-3</c:v>
                </c:pt>
                <c:pt idx="964">
                  <c:v>8.1219599999999992E-3</c:v>
                </c:pt>
                <c:pt idx="965">
                  <c:v>8.0387099999999993E-3</c:v>
                </c:pt>
                <c:pt idx="966">
                  <c:v>7.9554799999999991E-3</c:v>
                </c:pt>
                <c:pt idx="967">
                  <c:v>7.8722900000000005E-3</c:v>
                </c:pt>
                <c:pt idx="968">
                  <c:v>7.7891200000000001E-3</c:v>
                </c:pt>
                <c:pt idx="969">
                  <c:v>7.7060100000000001E-3</c:v>
                </c:pt>
                <c:pt idx="970">
                  <c:v>7.6229399999999999E-3</c:v>
                </c:pt>
                <c:pt idx="971">
                  <c:v>7.5399400000000002E-3</c:v>
                </c:pt>
                <c:pt idx="972">
                  <c:v>7.4570000000000001E-3</c:v>
                </c:pt>
                <c:pt idx="973">
                  <c:v>7.3741400000000004E-3</c:v>
                </c:pt>
                <c:pt idx="974">
                  <c:v>7.2913600000000002E-3</c:v>
                </c:pt>
                <c:pt idx="975">
                  <c:v>7.2086700000000004E-3</c:v>
                </c:pt>
                <c:pt idx="976">
                  <c:v>7.1260799999999999E-3</c:v>
                </c:pt>
                <c:pt idx="977">
                  <c:v>7.0435899999999997E-3</c:v>
                </c:pt>
                <c:pt idx="978">
                  <c:v>6.9612199999999997E-3</c:v>
                </c:pt>
                <c:pt idx="979">
                  <c:v>6.8789599999999999E-3</c:v>
                </c:pt>
                <c:pt idx="980">
                  <c:v>6.7968400000000002E-3</c:v>
                </c:pt>
                <c:pt idx="981">
                  <c:v>6.7148399999999997E-3</c:v>
                </c:pt>
                <c:pt idx="982">
                  <c:v>6.6329900000000001E-3</c:v>
                </c:pt>
                <c:pt idx="983">
                  <c:v>6.5512799999999996E-3</c:v>
                </c:pt>
                <c:pt idx="984">
                  <c:v>6.4697299999999999E-3</c:v>
                </c:pt>
                <c:pt idx="985">
                  <c:v>6.3883300000000002E-3</c:v>
                </c:pt>
                <c:pt idx="986">
                  <c:v>6.3071100000000003E-3</c:v>
                </c:pt>
                <c:pt idx="987">
                  <c:v>6.2260500000000003E-3</c:v>
                </c:pt>
                <c:pt idx="988">
                  <c:v>6.1451800000000001E-3</c:v>
                </c:pt>
                <c:pt idx="989">
                  <c:v>6.0644899999999996E-3</c:v>
                </c:pt>
                <c:pt idx="990">
                  <c:v>5.9839999999999997E-3</c:v>
                </c:pt>
                <c:pt idx="991">
                  <c:v>5.9036999999999996E-3</c:v>
                </c:pt>
                <c:pt idx="992">
                  <c:v>5.8236099999999999E-3</c:v>
                </c:pt>
                <c:pt idx="993">
                  <c:v>5.7437299999999998E-3</c:v>
                </c:pt>
                <c:pt idx="994">
                  <c:v>5.6640700000000002E-3</c:v>
                </c:pt>
                <c:pt idx="995">
                  <c:v>5.5846300000000001E-3</c:v>
                </c:pt>
                <c:pt idx="996">
                  <c:v>5.5054099999999996E-3</c:v>
                </c:pt>
                <c:pt idx="997">
                  <c:v>5.4264300000000003E-3</c:v>
                </c:pt>
                <c:pt idx="998">
                  <c:v>5.3476900000000004E-3</c:v>
                </c:pt>
                <c:pt idx="999">
                  <c:v>5.26919E-3</c:v>
                </c:pt>
                <c:pt idx="1000">
                  <c:v>5.1909499999999997E-3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6A-4AB2-B259-D863E72AACC5}"/>
            </c:ext>
          </c:extLst>
        </c:ser>
        <c:ser>
          <c:idx val="1"/>
          <c:order val="1"/>
          <c:tx>
            <c:v>Backward Euler</c:v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BckEuler!$R$2:$R$1002</c:f>
              <c:numCache>
                <c:formatCode>General</c:formatCode>
                <c:ptCount val="1001"/>
                <c:pt idx="0">
                  <c:v>9.9000100000000008E-3</c:v>
                </c:pt>
                <c:pt idx="1">
                  <c:v>1.9699999999999999E-2</c:v>
                </c:pt>
                <c:pt idx="2">
                  <c:v>2.9400099999999998E-2</c:v>
                </c:pt>
                <c:pt idx="3">
                  <c:v>3.9000300000000002E-2</c:v>
                </c:pt>
                <c:pt idx="4">
                  <c:v>4.8500700000000001E-2</c:v>
                </c:pt>
                <c:pt idx="5">
                  <c:v>5.79012E-2</c:v>
                </c:pt>
                <c:pt idx="6">
                  <c:v>6.7202100000000001E-2</c:v>
                </c:pt>
                <c:pt idx="7">
                  <c:v>7.6403200000000004E-2</c:v>
                </c:pt>
                <c:pt idx="8">
                  <c:v>8.5504800000000006E-2</c:v>
                </c:pt>
                <c:pt idx="9">
                  <c:v>9.4506900000000005E-2</c:v>
                </c:pt>
                <c:pt idx="10">
                  <c:v>0.10341</c:v>
                </c:pt>
                <c:pt idx="11">
                  <c:v>0.11221299999999999</c:v>
                </c:pt>
                <c:pt idx="12">
                  <c:v>0.120918</c:v>
                </c:pt>
                <c:pt idx="13">
                  <c:v>0.129523</c:v>
                </c:pt>
                <c:pt idx="14">
                  <c:v>0.13802900000000001</c:v>
                </c:pt>
                <c:pt idx="15">
                  <c:v>0.14643700000000001</c:v>
                </c:pt>
                <c:pt idx="16">
                  <c:v>0.15474599999999999</c:v>
                </c:pt>
                <c:pt idx="17">
                  <c:v>0.16295699999999999</c:v>
                </c:pt>
                <c:pt idx="18">
                  <c:v>0.17107</c:v>
                </c:pt>
                <c:pt idx="19">
                  <c:v>0.17908399999999999</c:v>
                </c:pt>
                <c:pt idx="20">
                  <c:v>0.187001</c:v>
                </c:pt>
                <c:pt idx="21">
                  <c:v>0.19481999999999999</c:v>
                </c:pt>
                <c:pt idx="22">
                  <c:v>0.202541</c:v>
                </c:pt>
                <c:pt idx="23">
                  <c:v>0.21016599999999999</c:v>
                </c:pt>
                <c:pt idx="24">
                  <c:v>0.217693</c:v>
                </c:pt>
                <c:pt idx="25">
                  <c:v>0.22512299999999999</c:v>
                </c:pt>
                <c:pt idx="26">
                  <c:v>0.232457</c:v>
                </c:pt>
                <c:pt idx="27">
                  <c:v>0.23969499999999999</c:v>
                </c:pt>
                <c:pt idx="28">
                  <c:v>0.246836</c:v>
                </c:pt>
                <c:pt idx="29">
                  <c:v>0.25388100000000002</c:v>
                </c:pt>
                <c:pt idx="30">
                  <c:v>0.26083099999999998</c:v>
                </c:pt>
                <c:pt idx="31">
                  <c:v>0.26768599999999998</c:v>
                </c:pt>
                <c:pt idx="32">
                  <c:v>0.27444600000000002</c:v>
                </c:pt>
                <c:pt idx="33">
                  <c:v>0.28111000000000003</c:v>
                </c:pt>
                <c:pt idx="34">
                  <c:v>0.28768100000000002</c:v>
                </c:pt>
                <c:pt idx="35">
                  <c:v>0.294157</c:v>
                </c:pt>
                <c:pt idx="36">
                  <c:v>0.300539</c:v>
                </c:pt>
                <c:pt idx="37">
                  <c:v>0.30682799999999999</c:v>
                </c:pt>
                <c:pt idx="38">
                  <c:v>0.313023</c:v>
                </c:pt>
                <c:pt idx="39">
                  <c:v>0.31912600000000002</c:v>
                </c:pt>
                <c:pt idx="40">
                  <c:v>0.32513599999999998</c:v>
                </c:pt>
                <c:pt idx="41">
                  <c:v>0.33105400000000001</c:v>
                </c:pt>
                <c:pt idx="42">
                  <c:v>0.33687899999999998</c:v>
                </c:pt>
                <c:pt idx="43">
                  <c:v>0.342613</c:v>
                </c:pt>
                <c:pt idx="44">
                  <c:v>0.34825600000000001</c:v>
                </c:pt>
                <c:pt idx="45">
                  <c:v>0.35380800000000001</c:v>
                </c:pt>
                <c:pt idx="46">
                  <c:v>0.35926999999999998</c:v>
                </c:pt>
                <c:pt idx="47">
                  <c:v>0.36464099999999999</c:v>
                </c:pt>
                <c:pt idx="48">
                  <c:v>0.36992199999999997</c:v>
                </c:pt>
                <c:pt idx="49">
                  <c:v>0.375114</c:v>
                </c:pt>
                <c:pt idx="50">
                  <c:v>0.38021700000000003</c:v>
                </c:pt>
                <c:pt idx="51">
                  <c:v>0.38523099999999999</c:v>
                </c:pt>
                <c:pt idx="52">
                  <c:v>0.39015699999999998</c:v>
                </c:pt>
                <c:pt idx="53">
                  <c:v>0.39499499999999999</c:v>
                </c:pt>
                <c:pt idx="54">
                  <c:v>0.39974599999999999</c:v>
                </c:pt>
                <c:pt idx="55">
                  <c:v>0.40440999999999999</c:v>
                </c:pt>
                <c:pt idx="56">
                  <c:v>0.40898699999999999</c:v>
                </c:pt>
                <c:pt idx="57">
                  <c:v>0.41347699999999998</c:v>
                </c:pt>
                <c:pt idx="58">
                  <c:v>0.41788199999999998</c:v>
                </c:pt>
                <c:pt idx="59">
                  <c:v>0.42220099999999999</c:v>
                </c:pt>
                <c:pt idx="60">
                  <c:v>0.42643599999999998</c:v>
                </c:pt>
                <c:pt idx="61">
                  <c:v>0.43058600000000002</c:v>
                </c:pt>
                <c:pt idx="62">
                  <c:v>0.43465100000000001</c:v>
                </c:pt>
                <c:pt idx="63">
                  <c:v>0.438633</c:v>
                </c:pt>
                <c:pt idx="64">
                  <c:v>0.44253199999999998</c:v>
                </c:pt>
                <c:pt idx="65">
                  <c:v>0.44634800000000002</c:v>
                </c:pt>
                <c:pt idx="66">
                  <c:v>0.45008199999999998</c:v>
                </c:pt>
                <c:pt idx="67">
                  <c:v>0.45373400000000003</c:v>
                </c:pt>
                <c:pt idx="68">
                  <c:v>0.45730399999999999</c:v>
                </c:pt>
                <c:pt idx="69">
                  <c:v>0.46079300000000001</c:v>
                </c:pt>
                <c:pt idx="70">
                  <c:v>0.464202</c:v>
                </c:pt>
                <c:pt idx="71">
                  <c:v>0.46753099999999997</c:v>
                </c:pt>
                <c:pt idx="72">
                  <c:v>0.47077999999999998</c:v>
                </c:pt>
                <c:pt idx="73">
                  <c:v>0.47394999999999998</c:v>
                </c:pt>
                <c:pt idx="74">
                  <c:v>0.47704200000000002</c:v>
                </c:pt>
                <c:pt idx="75">
                  <c:v>0.48005500000000001</c:v>
                </c:pt>
                <c:pt idx="76">
                  <c:v>0.482991</c:v>
                </c:pt>
                <c:pt idx="77">
                  <c:v>0.48584899999999998</c:v>
                </c:pt>
                <c:pt idx="78">
                  <c:v>0.48863099999999998</c:v>
                </c:pt>
                <c:pt idx="79">
                  <c:v>0.49133700000000002</c:v>
                </c:pt>
                <c:pt idx="80">
                  <c:v>0.49396699999999999</c:v>
                </c:pt>
                <c:pt idx="81">
                  <c:v>0.49652200000000002</c:v>
                </c:pt>
                <c:pt idx="82">
                  <c:v>0.499002</c:v>
                </c:pt>
                <c:pt idx="83">
                  <c:v>0.50140799999999996</c:v>
                </c:pt>
                <c:pt idx="84">
                  <c:v>0.50373999999999997</c:v>
                </c:pt>
                <c:pt idx="85">
                  <c:v>0.50599899999999998</c:v>
                </c:pt>
                <c:pt idx="86">
                  <c:v>0.508185</c:v>
                </c:pt>
                <c:pt idx="87">
                  <c:v>0.51029899999999995</c:v>
                </c:pt>
                <c:pt idx="88">
                  <c:v>0.51234199999999996</c:v>
                </c:pt>
                <c:pt idx="89">
                  <c:v>0.51431300000000002</c:v>
                </c:pt>
                <c:pt idx="90">
                  <c:v>0.51621399999999995</c:v>
                </c:pt>
                <c:pt idx="91">
                  <c:v>0.51804399999999995</c:v>
                </c:pt>
                <c:pt idx="92">
                  <c:v>0.51980499999999996</c:v>
                </c:pt>
                <c:pt idx="93">
                  <c:v>0.52149699999999999</c:v>
                </c:pt>
                <c:pt idx="94">
                  <c:v>0.52312099999999995</c:v>
                </c:pt>
                <c:pt idx="95">
                  <c:v>0.52467600000000003</c:v>
                </c:pt>
                <c:pt idx="96">
                  <c:v>0.52616399999999997</c:v>
                </c:pt>
                <c:pt idx="97">
                  <c:v>0.52758499999999997</c:v>
                </c:pt>
                <c:pt idx="98">
                  <c:v>0.52893900000000005</c:v>
                </c:pt>
                <c:pt idx="99">
                  <c:v>0.53022800000000003</c:v>
                </c:pt>
                <c:pt idx="100">
                  <c:v>0.53145100000000001</c:v>
                </c:pt>
                <c:pt idx="101">
                  <c:v>0.53261000000000003</c:v>
                </c:pt>
                <c:pt idx="102">
                  <c:v>0.53370399999999996</c:v>
                </c:pt>
                <c:pt idx="103">
                  <c:v>0.53473400000000004</c:v>
                </c:pt>
                <c:pt idx="104">
                  <c:v>0.53570099999999998</c:v>
                </c:pt>
                <c:pt idx="105">
                  <c:v>0.536605</c:v>
                </c:pt>
                <c:pt idx="106">
                  <c:v>0.53744700000000001</c:v>
                </c:pt>
                <c:pt idx="107">
                  <c:v>0.53822800000000004</c:v>
                </c:pt>
                <c:pt idx="108">
                  <c:v>0.53894699999999995</c:v>
                </c:pt>
                <c:pt idx="109">
                  <c:v>0.53960600000000003</c:v>
                </c:pt>
                <c:pt idx="110">
                  <c:v>0.54020500000000005</c:v>
                </c:pt>
                <c:pt idx="111">
                  <c:v>0.540744</c:v>
                </c:pt>
                <c:pt idx="112">
                  <c:v>0.54122499999999996</c:v>
                </c:pt>
                <c:pt idx="113">
                  <c:v>0.54164699999999999</c:v>
                </c:pt>
                <c:pt idx="114">
                  <c:v>0.54201100000000002</c:v>
                </c:pt>
                <c:pt idx="115">
                  <c:v>0.54231799999999997</c:v>
                </c:pt>
                <c:pt idx="116">
                  <c:v>0.54256800000000005</c:v>
                </c:pt>
                <c:pt idx="117">
                  <c:v>0.54276199999999997</c:v>
                </c:pt>
                <c:pt idx="118">
                  <c:v>0.54290099999999997</c:v>
                </c:pt>
                <c:pt idx="119">
                  <c:v>0.54298400000000002</c:v>
                </c:pt>
                <c:pt idx="120">
                  <c:v>0.54301200000000005</c:v>
                </c:pt>
                <c:pt idx="121">
                  <c:v>0.542987</c:v>
                </c:pt>
                <c:pt idx="122">
                  <c:v>0.54290799999999995</c:v>
                </c:pt>
                <c:pt idx="123">
                  <c:v>0.54277600000000004</c:v>
                </c:pt>
                <c:pt idx="124">
                  <c:v>0.54259199999999996</c:v>
                </c:pt>
                <c:pt idx="125">
                  <c:v>0.54235500000000003</c:v>
                </c:pt>
                <c:pt idx="126">
                  <c:v>0.54206799999999999</c:v>
                </c:pt>
                <c:pt idx="127">
                  <c:v>0.54173000000000004</c:v>
                </c:pt>
                <c:pt idx="128">
                  <c:v>0.54134099999999996</c:v>
                </c:pt>
                <c:pt idx="129">
                  <c:v>0.54090300000000002</c:v>
                </c:pt>
                <c:pt idx="130">
                  <c:v>0.54041499999999998</c:v>
                </c:pt>
                <c:pt idx="131">
                  <c:v>0.539879</c:v>
                </c:pt>
                <c:pt idx="132">
                  <c:v>0.53929499999999997</c:v>
                </c:pt>
                <c:pt idx="133">
                  <c:v>0.538663</c:v>
                </c:pt>
                <c:pt idx="134">
                  <c:v>0.53798500000000005</c:v>
                </c:pt>
                <c:pt idx="135">
                  <c:v>0.53725900000000004</c:v>
                </c:pt>
                <c:pt idx="136">
                  <c:v>0.53648799999999996</c:v>
                </c:pt>
                <c:pt idx="137">
                  <c:v>0.53567200000000004</c:v>
                </c:pt>
                <c:pt idx="138">
                  <c:v>0.53481000000000001</c:v>
                </c:pt>
                <c:pt idx="139">
                  <c:v>0.53390400000000005</c:v>
                </c:pt>
                <c:pt idx="140">
                  <c:v>0.53295499999999996</c:v>
                </c:pt>
                <c:pt idx="141">
                  <c:v>0.53196200000000005</c:v>
                </c:pt>
                <c:pt idx="142">
                  <c:v>0.53092700000000004</c:v>
                </c:pt>
                <c:pt idx="143">
                  <c:v>0.52984900000000001</c:v>
                </c:pt>
                <c:pt idx="144">
                  <c:v>0.528729</c:v>
                </c:pt>
                <c:pt idx="145">
                  <c:v>0.52756899999999995</c:v>
                </c:pt>
                <c:pt idx="146">
                  <c:v>0.52636799999999995</c:v>
                </c:pt>
                <c:pt idx="147">
                  <c:v>0.52512599999999998</c:v>
                </c:pt>
                <c:pt idx="148">
                  <c:v>0.52384500000000001</c:v>
                </c:pt>
                <c:pt idx="149">
                  <c:v>0.52252500000000002</c:v>
                </c:pt>
                <c:pt idx="150">
                  <c:v>0.52116700000000005</c:v>
                </c:pt>
                <c:pt idx="151">
                  <c:v>0.51976999999999995</c:v>
                </c:pt>
                <c:pt idx="152">
                  <c:v>0.51833600000000002</c:v>
                </c:pt>
                <c:pt idx="153">
                  <c:v>0.51686600000000005</c:v>
                </c:pt>
                <c:pt idx="154">
                  <c:v>0.51535799999999998</c:v>
                </c:pt>
                <c:pt idx="155">
                  <c:v>0.51381500000000002</c:v>
                </c:pt>
                <c:pt idx="156">
                  <c:v>0.51223600000000002</c:v>
                </c:pt>
                <c:pt idx="157">
                  <c:v>0.51062200000000002</c:v>
                </c:pt>
                <c:pt idx="158">
                  <c:v>0.50897400000000004</c:v>
                </c:pt>
                <c:pt idx="159">
                  <c:v>0.50729199999999997</c:v>
                </c:pt>
                <c:pt idx="160">
                  <c:v>0.50557700000000005</c:v>
                </c:pt>
                <c:pt idx="161">
                  <c:v>0.50382800000000005</c:v>
                </c:pt>
                <c:pt idx="162">
                  <c:v>0.50204700000000002</c:v>
                </c:pt>
                <c:pt idx="163">
                  <c:v>0.50023499999999999</c:v>
                </c:pt>
                <c:pt idx="164">
                  <c:v>0.49839099999999997</c:v>
                </c:pt>
                <c:pt idx="165">
                  <c:v>0.49651600000000001</c:v>
                </c:pt>
                <c:pt idx="166">
                  <c:v>0.49460999999999999</c:v>
                </c:pt>
                <c:pt idx="167">
                  <c:v>0.49267499999999997</c:v>
                </c:pt>
                <c:pt idx="168">
                  <c:v>0.49071100000000001</c:v>
                </c:pt>
                <c:pt idx="169">
                  <c:v>0.48871700000000001</c:v>
                </c:pt>
                <c:pt idx="170">
                  <c:v>0.48669499999999999</c:v>
                </c:pt>
                <c:pt idx="171">
                  <c:v>0.48464499999999999</c:v>
                </c:pt>
                <c:pt idx="172">
                  <c:v>0.48256700000000002</c:v>
                </c:pt>
                <c:pt idx="173">
                  <c:v>0.48046299999999997</c:v>
                </c:pt>
                <c:pt idx="174">
                  <c:v>0.47833199999999998</c:v>
                </c:pt>
                <c:pt idx="175">
                  <c:v>0.47617500000000001</c:v>
                </c:pt>
                <c:pt idx="176">
                  <c:v>0.47399200000000002</c:v>
                </c:pt>
                <c:pt idx="177">
                  <c:v>0.47178399999999998</c:v>
                </c:pt>
                <c:pt idx="178">
                  <c:v>0.46955200000000002</c:v>
                </c:pt>
                <c:pt idx="179">
                  <c:v>0.46729500000000002</c:v>
                </c:pt>
                <c:pt idx="180">
                  <c:v>0.46501500000000001</c:v>
                </c:pt>
                <c:pt idx="181">
                  <c:v>0.46271099999999998</c:v>
                </c:pt>
                <c:pt idx="182">
                  <c:v>0.46038499999999999</c:v>
                </c:pt>
                <c:pt idx="183">
                  <c:v>0.45803700000000003</c:v>
                </c:pt>
                <c:pt idx="184">
                  <c:v>0.45566600000000002</c:v>
                </c:pt>
                <c:pt idx="185">
                  <c:v>0.45327400000000001</c:v>
                </c:pt>
                <c:pt idx="186">
                  <c:v>0.45086100000000001</c:v>
                </c:pt>
                <c:pt idx="187">
                  <c:v>0.44842799999999999</c:v>
                </c:pt>
                <c:pt idx="188">
                  <c:v>0.44597500000000001</c:v>
                </c:pt>
                <c:pt idx="189">
                  <c:v>0.44350200000000001</c:v>
                </c:pt>
                <c:pt idx="190">
                  <c:v>0.44101000000000001</c:v>
                </c:pt>
                <c:pt idx="191">
                  <c:v>0.43849900000000003</c:v>
                </c:pt>
                <c:pt idx="192">
                  <c:v>0.435969</c:v>
                </c:pt>
                <c:pt idx="193">
                  <c:v>0.43342199999999997</c:v>
                </c:pt>
                <c:pt idx="194">
                  <c:v>0.43085800000000002</c:v>
                </c:pt>
                <c:pt idx="195">
                  <c:v>0.42827599999999999</c:v>
                </c:pt>
                <c:pt idx="196">
                  <c:v>0.425678</c:v>
                </c:pt>
                <c:pt idx="197">
                  <c:v>0.423064</c:v>
                </c:pt>
                <c:pt idx="198">
                  <c:v>0.42043399999999997</c:v>
                </c:pt>
                <c:pt idx="199">
                  <c:v>0.41778799999999999</c:v>
                </c:pt>
                <c:pt idx="200">
                  <c:v>0.415128</c:v>
                </c:pt>
                <c:pt idx="201">
                  <c:v>0.41245300000000001</c:v>
                </c:pt>
                <c:pt idx="202">
                  <c:v>0.40976400000000002</c:v>
                </c:pt>
                <c:pt idx="203">
                  <c:v>0.40706199999999998</c:v>
                </c:pt>
                <c:pt idx="204">
                  <c:v>0.40434599999999998</c:v>
                </c:pt>
                <c:pt idx="205">
                  <c:v>0.401617</c:v>
                </c:pt>
                <c:pt idx="206">
                  <c:v>0.39887600000000001</c:v>
                </c:pt>
                <c:pt idx="207">
                  <c:v>0.396123</c:v>
                </c:pt>
                <c:pt idx="208">
                  <c:v>0.39335799999999999</c:v>
                </c:pt>
                <c:pt idx="209">
                  <c:v>0.39058199999999998</c:v>
                </c:pt>
                <c:pt idx="210">
                  <c:v>0.38779400000000003</c:v>
                </c:pt>
                <c:pt idx="211">
                  <c:v>0.38499699999999998</c:v>
                </c:pt>
                <c:pt idx="212">
                  <c:v>0.382189</c:v>
                </c:pt>
                <c:pt idx="213">
                  <c:v>0.37937100000000001</c:v>
                </c:pt>
                <c:pt idx="214">
                  <c:v>0.37654399999999999</c:v>
                </c:pt>
                <c:pt idx="215">
                  <c:v>0.37370799999999998</c:v>
                </c:pt>
                <c:pt idx="216">
                  <c:v>0.37086400000000003</c:v>
                </c:pt>
                <c:pt idx="217">
                  <c:v>0.36801099999999998</c:v>
                </c:pt>
                <c:pt idx="218">
                  <c:v>0.36514999999999997</c:v>
                </c:pt>
                <c:pt idx="219">
                  <c:v>0.36228199999999999</c:v>
                </c:pt>
                <c:pt idx="220">
                  <c:v>0.359406</c:v>
                </c:pt>
                <c:pt idx="221">
                  <c:v>0.35652400000000001</c:v>
                </c:pt>
                <c:pt idx="222">
                  <c:v>0.35363499999999998</c:v>
                </c:pt>
                <c:pt idx="223">
                  <c:v>0.35074</c:v>
                </c:pt>
                <c:pt idx="224">
                  <c:v>0.34783900000000001</c:v>
                </c:pt>
                <c:pt idx="225">
                  <c:v>0.34493299999999999</c:v>
                </c:pt>
                <c:pt idx="226">
                  <c:v>0.34202199999999999</c:v>
                </c:pt>
                <c:pt idx="227">
                  <c:v>0.33910600000000002</c:v>
                </c:pt>
                <c:pt idx="228">
                  <c:v>0.33618599999999998</c:v>
                </c:pt>
                <c:pt idx="229">
                  <c:v>0.33326099999999997</c:v>
                </c:pt>
                <c:pt idx="230">
                  <c:v>0.33033299999999999</c:v>
                </c:pt>
                <c:pt idx="231">
                  <c:v>0.327401</c:v>
                </c:pt>
                <c:pt idx="232">
                  <c:v>0.32446599999999998</c:v>
                </c:pt>
                <c:pt idx="233">
                  <c:v>0.32152900000000001</c:v>
                </c:pt>
                <c:pt idx="234">
                  <c:v>0.31858900000000001</c:v>
                </c:pt>
                <c:pt idx="235">
                  <c:v>0.31564700000000001</c:v>
                </c:pt>
                <c:pt idx="236">
                  <c:v>0.31270300000000001</c:v>
                </c:pt>
                <c:pt idx="237">
                  <c:v>0.309757</c:v>
                </c:pt>
                <c:pt idx="238">
                  <c:v>0.306811</c:v>
                </c:pt>
                <c:pt idx="239">
                  <c:v>0.30386299999999999</c:v>
                </c:pt>
                <c:pt idx="240">
                  <c:v>0.30091499999999999</c:v>
                </c:pt>
                <c:pt idx="241">
                  <c:v>0.29796600000000001</c:v>
                </c:pt>
                <c:pt idx="242">
                  <c:v>0.295018</c:v>
                </c:pt>
                <c:pt idx="243">
                  <c:v>0.29206900000000002</c:v>
                </c:pt>
                <c:pt idx="244">
                  <c:v>0.28912199999999999</c:v>
                </c:pt>
                <c:pt idx="245">
                  <c:v>0.28617500000000001</c:v>
                </c:pt>
                <c:pt idx="246">
                  <c:v>0.28322900000000001</c:v>
                </c:pt>
                <c:pt idx="247">
                  <c:v>0.28028500000000001</c:v>
                </c:pt>
                <c:pt idx="248">
                  <c:v>0.27734199999999998</c:v>
                </c:pt>
                <c:pt idx="249">
                  <c:v>0.27440100000000001</c:v>
                </c:pt>
                <c:pt idx="250">
                  <c:v>0.27146300000000001</c:v>
                </c:pt>
                <c:pt idx="251">
                  <c:v>0.26852700000000002</c:v>
                </c:pt>
                <c:pt idx="252">
                  <c:v>0.265594</c:v>
                </c:pt>
                <c:pt idx="253">
                  <c:v>0.26266400000000001</c:v>
                </c:pt>
                <c:pt idx="254">
                  <c:v>0.259737</c:v>
                </c:pt>
                <c:pt idx="255">
                  <c:v>0.25681399999999999</c:v>
                </c:pt>
                <c:pt idx="256">
                  <c:v>0.25389400000000001</c:v>
                </c:pt>
                <c:pt idx="257">
                  <c:v>0.25097900000000001</c:v>
                </c:pt>
                <c:pt idx="258">
                  <c:v>0.24806800000000001</c:v>
                </c:pt>
                <c:pt idx="259">
                  <c:v>0.24516099999999999</c:v>
                </c:pt>
                <c:pt idx="260">
                  <c:v>0.24226</c:v>
                </c:pt>
                <c:pt idx="261">
                  <c:v>0.23936299999999999</c:v>
                </c:pt>
                <c:pt idx="262">
                  <c:v>0.23647099999999999</c:v>
                </c:pt>
                <c:pt idx="263">
                  <c:v>0.23358499999999999</c:v>
                </c:pt>
                <c:pt idx="264">
                  <c:v>0.23070499999999999</c:v>
                </c:pt>
                <c:pt idx="265">
                  <c:v>0.22783100000000001</c:v>
                </c:pt>
                <c:pt idx="266">
                  <c:v>0.224963</c:v>
                </c:pt>
                <c:pt idx="267">
                  <c:v>0.22210099999999999</c:v>
                </c:pt>
                <c:pt idx="268">
                  <c:v>0.219246</c:v>
                </c:pt>
                <c:pt idx="269">
                  <c:v>0.21639800000000001</c:v>
                </c:pt>
                <c:pt idx="270">
                  <c:v>0.213557</c:v>
                </c:pt>
                <c:pt idx="271">
                  <c:v>0.21072299999999999</c:v>
                </c:pt>
                <c:pt idx="272">
                  <c:v>0.207896</c:v>
                </c:pt>
                <c:pt idx="273">
                  <c:v>0.20507800000000001</c:v>
                </c:pt>
                <c:pt idx="274">
                  <c:v>0.202267</c:v>
                </c:pt>
                <c:pt idx="275">
                  <c:v>0.199464</c:v>
                </c:pt>
                <c:pt idx="276">
                  <c:v>0.19667000000000001</c:v>
                </c:pt>
                <c:pt idx="277">
                  <c:v>0.193884</c:v>
                </c:pt>
                <c:pt idx="278">
                  <c:v>0.191106</c:v>
                </c:pt>
                <c:pt idx="279">
                  <c:v>0.18833800000000001</c:v>
                </c:pt>
                <c:pt idx="280">
                  <c:v>0.18557799999999999</c:v>
                </c:pt>
                <c:pt idx="281">
                  <c:v>0.18282799999999999</c:v>
                </c:pt>
                <c:pt idx="282">
                  <c:v>0.180087</c:v>
                </c:pt>
                <c:pt idx="283">
                  <c:v>0.17735600000000001</c:v>
                </c:pt>
                <c:pt idx="284">
                  <c:v>0.17463400000000001</c:v>
                </c:pt>
                <c:pt idx="285">
                  <c:v>0.17192299999999999</c:v>
                </c:pt>
                <c:pt idx="286">
                  <c:v>0.16922100000000001</c:v>
                </c:pt>
                <c:pt idx="287">
                  <c:v>0.16653000000000001</c:v>
                </c:pt>
                <c:pt idx="288">
                  <c:v>0.16384899999999999</c:v>
                </c:pt>
                <c:pt idx="289">
                  <c:v>0.16117899999999999</c:v>
                </c:pt>
                <c:pt idx="290">
                  <c:v>0.15851999999999999</c:v>
                </c:pt>
                <c:pt idx="291">
                  <c:v>0.15587100000000001</c:v>
                </c:pt>
                <c:pt idx="292">
                  <c:v>0.15323300000000001</c:v>
                </c:pt>
                <c:pt idx="293">
                  <c:v>0.15060699999999999</c:v>
                </c:pt>
                <c:pt idx="294">
                  <c:v>0.14799200000000001</c:v>
                </c:pt>
                <c:pt idx="295">
                  <c:v>0.14538899999999999</c:v>
                </c:pt>
                <c:pt idx="296">
                  <c:v>0.14279700000000001</c:v>
                </c:pt>
                <c:pt idx="297">
                  <c:v>0.14021700000000001</c:v>
                </c:pt>
                <c:pt idx="298">
                  <c:v>0.13764799999999999</c:v>
                </c:pt>
                <c:pt idx="299">
                  <c:v>0.13509199999999999</c:v>
                </c:pt>
                <c:pt idx="300">
                  <c:v>0.132548</c:v>
                </c:pt>
                <c:pt idx="301">
                  <c:v>0.13001699999999999</c:v>
                </c:pt>
                <c:pt idx="302">
                  <c:v>0.127498</c:v>
                </c:pt>
                <c:pt idx="303">
                  <c:v>0.124991</c:v>
                </c:pt>
                <c:pt idx="304">
                  <c:v>0.12249699999999999</c:v>
                </c:pt>
                <c:pt idx="305">
                  <c:v>0.120016</c:v>
                </c:pt>
                <c:pt idx="306">
                  <c:v>0.117548</c:v>
                </c:pt>
                <c:pt idx="307">
                  <c:v>0.115093</c:v>
                </c:pt>
                <c:pt idx="308">
                  <c:v>0.112651</c:v>
                </c:pt>
                <c:pt idx="309">
                  <c:v>0.110222</c:v>
                </c:pt>
                <c:pt idx="310">
                  <c:v>0.107807</c:v>
                </c:pt>
                <c:pt idx="311">
                  <c:v>0.105405</c:v>
                </c:pt>
                <c:pt idx="312">
                  <c:v>0.103017</c:v>
                </c:pt>
                <c:pt idx="313">
                  <c:v>0.100642</c:v>
                </c:pt>
                <c:pt idx="314">
                  <c:v>9.8281199999999999E-2</c:v>
                </c:pt>
                <c:pt idx="315">
                  <c:v>9.59343E-2</c:v>
                </c:pt>
                <c:pt idx="316">
                  <c:v>9.3601299999999998E-2</c:v>
                </c:pt>
                <c:pt idx="317">
                  <c:v>9.12824E-2</c:v>
                </c:pt>
                <c:pt idx="318">
                  <c:v>8.8977600000000004E-2</c:v>
                </c:pt>
                <c:pt idx="319">
                  <c:v>8.6687100000000003E-2</c:v>
                </c:pt>
                <c:pt idx="320">
                  <c:v>8.4410899999999997E-2</c:v>
                </c:pt>
                <c:pt idx="321">
                  <c:v>8.2149100000000003E-2</c:v>
                </c:pt>
                <c:pt idx="322">
                  <c:v>7.9901799999999995E-2</c:v>
                </c:pt>
                <c:pt idx="323">
                  <c:v>7.7669000000000002E-2</c:v>
                </c:pt>
                <c:pt idx="324">
                  <c:v>7.5450900000000001E-2</c:v>
                </c:pt>
                <c:pt idx="325">
                  <c:v>7.3247499999999993E-2</c:v>
                </c:pt>
                <c:pt idx="326">
                  <c:v>7.1058899999999994E-2</c:v>
                </c:pt>
                <c:pt idx="327">
                  <c:v>6.8885100000000005E-2</c:v>
                </c:pt>
                <c:pt idx="328">
                  <c:v>6.6726199999999999E-2</c:v>
                </c:pt>
                <c:pt idx="329">
                  <c:v>6.4582399999999998E-2</c:v>
                </c:pt>
                <c:pt idx="330">
                  <c:v>6.2453500000000002E-2</c:v>
                </c:pt>
                <c:pt idx="331">
                  <c:v>6.0339799999999999E-2</c:v>
                </c:pt>
                <c:pt idx="332">
                  <c:v>5.82412E-2</c:v>
                </c:pt>
                <c:pt idx="333">
                  <c:v>5.6157899999999997E-2</c:v>
                </c:pt>
                <c:pt idx="334">
                  <c:v>5.40898E-2</c:v>
                </c:pt>
                <c:pt idx="335">
                  <c:v>5.2037E-2</c:v>
                </c:pt>
                <c:pt idx="336">
                  <c:v>4.9999599999999998E-2</c:v>
                </c:pt>
                <c:pt idx="337">
                  <c:v>4.7977699999999998E-2</c:v>
                </c:pt>
                <c:pt idx="338">
                  <c:v>4.5971199999999997E-2</c:v>
                </c:pt>
                <c:pt idx="339">
                  <c:v>4.3980199999999997E-2</c:v>
                </c:pt>
                <c:pt idx="340">
                  <c:v>4.2004699999999999E-2</c:v>
                </c:pt>
                <c:pt idx="341">
                  <c:v>4.0044900000000001E-2</c:v>
                </c:pt>
                <c:pt idx="342">
                  <c:v>3.8100700000000001E-2</c:v>
                </c:pt>
                <c:pt idx="343">
                  <c:v>3.6172099999999999E-2</c:v>
                </c:pt>
                <c:pt idx="344">
                  <c:v>3.4259299999999999E-2</c:v>
                </c:pt>
                <c:pt idx="345">
                  <c:v>3.2362200000000001E-2</c:v>
                </c:pt>
                <c:pt idx="346">
                  <c:v>3.0480899999999998E-2</c:v>
                </c:pt>
                <c:pt idx="347">
                  <c:v>2.86153E-2</c:v>
                </c:pt>
                <c:pt idx="348">
                  <c:v>2.6765600000000001E-2</c:v>
                </c:pt>
                <c:pt idx="349">
                  <c:v>2.4931700000000001E-2</c:v>
                </c:pt>
                <c:pt idx="350">
                  <c:v>2.3113700000000001E-2</c:v>
                </c:pt>
                <c:pt idx="351">
                  <c:v>2.13116E-2</c:v>
                </c:pt>
                <c:pt idx="352">
                  <c:v>1.9525399999999998E-2</c:v>
                </c:pt>
                <c:pt idx="353">
                  <c:v>1.7755099999999999E-2</c:v>
                </c:pt>
                <c:pt idx="354">
                  <c:v>1.6000799999999999E-2</c:v>
                </c:pt>
                <c:pt idx="355">
                  <c:v>1.42624E-2</c:v>
                </c:pt>
                <c:pt idx="356">
                  <c:v>1.2540000000000001E-2</c:v>
                </c:pt>
                <c:pt idx="357">
                  <c:v>1.0833600000000001E-2</c:v>
                </c:pt>
                <c:pt idx="358">
                  <c:v>9.1431299999999993E-3</c:v>
                </c:pt>
                <c:pt idx="359">
                  <c:v>7.4686900000000001E-3</c:v>
                </c:pt>
                <c:pt idx="360">
                  <c:v>5.8102500000000003E-3</c:v>
                </c:pt>
                <c:pt idx="361">
                  <c:v>4.16782E-3</c:v>
                </c:pt>
                <c:pt idx="362">
                  <c:v>2.5414000000000001E-3</c:v>
                </c:pt>
                <c:pt idx="363">
                  <c:v>9.3099600000000002E-4</c:v>
                </c:pt>
                <c:pt idx="364">
                  <c:v>-6.6340300000000002E-4</c:v>
                </c:pt>
                <c:pt idx="365">
                  <c:v>-2.24179E-3</c:v>
                </c:pt>
                <c:pt idx="366">
                  <c:v>-3.8041799999999999E-3</c:v>
                </c:pt>
                <c:pt idx="367">
                  <c:v>-5.3505699999999998E-3</c:v>
                </c:pt>
                <c:pt idx="368">
                  <c:v>-6.8809600000000002E-3</c:v>
                </c:pt>
                <c:pt idx="369">
                  <c:v>-8.3953699999999992E-3</c:v>
                </c:pt>
                <c:pt idx="370">
                  <c:v>-9.8938099999999994E-3</c:v>
                </c:pt>
                <c:pt idx="371">
                  <c:v>-1.1376300000000001E-2</c:v>
                </c:pt>
                <c:pt idx="372">
                  <c:v>-1.28428E-2</c:v>
                </c:pt>
                <c:pt idx="373">
                  <c:v>-1.42934E-2</c:v>
                </c:pt>
                <c:pt idx="374">
                  <c:v>-1.5728099999999998E-2</c:v>
                </c:pt>
                <c:pt idx="375">
                  <c:v>-1.71468E-2</c:v>
                </c:pt>
                <c:pt idx="376">
                  <c:v>-1.8549699999999999E-2</c:v>
                </c:pt>
                <c:pt idx="377">
                  <c:v>-1.9936700000000002E-2</c:v>
                </c:pt>
                <c:pt idx="378">
                  <c:v>-2.1307900000000001E-2</c:v>
                </c:pt>
                <c:pt idx="379">
                  <c:v>-2.2663300000000001E-2</c:v>
                </c:pt>
                <c:pt idx="380">
                  <c:v>-2.4002800000000001E-2</c:v>
                </c:pt>
                <c:pt idx="381">
                  <c:v>-2.5326600000000001E-2</c:v>
                </c:pt>
                <c:pt idx="382">
                  <c:v>-2.6634700000000001E-2</c:v>
                </c:pt>
                <c:pt idx="383">
                  <c:v>-2.7927E-2</c:v>
                </c:pt>
                <c:pt idx="384">
                  <c:v>-2.9203699999999999E-2</c:v>
                </c:pt>
                <c:pt idx="385">
                  <c:v>-3.0464700000000001E-2</c:v>
                </c:pt>
                <c:pt idx="386">
                  <c:v>-3.1710000000000002E-2</c:v>
                </c:pt>
                <c:pt idx="387">
                  <c:v>-3.2939799999999998E-2</c:v>
                </c:pt>
                <c:pt idx="388">
                  <c:v>-3.4153999999999997E-2</c:v>
                </c:pt>
                <c:pt idx="389">
                  <c:v>-3.5352700000000001E-2</c:v>
                </c:pt>
                <c:pt idx="390">
                  <c:v>-3.6535900000000003E-2</c:v>
                </c:pt>
                <c:pt idx="391">
                  <c:v>-3.77037E-2</c:v>
                </c:pt>
                <c:pt idx="392">
                  <c:v>-3.8856000000000002E-2</c:v>
                </c:pt>
                <c:pt idx="393">
                  <c:v>-3.9993000000000001E-2</c:v>
                </c:pt>
                <c:pt idx="394">
                  <c:v>-4.1114600000000001E-2</c:v>
                </c:pt>
                <c:pt idx="395">
                  <c:v>-4.2221000000000002E-2</c:v>
                </c:pt>
                <c:pt idx="396">
                  <c:v>-4.3312099999999999E-2</c:v>
                </c:pt>
                <c:pt idx="397">
                  <c:v>-4.43881E-2</c:v>
                </c:pt>
                <c:pt idx="398">
                  <c:v>-4.5448799999999998E-2</c:v>
                </c:pt>
                <c:pt idx="399">
                  <c:v>-4.6494500000000001E-2</c:v>
                </c:pt>
                <c:pt idx="400">
                  <c:v>-4.7525100000000001E-2</c:v>
                </c:pt>
                <c:pt idx="401">
                  <c:v>-4.8540699999999999E-2</c:v>
                </c:pt>
                <c:pt idx="402">
                  <c:v>-4.9541399999999999E-2</c:v>
                </c:pt>
                <c:pt idx="403">
                  <c:v>-5.0527099999999998E-2</c:v>
                </c:pt>
                <c:pt idx="404">
                  <c:v>-5.1498000000000002E-2</c:v>
                </c:pt>
                <c:pt idx="405">
                  <c:v>-5.2454000000000001E-2</c:v>
                </c:pt>
                <c:pt idx="406">
                  <c:v>-5.33953E-2</c:v>
                </c:pt>
                <c:pt idx="407">
                  <c:v>-5.4321899999999999E-2</c:v>
                </c:pt>
                <c:pt idx="408">
                  <c:v>-5.5233900000000002E-2</c:v>
                </c:pt>
                <c:pt idx="409">
                  <c:v>-5.6131300000000002E-2</c:v>
                </c:pt>
                <c:pt idx="410">
                  <c:v>-5.7014200000000001E-2</c:v>
                </c:pt>
                <c:pt idx="411">
                  <c:v>-5.7882500000000003E-2</c:v>
                </c:pt>
                <c:pt idx="412">
                  <c:v>-5.8736499999999997E-2</c:v>
                </c:pt>
                <c:pt idx="413">
                  <c:v>-5.95761E-2</c:v>
                </c:pt>
                <c:pt idx="414">
                  <c:v>-6.0401400000000001E-2</c:v>
                </c:pt>
                <c:pt idx="415">
                  <c:v>-6.1212500000000003E-2</c:v>
                </c:pt>
                <c:pt idx="416">
                  <c:v>-6.2009399999999999E-2</c:v>
                </c:pt>
                <c:pt idx="417">
                  <c:v>-6.2792299999999995E-2</c:v>
                </c:pt>
                <c:pt idx="418">
                  <c:v>-6.3561000000000006E-2</c:v>
                </c:pt>
                <c:pt idx="419">
                  <c:v>-6.4315800000000006E-2</c:v>
                </c:pt>
                <c:pt idx="420">
                  <c:v>-6.5056699999999995E-2</c:v>
                </c:pt>
                <c:pt idx="421">
                  <c:v>-6.5783700000000001E-2</c:v>
                </c:pt>
                <c:pt idx="422">
                  <c:v>-6.6496899999999998E-2</c:v>
                </c:pt>
                <c:pt idx="423">
                  <c:v>-6.7196500000000006E-2</c:v>
                </c:pt>
                <c:pt idx="424">
                  <c:v>-6.7882399999999996E-2</c:v>
                </c:pt>
                <c:pt idx="425">
                  <c:v>-6.8554699999999996E-2</c:v>
                </c:pt>
                <c:pt idx="426">
                  <c:v>-6.9213499999999997E-2</c:v>
                </c:pt>
                <c:pt idx="427">
                  <c:v>-6.9858799999999999E-2</c:v>
                </c:pt>
                <c:pt idx="428">
                  <c:v>-7.0490800000000006E-2</c:v>
                </c:pt>
                <c:pt idx="429">
                  <c:v>-7.1109500000000006E-2</c:v>
                </c:pt>
                <c:pt idx="430">
                  <c:v>-7.1714899999999998E-2</c:v>
                </c:pt>
                <c:pt idx="431">
                  <c:v>-7.2307200000000002E-2</c:v>
                </c:pt>
                <c:pt idx="432">
                  <c:v>-7.2886500000000007E-2</c:v>
                </c:pt>
                <c:pt idx="433">
                  <c:v>-7.3452699999999996E-2</c:v>
                </c:pt>
                <c:pt idx="434">
                  <c:v>-7.4006000000000002E-2</c:v>
                </c:pt>
                <c:pt idx="435">
                  <c:v>-7.4546399999999999E-2</c:v>
                </c:pt>
                <c:pt idx="436">
                  <c:v>-7.5074000000000002E-2</c:v>
                </c:pt>
                <c:pt idx="437">
                  <c:v>-7.5589000000000003E-2</c:v>
                </c:pt>
                <c:pt idx="438">
                  <c:v>-7.6091300000000001E-2</c:v>
                </c:pt>
                <c:pt idx="439">
                  <c:v>-7.6580999999999996E-2</c:v>
                </c:pt>
                <c:pt idx="440">
                  <c:v>-7.7058299999999996E-2</c:v>
                </c:pt>
                <c:pt idx="441">
                  <c:v>-7.75232E-2</c:v>
                </c:pt>
                <c:pt idx="442">
                  <c:v>-7.7975699999999995E-2</c:v>
                </c:pt>
                <c:pt idx="443">
                  <c:v>-7.8416E-2</c:v>
                </c:pt>
                <c:pt idx="444">
                  <c:v>-7.88441E-2</c:v>
                </c:pt>
                <c:pt idx="445">
                  <c:v>-7.9260200000000003E-2</c:v>
                </c:pt>
                <c:pt idx="446">
                  <c:v>-7.9664200000000004E-2</c:v>
                </c:pt>
                <c:pt idx="447">
                  <c:v>-8.0056299999999997E-2</c:v>
                </c:pt>
                <c:pt idx="448">
                  <c:v>-8.0436599999999997E-2</c:v>
                </c:pt>
                <c:pt idx="449">
                  <c:v>-8.0805100000000005E-2</c:v>
                </c:pt>
                <c:pt idx="450">
                  <c:v>-8.1161899999999995E-2</c:v>
                </c:pt>
                <c:pt idx="451">
                  <c:v>-8.1507099999999999E-2</c:v>
                </c:pt>
                <c:pt idx="452">
                  <c:v>-8.1840800000000005E-2</c:v>
                </c:pt>
                <c:pt idx="453">
                  <c:v>-8.2163100000000003E-2</c:v>
                </c:pt>
                <c:pt idx="454">
                  <c:v>-8.2474000000000006E-2</c:v>
                </c:pt>
                <c:pt idx="455">
                  <c:v>-8.2773600000000003E-2</c:v>
                </c:pt>
                <c:pt idx="456">
                  <c:v>-8.3061999999999997E-2</c:v>
                </c:pt>
                <c:pt idx="457">
                  <c:v>-8.3339399999999994E-2</c:v>
                </c:pt>
                <c:pt idx="458">
                  <c:v>-8.3605700000000005E-2</c:v>
                </c:pt>
                <c:pt idx="459">
                  <c:v>-8.3861000000000005E-2</c:v>
                </c:pt>
                <c:pt idx="460">
                  <c:v>-8.41055E-2</c:v>
                </c:pt>
                <c:pt idx="461">
                  <c:v>-8.4339300000000006E-2</c:v>
                </c:pt>
                <c:pt idx="462">
                  <c:v>-8.4562300000000007E-2</c:v>
                </c:pt>
                <c:pt idx="463">
                  <c:v>-8.4774799999999997E-2</c:v>
                </c:pt>
                <c:pt idx="464">
                  <c:v>-8.4976700000000002E-2</c:v>
                </c:pt>
                <c:pt idx="465">
                  <c:v>-8.5168199999999999E-2</c:v>
                </c:pt>
                <c:pt idx="466">
                  <c:v>-8.5349400000000006E-2</c:v>
                </c:pt>
                <c:pt idx="467">
                  <c:v>-8.5520299999999994E-2</c:v>
                </c:pt>
                <c:pt idx="468">
                  <c:v>-8.5680999999999993E-2</c:v>
                </c:pt>
                <c:pt idx="469">
                  <c:v>-8.5831599999999994E-2</c:v>
                </c:pt>
                <c:pt idx="470">
                  <c:v>-8.5972199999999999E-2</c:v>
                </c:pt>
                <c:pt idx="471">
                  <c:v>-8.6102899999999996E-2</c:v>
                </c:pt>
                <c:pt idx="472">
                  <c:v>-8.6223800000000003E-2</c:v>
                </c:pt>
                <c:pt idx="473">
                  <c:v>-8.6334900000000006E-2</c:v>
                </c:pt>
                <c:pt idx="474">
                  <c:v>-8.6436399999999997E-2</c:v>
                </c:pt>
                <c:pt idx="475">
                  <c:v>-8.6528300000000002E-2</c:v>
                </c:pt>
                <c:pt idx="476">
                  <c:v>-8.6610699999999999E-2</c:v>
                </c:pt>
                <c:pt idx="477">
                  <c:v>-8.6683700000000002E-2</c:v>
                </c:pt>
                <c:pt idx="478">
                  <c:v>-8.6747400000000002E-2</c:v>
                </c:pt>
                <c:pt idx="479">
                  <c:v>-8.6801900000000001E-2</c:v>
                </c:pt>
                <c:pt idx="480">
                  <c:v>-8.6847300000000002E-2</c:v>
                </c:pt>
                <c:pt idx="481">
                  <c:v>-8.6883600000000005E-2</c:v>
                </c:pt>
                <c:pt idx="482">
                  <c:v>-8.6910899999999999E-2</c:v>
                </c:pt>
                <c:pt idx="483">
                  <c:v>-8.6929300000000001E-2</c:v>
                </c:pt>
                <c:pt idx="484">
                  <c:v>-8.6939000000000002E-2</c:v>
                </c:pt>
                <c:pt idx="485">
                  <c:v>-8.6939900000000001E-2</c:v>
                </c:pt>
                <c:pt idx="486">
                  <c:v>-8.6932300000000004E-2</c:v>
                </c:pt>
                <c:pt idx="487">
                  <c:v>-8.6916099999999996E-2</c:v>
                </c:pt>
                <c:pt idx="488">
                  <c:v>-8.6891399999999994E-2</c:v>
                </c:pt>
                <c:pt idx="489">
                  <c:v>-8.6858500000000005E-2</c:v>
                </c:pt>
                <c:pt idx="490">
                  <c:v>-8.6817199999999997E-2</c:v>
                </c:pt>
                <c:pt idx="491">
                  <c:v>-8.6767800000000006E-2</c:v>
                </c:pt>
                <c:pt idx="492">
                  <c:v>-8.6710200000000001E-2</c:v>
                </c:pt>
                <c:pt idx="493">
                  <c:v>-8.6644700000000005E-2</c:v>
                </c:pt>
                <c:pt idx="494">
                  <c:v>-8.6571200000000001E-2</c:v>
                </c:pt>
                <c:pt idx="495">
                  <c:v>-8.6489899999999995E-2</c:v>
                </c:pt>
                <c:pt idx="496">
                  <c:v>-8.64008E-2</c:v>
                </c:pt>
                <c:pt idx="497">
                  <c:v>-8.6304099999999995E-2</c:v>
                </c:pt>
                <c:pt idx="498">
                  <c:v>-8.6199799999999993E-2</c:v>
                </c:pt>
                <c:pt idx="499">
                  <c:v>-8.6087999999999998E-2</c:v>
                </c:pt>
                <c:pt idx="500">
                  <c:v>-8.5968900000000001E-2</c:v>
                </c:pt>
                <c:pt idx="501">
                  <c:v>-8.5842299999999996E-2</c:v>
                </c:pt>
                <c:pt idx="502">
                  <c:v>-8.5708599999999996E-2</c:v>
                </c:pt>
                <c:pt idx="503">
                  <c:v>-8.5567699999999997E-2</c:v>
                </c:pt>
                <c:pt idx="504">
                  <c:v>-8.5419800000000004E-2</c:v>
                </c:pt>
                <c:pt idx="505">
                  <c:v>-8.5264800000000002E-2</c:v>
                </c:pt>
                <c:pt idx="506">
                  <c:v>-8.5102999999999998E-2</c:v>
                </c:pt>
                <c:pt idx="507">
                  <c:v>-8.4934399999999993E-2</c:v>
                </c:pt>
                <c:pt idx="508">
                  <c:v>-8.4759000000000001E-2</c:v>
                </c:pt>
                <c:pt idx="509">
                  <c:v>-8.4576999999999999E-2</c:v>
                </c:pt>
                <c:pt idx="510">
                  <c:v>-8.4388500000000005E-2</c:v>
                </c:pt>
                <c:pt idx="511">
                  <c:v>-8.4193500000000004E-2</c:v>
                </c:pt>
                <c:pt idx="512">
                  <c:v>-8.39921E-2</c:v>
                </c:pt>
                <c:pt idx="513">
                  <c:v>-8.3784399999999995E-2</c:v>
                </c:pt>
                <c:pt idx="514">
                  <c:v>-8.3570500000000006E-2</c:v>
                </c:pt>
                <c:pt idx="515">
                  <c:v>-8.3350400000000005E-2</c:v>
                </c:pt>
                <c:pt idx="516">
                  <c:v>-8.3124299999999998E-2</c:v>
                </c:pt>
                <c:pt idx="517">
                  <c:v>-8.2892199999999999E-2</c:v>
                </c:pt>
                <c:pt idx="518">
                  <c:v>-8.26543E-2</c:v>
                </c:pt>
                <c:pt idx="519">
                  <c:v>-8.2410499999999998E-2</c:v>
                </c:pt>
                <c:pt idx="520">
                  <c:v>-8.2160999999999998E-2</c:v>
                </c:pt>
                <c:pt idx="521">
                  <c:v>-8.1905900000000004E-2</c:v>
                </c:pt>
                <c:pt idx="522">
                  <c:v>-8.1645200000000001E-2</c:v>
                </c:pt>
                <c:pt idx="523">
                  <c:v>-8.1379099999999996E-2</c:v>
                </c:pt>
                <c:pt idx="524">
                  <c:v>-8.1107499999999999E-2</c:v>
                </c:pt>
                <c:pt idx="525">
                  <c:v>-8.0830700000000005E-2</c:v>
                </c:pt>
                <c:pt idx="526">
                  <c:v>-8.0548599999999998E-2</c:v>
                </c:pt>
                <c:pt idx="527">
                  <c:v>-8.0261299999999994E-2</c:v>
                </c:pt>
                <c:pt idx="528">
                  <c:v>-7.9968999999999998E-2</c:v>
                </c:pt>
                <c:pt idx="529">
                  <c:v>-7.9671699999999998E-2</c:v>
                </c:pt>
                <c:pt idx="530">
                  <c:v>-7.9369400000000007E-2</c:v>
                </c:pt>
                <c:pt idx="531">
                  <c:v>-7.9062300000000002E-2</c:v>
                </c:pt>
                <c:pt idx="532">
                  <c:v>-7.8750500000000001E-2</c:v>
                </c:pt>
                <c:pt idx="533">
                  <c:v>-7.8434000000000004E-2</c:v>
                </c:pt>
                <c:pt idx="534">
                  <c:v>-7.8112899999999999E-2</c:v>
                </c:pt>
                <c:pt idx="535">
                  <c:v>-7.7787300000000004E-2</c:v>
                </c:pt>
                <c:pt idx="536">
                  <c:v>-7.7457200000000004E-2</c:v>
                </c:pt>
                <c:pt idx="537">
                  <c:v>-7.7122800000000005E-2</c:v>
                </c:pt>
                <c:pt idx="538">
                  <c:v>-7.6784000000000005E-2</c:v>
                </c:pt>
                <c:pt idx="539">
                  <c:v>-7.6441099999999998E-2</c:v>
                </c:pt>
                <c:pt idx="540">
                  <c:v>-7.6093999999999995E-2</c:v>
                </c:pt>
                <c:pt idx="541">
                  <c:v>-7.5742900000000002E-2</c:v>
                </c:pt>
                <c:pt idx="542">
                  <c:v>-7.5387700000000002E-2</c:v>
                </c:pt>
                <c:pt idx="543">
                  <c:v>-7.5028700000000004E-2</c:v>
                </c:pt>
                <c:pt idx="544">
                  <c:v>-7.4665800000000004E-2</c:v>
                </c:pt>
                <c:pt idx="545">
                  <c:v>-7.4299100000000007E-2</c:v>
                </c:pt>
                <c:pt idx="546">
                  <c:v>-7.3928800000000003E-2</c:v>
                </c:pt>
                <c:pt idx="547">
                  <c:v>-7.3554800000000004E-2</c:v>
                </c:pt>
                <c:pt idx="548">
                  <c:v>-7.3177300000000001E-2</c:v>
                </c:pt>
                <c:pt idx="549">
                  <c:v>-7.2796399999999997E-2</c:v>
                </c:pt>
                <c:pt idx="550">
                  <c:v>-7.2412000000000004E-2</c:v>
                </c:pt>
                <c:pt idx="551">
                  <c:v>-7.2024299999999999E-2</c:v>
                </c:pt>
                <c:pt idx="552">
                  <c:v>-7.16334E-2</c:v>
                </c:pt>
                <c:pt idx="553">
                  <c:v>-7.1239200000000003E-2</c:v>
                </c:pt>
                <c:pt idx="554">
                  <c:v>-7.0842000000000002E-2</c:v>
                </c:pt>
                <c:pt idx="555">
                  <c:v>-7.0441699999999996E-2</c:v>
                </c:pt>
                <c:pt idx="556">
                  <c:v>-7.0038500000000004E-2</c:v>
                </c:pt>
                <c:pt idx="557">
                  <c:v>-6.9632299999999994E-2</c:v>
                </c:pt>
                <c:pt idx="558">
                  <c:v>-6.9223300000000001E-2</c:v>
                </c:pt>
                <c:pt idx="559">
                  <c:v>-6.8811600000000001E-2</c:v>
                </c:pt>
                <c:pt idx="560">
                  <c:v>-6.8397100000000002E-2</c:v>
                </c:pt>
                <c:pt idx="561">
                  <c:v>-6.7980100000000002E-2</c:v>
                </c:pt>
                <c:pt idx="562">
                  <c:v>-6.7560400000000007E-2</c:v>
                </c:pt>
                <c:pt idx="563">
                  <c:v>-6.7138299999999998E-2</c:v>
                </c:pt>
                <c:pt idx="564">
                  <c:v>-6.6713800000000004E-2</c:v>
                </c:pt>
                <c:pt idx="565">
                  <c:v>-6.6286899999999996E-2</c:v>
                </c:pt>
                <c:pt idx="566">
                  <c:v>-6.5857600000000002E-2</c:v>
                </c:pt>
                <c:pt idx="567">
                  <c:v>-6.5426200000000004E-2</c:v>
                </c:pt>
                <c:pt idx="568">
                  <c:v>-6.4992599999999998E-2</c:v>
                </c:pt>
                <c:pt idx="569">
                  <c:v>-6.45569E-2</c:v>
                </c:pt>
                <c:pt idx="570">
                  <c:v>-6.4119200000000001E-2</c:v>
                </c:pt>
                <c:pt idx="571">
                  <c:v>-6.36795E-2</c:v>
                </c:pt>
                <c:pt idx="572">
                  <c:v>-6.32379E-2</c:v>
                </c:pt>
                <c:pt idx="573">
                  <c:v>-6.27944E-2</c:v>
                </c:pt>
                <c:pt idx="574">
                  <c:v>-6.23492E-2</c:v>
                </c:pt>
                <c:pt idx="575">
                  <c:v>-6.19023E-2</c:v>
                </c:pt>
                <c:pt idx="576">
                  <c:v>-6.1453599999999997E-2</c:v>
                </c:pt>
                <c:pt idx="577">
                  <c:v>-6.1003399999999999E-2</c:v>
                </c:pt>
                <c:pt idx="578">
                  <c:v>-6.05517E-2</c:v>
                </c:pt>
                <c:pt idx="579">
                  <c:v>-6.0098400000000003E-2</c:v>
                </c:pt>
                <c:pt idx="580">
                  <c:v>-5.9643799999999997E-2</c:v>
                </c:pt>
                <c:pt idx="581">
                  <c:v>-5.9187799999999999E-2</c:v>
                </c:pt>
                <c:pt idx="582">
                  <c:v>-5.8730499999999998E-2</c:v>
                </c:pt>
                <c:pt idx="583">
                  <c:v>-5.8271900000000001E-2</c:v>
                </c:pt>
                <c:pt idx="584">
                  <c:v>-5.7812200000000001E-2</c:v>
                </c:pt>
                <c:pt idx="585">
                  <c:v>-5.7351399999999997E-2</c:v>
                </c:pt>
                <c:pt idx="586">
                  <c:v>-5.68894E-2</c:v>
                </c:pt>
                <c:pt idx="587">
                  <c:v>-5.6426499999999997E-2</c:v>
                </c:pt>
                <c:pt idx="588">
                  <c:v>-5.5962600000000001E-2</c:v>
                </c:pt>
                <c:pt idx="589">
                  <c:v>-5.54978E-2</c:v>
                </c:pt>
                <c:pt idx="590">
                  <c:v>-5.50321E-2</c:v>
                </c:pt>
                <c:pt idx="591">
                  <c:v>-5.4565700000000002E-2</c:v>
                </c:pt>
                <c:pt idx="592">
                  <c:v>-5.4098500000000001E-2</c:v>
                </c:pt>
                <c:pt idx="593">
                  <c:v>-5.3630700000000003E-2</c:v>
                </c:pt>
                <c:pt idx="594">
                  <c:v>-5.31622E-2</c:v>
                </c:pt>
                <c:pt idx="595">
                  <c:v>-5.26931E-2</c:v>
                </c:pt>
                <c:pt idx="596">
                  <c:v>-5.2223499999999999E-2</c:v>
                </c:pt>
                <c:pt idx="597">
                  <c:v>-5.1753399999999998E-2</c:v>
                </c:pt>
                <c:pt idx="598">
                  <c:v>-5.1282899999999999E-2</c:v>
                </c:pt>
                <c:pt idx="599">
                  <c:v>-5.0812099999999999E-2</c:v>
                </c:pt>
                <c:pt idx="600">
                  <c:v>-5.0340900000000001E-2</c:v>
                </c:pt>
                <c:pt idx="601">
                  <c:v>-4.9869400000000001E-2</c:v>
                </c:pt>
                <c:pt idx="602">
                  <c:v>-4.9397700000000003E-2</c:v>
                </c:pt>
                <c:pt idx="603">
                  <c:v>-4.8925900000000001E-2</c:v>
                </c:pt>
                <c:pt idx="604">
                  <c:v>-4.8453900000000001E-2</c:v>
                </c:pt>
                <c:pt idx="605">
                  <c:v>-4.7981799999999998E-2</c:v>
                </c:pt>
                <c:pt idx="606">
                  <c:v>-4.7509700000000002E-2</c:v>
                </c:pt>
                <c:pt idx="607">
                  <c:v>-4.7037700000000002E-2</c:v>
                </c:pt>
                <c:pt idx="608">
                  <c:v>-4.6565700000000002E-2</c:v>
                </c:pt>
                <c:pt idx="609">
                  <c:v>-4.6093799999999997E-2</c:v>
                </c:pt>
                <c:pt idx="610">
                  <c:v>-4.5622000000000003E-2</c:v>
                </c:pt>
                <c:pt idx="611">
                  <c:v>-4.5150500000000003E-2</c:v>
                </c:pt>
                <c:pt idx="612">
                  <c:v>-4.4679200000000002E-2</c:v>
                </c:pt>
                <c:pt idx="613">
                  <c:v>-4.4208200000000003E-2</c:v>
                </c:pt>
                <c:pt idx="614">
                  <c:v>-4.3737499999999999E-2</c:v>
                </c:pt>
                <c:pt idx="615">
                  <c:v>-4.3267199999999999E-2</c:v>
                </c:pt>
                <c:pt idx="616">
                  <c:v>-4.2797300000000003E-2</c:v>
                </c:pt>
                <c:pt idx="617">
                  <c:v>-4.2327900000000002E-2</c:v>
                </c:pt>
                <c:pt idx="618">
                  <c:v>-4.1859E-2</c:v>
                </c:pt>
                <c:pt idx="619">
                  <c:v>-4.13906E-2</c:v>
                </c:pt>
                <c:pt idx="620">
                  <c:v>-4.0922800000000002E-2</c:v>
                </c:pt>
                <c:pt idx="621">
                  <c:v>-4.0455600000000001E-2</c:v>
                </c:pt>
                <c:pt idx="622">
                  <c:v>-3.99891E-2</c:v>
                </c:pt>
                <c:pt idx="623">
                  <c:v>-3.9523299999999997E-2</c:v>
                </c:pt>
                <c:pt idx="624">
                  <c:v>-3.9058299999999997E-2</c:v>
                </c:pt>
                <c:pt idx="625">
                  <c:v>-3.8594000000000003E-2</c:v>
                </c:pt>
                <c:pt idx="626">
                  <c:v>-3.8130600000000001E-2</c:v>
                </c:pt>
                <c:pt idx="627">
                  <c:v>-3.7668E-2</c:v>
                </c:pt>
                <c:pt idx="628">
                  <c:v>-3.7206299999999998E-2</c:v>
                </c:pt>
                <c:pt idx="629">
                  <c:v>-3.6745600000000003E-2</c:v>
                </c:pt>
                <c:pt idx="630">
                  <c:v>-3.62858E-2</c:v>
                </c:pt>
                <c:pt idx="631">
                  <c:v>-3.5826999999999998E-2</c:v>
                </c:pt>
                <c:pt idx="632">
                  <c:v>-3.5369299999999999E-2</c:v>
                </c:pt>
                <c:pt idx="633">
                  <c:v>-3.4912600000000002E-2</c:v>
                </c:pt>
                <c:pt idx="634">
                  <c:v>-3.4457099999999997E-2</c:v>
                </c:pt>
                <c:pt idx="635">
                  <c:v>-3.4002600000000001E-2</c:v>
                </c:pt>
                <c:pt idx="636">
                  <c:v>-3.35494E-2</c:v>
                </c:pt>
                <c:pt idx="637">
                  <c:v>-3.3097399999999999E-2</c:v>
                </c:pt>
                <c:pt idx="638">
                  <c:v>-3.2646599999999998E-2</c:v>
                </c:pt>
                <c:pt idx="639">
                  <c:v>-3.2197099999999999E-2</c:v>
                </c:pt>
                <c:pt idx="640">
                  <c:v>-3.1748899999999997E-2</c:v>
                </c:pt>
                <c:pt idx="641">
                  <c:v>-3.1302099999999999E-2</c:v>
                </c:pt>
                <c:pt idx="642">
                  <c:v>-3.0856600000000001E-2</c:v>
                </c:pt>
                <c:pt idx="643">
                  <c:v>-3.0412499999999999E-2</c:v>
                </c:pt>
                <c:pt idx="644">
                  <c:v>-2.9969800000000001E-2</c:v>
                </c:pt>
                <c:pt idx="645">
                  <c:v>-2.9528599999999999E-2</c:v>
                </c:pt>
                <c:pt idx="646">
                  <c:v>-2.9088900000000001E-2</c:v>
                </c:pt>
                <c:pt idx="647">
                  <c:v>-2.8650700000000001E-2</c:v>
                </c:pt>
                <c:pt idx="648">
                  <c:v>-2.8214099999999999E-2</c:v>
                </c:pt>
                <c:pt idx="649">
                  <c:v>-2.7779000000000002E-2</c:v>
                </c:pt>
                <c:pt idx="650">
                  <c:v>-2.7345499999999998E-2</c:v>
                </c:pt>
                <c:pt idx="651">
                  <c:v>-2.6913699999999999E-2</c:v>
                </c:pt>
                <c:pt idx="652">
                  <c:v>-2.64835E-2</c:v>
                </c:pt>
                <c:pt idx="653">
                  <c:v>-2.6054899999999999E-2</c:v>
                </c:pt>
                <c:pt idx="654">
                  <c:v>-2.5628100000000001E-2</c:v>
                </c:pt>
                <c:pt idx="655">
                  <c:v>-2.5203099999999999E-2</c:v>
                </c:pt>
                <c:pt idx="656">
                  <c:v>-2.4779700000000002E-2</c:v>
                </c:pt>
                <c:pt idx="657">
                  <c:v>-2.43582E-2</c:v>
                </c:pt>
                <c:pt idx="658">
                  <c:v>-2.3938399999999999E-2</c:v>
                </c:pt>
                <c:pt idx="659">
                  <c:v>-2.35205E-2</c:v>
                </c:pt>
                <c:pt idx="660">
                  <c:v>-2.31045E-2</c:v>
                </c:pt>
                <c:pt idx="661">
                  <c:v>-2.26903E-2</c:v>
                </c:pt>
                <c:pt idx="662">
                  <c:v>-2.2277999999999999E-2</c:v>
                </c:pt>
                <c:pt idx="663">
                  <c:v>-2.1867600000000001E-2</c:v>
                </c:pt>
                <c:pt idx="664">
                  <c:v>-2.1459200000000001E-2</c:v>
                </c:pt>
                <c:pt idx="665">
                  <c:v>-2.1052700000000001E-2</c:v>
                </c:pt>
                <c:pt idx="666">
                  <c:v>-2.0648199999999998E-2</c:v>
                </c:pt>
                <c:pt idx="667">
                  <c:v>-2.0245699999999998E-2</c:v>
                </c:pt>
                <c:pt idx="668">
                  <c:v>-1.98452E-2</c:v>
                </c:pt>
                <c:pt idx="669">
                  <c:v>-1.94468E-2</c:v>
                </c:pt>
                <c:pt idx="670">
                  <c:v>-1.9050399999999999E-2</c:v>
                </c:pt>
                <c:pt idx="671">
                  <c:v>-1.8656099999999998E-2</c:v>
                </c:pt>
                <c:pt idx="672">
                  <c:v>-1.82639E-2</c:v>
                </c:pt>
                <c:pt idx="673">
                  <c:v>-1.7873799999999999E-2</c:v>
                </c:pt>
                <c:pt idx="674">
                  <c:v>-1.7485799999999999E-2</c:v>
                </c:pt>
                <c:pt idx="675">
                  <c:v>-1.7100000000000001E-2</c:v>
                </c:pt>
                <c:pt idx="676">
                  <c:v>-1.67163E-2</c:v>
                </c:pt>
                <c:pt idx="677">
                  <c:v>-1.6334899999999999E-2</c:v>
                </c:pt>
                <c:pt idx="678">
                  <c:v>-1.59556E-2</c:v>
                </c:pt>
                <c:pt idx="679">
                  <c:v>-1.55785E-2</c:v>
                </c:pt>
                <c:pt idx="680">
                  <c:v>-1.5203700000000001E-2</c:v>
                </c:pt>
                <c:pt idx="681">
                  <c:v>-1.48311E-2</c:v>
                </c:pt>
                <c:pt idx="682">
                  <c:v>-1.4460799999999999E-2</c:v>
                </c:pt>
                <c:pt idx="683">
                  <c:v>-1.40927E-2</c:v>
                </c:pt>
                <c:pt idx="684">
                  <c:v>-1.37269E-2</c:v>
                </c:pt>
                <c:pt idx="685">
                  <c:v>-1.33635E-2</c:v>
                </c:pt>
                <c:pt idx="686">
                  <c:v>-1.30023E-2</c:v>
                </c:pt>
                <c:pt idx="687">
                  <c:v>-1.26435E-2</c:v>
                </c:pt>
                <c:pt idx="688">
                  <c:v>-1.22869E-2</c:v>
                </c:pt>
                <c:pt idx="689">
                  <c:v>-1.19328E-2</c:v>
                </c:pt>
                <c:pt idx="690">
                  <c:v>-1.1580999999999999E-2</c:v>
                </c:pt>
                <c:pt idx="691">
                  <c:v>-1.12316E-2</c:v>
                </c:pt>
                <c:pt idx="692">
                  <c:v>-1.08845E-2</c:v>
                </c:pt>
                <c:pt idx="693">
                  <c:v>-1.05399E-2</c:v>
                </c:pt>
                <c:pt idx="694">
                  <c:v>-1.0197599999999999E-2</c:v>
                </c:pt>
                <c:pt idx="695">
                  <c:v>-9.85778E-3</c:v>
                </c:pt>
                <c:pt idx="696">
                  <c:v>-9.5203700000000002E-3</c:v>
                </c:pt>
                <c:pt idx="697">
                  <c:v>-9.1853899999999999E-3</c:v>
                </c:pt>
                <c:pt idx="698">
                  <c:v>-8.8528400000000007E-3</c:v>
                </c:pt>
                <c:pt idx="699">
                  <c:v>-8.5227500000000008E-3</c:v>
                </c:pt>
                <c:pt idx="700">
                  <c:v>-8.1951100000000002E-3</c:v>
                </c:pt>
                <c:pt idx="701">
                  <c:v>-7.8699400000000006E-3</c:v>
                </c:pt>
                <c:pt idx="702">
                  <c:v>-7.5472400000000002E-3</c:v>
                </c:pt>
                <c:pt idx="703">
                  <c:v>-7.2270199999999998E-3</c:v>
                </c:pt>
                <c:pt idx="704">
                  <c:v>-6.9092900000000002E-3</c:v>
                </c:pt>
                <c:pt idx="705">
                  <c:v>-6.5940399999999998E-3</c:v>
                </c:pt>
                <c:pt idx="706">
                  <c:v>-6.2813000000000001E-3</c:v>
                </c:pt>
                <c:pt idx="707">
                  <c:v>-5.9710700000000002E-3</c:v>
                </c:pt>
                <c:pt idx="708">
                  <c:v>-5.6633400000000002E-3</c:v>
                </c:pt>
                <c:pt idx="709">
                  <c:v>-5.35813E-3</c:v>
                </c:pt>
                <c:pt idx="710">
                  <c:v>-5.0554399999999996E-3</c:v>
                </c:pt>
                <c:pt idx="711">
                  <c:v>-4.7552799999999998E-3</c:v>
                </c:pt>
                <c:pt idx="712">
                  <c:v>-4.4576499999999996E-3</c:v>
                </c:pt>
                <c:pt idx="713">
                  <c:v>-4.1625500000000001E-3</c:v>
                </c:pt>
                <c:pt idx="714">
                  <c:v>-3.8699899999999998E-3</c:v>
                </c:pt>
                <c:pt idx="715">
                  <c:v>-3.57998E-3</c:v>
                </c:pt>
                <c:pt idx="716">
                  <c:v>-3.2925099999999998E-3</c:v>
                </c:pt>
                <c:pt idx="717">
                  <c:v>-3.0075800000000001E-3</c:v>
                </c:pt>
                <c:pt idx="718">
                  <c:v>-2.72521E-3</c:v>
                </c:pt>
                <c:pt idx="719">
                  <c:v>-2.4453999999999999E-3</c:v>
                </c:pt>
                <c:pt idx="720">
                  <c:v>-2.1681299999999999E-3</c:v>
                </c:pt>
                <c:pt idx="721">
                  <c:v>-1.89343E-3</c:v>
                </c:pt>
                <c:pt idx="722">
                  <c:v>-1.6212900000000001E-3</c:v>
                </c:pt>
                <c:pt idx="723" formatCode="0.00E+00">
                  <c:v>-1.3517E-3</c:v>
                </c:pt>
                <c:pt idx="724">
                  <c:v>-1.08468E-3</c:v>
                </c:pt>
                <c:pt idx="725">
                  <c:v>-8.2021999999999998E-4</c:v>
                </c:pt>
                <c:pt idx="726">
                  <c:v>-5.58323E-4</c:v>
                </c:pt>
                <c:pt idx="727">
                  <c:v>-2.9899000000000001E-4</c:v>
                </c:pt>
                <c:pt idx="728" formatCode="0.00E+00">
                  <c:v>-4.22205E-5</c:v>
                </c:pt>
                <c:pt idx="729">
                  <c:v>2.11986E-4</c:v>
                </c:pt>
                <c:pt idx="730">
                  <c:v>4.6362900000000002E-4</c:v>
                </c:pt>
                <c:pt idx="731">
                  <c:v>7.1271099999999999E-4</c:v>
                </c:pt>
                <c:pt idx="732">
                  <c:v>9.5923099999999995E-4</c:v>
                </c:pt>
                <c:pt idx="733">
                  <c:v>1.20319E-3</c:v>
                </c:pt>
                <c:pt idx="734">
                  <c:v>1.4445899999999999E-3</c:v>
                </c:pt>
                <c:pt idx="735">
                  <c:v>1.68344E-3</c:v>
                </c:pt>
                <c:pt idx="736">
                  <c:v>1.9197299999999999E-3</c:v>
                </c:pt>
                <c:pt idx="737">
                  <c:v>2.1534700000000002E-3</c:v>
                </c:pt>
                <c:pt idx="738">
                  <c:v>2.3846499999999999E-3</c:v>
                </c:pt>
                <c:pt idx="739">
                  <c:v>2.6132899999999999E-3</c:v>
                </c:pt>
                <c:pt idx="740">
                  <c:v>2.8393899999999998E-3</c:v>
                </c:pt>
                <c:pt idx="741">
                  <c:v>3.0629400000000001E-3</c:v>
                </c:pt>
                <c:pt idx="742">
                  <c:v>3.2839499999999999E-3</c:v>
                </c:pt>
                <c:pt idx="743">
                  <c:v>3.50243E-3</c:v>
                </c:pt>
                <c:pt idx="744">
                  <c:v>3.7183799999999999E-3</c:v>
                </c:pt>
                <c:pt idx="745">
                  <c:v>3.9318000000000001E-3</c:v>
                </c:pt>
                <c:pt idx="746">
                  <c:v>4.1427E-3</c:v>
                </c:pt>
                <c:pt idx="747">
                  <c:v>4.3510800000000002E-3</c:v>
                </c:pt>
                <c:pt idx="748">
                  <c:v>4.5569399999999998E-3</c:v>
                </c:pt>
                <c:pt idx="749">
                  <c:v>4.7603000000000003E-3</c:v>
                </c:pt>
                <c:pt idx="750">
                  <c:v>4.9611400000000002E-3</c:v>
                </c:pt>
                <c:pt idx="751">
                  <c:v>5.1595E-3</c:v>
                </c:pt>
                <c:pt idx="752">
                  <c:v>5.35535E-3</c:v>
                </c:pt>
                <c:pt idx="753">
                  <c:v>5.54872E-3</c:v>
                </c:pt>
                <c:pt idx="754">
                  <c:v>5.7396000000000001E-3</c:v>
                </c:pt>
                <c:pt idx="755">
                  <c:v>5.9280100000000001E-3</c:v>
                </c:pt>
                <c:pt idx="756">
                  <c:v>6.1139499999999999E-3</c:v>
                </c:pt>
                <c:pt idx="757">
                  <c:v>6.2974199999999998E-3</c:v>
                </c:pt>
                <c:pt idx="758">
                  <c:v>6.4784400000000002E-3</c:v>
                </c:pt>
                <c:pt idx="759">
                  <c:v>6.6569999999999997E-3</c:v>
                </c:pt>
                <c:pt idx="760">
                  <c:v>6.8331199999999998E-3</c:v>
                </c:pt>
                <c:pt idx="761">
                  <c:v>7.0067999999999997E-3</c:v>
                </c:pt>
                <c:pt idx="762">
                  <c:v>7.1780500000000001E-3</c:v>
                </c:pt>
                <c:pt idx="763">
                  <c:v>7.3468800000000001E-3</c:v>
                </c:pt>
                <c:pt idx="764">
                  <c:v>7.5132899999999997E-3</c:v>
                </c:pt>
                <c:pt idx="765">
                  <c:v>7.6772999999999997E-3</c:v>
                </c:pt>
                <c:pt idx="766">
                  <c:v>7.8388999999999993E-3</c:v>
                </c:pt>
                <c:pt idx="767">
                  <c:v>7.9981199999999992E-3</c:v>
                </c:pt>
                <c:pt idx="768">
                  <c:v>8.1549399999999994E-3</c:v>
                </c:pt>
                <c:pt idx="769">
                  <c:v>8.3093999999999998E-3</c:v>
                </c:pt>
                <c:pt idx="770">
                  <c:v>8.4614900000000003E-3</c:v>
                </c:pt>
                <c:pt idx="771">
                  <c:v>8.6112099999999994E-3</c:v>
                </c:pt>
                <c:pt idx="772">
                  <c:v>8.7585900000000001E-3</c:v>
                </c:pt>
                <c:pt idx="773">
                  <c:v>8.9036299999999992E-3</c:v>
                </c:pt>
                <c:pt idx="774">
                  <c:v>9.0463399999999999E-3</c:v>
                </c:pt>
                <c:pt idx="775">
                  <c:v>9.1867200000000006E-3</c:v>
                </c:pt>
                <c:pt idx="776">
                  <c:v>9.3247899999999995E-3</c:v>
                </c:pt>
                <c:pt idx="777">
                  <c:v>9.4605599999999998E-3</c:v>
                </c:pt>
                <c:pt idx="778">
                  <c:v>9.5940299999999999E-3</c:v>
                </c:pt>
                <c:pt idx="779">
                  <c:v>9.7252199999999997E-3</c:v>
                </c:pt>
                <c:pt idx="780">
                  <c:v>9.8541299999999991E-3</c:v>
                </c:pt>
                <c:pt idx="781">
                  <c:v>9.9807799999999999E-3</c:v>
                </c:pt>
                <c:pt idx="782">
                  <c:v>1.01052E-2</c:v>
                </c:pt>
                <c:pt idx="783">
                  <c:v>1.02273E-2</c:v>
                </c:pt>
                <c:pt idx="784">
                  <c:v>1.0347200000000001E-2</c:v>
                </c:pt>
                <c:pt idx="785">
                  <c:v>1.0464899999999999E-2</c:v>
                </c:pt>
                <c:pt idx="786">
                  <c:v>1.05804E-2</c:v>
                </c:pt>
                <c:pt idx="787">
                  <c:v>1.06937E-2</c:v>
                </c:pt>
                <c:pt idx="788">
                  <c:v>1.08048E-2</c:v>
                </c:pt>
                <c:pt idx="789">
                  <c:v>1.09137E-2</c:v>
                </c:pt>
                <c:pt idx="790">
                  <c:v>1.10204E-2</c:v>
                </c:pt>
                <c:pt idx="791">
                  <c:v>1.1124999999999999E-2</c:v>
                </c:pt>
                <c:pt idx="792">
                  <c:v>1.12274E-2</c:v>
                </c:pt>
                <c:pt idx="793">
                  <c:v>1.13277E-2</c:v>
                </c:pt>
                <c:pt idx="794">
                  <c:v>1.1425899999999999E-2</c:v>
                </c:pt>
                <c:pt idx="795">
                  <c:v>1.1521999999999999E-2</c:v>
                </c:pt>
                <c:pt idx="796">
                  <c:v>1.16159E-2</c:v>
                </c:pt>
                <c:pt idx="797">
                  <c:v>1.1707800000000001E-2</c:v>
                </c:pt>
                <c:pt idx="798">
                  <c:v>1.17976E-2</c:v>
                </c:pt>
                <c:pt idx="799">
                  <c:v>1.18853E-2</c:v>
                </c:pt>
                <c:pt idx="800">
                  <c:v>1.1971000000000001E-2</c:v>
                </c:pt>
                <c:pt idx="801">
                  <c:v>1.20546E-2</c:v>
                </c:pt>
                <c:pt idx="802">
                  <c:v>1.21362E-2</c:v>
                </c:pt>
                <c:pt idx="803">
                  <c:v>1.2215800000000001E-2</c:v>
                </c:pt>
                <c:pt idx="804">
                  <c:v>1.2293399999999999E-2</c:v>
                </c:pt>
                <c:pt idx="805">
                  <c:v>1.23689E-2</c:v>
                </c:pt>
                <c:pt idx="806">
                  <c:v>1.24426E-2</c:v>
                </c:pt>
                <c:pt idx="807">
                  <c:v>1.25142E-2</c:v>
                </c:pt>
                <c:pt idx="808">
                  <c:v>1.25839E-2</c:v>
                </c:pt>
                <c:pt idx="809">
                  <c:v>1.2651600000000001E-2</c:v>
                </c:pt>
                <c:pt idx="810">
                  <c:v>1.27174E-2</c:v>
                </c:pt>
                <c:pt idx="811">
                  <c:v>1.2781300000000001E-2</c:v>
                </c:pt>
                <c:pt idx="812">
                  <c:v>1.28433E-2</c:v>
                </c:pt>
                <c:pt idx="813">
                  <c:v>1.2903400000000001E-2</c:v>
                </c:pt>
                <c:pt idx="814">
                  <c:v>1.29616E-2</c:v>
                </c:pt>
                <c:pt idx="815">
                  <c:v>1.3018E-2</c:v>
                </c:pt>
                <c:pt idx="816">
                  <c:v>1.3072500000000001E-2</c:v>
                </c:pt>
                <c:pt idx="817">
                  <c:v>1.3125100000000001E-2</c:v>
                </c:pt>
                <c:pt idx="818">
                  <c:v>1.3176E-2</c:v>
                </c:pt>
                <c:pt idx="819">
                  <c:v>1.3225000000000001E-2</c:v>
                </c:pt>
                <c:pt idx="820">
                  <c:v>1.32722E-2</c:v>
                </c:pt>
                <c:pt idx="821">
                  <c:v>1.3317600000000001E-2</c:v>
                </c:pt>
                <c:pt idx="822">
                  <c:v>1.33613E-2</c:v>
                </c:pt>
                <c:pt idx="823">
                  <c:v>1.3403200000000001E-2</c:v>
                </c:pt>
                <c:pt idx="824">
                  <c:v>1.3443399999999999E-2</c:v>
                </c:pt>
                <c:pt idx="825">
                  <c:v>1.34818E-2</c:v>
                </c:pt>
                <c:pt idx="826">
                  <c:v>1.3518499999999999E-2</c:v>
                </c:pt>
                <c:pt idx="827">
                  <c:v>1.35535E-2</c:v>
                </c:pt>
                <c:pt idx="828">
                  <c:v>1.35868E-2</c:v>
                </c:pt>
                <c:pt idx="829">
                  <c:v>1.3618399999999999E-2</c:v>
                </c:pt>
                <c:pt idx="830">
                  <c:v>1.36484E-2</c:v>
                </c:pt>
                <c:pt idx="831">
                  <c:v>1.36767E-2</c:v>
                </c:pt>
                <c:pt idx="832">
                  <c:v>1.3703399999999999E-2</c:v>
                </c:pt>
                <c:pt idx="833">
                  <c:v>1.3728499999999999E-2</c:v>
                </c:pt>
                <c:pt idx="834">
                  <c:v>1.3751899999999999E-2</c:v>
                </c:pt>
                <c:pt idx="835">
                  <c:v>1.3773799999999999E-2</c:v>
                </c:pt>
                <c:pt idx="836">
                  <c:v>1.3794000000000001E-2</c:v>
                </c:pt>
                <c:pt idx="837">
                  <c:v>1.3812700000000001E-2</c:v>
                </c:pt>
                <c:pt idx="838">
                  <c:v>1.3829899999999999E-2</c:v>
                </c:pt>
                <c:pt idx="839">
                  <c:v>1.38455E-2</c:v>
                </c:pt>
                <c:pt idx="840">
                  <c:v>1.38596E-2</c:v>
                </c:pt>
                <c:pt idx="841">
                  <c:v>1.38721E-2</c:v>
                </c:pt>
                <c:pt idx="842">
                  <c:v>1.38832E-2</c:v>
                </c:pt>
                <c:pt idx="843">
                  <c:v>1.38928E-2</c:v>
                </c:pt>
                <c:pt idx="844">
                  <c:v>1.3900900000000001E-2</c:v>
                </c:pt>
                <c:pt idx="845">
                  <c:v>1.39075E-2</c:v>
                </c:pt>
                <c:pt idx="846">
                  <c:v>1.39127E-2</c:v>
                </c:pt>
                <c:pt idx="847">
                  <c:v>1.39165E-2</c:v>
                </c:pt>
                <c:pt idx="848">
                  <c:v>1.39189E-2</c:v>
                </c:pt>
                <c:pt idx="849">
                  <c:v>1.3919900000000001E-2</c:v>
                </c:pt>
                <c:pt idx="850">
                  <c:v>1.39194E-2</c:v>
                </c:pt>
                <c:pt idx="851">
                  <c:v>1.39176E-2</c:v>
                </c:pt>
                <c:pt idx="852">
                  <c:v>1.39145E-2</c:v>
                </c:pt>
                <c:pt idx="853">
                  <c:v>1.391E-2</c:v>
                </c:pt>
                <c:pt idx="854">
                  <c:v>1.3904100000000001E-2</c:v>
                </c:pt>
                <c:pt idx="855">
                  <c:v>1.3897E-2</c:v>
                </c:pt>
                <c:pt idx="856">
                  <c:v>1.38885E-2</c:v>
                </c:pt>
                <c:pt idx="857">
                  <c:v>1.38788E-2</c:v>
                </c:pt>
                <c:pt idx="858">
                  <c:v>1.38677E-2</c:v>
                </c:pt>
                <c:pt idx="859">
                  <c:v>1.38555E-2</c:v>
                </c:pt>
                <c:pt idx="860">
                  <c:v>1.3841900000000001E-2</c:v>
                </c:pt>
                <c:pt idx="861">
                  <c:v>1.38271E-2</c:v>
                </c:pt>
                <c:pt idx="862">
                  <c:v>1.3811199999999999E-2</c:v>
                </c:pt>
                <c:pt idx="863">
                  <c:v>1.3794000000000001E-2</c:v>
                </c:pt>
                <c:pt idx="864">
                  <c:v>1.3775600000000001E-2</c:v>
                </c:pt>
                <c:pt idx="865">
                  <c:v>1.3756000000000001E-2</c:v>
                </c:pt>
                <c:pt idx="866">
                  <c:v>1.3735199999999999E-2</c:v>
                </c:pt>
                <c:pt idx="867">
                  <c:v>1.3713400000000001E-2</c:v>
                </c:pt>
                <c:pt idx="868">
                  <c:v>1.3690300000000001E-2</c:v>
                </c:pt>
                <c:pt idx="869">
                  <c:v>1.36662E-2</c:v>
                </c:pt>
                <c:pt idx="870">
                  <c:v>1.3640899999999999E-2</c:v>
                </c:pt>
                <c:pt idx="871">
                  <c:v>1.36145E-2</c:v>
                </c:pt>
                <c:pt idx="872">
                  <c:v>1.35871E-2</c:v>
                </c:pt>
                <c:pt idx="873">
                  <c:v>1.3558600000000001E-2</c:v>
                </c:pt>
                <c:pt idx="874">
                  <c:v>1.3528999999999999E-2</c:v>
                </c:pt>
                <c:pt idx="875">
                  <c:v>1.3498400000000001E-2</c:v>
                </c:pt>
                <c:pt idx="876">
                  <c:v>1.34667E-2</c:v>
                </c:pt>
                <c:pt idx="877">
                  <c:v>1.3434E-2</c:v>
                </c:pt>
                <c:pt idx="878">
                  <c:v>1.34004E-2</c:v>
                </c:pt>
                <c:pt idx="879">
                  <c:v>1.3365699999999999E-2</c:v>
                </c:pt>
                <c:pt idx="880">
                  <c:v>1.3330099999999999E-2</c:v>
                </c:pt>
                <c:pt idx="881">
                  <c:v>1.32935E-2</c:v>
                </c:pt>
                <c:pt idx="882">
                  <c:v>1.3255899999999999E-2</c:v>
                </c:pt>
                <c:pt idx="883">
                  <c:v>1.3217400000000001E-2</c:v>
                </c:pt>
                <c:pt idx="884">
                  <c:v>1.3178E-2</c:v>
                </c:pt>
                <c:pt idx="885">
                  <c:v>1.31377E-2</c:v>
                </c:pt>
                <c:pt idx="886">
                  <c:v>1.3096500000000001E-2</c:v>
                </c:pt>
                <c:pt idx="887">
                  <c:v>1.3054400000000001E-2</c:v>
                </c:pt>
                <c:pt idx="888">
                  <c:v>1.3011399999999999E-2</c:v>
                </c:pt>
                <c:pt idx="889">
                  <c:v>1.2967599999999999E-2</c:v>
                </c:pt>
                <c:pt idx="890">
                  <c:v>1.2922899999999999E-2</c:v>
                </c:pt>
                <c:pt idx="891">
                  <c:v>1.2877400000000001E-2</c:v>
                </c:pt>
                <c:pt idx="892">
                  <c:v>1.2831E-2</c:v>
                </c:pt>
                <c:pt idx="893">
                  <c:v>1.2783900000000001E-2</c:v>
                </c:pt>
                <c:pt idx="894">
                  <c:v>1.2736000000000001E-2</c:v>
                </c:pt>
                <c:pt idx="895">
                  <c:v>1.26873E-2</c:v>
                </c:pt>
                <c:pt idx="896">
                  <c:v>1.2637799999999999E-2</c:v>
                </c:pt>
                <c:pt idx="897">
                  <c:v>1.25875E-2</c:v>
                </c:pt>
                <c:pt idx="898">
                  <c:v>1.2536500000000001E-2</c:v>
                </c:pt>
                <c:pt idx="899">
                  <c:v>1.2484800000000001E-2</c:v>
                </c:pt>
                <c:pt idx="900">
                  <c:v>1.24324E-2</c:v>
                </c:pt>
                <c:pt idx="901">
                  <c:v>1.2379299999999999E-2</c:v>
                </c:pt>
                <c:pt idx="902">
                  <c:v>1.23254E-2</c:v>
                </c:pt>
                <c:pt idx="903">
                  <c:v>1.22709E-2</c:v>
                </c:pt>
                <c:pt idx="904">
                  <c:v>1.2215699999999999E-2</c:v>
                </c:pt>
                <c:pt idx="905">
                  <c:v>1.21599E-2</c:v>
                </c:pt>
                <c:pt idx="906">
                  <c:v>1.21034E-2</c:v>
                </c:pt>
                <c:pt idx="907">
                  <c:v>1.2046299999999999E-2</c:v>
                </c:pt>
                <c:pt idx="908">
                  <c:v>1.1988499999999999E-2</c:v>
                </c:pt>
                <c:pt idx="909">
                  <c:v>1.19302E-2</c:v>
                </c:pt>
                <c:pt idx="910">
                  <c:v>1.18712E-2</c:v>
                </c:pt>
                <c:pt idx="911">
                  <c:v>1.18117E-2</c:v>
                </c:pt>
                <c:pt idx="912">
                  <c:v>1.1751599999999999E-2</c:v>
                </c:pt>
                <c:pt idx="913">
                  <c:v>1.1690900000000001E-2</c:v>
                </c:pt>
                <c:pt idx="914">
                  <c:v>1.16297E-2</c:v>
                </c:pt>
                <c:pt idx="915">
                  <c:v>1.1567900000000001E-2</c:v>
                </c:pt>
                <c:pt idx="916">
                  <c:v>1.15056E-2</c:v>
                </c:pt>
                <c:pt idx="917">
                  <c:v>1.1442799999999999E-2</c:v>
                </c:pt>
                <c:pt idx="918">
                  <c:v>1.1379500000000001E-2</c:v>
                </c:pt>
                <c:pt idx="919">
                  <c:v>1.13157E-2</c:v>
                </c:pt>
                <c:pt idx="920">
                  <c:v>1.12514E-2</c:v>
                </c:pt>
                <c:pt idx="921">
                  <c:v>1.11866E-2</c:v>
                </c:pt>
                <c:pt idx="922">
                  <c:v>1.11214E-2</c:v>
                </c:pt>
                <c:pt idx="923">
                  <c:v>1.10557E-2</c:v>
                </c:pt>
                <c:pt idx="924">
                  <c:v>1.09896E-2</c:v>
                </c:pt>
                <c:pt idx="925">
                  <c:v>1.09231E-2</c:v>
                </c:pt>
                <c:pt idx="926">
                  <c:v>1.08562E-2</c:v>
                </c:pt>
                <c:pt idx="927">
                  <c:v>1.0788799999999999E-2</c:v>
                </c:pt>
                <c:pt idx="928">
                  <c:v>1.0721100000000001E-2</c:v>
                </c:pt>
                <c:pt idx="929">
                  <c:v>1.06529E-2</c:v>
                </c:pt>
                <c:pt idx="930">
                  <c:v>1.0584400000000001E-2</c:v>
                </c:pt>
                <c:pt idx="931">
                  <c:v>1.05156E-2</c:v>
                </c:pt>
                <c:pt idx="932">
                  <c:v>1.04463E-2</c:v>
                </c:pt>
                <c:pt idx="933">
                  <c:v>1.03768E-2</c:v>
                </c:pt>
                <c:pt idx="934">
                  <c:v>1.0306900000000001E-2</c:v>
                </c:pt>
                <c:pt idx="935">
                  <c:v>1.02367E-2</c:v>
                </c:pt>
                <c:pt idx="936">
                  <c:v>1.0166100000000001E-2</c:v>
                </c:pt>
                <c:pt idx="937">
                  <c:v>1.00953E-2</c:v>
                </c:pt>
                <c:pt idx="938">
                  <c:v>1.00242E-2</c:v>
                </c:pt>
                <c:pt idx="939">
                  <c:v>9.9527699999999997E-3</c:v>
                </c:pt>
                <c:pt idx="940">
                  <c:v>9.8811000000000003E-3</c:v>
                </c:pt>
                <c:pt idx="941">
                  <c:v>9.8091700000000007E-3</c:v>
                </c:pt>
                <c:pt idx="942">
                  <c:v>9.7369799999999992E-3</c:v>
                </c:pt>
                <c:pt idx="943">
                  <c:v>9.6645499999999992E-3</c:v>
                </c:pt>
                <c:pt idx="944">
                  <c:v>9.5918900000000005E-3</c:v>
                </c:pt>
                <c:pt idx="945">
                  <c:v>9.5190099999999996E-3</c:v>
                </c:pt>
                <c:pt idx="946">
                  <c:v>9.4459100000000001E-3</c:v>
                </c:pt>
                <c:pt idx="947">
                  <c:v>9.37261E-3</c:v>
                </c:pt>
                <c:pt idx="948">
                  <c:v>9.2991099999999993E-3</c:v>
                </c:pt>
                <c:pt idx="949">
                  <c:v>9.2254299999999997E-3</c:v>
                </c:pt>
                <c:pt idx="950">
                  <c:v>9.1515699999999995E-3</c:v>
                </c:pt>
                <c:pt idx="951">
                  <c:v>9.0775400000000003E-3</c:v>
                </c:pt>
                <c:pt idx="952">
                  <c:v>9.0033500000000002E-3</c:v>
                </c:pt>
                <c:pt idx="953">
                  <c:v>8.9290199999999993E-3</c:v>
                </c:pt>
                <c:pt idx="954">
                  <c:v>8.8545399999999993E-3</c:v>
                </c:pt>
                <c:pt idx="955">
                  <c:v>8.77994E-3</c:v>
                </c:pt>
                <c:pt idx="956">
                  <c:v>8.7051999999999997E-3</c:v>
                </c:pt>
                <c:pt idx="957">
                  <c:v>8.6303600000000001E-3</c:v>
                </c:pt>
                <c:pt idx="958">
                  <c:v>8.5554099999999994E-3</c:v>
                </c:pt>
                <c:pt idx="959">
                  <c:v>8.4803599999999993E-3</c:v>
                </c:pt>
                <c:pt idx="960">
                  <c:v>8.4052199999999997E-3</c:v>
                </c:pt>
                <c:pt idx="961">
                  <c:v>8.3300000000000006E-3</c:v>
                </c:pt>
                <c:pt idx="962">
                  <c:v>8.2547100000000002E-3</c:v>
                </c:pt>
                <c:pt idx="963">
                  <c:v>8.1793500000000002E-3</c:v>
                </c:pt>
                <c:pt idx="964">
                  <c:v>8.1039400000000004E-3</c:v>
                </c:pt>
                <c:pt idx="965">
                  <c:v>8.0284799999999993E-3</c:v>
                </c:pt>
                <c:pt idx="966">
                  <c:v>7.9529800000000001E-3</c:v>
                </c:pt>
                <c:pt idx="967">
                  <c:v>7.8774499999999994E-3</c:v>
                </c:pt>
                <c:pt idx="968">
                  <c:v>7.8018899999999997E-3</c:v>
                </c:pt>
                <c:pt idx="969">
                  <c:v>7.7263200000000001E-3</c:v>
                </c:pt>
                <c:pt idx="970">
                  <c:v>7.6507299999999997E-3</c:v>
                </c:pt>
                <c:pt idx="971">
                  <c:v>7.5751500000000001E-3</c:v>
                </c:pt>
                <c:pt idx="972">
                  <c:v>7.4995699999999997E-3</c:v>
                </c:pt>
                <c:pt idx="973">
                  <c:v>7.424E-3</c:v>
                </c:pt>
                <c:pt idx="974">
                  <c:v>7.3484600000000002E-3</c:v>
                </c:pt>
                <c:pt idx="975">
                  <c:v>7.2729400000000003E-3</c:v>
                </c:pt>
                <c:pt idx="976">
                  <c:v>7.1974500000000002E-3</c:v>
                </c:pt>
                <c:pt idx="977">
                  <c:v>7.1220099999999998E-3</c:v>
                </c:pt>
                <c:pt idx="978">
                  <c:v>7.04662E-3</c:v>
                </c:pt>
                <c:pt idx="979">
                  <c:v>6.9712899999999998E-3</c:v>
                </c:pt>
                <c:pt idx="980">
                  <c:v>6.8960200000000001E-3</c:v>
                </c:pt>
                <c:pt idx="981">
                  <c:v>6.8208100000000001E-3</c:v>
                </c:pt>
                <c:pt idx="982">
                  <c:v>6.7456900000000004E-3</c:v>
                </c:pt>
                <c:pt idx="983">
                  <c:v>6.6706500000000002E-3</c:v>
                </c:pt>
                <c:pt idx="984">
                  <c:v>6.5956900000000004E-3</c:v>
                </c:pt>
                <c:pt idx="985">
                  <c:v>6.52084E-3</c:v>
                </c:pt>
                <c:pt idx="986">
                  <c:v>6.4460899999999998E-3</c:v>
                </c:pt>
                <c:pt idx="987">
                  <c:v>6.3714399999999999E-3</c:v>
                </c:pt>
                <c:pt idx="988">
                  <c:v>6.2969200000000001E-3</c:v>
                </c:pt>
                <c:pt idx="989">
                  <c:v>6.2225099999999997E-3</c:v>
                </c:pt>
                <c:pt idx="990">
                  <c:v>6.1482300000000002E-3</c:v>
                </c:pt>
                <c:pt idx="991">
                  <c:v>6.0740899999999999E-3</c:v>
                </c:pt>
                <c:pt idx="992">
                  <c:v>6.0000799999999996E-3</c:v>
                </c:pt>
                <c:pt idx="993">
                  <c:v>5.9262300000000002E-3</c:v>
                </c:pt>
                <c:pt idx="994">
                  <c:v>5.8525199999999999E-3</c:v>
                </c:pt>
                <c:pt idx="995">
                  <c:v>5.7789699999999996E-3</c:v>
                </c:pt>
                <c:pt idx="996">
                  <c:v>5.70559E-3</c:v>
                </c:pt>
                <c:pt idx="997">
                  <c:v>5.6323700000000003E-3</c:v>
                </c:pt>
                <c:pt idx="998">
                  <c:v>5.5593300000000003E-3</c:v>
                </c:pt>
                <c:pt idx="999">
                  <c:v>5.4864700000000002E-3</c:v>
                </c:pt>
                <c:pt idx="1000">
                  <c:v>5.4137899999999999E-3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6A-4AB2-B259-D863E72AACC5}"/>
            </c:ext>
          </c:extLst>
        </c:ser>
        <c:ser>
          <c:idx val="2"/>
          <c:order val="2"/>
          <c:tx>
            <c:v>Trapzoidal</c:v>
          </c:tx>
          <c:spPr>
            <a:ln w="952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0.35000000000000003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0.41000000000000003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0.47000000000000003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0.57000000000000006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0.69000000000000006</c:v>
                </c:pt>
                <c:pt idx="70">
                  <c:v>0.70000000000000007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0.94000000000000006</c:v>
                </c:pt>
                <c:pt idx="95">
                  <c:v>0.95000000000000007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1.1300000000000001</c:v>
                </c:pt>
                <c:pt idx="114">
                  <c:v>1.1400000000000001</c:v>
                </c:pt>
                <c:pt idx="115">
                  <c:v>1.1500000000000001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1.4000000000000001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1.6300000000000001</c:v>
                </c:pt>
                <c:pt idx="164">
                  <c:v>1.6400000000000001</c:v>
                </c:pt>
                <c:pt idx="165">
                  <c:v>1.6500000000000001</c:v>
                </c:pt>
                <c:pt idx="166">
                  <c:v>1.6600000000000001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1.8800000000000001</c:v>
                </c:pt>
                <c:pt idx="189">
                  <c:v>1.8900000000000001</c:v>
                </c:pt>
                <c:pt idx="190">
                  <c:v>1.9000000000000001</c:v>
                </c:pt>
                <c:pt idx="191">
                  <c:v>1.9100000000000001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2.0100000000000002</c:v>
                </c:pt>
                <c:pt idx="202">
                  <c:v>2.02</c:v>
                </c:pt>
                <c:pt idx="203">
                  <c:v>2.0300000000000002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2.2600000000000002</c:v>
                </c:pt>
                <c:pt idx="227">
                  <c:v>2.27</c:v>
                </c:pt>
                <c:pt idx="228">
                  <c:v>2.2800000000000002</c:v>
                </c:pt>
                <c:pt idx="229">
                  <c:v>2.29</c:v>
                </c:pt>
                <c:pt idx="230">
                  <c:v>2.3000000000000003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2.5100000000000002</c:v>
                </c:pt>
                <c:pt idx="252">
                  <c:v>2.52</c:v>
                </c:pt>
                <c:pt idx="253">
                  <c:v>2.5300000000000002</c:v>
                </c:pt>
                <c:pt idx="254">
                  <c:v>2.54</c:v>
                </c:pt>
                <c:pt idx="255">
                  <c:v>2.5500000000000003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2.7600000000000002</c:v>
                </c:pt>
                <c:pt idx="277">
                  <c:v>2.77</c:v>
                </c:pt>
                <c:pt idx="278">
                  <c:v>2.7800000000000002</c:v>
                </c:pt>
                <c:pt idx="279">
                  <c:v>2.79</c:v>
                </c:pt>
                <c:pt idx="280">
                  <c:v>2.8000000000000003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3.0100000000000002</c:v>
                </c:pt>
                <c:pt idx="302">
                  <c:v>3.02</c:v>
                </c:pt>
                <c:pt idx="303">
                  <c:v>3.0300000000000002</c:v>
                </c:pt>
                <c:pt idx="304">
                  <c:v>3.04</c:v>
                </c:pt>
                <c:pt idx="305">
                  <c:v>3.0500000000000003</c:v>
                </c:pt>
                <c:pt idx="306">
                  <c:v>3.06</c:v>
                </c:pt>
                <c:pt idx="307">
                  <c:v>3.0700000000000003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3.2600000000000002</c:v>
                </c:pt>
                <c:pt idx="327">
                  <c:v>3.27</c:v>
                </c:pt>
                <c:pt idx="328">
                  <c:v>3.2800000000000002</c:v>
                </c:pt>
                <c:pt idx="329">
                  <c:v>3.29</c:v>
                </c:pt>
                <c:pt idx="330">
                  <c:v>3.3000000000000003</c:v>
                </c:pt>
                <c:pt idx="331">
                  <c:v>3.31</c:v>
                </c:pt>
                <c:pt idx="332">
                  <c:v>3.3200000000000003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3.5100000000000002</c:v>
                </c:pt>
                <c:pt idx="352">
                  <c:v>3.52</c:v>
                </c:pt>
                <c:pt idx="353">
                  <c:v>3.5300000000000002</c:v>
                </c:pt>
                <c:pt idx="354">
                  <c:v>3.54</c:v>
                </c:pt>
                <c:pt idx="355">
                  <c:v>3.5500000000000003</c:v>
                </c:pt>
                <c:pt idx="356">
                  <c:v>3.56</c:v>
                </c:pt>
                <c:pt idx="357">
                  <c:v>3.5700000000000003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3.7600000000000002</c:v>
                </c:pt>
                <c:pt idx="377">
                  <c:v>3.77</c:v>
                </c:pt>
                <c:pt idx="378">
                  <c:v>3.7800000000000002</c:v>
                </c:pt>
                <c:pt idx="379">
                  <c:v>3.79</c:v>
                </c:pt>
                <c:pt idx="380">
                  <c:v>3.8000000000000003</c:v>
                </c:pt>
                <c:pt idx="381">
                  <c:v>3.81</c:v>
                </c:pt>
                <c:pt idx="382">
                  <c:v>3.8200000000000003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4.0200000000000005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4.0600000000000005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4.2700000000000005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4.3100000000000005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4.3500000000000005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4.5200000000000005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4.5600000000000005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4.6000000000000005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4.7700000000000005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4.8100000000000005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4.8500000000000005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5.0200000000000005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5.0600000000000005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5.1000000000000005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5.2700000000000005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5.3100000000000005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5.3500000000000005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5.5200000000000005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5.5600000000000005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5.6000000000000005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5.7700000000000005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5.8100000000000005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5.8500000000000005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6.0200000000000005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6.0600000000000005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6.1000000000000005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6.1400000000000006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6.2700000000000005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6.3100000000000005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6.3500000000000005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6.3900000000000006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6.5200000000000005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6.5600000000000005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6.6000000000000005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6.6400000000000006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6.7700000000000005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6.8100000000000005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6.8500000000000005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6.8900000000000006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7.0200000000000005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7.0600000000000005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7.1000000000000005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7.1400000000000006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7.2700000000000005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7.3100000000000005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7.3500000000000005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7.3900000000000006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7.5200000000000005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7.5600000000000005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7.6000000000000005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7.6400000000000006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7.7700000000000005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7.8100000000000005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7.8500000000000005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7.8900000000000006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7.9300000000000006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8.0400000000000009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8.120000000000001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8.2900000000000009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8.370000000000001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8.5400000000000009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8.620000000000001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8.7000000000000011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8.7900000000000009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8.870000000000001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8.9500000000000011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9.0400000000000009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9.120000000000001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9.2000000000000011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9.2900000000000009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9.370000000000001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9.4500000000000011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9.5400000000000009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9.620000000000001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9.7000000000000011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9.7900000000000009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9.870000000000001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9.9500000000000011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Trap!$R$2:$R$1002</c:f>
              <c:numCache>
                <c:formatCode>General</c:formatCode>
                <c:ptCount val="1001"/>
                <c:pt idx="0">
                  <c:v>9.9500000000000005E-3</c:v>
                </c:pt>
                <c:pt idx="1">
                  <c:v>1.9800000000000002E-2</c:v>
                </c:pt>
                <c:pt idx="2">
                  <c:v>2.955E-2</c:v>
                </c:pt>
                <c:pt idx="3">
                  <c:v>3.9200100000000002E-2</c:v>
                </c:pt>
                <c:pt idx="4">
                  <c:v>4.8750300000000003E-2</c:v>
                </c:pt>
                <c:pt idx="5">
                  <c:v>5.8200599999999998E-2</c:v>
                </c:pt>
                <c:pt idx="6">
                  <c:v>6.7551E-2</c:v>
                </c:pt>
                <c:pt idx="7">
                  <c:v>7.6801700000000001E-2</c:v>
                </c:pt>
                <c:pt idx="8">
                  <c:v>8.5952700000000007E-2</c:v>
                </c:pt>
                <c:pt idx="9">
                  <c:v>9.5004199999999997E-2</c:v>
                </c:pt>
                <c:pt idx="10">
                  <c:v>0.10395600000000001</c:v>
                </c:pt>
                <c:pt idx="11">
                  <c:v>0.11280900000000001</c:v>
                </c:pt>
                <c:pt idx="12">
                  <c:v>0.121562</c:v>
                </c:pt>
                <c:pt idx="13">
                  <c:v>0.130216</c:v>
                </c:pt>
                <c:pt idx="14">
                  <c:v>0.13877100000000001</c:v>
                </c:pt>
                <c:pt idx="15">
                  <c:v>0.147227</c:v>
                </c:pt>
                <c:pt idx="16">
                  <c:v>0.155584</c:v>
                </c:pt>
                <c:pt idx="17">
                  <c:v>0.16384199999999999</c:v>
                </c:pt>
                <c:pt idx="18">
                  <c:v>0.17200299999999999</c:v>
                </c:pt>
                <c:pt idx="19">
                  <c:v>0.180064</c:v>
                </c:pt>
                <c:pt idx="20">
                  <c:v>0.188028</c:v>
                </c:pt>
                <c:pt idx="21">
                  <c:v>0.19589400000000001</c:v>
                </c:pt>
                <c:pt idx="22">
                  <c:v>0.20366200000000001</c:v>
                </c:pt>
                <c:pt idx="23">
                  <c:v>0.21133199999999999</c:v>
                </c:pt>
                <c:pt idx="24">
                  <c:v>0.21890499999999999</c:v>
                </c:pt>
                <c:pt idx="25">
                  <c:v>0.226381</c:v>
                </c:pt>
                <c:pt idx="26">
                  <c:v>0.23376</c:v>
                </c:pt>
                <c:pt idx="27">
                  <c:v>0.24104200000000001</c:v>
                </c:pt>
                <c:pt idx="28">
                  <c:v>0.248228</c:v>
                </c:pt>
                <c:pt idx="29">
                  <c:v>0.25531799999999999</c:v>
                </c:pt>
                <c:pt idx="30">
                  <c:v>0.26231199999999999</c:v>
                </c:pt>
                <c:pt idx="31">
                  <c:v>0.26921</c:v>
                </c:pt>
                <c:pt idx="32">
                  <c:v>0.27601199999999998</c:v>
                </c:pt>
                <c:pt idx="33">
                  <c:v>0.28272000000000003</c:v>
                </c:pt>
                <c:pt idx="34">
                  <c:v>0.28933199999999998</c:v>
                </c:pt>
                <c:pt idx="35">
                  <c:v>0.29585</c:v>
                </c:pt>
                <c:pt idx="36">
                  <c:v>0.30227399999999999</c:v>
                </c:pt>
                <c:pt idx="37">
                  <c:v>0.30860399999999999</c:v>
                </c:pt>
                <c:pt idx="38">
                  <c:v>0.31484000000000001</c:v>
                </c:pt>
                <c:pt idx="39">
                  <c:v>0.32098300000000002</c:v>
                </c:pt>
                <c:pt idx="40">
                  <c:v>0.32703199999999999</c:v>
                </c:pt>
                <c:pt idx="41">
                  <c:v>0.33298899999999998</c:v>
                </c:pt>
                <c:pt idx="42">
                  <c:v>0.33885399999999999</c:v>
                </c:pt>
                <c:pt idx="43">
                  <c:v>0.34462599999999999</c:v>
                </c:pt>
                <c:pt idx="44">
                  <c:v>0.35030699999999998</c:v>
                </c:pt>
                <c:pt idx="45">
                  <c:v>0.35589599999999999</c:v>
                </c:pt>
                <c:pt idx="46">
                  <c:v>0.36139399999999999</c:v>
                </c:pt>
                <c:pt idx="47">
                  <c:v>0.36680200000000002</c:v>
                </c:pt>
                <c:pt idx="48">
                  <c:v>0.37211899999999998</c:v>
                </c:pt>
                <c:pt idx="49">
                  <c:v>0.37734699999999999</c:v>
                </c:pt>
                <c:pt idx="50">
                  <c:v>0.38248500000000002</c:v>
                </c:pt>
                <c:pt idx="51">
                  <c:v>0.38753300000000002</c:v>
                </c:pt>
                <c:pt idx="52">
                  <c:v>0.39249299999999998</c:v>
                </c:pt>
                <c:pt idx="53">
                  <c:v>0.39736500000000002</c:v>
                </c:pt>
                <c:pt idx="54">
                  <c:v>0.40214800000000001</c:v>
                </c:pt>
                <c:pt idx="55">
                  <c:v>0.40684399999999998</c:v>
                </c:pt>
                <c:pt idx="56">
                  <c:v>0.41145199999999998</c:v>
                </c:pt>
                <c:pt idx="57">
                  <c:v>0.41597400000000001</c:v>
                </c:pt>
                <c:pt idx="58">
                  <c:v>0.42041000000000001</c:v>
                </c:pt>
                <c:pt idx="59">
                  <c:v>0.424759</c:v>
                </c:pt>
                <c:pt idx="60">
                  <c:v>0.42902299999999999</c:v>
                </c:pt>
                <c:pt idx="61">
                  <c:v>0.43320199999999998</c:v>
                </c:pt>
                <c:pt idx="62">
                  <c:v>0.43729600000000002</c:v>
                </c:pt>
                <c:pt idx="63">
                  <c:v>0.44130599999999998</c:v>
                </c:pt>
                <c:pt idx="64">
                  <c:v>0.44523200000000002</c:v>
                </c:pt>
                <c:pt idx="65">
                  <c:v>0.449075</c:v>
                </c:pt>
                <c:pt idx="66">
                  <c:v>0.45283499999999999</c:v>
                </c:pt>
                <c:pt idx="67">
                  <c:v>0.45651199999999997</c:v>
                </c:pt>
                <c:pt idx="68">
                  <c:v>0.46010699999999999</c:v>
                </c:pt>
                <c:pt idx="69">
                  <c:v>0.46362100000000001</c:v>
                </c:pt>
                <c:pt idx="70">
                  <c:v>0.46705400000000002</c:v>
                </c:pt>
                <c:pt idx="71">
                  <c:v>0.47040599999999999</c:v>
                </c:pt>
                <c:pt idx="72">
                  <c:v>0.47367799999999999</c:v>
                </c:pt>
                <c:pt idx="73">
                  <c:v>0.47687000000000002</c:v>
                </c:pt>
                <c:pt idx="74">
                  <c:v>0.47998299999999999</c:v>
                </c:pt>
                <c:pt idx="75">
                  <c:v>0.48301699999999997</c:v>
                </c:pt>
                <c:pt idx="76">
                  <c:v>0.48597299999999999</c:v>
                </c:pt>
                <c:pt idx="77">
                  <c:v>0.48885200000000001</c:v>
                </c:pt>
                <c:pt idx="78">
                  <c:v>0.49165300000000001</c:v>
                </c:pt>
                <c:pt idx="79">
                  <c:v>0.49437700000000001</c:v>
                </c:pt>
                <c:pt idx="80">
                  <c:v>0.49702499999999999</c:v>
                </c:pt>
                <c:pt idx="81">
                  <c:v>0.49959700000000001</c:v>
                </c:pt>
                <c:pt idx="82">
                  <c:v>0.50209400000000004</c:v>
                </c:pt>
                <c:pt idx="83">
                  <c:v>0.50451599999999996</c:v>
                </c:pt>
                <c:pt idx="84">
                  <c:v>0.50686299999999995</c:v>
                </c:pt>
                <c:pt idx="85">
                  <c:v>0.50913699999999995</c:v>
                </c:pt>
                <c:pt idx="86">
                  <c:v>0.51133799999999996</c:v>
                </c:pt>
                <c:pt idx="87">
                  <c:v>0.51346599999999998</c:v>
                </c:pt>
                <c:pt idx="88">
                  <c:v>0.51552100000000001</c:v>
                </c:pt>
                <c:pt idx="89">
                  <c:v>0.51750499999999999</c:v>
                </c:pt>
                <c:pt idx="90">
                  <c:v>0.51941800000000005</c:v>
                </c:pt>
                <c:pt idx="91">
                  <c:v>0.52125900000000003</c:v>
                </c:pt>
                <c:pt idx="92">
                  <c:v>0.52303100000000002</c:v>
                </c:pt>
                <c:pt idx="93">
                  <c:v>0.524733</c:v>
                </c:pt>
                <c:pt idx="94">
                  <c:v>0.526366</c:v>
                </c:pt>
                <c:pt idx="95">
                  <c:v>0.52793000000000001</c:v>
                </c:pt>
                <c:pt idx="96">
                  <c:v>0.52942599999999995</c:v>
                </c:pt>
                <c:pt idx="97">
                  <c:v>0.53085499999999997</c:v>
                </c:pt>
                <c:pt idx="98">
                  <c:v>0.53221700000000005</c:v>
                </c:pt>
                <c:pt idx="99">
                  <c:v>0.53351199999999999</c:v>
                </c:pt>
                <c:pt idx="100">
                  <c:v>0.53474100000000002</c:v>
                </c:pt>
                <c:pt idx="101">
                  <c:v>0.53590400000000005</c:v>
                </c:pt>
                <c:pt idx="102">
                  <c:v>0.53700300000000001</c:v>
                </c:pt>
                <c:pt idx="103">
                  <c:v>0.53803800000000002</c:v>
                </c:pt>
                <c:pt idx="104">
                  <c:v>0.53900800000000004</c:v>
                </c:pt>
                <c:pt idx="105">
                  <c:v>0.53991500000000003</c:v>
                </c:pt>
                <c:pt idx="106">
                  <c:v>0.54076000000000002</c:v>
                </c:pt>
                <c:pt idx="107">
                  <c:v>0.54154199999999997</c:v>
                </c:pt>
                <c:pt idx="108">
                  <c:v>0.54226300000000005</c:v>
                </c:pt>
                <c:pt idx="109">
                  <c:v>0.54292200000000002</c:v>
                </c:pt>
                <c:pt idx="110">
                  <c:v>0.54352100000000003</c:v>
                </c:pt>
                <c:pt idx="111">
                  <c:v>0.54405999999999999</c:v>
                </c:pt>
                <c:pt idx="112">
                  <c:v>0.54454000000000002</c:v>
                </c:pt>
                <c:pt idx="113">
                  <c:v>0.54496</c:v>
                </c:pt>
                <c:pt idx="114">
                  <c:v>0.54532199999999997</c:v>
                </c:pt>
                <c:pt idx="115">
                  <c:v>0.54562600000000006</c:v>
                </c:pt>
                <c:pt idx="116">
                  <c:v>0.54587300000000005</c:v>
                </c:pt>
                <c:pt idx="117">
                  <c:v>0.54606299999999997</c:v>
                </c:pt>
                <c:pt idx="118">
                  <c:v>0.54619700000000004</c:v>
                </c:pt>
                <c:pt idx="119">
                  <c:v>0.54627499999999996</c:v>
                </c:pt>
                <c:pt idx="120">
                  <c:v>0.54629799999999995</c:v>
                </c:pt>
                <c:pt idx="121">
                  <c:v>0.54626699999999995</c:v>
                </c:pt>
                <c:pt idx="122">
                  <c:v>0.54618100000000003</c:v>
                </c:pt>
                <c:pt idx="123">
                  <c:v>0.54604200000000003</c:v>
                </c:pt>
                <c:pt idx="124">
                  <c:v>0.54584999999999995</c:v>
                </c:pt>
                <c:pt idx="125">
                  <c:v>0.54560600000000004</c:v>
                </c:pt>
                <c:pt idx="126">
                  <c:v>0.54530999999999996</c:v>
                </c:pt>
                <c:pt idx="127">
                  <c:v>0.54496199999999995</c:v>
                </c:pt>
                <c:pt idx="128">
                  <c:v>0.54456400000000005</c:v>
                </c:pt>
                <c:pt idx="129">
                  <c:v>0.54411500000000002</c:v>
                </c:pt>
                <c:pt idx="130">
                  <c:v>0.54361700000000002</c:v>
                </c:pt>
                <c:pt idx="131">
                  <c:v>0.54306900000000002</c:v>
                </c:pt>
                <c:pt idx="132">
                  <c:v>0.54247299999999998</c:v>
                </c:pt>
                <c:pt idx="133">
                  <c:v>0.54182900000000001</c:v>
                </c:pt>
                <c:pt idx="134">
                  <c:v>0.54113800000000001</c:v>
                </c:pt>
                <c:pt idx="135">
                  <c:v>0.54039899999999996</c:v>
                </c:pt>
                <c:pt idx="136">
                  <c:v>0.53961499999999996</c:v>
                </c:pt>
                <c:pt idx="137">
                  <c:v>0.53878400000000004</c:v>
                </c:pt>
                <c:pt idx="138">
                  <c:v>0.53790800000000005</c:v>
                </c:pt>
                <c:pt idx="139">
                  <c:v>0.53698699999999999</c:v>
                </c:pt>
                <c:pt idx="140">
                  <c:v>0.536022</c:v>
                </c:pt>
                <c:pt idx="141">
                  <c:v>0.53501299999999996</c:v>
                </c:pt>
                <c:pt idx="142">
                  <c:v>0.53396100000000002</c:v>
                </c:pt>
                <c:pt idx="143">
                  <c:v>0.53286599999999995</c:v>
                </c:pt>
                <c:pt idx="144">
                  <c:v>0.53172900000000001</c:v>
                </c:pt>
                <c:pt idx="145">
                  <c:v>0.53054999999999997</c:v>
                </c:pt>
                <c:pt idx="146">
                  <c:v>0.529331</c:v>
                </c:pt>
                <c:pt idx="147">
                  <c:v>0.52807099999999996</c:v>
                </c:pt>
                <c:pt idx="148">
                  <c:v>0.52677099999999999</c:v>
                </c:pt>
                <c:pt idx="149">
                  <c:v>0.52543099999999998</c:v>
                </c:pt>
                <c:pt idx="150">
                  <c:v>0.52405199999999996</c:v>
                </c:pt>
                <c:pt idx="151">
                  <c:v>0.52263599999999999</c:v>
                </c:pt>
                <c:pt idx="152">
                  <c:v>0.52118100000000001</c:v>
                </c:pt>
                <c:pt idx="153">
                  <c:v>0.51968800000000004</c:v>
                </c:pt>
                <c:pt idx="154">
                  <c:v>0.51815900000000004</c:v>
                </c:pt>
                <c:pt idx="155">
                  <c:v>0.516594</c:v>
                </c:pt>
                <c:pt idx="156">
                  <c:v>0.51499300000000003</c:v>
                </c:pt>
                <c:pt idx="157">
                  <c:v>0.51335600000000003</c:v>
                </c:pt>
                <c:pt idx="158">
                  <c:v>0.51168499999999995</c:v>
                </c:pt>
                <c:pt idx="159">
                  <c:v>0.50997899999999996</c:v>
                </c:pt>
                <c:pt idx="160">
                  <c:v>0.50824000000000003</c:v>
                </c:pt>
                <c:pt idx="161">
                  <c:v>0.506467</c:v>
                </c:pt>
                <c:pt idx="162">
                  <c:v>0.50466100000000003</c:v>
                </c:pt>
                <c:pt idx="163">
                  <c:v>0.50282400000000005</c:v>
                </c:pt>
                <c:pt idx="164">
                  <c:v>0.50095400000000001</c:v>
                </c:pt>
                <c:pt idx="165">
                  <c:v>0.499054</c:v>
                </c:pt>
                <c:pt idx="166">
                  <c:v>0.49712200000000001</c:v>
                </c:pt>
                <c:pt idx="167">
                  <c:v>0.49515999999999999</c:v>
                </c:pt>
                <c:pt idx="168">
                  <c:v>0.49316900000000002</c:v>
                </c:pt>
                <c:pt idx="169">
                  <c:v>0.49114799999999997</c:v>
                </c:pt>
                <c:pt idx="170">
                  <c:v>0.48909900000000001</c:v>
                </c:pt>
                <c:pt idx="171">
                  <c:v>0.48702099999999998</c:v>
                </c:pt>
                <c:pt idx="172">
                  <c:v>0.48491600000000001</c:v>
                </c:pt>
                <c:pt idx="173">
                  <c:v>0.48278300000000002</c:v>
                </c:pt>
                <c:pt idx="174">
                  <c:v>0.48062300000000002</c:v>
                </c:pt>
                <c:pt idx="175">
                  <c:v>0.478437</c:v>
                </c:pt>
                <c:pt idx="176">
                  <c:v>0.47622599999999998</c:v>
                </c:pt>
                <c:pt idx="177">
                  <c:v>0.47398800000000002</c:v>
                </c:pt>
                <c:pt idx="178">
                  <c:v>0.47172599999999998</c:v>
                </c:pt>
                <c:pt idx="179">
                  <c:v>0.46944000000000002</c:v>
                </c:pt>
                <c:pt idx="180">
                  <c:v>0.46712900000000002</c:v>
                </c:pt>
                <c:pt idx="181">
                  <c:v>0.46479500000000001</c:v>
                </c:pt>
                <c:pt idx="182">
                  <c:v>0.46243800000000002</c:v>
                </c:pt>
                <c:pt idx="183">
                  <c:v>0.460059</c:v>
                </c:pt>
                <c:pt idx="184">
                  <c:v>0.45765699999999998</c:v>
                </c:pt>
                <c:pt idx="185">
                  <c:v>0.45523400000000003</c:v>
                </c:pt>
                <c:pt idx="186">
                  <c:v>0.452789</c:v>
                </c:pt>
                <c:pt idx="187">
                  <c:v>0.450324</c:v>
                </c:pt>
                <c:pt idx="188">
                  <c:v>0.44783899999999999</c:v>
                </c:pt>
                <c:pt idx="189">
                  <c:v>0.44533299999999998</c:v>
                </c:pt>
                <c:pt idx="190">
                  <c:v>0.44280900000000001</c:v>
                </c:pt>
                <c:pt idx="191">
                  <c:v>0.44026500000000002</c:v>
                </c:pt>
                <c:pt idx="192">
                  <c:v>0.43770300000000001</c:v>
                </c:pt>
                <c:pt idx="193">
                  <c:v>0.43512299999999998</c:v>
                </c:pt>
                <c:pt idx="194">
                  <c:v>0.43252499999999999</c:v>
                </c:pt>
                <c:pt idx="195">
                  <c:v>0.42991000000000001</c:v>
                </c:pt>
                <c:pt idx="196">
                  <c:v>0.42727799999999999</c:v>
                </c:pt>
                <c:pt idx="197">
                  <c:v>0.42463000000000001</c:v>
                </c:pt>
                <c:pt idx="198">
                  <c:v>0.42196600000000001</c:v>
                </c:pt>
                <c:pt idx="199">
                  <c:v>0.41928700000000002</c:v>
                </c:pt>
                <c:pt idx="200">
                  <c:v>0.41659200000000002</c:v>
                </c:pt>
                <c:pt idx="201">
                  <c:v>0.413883</c:v>
                </c:pt>
                <c:pt idx="202">
                  <c:v>0.41116000000000003</c:v>
                </c:pt>
                <c:pt idx="203">
                  <c:v>0.40842200000000001</c:v>
                </c:pt>
                <c:pt idx="204">
                  <c:v>0.40567199999999998</c:v>
                </c:pt>
                <c:pt idx="205">
                  <c:v>0.40290799999999999</c:v>
                </c:pt>
                <c:pt idx="206">
                  <c:v>0.40013199999999999</c:v>
                </c:pt>
                <c:pt idx="207">
                  <c:v>0.39734399999999997</c:v>
                </c:pt>
                <c:pt idx="208">
                  <c:v>0.39454299999999998</c:v>
                </c:pt>
                <c:pt idx="209">
                  <c:v>0.39173200000000002</c:v>
                </c:pt>
                <c:pt idx="210">
                  <c:v>0.388909</c:v>
                </c:pt>
                <c:pt idx="211">
                  <c:v>0.38607599999999997</c:v>
                </c:pt>
                <c:pt idx="212">
                  <c:v>0.38323299999999999</c:v>
                </c:pt>
                <c:pt idx="213">
                  <c:v>0.38037900000000002</c:v>
                </c:pt>
                <c:pt idx="214">
                  <c:v>0.37751699999999999</c:v>
                </c:pt>
                <c:pt idx="215">
                  <c:v>0.37464500000000001</c:v>
                </c:pt>
                <c:pt idx="216">
                  <c:v>0.37176399999999998</c:v>
                </c:pt>
                <c:pt idx="217">
                  <c:v>0.36887599999999998</c:v>
                </c:pt>
                <c:pt idx="218">
                  <c:v>0.365979</c:v>
                </c:pt>
                <c:pt idx="219">
                  <c:v>0.36307499999999998</c:v>
                </c:pt>
                <c:pt idx="220">
                  <c:v>0.36016300000000001</c:v>
                </c:pt>
                <c:pt idx="221">
                  <c:v>0.35724400000000001</c:v>
                </c:pt>
                <c:pt idx="222">
                  <c:v>0.354319</c:v>
                </c:pt>
                <c:pt idx="223">
                  <c:v>0.35138799999999998</c:v>
                </c:pt>
                <c:pt idx="224">
                  <c:v>0.34845100000000001</c:v>
                </c:pt>
                <c:pt idx="225">
                  <c:v>0.34550900000000001</c:v>
                </c:pt>
                <c:pt idx="226">
                  <c:v>0.34256199999999998</c:v>
                </c:pt>
                <c:pt idx="227">
                  <c:v>0.33960899999999999</c:v>
                </c:pt>
                <c:pt idx="228">
                  <c:v>0.33665299999999998</c:v>
                </c:pt>
                <c:pt idx="229">
                  <c:v>0.33369199999999999</c:v>
                </c:pt>
                <c:pt idx="230">
                  <c:v>0.33072800000000002</c:v>
                </c:pt>
                <c:pt idx="231">
                  <c:v>0.32776</c:v>
                </c:pt>
                <c:pt idx="232">
                  <c:v>0.32478899999999999</c:v>
                </c:pt>
                <c:pt idx="233">
                  <c:v>0.32181500000000002</c:v>
                </c:pt>
                <c:pt idx="234">
                  <c:v>0.31883899999999998</c:v>
                </c:pt>
                <c:pt idx="235">
                  <c:v>0.315861</c:v>
                </c:pt>
                <c:pt idx="236">
                  <c:v>0.31288100000000002</c:v>
                </c:pt>
                <c:pt idx="237">
                  <c:v>0.30989899999999998</c:v>
                </c:pt>
                <c:pt idx="238">
                  <c:v>0.30691600000000002</c:v>
                </c:pt>
                <c:pt idx="239">
                  <c:v>0.30393300000000001</c:v>
                </c:pt>
                <c:pt idx="240">
                  <c:v>0.30094900000000002</c:v>
                </c:pt>
                <c:pt idx="241">
                  <c:v>0.29796400000000001</c:v>
                </c:pt>
                <c:pt idx="242">
                  <c:v>0.29498000000000002</c:v>
                </c:pt>
                <c:pt idx="243">
                  <c:v>0.29199599999999998</c:v>
                </c:pt>
                <c:pt idx="244">
                  <c:v>0.28901300000000002</c:v>
                </c:pt>
                <c:pt idx="245">
                  <c:v>0.28603000000000001</c:v>
                </c:pt>
                <c:pt idx="246">
                  <c:v>0.283049</c:v>
                </c:pt>
                <c:pt idx="247">
                  <c:v>0.28006900000000001</c:v>
                </c:pt>
                <c:pt idx="248">
                  <c:v>0.27709099999999998</c:v>
                </c:pt>
                <c:pt idx="249">
                  <c:v>0.27411600000000003</c:v>
                </c:pt>
                <c:pt idx="250">
                  <c:v>0.27114199999999999</c:v>
                </c:pt>
                <c:pt idx="251">
                  <c:v>0.26817099999999999</c:v>
                </c:pt>
                <c:pt idx="252">
                  <c:v>0.26520300000000002</c:v>
                </c:pt>
                <c:pt idx="253">
                  <c:v>0.26223800000000003</c:v>
                </c:pt>
                <c:pt idx="254">
                  <c:v>0.25927699999999998</c:v>
                </c:pt>
                <c:pt idx="255">
                  <c:v>0.25631900000000002</c:v>
                </c:pt>
                <c:pt idx="256">
                  <c:v>0.25336500000000001</c:v>
                </c:pt>
                <c:pt idx="257">
                  <c:v>0.250415</c:v>
                </c:pt>
                <c:pt idx="258">
                  <c:v>0.24747</c:v>
                </c:pt>
                <c:pt idx="259">
                  <c:v>0.244529</c:v>
                </c:pt>
                <c:pt idx="260">
                  <c:v>0.241594</c:v>
                </c:pt>
                <c:pt idx="261">
                  <c:v>0.23866299999999999</c:v>
                </c:pt>
                <c:pt idx="262">
                  <c:v>0.235738</c:v>
                </c:pt>
                <c:pt idx="263">
                  <c:v>0.232819</c:v>
                </c:pt>
                <c:pt idx="264">
                  <c:v>0.229905</c:v>
                </c:pt>
                <c:pt idx="265">
                  <c:v>0.22699800000000001</c:v>
                </c:pt>
                <c:pt idx="266">
                  <c:v>0.22409699999999999</c:v>
                </c:pt>
                <c:pt idx="267">
                  <c:v>0.22120200000000001</c:v>
                </c:pt>
                <c:pt idx="268">
                  <c:v>0.21831400000000001</c:v>
                </c:pt>
                <c:pt idx="269">
                  <c:v>0.21543399999999999</c:v>
                </c:pt>
                <c:pt idx="270">
                  <c:v>0.21256</c:v>
                </c:pt>
                <c:pt idx="271">
                  <c:v>0.20969399999999999</c:v>
                </c:pt>
                <c:pt idx="272">
                  <c:v>0.20683599999999999</c:v>
                </c:pt>
                <c:pt idx="273">
                  <c:v>0.203985</c:v>
                </c:pt>
                <c:pt idx="274">
                  <c:v>0.20114299999999999</c:v>
                </c:pt>
                <c:pt idx="275">
                  <c:v>0.19830900000000001</c:v>
                </c:pt>
                <c:pt idx="276">
                  <c:v>0.19548299999999999</c:v>
                </c:pt>
                <c:pt idx="277">
                  <c:v>0.192666</c:v>
                </c:pt>
                <c:pt idx="278">
                  <c:v>0.189858</c:v>
                </c:pt>
                <c:pt idx="279">
                  <c:v>0.187058</c:v>
                </c:pt>
                <c:pt idx="280">
                  <c:v>0.18426899999999999</c:v>
                </c:pt>
                <c:pt idx="281">
                  <c:v>0.18148800000000001</c:v>
                </c:pt>
                <c:pt idx="282">
                  <c:v>0.17871699999999999</c:v>
                </c:pt>
                <c:pt idx="283">
                  <c:v>0.175956</c:v>
                </c:pt>
                <c:pt idx="284">
                  <c:v>0.173205</c:v>
                </c:pt>
                <c:pt idx="285">
                  <c:v>0.170464</c:v>
                </c:pt>
                <c:pt idx="286">
                  <c:v>0.16773299999999999</c:v>
                </c:pt>
                <c:pt idx="287">
                  <c:v>0.16501299999999999</c:v>
                </c:pt>
                <c:pt idx="288">
                  <c:v>0.162303</c:v>
                </c:pt>
                <c:pt idx="289">
                  <c:v>0.159605</c:v>
                </c:pt>
                <c:pt idx="290">
                  <c:v>0.156917</c:v>
                </c:pt>
                <c:pt idx="291">
                  <c:v>0.15423999999999999</c:v>
                </c:pt>
                <c:pt idx="292">
                  <c:v>0.15157499999999999</c:v>
                </c:pt>
                <c:pt idx="293">
                  <c:v>0.148921</c:v>
                </c:pt>
                <c:pt idx="294">
                  <c:v>0.14627899999999999</c:v>
                </c:pt>
                <c:pt idx="295">
                  <c:v>0.143648</c:v>
                </c:pt>
                <c:pt idx="296">
                  <c:v>0.14102899999999999</c:v>
                </c:pt>
                <c:pt idx="297">
                  <c:v>0.13842299999999999</c:v>
                </c:pt>
                <c:pt idx="298">
                  <c:v>0.135828</c:v>
                </c:pt>
                <c:pt idx="299">
                  <c:v>0.133246</c:v>
                </c:pt>
                <c:pt idx="300">
                  <c:v>0.13067599999999999</c:v>
                </c:pt>
                <c:pt idx="301">
                  <c:v>0.12811900000000001</c:v>
                </c:pt>
                <c:pt idx="302">
                  <c:v>0.12557399999999999</c:v>
                </c:pt>
                <c:pt idx="303">
                  <c:v>0.123043</c:v>
                </c:pt>
                <c:pt idx="304">
                  <c:v>0.12052400000000001</c:v>
                </c:pt>
                <c:pt idx="305">
                  <c:v>0.118018</c:v>
                </c:pt>
                <c:pt idx="306">
                  <c:v>0.115526</c:v>
                </c:pt>
                <c:pt idx="307">
                  <c:v>0.11304699999999999</c:v>
                </c:pt>
                <c:pt idx="308">
                  <c:v>0.110581</c:v>
                </c:pt>
                <c:pt idx="309">
                  <c:v>0.108129</c:v>
                </c:pt>
                <c:pt idx="310">
                  <c:v>0.10569000000000001</c:v>
                </c:pt>
                <c:pt idx="311">
                  <c:v>0.103265</c:v>
                </c:pt>
                <c:pt idx="312">
                  <c:v>0.100854</c:v>
                </c:pt>
                <c:pt idx="313">
                  <c:v>9.8457100000000006E-2</c:v>
                </c:pt>
                <c:pt idx="314">
                  <c:v>9.6074099999999996E-2</c:v>
                </c:pt>
                <c:pt idx="315">
                  <c:v>9.3705300000000005E-2</c:v>
                </c:pt>
                <c:pt idx="316">
                  <c:v>9.1350700000000007E-2</c:v>
                </c:pt>
                <c:pt idx="317">
                  <c:v>8.9010500000000006E-2</c:v>
                </c:pt>
                <c:pt idx="318">
                  <c:v>8.6684600000000001E-2</c:v>
                </c:pt>
                <c:pt idx="319">
                  <c:v>8.4373299999999998E-2</c:v>
                </c:pt>
                <c:pt idx="320">
                  <c:v>8.20766E-2</c:v>
                </c:pt>
                <c:pt idx="321">
                  <c:v>7.9794599999999993E-2</c:v>
                </c:pt>
                <c:pt idx="322">
                  <c:v>7.7527399999999996E-2</c:v>
                </c:pt>
                <c:pt idx="323">
                  <c:v>7.5274999999999995E-2</c:v>
                </c:pt>
                <c:pt idx="324">
                  <c:v>7.3037500000000005E-2</c:v>
                </c:pt>
                <c:pt idx="325">
                  <c:v>7.0815000000000003E-2</c:v>
                </c:pt>
                <c:pt idx="326">
                  <c:v>6.8607600000000005E-2</c:v>
                </c:pt>
                <c:pt idx="327">
                  <c:v>6.6415299999999997E-2</c:v>
                </c:pt>
                <c:pt idx="328">
                  <c:v>6.4238199999999995E-2</c:v>
                </c:pt>
                <c:pt idx="329">
                  <c:v>6.2076399999999997E-2</c:v>
                </c:pt>
                <c:pt idx="330">
                  <c:v>5.9929900000000001E-2</c:v>
                </c:pt>
                <c:pt idx="331">
                  <c:v>5.7798799999999997E-2</c:v>
                </c:pt>
                <c:pt idx="332">
                  <c:v>5.5683200000000002E-2</c:v>
                </c:pt>
                <c:pt idx="333">
                  <c:v>5.3583100000000002E-2</c:v>
                </c:pt>
                <c:pt idx="334">
                  <c:v>5.1498500000000003E-2</c:v>
                </c:pt>
                <c:pt idx="335">
                  <c:v>4.9429599999999997E-2</c:v>
                </c:pt>
                <c:pt idx="336">
                  <c:v>4.7376300000000003E-2</c:v>
                </c:pt>
                <c:pt idx="337">
                  <c:v>4.5338799999999999E-2</c:v>
                </c:pt>
                <c:pt idx="338">
                  <c:v>4.3317000000000001E-2</c:v>
                </c:pt>
                <c:pt idx="339">
                  <c:v>4.1311E-2</c:v>
                </c:pt>
                <c:pt idx="340">
                  <c:v>3.9320899999999999E-2</c:v>
                </c:pt>
                <c:pt idx="341">
                  <c:v>3.7346600000000001E-2</c:v>
                </c:pt>
                <c:pt idx="342">
                  <c:v>3.5388299999999998E-2</c:v>
                </c:pt>
                <c:pt idx="343">
                  <c:v>3.3445999999999997E-2</c:v>
                </c:pt>
                <c:pt idx="344">
                  <c:v>3.1519600000000002E-2</c:v>
                </c:pt>
                <c:pt idx="345">
                  <c:v>2.9609300000000002E-2</c:v>
                </c:pt>
                <c:pt idx="346">
                  <c:v>2.7715E-2</c:v>
                </c:pt>
                <c:pt idx="347">
                  <c:v>2.58368E-2</c:v>
                </c:pt>
                <c:pt idx="348">
                  <c:v>2.3974800000000001E-2</c:v>
                </c:pt>
                <c:pt idx="349">
                  <c:v>2.21289E-2</c:v>
                </c:pt>
                <c:pt idx="350">
                  <c:v>2.02991E-2</c:v>
                </c:pt>
                <c:pt idx="351">
                  <c:v>1.8485600000000001E-2</c:v>
                </c:pt>
                <c:pt idx="352">
                  <c:v>1.66882E-2</c:v>
                </c:pt>
                <c:pt idx="353">
                  <c:v>1.49071E-2</c:v>
                </c:pt>
                <c:pt idx="354">
                  <c:v>1.31422E-2</c:v>
                </c:pt>
                <c:pt idx="355">
                  <c:v>1.13936E-2</c:v>
                </c:pt>
                <c:pt idx="356">
                  <c:v>9.6611800000000001E-3</c:v>
                </c:pt>
                <c:pt idx="357">
                  <c:v>7.9450800000000002E-3</c:v>
                </c:pt>
                <c:pt idx="358">
                  <c:v>6.2452599999999999E-3</c:v>
                </c:pt>
                <c:pt idx="359">
                  <c:v>4.5617399999999999E-3</c:v>
                </c:pt>
                <c:pt idx="360">
                  <c:v>2.8945199999999998E-3</c:v>
                </c:pt>
                <c:pt idx="361">
                  <c:v>1.2435899999999999E-3</c:v>
                </c:pt>
                <c:pt idx="362">
                  <c:v>-3.9103E-4</c:v>
                </c:pt>
                <c:pt idx="363">
                  <c:v>-2.00935E-3</c:v>
                </c:pt>
                <c:pt idx="364">
                  <c:v>-3.6113600000000001E-3</c:v>
                </c:pt>
                <c:pt idx="365">
                  <c:v>-5.1970799999999998E-3</c:v>
                </c:pt>
                <c:pt idx="366">
                  <c:v>-6.7664999999999999E-3</c:v>
                </c:pt>
                <c:pt idx="367">
                  <c:v>-8.3196299999999997E-3</c:v>
                </c:pt>
                <c:pt idx="368">
                  <c:v>-9.8564800000000008E-3</c:v>
                </c:pt>
                <c:pt idx="369">
                  <c:v>-1.1377099999999999E-2</c:v>
                </c:pt>
                <c:pt idx="370">
                  <c:v>-1.2881399999999999E-2</c:v>
                </c:pt>
                <c:pt idx="371">
                  <c:v>-1.4369399999999999E-2</c:v>
                </c:pt>
                <c:pt idx="372">
                  <c:v>-1.5841299999999999E-2</c:v>
                </c:pt>
                <c:pt idx="373">
                  <c:v>-1.72969E-2</c:v>
                </c:pt>
                <c:pt idx="374">
                  <c:v>-1.8736300000000001E-2</c:v>
                </c:pt>
                <c:pt idx="375">
                  <c:v>-2.01595E-2</c:v>
                </c:pt>
                <c:pt idx="376">
                  <c:v>-2.1566599999999998E-2</c:v>
                </c:pt>
                <c:pt idx="377">
                  <c:v>-2.2957499999999999E-2</c:v>
                </c:pt>
                <c:pt idx="378">
                  <c:v>-2.4332300000000001E-2</c:v>
                </c:pt>
                <c:pt idx="379">
                  <c:v>-2.5690899999999999E-2</c:v>
                </c:pt>
                <c:pt idx="380">
                  <c:v>-2.7033499999999999E-2</c:v>
                </c:pt>
                <c:pt idx="381">
                  <c:v>-2.8360099999999999E-2</c:v>
                </c:pt>
                <c:pt idx="382">
                  <c:v>-2.9670599999999998E-2</c:v>
                </c:pt>
                <c:pt idx="383">
                  <c:v>-3.0965199999999998E-2</c:v>
                </c:pt>
                <c:pt idx="384">
                  <c:v>-3.2243800000000003E-2</c:v>
                </c:pt>
                <c:pt idx="385">
                  <c:v>-3.3506399999999999E-2</c:v>
                </c:pt>
                <c:pt idx="386">
                  <c:v>-3.4753199999999998E-2</c:v>
                </c:pt>
                <c:pt idx="387">
                  <c:v>-3.5984099999999998E-2</c:v>
                </c:pt>
                <c:pt idx="388">
                  <c:v>-3.7199099999999999E-2</c:v>
                </c:pt>
                <c:pt idx="389">
                  <c:v>-3.8398399999999999E-2</c:v>
                </c:pt>
                <c:pt idx="390">
                  <c:v>-3.9581900000000003E-2</c:v>
                </c:pt>
                <c:pt idx="391">
                  <c:v>-4.07497E-2</c:v>
                </c:pt>
                <c:pt idx="392">
                  <c:v>-4.1901899999999999E-2</c:v>
                </c:pt>
                <c:pt idx="393">
                  <c:v>-4.3038399999999997E-2</c:v>
                </c:pt>
                <c:pt idx="394">
                  <c:v>-4.4159299999999999E-2</c:v>
                </c:pt>
                <c:pt idx="395">
                  <c:v>-4.5264600000000002E-2</c:v>
                </c:pt>
                <c:pt idx="396">
                  <c:v>-4.63545E-2</c:v>
                </c:pt>
                <c:pt idx="397">
                  <c:v>-4.7428900000000003E-2</c:v>
                </c:pt>
                <c:pt idx="398">
                  <c:v>-4.84879E-2</c:v>
                </c:pt>
                <c:pt idx="399">
                  <c:v>-4.9531499999999999E-2</c:v>
                </c:pt>
                <c:pt idx="400">
                  <c:v>-5.0559899999999998E-2</c:v>
                </c:pt>
                <c:pt idx="401">
                  <c:v>-5.1572899999999998E-2</c:v>
                </c:pt>
                <c:pt idx="402">
                  <c:v>-5.2570800000000001E-2</c:v>
                </c:pt>
                <c:pt idx="403">
                  <c:v>-5.3553400000000001E-2</c:v>
                </c:pt>
                <c:pt idx="404">
                  <c:v>-5.4521E-2</c:v>
                </c:pt>
                <c:pt idx="405">
                  <c:v>-5.5473500000000002E-2</c:v>
                </c:pt>
                <c:pt idx="406">
                  <c:v>-5.6411099999999999E-2</c:v>
                </c:pt>
                <c:pt idx="407">
                  <c:v>-5.7333700000000001E-2</c:v>
                </c:pt>
                <c:pt idx="408">
                  <c:v>-5.8241399999999999E-2</c:v>
                </c:pt>
                <c:pt idx="409">
                  <c:v>-5.9134199999999998E-2</c:v>
                </c:pt>
                <c:pt idx="410">
                  <c:v>-6.00124E-2</c:v>
                </c:pt>
                <c:pt idx="411">
                  <c:v>-6.0875800000000001E-2</c:v>
                </c:pt>
                <c:pt idx="412">
                  <c:v>-6.1724500000000002E-2</c:v>
                </c:pt>
                <c:pt idx="413">
                  <c:v>-6.2558699999999995E-2</c:v>
                </c:pt>
                <c:pt idx="414">
                  <c:v>-6.3378299999999999E-2</c:v>
                </c:pt>
                <c:pt idx="415">
                  <c:v>-6.4183500000000004E-2</c:v>
                </c:pt>
                <c:pt idx="416">
                  <c:v>-6.4974299999999999E-2</c:v>
                </c:pt>
                <c:pt idx="417">
                  <c:v>-6.5750699999999995E-2</c:v>
                </c:pt>
                <c:pt idx="418">
                  <c:v>-6.65129E-2</c:v>
                </c:pt>
                <c:pt idx="419">
                  <c:v>-6.7260899999999998E-2</c:v>
                </c:pt>
                <c:pt idx="420">
                  <c:v>-6.7994700000000005E-2</c:v>
                </c:pt>
                <c:pt idx="421">
                  <c:v>-6.8714499999999998E-2</c:v>
                </c:pt>
                <c:pt idx="422">
                  <c:v>-6.9420300000000004E-2</c:v>
                </c:pt>
                <c:pt idx="423">
                  <c:v>-7.0112099999999997E-2</c:v>
                </c:pt>
                <c:pt idx="424">
                  <c:v>-7.0790099999999995E-2</c:v>
                </c:pt>
                <c:pt idx="425">
                  <c:v>-7.1454299999999998E-2</c:v>
                </c:pt>
                <c:pt idx="426">
                  <c:v>-7.2104799999999997E-2</c:v>
                </c:pt>
                <c:pt idx="427">
                  <c:v>-7.2741700000000006E-2</c:v>
                </c:pt>
                <c:pt idx="428">
                  <c:v>-7.3364899999999997E-2</c:v>
                </c:pt>
                <c:pt idx="429">
                  <c:v>-7.3974700000000004E-2</c:v>
                </c:pt>
                <c:pt idx="430">
                  <c:v>-7.4570999999999998E-2</c:v>
                </c:pt>
                <c:pt idx="431">
                  <c:v>-7.5153999999999999E-2</c:v>
                </c:pt>
                <c:pt idx="432">
                  <c:v>-7.5723700000000005E-2</c:v>
                </c:pt>
                <c:pt idx="433">
                  <c:v>-7.6280200000000006E-2</c:v>
                </c:pt>
                <c:pt idx="434">
                  <c:v>-7.6823500000000003E-2</c:v>
                </c:pt>
                <c:pt idx="435">
                  <c:v>-7.7353900000000003E-2</c:v>
                </c:pt>
                <c:pt idx="436">
                  <c:v>-7.7871200000000002E-2</c:v>
                </c:pt>
                <c:pt idx="437">
                  <c:v>-7.8375700000000006E-2</c:v>
                </c:pt>
                <c:pt idx="438">
                  <c:v>-7.8867300000000001E-2</c:v>
                </c:pt>
                <c:pt idx="439">
                  <c:v>-7.9346200000000006E-2</c:v>
                </c:pt>
                <c:pt idx="440">
                  <c:v>-7.9812400000000006E-2</c:v>
                </c:pt>
                <c:pt idx="441">
                  <c:v>-8.0266100000000007E-2</c:v>
                </c:pt>
                <c:pt idx="442">
                  <c:v>-8.0707200000000007E-2</c:v>
                </c:pt>
                <c:pt idx="443">
                  <c:v>-8.1136E-2</c:v>
                </c:pt>
                <c:pt idx="444">
                  <c:v>-8.1552399999999997E-2</c:v>
                </c:pt>
                <c:pt idx="445">
                  <c:v>-8.1956500000000002E-2</c:v>
                </c:pt>
                <c:pt idx="446">
                  <c:v>-8.2348400000000002E-2</c:v>
                </c:pt>
                <c:pt idx="447">
                  <c:v>-8.2728300000000005E-2</c:v>
                </c:pt>
                <c:pt idx="448">
                  <c:v>-8.3096199999999995E-2</c:v>
                </c:pt>
                <c:pt idx="449">
                  <c:v>-8.3452100000000001E-2</c:v>
                </c:pt>
                <c:pt idx="450">
                  <c:v>-8.3796200000000001E-2</c:v>
                </c:pt>
                <c:pt idx="451">
                  <c:v>-8.4128499999999995E-2</c:v>
                </c:pt>
                <c:pt idx="452">
                  <c:v>-8.4449099999999999E-2</c:v>
                </c:pt>
                <c:pt idx="453">
                  <c:v>-8.4758200000000006E-2</c:v>
                </c:pt>
                <c:pt idx="454">
                  <c:v>-8.5055699999999998E-2</c:v>
                </c:pt>
                <c:pt idx="455">
                  <c:v>-8.5341899999999998E-2</c:v>
                </c:pt>
                <c:pt idx="456">
                  <c:v>-8.5616600000000001E-2</c:v>
                </c:pt>
                <c:pt idx="457">
                  <c:v>-8.5880200000000004E-2</c:v>
                </c:pt>
                <c:pt idx="458">
                  <c:v>-8.6132500000000001E-2</c:v>
                </c:pt>
                <c:pt idx="459">
                  <c:v>-8.6373800000000001E-2</c:v>
                </c:pt>
                <c:pt idx="460">
                  <c:v>-8.6604100000000003E-2</c:v>
                </c:pt>
                <c:pt idx="461">
                  <c:v>-8.6823499999999998E-2</c:v>
                </c:pt>
                <c:pt idx="462">
                  <c:v>-8.7031999999999998E-2</c:v>
                </c:pt>
                <c:pt idx="463">
                  <c:v>-8.7229799999999996E-2</c:v>
                </c:pt>
                <c:pt idx="464">
                  <c:v>-8.7416999999999995E-2</c:v>
                </c:pt>
                <c:pt idx="465">
                  <c:v>-8.7593599999999994E-2</c:v>
                </c:pt>
                <c:pt idx="466">
                  <c:v>-8.7759799999999999E-2</c:v>
                </c:pt>
                <c:pt idx="467">
                  <c:v>-8.7915499999999994E-2</c:v>
                </c:pt>
                <c:pt idx="468">
                  <c:v>-8.8061E-2</c:v>
                </c:pt>
                <c:pt idx="469">
                  <c:v>-8.8196200000000002E-2</c:v>
                </c:pt>
                <c:pt idx="470">
                  <c:v>-8.8321300000000005E-2</c:v>
                </c:pt>
                <c:pt idx="471">
                  <c:v>-8.8436399999999998E-2</c:v>
                </c:pt>
                <c:pt idx="472">
                  <c:v>-8.8541599999999998E-2</c:v>
                </c:pt>
                <c:pt idx="473">
                  <c:v>-8.8636900000000005E-2</c:v>
                </c:pt>
                <c:pt idx="474">
                  <c:v>-8.8722400000000007E-2</c:v>
                </c:pt>
                <c:pt idx="475">
                  <c:v>-8.8798199999999994E-2</c:v>
                </c:pt>
                <c:pt idx="476">
                  <c:v>-8.8864499999999999E-2</c:v>
                </c:pt>
                <c:pt idx="477">
                  <c:v>-8.8921200000000006E-2</c:v>
                </c:pt>
                <c:pt idx="478">
                  <c:v>-8.8968599999999995E-2</c:v>
                </c:pt>
                <c:pt idx="479">
                  <c:v>-8.9006600000000005E-2</c:v>
                </c:pt>
                <c:pt idx="480">
                  <c:v>-8.9035400000000001E-2</c:v>
                </c:pt>
                <c:pt idx="481">
                  <c:v>-8.9054999999999995E-2</c:v>
                </c:pt>
                <c:pt idx="482">
                  <c:v>-8.9065599999999995E-2</c:v>
                </c:pt>
                <c:pt idx="483">
                  <c:v>-8.9067199999999999E-2</c:v>
                </c:pt>
                <c:pt idx="484">
                  <c:v>-8.906E-2</c:v>
                </c:pt>
                <c:pt idx="485">
                  <c:v>-8.9043899999999995E-2</c:v>
                </c:pt>
                <c:pt idx="486">
                  <c:v>-8.9019100000000004E-2</c:v>
                </c:pt>
                <c:pt idx="487">
                  <c:v>-8.8985800000000004E-2</c:v>
                </c:pt>
                <c:pt idx="488">
                  <c:v>-8.8943900000000006E-2</c:v>
                </c:pt>
                <c:pt idx="489">
                  <c:v>-8.8893600000000003E-2</c:v>
                </c:pt>
                <c:pt idx="490">
                  <c:v>-8.8834899999999994E-2</c:v>
                </c:pt>
                <c:pt idx="491">
                  <c:v>-8.8768E-2</c:v>
                </c:pt>
                <c:pt idx="492">
                  <c:v>-8.8692900000000005E-2</c:v>
                </c:pt>
                <c:pt idx="493">
                  <c:v>-8.86097E-2</c:v>
                </c:pt>
                <c:pt idx="494">
                  <c:v>-8.8518600000000003E-2</c:v>
                </c:pt>
                <c:pt idx="495">
                  <c:v>-8.8419499999999998E-2</c:v>
                </c:pt>
                <c:pt idx="496">
                  <c:v>-8.8312699999999994E-2</c:v>
                </c:pt>
                <c:pt idx="497">
                  <c:v>-8.8198100000000001E-2</c:v>
                </c:pt>
                <c:pt idx="498">
                  <c:v>-8.8075899999999999E-2</c:v>
                </c:pt>
                <c:pt idx="499">
                  <c:v>-8.7946099999999999E-2</c:v>
                </c:pt>
                <c:pt idx="500">
                  <c:v>-8.7808899999999995E-2</c:v>
                </c:pt>
                <c:pt idx="501">
                  <c:v>-8.7664199999999998E-2</c:v>
                </c:pt>
                <c:pt idx="502">
                  <c:v>-8.7512400000000004E-2</c:v>
                </c:pt>
                <c:pt idx="503">
                  <c:v>-8.7353299999999995E-2</c:v>
                </c:pt>
                <c:pt idx="504">
                  <c:v>-8.7187100000000003E-2</c:v>
                </c:pt>
                <c:pt idx="505">
                  <c:v>-8.7013900000000005E-2</c:v>
                </c:pt>
                <c:pt idx="506">
                  <c:v>-8.68337E-2</c:v>
                </c:pt>
                <c:pt idx="507">
                  <c:v>-8.6646699999999993E-2</c:v>
                </c:pt>
                <c:pt idx="508">
                  <c:v>-8.6453000000000002E-2</c:v>
                </c:pt>
                <c:pt idx="509">
                  <c:v>-8.6252499999999996E-2</c:v>
                </c:pt>
                <c:pt idx="510">
                  <c:v>-8.6045499999999997E-2</c:v>
                </c:pt>
                <c:pt idx="511">
                  <c:v>-8.5832000000000006E-2</c:v>
                </c:pt>
                <c:pt idx="512">
                  <c:v>-8.5612099999999997E-2</c:v>
                </c:pt>
                <c:pt idx="513">
                  <c:v>-8.5385799999999998E-2</c:v>
                </c:pt>
                <c:pt idx="514">
                  <c:v>-8.5153300000000001E-2</c:v>
                </c:pt>
                <c:pt idx="515">
                  <c:v>-8.4914600000000007E-2</c:v>
                </c:pt>
                <c:pt idx="516">
                  <c:v>-8.4669900000000006E-2</c:v>
                </c:pt>
                <c:pt idx="517">
                  <c:v>-8.4419099999999997E-2</c:v>
                </c:pt>
                <c:pt idx="518">
                  <c:v>-8.4162500000000001E-2</c:v>
                </c:pt>
                <c:pt idx="519">
                  <c:v>-8.3900000000000002E-2</c:v>
                </c:pt>
                <c:pt idx="520">
                  <c:v>-8.3631899999999995E-2</c:v>
                </c:pt>
                <c:pt idx="521">
                  <c:v>-8.3358000000000002E-2</c:v>
                </c:pt>
                <c:pt idx="522">
                  <c:v>-8.3078600000000002E-2</c:v>
                </c:pt>
                <c:pt idx="523">
                  <c:v>-8.2793699999999998E-2</c:v>
                </c:pt>
                <c:pt idx="524">
                  <c:v>-8.2503400000000005E-2</c:v>
                </c:pt>
                <c:pt idx="525">
                  <c:v>-8.2207799999999998E-2</c:v>
                </c:pt>
                <c:pt idx="526">
                  <c:v>-8.1906900000000005E-2</c:v>
                </c:pt>
                <c:pt idx="527">
                  <c:v>-8.1600900000000004E-2</c:v>
                </c:pt>
                <c:pt idx="528">
                  <c:v>-8.1289799999999995E-2</c:v>
                </c:pt>
                <c:pt idx="529">
                  <c:v>-8.0973699999999996E-2</c:v>
                </c:pt>
                <c:pt idx="530">
                  <c:v>-8.0652699999999994E-2</c:v>
                </c:pt>
                <c:pt idx="531">
                  <c:v>-8.0326800000000004E-2</c:v>
                </c:pt>
                <c:pt idx="532">
                  <c:v>-7.9996300000000006E-2</c:v>
                </c:pt>
                <c:pt idx="533">
                  <c:v>-7.9660999999999996E-2</c:v>
                </c:pt>
                <c:pt idx="534">
                  <c:v>-7.9321199999999994E-2</c:v>
                </c:pt>
                <c:pt idx="535">
                  <c:v>-7.89768E-2</c:v>
                </c:pt>
                <c:pt idx="536">
                  <c:v>-7.8628000000000003E-2</c:v>
                </c:pt>
                <c:pt idx="537">
                  <c:v>-7.8274899999999994E-2</c:v>
                </c:pt>
                <c:pt idx="538">
                  <c:v>-7.7917500000000001E-2</c:v>
                </c:pt>
                <c:pt idx="539">
                  <c:v>-7.7555899999999997E-2</c:v>
                </c:pt>
                <c:pt idx="540">
                  <c:v>-7.7190099999999998E-2</c:v>
                </c:pt>
                <c:pt idx="541">
                  <c:v>-7.6820399999999997E-2</c:v>
                </c:pt>
                <c:pt idx="542">
                  <c:v>-7.6446600000000003E-2</c:v>
                </c:pt>
                <c:pt idx="543">
                  <c:v>-7.6068999999999998E-2</c:v>
                </c:pt>
                <c:pt idx="544">
                  <c:v>-7.5687599999999994E-2</c:v>
                </c:pt>
                <c:pt idx="545">
                  <c:v>-7.5302400000000005E-2</c:v>
                </c:pt>
                <c:pt idx="546">
                  <c:v>-7.4913599999999997E-2</c:v>
                </c:pt>
                <c:pt idx="547">
                  <c:v>-7.4521199999999996E-2</c:v>
                </c:pt>
                <c:pt idx="548">
                  <c:v>-7.4125200000000002E-2</c:v>
                </c:pt>
                <c:pt idx="549">
                  <c:v>-7.3725899999999997E-2</c:v>
                </c:pt>
                <c:pt idx="550">
                  <c:v>-7.3323100000000002E-2</c:v>
                </c:pt>
                <c:pt idx="551">
                  <c:v>-7.2917099999999999E-2</c:v>
                </c:pt>
                <c:pt idx="552">
                  <c:v>-7.25079E-2</c:v>
                </c:pt>
                <c:pt idx="553">
                  <c:v>-7.2095500000000007E-2</c:v>
                </c:pt>
                <c:pt idx="554">
                  <c:v>-7.1680099999999997E-2</c:v>
                </c:pt>
                <c:pt idx="555">
                  <c:v>-7.1261699999999997E-2</c:v>
                </c:pt>
                <c:pt idx="556">
                  <c:v>-7.0840299999999995E-2</c:v>
                </c:pt>
                <c:pt idx="557">
                  <c:v>-7.0416099999999995E-2</c:v>
                </c:pt>
                <c:pt idx="558">
                  <c:v>-6.9989099999999999E-2</c:v>
                </c:pt>
                <c:pt idx="559">
                  <c:v>-6.9559300000000004E-2</c:v>
                </c:pt>
                <c:pt idx="560">
                  <c:v>-6.9126999999999994E-2</c:v>
                </c:pt>
                <c:pt idx="561">
                  <c:v>-6.8692000000000003E-2</c:v>
                </c:pt>
                <c:pt idx="562">
                  <c:v>-6.8254599999999999E-2</c:v>
                </c:pt>
                <c:pt idx="563">
                  <c:v>-6.7814700000000006E-2</c:v>
                </c:pt>
                <c:pt idx="564">
                  <c:v>-6.7372399999999999E-2</c:v>
                </c:pt>
                <c:pt idx="565">
                  <c:v>-6.6927899999999999E-2</c:v>
                </c:pt>
                <c:pt idx="566">
                  <c:v>-6.6481100000000001E-2</c:v>
                </c:pt>
                <c:pt idx="567">
                  <c:v>-6.6032099999999996E-2</c:v>
                </c:pt>
                <c:pt idx="568">
                  <c:v>-6.5581E-2</c:v>
                </c:pt>
                <c:pt idx="569">
                  <c:v>-6.5127900000000002E-2</c:v>
                </c:pt>
                <c:pt idx="570">
                  <c:v>-6.4672800000000003E-2</c:v>
                </c:pt>
                <c:pt idx="571">
                  <c:v>-6.4215800000000003E-2</c:v>
                </c:pt>
                <c:pt idx="572">
                  <c:v>-6.3756999999999994E-2</c:v>
                </c:pt>
                <c:pt idx="573">
                  <c:v>-6.3296400000000003E-2</c:v>
                </c:pt>
                <c:pt idx="574">
                  <c:v>-6.2834100000000004E-2</c:v>
                </c:pt>
                <c:pt idx="575">
                  <c:v>-6.2370099999999998E-2</c:v>
                </c:pt>
                <c:pt idx="576">
                  <c:v>-6.1904500000000001E-2</c:v>
                </c:pt>
                <c:pt idx="577">
                  <c:v>-6.1437499999999999E-2</c:v>
                </c:pt>
                <c:pt idx="578">
                  <c:v>-6.0968899999999999E-2</c:v>
                </c:pt>
                <c:pt idx="579">
                  <c:v>-6.0498900000000001E-2</c:v>
                </c:pt>
                <c:pt idx="580">
                  <c:v>-6.00276E-2</c:v>
                </c:pt>
                <c:pt idx="581">
                  <c:v>-5.9554999999999997E-2</c:v>
                </c:pt>
                <c:pt idx="582">
                  <c:v>-5.90812E-2</c:v>
                </c:pt>
                <c:pt idx="583">
                  <c:v>-5.86063E-2</c:v>
                </c:pt>
                <c:pt idx="584">
                  <c:v>-5.81302E-2</c:v>
                </c:pt>
                <c:pt idx="585">
                  <c:v>-5.7653000000000003E-2</c:v>
                </c:pt>
                <c:pt idx="586">
                  <c:v>-5.7174900000000001E-2</c:v>
                </c:pt>
                <c:pt idx="587">
                  <c:v>-5.66959E-2</c:v>
                </c:pt>
                <c:pt idx="588">
                  <c:v>-5.6216000000000002E-2</c:v>
                </c:pt>
                <c:pt idx="589">
                  <c:v>-5.5735199999999999E-2</c:v>
                </c:pt>
                <c:pt idx="590">
                  <c:v>-5.5253700000000003E-2</c:v>
                </c:pt>
                <c:pt idx="591">
                  <c:v>-5.4771500000000001E-2</c:v>
                </c:pt>
                <c:pt idx="592">
                  <c:v>-5.4288599999999999E-2</c:v>
                </c:pt>
                <c:pt idx="593">
                  <c:v>-5.3805199999999997E-2</c:v>
                </c:pt>
                <c:pt idx="594">
                  <c:v>-5.3321199999999999E-2</c:v>
                </c:pt>
                <c:pt idx="595">
                  <c:v>-5.28367E-2</c:v>
                </c:pt>
                <c:pt idx="596">
                  <c:v>-5.2351700000000001E-2</c:v>
                </c:pt>
                <c:pt idx="597">
                  <c:v>-5.18664E-2</c:v>
                </c:pt>
                <c:pt idx="598">
                  <c:v>-5.1380799999999997E-2</c:v>
                </c:pt>
                <c:pt idx="599">
                  <c:v>-5.08949E-2</c:v>
                </c:pt>
                <c:pt idx="600">
                  <c:v>-5.0408700000000001E-2</c:v>
                </c:pt>
                <c:pt idx="601">
                  <c:v>-4.9922399999999999E-2</c:v>
                </c:pt>
                <c:pt idx="602">
                  <c:v>-4.9435899999999998E-2</c:v>
                </c:pt>
                <c:pt idx="603">
                  <c:v>-4.8949399999999997E-2</c:v>
                </c:pt>
                <c:pt idx="604">
                  <c:v>-4.84628E-2</c:v>
                </c:pt>
                <c:pt idx="605">
                  <c:v>-4.79763E-2</c:v>
                </c:pt>
                <c:pt idx="606">
                  <c:v>-4.7489799999999999E-2</c:v>
                </c:pt>
                <c:pt idx="607">
                  <c:v>-4.7003400000000001E-2</c:v>
                </c:pt>
                <c:pt idx="608">
                  <c:v>-4.6517200000000002E-2</c:v>
                </c:pt>
                <c:pt idx="609">
                  <c:v>-4.6031200000000001E-2</c:v>
                </c:pt>
                <c:pt idx="610">
                  <c:v>-4.5545500000000003E-2</c:v>
                </c:pt>
                <c:pt idx="611">
                  <c:v>-4.5060000000000003E-2</c:v>
                </c:pt>
                <c:pt idx="612">
                  <c:v>-4.4574900000000001E-2</c:v>
                </c:pt>
                <c:pt idx="613">
                  <c:v>-4.4090200000000003E-2</c:v>
                </c:pt>
                <c:pt idx="614">
                  <c:v>-4.3605999999999999E-2</c:v>
                </c:pt>
                <c:pt idx="615">
                  <c:v>-4.3122199999999999E-2</c:v>
                </c:pt>
                <c:pt idx="616">
                  <c:v>-4.26389E-2</c:v>
                </c:pt>
                <c:pt idx="617">
                  <c:v>-4.2156199999999998E-2</c:v>
                </c:pt>
                <c:pt idx="618">
                  <c:v>-4.1674099999999999E-2</c:v>
                </c:pt>
                <c:pt idx="619">
                  <c:v>-4.1192699999999999E-2</c:v>
                </c:pt>
                <c:pt idx="620">
                  <c:v>-4.0711999999999998E-2</c:v>
                </c:pt>
                <c:pt idx="621">
                  <c:v>-4.0231900000000001E-2</c:v>
                </c:pt>
                <c:pt idx="622">
                  <c:v>-3.9752700000000002E-2</c:v>
                </c:pt>
                <c:pt idx="623">
                  <c:v>-3.9274299999999998E-2</c:v>
                </c:pt>
                <c:pt idx="624">
                  <c:v>-3.8796700000000003E-2</c:v>
                </c:pt>
                <c:pt idx="625">
                  <c:v>-3.832E-2</c:v>
                </c:pt>
                <c:pt idx="626">
                  <c:v>-3.7844299999999997E-2</c:v>
                </c:pt>
                <c:pt idx="627">
                  <c:v>-3.73695E-2</c:v>
                </c:pt>
                <c:pt idx="628">
                  <c:v>-3.6895699999999997E-2</c:v>
                </c:pt>
                <c:pt idx="629">
                  <c:v>-3.6422999999999997E-2</c:v>
                </c:pt>
                <c:pt idx="630">
                  <c:v>-3.5951299999999999E-2</c:v>
                </c:pt>
                <c:pt idx="631">
                  <c:v>-3.54808E-2</c:v>
                </c:pt>
                <c:pt idx="632">
                  <c:v>-3.5011399999999998E-2</c:v>
                </c:pt>
                <c:pt idx="633">
                  <c:v>-3.4543200000000003E-2</c:v>
                </c:pt>
                <c:pt idx="634">
                  <c:v>-3.4076200000000001E-2</c:v>
                </c:pt>
                <c:pt idx="635">
                  <c:v>-3.3610500000000001E-2</c:v>
                </c:pt>
                <c:pt idx="636">
                  <c:v>-3.3146000000000002E-2</c:v>
                </c:pt>
                <c:pt idx="637">
                  <c:v>-3.2682900000000001E-2</c:v>
                </c:pt>
                <c:pt idx="638">
                  <c:v>-3.2221199999999998E-2</c:v>
                </c:pt>
                <c:pt idx="639">
                  <c:v>-3.1760799999999999E-2</c:v>
                </c:pt>
                <c:pt idx="640">
                  <c:v>-3.1301900000000001E-2</c:v>
                </c:pt>
                <c:pt idx="641">
                  <c:v>-3.0844400000000001E-2</c:v>
                </c:pt>
                <c:pt idx="642">
                  <c:v>-3.0388399999999999E-2</c:v>
                </c:pt>
                <c:pt idx="643">
                  <c:v>-2.9933899999999999E-2</c:v>
                </c:pt>
                <c:pt idx="644">
                  <c:v>-2.9480900000000001E-2</c:v>
                </c:pt>
                <c:pt idx="645">
                  <c:v>-2.90295E-2</c:v>
                </c:pt>
                <c:pt idx="646">
                  <c:v>-2.85797E-2</c:v>
                </c:pt>
                <c:pt idx="647">
                  <c:v>-2.81316E-2</c:v>
                </c:pt>
                <c:pt idx="648">
                  <c:v>-2.7685100000000001E-2</c:v>
                </c:pt>
                <c:pt idx="649">
                  <c:v>-2.7240299999999999E-2</c:v>
                </c:pt>
                <c:pt idx="650">
                  <c:v>-2.67972E-2</c:v>
                </c:pt>
                <c:pt idx="651">
                  <c:v>-2.6355900000000002E-2</c:v>
                </c:pt>
                <c:pt idx="652">
                  <c:v>-2.59163E-2</c:v>
                </c:pt>
                <c:pt idx="653">
                  <c:v>-2.5478500000000001E-2</c:v>
                </c:pt>
                <c:pt idx="654">
                  <c:v>-2.5042600000000002E-2</c:v>
                </c:pt>
                <c:pt idx="655">
                  <c:v>-2.4608499999999998E-2</c:v>
                </c:pt>
                <c:pt idx="656">
                  <c:v>-2.4176199999999998E-2</c:v>
                </c:pt>
                <c:pt idx="657">
                  <c:v>-2.37459E-2</c:v>
                </c:pt>
                <c:pt idx="658">
                  <c:v>-2.3317500000000001E-2</c:v>
                </c:pt>
                <c:pt idx="659">
                  <c:v>-2.2891000000000002E-2</c:v>
                </c:pt>
                <c:pt idx="660">
                  <c:v>-2.24665E-2</c:v>
                </c:pt>
                <c:pt idx="661">
                  <c:v>-2.2043900000000002E-2</c:v>
                </c:pt>
                <c:pt idx="662">
                  <c:v>-2.1623400000000001E-2</c:v>
                </c:pt>
                <c:pt idx="663">
                  <c:v>-2.1204899999999999E-2</c:v>
                </c:pt>
                <c:pt idx="664">
                  <c:v>-2.0788500000000001E-2</c:v>
                </c:pt>
                <c:pt idx="665">
                  <c:v>-2.0374199999999999E-2</c:v>
                </c:pt>
                <c:pt idx="666">
                  <c:v>-1.9961900000000001E-2</c:v>
                </c:pt>
                <c:pt idx="667">
                  <c:v>-1.9551800000000001E-2</c:v>
                </c:pt>
                <c:pt idx="668">
                  <c:v>-1.91437E-2</c:v>
                </c:pt>
                <c:pt idx="669">
                  <c:v>-1.8737899999999998E-2</c:v>
                </c:pt>
                <c:pt idx="670">
                  <c:v>-1.8334199999999998E-2</c:v>
                </c:pt>
                <c:pt idx="671">
                  <c:v>-1.7932699999999999E-2</c:v>
                </c:pt>
                <c:pt idx="672">
                  <c:v>-1.7533400000000001E-2</c:v>
                </c:pt>
                <c:pt idx="673">
                  <c:v>-1.71364E-2</c:v>
                </c:pt>
                <c:pt idx="674">
                  <c:v>-1.6741599999999999E-2</c:v>
                </c:pt>
                <c:pt idx="675">
                  <c:v>-1.6349099999999998E-2</c:v>
                </c:pt>
                <c:pt idx="676">
                  <c:v>-1.5958799999999999E-2</c:v>
                </c:pt>
                <c:pt idx="677">
                  <c:v>-1.5570799999999999E-2</c:v>
                </c:pt>
                <c:pt idx="678">
                  <c:v>-1.5185199999999999E-2</c:v>
                </c:pt>
                <c:pt idx="679">
                  <c:v>-1.48018E-2</c:v>
                </c:pt>
                <c:pt idx="680">
                  <c:v>-1.44209E-2</c:v>
                </c:pt>
                <c:pt idx="681">
                  <c:v>-1.4042199999999999E-2</c:v>
                </c:pt>
                <c:pt idx="682">
                  <c:v>-1.3665999999999999E-2</c:v>
                </c:pt>
                <c:pt idx="683">
                  <c:v>-1.3292099999999999E-2</c:v>
                </c:pt>
                <c:pt idx="684">
                  <c:v>-1.2920600000000001E-2</c:v>
                </c:pt>
                <c:pt idx="685">
                  <c:v>-1.25515E-2</c:v>
                </c:pt>
                <c:pt idx="686">
                  <c:v>-1.21849E-2</c:v>
                </c:pt>
                <c:pt idx="687">
                  <c:v>-1.18207E-2</c:v>
                </c:pt>
                <c:pt idx="688">
                  <c:v>-1.1458899999999999E-2</c:v>
                </c:pt>
                <c:pt idx="689">
                  <c:v>-1.1099599999999999E-2</c:v>
                </c:pt>
                <c:pt idx="690">
                  <c:v>-1.07428E-2</c:v>
                </c:pt>
                <c:pt idx="691">
                  <c:v>-1.0388400000000001E-2</c:v>
                </c:pt>
                <c:pt idx="692">
                  <c:v>-1.00366E-2</c:v>
                </c:pt>
                <c:pt idx="693">
                  <c:v>-9.6872199999999999E-3</c:v>
                </c:pt>
                <c:pt idx="694">
                  <c:v>-9.3403800000000006E-3</c:v>
                </c:pt>
                <c:pt idx="695">
                  <c:v>-8.9960500000000002E-3</c:v>
                </c:pt>
                <c:pt idx="696">
                  <c:v>-8.6542600000000004E-3</c:v>
                </c:pt>
                <c:pt idx="697">
                  <c:v>-8.3150099999999994E-3</c:v>
                </c:pt>
                <c:pt idx="698">
                  <c:v>-7.9783100000000006E-3</c:v>
                </c:pt>
                <c:pt idx="699">
                  <c:v>-7.6441599999999997E-3</c:v>
                </c:pt>
                <c:pt idx="700">
                  <c:v>-7.3125799999999999E-3</c:v>
                </c:pt>
                <c:pt idx="701">
                  <c:v>-6.9835699999999997E-3</c:v>
                </c:pt>
                <c:pt idx="702">
                  <c:v>-6.6571299999999998E-3</c:v>
                </c:pt>
                <c:pt idx="703">
                  <c:v>-6.3332900000000001E-3</c:v>
                </c:pt>
                <c:pt idx="704">
                  <c:v>-6.0120299999999998E-3</c:v>
                </c:pt>
                <c:pt idx="705">
                  <c:v>-5.6933699999999997E-3</c:v>
                </c:pt>
                <c:pt idx="706">
                  <c:v>-5.3773199999999997E-3</c:v>
                </c:pt>
                <c:pt idx="707">
                  <c:v>-5.0638799999999998E-3</c:v>
                </c:pt>
                <c:pt idx="708">
                  <c:v>-4.75305E-3</c:v>
                </c:pt>
                <c:pt idx="709">
                  <c:v>-4.4448400000000002E-3</c:v>
                </c:pt>
                <c:pt idx="710">
                  <c:v>-4.1392599999999996E-3</c:v>
                </c:pt>
                <c:pt idx="711">
                  <c:v>-3.8363099999999999E-3</c:v>
                </c:pt>
                <c:pt idx="712">
                  <c:v>-3.5359800000000002E-3</c:v>
                </c:pt>
                <c:pt idx="713">
                  <c:v>-3.2382999999999999E-3</c:v>
                </c:pt>
                <c:pt idx="714">
                  <c:v>-2.9432500000000001E-3</c:v>
                </c:pt>
                <c:pt idx="715">
                  <c:v>-2.6508500000000002E-3</c:v>
                </c:pt>
                <c:pt idx="716">
                  <c:v>-2.3610900000000002E-3</c:v>
                </c:pt>
                <c:pt idx="717">
                  <c:v>-2.07398E-3</c:v>
                </c:pt>
                <c:pt idx="718">
                  <c:v>-1.78952E-3</c:v>
                </c:pt>
                <c:pt idx="719">
                  <c:v>-1.5077199999999999E-3</c:v>
                </c:pt>
                <c:pt idx="720">
                  <c:v>-1.2285600000000001E-3</c:v>
                </c:pt>
                <c:pt idx="721">
                  <c:v>-9.52066E-4</c:v>
                </c:pt>
                <c:pt idx="722">
                  <c:v>-6.7822499999999997E-4</c:v>
                </c:pt>
                <c:pt idx="723">
                  <c:v>-4.0704100000000002E-4</c:v>
                </c:pt>
                <c:pt idx="724">
                  <c:v>-1.38515E-4</c:v>
                </c:pt>
                <c:pt idx="725">
                  <c:v>1.2735200000000001E-4</c:v>
                </c:pt>
                <c:pt idx="726">
                  <c:v>3.9056200000000001E-4</c:v>
                </c:pt>
                <c:pt idx="727">
                  <c:v>6.5111399999999995E-4</c:v>
                </c:pt>
                <c:pt idx="728">
                  <c:v>9.0900900000000001E-4</c:v>
                </c:pt>
                <c:pt idx="729">
                  <c:v>1.1642499999999999E-3</c:v>
                </c:pt>
                <c:pt idx="730">
                  <c:v>1.41683E-3</c:v>
                </c:pt>
                <c:pt idx="731">
                  <c:v>1.66676E-3</c:v>
                </c:pt>
                <c:pt idx="732">
                  <c:v>1.9140299999999999E-3</c:v>
                </c:pt>
                <c:pt idx="733">
                  <c:v>2.1586600000000002E-3</c:v>
                </c:pt>
                <c:pt idx="734">
                  <c:v>2.4006399999999999E-3</c:v>
                </c:pt>
                <c:pt idx="735">
                  <c:v>2.6399700000000002E-3</c:v>
                </c:pt>
                <c:pt idx="736">
                  <c:v>2.8766500000000001E-3</c:v>
                </c:pt>
                <c:pt idx="737">
                  <c:v>3.1107000000000001E-3</c:v>
                </c:pt>
                <c:pt idx="738">
                  <c:v>3.3421000000000002E-3</c:v>
                </c:pt>
                <c:pt idx="739">
                  <c:v>3.5708699999999999E-3</c:v>
                </c:pt>
                <c:pt idx="740">
                  <c:v>3.79701E-3</c:v>
                </c:pt>
                <c:pt idx="741">
                  <c:v>4.0205299999999996E-3</c:v>
                </c:pt>
                <c:pt idx="742">
                  <c:v>4.2414100000000001E-3</c:v>
                </c:pt>
                <c:pt idx="743">
                  <c:v>4.4596799999999997E-3</c:v>
                </c:pt>
                <c:pt idx="744">
                  <c:v>4.6753300000000001E-3</c:v>
                </c:pt>
                <c:pt idx="745">
                  <c:v>4.8883800000000003E-3</c:v>
                </c:pt>
                <c:pt idx="746">
                  <c:v>5.0988099999999996E-3</c:v>
                </c:pt>
                <c:pt idx="747">
                  <c:v>5.3066399999999996E-3</c:v>
                </c:pt>
                <c:pt idx="748">
                  <c:v>5.5118800000000003E-3</c:v>
                </c:pt>
                <c:pt idx="749">
                  <c:v>5.7145299999999998E-3</c:v>
                </c:pt>
                <c:pt idx="750">
                  <c:v>5.91459E-3</c:v>
                </c:pt>
                <c:pt idx="751">
                  <c:v>6.1120799999999998E-3</c:v>
                </c:pt>
                <c:pt idx="752">
                  <c:v>6.3069900000000002E-3</c:v>
                </c:pt>
                <c:pt idx="753">
                  <c:v>6.4993300000000002E-3</c:v>
                </c:pt>
                <c:pt idx="754">
                  <c:v>6.6891099999999998E-3</c:v>
                </c:pt>
                <c:pt idx="755">
                  <c:v>6.8763399999999999E-3</c:v>
                </c:pt>
                <c:pt idx="756">
                  <c:v>7.0610300000000003E-3</c:v>
                </c:pt>
                <c:pt idx="757">
                  <c:v>7.2431700000000002E-3</c:v>
                </c:pt>
                <c:pt idx="758">
                  <c:v>7.4227800000000003E-3</c:v>
                </c:pt>
                <c:pt idx="759">
                  <c:v>7.5998599999999999E-3</c:v>
                </c:pt>
                <c:pt idx="760">
                  <c:v>7.7744199999999998E-3</c:v>
                </c:pt>
                <c:pt idx="761">
                  <c:v>7.9464800000000006E-3</c:v>
                </c:pt>
                <c:pt idx="762">
                  <c:v>8.1160299999999998E-3</c:v>
                </c:pt>
                <c:pt idx="763">
                  <c:v>8.2830899999999999E-3</c:v>
                </c:pt>
                <c:pt idx="764">
                  <c:v>8.4476599999999992E-3</c:v>
                </c:pt>
                <c:pt idx="765">
                  <c:v>8.6097499999999993E-3</c:v>
                </c:pt>
                <c:pt idx="766">
                  <c:v>8.7693800000000002E-3</c:v>
                </c:pt>
                <c:pt idx="767">
                  <c:v>8.9265400000000002E-3</c:v>
                </c:pt>
                <c:pt idx="768">
                  <c:v>9.0812500000000008E-3</c:v>
                </c:pt>
                <c:pt idx="769">
                  <c:v>9.2335200000000003E-3</c:v>
                </c:pt>
                <c:pt idx="770">
                  <c:v>9.3833500000000004E-3</c:v>
                </c:pt>
                <c:pt idx="771">
                  <c:v>9.5307599999999992E-3</c:v>
                </c:pt>
                <c:pt idx="772">
                  <c:v>9.6757500000000003E-3</c:v>
                </c:pt>
                <c:pt idx="773">
                  <c:v>9.8183400000000001E-3</c:v>
                </c:pt>
                <c:pt idx="774">
                  <c:v>9.9585400000000001E-3</c:v>
                </c:pt>
                <c:pt idx="775">
                  <c:v>1.0096300000000001E-2</c:v>
                </c:pt>
                <c:pt idx="776">
                  <c:v>1.0231799999999999E-2</c:v>
                </c:pt>
                <c:pt idx="777">
                  <c:v>1.03648E-2</c:v>
                </c:pt>
                <c:pt idx="778">
                  <c:v>1.0495600000000001E-2</c:v>
                </c:pt>
                <c:pt idx="779">
                  <c:v>1.06239E-2</c:v>
                </c:pt>
                <c:pt idx="780">
                  <c:v>1.0749999999999999E-2</c:v>
                </c:pt>
                <c:pt idx="781">
                  <c:v>1.08737E-2</c:v>
                </c:pt>
                <c:pt idx="782">
                  <c:v>1.0995100000000001E-2</c:v>
                </c:pt>
                <c:pt idx="783">
                  <c:v>1.11141E-2</c:v>
                </c:pt>
                <c:pt idx="784">
                  <c:v>1.12309E-2</c:v>
                </c:pt>
                <c:pt idx="785">
                  <c:v>1.13455E-2</c:v>
                </c:pt>
                <c:pt idx="786">
                  <c:v>1.1457699999999999E-2</c:v>
                </c:pt>
                <c:pt idx="787">
                  <c:v>1.15677E-2</c:v>
                </c:pt>
                <c:pt idx="788">
                  <c:v>1.16755E-2</c:v>
                </c:pt>
                <c:pt idx="789">
                  <c:v>1.1781E-2</c:v>
                </c:pt>
                <c:pt idx="790">
                  <c:v>1.18843E-2</c:v>
                </c:pt>
                <c:pt idx="791">
                  <c:v>1.19854E-2</c:v>
                </c:pt>
                <c:pt idx="792">
                  <c:v>1.2084299999999999E-2</c:v>
                </c:pt>
                <c:pt idx="793">
                  <c:v>1.2181000000000001E-2</c:v>
                </c:pt>
                <c:pt idx="794">
                  <c:v>1.22755E-2</c:v>
                </c:pt>
                <c:pt idx="795">
                  <c:v>1.2367899999999999E-2</c:v>
                </c:pt>
                <c:pt idx="796">
                  <c:v>1.24581E-2</c:v>
                </c:pt>
                <c:pt idx="797">
                  <c:v>1.2546099999999999E-2</c:v>
                </c:pt>
                <c:pt idx="798">
                  <c:v>1.26321E-2</c:v>
                </c:pt>
                <c:pt idx="799">
                  <c:v>1.27159E-2</c:v>
                </c:pt>
                <c:pt idx="800">
                  <c:v>1.27977E-2</c:v>
                </c:pt>
                <c:pt idx="801">
                  <c:v>1.28773E-2</c:v>
                </c:pt>
                <c:pt idx="802">
                  <c:v>1.29549E-2</c:v>
                </c:pt>
                <c:pt idx="803">
                  <c:v>1.3030399999999999E-2</c:v>
                </c:pt>
                <c:pt idx="804">
                  <c:v>1.31039E-2</c:v>
                </c:pt>
                <c:pt idx="805">
                  <c:v>1.31754E-2</c:v>
                </c:pt>
                <c:pt idx="806">
                  <c:v>1.3244799999999999E-2</c:v>
                </c:pt>
                <c:pt idx="807">
                  <c:v>1.33122E-2</c:v>
                </c:pt>
                <c:pt idx="808">
                  <c:v>1.33776E-2</c:v>
                </c:pt>
                <c:pt idx="809">
                  <c:v>1.3441E-2</c:v>
                </c:pt>
                <c:pt idx="810">
                  <c:v>1.3502500000000001E-2</c:v>
                </c:pt>
                <c:pt idx="811">
                  <c:v>1.3561999999999999E-2</c:v>
                </c:pt>
                <c:pt idx="812">
                  <c:v>1.36195E-2</c:v>
                </c:pt>
                <c:pt idx="813">
                  <c:v>1.36752E-2</c:v>
                </c:pt>
                <c:pt idx="814">
                  <c:v>1.37289E-2</c:v>
                </c:pt>
                <c:pt idx="815">
                  <c:v>1.37807E-2</c:v>
                </c:pt>
                <c:pt idx="816">
                  <c:v>1.38307E-2</c:v>
                </c:pt>
                <c:pt idx="817">
                  <c:v>1.3878700000000001E-2</c:v>
                </c:pt>
                <c:pt idx="818">
                  <c:v>1.39249E-2</c:v>
                </c:pt>
                <c:pt idx="819">
                  <c:v>1.39693E-2</c:v>
                </c:pt>
                <c:pt idx="820">
                  <c:v>1.40118E-2</c:v>
                </c:pt>
                <c:pt idx="821">
                  <c:v>1.4052500000000001E-2</c:v>
                </c:pt>
                <c:pt idx="822">
                  <c:v>1.40914E-2</c:v>
                </c:pt>
                <c:pt idx="823">
                  <c:v>1.41285E-2</c:v>
                </c:pt>
                <c:pt idx="824">
                  <c:v>1.41639E-2</c:v>
                </c:pt>
                <c:pt idx="825">
                  <c:v>1.41975E-2</c:v>
                </c:pt>
                <c:pt idx="826">
                  <c:v>1.42293E-2</c:v>
                </c:pt>
                <c:pt idx="827">
                  <c:v>1.42594E-2</c:v>
                </c:pt>
                <c:pt idx="828">
                  <c:v>1.42878E-2</c:v>
                </c:pt>
                <c:pt idx="829">
                  <c:v>1.4314500000000001E-2</c:v>
                </c:pt>
                <c:pt idx="830">
                  <c:v>1.43395E-2</c:v>
                </c:pt>
                <c:pt idx="831">
                  <c:v>1.43628E-2</c:v>
                </c:pt>
                <c:pt idx="832">
                  <c:v>1.43844E-2</c:v>
                </c:pt>
                <c:pt idx="833">
                  <c:v>1.4404399999999999E-2</c:v>
                </c:pt>
                <c:pt idx="834">
                  <c:v>1.44228E-2</c:v>
                </c:pt>
                <c:pt idx="835">
                  <c:v>1.44396E-2</c:v>
                </c:pt>
                <c:pt idx="836">
                  <c:v>1.4454699999999999E-2</c:v>
                </c:pt>
                <c:pt idx="837">
                  <c:v>1.44683E-2</c:v>
                </c:pt>
                <c:pt idx="838">
                  <c:v>1.44803E-2</c:v>
                </c:pt>
                <c:pt idx="839">
                  <c:v>1.44907E-2</c:v>
                </c:pt>
                <c:pt idx="840">
                  <c:v>1.44996E-2</c:v>
                </c:pt>
                <c:pt idx="841">
                  <c:v>1.45069E-2</c:v>
                </c:pt>
                <c:pt idx="842">
                  <c:v>1.4512799999999999E-2</c:v>
                </c:pt>
                <c:pt idx="843">
                  <c:v>1.45171E-2</c:v>
                </c:pt>
                <c:pt idx="844">
                  <c:v>1.4519900000000001E-2</c:v>
                </c:pt>
                <c:pt idx="845">
                  <c:v>1.4521299999999999E-2</c:v>
                </c:pt>
                <c:pt idx="846">
                  <c:v>1.45212E-2</c:v>
                </c:pt>
                <c:pt idx="847">
                  <c:v>1.45197E-2</c:v>
                </c:pt>
                <c:pt idx="848">
                  <c:v>1.45167E-2</c:v>
                </c:pt>
                <c:pt idx="849">
                  <c:v>1.45124E-2</c:v>
                </c:pt>
                <c:pt idx="850">
                  <c:v>1.45066E-2</c:v>
                </c:pt>
                <c:pt idx="851">
                  <c:v>1.4499400000000001E-2</c:v>
                </c:pt>
                <c:pt idx="852">
                  <c:v>1.4490899999999999E-2</c:v>
                </c:pt>
                <c:pt idx="853">
                  <c:v>1.4481000000000001E-2</c:v>
                </c:pt>
                <c:pt idx="854">
                  <c:v>1.44698E-2</c:v>
                </c:pt>
                <c:pt idx="855">
                  <c:v>1.44572E-2</c:v>
                </c:pt>
                <c:pt idx="856">
                  <c:v>1.4443299999999999E-2</c:v>
                </c:pt>
                <c:pt idx="857">
                  <c:v>1.44282E-2</c:v>
                </c:pt>
                <c:pt idx="858">
                  <c:v>1.44117E-2</c:v>
                </c:pt>
                <c:pt idx="859">
                  <c:v>1.4394000000000001E-2</c:v>
                </c:pt>
                <c:pt idx="860">
                  <c:v>1.4375000000000001E-2</c:v>
                </c:pt>
                <c:pt idx="861">
                  <c:v>1.4354799999999999E-2</c:v>
                </c:pt>
                <c:pt idx="862">
                  <c:v>1.43333E-2</c:v>
                </c:pt>
                <c:pt idx="863">
                  <c:v>1.4310700000000001E-2</c:v>
                </c:pt>
                <c:pt idx="864">
                  <c:v>1.4286800000000001E-2</c:v>
                </c:pt>
                <c:pt idx="865">
                  <c:v>1.42618E-2</c:v>
                </c:pt>
                <c:pt idx="866">
                  <c:v>1.42355E-2</c:v>
                </c:pt>
                <c:pt idx="867">
                  <c:v>1.4208200000000001E-2</c:v>
                </c:pt>
                <c:pt idx="868">
                  <c:v>1.41797E-2</c:v>
                </c:pt>
                <c:pt idx="869">
                  <c:v>1.4149999999999999E-2</c:v>
                </c:pt>
                <c:pt idx="870">
                  <c:v>1.41193E-2</c:v>
                </c:pt>
                <c:pt idx="871">
                  <c:v>1.40874E-2</c:v>
                </c:pt>
                <c:pt idx="872">
                  <c:v>1.4054499999999999E-2</c:v>
                </c:pt>
                <c:pt idx="873">
                  <c:v>1.40205E-2</c:v>
                </c:pt>
                <c:pt idx="874">
                  <c:v>1.39854E-2</c:v>
                </c:pt>
                <c:pt idx="875">
                  <c:v>1.39493E-2</c:v>
                </c:pt>
                <c:pt idx="876">
                  <c:v>1.39122E-2</c:v>
                </c:pt>
                <c:pt idx="877">
                  <c:v>1.3873999999999999E-2</c:v>
                </c:pt>
                <c:pt idx="878">
                  <c:v>1.3834900000000001E-2</c:v>
                </c:pt>
                <c:pt idx="879">
                  <c:v>1.37947E-2</c:v>
                </c:pt>
                <c:pt idx="880">
                  <c:v>1.37536E-2</c:v>
                </c:pt>
                <c:pt idx="881">
                  <c:v>1.37115E-2</c:v>
                </c:pt>
                <c:pt idx="882">
                  <c:v>1.36685E-2</c:v>
                </c:pt>
                <c:pt idx="883">
                  <c:v>1.3624600000000001E-2</c:v>
                </c:pt>
                <c:pt idx="884">
                  <c:v>1.35797E-2</c:v>
                </c:pt>
                <c:pt idx="885">
                  <c:v>1.35339E-2</c:v>
                </c:pt>
                <c:pt idx="886">
                  <c:v>1.3487300000000001E-2</c:v>
                </c:pt>
                <c:pt idx="887">
                  <c:v>1.3439700000000001E-2</c:v>
                </c:pt>
                <c:pt idx="888">
                  <c:v>1.33913E-2</c:v>
                </c:pt>
                <c:pt idx="889">
                  <c:v>1.3342100000000001E-2</c:v>
                </c:pt>
                <c:pt idx="890">
                  <c:v>1.3292E-2</c:v>
                </c:pt>
                <c:pt idx="891">
                  <c:v>1.32411E-2</c:v>
                </c:pt>
                <c:pt idx="892">
                  <c:v>1.3189299999999999E-2</c:v>
                </c:pt>
                <c:pt idx="893">
                  <c:v>1.3136800000000001E-2</c:v>
                </c:pt>
                <c:pt idx="894">
                  <c:v>1.30835E-2</c:v>
                </c:pt>
                <c:pt idx="895">
                  <c:v>1.30294E-2</c:v>
                </c:pt>
                <c:pt idx="896">
                  <c:v>1.2974599999999999E-2</c:v>
                </c:pt>
                <c:pt idx="897">
                  <c:v>1.2919E-2</c:v>
                </c:pt>
                <c:pt idx="898">
                  <c:v>1.2862699999999999E-2</c:v>
                </c:pt>
                <c:pt idx="899">
                  <c:v>1.28056E-2</c:v>
                </c:pt>
                <c:pt idx="900">
                  <c:v>1.27479E-2</c:v>
                </c:pt>
                <c:pt idx="901">
                  <c:v>1.2689499999999999E-2</c:v>
                </c:pt>
                <c:pt idx="902">
                  <c:v>1.2630300000000001E-2</c:v>
                </c:pt>
                <c:pt idx="903">
                  <c:v>1.25705E-2</c:v>
                </c:pt>
                <c:pt idx="904">
                  <c:v>1.25101E-2</c:v>
                </c:pt>
                <c:pt idx="905">
                  <c:v>1.2449E-2</c:v>
                </c:pt>
                <c:pt idx="906">
                  <c:v>1.23873E-2</c:v>
                </c:pt>
                <c:pt idx="907">
                  <c:v>1.2324999999999999E-2</c:v>
                </c:pt>
                <c:pt idx="908">
                  <c:v>1.2262E-2</c:v>
                </c:pt>
                <c:pt idx="909">
                  <c:v>1.2198499999999999E-2</c:v>
                </c:pt>
                <c:pt idx="910">
                  <c:v>1.21344E-2</c:v>
                </c:pt>
                <c:pt idx="911">
                  <c:v>1.2069699999999999E-2</c:v>
                </c:pt>
                <c:pt idx="912">
                  <c:v>1.20044E-2</c:v>
                </c:pt>
                <c:pt idx="913">
                  <c:v>1.1938600000000001E-2</c:v>
                </c:pt>
                <c:pt idx="914">
                  <c:v>1.1872300000000001E-2</c:v>
                </c:pt>
                <c:pt idx="915">
                  <c:v>1.18055E-2</c:v>
                </c:pt>
                <c:pt idx="916">
                  <c:v>1.17381E-2</c:v>
                </c:pt>
                <c:pt idx="917">
                  <c:v>1.16703E-2</c:v>
                </c:pt>
                <c:pt idx="918">
                  <c:v>1.16019E-2</c:v>
                </c:pt>
                <c:pt idx="919">
                  <c:v>1.1533099999999999E-2</c:v>
                </c:pt>
                <c:pt idx="920">
                  <c:v>1.1463900000000001E-2</c:v>
                </c:pt>
                <c:pt idx="921">
                  <c:v>1.1394100000000001E-2</c:v>
                </c:pt>
                <c:pt idx="922">
                  <c:v>1.1324000000000001E-2</c:v>
                </c:pt>
                <c:pt idx="923">
                  <c:v>1.12534E-2</c:v>
                </c:pt>
                <c:pt idx="924">
                  <c:v>1.11824E-2</c:v>
                </c:pt>
                <c:pt idx="925">
                  <c:v>1.11109E-2</c:v>
                </c:pt>
                <c:pt idx="926">
                  <c:v>1.10391E-2</c:v>
                </c:pt>
                <c:pt idx="927">
                  <c:v>1.09669E-2</c:v>
                </c:pt>
                <c:pt idx="928">
                  <c:v>1.08944E-2</c:v>
                </c:pt>
                <c:pt idx="929">
                  <c:v>1.08214E-2</c:v>
                </c:pt>
                <c:pt idx="930">
                  <c:v>1.07481E-2</c:v>
                </c:pt>
                <c:pt idx="931">
                  <c:v>1.06745E-2</c:v>
                </c:pt>
                <c:pt idx="932">
                  <c:v>1.06006E-2</c:v>
                </c:pt>
                <c:pt idx="933">
                  <c:v>1.0526300000000001E-2</c:v>
                </c:pt>
                <c:pt idx="934">
                  <c:v>1.04517E-2</c:v>
                </c:pt>
                <c:pt idx="935">
                  <c:v>1.03768E-2</c:v>
                </c:pt>
                <c:pt idx="936">
                  <c:v>1.03017E-2</c:v>
                </c:pt>
                <c:pt idx="937">
                  <c:v>1.02262E-2</c:v>
                </c:pt>
                <c:pt idx="938">
                  <c:v>1.01505E-2</c:v>
                </c:pt>
                <c:pt idx="939">
                  <c:v>1.00746E-2</c:v>
                </c:pt>
                <c:pt idx="940">
                  <c:v>9.9983399999999997E-3</c:v>
                </c:pt>
                <c:pt idx="941">
                  <c:v>9.9219000000000009E-3</c:v>
                </c:pt>
                <c:pt idx="942">
                  <c:v>9.84522E-3</c:v>
                </c:pt>
                <c:pt idx="943">
                  <c:v>9.7683300000000004E-3</c:v>
                </c:pt>
                <c:pt idx="944">
                  <c:v>9.6912300000000003E-3</c:v>
                </c:pt>
                <c:pt idx="945">
                  <c:v>9.6139299999999997E-3</c:v>
                </c:pt>
                <c:pt idx="946">
                  <c:v>9.5364500000000001E-3</c:v>
                </c:pt>
                <c:pt idx="947">
                  <c:v>9.4587899999999999E-3</c:v>
                </c:pt>
                <c:pt idx="948">
                  <c:v>9.3809600000000007E-3</c:v>
                </c:pt>
                <c:pt idx="949">
                  <c:v>9.3029700000000007E-3</c:v>
                </c:pt>
                <c:pt idx="950">
                  <c:v>9.2248299999999998E-3</c:v>
                </c:pt>
                <c:pt idx="951">
                  <c:v>9.1465499999999998E-3</c:v>
                </c:pt>
                <c:pt idx="952">
                  <c:v>9.0681400000000006E-3</c:v>
                </c:pt>
                <c:pt idx="953">
                  <c:v>8.9896100000000003E-3</c:v>
                </c:pt>
                <c:pt idx="954">
                  <c:v>8.9109700000000007E-3</c:v>
                </c:pt>
                <c:pt idx="955">
                  <c:v>8.83222E-3</c:v>
                </c:pt>
                <c:pt idx="956">
                  <c:v>8.7533699999999999E-3</c:v>
                </c:pt>
                <c:pt idx="957">
                  <c:v>8.6744400000000003E-3</c:v>
                </c:pt>
                <c:pt idx="958">
                  <c:v>8.5954299999999994E-3</c:v>
                </c:pt>
                <c:pt idx="959">
                  <c:v>8.5163500000000007E-3</c:v>
                </c:pt>
                <c:pt idx="960">
                  <c:v>8.4372200000000005E-3</c:v>
                </c:pt>
                <c:pt idx="961">
                  <c:v>8.3580200000000007E-3</c:v>
                </c:pt>
                <c:pt idx="962">
                  <c:v>8.2787899999999994E-3</c:v>
                </c:pt>
                <c:pt idx="963">
                  <c:v>8.1995200000000001E-3</c:v>
                </c:pt>
                <c:pt idx="964">
                  <c:v>8.1202199999999992E-3</c:v>
                </c:pt>
                <c:pt idx="965">
                  <c:v>8.0409100000000001E-3</c:v>
                </c:pt>
                <c:pt idx="966">
                  <c:v>7.9615799999999994E-3</c:v>
                </c:pt>
                <c:pt idx="967">
                  <c:v>7.8822500000000004E-3</c:v>
                </c:pt>
                <c:pt idx="968">
                  <c:v>7.8029299999999996E-3</c:v>
                </c:pt>
                <c:pt idx="969">
                  <c:v>7.7236199999999996E-3</c:v>
                </c:pt>
                <c:pt idx="970">
                  <c:v>7.6443300000000004E-3</c:v>
                </c:pt>
                <c:pt idx="971">
                  <c:v>7.5650600000000002E-3</c:v>
                </c:pt>
                <c:pt idx="972">
                  <c:v>7.4858399999999997E-3</c:v>
                </c:pt>
                <c:pt idx="973">
                  <c:v>7.4066499999999999E-3</c:v>
                </c:pt>
                <c:pt idx="974">
                  <c:v>7.3275199999999997E-3</c:v>
                </c:pt>
                <c:pt idx="975">
                  <c:v>7.24845E-3</c:v>
                </c:pt>
                <c:pt idx="976">
                  <c:v>7.16944E-3</c:v>
                </c:pt>
                <c:pt idx="977">
                  <c:v>7.0904999999999996E-3</c:v>
                </c:pt>
                <c:pt idx="978">
                  <c:v>7.0116500000000003E-3</c:v>
                </c:pt>
                <c:pt idx="979">
                  <c:v>6.9328799999999998E-3</c:v>
                </c:pt>
                <c:pt idx="980">
                  <c:v>6.8542000000000004E-3</c:v>
                </c:pt>
                <c:pt idx="981">
                  <c:v>6.7756300000000004E-3</c:v>
                </c:pt>
                <c:pt idx="982">
                  <c:v>6.6971599999999997E-3</c:v>
                </c:pt>
                <c:pt idx="983">
                  <c:v>6.6188100000000001E-3</c:v>
                </c:pt>
                <c:pt idx="984">
                  <c:v>6.5405799999999998E-3</c:v>
                </c:pt>
                <c:pt idx="985">
                  <c:v>6.4624799999999996E-3</c:v>
                </c:pt>
                <c:pt idx="986">
                  <c:v>6.3845100000000004E-3</c:v>
                </c:pt>
                <c:pt idx="987">
                  <c:v>6.3066800000000003E-3</c:v>
                </c:pt>
                <c:pt idx="988">
                  <c:v>6.2290000000000002E-3</c:v>
                </c:pt>
                <c:pt idx="989">
                  <c:v>6.15147E-3</c:v>
                </c:pt>
                <c:pt idx="990">
                  <c:v>6.0740999999999998E-3</c:v>
                </c:pt>
                <c:pt idx="991">
                  <c:v>5.9969000000000003E-3</c:v>
                </c:pt>
                <c:pt idx="992">
                  <c:v>5.9198599999999999E-3</c:v>
                </c:pt>
                <c:pt idx="993">
                  <c:v>5.84301E-3</c:v>
                </c:pt>
                <c:pt idx="994">
                  <c:v>5.76634E-3</c:v>
                </c:pt>
                <c:pt idx="995">
                  <c:v>5.6898499999999998E-3</c:v>
                </c:pt>
                <c:pt idx="996">
                  <c:v>5.61357E-3</c:v>
                </c:pt>
                <c:pt idx="997">
                  <c:v>5.53748E-3</c:v>
                </c:pt>
                <c:pt idx="998">
                  <c:v>5.4615999999999996E-3</c:v>
                </c:pt>
                <c:pt idx="999">
                  <c:v>5.3859299999999997E-3</c:v>
                </c:pt>
                <c:pt idx="1000">
                  <c:v>5.3104800000000002E-3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6A-4AB2-B259-D863E72AA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7004984"/>
        <c:axId val="637005640"/>
      </c:scatterChart>
      <c:valAx>
        <c:axId val="637004984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7005640"/>
        <c:crossesAt val="-0.2"/>
        <c:crossBetween val="midCat"/>
      </c:valAx>
      <c:valAx>
        <c:axId val="637005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Amps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7004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Forward Euler</c:v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FwdEuler!$C$2:$C$102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FwdEuler!$E$2:$E$102</c:f>
              <c:numCache>
                <c:formatCode>General</c:formatCode>
                <c:ptCount val="101"/>
                <c:pt idx="0">
                  <c:v>0.9</c:v>
                </c:pt>
                <c:pt idx="1">
                  <c:v>0.81</c:v>
                </c:pt>
                <c:pt idx="2">
                  <c:v>0.73</c:v>
                </c:pt>
                <c:pt idx="3">
                  <c:v>0.65990000000000004</c:v>
                </c:pt>
                <c:pt idx="4">
                  <c:v>0.59950999999999999</c:v>
                </c:pt>
                <c:pt idx="5">
                  <c:v>0.54856000000000005</c:v>
                </c:pt>
                <c:pt idx="6">
                  <c:v>0.50670999999999999</c:v>
                </c:pt>
                <c:pt idx="7">
                  <c:v>0.47355900000000001</c:v>
                </c:pt>
                <c:pt idx="8">
                  <c:v>0.448656</c:v>
                </c:pt>
                <c:pt idx="9">
                  <c:v>0.431508</c:v>
                </c:pt>
                <c:pt idx="10">
                  <c:v>0.42158899999999999</c:v>
                </c:pt>
                <c:pt idx="11">
                  <c:v>0.418346</c:v>
                </c:pt>
                <c:pt idx="12">
                  <c:v>0.421211</c:v>
                </c:pt>
                <c:pt idx="13">
                  <c:v>0.42960700000000002</c:v>
                </c:pt>
                <c:pt idx="14">
                  <c:v>0.44295099999999998</c:v>
                </c:pt>
                <c:pt idx="15">
                  <c:v>0.46066400000000002</c:v>
                </c:pt>
                <c:pt idx="16">
                  <c:v>0.48217599999999999</c:v>
                </c:pt>
                <c:pt idx="17">
                  <c:v>0.50693100000000002</c:v>
                </c:pt>
                <c:pt idx="18">
                  <c:v>0.534389</c:v>
                </c:pt>
                <c:pt idx="19">
                  <c:v>0.56403099999999995</c:v>
                </c:pt>
                <c:pt idx="20">
                  <c:v>0.59536500000000003</c:v>
                </c:pt>
                <c:pt idx="21">
                  <c:v>0.62792599999999998</c:v>
                </c:pt>
                <c:pt idx="22">
                  <c:v>0.66127599999999997</c:v>
                </c:pt>
                <c:pt idx="23">
                  <c:v>0.69501299999999999</c:v>
                </c:pt>
                <c:pt idx="24">
                  <c:v>0.72876300000000005</c:v>
                </c:pt>
                <c:pt idx="25">
                  <c:v>0.76218799999999998</c:v>
                </c:pt>
                <c:pt idx="26">
                  <c:v>0.794983</c:v>
                </c:pt>
                <c:pt idx="27">
                  <c:v>0.82687600000000006</c:v>
                </c:pt>
                <c:pt idx="28">
                  <c:v>0.85763</c:v>
                </c:pt>
                <c:pt idx="29">
                  <c:v>0.88704000000000005</c:v>
                </c:pt>
                <c:pt idx="30">
                  <c:v>0.914933</c:v>
                </c:pt>
                <c:pt idx="31">
                  <c:v>0.94116599999999995</c:v>
                </c:pt>
                <c:pt idx="32">
                  <c:v>0.96562700000000001</c:v>
                </c:pt>
                <c:pt idx="33">
                  <c:v>0.98823000000000005</c:v>
                </c:pt>
                <c:pt idx="34">
                  <c:v>1.00892</c:v>
                </c:pt>
                <c:pt idx="35">
                  <c:v>1.02765</c:v>
                </c:pt>
                <c:pt idx="36">
                  <c:v>1.0444199999999999</c:v>
                </c:pt>
                <c:pt idx="37">
                  <c:v>1.05924</c:v>
                </c:pt>
                <c:pt idx="38">
                  <c:v>1.0721400000000001</c:v>
                </c:pt>
                <c:pt idx="39">
                  <c:v>1.0831500000000001</c:v>
                </c:pt>
                <c:pt idx="40">
                  <c:v>1.09233</c:v>
                </c:pt>
                <c:pt idx="41">
                  <c:v>1.0997699999999999</c:v>
                </c:pt>
                <c:pt idx="42">
                  <c:v>1.10554</c:v>
                </c:pt>
                <c:pt idx="43">
                  <c:v>1.1097399999999999</c:v>
                </c:pt>
                <c:pt idx="44">
                  <c:v>1.11246</c:v>
                </c:pt>
                <c:pt idx="45">
                  <c:v>1.11381</c:v>
                </c:pt>
                <c:pt idx="46">
                  <c:v>1.1138999999999999</c:v>
                </c:pt>
                <c:pt idx="47">
                  <c:v>1.1128499999999999</c:v>
                </c:pt>
                <c:pt idx="48">
                  <c:v>1.11076</c:v>
                </c:pt>
                <c:pt idx="49">
                  <c:v>1.10775</c:v>
                </c:pt>
                <c:pt idx="50">
                  <c:v>1.1039399999999999</c:v>
                </c:pt>
                <c:pt idx="51">
                  <c:v>1.0994299999999999</c:v>
                </c:pt>
                <c:pt idx="52">
                  <c:v>1.09433</c:v>
                </c:pt>
                <c:pt idx="53">
                  <c:v>1.08874</c:v>
                </c:pt>
                <c:pt idx="54">
                  <c:v>1.08277</c:v>
                </c:pt>
                <c:pt idx="55">
                  <c:v>1.0765100000000001</c:v>
                </c:pt>
                <c:pt idx="56">
                  <c:v>1.0700499999999999</c:v>
                </c:pt>
                <c:pt idx="57">
                  <c:v>1.0634699999999999</c:v>
                </c:pt>
                <c:pt idx="58">
                  <c:v>1.0568500000000001</c:v>
                </c:pt>
                <c:pt idx="59">
                  <c:v>1.05026</c:v>
                </c:pt>
                <c:pt idx="60">
                  <c:v>1.04375</c:v>
                </c:pt>
                <c:pt idx="61">
                  <c:v>1.03739</c:v>
                </c:pt>
                <c:pt idx="62">
                  <c:v>1.0312399999999999</c:v>
                </c:pt>
                <c:pt idx="63">
                  <c:v>1.02532</c:v>
                </c:pt>
                <c:pt idx="64">
                  <c:v>1.0196799999999999</c:v>
                </c:pt>
                <c:pt idx="65">
                  <c:v>1.0143599999999999</c:v>
                </c:pt>
                <c:pt idx="66">
                  <c:v>1.0093700000000001</c:v>
                </c:pt>
                <c:pt idx="67">
                  <c:v>1.0047299999999999</c:v>
                </c:pt>
                <c:pt idx="68">
                  <c:v>1.00047</c:v>
                </c:pt>
                <c:pt idx="69">
                  <c:v>0.99658000000000002</c:v>
                </c:pt>
                <c:pt idx="70">
                  <c:v>0.99307800000000002</c:v>
                </c:pt>
                <c:pt idx="71">
                  <c:v>0.98995999999999995</c:v>
                </c:pt>
                <c:pt idx="72">
                  <c:v>0.98722299999999996</c:v>
                </c:pt>
                <c:pt idx="73">
                  <c:v>0.98485999999999996</c:v>
                </c:pt>
                <c:pt idx="74">
                  <c:v>0.98286200000000001</c:v>
                </c:pt>
                <c:pt idx="75">
                  <c:v>0.98121400000000003</c:v>
                </c:pt>
                <c:pt idx="76">
                  <c:v>0.97990299999999997</c:v>
                </c:pt>
                <c:pt idx="77">
                  <c:v>0.97891099999999998</c:v>
                </c:pt>
                <c:pt idx="78">
                  <c:v>0.97821899999999995</c:v>
                </c:pt>
                <c:pt idx="79">
                  <c:v>0.97780699999999998</c:v>
                </c:pt>
                <c:pt idx="80">
                  <c:v>0.97765400000000002</c:v>
                </c:pt>
                <c:pt idx="81">
                  <c:v>0.977738</c:v>
                </c:pt>
                <c:pt idx="82">
                  <c:v>0.97803700000000005</c:v>
                </c:pt>
                <c:pt idx="83">
                  <c:v>0.97852899999999998</c:v>
                </c:pt>
                <c:pt idx="84">
                  <c:v>0.97919199999999995</c:v>
                </c:pt>
                <c:pt idx="85">
                  <c:v>0.98000299999999996</c:v>
                </c:pt>
                <c:pt idx="86">
                  <c:v>0.98094099999999995</c:v>
                </c:pt>
                <c:pt idx="87">
                  <c:v>0.981985</c:v>
                </c:pt>
                <c:pt idx="88">
                  <c:v>0.98311499999999996</c:v>
                </c:pt>
                <c:pt idx="89">
                  <c:v>0.98431199999999996</c:v>
                </c:pt>
                <c:pt idx="90">
                  <c:v>0.98555899999999996</c:v>
                </c:pt>
                <c:pt idx="91">
                  <c:v>0.98683699999999996</c:v>
                </c:pt>
                <c:pt idx="92">
                  <c:v>0.98813300000000004</c:v>
                </c:pt>
                <c:pt idx="93">
                  <c:v>0.98943000000000003</c:v>
                </c:pt>
                <c:pt idx="94">
                  <c:v>0.99071600000000004</c:v>
                </c:pt>
                <c:pt idx="95">
                  <c:v>0.99197999999999997</c:v>
                </c:pt>
                <c:pt idx="96">
                  <c:v>0.99321000000000004</c:v>
                </c:pt>
                <c:pt idx="97">
                  <c:v>0.99439699999999998</c:v>
                </c:pt>
                <c:pt idx="98">
                  <c:v>0.995533</c:v>
                </c:pt>
                <c:pt idx="99">
                  <c:v>0.99661200000000005</c:v>
                </c:pt>
                <c:pt idx="100">
                  <c:v>0.99762700000000004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BCC-47C8-9368-1DA4D23E6A6F}"/>
            </c:ext>
          </c:extLst>
        </c:ser>
        <c:ser>
          <c:idx val="1"/>
          <c:order val="1"/>
          <c:tx>
            <c:v>Backward Euler</c:v>
          </c:tx>
          <c:spPr>
            <a:ln w="95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BckEuler!$C$2:$C$102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BckEuler!$E$2:$E$102</c:f>
              <c:numCache>
                <c:formatCode>General</c:formatCode>
                <c:ptCount val="101"/>
                <c:pt idx="0">
                  <c:v>0.90991</c:v>
                </c:pt>
                <c:pt idx="1">
                  <c:v>0.82955900000000005</c:v>
                </c:pt>
                <c:pt idx="2">
                  <c:v>0.75870700000000002</c:v>
                </c:pt>
                <c:pt idx="3">
                  <c:v>0.69704999999999995</c:v>
                </c:pt>
                <c:pt idx="4">
                  <c:v>0.64423200000000003</c:v>
                </c:pt>
                <c:pt idx="5">
                  <c:v>0.59985299999999997</c:v>
                </c:pt>
                <c:pt idx="6">
                  <c:v>0.56347800000000003</c:v>
                </c:pt>
                <c:pt idx="7">
                  <c:v>0.53464</c:v>
                </c:pt>
                <c:pt idx="8">
                  <c:v>0.51285199999999997</c:v>
                </c:pt>
                <c:pt idx="9">
                  <c:v>0.497612</c:v>
                </c:pt>
                <c:pt idx="10">
                  <c:v>0.48840800000000001</c:v>
                </c:pt>
                <c:pt idx="11">
                  <c:v>0.48472500000000002</c:v>
                </c:pt>
                <c:pt idx="12">
                  <c:v>0.48604900000000001</c:v>
                </c:pt>
                <c:pt idx="13">
                  <c:v>0.491873</c:v>
                </c:pt>
                <c:pt idx="14">
                  <c:v>0.50169699999999995</c:v>
                </c:pt>
                <c:pt idx="15">
                  <c:v>0.51503600000000005</c:v>
                </c:pt>
                <c:pt idx="16">
                  <c:v>0.53142299999999998</c:v>
                </c:pt>
                <c:pt idx="17">
                  <c:v>0.55040699999999998</c:v>
                </c:pt>
                <c:pt idx="18">
                  <c:v>0.57155999999999996</c:v>
                </c:pt>
                <c:pt idx="19">
                  <c:v>0.59447700000000003</c:v>
                </c:pt>
                <c:pt idx="20">
                  <c:v>0.61877599999999999</c:v>
                </c:pt>
                <c:pt idx="21">
                  <c:v>0.64410199999999995</c:v>
                </c:pt>
                <c:pt idx="22">
                  <c:v>0.67012400000000005</c:v>
                </c:pt>
                <c:pt idx="23">
                  <c:v>0.69653900000000002</c:v>
                </c:pt>
                <c:pt idx="24">
                  <c:v>0.72307100000000002</c:v>
                </c:pt>
                <c:pt idx="25">
                  <c:v>0.74946800000000002</c:v>
                </c:pt>
                <c:pt idx="26">
                  <c:v>0.77550600000000003</c:v>
                </c:pt>
                <c:pt idx="27">
                  <c:v>0.80098599999999998</c:v>
                </c:pt>
                <c:pt idx="28">
                  <c:v>0.82573399999999997</c:v>
                </c:pt>
                <c:pt idx="29">
                  <c:v>0.84960000000000002</c:v>
                </c:pt>
                <c:pt idx="30">
                  <c:v>0.87245499999999998</c:v>
                </c:pt>
                <c:pt idx="31">
                  <c:v>0.89419499999999996</c:v>
                </c:pt>
                <c:pt idx="32">
                  <c:v>0.91473300000000002</c:v>
                </c:pt>
                <c:pt idx="33">
                  <c:v>0.93400399999999995</c:v>
                </c:pt>
                <c:pt idx="34">
                  <c:v>0.95196000000000003</c:v>
                </c:pt>
                <c:pt idx="35">
                  <c:v>0.96857000000000004</c:v>
                </c:pt>
                <c:pt idx="36">
                  <c:v>0.98381600000000002</c:v>
                </c:pt>
                <c:pt idx="37">
                  <c:v>0.99769799999999997</c:v>
                </c:pt>
                <c:pt idx="38">
                  <c:v>1.0102199999999999</c:v>
                </c:pt>
                <c:pt idx="39">
                  <c:v>1.02142</c:v>
                </c:pt>
                <c:pt idx="40">
                  <c:v>1.0313099999999999</c:v>
                </c:pt>
                <c:pt idx="41">
                  <c:v>1.0399400000000001</c:v>
                </c:pt>
                <c:pt idx="42">
                  <c:v>1.04735</c:v>
                </c:pt>
                <c:pt idx="43">
                  <c:v>1.0536000000000001</c:v>
                </c:pt>
                <c:pt idx="44">
                  <c:v>1.0587500000000001</c:v>
                </c:pt>
                <c:pt idx="45">
                  <c:v>1.0628599999999999</c:v>
                </c:pt>
                <c:pt idx="46">
                  <c:v>1.0660000000000001</c:v>
                </c:pt>
                <c:pt idx="47">
                  <c:v>1.06823</c:v>
                </c:pt>
                <c:pt idx="48">
                  <c:v>1.0696300000000001</c:v>
                </c:pt>
                <c:pt idx="49">
                  <c:v>1.07026</c:v>
                </c:pt>
                <c:pt idx="50">
                  <c:v>1.07019</c:v>
                </c:pt>
                <c:pt idx="51">
                  <c:v>1.0694999999999999</c:v>
                </c:pt>
                <c:pt idx="52">
                  <c:v>1.0682499999999999</c:v>
                </c:pt>
                <c:pt idx="53">
                  <c:v>1.0665100000000001</c:v>
                </c:pt>
                <c:pt idx="54">
                  <c:v>1.0643400000000001</c:v>
                </c:pt>
                <c:pt idx="55">
                  <c:v>1.0618099999999999</c:v>
                </c:pt>
                <c:pt idx="56">
                  <c:v>1.05897</c:v>
                </c:pt>
                <c:pt idx="57">
                  <c:v>1.05589</c:v>
                </c:pt>
                <c:pt idx="58">
                  <c:v>1.0526</c:v>
                </c:pt>
                <c:pt idx="59">
                  <c:v>1.0491699999999999</c:v>
                </c:pt>
                <c:pt idx="60">
                  <c:v>1.0456300000000001</c:v>
                </c:pt>
                <c:pt idx="61">
                  <c:v>1.04203</c:v>
                </c:pt>
                <c:pt idx="62">
                  <c:v>1.0384199999999999</c:v>
                </c:pt>
                <c:pt idx="63">
                  <c:v>1.03481</c:v>
                </c:pt>
                <c:pt idx="64">
                  <c:v>1.03125</c:v>
                </c:pt>
                <c:pt idx="65">
                  <c:v>1.0277499999999999</c:v>
                </c:pt>
                <c:pt idx="66">
                  <c:v>1.0243599999999999</c:v>
                </c:pt>
                <c:pt idx="67">
                  <c:v>1.02108</c:v>
                </c:pt>
                <c:pt idx="68">
                  <c:v>1.0179400000000001</c:v>
                </c:pt>
                <c:pt idx="69">
                  <c:v>1.01494</c:v>
                </c:pt>
                <c:pt idx="70">
                  <c:v>1.0121100000000001</c:v>
                </c:pt>
                <c:pt idx="71">
                  <c:v>1.00945</c:v>
                </c:pt>
                <c:pt idx="72">
                  <c:v>1.0069699999999999</c:v>
                </c:pt>
                <c:pt idx="73">
                  <c:v>1.00467</c:v>
                </c:pt>
                <c:pt idx="74">
                  <c:v>1.0025599999999999</c:v>
                </c:pt>
                <c:pt idx="75">
                  <c:v>1.0006299999999999</c:v>
                </c:pt>
                <c:pt idx="76">
                  <c:v>0.99889300000000003</c:v>
                </c:pt>
                <c:pt idx="77">
                  <c:v>0.99733400000000005</c:v>
                </c:pt>
                <c:pt idx="78">
                  <c:v>0.99595400000000001</c:v>
                </c:pt>
                <c:pt idx="79">
                  <c:v>0.99474700000000005</c:v>
                </c:pt>
                <c:pt idx="80">
                  <c:v>0.99370700000000001</c:v>
                </c:pt>
                <c:pt idx="81">
                  <c:v>0.99282700000000002</c:v>
                </c:pt>
                <c:pt idx="82">
                  <c:v>0.99209800000000004</c:v>
                </c:pt>
                <c:pt idx="83">
                  <c:v>0.99151299999999998</c:v>
                </c:pt>
                <c:pt idx="84">
                  <c:v>0.991062</c:v>
                </c:pt>
                <c:pt idx="85">
                  <c:v>0.99073699999999998</c:v>
                </c:pt>
                <c:pt idx="86">
                  <c:v>0.99052700000000005</c:v>
                </c:pt>
                <c:pt idx="87">
                  <c:v>0.99042399999999997</c:v>
                </c:pt>
                <c:pt idx="88">
                  <c:v>0.99041699999999999</c:v>
                </c:pt>
                <c:pt idx="89">
                  <c:v>0.99049699999999996</c:v>
                </c:pt>
                <c:pt idx="90">
                  <c:v>0.99065400000000003</c:v>
                </c:pt>
                <c:pt idx="91">
                  <c:v>0.99087999999999998</c:v>
                </c:pt>
                <c:pt idx="92">
                  <c:v>0.99116599999999999</c:v>
                </c:pt>
                <c:pt idx="93">
                  <c:v>0.99150400000000005</c:v>
                </c:pt>
                <c:pt idx="94">
                  <c:v>0.99188399999999999</c:v>
                </c:pt>
                <c:pt idx="95">
                  <c:v>0.99229999999999996</c:v>
                </c:pt>
                <c:pt idx="96">
                  <c:v>0.99274399999999996</c:v>
                </c:pt>
                <c:pt idx="97">
                  <c:v>0.99320900000000001</c:v>
                </c:pt>
                <c:pt idx="98">
                  <c:v>0.99368900000000004</c:v>
                </c:pt>
                <c:pt idx="99">
                  <c:v>0.99417900000000003</c:v>
                </c:pt>
                <c:pt idx="100">
                  <c:v>0.99467300000000003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BCC-47C8-9368-1DA4D23E6A6F}"/>
            </c:ext>
          </c:extLst>
        </c:ser>
        <c:ser>
          <c:idx val="2"/>
          <c:order val="2"/>
          <c:tx>
            <c:v>Trapzoidal</c:v>
          </c:tx>
          <c:spPr>
            <a:ln w="9525" cap="rnd">
              <a:solidFill>
                <a:schemeClr val="accent5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Trap!$C$2:$C$102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Trap!$E$2:$E$102</c:f>
              <c:numCache>
                <c:formatCode>General</c:formatCode>
                <c:ptCount val="101"/>
                <c:pt idx="0">
                  <c:v>0.90498800000000001</c:v>
                </c:pt>
                <c:pt idx="1">
                  <c:v>0.81990600000000002</c:v>
                </c:pt>
                <c:pt idx="2">
                  <c:v>0.74461900000000003</c:v>
                </c:pt>
                <c:pt idx="3">
                  <c:v>0.67891199999999996</c:v>
                </c:pt>
                <c:pt idx="4">
                  <c:v>0.622498</c:v>
                </c:pt>
                <c:pt idx="5">
                  <c:v>0.57503099999999996</c:v>
                </c:pt>
                <c:pt idx="6">
                  <c:v>0.53611200000000003</c:v>
                </c:pt>
                <c:pt idx="7">
                  <c:v>0.50529800000000002</c:v>
                </c:pt>
                <c:pt idx="8">
                  <c:v>0.48211100000000001</c:v>
                </c:pt>
                <c:pt idx="9">
                  <c:v>0.46604899999999999</c:v>
                </c:pt>
                <c:pt idx="10">
                  <c:v>0.45658599999999999</c:v>
                </c:pt>
                <c:pt idx="11">
                  <c:v>0.45318399999999998</c:v>
                </c:pt>
                <c:pt idx="12">
                  <c:v>0.45530199999999998</c:v>
                </c:pt>
                <c:pt idx="13">
                  <c:v>0.462393</c:v>
                </c:pt>
                <c:pt idx="14">
                  <c:v>0.47391899999999998</c:v>
                </c:pt>
                <c:pt idx="15">
                  <c:v>0.48934800000000001</c:v>
                </c:pt>
                <c:pt idx="16">
                  <c:v>0.50816300000000003</c:v>
                </c:pt>
                <c:pt idx="17">
                  <c:v>0.52986299999999997</c:v>
                </c:pt>
                <c:pt idx="18">
                  <c:v>0.55396900000000004</c:v>
                </c:pt>
                <c:pt idx="19">
                  <c:v>0.58002100000000001</c:v>
                </c:pt>
                <c:pt idx="20">
                  <c:v>0.60758900000000005</c:v>
                </c:pt>
                <c:pt idx="21">
                  <c:v>0.636266</c:v>
                </c:pt>
                <c:pt idx="22">
                  <c:v>0.66567399999999999</c:v>
                </c:pt>
                <c:pt idx="23">
                  <c:v>0.695465</c:v>
                </c:pt>
                <c:pt idx="24">
                  <c:v>0.72531800000000002</c:v>
                </c:pt>
                <c:pt idx="25">
                  <c:v>0.75494499999999998</c:v>
                </c:pt>
                <c:pt idx="26">
                  <c:v>0.78408599999999995</c:v>
                </c:pt>
                <c:pt idx="27">
                  <c:v>0.81250900000000004</c:v>
                </c:pt>
                <c:pt idx="28">
                  <c:v>0.84001300000000001</c:v>
                </c:pt>
                <c:pt idx="29">
                  <c:v>0.86642300000000005</c:v>
                </c:pt>
                <c:pt idx="30">
                  <c:v>0.891594</c:v>
                </c:pt>
                <c:pt idx="31">
                  <c:v>0.91540299999999997</c:v>
                </c:pt>
                <c:pt idx="32">
                  <c:v>0.93775399999999998</c:v>
                </c:pt>
                <c:pt idx="33">
                  <c:v>0.95857199999999998</c:v>
                </c:pt>
                <c:pt idx="34">
                  <c:v>0.97780599999999995</c:v>
                </c:pt>
                <c:pt idx="35">
                  <c:v>0.99542399999999998</c:v>
                </c:pt>
                <c:pt idx="36">
                  <c:v>1.0114099999999999</c:v>
                </c:pt>
                <c:pt idx="37">
                  <c:v>1.0257700000000001</c:v>
                </c:pt>
                <c:pt idx="38">
                  <c:v>1.0385200000000001</c:v>
                </c:pt>
                <c:pt idx="39">
                  <c:v>1.04969</c:v>
                </c:pt>
                <c:pt idx="40">
                  <c:v>1.0593300000000001</c:v>
                </c:pt>
                <c:pt idx="41">
                  <c:v>1.06749</c:v>
                </c:pt>
                <c:pt idx="42">
                  <c:v>1.0742400000000001</c:v>
                </c:pt>
                <c:pt idx="43">
                  <c:v>1.0796300000000001</c:v>
                </c:pt>
                <c:pt idx="44">
                  <c:v>1.0837600000000001</c:v>
                </c:pt>
                <c:pt idx="45">
                  <c:v>1.0867</c:v>
                </c:pt>
                <c:pt idx="46">
                  <c:v>1.0885400000000001</c:v>
                </c:pt>
                <c:pt idx="47">
                  <c:v>1.0893600000000001</c:v>
                </c:pt>
                <c:pt idx="48">
                  <c:v>1.0892500000000001</c:v>
                </c:pt>
                <c:pt idx="49">
                  <c:v>1.0883100000000001</c:v>
                </c:pt>
                <c:pt idx="50">
                  <c:v>1.0866199999999999</c:v>
                </c:pt>
                <c:pt idx="51">
                  <c:v>1.08426</c:v>
                </c:pt>
                <c:pt idx="52">
                  <c:v>1.0813299999999999</c:v>
                </c:pt>
                <c:pt idx="53">
                  <c:v>1.0779000000000001</c:v>
                </c:pt>
                <c:pt idx="54">
                  <c:v>1.07406</c:v>
                </c:pt>
                <c:pt idx="55">
                  <c:v>1.0698799999999999</c:v>
                </c:pt>
                <c:pt idx="56">
                  <c:v>1.0654300000000001</c:v>
                </c:pt>
                <c:pt idx="57">
                  <c:v>1.0607899999999999</c:v>
                </c:pt>
                <c:pt idx="58">
                  <c:v>1.0560099999999999</c:v>
                </c:pt>
                <c:pt idx="59">
                  <c:v>1.05115</c:v>
                </c:pt>
                <c:pt idx="60">
                  <c:v>1.04626</c:v>
                </c:pt>
                <c:pt idx="61">
                  <c:v>1.0414000000000001</c:v>
                </c:pt>
                <c:pt idx="62">
                  <c:v>1.03661</c:v>
                </c:pt>
                <c:pt idx="63">
                  <c:v>1.03193</c:v>
                </c:pt>
                <c:pt idx="64">
                  <c:v>1.02739</c:v>
                </c:pt>
                <c:pt idx="65">
                  <c:v>1.02302</c:v>
                </c:pt>
                <c:pt idx="66">
                  <c:v>1.01884</c:v>
                </c:pt>
                <c:pt idx="67">
                  <c:v>1.0148900000000001</c:v>
                </c:pt>
                <c:pt idx="68">
                  <c:v>1.0111600000000001</c:v>
                </c:pt>
                <c:pt idx="69">
                  <c:v>1.00769</c:v>
                </c:pt>
                <c:pt idx="70">
                  <c:v>1.00447</c:v>
                </c:pt>
                <c:pt idx="71">
                  <c:v>1.00152</c:v>
                </c:pt>
                <c:pt idx="72">
                  <c:v>0.99882899999999997</c:v>
                </c:pt>
                <c:pt idx="73">
                  <c:v>0.99640799999999996</c:v>
                </c:pt>
                <c:pt idx="74">
                  <c:v>0.99424999999999997</c:v>
                </c:pt>
                <c:pt idx="75">
                  <c:v>0.99235300000000004</c:v>
                </c:pt>
                <c:pt idx="76">
                  <c:v>0.99070800000000003</c:v>
                </c:pt>
                <c:pt idx="77">
                  <c:v>0.98930799999999997</c:v>
                </c:pt>
                <c:pt idx="78">
                  <c:v>0.98814199999999996</c:v>
                </c:pt>
                <c:pt idx="79">
                  <c:v>0.98719999999999997</c:v>
                </c:pt>
                <c:pt idx="80">
                  <c:v>0.98646900000000004</c:v>
                </c:pt>
                <c:pt idx="81">
                  <c:v>0.98593600000000003</c:v>
                </c:pt>
                <c:pt idx="82">
                  <c:v>0.98558699999999999</c:v>
                </c:pt>
                <c:pt idx="83">
                  <c:v>0.98540899999999998</c:v>
                </c:pt>
                <c:pt idx="84">
                  <c:v>0.98538599999999998</c:v>
                </c:pt>
                <c:pt idx="85">
                  <c:v>0.98550400000000005</c:v>
                </c:pt>
                <c:pt idx="86">
                  <c:v>0.98574799999999996</c:v>
                </c:pt>
                <c:pt idx="87">
                  <c:v>0.98610500000000001</c:v>
                </c:pt>
                <c:pt idx="88">
                  <c:v>0.98655999999999999</c:v>
                </c:pt>
                <c:pt idx="89">
                  <c:v>0.98709899999999995</c:v>
                </c:pt>
                <c:pt idx="90">
                  <c:v>0.98770999999999998</c:v>
                </c:pt>
                <c:pt idx="91">
                  <c:v>0.98837900000000001</c:v>
                </c:pt>
                <c:pt idx="92">
                  <c:v>0.98909499999999995</c:v>
                </c:pt>
                <c:pt idx="93">
                  <c:v>0.98984700000000003</c:v>
                </c:pt>
                <c:pt idx="94">
                  <c:v>0.99062399999999995</c:v>
                </c:pt>
                <c:pt idx="95">
                  <c:v>0.99141599999999996</c:v>
                </c:pt>
                <c:pt idx="96">
                  <c:v>0.99221400000000004</c:v>
                </c:pt>
                <c:pt idx="97">
                  <c:v>0.99301099999999998</c:v>
                </c:pt>
                <c:pt idx="98">
                  <c:v>0.99379799999999996</c:v>
                </c:pt>
                <c:pt idx="99">
                  <c:v>0.99456900000000004</c:v>
                </c:pt>
                <c:pt idx="100">
                  <c:v>0.99531899999999995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BCC-47C8-9368-1DA4D23E6A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7055496"/>
        <c:axId val="637051560"/>
      </c:scatterChart>
      <c:valAx>
        <c:axId val="637055496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7051560"/>
        <c:crosses val="autoZero"/>
        <c:crossBetween val="midCat"/>
      </c:valAx>
      <c:valAx>
        <c:axId val="637051560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Volts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7055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9C607-F744-4156-A90B-88AD0E97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562</TotalTime>
  <Pages>9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陳冠鈞</dc:creator>
  <cp:keywords/>
  <dc:description/>
  <cp:lastModifiedBy>陳冠鈞</cp:lastModifiedBy>
  <cp:revision>34</cp:revision>
  <cp:lastPrinted>2017-05-23T10:20:00Z</cp:lastPrinted>
  <dcterms:created xsi:type="dcterms:W3CDTF">2017-05-21T06:58:00Z</dcterms:created>
  <dcterms:modified xsi:type="dcterms:W3CDTF">2017-05-23T10:21:00Z</dcterms:modified>
</cp:coreProperties>
</file>